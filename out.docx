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7CD2" w:rsidRDefault="00523ED4">
      <w:pPr>
        <w:pStyle w:val="a8"/>
      </w:pPr>
      <w:r>
        <w:rPr>
          <w:rFonts w:hint="eastAsia"/>
        </w:rPr>
        <w:t>教授</w:t>
      </w:r>
      <w:proofErr w:type="spellStart"/>
      <w:proofErr w:type="spellEnd"/>
    </w:p>
    <w:p w:rsidR="008905AA" w:rsidRDefault="00D03710">
      <w:pPr>
        <w:pStyle w:val="47119068-4edb-4712-879e-241526175d54"/>
      </w:pPr>
      <w:r>
        <w:rPr>
          <w:color w:val="5B9BD5"/>
          <w:sz w:val="28"/>
          <w:szCs w:val="28"/>
        </w:rPr>
        <w:t xml:space="preserve"> </w:t>
      </w:r>
    </w:p>
    <w:p w:rsidR="008905AA" w:rsidRDefault="00D03710">
      <w:pPr>
        <w:pStyle w:val="819ad734-2ca5-406a-b8ac-7ad78d513550"/>
        <w:spacing w:line="360" w:lineRule="auto"/>
      </w:pPr>
      <w:r>
        <w:t>杭州银行的定增价9元，现价8.48。明天要飞啊</w:t>
      </w:r>
      <w:bookmarkStart w:id="0" w:name="_GoBack"/>
      <w:bookmarkEnd w:id="0"/>
    </w:p>
    <w:p w:rsidR="008905AA" w:rsidRDefault="008905AA">
      <w:pPr>
        <w:pStyle w:val="819ad734-2ca5-406a-b8ac-7ad78d513550"/>
      </w:pPr>
    </w:p>
    <w:p w:rsidR="008905AA" w:rsidRDefault="008905AA">
      <w:pPr>
        <w:jc w:val="left"/>
      </w:pPr>
    </w:p>
    <w:p w:rsidR="008905AA" w:rsidRDefault="00D03710">
      <w:pPr>
        <w:pStyle w:val="6192eea4-e580-420a-85f4-f54ea3c879b5"/>
      </w:pPr>
      <w:r>
        <w:rPr>
          <w:color w:val="5B9BD5"/>
          <w:sz w:val="28"/>
          <w:szCs w:val="28"/>
        </w:rPr>
        <w:t/>
      </w:r>
    </w:p>
    <w:p w:rsidR="008905AA" w:rsidRDefault="00D03710">
      <w:pPr>
        <w:pStyle w:val="117f76cf-c812-4899-82ec-d9fb44bfc5ed"/>
        <w:spacing w:line="360" w:lineRule="auto"/>
      </w:pPr>
      <w:r>
        <w:t/>
      </w:r>
      <w:bookmarkStart w:id="0" w:name="_GoBack"/>
      <w:bookmarkEnd w:id="0"/>
    </w:p>
    <w:p w:rsidR="008905AA" w:rsidRDefault="008905AA">
      <w:pPr>
        <w:pStyle w:val="117f76cf-c812-4899-82ec-d9fb44bfc5ed"/>
      </w:pPr>
    </w:p>
    <w:p w:rsidR="008905AA" w:rsidRDefault="008905AA">
      <w:pPr>
        <w:jc w:val="left"/>
      </w:pPr>
    </w:p>
    <w:p w:rsidR="008905AA" w:rsidRDefault="00D03710">
      <w:pPr>
        <w:pStyle w:val="857e8d24-e303-4556-885c-ef3066dec312"/>
      </w:pPr>
      <w:r>
        <w:rPr>
          <w:color w:val="5B9BD5"/>
          <w:sz w:val="28"/>
          <w:szCs w:val="28"/>
        </w:rPr>
        <w:t>教授，在职的公务员(毕业两年多)，目前在一个比较闲的岗位上，本科某985电子类专业，英语水平尚可(其实就是个二把刀，大学时六级裸考540多🙈，平时也没有特别刻意去学习)，曾经也在诸如中非论坛客串翻译(单位实在缺人，领导让强上的😂)，后来在单位对外交往中有时被借过去发挥一下，正好目前有闲想去深造一下，考个mti(翻译硕士)，教授能不能给参考一下。ps，上周五我竟然6.5半仓了中石油这个lj😅，一来觉得它在历史低位，看图形觉得筑底完成了，周五一根放量中阳线，配置着准备打新，如果能撸十个点羊毛准备跑路，教授觉得可行否(●°u°●)​ 」多谢教授！祝教授账户长红！</w:t>
      </w:r>
    </w:p>
    <w:p w:rsidR="008905AA" w:rsidRDefault="00D03710">
      <w:pPr>
        <w:pStyle w:val="d5ba8960-e298-424d-948a-a53ae903356e"/>
        <w:spacing w:line="360" w:lineRule="auto"/>
      </w:pPr>
      <w:r>
        <w:t>兄弟，我觉得你应该还挺有天赋的，可以去试着读个翻译，最坏结果也就是当不成翻译，但也多了一个硕士学位。据我所知同声传译还是很值钱的，出场费很高。中石油其实一般认为不如中石化，不过市场的事儿不太好下论断。目前石油和石化不在风口上，你要是愿意慢慢拿着，10个点应该不难，但要花多少时间就不好说了。</w:t>
      </w:r>
      <w:bookmarkStart w:id="0" w:name="_GoBack"/>
      <w:bookmarkEnd w:id="0"/>
    </w:p>
    <w:p w:rsidR="008905AA" w:rsidRDefault="008905AA">
      <w:pPr>
        <w:pStyle w:val="d5ba8960-e298-424d-948a-a53ae903356e"/>
      </w:pPr>
    </w:p>
    <w:p w:rsidR="008905AA" w:rsidRDefault="008905AA">
      <w:pPr>
        <w:jc w:val="left"/>
      </w:pPr>
    </w:p>
    <w:p w:rsidR="008905AA" w:rsidRDefault="00D03710">
      <w:pPr>
        <w:pStyle w:val="5612845a-9bbc-4ac2-8887-c2ac7e04843c"/>
      </w:pPr>
      <w:r>
        <w:rPr>
          <w:color w:val="5B9BD5"/>
          <w:sz w:val="28"/>
          <w:szCs w:val="28"/>
        </w:rPr>
        <w:t>只能上这来问了教授，我通过公众号定了499英语课程，付完款开启课程的时候要填写微信号，然后我就退出想复制微信号再填，进去发现又是下单页面，目前为止还没开起课程，这怎么弄？[疑问]</w:t>
      </w:r>
    </w:p>
    <w:p w:rsidR="008905AA" w:rsidRDefault="00D03710">
      <w:pPr>
        <w:pStyle w:val="45a20e53-7722-42b7-9694-52835c25b9f4"/>
        <w:spacing w:line="360" w:lineRule="auto"/>
      </w:pPr>
      <w:r>
        <w:t>付款成功后：</w:t>
        <w:cr/>
        <w:t>1.请下载英语流利说app，</w:t>
        <w:cr/>
        <w:t>2.打开app后点击开始学习，</w:t>
        <w:cr/>
        <w:t>3.进入注册页面点击左下角「微信小图标」注册登陆，</w:t>
        <w:cr/>
        <w:t>4.登陆后点击底部「学习」，</w:t>
        <w:cr/>
        <w:t>5.点击「学习」界面上方「定制学」即可开始学习哦～</w:t>
      </w:r>
      <w:bookmarkStart w:id="0" w:name="_GoBack"/>
      <w:bookmarkEnd w:id="0"/>
    </w:p>
    <w:p w:rsidR="008905AA" w:rsidRDefault="008905AA">
      <w:pPr>
        <w:pStyle w:val="45a20e53-7722-42b7-9694-52835c25b9f4"/>
      </w:pPr>
    </w:p>
    <w:p w:rsidR="008905AA" w:rsidRDefault="008905AA">
      <w:pPr>
        <w:jc w:val="left"/>
      </w:pPr>
    </w:p>
    <w:p w:rsidR="008905AA" w:rsidRDefault="00D03710">
      <w:pPr>
        <w:pStyle w:val="8f411933-8fdb-4382-9f53-35d3c504924e"/>
      </w:pPr>
      <w:r>
        <w:rPr>
          <w:color w:val="5B9BD5"/>
          <w:sz w:val="28"/>
          <w:szCs w:val="28"/>
        </w:rPr>
        <w:t>请问洋河下季报20%以上超预期，这个20%是怎么判断的？教授能不能讲讲判断的依据和思路？</w:t>
      </w:r>
    </w:p>
    <w:p w:rsidR="008905AA" w:rsidRDefault="00D03710">
      <w:pPr>
        <w:pStyle w:val="ccf39335-f642-49a1-9bd9-c595ab868e42"/>
        <w:spacing w:line="360" w:lineRule="auto"/>
      </w:pPr>
      <w:r>
        <w:t>没有判断，就是赌一把。还是从胜率和赔率两方面看。胜率可能一半，50对50，但赔率我觉得比较乐观。即便不到20，也亏不多，超过20应该会有比较大的收获。</w:t>
      </w:r>
      <w:bookmarkStart w:id="0" w:name="_GoBack"/>
      <w:bookmarkEnd w:id="0"/>
    </w:p>
    <w:p w:rsidR="008905AA" w:rsidRDefault="008905AA">
      <w:pPr>
        <w:pStyle w:val="ccf39335-f642-49a1-9bd9-c595ab868e42"/>
      </w:pPr>
    </w:p>
    <w:p w:rsidR="008905AA" w:rsidRDefault="008905AA">
      <w:pPr>
        <w:jc w:val="left"/>
      </w:pPr>
    </w:p>
    <w:p w:rsidR="008905AA" w:rsidRDefault="00D03710">
      <w:pPr>
        <w:pStyle w:val="3deaddcd-026b-4971-ae2a-2837bb96d0d5"/>
      </w:pPr>
      <w:r>
        <w:rPr>
          <w:color w:val="5B9BD5"/>
          <w:sz w:val="28"/>
          <w:szCs w:val="28"/>
        </w:rPr>
        <w:t>教授您好，想请教您一个跨专业考研的问题可以吗？本科非英语专业，想跨专业考英语类专业，目前大二，已通过英语六级考试，以后如果想从事英语初，高中老师职业的话，应该考哪个方向的英语专业？跨专业好考吗？谢谢</w:t>
      </w:r>
    </w:p>
    <w:p w:rsidR="008905AA" w:rsidRDefault="00D03710">
      <w:pPr>
        <w:pStyle w:val="34c3342a-a09a-4b91-836d-06790885a2a7"/>
        <w:spacing w:line="360" w:lineRule="auto"/>
      </w:pPr>
      <w:r>
        <w:t>这个估计够呛吧，英语六级是业余水平，科班都是专业等级，比方说专业八级。那个差别还是很大的，一般不好转</w:t>
      </w:r>
      <w:bookmarkStart w:id="0" w:name="_GoBack"/>
      <w:bookmarkEnd w:id="0"/>
    </w:p>
    <w:p w:rsidR="008905AA" w:rsidRDefault="008905AA">
      <w:pPr>
        <w:pStyle w:val="34c3342a-a09a-4b91-836d-06790885a2a7"/>
      </w:pPr>
    </w:p>
    <w:p w:rsidR="008905AA" w:rsidRDefault="008905AA">
      <w:pPr>
        <w:jc w:val="left"/>
      </w:pPr>
    </w:p>
    <w:p w:rsidR="008905AA" w:rsidRDefault="00D03710">
      <w:pPr>
        <w:pStyle w:val="addb3cab-47c8-4e5d-a1e6-dd4f52b1fbfc"/>
      </w:pPr>
      <w:r>
        <w:rPr>
          <w:color w:val="5B9BD5"/>
          <w:sz w:val="28"/>
          <w:szCs w:val="28"/>
        </w:rPr>
        <w:t>教授如何看待，沪深300在大盘2900的点位跟去年大盘3500时候的点位差不多。大部分优质个股都在历史高位</w:t>
      </w:r>
    </w:p>
    <w:p w:rsidR="008905AA" w:rsidRDefault="00D03710">
      <w:pPr>
        <w:pStyle w:val="38399598-f282-4943-b7dd-ea3d5131c6af"/>
        <w:spacing w:line="360" w:lineRule="auto"/>
      </w:pPr>
      <w:r>
        <w:t>正常吧，你要理解所谓优质股必定是高增长，那么每年股价也必然是增长的。举个例子，宁波银行今年比去年业绩增长了20%左右，今年的价格当然也应该比去年高20%。</w:t>
        <w:cr/>
        <w:t/>
        <w:cr/>
        <w:t>换句话说，优质股都是业绩驱动的，业绩上去了，股价自然也上去了。年年历史高位是必然的。</w:t>
        <w:cr/>
        <w:t/>
        <w:cr/>
        <w:t>反过来优质股一旦业绩停止增长，比方说阿胶，海康威视等，那自然价格会跌下来。</w:t>
      </w:r>
      <w:bookmarkStart w:id="0" w:name="_GoBack"/>
      <w:bookmarkEnd w:id="0"/>
    </w:p>
    <w:p w:rsidR="008905AA" w:rsidRDefault="008905AA">
      <w:pPr>
        <w:pStyle w:val="38399598-f282-4943-b7dd-ea3d5131c6af"/>
      </w:pPr>
    </w:p>
    <w:p w:rsidR="008905AA" w:rsidRDefault="008905AA">
      <w:pPr>
        <w:jc w:val="left"/>
      </w:pPr>
    </w:p>
    <w:p w:rsidR="008905AA" w:rsidRDefault="00D03710">
      <w:pPr>
        <w:pStyle w:val="44ab2556-facd-466e-8feb-7936a27aa806"/>
      </w:pPr>
      <w:r>
        <w:rPr>
          <w:color w:val="5B9BD5"/>
          <w:sz w:val="28"/>
          <w:szCs w:val="28"/>
        </w:rPr>
        <w:t>最近看了很多大v的公众号和文章（教授推荐的牛人），感觉谁说的都有道理，但是观点又感觉在互相打架。比如有的说在交易时上涨逐渐加仓不轻易离场，下跌时不补仓逐渐卖出，有的人观点则是恰恰相反；再比如，有的人说应该大胆追热点，有的人则是不去人多的地方，不追高。其实类似这种我理解没有所谓的对错，可能都是行之有效的策略，那么面对这种完全冲突的观点，到底该怎么取舍呢，或者哪种会更贴近事实呢？</w:t>
      </w:r>
    </w:p>
    <w:p w:rsidR="008905AA" w:rsidRDefault="00D03710">
      <w:pPr>
        <w:pStyle w:val="d0359c1d-03dc-4ab5-a09b-9581a355d6dd"/>
        <w:spacing w:line="360" w:lineRule="auto"/>
      </w:pPr>
      <w:r>
        <w:t>你可以再仔细看一遍我最近写的那篇为什么不要接飞刀的文章。任何股市决策都必须是赔率和胜率的统一。脱离这个大前天来谈具体的操作策略都是没入门。</w:t>
        <w:cr/>
        <w:t/>
        <w:cr/>
        <w:t>或者说任何脱离基本面的技术面判断都是扯淡。</w:t>
      </w:r>
      <w:bookmarkStart w:id="0" w:name="_GoBack"/>
      <w:bookmarkEnd w:id="0"/>
    </w:p>
    <w:p w:rsidR="008905AA" w:rsidRDefault="008905AA">
      <w:pPr>
        <w:pStyle w:val="d0359c1d-03dc-4ab5-a09b-9581a355d6dd"/>
      </w:pPr>
    </w:p>
    <w:p w:rsidR="008905AA" w:rsidRDefault="008905AA">
      <w:pPr>
        <w:jc w:val="left"/>
      </w:pPr>
    </w:p>
    <w:p w:rsidR="008905AA" w:rsidRDefault="00D03710">
      <w:pPr>
        <w:pStyle w:val="1c4d68e2-bb84-4ce1-afe2-ef8f22dd3e8e"/>
      </w:pPr>
      <w:r>
        <w:rPr>
          <w:color w:val="5B9BD5"/>
          <w:sz w:val="28"/>
          <w:szCs w:val="28"/>
        </w:rPr>
        <w:t xml:space="preserve"> </w:t>
      </w:r>
    </w:p>
    <w:p w:rsidR="008905AA" w:rsidRDefault="00D03710">
      <w:pPr>
        <w:pStyle w:val="5be6ead9-30f1-4a33-a472-8f2a5551023e"/>
        <w:spacing w:line="360" w:lineRule="auto"/>
      </w:pPr>
      <w:r>
        <w:t>表扬一下广州白云机场，我在国内见过最好的机场。大家不要慌，我还没回杭州，至少下周一还出差。</w:t>
      </w:r>
      <w:bookmarkStart w:id="0" w:name="_GoBack"/>
      <w:bookmarkEnd w:id="0"/>
    </w:p>
    <w:p w:rsidR="008905AA" w:rsidRDefault="008905AA">
      <w:pPr>
        <w:pStyle w:val="5be6ead9-30f1-4a33-a472-8f2a5551023e"/>
      </w:pPr>
    </w:p>
    <w:p w:rsidR="008905AA" w:rsidRDefault="008905AA">
      <w:pPr>
        <w:jc w:val="left"/>
      </w:pPr>
    </w:p>
    <w:p w:rsidR="008905AA" w:rsidRDefault="00D03710">
      <w:pPr>
        <w:pStyle w:val="3d38b5d1-7059-4d61-b794-0b5eae21cf4d"/>
      </w:pPr>
      <w:r>
        <w:rPr>
          <w:color w:val="5B9BD5"/>
          <w:sz w:val="28"/>
          <w:szCs w:val="28"/>
        </w:rPr>
        <w:t xml:space="preserve"> </w:t>
      </w:r>
    </w:p>
    <w:p w:rsidR="008905AA" w:rsidRDefault="00D03710">
      <w:pPr>
        <w:pStyle w:val="5a1a882e-e0a7-455e-9df6-ce0fcec5f2ac"/>
        <w:spacing w:line="360" w:lineRule="auto"/>
      </w:pPr>
      <w:r>
        <w:t>&lt;e type="hashtag" hid="552854824224" title="%23%E5%B9%B2%E8%B4%A7%23" /&gt;  NO.15  为什么“接飞刀”不划算</w:t>
        <w:cr/>
        <w:t/>
        <w:cr/>
        <w:t>我发表了一篇文章：&lt;e type="web" href="https%3A%2F%2Farticles.zsxq.com%2Fid_kbexetlm9wc2.html" title="%E5%B9%B2%E8%B4%A7NO.15+%E4%B8%BA%E4%BB%80%E4%B9%88%E2%80%9C%E6%8E%A5%E9%A3%9E%E5%88%80%E2%80%9D%E4%B8%8D%E5%88%92%E7%AE%97" /&gt;</w:t>
      </w:r>
      <w:bookmarkStart w:id="0" w:name="_GoBack"/>
      <w:bookmarkEnd w:id="0"/>
    </w:p>
    <w:p w:rsidR="008905AA" w:rsidRDefault="008905AA">
      <w:pPr>
        <w:pStyle w:val="5a1a882e-e0a7-455e-9df6-ce0fcec5f2ac"/>
      </w:pPr>
    </w:p>
    <w:p w:rsidR="008905AA" w:rsidRDefault="008905AA">
      <w:pPr>
        <w:jc w:val="left"/>
      </w:pPr>
    </w:p>
    <w:p w:rsidR="008905AA" w:rsidRDefault="00D03710">
      <w:pPr>
        <w:pStyle w:val="1d2e70b3-5364-48c5-b58e-a9978fcc8e8b"/>
      </w:pPr>
      <w:r>
        <w:rPr>
          <w:color w:val="5B9BD5"/>
          <w:sz w:val="28"/>
          <w:szCs w:val="28"/>
        </w:rPr>
        <w:t xml:space="preserve"> </w:t>
      </w:r>
    </w:p>
    <w:p w:rsidR="008905AA" w:rsidRDefault="00D03710">
      <w:pPr>
        <w:pStyle w:val="06f2c59d-6cef-46ea-942d-1226f643f952"/>
        <w:spacing w:line="360" w:lineRule="auto"/>
      </w:pPr>
      <w:r>
        <w:t>出差一时涨，一直出差一直涨</w:t>
      </w:r>
      <w:bookmarkStart w:id="0" w:name="_GoBack"/>
      <w:bookmarkEnd w:id="0"/>
    </w:p>
    <w:p w:rsidR="008905AA" w:rsidRDefault="008905AA">
      <w:pPr>
        <w:pStyle w:val="06f2c59d-6cef-46ea-942d-1226f643f952"/>
      </w:pPr>
    </w:p>
    <w:p w:rsidR="008905AA" w:rsidRDefault="008905AA">
      <w:pPr>
        <w:jc w:val="left"/>
      </w:pPr>
    </w:p>
    <w:p w:rsidR="008905AA" w:rsidRDefault="00D03710">
      <w:pPr>
        <w:pStyle w:val="8273cfe5-5729-49de-9739-8ac8c25b7af2"/>
      </w:pPr>
      <w:r>
        <w:rPr>
          <w:color w:val="5B9BD5"/>
          <w:sz w:val="28"/>
          <w:szCs w:val="28"/>
        </w:rPr>
        <w:t xml:space="preserve"> </w:t>
      </w:r>
    </w:p>
    <w:p w:rsidR="008905AA" w:rsidRDefault="00D03710">
      <w:pPr>
        <w:pStyle w:val="95d03344-5108-4c76-9b3b-cf421aa91695"/>
        <w:spacing w:line="360" w:lineRule="auto"/>
      </w:pPr>
      <w:r>
        <w:t>吃个大强子的瓜</w:t>
      </w:r>
      <w:bookmarkStart w:id="0" w:name="_GoBack"/>
      <w:bookmarkEnd w:id="0"/>
    </w:p>
    <w:p w:rsidR="008905AA" w:rsidRDefault="008905AA">
      <w:pPr>
        <w:pStyle w:val="95d03344-5108-4c76-9b3b-cf421aa91695"/>
      </w:pPr>
    </w:p>
    <w:p w:rsidR="008905AA" w:rsidRDefault="008905AA">
      <w:pPr>
        <w:jc w:val="left"/>
      </w:pPr>
    </w:p>
    <w:p w:rsidR="008905AA" w:rsidRDefault="00D03710">
      <w:pPr>
        <w:pStyle w:val="79c545b7-e725-4ad7-931c-de8b2b505796"/>
      </w:pPr>
      <w:r>
        <w:rPr>
          <w:color w:val="5B9BD5"/>
          <w:sz w:val="28"/>
          <w:szCs w:val="28"/>
        </w:rPr>
        <w:t xml:space="preserve"> </w:t>
      </w:r>
    </w:p>
    <w:p w:rsidR="008905AA" w:rsidRDefault="00D03710">
      <w:pPr>
        <w:pStyle w:val="5cc2d0d8-a8f1-40f7-aa57-ac39f8b9731d"/>
        <w:spacing w:line="360" w:lineRule="auto"/>
      </w:pPr>
      <w:r>
        <w:t>字节跳动够NB够骚</w:t>
      </w:r>
      <w:bookmarkStart w:id="0" w:name="_GoBack"/>
      <w:bookmarkEnd w:id="0"/>
    </w:p>
    <w:p w:rsidR="008905AA" w:rsidRDefault="008905AA">
      <w:pPr>
        <w:pStyle w:val="5cc2d0d8-a8f1-40f7-aa57-ac39f8b9731d"/>
      </w:pPr>
    </w:p>
    <w:p w:rsidR="008905AA" w:rsidRDefault="008905AA">
      <w:pPr>
        <w:jc w:val="left"/>
      </w:pPr>
    </w:p>
    <w:p w:rsidR="008905AA" w:rsidRDefault="00D03710">
      <w:pPr>
        <w:pStyle w:val="be7a0ae2-d238-4e14-b56c-d0261460cf87"/>
      </w:pPr>
      <w:r>
        <w:rPr>
          <w:color w:val="5B9BD5"/>
          <w:sz w:val="28"/>
          <w:szCs w:val="28"/>
        </w:rPr>
        <w:t xml:space="preserve"> </w:t>
      </w:r>
    </w:p>
    <w:p w:rsidR="008905AA" w:rsidRDefault="00D03710">
      <w:pPr>
        <w:pStyle w:val="3583e2db-f51b-434c-b3df-577038edfa8a"/>
        <w:spacing w:line="360" w:lineRule="auto"/>
      </w:pPr>
      <w:r>
        <w:t>今日出差，不知道能不能对冲掉周四传统暴跌日的利空</w:t>
      </w:r>
      <w:bookmarkStart w:id="0" w:name="_GoBack"/>
      <w:bookmarkEnd w:id="0"/>
    </w:p>
    <w:p w:rsidR="008905AA" w:rsidRDefault="008905AA">
      <w:pPr>
        <w:pStyle w:val="3583e2db-f51b-434c-b3df-577038edfa8a"/>
      </w:pPr>
    </w:p>
    <w:p w:rsidR="008905AA" w:rsidRDefault="008905AA">
      <w:pPr>
        <w:jc w:val="left"/>
      </w:pPr>
    </w:p>
    <w:p w:rsidR="008905AA" w:rsidRDefault="00D03710">
      <w:pPr>
        <w:pStyle w:val="8768cfa1-0fd1-44e3-9f30-8b6deff01fd9"/>
      </w:pPr>
      <w:r>
        <w:rPr>
          <w:color w:val="5B9BD5"/>
          <w:sz w:val="28"/>
          <w:szCs w:val="28"/>
        </w:rPr>
        <w:t>有一个观点，大平安不是保险股，是科技股。教授怎么看？</w:t>
      </w:r>
    </w:p>
    <w:p w:rsidR="008905AA" w:rsidRDefault="00D03710">
      <w:pPr>
        <w:pStyle w:val="adb1dc6f-8925-4ffd-bf5f-97f73f364359"/>
        <w:spacing w:line="360" w:lineRule="auto"/>
      </w:pPr>
      <w:r>
        <w:t>准确来说是保险股里科技含量最高的。就我的了解，平安在金融科技比如支付方面水平还比较高。可能仅次于蚂蚁和微信。但在其他领域，主要还是购买服务。举个例子，目前平安正在和赛灵思合作，提升其网络的服务速度。</w:t>
        <w:cr/>
        <w:t/>
        <w:cr/>
        <w:t>打个比方，平安就像一个文科生自学了编程，水平也不错，对自己写论文的时候搞搞统计什么都也有帮助，但并不是去抢别人饭碗的那种。</w:t>
      </w:r>
      <w:bookmarkStart w:id="0" w:name="_GoBack"/>
      <w:bookmarkEnd w:id="0"/>
    </w:p>
    <w:p w:rsidR="008905AA" w:rsidRDefault="008905AA">
      <w:pPr>
        <w:pStyle w:val="adb1dc6f-8925-4ffd-bf5f-97f73f364359"/>
      </w:pPr>
    </w:p>
    <w:p w:rsidR="008905AA" w:rsidRDefault="008905AA">
      <w:pPr>
        <w:jc w:val="left"/>
      </w:pPr>
    </w:p>
    <w:p w:rsidR="008905AA" w:rsidRDefault="00D03710">
      <w:pPr>
        <w:pStyle w:val="c5dbc291-ba69-4bc8-a0bf-530d55102104"/>
      </w:pPr>
      <w:r>
        <w:rPr>
          <w:color w:val="5B9BD5"/>
          <w:sz w:val="28"/>
          <w:szCs w:val="28"/>
        </w:rPr>
        <w:t>教授，你推荐的财通证券的手续费多少呢，在哪里开户呢</w:t>
      </w:r>
    </w:p>
    <w:p w:rsidR="008905AA" w:rsidRDefault="00D03710">
      <w:pPr>
        <w:pStyle w:val="20bc7628-4747-4cff-886b-4d2fbc794cc8"/>
        <w:spacing w:line="360" w:lineRule="auto"/>
      </w:pPr>
      <w:r>
        <w:t>万1.4。抬头看置顶帖子</w:t>
      </w:r>
      <w:bookmarkStart w:id="0" w:name="_GoBack"/>
      <w:bookmarkEnd w:id="0"/>
    </w:p>
    <w:p w:rsidR="008905AA" w:rsidRDefault="008905AA">
      <w:pPr>
        <w:pStyle w:val="20bc7628-4747-4cff-886b-4d2fbc794cc8"/>
      </w:pPr>
    </w:p>
    <w:p w:rsidR="008905AA" w:rsidRDefault="008905AA">
      <w:pPr>
        <w:jc w:val="left"/>
      </w:pPr>
    </w:p>
    <w:p w:rsidR="008905AA" w:rsidRDefault="00D03710">
      <w:pPr>
        <w:pStyle w:val="deb30a95-8cc1-4e98-9c89-4b05306e710f"/>
      </w:pPr>
      <w:r>
        <w:rPr>
          <w:color w:val="5B9BD5"/>
          <w:sz w:val="28"/>
          <w:szCs w:val="28"/>
        </w:rPr>
        <w:t>上次买了洋河股份，我掉队了吗？现在122.我130的本</w:t>
      </w:r>
    </w:p>
    <w:p w:rsidR="008905AA" w:rsidRDefault="00D03710">
      <w:pPr>
        <w:pStyle w:val="b3fc60ca-db50-41df-b042-53e6f1ae2dc9"/>
        <w:spacing w:line="360" w:lineRule="auto"/>
      </w:pPr>
      <w:r>
        <w:t>洋河说过好几次了，赌中报。中报如果增长超过20%会涨一波，不到就直接割了。洋河仍然是估值最低的白酒，不用太慌</w:t>
      </w:r>
      <w:bookmarkStart w:id="0" w:name="_GoBack"/>
      <w:bookmarkEnd w:id="0"/>
    </w:p>
    <w:p w:rsidR="008905AA" w:rsidRDefault="008905AA">
      <w:pPr>
        <w:pStyle w:val="b3fc60ca-db50-41df-b042-53e6f1ae2dc9"/>
      </w:pPr>
    </w:p>
    <w:p w:rsidR="008905AA" w:rsidRDefault="008905AA">
      <w:pPr>
        <w:jc w:val="left"/>
      </w:pPr>
    </w:p>
    <w:p w:rsidR="008905AA" w:rsidRDefault="00D03710">
      <w:pPr>
        <w:pStyle w:val="48490e65-02df-419d-9b7d-ad3d8fb3380c"/>
      </w:pPr>
      <w:r>
        <w:rPr>
          <w:color w:val="5B9BD5"/>
          <w:sz w:val="28"/>
          <w:szCs w:val="28"/>
        </w:rPr>
        <w:t>券商股教授推荐一些吗</w:t>
      </w:r>
    </w:p>
    <w:p w:rsidR="008905AA" w:rsidRDefault="00D03710">
      <w:pPr>
        <w:pStyle w:val="3a6dc537-0410-4333-a0c7-ee534368bce0"/>
        <w:spacing w:line="360" w:lineRule="auto"/>
      </w:pPr>
      <w:r>
        <w:t>从基本面来看我看好华泰证券么，在传统大券商中华泰是互联网化做的最好的。从增长来看则看好东方财富，去年在其他券商业绩都不行的情况下，东财还保持了高速增长。</w:t>
      </w:r>
      <w:bookmarkStart w:id="0" w:name="_GoBack"/>
      <w:bookmarkEnd w:id="0"/>
    </w:p>
    <w:p w:rsidR="008905AA" w:rsidRDefault="008905AA">
      <w:pPr>
        <w:pStyle w:val="3a6dc537-0410-4333-a0c7-ee534368bce0"/>
      </w:pPr>
    </w:p>
    <w:p w:rsidR="008905AA" w:rsidRDefault="008905AA">
      <w:pPr>
        <w:jc w:val="left"/>
      </w:pPr>
    </w:p>
    <w:p w:rsidR="008905AA" w:rsidRDefault="00D03710">
      <w:pPr>
        <w:pStyle w:val="b657e07b-e5e5-4386-a725-9e676ae849e9"/>
      </w:pPr>
      <w:r>
        <w:rPr>
          <w:color w:val="5B9BD5"/>
          <w:sz w:val="28"/>
          <w:szCs w:val="28"/>
        </w:rPr>
        <w:t>想有空多看看精选过的行业或公司研报，您有好的公众号或渠道吗？</w:t>
      </w:r>
    </w:p>
    <w:p w:rsidR="008905AA" w:rsidRDefault="00D03710">
      <w:pPr>
        <w:pStyle w:val="151dd64c-1e51-4ff4-a3af-2354c50b1ce3"/>
        <w:spacing w:line="360" w:lineRule="auto"/>
      </w:pPr>
      <w:r>
        <w:t>雪球即可。找到所关注的股票，最右边一栏就是研报</w:t>
      </w:r>
      <w:bookmarkStart w:id="0" w:name="_GoBack"/>
      <w:bookmarkEnd w:id="0"/>
    </w:p>
    <w:p w:rsidR="008905AA" w:rsidRDefault="008905AA">
      <w:pPr>
        <w:pStyle w:val="151dd64c-1e51-4ff4-a3af-2354c50b1ce3"/>
      </w:pPr>
    </w:p>
    <w:p w:rsidR="008905AA" w:rsidRDefault="008905AA">
      <w:pPr>
        <w:jc w:val="left"/>
      </w:pPr>
    </w:p>
    <w:p w:rsidR="008905AA" w:rsidRDefault="00D03710">
      <w:pPr>
        <w:pStyle w:val="3fe51f9e-44e8-4150-8474-7956d6612c94"/>
      </w:pPr>
      <w:r>
        <w:rPr>
          <w:color w:val="5B9BD5"/>
          <w:sz w:val="28"/>
          <w:szCs w:val="28"/>
        </w:rPr>
        <w:t>您好教授，默默关注了很久的菜小白来提问一下。我现在证券账户市值1w差不多，申购新股的时候证券账户一直说我可用额度不足，然后我刚刚又转进去1w，他还是说我额度不够。 请问这是什么意思呀？</w:t>
      </w:r>
    </w:p>
    <w:p w:rsidR="008905AA" w:rsidRDefault="00D03710">
      <w:pPr>
        <w:pStyle w:val="d154b92c-02aa-4522-abc3-b682bff53128"/>
        <w:spacing w:line="360" w:lineRule="auto"/>
      </w:pPr>
      <w:r>
        <w:t>如果没记错的话，计算的是你过去14个工作日的市值均值，所以....</w:t>
      </w:r>
      <w:bookmarkStart w:id="0" w:name="_GoBack"/>
      <w:bookmarkEnd w:id="0"/>
    </w:p>
    <w:p w:rsidR="008905AA" w:rsidRDefault="008905AA">
      <w:pPr>
        <w:pStyle w:val="d154b92c-02aa-4522-abc3-b682bff53128"/>
      </w:pPr>
    </w:p>
    <w:p w:rsidR="008905AA" w:rsidRDefault="008905AA">
      <w:pPr>
        <w:jc w:val="left"/>
      </w:pPr>
    </w:p>
    <w:p w:rsidR="008905AA" w:rsidRDefault="00D03710">
      <w:pPr>
        <w:pStyle w:val="02429347-f52f-465c-8a82-b5d3fc68e73e"/>
      </w:pPr>
      <w:r>
        <w:rPr>
          <w:color w:val="5B9BD5"/>
          <w:sz w:val="28"/>
          <w:szCs w:val="28"/>
        </w:rPr>
        <w:t>首次提问。</w:t>
        <w:cr/>
        <w:t>询问下，当前大族激光是否可以趁着风波尚未完全过去，布局一下？看今日大族有大单买入。 教授怎么看？</w:t>
      </w:r>
    </w:p>
    <w:p w:rsidR="008905AA" w:rsidRDefault="00D03710">
      <w:pPr>
        <w:pStyle w:val="def1e7e7-62fd-499d-92f2-20c1f020298b"/>
        <w:spacing w:line="360" w:lineRule="auto"/>
      </w:pPr>
      <w:r>
        <w:t>不要试图空手接飞刀。你可以去看看老板电器从2018年1月到现在都走势，这就是典型的白马业绩不及预期后的走势。</w:t>
        <w:cr/>
        <w:t/>
        <w:cr/>
        <w:t>接飞刀是小散的典型死法之一。股票价格永远是动态的，企业的基本面也是不断变化的。理解这一点是赚钱基础</w:t>
      </w:r>
      <w:bookmarkStart w:id="0" w:name="_GoBack"/>
      <w:bookmarkEnd w:id="0"/>
    </w:p>
    <w:p w:rsidR="008905AA" w:rsidRDefault="008905AA">
      <w:pPr>
        <w:pStyle w:val="def1e7e7-62fd-499d-92f2-20c1f020298b"/>
      </w:pPr>
    </w:p>
    <w:p w:rsidR="008905AA" w:rsidRDefault="008905AA">
      <w:pPr>
        <w:jc w:val="left"/>
      </w:pPr>
    </w:p>
    <w:p w:rsidR="008905AA" w:rsidRDefault="00D03710">
      <w:pPr>
        <w:pStyle w:val="690a03e3-71fc-4351-9482-d1611bba0ddf"/>
      </w:pPr>
      <w:r>
        <w:rPr>
          <w:color w:val="5B9BD5"/>
          <w:sz w:val="28"/>
          <w:szCs w:val="28"/>
        </w:rPr>
        <w:t>教授，29家私募基金由于超额申购被处罚。有多少沪市市值，就可以获得相对应的申购签号。基金的超额申购是怎么来的？</w:t>
      </w:r>
    </w:p>
    <w:p w:rsidR="008905AA" w:rsidRDefault="00D03710">
      <w:pPr>
        <w:pStyle w:val="23fecdd3-62dc-46ef-ba54-d06389d1b963"/>
        <w:spacing w:line="360" w:lineRule="auto"/>
      </w:pPr>
      <w:r>
        <w:t>线下打新规则和线上不一样，作为一个业余投资者，yy一下就是申购的时候没有那么严格，可以超购。特别是科创板因为是新来的，系统还没那么完善。</w:t>
      </w:r>
      <w:bookmarkStart w:id="0" w:name="_GoBack"/>
      <w:bookmarkEnd w:id="0"/>
    </w:p>
    <w:p w:rsidR="008905AA" w:rsidRDefault="008905AA">
      <w:pPr>
        <w:pStyle w:val="23fecdd3-62dc-46ef-ba54-d06389d1b963"/>
      </w:pPr>
    </w:p>
    <w:p w:rsidR="008905AA" w:rsidRDefault="008905AA">
      <w:pPr>
        <w:jc w:val="left"/>
      </w:pPr>
    </w:p>
    <w:p w:rsidR="008905AA" w:rsidRDefault="00D03710">
      <w:pPr>
        <w:pStyle w:val="b8f84df2-86ba-4bb3-bbc1-5d7a57389413"/>
      </w:pPr>
      <w:r>
        <w:rPr>
          <w:color w:val="5B9BD5"/>
          <w:sz w:val="28"/>
          <w:szCs w:val="28"/>
        </w:rPr>
        <w:t xml:space="preserve"> </w:t>
      </w:r>
    </w:p>
    <w:p w:rsidR="008905AA" w:rsidRDefault="00D03710">
      <w:pPr>
        <w:pStyle w:val="6783ae05-29b5-48b0-a9f6-c9d7e1eb6b20"/>
        <w:spacing w:line="360" w:lineRule="auto"/>
      </w:pPr>
      <w:r>
        <w:t>新城控股：公司子公司就杭州聚厉企业管理有限公司等10个项目公司与交易对方签订了相关股权及债权转让协议，交易对价合计约为415,392.92万元。</w:t>
      </w:r>
      <w:bookmarkStart w:id="0" w:name="_GoBack"/>
      <w:bookmarkEnd w:id="0"/>
    </w:p>
    <w:p w:rsidR="008905AA" w:rsidRDefault="008905AA">
      <w:pPr>
        <w:pStyle w:val="6783ae05-29b5-48b0-a9f6-c9d7e1eb6b20"/>
      </w:pPr>
    </w:p>
    <w:p w:rsidR="008905AA" w:rsidRDefault="008905AA">
      <w:pPr>
        <w:jc w:val="left"/>
      </w:pPr>
    </w:p>
    <w:p w:rsidR="008905AA" w:rsidRDefault="00D03710">
      <w:pPr>
        <w:pStyle w:val="0c8d4a31-eb9a-4e1e-96f7-596eb4b1fb00"/>
      </w:pPr>
      <w:r>
        <w:rPr>
          <w:color w:val="5B9BD5"/>
          <w:sz w:val="28"/>
          <w:szCs w:val="28"/>
        </w:rPr>
        <w:t xml:space="preserve"> </w:t>
      </w:r>
    </w:p>
    <w:p w:rsidR="008905AA" w:rsidRDefault="00D03710">
      <w:pPr>
        <w:pStyle w:val="4b9c4e42-7eb7-4e44-b65c-095b69796634"/>
        <w:spacing w:line="360" w:lineRule="auto"/>
      </w:pPr>
      <w:r>
        <w:t>利好，明天我出差</w:t>
      </w:r>
      <w:bookmarkStart w:id="0" w:name="_GoBack"/>
      <w:bookmarkEnd w:id="0"/>
    </w:p>
    <w:p w:rsidR="008905AA" w:rsidRDefault="008905AA">
      <w:pPr>
        <w:pStyle w:val="4b9c4e42-7eb7-4e44-b65c-095b69796634"/>
      </w:pPr>
    </w:p>
    <w:p w:rsidR="008905AA" w:rsidRDefault="008905AA">
      <w:pPr>
        <w:jc w:val="left"/>
      </w:pPr>
    </w:p>
    <w:p w:rsidR="008905AA" w:rsidRDefault="00D03710">
      <w:pPr>
        <w:pStyle w:val="aaab3aa1-29ce-42c9-8472-2fe951ae04ed"/>
      </w:pPr>
      <w:r>
        <w:rPr>
          <w:color w:val="5B9BD5"/>
          <w:sz w:val="28"/>
          <w:szCs w:val="28"/>
        </w:rPr>
        <w:t xml:space="preserve"> </w:t>
      </w:r>
    </w:p>
    <w:p w:rsidR="008905AA" w:rsidRDefault="00D03710">
      <w:pPr>
        <w:pStyle w:val="05e95594-6b17-4afe-8dbb-bc27e144147e"/>
        <w:spacing w:line="360" w:lineRule="auto"/>
      </w:pPr>
      <w:r>
        <w:t>啊哈，咪蒙重出江湖了，怎么感觉和元卫南的正能量很像呢。</w:t>
      </w:r>
      <w:bookmarkStart w:id="0" w:name="_GoBack"/>
      <w:bookmarkEnd w:id="0"/>
    </w:p>
    <w:p w:rsidR="008905AA" w:rsidRDefault="008905AA">
      <w:pPr>
        <w:pStyle w:val="05e95594-6b17-4afe-8dbb-bc27e144147e"/>
      </w:pPr>
    </w:p>
    <w:p w:rsidR="008905AA" w:rsidRDefault="008905AA">
      <w:pPr>
        <w:jc w:val="left"/>
      </w:pPr>
    </w:p>
    <w:p w:rsidR="008905AA" w:rsidRDefault="00D03710">
      <w:pPr>
        <w:pStyle w:val="67debaf7-8563-4f87-a65c-317cff9b19d6"/>
      </w:pPr>
      <w:r>
        <w:rPr>
          <w:color w:val="5B9BD5"/>
          <w:sz w:val="28"/>
          <w:szCs w:val="28"/>
        </w:rPr>
        <w:t xml:space="preserve"> </w:t>
      </w:r>
    </w:p>
    <w:p w:rsidR="008905AA" w:rsidRDefault="00D03710">
      <w:pPr>
        <w:pStyle w:val="e3cac1b5-87cf-4d9f-b794-dd6fd75625aa"/>
        <w:spacing w:line="360" w:lineRule="auto"/>
      </w:pPr>
      <w:r>
        <w:t>汇率稳定，A50目前涨0.43%，感觉今天有戏啊。</w:t>
      </w:r>
      <w:bookmarkStart w:id="0" w:name="_GoBack"/>
      <w:bookmarkEnd w:id="0"/>
    </w:p>
    <w:p w:rsidR="008905AA" w:rsidRDefault="008905AA">
      <w:pPr>
        <w:pStyle w:val="e3cac1b5-87cf-4d9f-b794-dd6fd75625aa"/>
      </w:pPr>
    </w:p>
    <w:p w:rsidR="008905AA" w:rsidRDefault="008905AA">
      <w:pPr>
        <w:jc w:val="left"/>
      </w:pPr>
    </w:p>
    <w:p w:rsidR="008905AA" w:rsidRDefault="00D03710">
      <w:pPr>
        <w:pStyle w:val="1b0a5cbb-3b7b-47ab-94a5-8a71f6bebd8d"/>
      </w:pPr>
      <w:r>
        <w:rPr>
          <w:color w:val="5B9BD5"/>
          <w:sz w:val="28"/>
          <w:szCs w:val="28"/>
        </w:rPr>
        <w:t xml:space="preserve"> </w:t>
      </w:r>
    </w:p>
    <w:p w:rsidR="008905AA" w:rsidRDefault="00D03710">
      <w:pPr>
        <w:pStyle w:val="a6f25449-8924-4705-a650-1a4ed3bd8b09"/>
        <w:spacing w:line="360" w:lineRule="auto"/>
      </w:pPr>
      <w:r>
        <w:t>罗永浩这是坚定站在了人民的对立面</w:t>
      </w:r>
      <w:bookmarkStart w:id="0" w:name="_GoBack"/>
      <w:bookmarkEnd w:id="0"/>
    </w:p>
    <w:p w:rsidR="008905AA" w:rsidRDefault="008905AA">
      <w:pPr>
        <w:pStyle w:val="a6f25449-8924-4705-a650-1a4ed3bd8b09"/>
      </w:pPr>
    </w:p>
    <w:p w:rsidR="008905AA" w:rsidRDefault="008905AA">
      <w:pPr>
        <w:jc w:val="left"/>
      </w:pPr>
    </w:p>
    <w:p w:rsidR="008905AA" w:rsidRDefault="00D03710">
      <w:pPr>
        <w:pStyle w:val="4ae4d36e-18a2-436c-a6aa-081421d59e31"/>
      </w:pPr>
      <w:r>
        <w:rPr>
          <w:color w:val="5B9BD5"/>
          <w:sz w:val="28"/>
          <w:szCs w:val="28"/>
        </w:rPr>
        <w:t xml:space="preserve"> </w:t>
      </w:r>
    </w:p>
    <w:p w:rsidR="008905AA" w:rsidRDefault="00D03710">
      <w:pPr>
        <w:pStyle w:val="35beb133-7413-42cd-8e65-aaba23400176"/>
        <w:spacing w:line="360" w:lineRule="auto"/>
      </w:pPr>
      <w:r>
        <w:t>感觉好黑暗</w:t>
      </w:r>
      <w:bookmarkStart w:id="0" w:name="_GoBack"/>
      <w:bookmarkEnd w:id="0"/>
    </w:p>
    <w:p w:rsidR="008905AA" w:rsidRDefault="008905AA">
      <w:pPr>
        <w:pStyle w:val="35beb133-7413-42cd-8e65-aaba23400176"/>
      </w:pPr>
    </w:p>
    <w:p w:rsidR="008905AA" w:rsidRDefault="008905AA">
      <w:pPr>
        <w:jc w:val="left"/>
      </w:pPr>
    </w:p>
    <w:p w:rsidR="008905AA" w:rsidRDefault="00D03710">
      <w:pPr>
        <w:pStyle w:val="a5447869-fc29-4fc2-8745-6ac61ece1ddb"/>
      </w:pPr>
      <w:r>
        <w:rPr>
          <w:color w:val="5B9BD5"/>
          <w:sz w:val="28"/>
          <w:szCs w:val="28"/>
        </w:rPr>
        <w:t xml:space="preserve"> </w:t>
      </w:r>
    </w:p>
    <w:p w:rsidR="008905AA" w:rsidRDefault="00D03710">
      <w:pPr>
        <w:pStyle w:val="908dd25c-f66b-4639-86ad-8a3101e4c194"/>
        <w:spacing w:line="360" w:lineRule="auto"/>
      </w:pPr>
      <w:r>
        <w:t>少年们，努力吧。一年200万向你招手</w:t>
      </w:r>
      <w:bookmarkStart w:id="0" w:name="_GoBack"/>
      <w:bookmarkEnd w:id="0"/>
    </w:p>
    <w:p w:rsidR="008905AA" w:rsidRDefault="008905AA">
      <w:pPr>
        <w:pStyle w:val="908dd25c-f66b-4639-86ad-8a3101e4c194"/>
      </w:pPr>
    </w:p>
    <w:p w:rsidR="008905AA" w:rsidRDefault="008905AA">
      <w:pPr>
        <w:jc w:val="left"/>
      </w:pPr>
    </w:p>
    <w:p w:rsidR="008905AA" w:rsidRDefault="00D03710">
      <w:pPr>
        <w:pStyle w:val="a99886aa-60f5-4da6-9794-b86d14a1a5ef"/>
      </w:pPr>
      <w:r>
        <w:rPr>
          <w:color w:val="5B9BD5"/>
          <w:sz w:val="28"/>
          <w:szCs w:val="28"/>
        </w:rPr>
        <w:t>06年建议先生买西湖边房子或稍远点买个排屋，他不愿，听绿城售楼部亲戚忽悠去千岛湖买了2套绿城的酒店式公寓，也就是现在的千岛湖绿城度假酒店，每年的收益银行利息都比不过，房价也没有增值，现在很多人都想脱手脱手不掉，糊手上了！</w:t>
        <w:cr/>
        <w:t xml:space="preserve">      请问教授，对这个绿城的千岛湖度假酒店公寓怎么个看法？</w:t>
      </w:r>
    </w:p>
    <w:p w:rsidR="008905AA" w:rsidRDefault="00D03710">
      <w:pPr>
        <w:pStyle w:val="fe6c6176-cc6c-4ff5-b893-8cee5b07618c"/>
        <w:spacing w:line="360" w:lineRule="auto"/>
      </w:pPr>
      <w:r>
        <w:t>房产投资最好的标的当然是一二线城市的住宅了，你这个属于广义上的商业房产，糊在手里算是一种常态。我在订阅号上写过一篇文章，专门讲为什么不建议投资商业地产，核心原因就是一条：相对于住宅，商业地产不够稀缺。</w:t>
        <w:cr/>
        <w:t/>
        <w:cr/>
        <w:t>既然已经糊了那么多年，也不用太焦虑，最坏情况不过如此。从我对酒店业的了解来看，未来情况可能会有一定改善，目前全国的酒店入住价格都在持续提升，看起来还会延续一段时间。不过还是要想办法卖出，因为06年买的，现在也有10几年时间了，再拖下去太旧就不好处理。</w:t>
      </w:r>
      <w:bookmarkStart w:id="0" w:name="_GoBack"/>
      <w:bookmarkEnd w:id="0"/>
    </w:p>
    <w:p w:rsidR="008905AA" w:rsidRDefault="008905AA">
      <w:pPr>
        <w:pStyle w:val="fe6c6176-cc6c-4ff5-b893-8cee5b07618c"/>
      </w:pPr>
    </w:p>
    <w:p w:rsidR="008905AA" w:rsidRDefault="008905AA">
      <w:pPr>
        <w:jc w:val="left"/>
      </w:pPr>
    </w:p>
    <w:p w:rsidR="008905AA" w:rsidRDefault="00D03710">
      <w:pPr>
        <w:pStyle w:val="477fe251-b751-4620-b8b6-5c19314b9c59"/>
      </w:pPr>
      <w:r>
        <w:rPr>
          <w:color w:val="5B9BD5"/>
          <w:sz w:val="28"/>
          <w:szCs w:val="28"/>
        </w:rPr>
        <w:t>想请问下教授，我是股市小白</w:t>
        <w:cr/>
        <w:t>中国石化和中国石油两个市盈率怎么差那么多？在利润差不多情况下 石油比石化高估那么多，可以说明石化低估了吗？？</w:t>
      </w:r>
    </w:p>
    <w:p w:rsidR="008905AA" w:rsidRDefault="00D03710">
      <w:pPr>
        <w:pStyle w:val="c14fed48-1dd0-4a9f-b462-f977afea437f"/>
        <w:spacing w:line="360" w:lineRule="auto"/>
      </w:pPr>
      <w:r>
        <w:t>石化目前肯定是明显低估了，这也是我现在持有石油作为打新门票的理由。石化主要的问题是去年的时候在做期货交易的时候亏了很大一笔钱，忘了是几十亿还是一百多亿。从而使得市场对石化的投资能力产生了怀疑。</w:t>
        <w:cr/>
        <w:t/>
        <w:cr/>
        <w:t>但我个人认为，这种一次性亏损的影响是短期的，就好像我们出门丢了一个手机一样。虽然短期内是很心痛的，但长期来看其实不是一个事儿。</w:t>
      </w:r>
      <w:bookmarkStart w:id="0" w:name="_GoBack"/>
      <w:bookmarkEnd w:id="0"/>
    </w:p>
    <w:p w:rsidR="008905AA" w:rsidRDefault="008905AA">
      <w:pPr>
        <w:pStyle w:val="c14fed48-1dd0-4a9f-b462-f977afea437f"/>
      </w:pPr>
    </w:p>
    <w:p w:rsidR="008905AA" w:rsidRDefault="008905AA">
      <w:pPr>
        <w:jc w:val="left"/>
      </w:pPr>
    </w:p>
    <w:p w:rsidR="008905AA" w:rsidRDefault="00D03710">
      <w:pPr>
        <w:pStyle w:val="3d68a51c-b3cf-4d9f-a818-d5bd70bcd289"/>
      </w:pPr>
      <w:r>
        <w:rPr>
          <w:color w:val="5B9BD5"/>
          <w:sz w:val="28"/>
          <w:szCs w:val="28"/>
        </w:rPr>
        <w:t>万能的教授和教授圈的朋友们，借教授星球这块宝地急求一个问题，我有个朋友得了疑似慢性淋巴细胞增值性疾病，全国几大医院都看过，武汉同济和中国医学科学院血液病医院（天津）诊断均为疑似此病，症状是几乎每天发烧，畏寒，并发糖尿病，现已发病将近三年。有没有朋友知道国内或国外有好的医院可以治疗此病的。</w:t>
      </w:r>
    </w:p>
    <w:p w:rsidR="008905AA" w:rsidRDefault="00D03710">
      <w:pPr>
        <w:pStyle w:val="d701907e-30b3-45ef-b0de-c2f5a238c6c3"/>
        <w:spacing w:line="360" w:lineRule="auto"/>
      </w:pPr>
      <w:r>
        <w:t>这个我真的不懂了，帮你翻牌子，请懂的同学来帮忙！</w:t>
      </w:r>
      <w:bookmarkStart w:id="0" w:name="_GoBack"/>
      <w:bookmarkEnd w:id="0"/>
    </w:p>
    <w:p w:rsidR="008905AA" w:rsidRDefault="008905AA">
      <w:pPr>
        <w:pStyle w:val="d701907e-30b3-45ef-b0de-c2f5a238c6c3"/>
      </w:pPr>
    </w:p>
    <w:p w:rsidR="008905AA" w:rsidRDefault="008905AA">
      <w:pPr>
        <w:jc w:val="left"/>
      </w:pPr>
    </w:p>
    <w:p w:rsidR="008905AA" w:rsidRDefault="00D03710">
      <w:pPr>
        <w:pStyle w:val="842cf892-ec35-4701-a299-a0c8b35a902a"/>
      </w:pPr>
      <w:r>
        <w:rPr>
          <w:color w:val="5B9BD5"/>
          <w:sz w:val="28"/>
          <w:szCs w:val="28"/>
        </w:rPr>
        <w:t>教授，本人29岁，在基层事业单位工作。闲暇时间多，但感觉没什么上升空间。不想故步自封，打算考个非全研究生。想请教下教授现在考计技或者软件工程的研究生现实吗？或者有什么其他的更好的发展方向呢？</w:t>
      </w:r>
    </w:p>
    <w:p w:rsidR="008905AA" w:rsidRDefault="00D03710">
      <w:pPr>
        <w:pStyle w:val="0599d5c8-8b96-4b73-90d2-b47343592db4"/>
        <w:spacing w:line="360" w:lineRule="auto"/>
      </w:pPr>
      <w:r>
        <w:t>非全日制研究生的话现在一般就是MBA或者MPA。软件工程方向的非全日制硕士前几年印象中有一些，如人大、复旦等都有招生。实话实说，高校开设非全日制的硕士，主要导向就是赚钱。不过因为通常学费比较高，所以派来上课的老师水平还是比较高，授课内容并不会和全日制有什么区别。甚至由于课时费高的关系（如MBA课时费是正常研究生教学的3倍左右），还会有一些水平比较高的教授愿意过来。</w:t>
        <w:cr/>
        <w:t/>
        <w:cr/>
        <w:t>主要的差别还是在于日常的管理。非全日制就周末上上课，平时都要工作，所以大部分人肯定是无法全力以赴的。此外如果是软件工程等专业，脱产的学生通常是在导师实验室上班，朝夕相处，水平自然提升的快。</w:t>
        <w:cr/>
        <w:t/>
        <w:cr/>
        <w:t>不过毕竟有个研究生学历还是有好处的，所以念一个我觉得也可以，总比把时间浪费掉好。此外，修行在个人。我也见过在职的学生和导师、同学相处很好，帮着导师做项目，自我提升很快的。不过这个主要是依靠自我管理能力了。</w:t>
        <w:cr/>
        <w:t/>
        <w:cr/>
        <w:t>另外一个建议就是，尽量报名校的硕士，多少有点好处，也不见得特别你难毕业。</w:t>
      </w:r>
      <w:bookmarkStart w:id="0" w:name="_GoBack"/>
      <w:bookmarkEnd w:id="0"/>
    </w:p>
    <w:p w:rsidR="008905AA" w:rsidRDefault="008905AA">
      <w:pPr>
        <w:pStyle w:val="0599d5c8-8b96-4b73-90d2-b47343592db4"/>
      </w:pPr>
    </w:p>
    <w:p w:rsidR="008905AA" w:rsidRDefault="008905AA">
      <w:pPr>
        <w:jc w:val="left"/>
      </w:pPr>
    </w:p>
    <w:p w:rsidR="008905AA" w:rsidRDefault="00D03710">
      <w:pPr>
        <w:pStyle w:val="ec1fe774-f782-407f-996a-dbe4bc5c663f"/>
      </w:pPr>
      <w:r>
        <w:rPr>
          <w:color w:val="5B9BD5"/>
          <w:sz w:val="28"/>
          <w:szCs w:val="28"/>
        </w:rPr>
        <w:t>教授，最近因为有科创板，打新账户最好注满沪市股票？</w:t>
      </w:r>
    </w:p>
    <w:p w:rsidR="008905AA" w:rsidRDefault="00D03710">
      <w:pPr>
        <w:pStyle w:val="92d5e0f6-aca9-4b3d-b491-9f768380950e"/>
        <w:spacing w:line="360" w:lineRule="auto"/>
      </w:pPr>
      <w:r>
        <w:t>开科创板需要50万。由于有科创板的缘故，建议读配置一点沪市市值。</w:t>
        <w:cr/>
        <w:t/>
        <w:cr/>
        <w:t>大概是沪市35万，深市15万左右即可。</w:t>
        <w:cr/>
        <w:t/>
        <w:cr/>
        <w:t>不用全部配沪市，因为科创板大部分股票的市值不高，不可能让你打满的。</w:t>
        <w:cr/>
        <w:t/>
        <w:cr/>
        <w:t>同时，毕竟深市也有新股。表明上看科创板一开盘就涨几倍很爽，但其他新股慢慢涨，其实也不差的。</w:t>
      </w:r>
      <w:bookmarkStart w:id="0" w:name="_GoBack"/>
      <w:bookmarkEnd w:id="0"/>
    </w:p>
    <w:p w:rsidR="008905AA" w:rsidRDefault="008905AA">
      <w:pPr>
        <w:pStyle w:val="92d5e0f6-aca9-4b3d-b491-9f768380950e"/>
      </w:pPr>
    </w:p>
    <w:p w:rsidR="008905AA" w:rsidRDefault="008905AA">
      <w:pPr>
        <w:jc w:val="left"/>
      </w:pPr>
    </w:p>
    <w:p w:rsidR="008905AA" w:rsidRDefault="00D03710">
      <w:pPr>
        <w:pStyle w:val="3d7d846b-504d-4c79-abe7-37edfc4bc1f3"/>
      </w:pPr>
      <w:r>
        <w:rPr>
          <w:color w:val="5B9BD5"/>
          <w:sz w:val="28"/>
          <w:szCs w:val="28"/>
        </w:rPr>
        <w:t xml:space="preserve"> </w:t>
      </w:r>
    </w:p>
    <w:p w:rsidR="008905AA" w:rsidRDefault="00D03710">
      <w:pPr>
        <w:pStyle w:val="59fcc435-81b5-4f8d-a5c6-d4b7c428a77f"/>
        <w:spacing w:line="360" w:lineRule="auto"/>
      </w:pPr>
      <w:r>
        <w:t>我现在比较关心今天杀进科创板的游资明天准备怎么出来。</w:t>
      </w:r>
      <w:bookmarkStart w:id="0" w:name="_GoBack"/>
      <w:bookmarkEnd w:id="0"/>
    </w:p>
    <w:p w:rsidR="008905AA" w:rsidRDefault="008905AA">
      <w:pPr>
        <w:pStyle w:val="59fcc435-81b5-4f8d-a5c6-d4b7c428a77f"/>
      </w:pPr>
    </w:p>
    <w:p w:rsidR="008905AA" w:rsidRDefault="008905AA">
      <w:pPr>
        <w:jc w:val="left"/>
      </w:pPr>
    </w:p>
    <w:p w:rsidR="008905AA" w:rsidRDefault="00D03710">
      <w:pPr>
        <w:pStyle w:val="c0cdfbfa-3de3-4bac-b266-02fced2a9eb3"/>
      </w:pPr>
      <w:r>
        <w:rPr>
          <w:color w:val="5B9BD5"/>
          <w:sz w:val="28"/>
          <w:szCs w:val="28"/>
        </w:rPr>
        <w:t/>
      </w:r>
    </w:p>
    <w:p w:rsidR="008905AA" w:rsidRDefault="00D03710">
      <w:pPr>
        <w:pStyle w:val="a73b59a2-90e1-4817-b2f1-12da64793128"/>
        <w:spacing w:line="360" w:lineRule="auto"/>
      </w:pPr>
      <w:r>
        <w:t/>
      </w:r>
      <w:bookmarkStart w:id="0" w:name="_GoBack"/>
      <w:bookmarkEnd w:id="0"/>
    </w:p>
    <w:p w:rsidR="008905AA" w:rsidRDefault="008905AA">
      <w:pPr>
        <w:pStyle w:val="a73b59a2-90e1-4817-b2f1-12da64793128"/>
      </w:pPr>
    </w:p>
    <w:p w:rsidR="008905AA" w:rsidRDefault="008905AA">
      <w:pPr>
        <w:jc w:val="left"/>
      </w:pPr>
    </w:p>
    <w:p w:rsidR="008905AA" w:rsidRDefault="00D03710">
      <w:pPr>
        <w:pStyle w:val="71ae10bf-351f-477e-a7c7-2ad14cf297e6"/>
      </w:pPr>
      <w:r>
        <w:rPr>
          <w:color w:val="5B9BD5"/>
          <w:sz w:val="28"/>
          <w:szCs w:val="28"/>
        </w:rPr>
        <w:t xml:space="preserve"> </w:t>
      </w:r>
    </w:p>
    <w:p w:rsidR="008905AA" w:rsidRDefault="00D03710">
      <w:pPr>
        <w:pStyle w:val="75d42087-5e49-446d-a83a-e446f1ff3136"/>
        <w:spacing w:line="360" w:lineRule="auto"/>
      </w:pPr>
      <w:r>
        <w:t>球迷朋友们，贝尔来苏宁了。</w:t>
      </w:r>
      <w:bookmarkStart w:id="0" w:name="_GoBack"/>
      <w:bookmarkEnd w:id="0"/>
    </w:p>
    <w:p w:rsidR="008905AA" w:rsidRDefault="008905AA">
      <w:pPr>
        <w:pStyle w:val="75d42087-5e49-446d-a83a-e446f1ff3136"/>
      </w:pPr>
    </w:p>
    <w:p w:rsidR="008905AA" w:rsidRDefault="008905AA">
      <w:pPr>
        <w:jc w:val="left"/>
      </w:pPr>
    </w:p>
    <w:p w:rsidR="008905AA" w:rsidRDefault="00D03710">
      <w:pPr>
        <w:pStyle w:val="9930615a-5111-4722-8085-acdf8789bd0d"/>
      </w:pPr>
      <w:r>
        <w:rPr>
          <w:color w:val="5B9BD5"/>
          <w:sz w:val="28"/>
          <w:szCs w:val="28"/>
        </w:rPr>
        <w:t xml:space="preserve"> </w:t>
      </w:r>
    </w:p>
    <w:p w:rsidR="008905AA" w:rsidRDefault="00D03710">
      <w:pPr>
        <w:pStyle w:val="911a45f2-1ff5-4fd3-83f4-5ad899bffdda"/>
        <w:spacing w:line="360" w:lineRule="auto"/>
      </w:pPr>
      <w:r>
        <w:t>同志们，我回来了。今天是见证历史的时刻啊...</w:t>
      </w:r>
      <w:bookmarkStart w:id="0" w:name="_GoBack"/>
      <w:bookmarkEnd w:id="0"/>
    </w:p>
    <w:p w:rsidR="008905AA" w:rsidRDefault="008905AA">
      <w:pPr>
        <w:pStyle w:val="911a45f2-1ff5-4fd3-83f4-5ad899bffdda"/>
      </w:pPr>
    </w:p>
    <w:p w:rsidR="008905AA" w:rsidRDefault="008905AA">
      <w:pPr>
        <w:jc w:val="left"/>
      </w:pPr>
    </w:p>
    <w:p w:rsidR="008905AA" w:rsidRDefault="00D03710">
      <w:pPr>
        <w:pStyle w:val="ce4a5e27-bc0d-4df2-a45e-46108e17c774"/>
      </w:pPr>
      <w:r>
        <w:rPr>
          <w:color w:val="5B9BD5"/>
          <w:sz w:val="28"/>
          <w:szCs w:val="28"/>
        </w:rPr>
        <w:t xml:space="preserve"> </w:t>
      </w:r>
    </w:p>
    <w:p w:rsidR="008905AA" w:rsidRDefault="00D03710">
      <w:pPr>
        <w:pStyle w:val="fc9432f8-6201-4793-9006-47fed743d740"/>
        <w:spacing w:line="360" w:lineRule="auto"/>
      </w:pPr>
      <w:r>
        <w:t>同志们，以后不要问哪个股票能不能买了，否则本星球不保。我们就老老实实分析基本面，学习各种投资的理念和思路。</w:t>
      </w:r>
      <w:bookmarkStart w:id="0" w:name="_GoBack"/>
      <w:bookmarkEnd w:id="0"/>
    </w:p>
    <w:p w:rsidR="008905AA" w:rsidRDefault="008905AA">
      <w:pPr>
        <w:pStyle w:val="fc9432f8-6201-4793-9006-47fed743d740"/>
      </w:pPr>
    </w:p>
    <w:p w:rsidR="008905AA" w:rsidRDefault="008905AA">
      <w:pPr>
        <w:jc w:val="left"/>
      </w:pPr>
    </w:p>
    <w:p w:rsidR="008905AA" w:rsidRDefault="00D03710">
      <w:pPr>
        <w:pStyle w:val="22de5df8-d4e0-4036-a7ca-5818b783d02b"/>
      </w:pPr>
      <w:r>
        <w:rPr>
          <w:color w:val="5B9BD5"/>
          <w:sz w:val="28"/>
          <w:szCs w:val="28"/>
        </w:rPr>
        <w:t xml:space="preserve"> </w:t>
      </w:r>
    </w:p>
    <w:p w:rsidR="008905AA" w:rsidRDefault="00D03710">
      <w:pPr>
        <w:pStyle w:val="c075f36f-3d1b-4026-91c1-492d4db60639"/>
        <w:spacing w:line="360" w:lineRule="auto"/>
      </w:pPr>
      <w:r>
        <w:t>A50涨了一点点...</w:t>
      </w:r>
      <w:bookmarkStart w:id="0" w:name="_GoBack"/>
      <w:bookmarkEnd w:id="0"/>
    </w:p>
    <w:p w:rsidR="008905AA" w:rsidRDefault="008905AA">
      <w:pPr>
        <w:pStyle w:val="c075f36f-3d1b-4026-91c1-492d4db60639"/>
      </w:pPr>
    </w:p>
    <w:p w:rsidR="008905AA" w:rsidRDefault="008905AA">
      <w:pPr>
        <w:jc w:val="left"/>
      </w:pPr>
    </w:p>
    <w:p w:rsidR="008905AA" w:rsidRDefault="00D03710">
      <w:pPr>
        <w:pStyle w:val="c7e95dde-4a17-421e-99f6-b4b40a588d34"/>
      </w:pPr>
      <w:r>
        <w:rPr>
          <w:color w:val="5B9BD5"/>
          <w:sz w:val="28"/>
          <w:szCs w:val="28"/>
        </w:rPr>
        <w:t>教授。元卫南杠杆买东阿阿胶是真的吗还是写小说呀？</w:t>
      </w:r>
    </w:p>
    <w:p w:rsidR="008905AA" w:rsidRDefault="00D03710">
      <w:pPr>
        <w:pStyle w:val="416ca2b9-a1d7-454d-8ffc-c25684c6f76e"/>
        <w:spacing w:line="360" w:lineRule="auto"/>
      </w:pPr>
      <w:r>
        <w:t>小说的可能性99%</w:t>
      </w:r>
      <w:bookmarkStart w:id="0" w:name="_GoBack"/>
      <w:bookmarkEnd w:id="0"/>
    </w:p>
    <w:p w:rsidR="008905AA" w:rsidRDefault="008905AA">
      <w:pPr>
        <w:pStyle w:val="416ca2b9-a1d7-454d-8ffc-c25684c6f76e"/>
      </w:pPr>
    </w:p>
    <w:p w:rsidR="008905AA" w:rsidRDefault="008905AA">
      <w:pPr>
        <w:jc w:val="left"/>
      </w:pPr>
    </w:p>
    <w:p w:rsidR="008905AA" w:rsidRDefault="00D03710">
      <w:pPr>
        <w:pStyle w:val="c91d0256-d88e-4bc4-bc98-0669030c4f4f"/>
      </w:pPr>
      <w:r>
        <w:rPr>
          <w:color w:val="5B9BD5"/>
          <w:sz w:val="28"/>
          <w:szCs w:val="28"/>
        </w:rPr>
        <w:t>教授你好，粉你很久了第一次做互动交流，请教下职业发展问题。今年30，互联网民工，几年前从帝都滚来成都，2套房月供2.5k+15k，娃2岁，目前在小厂年薪50。最近有个前同事招我回鹅厂成都的机会，我很犹豫：回去收入微涨，但技术成长不足，偏养老、稳定；小厂目前技术成长比较大，但是不稳定，小厂去年错过了被某游戏公司（现已st）收购的机会所以发大财的机会没了，只剩下发小财的机会。其实心里是喜欢现在的小厂，技术有成长并且和老板cto关系好有点不好意思走，但是出于稳定和履历考虑回大厂有好处，我10-14年在大厂，14年后一直在创业和小厂，再不回大厂怕年纪大不好回了。希望得到你的建议，谢谢。</w:t>
      </w:r>
    </w:p>
    <w:p w:rsidR="008905AA" w:rsidRDefault="00D03710">
      <w:pPr>
        <w:pStyle w:val="d15856b3-8329-4382-a0cd-458fb3715130"/>
        <w:spacing w:line="360" w:lineRule="auto"/>
      </w:pPr>
      <w:r>
        <w:t>这个问题好难啊，类似于应该买成长股还是大蓝筹一样。不过投资的好处是可以各买一半，但你一个人又不能劈成两半。</w:t>
        <w:cr/>
        <w:t/>
        <w:cr/>
        <w:t>我建议你全面评估一下你这家小厂的发展前景。据我所知，目前很多小厂虽然开的工资不低，但是其实都是老板打工在养员工，企业一年的利润可能还不如几个高级程序员的年薪加起来高。</w:t>
        <w:cr/>
        <w:t/>
        <w:cr/>
        <w:t>如果目前你是这种情况，那建议还是去鹅厂养老吧。我相信鹅厂也一定有成长的路径，只不过和小厂比起来你的竞争对手要强很多，但同样的一旦上去以后你的收获也会很大。</w:t>
        <w:cr/>
        <w:t/>
        <w:cr/>
        <w:t>如果小厂有比较好的发展前景，那么可以借鉴投资中的止盈和止损思路。比方说你做个决定，再在小厂干N年（比方说三年），如果看到希望就留下，看不到就去大厂。</w:t>
      </w:r>
      <w:bookmarkStart w:id="0" w:name="_GoBack"/>
      <w:bookmarkEnd w:id="0"/>
    </w:p>
    <w:p w:rsidR="008905AA" w:rsidRDefault="008905AA">
      <w:pPr>
        <w:pStyle w:val="d15856b3-8329-4382-a0cd-458fb3715130"/>
      </w:pPr>
    </w:p>
    <w:p w:rsidR="008905AA" w:rsidRDefault="008905AA">
      <w:pPr>
        <w:jc w:val="left"/>
      </w:pPr>
    </w:p>
    <w:p w:rsidR="008905AA" w:rsidRDefault="00D03710">
      <w:pPr>
        <w:pStyle w:val="615d9333-a2b3-4acd-ba79-d33b0b28fe37"/>
      </w:pPr>
      <w:r>
        <w:rPr>
          <w:color w:val="5B9BD5"/>
          <w:sz w:val="28"/>
          <w:szCs w:val="28"/>
        </w:rPr>
        <w:t>骑白马喜中一签，今日开板卖出。感谢主公的策略。 祝大家多多中签！   给油烟机和火腿肠发功💪💪💪</w:t>
      </w:r>
    </w:p>
    <w:p w:rsidR="008905AA" w:rsidRDefault="00D03710">
      <w:pPr>
        <w:pStyle w:val="603440a9-3b24-451c-bf93-02db9aec397f"/>
        <w:spacing w:line="360" w:lineRule="auto"/>
      </w:pPr>
      <w:r>
        <w:t>喜气洋洋，建议下次给我发个小红包，哈哈</w:t>
      </w:r>
      <w:bookmarkStart w:id="0" w:name="_GoBack"/>
      <w:bookmarkEnd w:id="0"/>
    </w:p>
    <w:p w:rsidR="008905AA" w:rsidRDefault="008905AA">
      <w:pPr>
        <w:pStyle w:val="603440a9-3b24-451c-bf93-02db9aec397f"/>
      </w:pPr>
    </w:p>
    <w:p w:rsidR="008905AA" w:rsidRDefault="008905AA">
      <w:pPr>
        <w:jc w:val="left"/>
      </w:pPr>
    </w:p>
    <w:p w:rsidR="008905AA" w:rsidRDefault="00D03710">
      <w:pPr>
        <w:pStyle w:val="64cfffb0-07cf-4bbc-a9cf-d7be67659fb3"/>
      </w:pPr>
      <w:r>
        <w:rPr>
          <w:color w:val="5B9BD5"/>
          <w:sz w:val="28"/>
          <w:szCs w:val="28"/>
        </w:rPr>
        <w:t>教授，手上如果有80w现金，追求10%以上的年化收益，怎么投资配置比较好？</w:t>
        <w:cr/>
        <w:t>父母文化水平一般，比较保守谨慎，把大头投资在5左右的银行理财产品，教授觉得这部分理财投入多少比例合适？</w:t>
      </w:r>
    </w:p>
    <w:p w:rsidR="008905AA" w:rsidRDefault="00D03710">
      <w:pPr>
        <w:pStyle w:val="b82c26f5-cf27-4e2a-b43a-2f8f87b84566"/>
        <w:spacing w:line="360" w:lineRule="auto"/>
      </w:pPr>
      <w:r>
        <w:t>10%现在有点小难，8%常年看平均不难，但具体到每年8%还是有点难的。我觉得你就让他们买银行理财吧，虽然看起来是损失那么几个点收益，至少本金在啊。</w:t>
        <w:cr/>
        <w:t/>
        <w:cr/>
        <w:t>我个人觉得现在能稳定8%以上的只有股市了。但新韭菜来肯定要交几年学费，进化以后才能达到这个数。讲真如果几年前你问我这个问题，每年8-10%的套利机会真的太多了，随便说一个就行。去年开始真没有了，只有靠水平硬抗才行。</w:t>
        <w:cr/>
        <w:t/>
        <w:cr/>
        <w:t>当然你自己应该尽快提升投资水平。等你提升并且有信心以后，可以接管你爹妈这80万。我想常年平均搞到10-12%应该不是很难。认真学习2-3年应该能实现。</w:t>
      </w:r>
      <w:bookmarkStart w:id="0" w:name="_GoBack"/>
      <w:bookmarkEnd w:id="0"/>
    </w:p>
    <w:p w:rsidR="008905AA" w:rsidRDefault="008905AA">
      <w:pPr>
        <w:pStyle w:val="b82c26f5-cf27-4e2a-b43a-2f8f87b84566"/>
      </w:pPr>
    </w:p>
    <w:p w:rsidR="008905AA" w:rsidRDefault="008905AA">
      <w:pPr>
        <w:jc w:val="left"/>
      </w:pPr>
    </w:p>
    <w:p w:rsidR="008905AA" w:rsidRDefault="00D03710">
      <w:pPr>
        <w:pStyle w:val="1f0a440d-62eb-4a72-a244-7c05f4b4586b"/>
      </w:pPr>
      <w:r>
        <w:rPr>
          <w:color w:val="5B9BD5"/>
          <w:sz w:val="28"/>
          <w:szCs w:val="28"/>
        </w:rPr>
        <w:t>已经开通了教授推荐的券商，如何确认已经调整为万1.4免5了呢？财通证券APP里面那里可以查询？谢谢</w:t>
      </w:r>
    </w:p>
    <w:p w:rsidR="008905AA" w:rsidRDefault="00D03710">
      <w:pPr>
        <w:pStyle w:val="0c4281e7-88cc-4043-a490-d3f36110948f"/>
        <w:spacing w:line="360" w:lineRule="auto"/>
      </w:pPr>
      <w:r>
        <w:t>可以看交割单，或者联系黄启全，就是你注册时候填的那个手机号码。</w:t>
      </w:r>
      <w:bookmarkStart w:id="0" w:name="_GoBack"/>
      <w:bookmarkEnd w:id="0"/>
    </w:p>
    <w:p w:rsidR="008905AA" w:rsidRDefault="008905AA">
      <w:pPr>
        <w:pStyle w:val="0c4281e7-88cc-4043-a490-d3f36110948f"/>
      </w:pPr>
    </w:p>
    <w:p w:rsidR="008905AA" w:rsidRDefault="008905AA">
      <w:pPr>
        <w:jc w:val="left"/>
      </w:pPr>
    </w:p>
    <w:p w:rsidR="008905AA" w:rsidRDefault="00D03710">
      <w:pPr>
        <w:pStyle w:val="a33846c3-b05b-4a72-bf9c-ffb487caa580"/>
      </w:pPr>
      <w:r>
        <w:rPr>
          <w:color w:val="5B9BD5"/>
          <w:sz w:val="28"/>
          <w:szCs w:val="28"/>
        </w:rPr>
        <w:t>教授，请问怎么才算是忘记成本交易呢？或者说交易要忘记成本应该怎么理解？</w:t>
      </w:r>
    </w:p>
    <w:p w:rsidR="008905AA" w:rsidRDefault="00D03710">
      <w:pPr>
        <w:pStyle w:val="aae46241-2aff-4a55-b422-37d6a04fb2b4"/>
        <w:spacing w:line="360" w:lineRule="auto"/>
      </w:pPr>
      <w:r>
        <w:t>交易忘记成本是伪命题吧，谁都不可能忘记的。交易忘记成本，只是亏货安慰自己的理由吧。</w:t>
      </w:r>
      <w:bookmarkStart w:id="0" w:name="_GoBack"/>
      <w:bookmarkEnd w:id="0"/>
    </w:p>
    <w:p w:rsidR="008905AA" w:rsidRDefault="008905AA">
      <w:pPr>
        <w:pStyle w:val="aae46241-2aff-4a55-b422-37d6a04fb2b4"/>
      </w:pPr>
    </w:p>
    <w:p w:rsidR="008905AA" w:rsidRDefault="008905AA">
      <w:pPr>
        <w:jc w:val="left"/>
      </w:pPr>
    </w:p>
    <w:p w:rsidR="008905AA" w:rsidRDefault="00D03710">
      <w:pPr>
        <w:pStyle w:val="1a2f369d-be40-494c-b61e-6a498b54c150"/>
      </w:pPr>
      <w:r>
        <w:rPr>
          <w:color w:val="5B9BD5"/>
          <w:sz w:val="28"/>
          <w:szCs w:val="28"/>
        </w:rPr>
        <w:t>教授你好 请问你对小米的股票怎么看 22买入 一直在加仓 成本现在10块左右 一路跌 我挺看好的 我用的小米手机 觉得它生态链挺可怕的 什么地方都会自己插一脚 应用市场 浏览器 视频 野心挺大的 但是这个跌的有点肉痛</w:t>
      </w:r>
    </w:p>
    <w:p w:rsidR="008905AA" w:rsidRDefault="00D03710">
      <w:pPr>
        <w:pStyle w:val="cc2d9bd1-5566-4707-8303-df4a15638bff"/>
        <w:spacing w:line="360" w:lineRule="auto"/>
      </w:pPr>
      <w:r>
        <w:t>兄弟你的心可真大，算是被晾在屋顶上了。</w:t>
        <w:cr/>
        <w:t/>
        <w:cr/>
        <w:t>不过，小米我还是比较看好的。核心一点是小米的全球营销能力很强，在印度、西班牙、印度等地都做的很好。其次一点是小米的智能产业链做的很好，越来越多的产品在改变我们的生活。</w:t>
        <w:cr/>
        <w:t/>
        <w:cr/>
        <w:t>我现在的港股账户里面钱不太多。但昨晚这一波我会观察一下，如果小米手机的国内销量有起色的话，我会干一票小米的。</w:t>
      </w:r>
      <w:bookmarkStart w:id="0" w:name="_GoBack"/>
      <w:bookmarkEnd w:id="0"/>
    </w:p>
    <w:p w:rsidR="008905AA" w:rsidRDefault="008905AA">
      <w:pPr>
        <w:pStyle w:val="cc2d9bd1-5566-4707-8303-df4a15638bff"/>
      </w:pPr>
    </w:p>
    <w:p w:rsidR="008905AA" w:rsidRDefault="008905AA">
      <w:pPr>
        <w:jc w:val="left"/>
      </w:pPr>
    </w:p>
    <w:p w:rsidR="008905AA" w:rsidRDefault="00D03710">
      <w:pPr>
        <w:pStyle w:val="6194a14a-4a68-4209-b729-497bd53c9f97"/>
      </w:pPr>
      <w:r>
        <w:rPr>
          <w:color w:val="5B9BD5"/>
          <w:sz w:val="28"/>
          <w:szCs w:val="28"/>
        </w:rPr>
        <w:t>教授，请问永辉超市是什么情况？</w:t>
      </w:r>
    </w:p>
    <w:p w:rsidR="008905AA" w:rsidRDefault="00D03710">
      <w:pPr>
        <w:pStyle w:val="03c27388-9d22-468d-985b-373a1ee3ee47"/>
        <w:spacing w:line="360" w:lineRule="auto"/>
      </w:pPr>
      <w:r>
        <w:t>2个原因吧。</w:t>
        <w:cr/>
        <w:t/>
        <w:cr/>
        <w:t>主要原因是前期涨太多了，几乎没有回调。我上半年还买过永辉超市，赚了十几个点走了，结果之后又继续涨。在电商冲击下，超市本质上是个夕阳行业。不过永辉由于业绩实在太好，所以用业绩打所有人的脸。</w:t>
        <w:cr/>
        <w:t/>
        <w:cr/>
        <w:t>次要原因是超级物种的失败。超级物种是对标盒马鲜生的。但问题是阿里财大气粗烧得起，永辉烧不起。近期的主要利空就是这个。</w:t>
        <w:cr/>
        <w:t/>
        <w:cr/>
        <w:t>可以理解为大家抱团取暖，突然出了一个利空，有人抢跑。</w:t>
      </w:r>
      <w:bookmarkStart w:id="0" w:name="_GoBack"/>
      <w:bookmarkEnd w:id="0"/>
    </w:p>
    <w:p w:rsidR="008905AA" w:rsidRDefault="008905AA">
      <w:pPr>
        <w:pStyle w:val="03c27388-9d22-468d-985b-373a1ee3ee47"/>
      </w:pPr>
    </w:p>
    <w:p w:rsidR="008905AA" w:rsidRDefault="008905AA">
      <w:pPr>
        <w:jc w:val="left"/>
      </w:pPr>
    </w:p>
    <w:p w:rsidR="008905AA" w:rsidRDefault="00D03710">
      <w:pPr>
        <w:pStyle w:val="5083878a-856b-4af9-97d0-738815062325"/>
      </w:pPr>
      <w:r>
        <w:rPr>
          <w:color w:val="5B9BD5"/>
          <w:sz w:val="28"/>
          <w:szCs w:val="28"/>
        </w:rPr>
        <w:t>教授，猪肉股普涨，雨润今天涨了18%，为啥双汇还逆势下跌呢？</w:t>
      </w:r>
    </w:p>
    <w:p w:rsidR="008905AA" w:rsidRDefault="00D03710">
      <w:pPr>
        <w:pStyle w:val="a7cac03d-de46-4c20-917e-d8fcf9eb009f"/>
        <w:spacing w:line="360" w:lineRule="auto"/>
      </w:pPr>
      <w:r>
        <w:t>雨润都是仙股了，没啥好说的。雨润我严重怀疑我把我股市里的钱都取出来砸进去都能拉10%。</w:t>
        <w:cr/>
        <w:t/>
        <w:cr/>
        <w:t>我查了一下，雨润的市值是20亿左右，今天成交量2%，也就是只花了4000亿左右就拉了30+%。我怀疑是有人在做盘，说不定是通过拉雨润来撬动双汇。哈哈，我想的真是太美好了。</w:t>
      </w:r>
      <w:bookmarkStart w:id="0" w:name="_GoBack"/>
      <w:bookmarkEnd w:id="0"/>
    </w:p>
    <w:p w:rsidR="008905AA" w:rsidRDefault="008905AA">
      <w:pPr>
        <w:pStyle w:val="a7cac03d-de46-4c20-917e-d8fcf9eb009f"/>
      </w:pPr>
    </w:p>
    <w:p w:rsidR="008905AA" w:rsidRDefault="008905AA">
      <w:pPr>
        <w:jc w:val="left"/>
      </w:pPr>
    </w:p>
    <w:p w:rsidR="008905AA" w:rsidRDefault="00D03710">
      <w:pPr>
        <w:pStyle w:val="c9ab179b-ca56-4f76-ac55-53214181d331"/>
      </w:pPr>
      <w:r>
        <w:rPr>
          <w:color w:val="5B9BD5"/>
          <w:sz w:val="28"/>
          <w:szCs w:val="28"/>
        </w:rPr>
        <w:t>教授，现在银行股都跌这么惨，哪几个性价比更高？</w:t>
      </w:r>
    </w:p>
    <w:p w:rsidR="008905AA" w:rsidRDefault="00D03710">
      <w:pPr>
        <w:pStyle w:val="422a1f77-7104-4f58-b531-57c516f4a66e"/>
        <w:spacing w:line="360" w:lineRule="auto"/>
      </w:pPr>
      <w:r>
        <w:t>银行我觉得挺好啊，大部分银行都在历史新高附近。比方说宁波银行离新高差了不到10%，招商银行不到5%。所以银行肯定不算惨的，你们要求不要太高。</w:t>
        <w:cr/>
        <w:t/>
        <w:cr/>
        <w:t>至于哪家银行强就看你爱好了。我个人比较喜欢工行、建行、小招、小宁、小南、小兴、小普，最近又加了一个小杭。但也没办法都买。</w:t>
      </w:r>
      <w:bookmarkStart w:id="0" w:name="_GoBack"/>
      <w:bookmarkEnd w:id="0"/>
    </w:p>
    <w:p w:rsidR="008905AA" w:rsidRDefault="008905AA">
      <w:pPr>
        <w:pStyle w:val="422a1f77-7104-4f58-b531-57c516f4a66e"/>
      </w:pPr>
    </w:p>
    <w:p w:rsidR="008905AA" w:rsidRDefault="008905AA">
      <w:pPr>
        <w:jc w:val="left"/>
      </w:pPr>
    </w:p>
    <w:p w:rsidR="008905AA" w:rsidRDefault="00D03710">
      <w:pPr>
        <w:pStyle w:val="89c9dab1-77b5-4b11-bdaa-402e38f1cfa2"/>
      </w:pPr>
      <w:r>
        <w:rPr>
          <w:color w:val="5B9BD5"/>
          <w:sz w:val="28"/>
          <w:szCs w:val="28"/>
        </w:rPr>
        <w:t xml:space="preserve"> </w:t>
      </w:r>
    </w:p>
    <w:p w:rsidR="008905AA" w:rsidRDefault="00D03710">
      <w:pPr>
        <w:pStyle w:val="6b05e755-ff82-4226-a32a-4609eb71c47c"/>
        <w:spacing w:line="360" w:lineRule="auto"/>
      </w:pPr>
      <w:r>
        <w:t>传说平安雷了</w:t>
      </w:r>
      <w:bookmarkStart w:id="0" w:name="_GoBack"/>
      <w:bookmarkEnd w:id="0"/>
    </w:p>
    <w:p w:rsidR="008905AA" w:rsidRDefault="008905AA">
      <w:pPr>
        <w:pStyle w:val="6b05e755-ff82-4226-a32a-4609eb71c47c"/>
      </w:pPr>
    </w:p>
    <w:p w:rsidR="008905AA" w:rsidRDefault="008905AA">
      <w:pPr>
        <w:jc w:val="left"/>
      </w:pPr>
    </w:p>
    <w:p w:rsidR="008905AA" w:rsidRDefault="00D03710">
      <w:pPr>
        <w:pStyle w:val="6669b091-1a7d-4061-95ad-8e3b3171092c"/>
      </w:pPr>
      <w:r>
        <w:rPr>
          <w:color w:val="5B9BD5"/>
          <w:sz w:val="28"/>
          <w:szCs w:val="28"/>
        </w:rPr>
        <w:t>教授 之前看您干货的文章 特别感激您的文章 有一个小问题还是不解 比如您说 因为创业 了解了很多生意本质 帮助您选股 请问，</w:t>
        <w:cr/>
        <w:t xml:space="preserve">您是自上而下选股 先看行业 再选股票 </w:t>
        <w:cr/>
        <w:t xml:space="preserve">还是自下而上选股呢？ </w:t>
        <w:cr/>
        <w:t>具体的帮助是哪些 可不可以举小例子？真心求救</w:t>
      </w:r>
    </w:p>
    <w:p w:rsidR="008905AA" w:rsidRDefault="00D03710">
      <w:pPr>
        <w:pStyle w:val="01fe2dfd-0b3a-4dcd-9615-83a42cb66068"/>
        <w:spacing w:line="360" w:lineRule="auto"/>
      </w:pPr>
      <w:r>
        <w:t>肯定先看行业啊。否则大A股目前4000多个股票我怎么看得过来啊。</w:t>
        <w:cr/>
        <w:t/>
        <w:cr/>
        <w:t>当然也有一种可能是，注意到了某个股票，反过去研究这个行业。但在做投资决策的时候，肯定是你说的这个自上而下。</w:t>
      </w:r>
      <w:bookmarkStart w:id="0" w:name="_GoBack"/>
      <w:bookmarkEnd w:id="0"/>
    </w:p>
    <w:p w:rsidR="008905AA" w:rsidRDefault="008905AA">
      <w:pPr>
        <w:pStyle w:val="01fe2dfd-0b3a-4dcd-9615-83a42cb66068"/>
      </w:pPr>
    </w:p>
    <w:p w:rsidR="008905AA" w:rsidRDefault="008905AA">
      <w:pPr>
        <w:jc w:val="left"/>
      </w:pPr>
    </w:p>
    <w:p w:rsidR="008905AA" w:rsidRDefault="00D03710">
      <w:pPr>
        <w:pStyle w:val="f855322d-f69d-43cb-9f1b-6b04ea2e0787"/>
      </w:pPr>
      <w:r>
        <w:rPr>
          <w:color w:val="5B9BD5"/>
          <w:sz w:val="28"/>
          <w:szCs w:val="28"/>
        </w:rPr>
        <w:t>想问教授，为什么中国经济崩溃论这么久 也没有一次真正的经济危机, 反而美国都好几轮了？背后具体的原因是什么？</w:t>
      </w:r>
    </w:p>
    <w:p w:rsidR="008905AA" w:rsidRDefault="00D03710">
      <w:pPr>
        <w:pStyle w:val="16448de6-73fb-473f-89a6-65b3e6ad4920"/>
        <w:spacing w:line="360" w:lineRule="auto"/>
      </w:pPr>
      <w:r>
        <w:t>经济危机表现形式不同而已。举例来说，90年代朱镕基在东北清理三角债，在香港打港币保卫战，在海南清理房地产项目，都是经济危机的体现。90年代全国大下岗，更是经济危机的典型。2008年我们也遭遇了较大的危机，通过2009年4万亿大放水解决了。</w:t>
        <w:cr/>
        <w:t/>
        <w:cr/>
        <w:t>美国真正的经济危机也就2008年这一轮，一两年也就很快解决了。</w:t>
      </w:r>
      <w:bookmarkStart w:id="0" w:name="_GoBack"/>
      <w:bookmarkEnd w:id="0"/>
    </w:p>
    <w:p w:rsidR="008905AA" w:rsidRDefault="008905AA">
      <w:pPr>
        <w:pStyle w:val="16448de6-73fb-473f-89a6-65b3e6ad4920"/>
      </w:pPr>
    </w:p>
    <w:p w:rsidR="008905AA" w:rsidRDefault="008905AA">
      <w:pPr>
        <w:jc w:val="left"/>
      </w:pPr>
    </w:p>
    <w:p w:rsidR="008905AA" w:rsidRDefault="00D03710">
      <w:pPr>
        <w:pStyle w:val="acf91d75-772e-46a7-9e78-92f3c5ff61d6"/>
      </w:pPr>
      <w:r>
        <w:rPr>
          <w:color w:val="5B9BD5"/>
          <w:sz w:val="28"/>
          <w:szCs w:val="28"/>
        </w:rPr>
        <w:t>教授，听闻很多大股东用股权置换etf，然后再卖出，这样不用发公告出来，悄悄的进行。中兴也在其列，这个是不是也是也是导致中兴一直被砸的原因呢？小白该不该跑路？</w:t>
      </w:r>
    </w:p>
    <w:p w:rsidR="008905AA" w:rsidRDefault="00D03710">
      <w:pPr>
        <w:pStyle w:val="cf3839ac-78dc-417d-b4e2-698b458812c9"/>
        <w:spacing w:line="360" w:lineRule="auto"/>
      </w:pPr>
      <w:r>
        <w:t>是的，不过要明白一件事，大股东减持是合理的。所以判断一个公司有没有价值，不能光看大股东是不是减持。</w:t>
        <w:cr/>
        <w:t/>
        <w:cr/>
        <w:t>大股东减持利空是博弈逻辑，但是在价值逻辑里这是一个中性事件。道理很简单，大部分大股东的主要资产就是股票，人家也要享受生活，所以必须减持股票啊。</w:t>
      </w:r>
      <w:bookmarkStart w:id="0" w:name="_GoBack"/>
      <w:bookmarkEnd w:id="0"/>
    </w:p>
    <w:p w:rsidR="008905AA" w:rsidRDefault="008905AA">
      <w:pPr>
        <w:pStyle w:val="cf3839ac-78dc-417d-b4e2-698b458812c9"/>
      </w:pPr>
    </w:p>
    <w:p w:rsidR="008905AA" w:rsidRDefault="008905AA">
      <w:pPr>
        <w:jc w:val="left"/>
      </w:pPr>
    </w:p>
    <w:p w:rsidR="008905AA" w:rsidRDefault="00D03710">
      <w:pPr>
        <w:pStyle w:val="65b147a1-5029-4d2a-9de7-bfb1cf33f476"/>
      </w:pPr>
      <w:r>
        <w:rPr>
          <w:color w:val="5B9BD5"/>
          <w:sz w:val="28"/>
          <w:szCs w:val="28"/>
        </w:rPr>
        <w:t>教授，想了解下二级市场分级基金的交易知识和投资策略</w:t>
      </w:r>
    </w:p>
    <w:p w:rsidR="008905AA" w:rsidRDefault="00D03710">
      <w:pPr>
        <w:pStyle w:val="d32b162a-8b22-41de-935f-bf68320b24e6"/>
        <w:spacing w:line="360" w:lineRule="auto"/>
      </w:pPr>
      <w:r>
        <w:t>我原来还真的研究过，也写过文章。不过分级基金马上要推出市场了，这种过气花姑娘我们不用花时间研究了。</w:t>
      </w:r>
      <w:bookmarkStart w:id="0" w:name="_GoBack"/>
      <w:bookmarkEnd w:id="0"/>
    </w:p>
    <w:p w:rsidR="008905AA" w:rsidRDefault="008905AA">
      <w:pPr>
        <w:pStyle w:val="d32b162a-8b22-41de-935f-bf68320b24e6"/>
      </w:pPr>
    </w:p>
    <w:p w:rsidR="008905AA" w:rsidRDefault="008905AA">
      <w:pPr>
        <w:jc w:val="left"/>
      </w:pPr>
    </w:p>
    <w:p w:rsidR="008905AA" w:rsidRDefault="00D03710">
      <w:pPr>
        <w:pStyle w:val="e2fb3ade-a9a4-46b9-83ca-b7575e04fcac"/>
      </w:pPr>
      <w:r>
        <w:rPr>
          <w:color w:val="5B9BD5"/>
          <w:sz w:val="28"/>
          <w:szCs w:val="28"/>
        </w:rPr>
        <w:t xml:space="preserve"> </w:t>
      </w:r>
    </w:p>
    <w:p w:rsidR="008905AA" w:rsidRDefault="00D03710">
      <w:pPr>
        <w:pStyle w:val="1e856ef3-8af5-4da2-b70b-3144c0efad8d"/>
        <w:spacing w:line="360" w:lineRule="auto"/>
      </w:pPr>
      <w:r>
        <w:t>A50够呛啊...</w:t>
      </w:r>
      <w:bookmarkStart w:id="0" w:name="_GoBack"/>
      <w:bookmarkEnd w:id="0"/>
    </w:p>
    <w:p w:rsidR="008905AA" w:rsidRDefault="008905AA">
      <w:pPr>
        <w:pStyle w:val="1e856ef3-8af5-4da2-b70b-3144c0efad8d"/>
      </w:pPr>
    </w:p>
    <w:p w:rsidR="008905AA" w:rsidRDefault="008905AA">
      <w:pPr>
        <w:jc w:val="left"/>
      </w:pPr>
    </w:p>
    <w:p w:rsidR="008905AA" w:rsidRDefault="00D03710">
      <w:pPr>
        <w:pStyle w:val="cbcab33e-0bd2-4360-a997-78bb7ce9b1c2"/>
      </w:pPr>
      <w:r>
        <w:rPr>
          <w:color w:val="5B9BD5"/>
          <w:sz w:val="28"/>
          <w:szCs w:val="28"/>
        </w:rPr>
        <w:t/>
      </w:r>
    </w:p>
    <w:p w:rsidR="008905AA" w:rsidRDefault="00D03710">
      <w:pPr>
        <w:pStyle w:val="eea8993f-9105-4550-b201-5e5cf8e68cf9"/>
        <w:spacing w:line="360" w:lineRule="auto"/>
      </w:pPr>
      <w:r>
        <w:t/>
      </w:r>
      <w:bookmarkStart w:id="0" w:name="_GoBack"/>
      <w:bookmarkEnd w:id="0"/>
    </w:p>
    <w:p w:rsidR="008905AA" w:rsidRDefault="008905AA">
      <w:pPr>
        <w:pStyle w:val="eea8993f-9105-4550-b201-5e5cf8e68cf9"/>
      </w:pPr>
    </w:p>
    <w:p w:rsidR="008905AA" w:rsidRDefault="008905AA">
      <w:pPr>
        <w:jc w:val="left"/>
      </w:pPr>
    </w:p>
    <w:p w:rsidR="008905AA" w:rsidRDefault="00D03710">
      <w:pPr>
        <w:pStyle w:val="9f5245b2-6276-44d5-9adf-5e80201ff3b4"/>
      </w:pPr>
      <w:r>
        <w:rPr>
          <w:color w:val="5B9BD5"/>
          <w:sz w:val="28"/>
          <w:szCs w:val="28"/>
        </w:rPr>
        <w:t>刘教授。本人毕业工作后就开始接触理财，从银行理财产品，黄金积存，到基金定投、基金、股票，都有所涉猎，但都感觉跑不赢CPI。</w:t>
        <w:cr/>
        <w:t>很明白投资的铁律:收益与风险并存，但始终有种钱慌的感觉。工作三年有余，结婚无孩，有车有房(公积金贷款对），体制中人，月入3.5千，收入稳定，生活在四五线城市，现有着7万左右存款(包括家里人给的)</w:t>
        <w:cr/>
        <w:t>我知道像我这种情况，实现财务自由很困难，但是我有颗追求财务自由的心。我提的问题不是很具体，但却有方向，我想让您给我些关于理财方面比较中肯并且有建设意义的建议，就是怎样能小脚步的向财务自由之路迈进？就当是给我的人生之路指点迷津了。</w:t>
      </w:r>
    </w:p>
    <w:p w:rsidR="008905AA" w:rsidRDefault="00D03710">
      <w:pPr>
        <w:pStyle w:val="4429b147-8c9c-42b4-a4c3-2ae2ac27bb22"/>
        <w:spacing w:line="360" w:lineRule="auto"/>
      </w:pPr>
      <w:r>
        <w:t>跑不赢CPI不太可能吧。过去N年我们的CPI都是每年2%左右，你随便买个理财也就秒杀了。</w:t>
        <w:cr/>
        <w:t/>
        <w:cr/>
        <w:t>向你这样的情况，我觉得应该追求每年8-12%的收益。目前来看是很简单的，骑白马打新毫无压力实现。未来如果打新不太赚钱的话，那么就要想想别的办法。所有的投资都是动态的，没有一劳永逸的方法，我们唯有保持不断进化才可以。</w:t>
        <w:cr/>
        <w:t/>
        <w:cr/>
        <w:t>不过就你目前的积蓄而言，投资并不那么重要。一共7万元，就算一年给你赚30%（超过巴菲特了），也不过两万元。所以重要的还是开流，看看从哪里可以多赚一点钱出来。投资的话，等你手头上有了50-100万以后再重点考虑。</w:t>
      </w:r>
      <w:bookmarkStart w:id="0" w:name="_GoBack"/>
      <w:bookmarkEnd w:id="0"/>
    </w:p>
    <w:p w:rsidR="008905AA" w:rsidRDefault="008905AA">
      <w:pPr>
        <w:pStyle w:val="4429b147-8c9c-42b4-a4c3-2ae2ac27bb22"/>
      </w:pPr>
    </w:p>
    <w:p w:rsidR="008905AA" w:rsidRDefault="008905AA">
      <w:pPr>
        <w:jc w:val="left"/>
      </w:pPr>
    </w:p>
    <w:p w:rsidR="008905AA" w:rsidRDefault="00D03710">
      <w:pPr>
        <w:pStyle w:val="4f60030b-0bcc-4d8a-a052-7f01fddcf593"/>
      </w:pPr>
      <w:r>
        <w:rPr>
          <w:color w:val="5B9BD5"/>
          <w:sz w:val="28"/>
          <w:szCs w:val="28"/>
        </w:rPr>
        <w:t>皇叔，统计局发布每月每季度的gdp信息有没有个准日子啊？今天被搞得好懵逼。</w:t>
      </w:r>
    </w:p>
    <w:p w:rsidR="008905AA" w:rsidRDefault="00D03710">
      <w:pPr>
        <w:pStyle w:val="cbb3a549-22b0-4b29-af69-2f19f10477c7"/>
        <w:spacing w:line="360" w:lineRule="auto"/>
      </w:pPr>
      <w:r>
        <w:t>印象中差不多都是月中吧。这个也不需要有什么准日子吧，差不多就行。</w:t>
        <w:cr/>
        <w:t/>
        <w:cr/>
        <w:t>不过我觉得不用特别在意GDP数据，好也好不到哪里去，差也差不到哪里去。反正就是6+%的样子，凑合着过吧。</w:t>
      </w:r>
      <w:bookmarkStart w:id="0" w:name="_GoBack"/>
      <w:bookmarkEnd w:id="0"/>
    </w:p>
    <w:p w:rsidR="008905AA" w:rsidRDefault="008905AA">
      <w:pPr>
        <w:pStyle w:val="cbb3a549-22b0-4b29-af69-2f19f10477c7"/>
      </w:pPr>
    </w:p>
    <w:p w:rsidR="008905AA" w:rsidRDefault="008905AA">
      <w:pPr>
        <w:jc w:val="left"/>
      </w:pPr>
    </w:p>
    <w:p w:rsidR="008905AA" w:rsidRDefault="00D03710">
      <w:pPr>
        <w:pStyle w:val="e5dcfc09-a75e-4524-840b-f0e8db0484d8"/>
      </w:pPr>
      <w:r>
        <w:rPr>
          <w:color w:val="5B9BD5"/>
          <w:sz w:val="28"/>
          <w:szCs w:val="28"/>
        </w:rPr>
        <w:t>教授，普力制药什么情况？中报预告业绩那么好，直接砸跌停</w:t>
      </w:r>
    </w:p>
    <w:p w:rsidR="008905AA" w:rsidRDefault="00D03710">
      <w:pPr>
        <w:pStyle w:val="5713573a-cd79-410b-af56-4c259edee314"/>
        <w:spacing w:line="360" w:lineRule="auto"/>
      </w:pPr>
      <w:r>
        <w:t>我简单看了下，好像是虽然半年业绩不错，但是主要的增长都在一季度，而二季度没怎么增长。大概是一季度翻倍，二季度增长20%的样子。</w:t>
        <w:cr/>
        <w:t/>
        <w:cr/>
        <w:t>那么之前的高估值是基于一季度翻倍数据的，但二季度数据不行，前面的估值就支撑不住了。</w:t>
        <w:cr/>
        <w:t/>
        <w:cr/>
        <w:t>或者再给你打个比方。过去你的平均分是70分，上次月考90分，你爹妈都很开心，这次考了75分。虽然最近两次月考平均分还在80以上，但是由于这次不如上次，你爹妈还是很失望。</w:t>
      </w:r>
      <w:bookmarkStart w:id="0" w:name="_GoBack"/>
      <w:bookmarkEnd w:id="0"/>
    </w:p>
    <w:p w:rsidR="008905AA" w:rsidRDefault="008905AA">
      <w:pPr>
        <w:pStyle w:val="5713573a-cd79-410b-af56-4c259edee314"/>
      </w:pPr>
    </w:p>
    <w:p w:rsidR="008905AA" w:rsidRDefault="008905AA">
      <w:pPr>
        <w:jc w:val="left"/>
      </w:pPr>
    </w:p>
    <w:p w:rsidR="008905AA" w:rsidRDefault="00D03710">
      <w:pPr>
        <w:pStyle w:val="96221f52-bfee-4de4-b6c2-6d0da014bd58"/>
      </w:pPr>
      <w:r>
        <w:rPr>
          <w:color w:val="5B9BD5"/>
          <w:sz w:val="28"/>
          <w:szCs w:val="28"/>
        </w:rPr>
        <w:t>教授你好，据说汇丰银行有可能被列入负面清单，平安作为其第一大股东，会受影响吗？ 现在重仓平安，浮盈3个点，有点忐忑…   我要是浮盈30个点就一点不虚了，心慌…</w:t>
      </w:r>
    </w:p>
    <w:p w:rsidR="008905AA" w:rsidRDefault="00D03710">
      <w:pPr>
        <w:pStyle w:val="f5210320-31da-44d5-b60a-dad2abfeab15"/>
        <w:spacing w:line="360" w:lineRule="auto"/>
      </w:pPr>
      <w:r>
        <w:t>放心吧，汇丰银行这种大银行，没事的。</w:t>
        <w:cr/>
        <w:t/>
        <w:cr/>
        <w:t>我们的负面清单可能就是装装样子而已。</w:t>
      </w:r>
      <w:bookmarkStart w:id="0" w:name="_GoBack"/>
      <w:bookmarkEnd w:id="0"/>
    </w:p>
    <w:p w:rsidR="008905AA" w:rsidRDefault="008905AA">
      <w:pPr>
        <w:pStyle w:val="f5210320-31da-44d5-b60a-dad2abfeab15"/>
      </w:pPr>
    </w:p>
    <w:p w:rsidR="008905AA" w:rsidRDefault="008905AA">
      <w:pPr>
        <w:jc w:val="left"/>
      </w:pPr>
    </w:p>
    <w:p w:rsidR="008905AA" w:rsidRDefault="00D03710">
      <w:pPr>
        <w:pStyle w:val="823258ba-ca67-483d-b6d3-819d0c194935"/>
      </w:pPr>
      <w:r>
        <w:rPr>
          <w:color w:val="5B9BD5"/>
          <w:sz w:val="28"/>
          <w:szCs w:val="28"/>
        </w:rPr>
        <w:t xml:space="preserve">烦请教授分析一下当下消费类白马或泛消费类白马，被资金抱团至今都已经不算便宜且PE/PB都在历史高位的情况下，是切换风格转中小创成长还是继续持有呢？个人想法是降低仓位锁定利润，这部分资金购入科技成长股，请指教٩(˃̶͈̀௰˂̶͈́)و </w:t>
        <w:cr/>
        <w:t>个人情况大致是去年50%收益，今年目前差不多也是，表里标红的有五只是持仓股，其中两只重仓ಥ_ಥ</w:t>
      </w:r>
    </w:p>
    <w:p w:rsidR="008905AA" w:rsidRDefault="00D03710">
      <w:pPr>
        <w:pStyle w:val="1da2b96c-9af3-4164-be87-fa076c1194f4"/>
        <w:spacing w:line="360" w:lineRule="auto"/>
      </w:pPr>
      <w:r>
        <w:t>我觉得可以拿出一部分仓位来寻找优质科技股标的。至于到底多少自己定呗。优质科技股的确有低估的嫌疑。</w:t>
      </w:r>
      <w:bookmarkStart w:id="0" w:name="_GoBack"/>
      <w:bookmarkEnd w:id="0"/>
    </w:p>
    <w:p w:rsidR="008905AA" w:rsidRDefault="008905AA">
      <w:pPr>
        <w:pStyle w:val="1da2b96c-9af3-4164-be87-fa076c1194f4"/>
      </w:pPr>
    </w:p>
    <w:p w:rsidR="008905AA" w:rsidRDefault="008905AA">
      <w:pPr>
        <w:jc w:val="left"/>
      </w:pPr>
    </w:p>
    <w:p w:rsidR="008905AA" w:rsidRDefault="00D03710">
      <w:pPr>
        <w:pStyle w:val="21198798-65fd-422f-8b7c-0bf4b17b5326"/>
      </w:pPr>
      <w:r>
        <w:rPr>
          <w:color w:val="5B9BD5"/>
          <w:sz w:val="28"/>
          <w:szCs w:val="28"/>
        </w:rPr>
        <w:t>教授您好，本人十八线小镇青年，在深圳互联网工作，有个谈了快一年的女票在长沙创业，之前女票说创业快没钱了，转了一万五，最近又找我借五万，每个月还给她开了亲属卡，教授如何看待男女朋友之间的经济问题呢？我该不该把钱从股市拿出来借给她呢？</w:t>
      </w:r>
    </w:p>
    <w:p w:rsidR="008905AA" w:rsidRDefault="00D03710">
      <w:pPr>
        <w:pStyle w:val="671ae6e9-06ed-49fe-9110-1e0c4eb8ec82"/>
        <w:spacing w:line="360" w:lineRule="auto"/>
      </w:pPr>
      <w:r>
        <w:t>就事论事，我觉得你可以深入了解一下她公司的情况。如果的确是在认真创业，我觉得借点钱或者给点钱也没关系，前提当然是你自己拿的出来，千万不要再转借。如果公司毫无前途，你们就要仔细谈一下了。</w:t>
        <w:cr/>
        <w:t/>
        <w:cr/>
        <w:t>另外你们虽然是男女朋友，但还不是夫妻，所以每一笔大钱的性质要谈清楚。到底是借的，还是送的，还是入股。虽然一开始谈这些可能不愉快，但是能避免未来的大问题。</w:t>
        <w:cr/>
        <w:t/>
        <w:cr/>
        <w:t>至于你该不该把钱从股市拿出来，取决于两点。</w:t>
        <w:cr/>
        <w:t/>
        <w:cr/>
        <w:t>1、你对女朋友人品的判断。</w:t>
        <w:cr/>
        <w:t/>
        <w:cr/>
        <w:t>2、你对于她项目价值的判断。</w:t>
      </w:r>
      <w:bookmarkStart w:id="0" w:name="_GoBack"/>
      <w:bookmarkEnd w:id="0"/>
    </w:p>
    <w:p w:rsidR="008905AA" w:rsidRDefault="008905AA">
      <w:pPr>
        <w:pStyle w:val="671ae6e9-06ed-49fe-9110-1e0c4eb8ec82"/>
      </w:pPr>
    </w:p>
    <w:p w:rsidR="008905AA" w:rsidRDefault="008905AA">
      <w:pPr>
        <w:jc w:val="left"/>
      </w:pPr>
    </w:p>
    <w:p w:rsidR="008905AA" w:rsidRDefault="00D03710">
      <w:pPr>
        <w:pStyle w:val="0d30311e-9b57-4704-ac35-d8b4622d04dc"/>
      </w:pPr>
      <w:r>
        <w:rPr>
          <w:color w:val="5B9BD5"/>
          <w:sz w:val="28"/>
          <w:szCs w:val="28"/>
        </w:rPr>
        <w:t>教授 白马抱团是不是先通过慢慢阴跌开始的啊～平安和五粮液该全部撤出来了么</w:t>
      </w:r>
    </w:p>
    <w:p w:rsidR="008905AA" w:rsidRDefault="00D03710">
      <w:pPr>
        <w:pStyle w:val="6d0a9fe5-bbda-4721-afb3-643790b62e4a"/>
        <w:spacing w:line="360" w:lineRule="auto"/>
      </w:pPr>
      <w:r>
        <w:t>不太好说，目前无非是高点回撤而已，还没有很明显的机构撤退现象。主要是机构的钱撤出来以后也不知道该去哪里。</w:t>
      </w:r>
      <w:bookmarkStart w:id="0" w:name="_GoBack"/>
      <w:bookmarkEnd w:id="0"/>
    </w:p>
    <w:p w:rsidR="008905AA" w:rsidRDefault="008905AA">
      <w:pPr>
        <w:pStyle w:val="6d0a9fe5-bbda-4721-afb3-643790b62e4a"/>
      </w:pPr>
    </w:p>
    <w:p w:rsidR="008905AA" w:rsidRDefault="008905AA">
      <w:pPr>
        <w:jc w:val="left"/>
      </w:pPr>
    </w:p>
    <w:p w:rsidR="008905AA" w:rsidRDefault="00D03710">
      <w:pPr>
        <w:pStyle w:val="0eb11f28-6fe0-4a22-a203-34d84702594f"/>
      </w:pPr>
      <w:r>
        <w:rPr>
          <w:color w:val="5B9BD5"/>
          <w:sz w:val="28"/>
          <w:szCs w:val="28"/>
        </w:rPr>
        <w:t>教授好，小白在此想问一下公司都想上市，除了刚发行的时候可以按照几十倍的市盈率发行股票，原始股东大赚一票，套现走人，对于公司本身的发展有何影响，比如上市之后如何融资，因为股市里面的钱一直在股市，公司怎么拿出来用呢，以及为啥股价越高越好，因为如果原始股东套现走人，实际上公司股票再涨跌对原始股东没有任何意义了，谢谢</w:t>
      </w:r>
    </w:p>
    <w:p w:rsidR="008905AA" w:rsidRDefault="00D03710">
      <w:pPr>
        <w:pStyle w:val="31d0a64b-fe83-435f-8e75-b3f560489631"/>
        <w:spacing w:line="360" w:lineRule="auto"/>
      </w:pPr>
      <w:r>
        <w:t>你这个问题有点混乱，我帮你梳理一下。首先你要明白一点，公司的钱和股东的钱是两回事。</w:t>
        <w:cr/>
        <w:t/>
        <w:cr/>
        <w:t>所谓公司上市，英文叫做IPO（Initial Public Offerings），中文叫做首次公开募股。意思就是说某公司上市，发行N股股票，然后市场上所有的人都可以认购。这个钱就进了公司账户，是公司的钱，不是原始股股东的钱。IPO之后，上市公司还可以通过增发、发企业债等方式募集资金。增发就是再增加发行一部分股票，投资和可以认购，这个钱也进了公司账户。</w:t>
        <w:cr/>
        <w:t/>
        <w:cr/>
        <w:t>而原始股股东的钱必须卖出股票才能获得，所以这些股东要努力工作，力争让股票更值钱，自己才划算。套现走人后，公司股价和他们当然关系不大了。</w:t>
      </w:r>
      <w:bookmarkStart w:id="0" w:name="_GoBack"/>
      <w:bookmarkEnd w:id="0"/>
    </w:p>
    <w:p w:rsidR="008905AA" w:rsidRDefault="008905AA">
      <w:pPr>
        <w:pStyle w:val="31d0a64b-fe83-435f-8e75-b3f560489631"/>
      </w:pPr>
    </w:p>
    <w:p w:rsidR="008905AA" w:rsidRDefault="008905AA">
      <w:pPr>
        <w:jc w:val="left"/>
      </w:pPr>
    </w:p>
    <w:p w:rsidR="008905AA" w:rsidRDefault="00D03710">
      <w:pPr>
        <w:pStyle w:val="42931f8b-2ff6-48a4-9308-e5aaa1da0fd6"/>
      </w:pPr>
      <w:r>
        <w:rPr>
          <w:color w:val="5B9BD5"/>
          <w:sz w:val="28"/>
          <w:szCs w:val="28"/>
        </w:rPr>
        <w:t>教授格力电器短期还有上涨空间吗？感觉很乏力啊</w:t>
      </w:r>
    </w:p>
    <w:p w:rsidR="008905AA" w:rsidRDefault="00D03710">
      <w:pPr>
        <w:pStyle w:val="2138e6f9-ea83-41a3-86cf-4839026d3ee7"/>
        <w:spacing w:line="360" w:lineRule="auto"/>
      </w:pPr>
      <w:r>
        <w:t>格力中报我不太看好。昨天订阅号里也说了，今年空调销量一般。</w:t>
      </w:r>
      <w:bookmarkStart w:id="0" w:name="_GoBack"/>
      <w:bookmarkEnd w:id="0"/>
    </w:p>
    <w:p w:rsidR="008905AA" w:rsidRDefault="008905AA">
      <w:pPr>
        <w:pStyle w:val="2138e6f9-ea83-41a3-86cf-4839026d3ee7"/>
      </w:pPr>
    </w:p>
    <w:p w:rsidR="008905AA" w:rsidRDefault="008905AA">
      <w:pPr>
        <w:jc w:val="left"/>
      </w:pPr>
    </w:p>
    <w:p w:rsidR="008905AA" w:rsidRDefault="00D03710">
      <w:pPr>
        <w:pStyle w:val="c951a514-774b-4913-9ab8-9c69875a6fca"/>
      </w:pPr>
      <w:r>
        <w:rPr>
          <w:color w:val="5B9BD5"/>
          <w:sz w:val="28"/>
          <w:szCs w:val="28"/>
        </w:rPr>
        <w:t>教授最近在复习你的文章，这片里面为什么说中国人民币利率会逐步下行。利率下行，贷款利率也下行，对于去杠杆倒是有用的，还有别的原因吗，谢谢</w:t>
      </w:r>
    </w:p>
    <w:p w:rsidR="008905AA" w:rsidRDefault="00D03710">
      <w:pPr>
        <w:pStyle w:val="6c9d53d8-93d9-4feb-9196-75b8bb7c279f"/>
        <w:spacing w:line="360" w:lineRule="auto"/>
      </w:pPr>
      <w:r>
        <w:t>全球各国利率有个规律，越是经济发达的国家利率越低，越是经济不发达的国家利率越高。</w:t>
        <w:cr/>
        <w:t/>
        <w:cr/>
        <w:t>原因就在于经济发达的国家往往市场化程度高，各行业充分竞争，金融行业也不例外。那么为了获得竞争优势，不同的金融企业就会想法设法压低自己的价格（即利率），久而久之，整体的利率水平就低了。</w:t>
        <w:cr/>
        <w:t/>
        <w:cr/>
        <w:t>此外，发展中国家的产业往往是资源（含人力资源）密集型，发达国家则往往是资本密集型。所以发展中国家企业对于利率要求不高，因为没用到多少钱。而发达国家企业动辄要投资几十亿几百亿的项目，对利率非常敏感。</w:t>
        <w:cr/>
        <w:t/>
        <w:cr/>
        <w:t>所以，利率水平一定会下降。我给大家举个例子，现在余额宝利率不过2+%，银行理财大概只有4+%。这就是利率下行的一个典型特征。</w:t>
        <w:cr/>
        <w:t/>
        <w:cr/>
        <w:t>长远看我们的银行贷款利率可能会下降到3%以下。</w:t>
      </w:r>
      <w:bookmarkStart w:id="0" w:name="_GoBack"/>
      <w:bookmarkEnd w:id="0"/>
    </w:p>
    <w:p w:rsidR="008905AA" w:rsidRDefault="008905AA">
      <w:pPr>
        <w:pStyle w:val="6c9d53d8-93d9-4feb-9196-75b8bb7c279f"/>
      </w:pPr>
    </w:p>
    <w:p w:rsidR="008905AA" w:rsidRDefault="008905AA">
      <w:pPr>
        <w:jc w:val="left"/>
      </w:pPr>
    </w:p>
    <w:p w:rsidR="008905AA" w:rsidRDefault="00D03710">
      <w:pPr>
        <w:pStyle w:val="35bc5729-6d7a-49e6-a6db-15a14333fe62"/>
      </w:pPr>
      <w:r>
        <w:rPr>
          <w:color w:val="5B9BD5"/>
          <w:sz w:val="28"/>
          <w:szCs w:val="28"/>
        </w:rPr>
        <w:t xml:space="preserve"> </w:t>
      </w:r>
    </w:p>
    <w:p w:rsidR="008905AA" w:rsidRDefault="00D03710">
      <w:pPr>
        <w:pStyle w:val="2f160c4e-1643-4a39-bbb5-648aca824ae6"/>
        <w:spacing w:line="360" w:lineRule="auto"/>
      </w:pPr>
      <w:r>
        <w:t>本周应该都不用太悲观，毕竟下周科创板就要首发了。按照国情，很可能搞到3000点以上再说。</w:t>
      </w:r>
      <w:bookmarkStart w:id="0" w:name="_GoBack"/>
      <w:bookmarkEnd w:id="0"/>
    </w:p>
    <w:p w:rsidR="008905AA" w:rsidRDefault="008905AA">
      <w:pPr>
        <w:pStyle w:val="2f160c4e-1643-4a39-bbb5-648aca824ae6"/>
      </w:pPr>
    </w:p>
    <w:p w:rsidR="008905AA" w:rsidRDefault="008905AA">
      <w:pPr>
        <w:jc w:val="left"/>
      </w:pPr>
    </w:p>
    <w:p w:rsidR="008905AA" w:rsidRDefault="00D03710">
      <w:pPr>
        <w:pStyle w:val="0761d1b3-cfc5-433a-bdeb-2dd7fb661745"/>
      </w:pPr>
      <w:r>
        <w:rPr>
          <w:color w:val="5B9BD5"/>
          <w:sz w:val="28"/>
          <w:szCs w:val="28"/>
        </w:rPr>
        <w:t xml:space="preserve"> </w:t>
      </w:r>
    </w:p>
    <w:p w:rsidR="008905AA" w:rsidRDefault="00D03710">
      <w:pPr>
        <w:pStyle w:val="9de90bc2-f716-4acf-8fad-f241f0b2d4ca"/>
        <w:spacing w:line="360" w:lineRule="auto"/>
      </w:pPr>
      <w:r>
        <w:t>&lt;e type="hashtag" hid="552854824224" title="%23%E5%B9%B2%E8%B4%A7%23" /&gt;  干货NO.14 投资中的确定性问题</w:t>
        <w:cr/>
        <w:t/>
        <w:cr/>
        <w:t>我发表了一篇文章：&lt;e type="web" href="https%3A%2F%2Farticles.zsxq.com%2Fid_g1fa3fv0m9j4.html" title="%E5%B9%B2%E8%B4%A714+%E6%8A%95%E8%B5%84%E4%B8%AD%E7%9A%84%E7%A1%AE%E5%AE%9A%E6%80%A7%E9%97%AE%E9%A2%98" /&gt;</w:t>
        <w:cr/>
        <w:t/>
        <w:cr/>
        <w:t>其实我周日就差不多写好了，但担心影响万神的首发秀，所以放到今天才发。</w:t>
      </w:r>
      <w:bookmarkStart w:id="0" w:name="_GoBack"/>
      <w:bookmarkEnd w:id="0"/>
    </w:p>
    <w:p w:rsidR="008905AA" w:rsidRDefault="008905AA">
      <w:pPr>
        <w:pStyle w:val="9de90bc2-f716-4acf-8fad-f241f0b2d4ca"/>
      </w:pPr>
    </w:p>
    <w:p w:rsidR="008905AA" w:rsidRDefault="008905AA">
      <w:pPr>
        <w:jc w:val="left"/>
      </w:pPr>
    </w:p>
    <w:p w:rsidR="008905AA" w:rsidRDefault="00D03710">
      <w:pPr>
        <w:pStyle w:val="175ba210-a020-4d19-9b94-8b824fae289f"/>
      </w:pPr>
      <w:r>
        <w:rPr>
          <w:color w:val="5B9BD5"/>
          <w:sz w:val="28"/>
          <w:szCs w:val="28"/>
        </w:rPr>
        <w:t xml:space="preserve"> </w:t>
      </w:r>
    </w:p>
    <w:p w:rsidR="008905AA" w:rsidRDefault="00D03710">
      <w:pPr>
        <w:pStyle w:val="3f000d22-878e-4d23-ab89-ef23330f3612"/>
        <w:spacing w:line="360" w:lineRule="auto"/>
      </w:pPr>
      <w:r>
        <w:t>雪球上看到一个帖子，感觉写的非常好。虽然表面上看说的是杭州银行，但实际上大部分的城商行都可以用这个思路来分析。推荐给大家。</w:t>
        <w:cr/>
        <w:t/>
        <w:cr/>
        <w:t>没有详细看过杭州银行的年报，仅从对行业的理解和本期数据谈点思路。首先，对于城商行的投资，一定要看区域经济发展情况，这一点杭州银行可以得80分，西安银行、晋商银行等就只能得50分。第二，看资产规模和资产结构，资产规模太小抗风险能力不足，杭州银行的资产规模近万亿，基本合格。第三，看股东结构，城商行一定要看其股东构成，如果股东基本上是区域的民营企业，建议一票否决，放弃；如果股东是地方财政部门以及国有企业，比如上海银行的股东结构，则可以继续关注。第四，看存款情况，有没有强大的吸储能力，尤其是机构存款、养老金存款能不能得到地方政府的支持。第五，看员工结构，城商行的员工结构非常令人担忧，很多是当初国有银行淘汰的员工，素质不高、工作主动性差。把以上五点看完后，再考虑估值。</w:t>
        <w:cr/>
        <w:t>从估值上看，杭州银行的估值不高。</w:t>
        <w:cr/>
        <w:t>如果以上五点都满足，特别是股东结构、员工结构没什么大问题，则可以买入持有。</w:t>
      </w:r>
      <w:bookmarkStart w:id="0" w:name="_GoBack"/>
      <w:bookmarkEnd w:id="0"/>
    </w:p>
    <w:p w:rsidR="008905AA" w:rsidRDefault="008905AA">
      <w:pPr>
        <w:pStyle w:val="3f000d22-878e-4d23-ab89-ef23330f3612"/>
      </w:pPr>
    </w:p>
    <w:p w:rsidR="008905AA" w:rsidRDefault="008905AA">
      <w:pPr>
        <w:jc w:val="left"/>
      </w:pPr>
    </w:p>
    <w:p w:rsidR="008905AA" w:rsidRDefault="00D03710">
      <w:pPr>
        <w:pStyle w:val="4ee2c795-a6cd-4453-991e-d0b003f8eea7"/>
      </w:pPr>
      <w:r>
        <w:rPr>
          <w:color w:val="5B9BD5"/>
          <w:sz w:val="28"/>
          <w:szCs w:val="28"/>
        </w:rPr>
        <w:t xml:space="preserve"> </w:t>
      </w:r>
    </w:p>
    <w:p w:rsidR="008905AA" w:rsidRDefault="00D03710">
      <w:pPr>
        <w:pStyle w:val="e5136bbd-86b1-42f6-971e-c780d5eb15f8"/>
        <w:spacing w:line="360" w:lineRule="auto"/>
      </w:pPr>
      <w:r>
        <w:t>中国平安1-6月保费数据正常，但是肯能不符合很多韭菜的预期。估计明天会复制茅台昨天的走法。</w:t>
      </w:r>
      <w:bookmarkStart w:id="0" w:name="_GoBack"/>
      <w:bookmarkEnd w:id="0"/>
    </w:p>
    <w:p w:rsidR="008905AA" w:rsidRDefault="008905AA">
      <w:pPr>
        <w:pStyle w:val="e5136bbd-86b1-42f6-971e-c780d5eb15f8"/>
      </w:pPr>
    </w:p>
    <w:p w:rsidR="008905AA" w:rsidRDefault="008905AA">
      <w:pPr>
        <w:jc w:val="left"/>
      </w:pPr>
    </w:p>
    <w:p w:rsidR="008905AA" w:rsidRDefault="00D03710">
      <w:pPr>
        <w:pStyle w:val="5c15be9a-8c23-4afd-824c-f600226d3827"/>
      </w:pPr>
      <w:r>
        <w:rPr>
          <w:color w:val="5B9BD5"/>
          <w:sz w:val="28"/>
          <w:szCs w:val="28"/>
        </w:rPr>
        <w:t xml:space="preserve"> </w:t>
      </w:r>
    </w:p>
    <w:p w:rsidR="008905AA" w:rsidRDefault="00D03710">
      <w:pPr>
        <w:pStyle w:val="170ba631-8944-444b-8930-77ad22219ef7"/>
        <w:spacing w:line="360" w:lineRule="auto"/>
      </w:pPr>
      <w:r>
        <w:t>谁能告诉我洛国富是谁？</w:t>
      </w:r>
      <w:bookmarkStart w:id="0" w:name="_GoBack"/>
      <w:bookmarkEnd w:id="0"/>
    </w:p>
    <w:p w:rsidR="008905AA" w:rsidRDefault="008905AA">
      <w:pPr>
        <w:pStyle w:val="170ba631-8944-444b-8930-77ad22219ef7"/>
      </w:pPr>
    </w:p>
    <w:p w:rsidR="008905AA" w:rsidRDefault="008905AA">
      <w:pPr>
        <w:jc w:val="left"/>
      </w:pPr>
    </w:p>
    <w:p w:rsidR="008905AA" w:rsidRDefault="00D03710">
      <w:pPr>
        <w:pStyle w:val="ec9e1885-f2f4-4370-bc2f-8d6a2c5986b1"/>
      </w:pPr>
      <w:r>
        <w:rPr>
          <w:color w:val="5B9BD5"/>
          <w:sz w:val="28"/>
          <w:szCs w:val="28"/>
        </w:rPr>
        <w:t xml:space="preserve"> </w:t>
      </w:r>
    </w:p>
    <w:p w:rsidR="008905AA" w:rsidRDefault="00D03710">
      <w:pPr>
        <w:pStyle w:val="2769ee80-d641-431d-ae49-69246db3f1e3"/>
        <w:spacing w:line="360" w:lineRule="auto"/>
      </w:pPr>
      <w:r>
        <w:t>一直有人问为啥春秋航空涨的特别好，看下面这张图呗。春秋航空利润率最高。</w:t>
      </w:r>
      <w:bookmarkStart w:id="0" w:name="_GoBack"/>
      <w:bookmarkEnd w:id="0"/>
    </w:p>
    <w:p w:rsidR="008905AA" w:rsidRDefault="008905AA">
      <w:pPr>
        <w:pStyle w:val="2769ee80-d641-431d-ae49-69246db3f1e3"/>
      </w:pPr>
    </w:p>
    <w:p w:rsidR="008905AA" w:rsidRDefault="008905AA">
      <w:pPr>
        <w:jc w:val="left"/>
      </w:pPr>
    </w:p>
    <w:p w:rsidR="008905AA" w:rsidRDefault="00D03710">
      <w:pPr>
        <w:pStyle w:val="4a46588d-08d2-4e8f-b12b-cc0a60f38bee"/>
      </w:pPr>
      <w:r>
        <w:rPr>
          <w:color w:val="5B9BD5"/>
          <w:sz w:val="28"/>
          <w:szCs w:val="28"/>
        </w:rPr>
        <w:t xml:space="preserve"> </w:t>
      </w:r>
    </w:p>
    <w:p w:rsidR="008905AA" w:rsidRDefault="00D03710">
      <w:pPr>
        <w:pStyle w:val="0faf724a-b69a-42a4-99b4-06c1e8809e65"/>
        <w:spacing w:line="360" w:lineRule="auto"/>
      </w:pPr>
      <w:r>
        <w:t>同志们，这套房子是谁的知道不？</w:t>
      </w:r>
      <w:bookmarkStart w:id="0" w:name="_GoBack"/>
      <w:bookmarkEnd w:id="0"/>
    </w:p>
    <w:p w:rsidR="008905AA" w:rsidRDefault="008905AA">
      <w:pPr>
        <w:pStyle w:val="0faf724a-b69a-42a4-99b4-06c1e8809e65"/>
      </w:pPr>
    </w:p>
    <w:p w:rsidR="008905AA" w:rsidRDefault="008905AA">
      <w:pPr>
        <w:jc w:val="left"/>
      </w:pPr>
    </w:p>
    <w:p w:rsidR="008905AA" w:rsidRDefault="00D03710">
      <w:pPr>
        <w:pStyle w:val="ee5888c0-382c-47c4-b664-50dd30ce01ae"/>
      </w:pPr>
      <w:r>
        <w:rPr>
          <w:color w:val="5B9BD5"/>
          <w:sz w:val="28"/>
          <w:szCs w:val="28"/>
        </w:rPr>
        <w:t xml:space="preserve"> </w:t>
      </w:r>
    </w:p>
    <w:p w:rsidR="008905AA" w:rsidRDefault="00D03710">
      <w:pPr>
        <w:pStyle w:val="beaa4511-eb0a-4e4c-915f-f1b3db9d4a7e"/>
        <w:spacing w:line="360" w:lineRule="auto"/>
      </w:pPr>
      <w:r>
        <w:t>今天对大盘谨慎乐观，先发个功...</w:t>
      </w:r>
      <w:bookmarkStart w:id="0" w:name="_GoBack"/>
      <w:bookmarkEnd w:id="0"/>
    </w:p>
    <w:p w:rsidR="008905AA" w:rsidRDefault="008905AA">
      <w:pPr>
        <w:pStyle w:val="beaa4511-eb0a-4e4c-915f-f1b3db9d4a7e"/>
      </w:pPr>
    </w:p>
    <w:p w:rsidR="008905AA" w:rsidRDefault="008905AA">
      <w:pPr>
        <w:jc w:val="left"/>
      </w:pPr>
    </w:p>
    <w:p w:rsidR="008905AA" w:rsidRDefault="00D03710">
      <w:pPr>
        <w:pStyle w:val="87e8dd92-6698-49ee-93cd-d01af0416367"/>
      </w:pPr>
      <w:r>
        <w:rPr>
          <w:color w:val="5B9BD5"/>
          <w:sz w:val="28"/>
          <w:szCs w:val="28"/>
        </w:rPr>
        <w:t xml:space="preserve"> </w:t>
      </w:r>
    </w:p>
    <w:p w:rsidR="008905AA" w:rsidRDefault="00D03710">
      <w:pPr>
        <w:pStyle w:val="5a2d5e99-5573-426d-9d3b-a12ec8108f45"/>
        <w:spacing w:line="360" w:lineRule="auto"/>
      </w:pPr>
      <w:r>
        <w:t>聊聊我接触过的留学生吧，好歹我也给留学生开过好几个学期的课，前前后后接触过的留学生至少超过100个，里面有本科生也有研究生。</w:t>
        <w:cr/>
        <w:t/>
        <w:cr/>
        <w:t>1、留学生来源主要分为非洲、中亚（含蒙古）、俄罗斯（含乌克兰白俄罗斯灯）、东亚（含日本、韩国、中国台湾、中国香港）、东南亚。西欧和美国的也有，但比较少忽略不计。</w:t>
        <w:cr/>
        <w:t/>
        <w:cr/>
        <w:t>2、中亚来的留学生大部分家境比较好，公务员和知识分子家庭为主，广义上是各种二代。他们家里的收入在当地算是比较高的，家庭教育什么都挺好，有些也比较用功，但大部分是混混。男女基本各半，女学生里面白富美比例很高。很多中亚和蒙古的女孩纸不说话你根本看不出来是外国人。</w:t>
        <w:cr/>
        <w:t/>
        <w:cr/>
        <w:t>3、俄罗斯的学生是素质最高的，帅哥美女比例也很高。</w:t>
        <w:cr/>
        <w:t/>
        <w:cr/>
        <w:t>4、东亚的情况比较复杂，日本韩国的学生基本是读书不怎么样的，估计在本国是学渣。中国台湾和香港有些学生是不错的，程度和本地学生差不多。东南亚情况比较复杂，不太好归纳，各种情况都有。有一些是去不了欧美留学的，但也有一些是真的有觉得中国有前途想跟着混的。</w:t>
        <w:cr/>
        <w:t/>
        <w:cr/>
        <w:t>5、非洲和中东来的整体学业水平最差，学习态度也不太认真。优点是尊师重道，老师面前态度很好，比中国学生好多了。</w:t>
        <w:cr/>
        <w:t/>
        <w:cr/>
        <w:t>6、东亚以外，其他留学生基本上都算得上能歌善舞。</w:t>
        <w:cr/>
        <w:t/>
        <w:cr/>
        <w:t>7、留学生教育最大的问题在于基本没有入学考试，导致学生的水平差得太远，你们可以理解为把初中生和大学生放在一个教室上课。除了非洲和中东学生之外，一开始大部分留学生的还是想认真学习的，但后来一看黑哥们这样也能毕业，也就都有样学样了。</w:t>
        <w:cr/>
        <w:t/>
        <w:cr/>
        <w:t>8、留学生整体来说有两种。一种是家境不错的真是学生，虽然大家都知道中国的奖学金很好申请，但是能在本国就了解到相关信息的也不是一般人。举个例子，90年代的时候其实美国的本科对中国高中生来说很好申请，但知道怎么申请的没有几个啊，知道的都不是一般人。其中很多都是和中国有各种业务来往的关系户家庭。</w:t>
        <w:cr/>
        <w:t/>
        <w:cr/>
        <w:t>另外一种是在中国混了很多年，年纪不小甚至老婆孩子都有的。比方说很多都是在义乌小商品市场混了很多年，突然听说能申请奖学金，就一边读书一边做生意的——反正奖学金不拿白不拿么。</w:t>
        <w:cr/>
        <w:t/>
        <w:cr/>
        <w:t>9、我并不认为留学生里面坏人的比例一定很高。但问题在于外国人在中国做了坏事通常可以不受惩罚，这相当于鼓励他们变坏。</w:t>
      </w:r>
      <w:bookmarkStart w:id="0" w:name="_GoBack"/>
      <w:bookmarkEnd w:id="0"/>
    </w:p>
    <w:p w:rsidR="008905AA" w:rsidRDefault="008905AA">
      <w:pPr>
        <w:pStyle w:val="5a2d5e99-5573-426d-9d3b-a12ec8108f45"/>
      </w:pPr>
    </w:p>
    <w:p w:rsidR="008905AA" w:rsidRDefault="008905AA">
      <w:pPr>
        <w:jc w:val="left"/>
      </w:pPr>
    </w:p>
    <w:p w:rsidR="008905AA" w:rsidRDefault="00D03710">
      <w:pPr>
        <w:pStyle w:val="d2e29917-f907-4100-844c-c0ea6aaa1311"/>
      </w:pPr>
      <w:r>
        <w:rPr>
          <w:color w:val="5B9BD5"/>
          <w:sz w:val="28"/>
          <w:szCs w:val="28"/>
        </w:rPr>
        <w:t xml:space="preserve"> </w:t>
      </w:r>
    </w:p>
    <w:p w:rsidR="008905AA" w:rsidRDefault="00D03710">
      <w:pPr>
        <w:pStyle w:val="31ac19c8-6c43-4734-ac38-f6c346dbf300"/>
        <w:spacing w:line="360" w:lineRule="auto"/>
      </w:pPr>
      <w:r>
        <w:t>各位读者大人，给大家提供一项特殊的福利吧。</w:t>
        <w:cr/>
        <w:t/>
        <w:cr/>
        <w:t>我约了好朋友万神（小同）作为本星球的嘉宾，每周为大家提供一份本周股市观察报告。万神是私募操盘手，对于板块和趋势非常擅长，算是对我自己风格的一个补充。</w:t>
        <w:cr/>
        <w:t/>
        <w:cr/>
        <w:t>如无意外，未来每周一期。也会根据大家的要求逐步进化和完善。</w:t>
        <w:cr/>
        <w:t/>
        <w:cr/>
        <w:t>目前是试运行阶段。正式运作之后，观察报告会是星球专供。</w:t>
      </w:r>
      <w:bookmarkStart w:id="0" w:name="_GoBack"/>
      <w:bookmarkEnd w:id="0"/>
    </w:p>
    <w:p w:rsidR="008905AA" w:rsidRDefault="008905AA">
      <w:pPr>
        <w:pStyle w:val="31ac19c8-6c43-4734-ac38-f6c346dbf300"/>
      </w:pPr>
    </w:p>
    <w:p w:rsidR="008905AA" w:rsidRDefault="008905AA">
      <w:pPr>
        <w:jc w:val="left"/>
      </w:pPr>
    </w:p>
    <w:p w:rsidR="008905AA" w:rsidRDefault="00D03710">
      <w:pPr>
        <w:pStyle w:val="cb3355a4-59dc-4ddb-aae6-9bf7e0ae8d94"/>
      </w:pPr>
      <w:r>
        <w:rPr>
          <w:color w:val="5B9BD5"/>
          <w:sz w:val="28"/>
          <w:szCs w:val="28"/>
        </w:rPr>
        <w:t>近期中报很多，教授能否选择一两个公司中报，解读一下</w:t>
      </w:r>
    </w:p>
    <w:p w:rsidR="008905AA" w:rsidRDefault="00D03710">
      <w:pPr>
        <w:pStyle w:val="b6084897-426b-4a74-8648-aacfd064d066"/>
        <w:spacing w:line="360" w:lineRule="auto"/>
      </w:pPr>
      <w:r>
        <w:t>现在出的不叫座中报，而是中报的预报。预报的数据过于简单，只能有一个基本的方向，用来分析是远远不够的。等哪天有公司正式出了中报再说吧。</w:t>
      </w:r>
      <w:bookmarkStart w:id="0" w:name="_GoBack"/>
      <w:bookmarkEnd w:id="0"/>
    </w:p>
    <w:p w:rsidR="008905AA" w:rsidRDefault="008905AA">
      <w:pPr>
        <w:pStyle w:val="b6084897-426b-4a74-8648-aacfd064d066"/>
      </w:pPr>
    </w:p>
    <w:p w:rsidR="008905AA" w:rsidRDefault="008905AA">
      <w:pPr>
        <w:jc w:val="left"/>
      </w:pPr>
    </w:p>
    <w:p w:rsidR="008905AA" w:rsidRDefault="00D03710">
      <w:pPr>
        <w:pStyle w:val="8a78cc8e-b5e2-4a00-bffc-eafee613322e"/>
      </w:pPr>
      <w:r>
        <w:rPr>
          <w:color w:val="5B9BD5"/>
          <w:sz w:val="28"/>
          <w:szCs w:val="28"/>
        </w:rPr>
        <w:t>教授，最近有个人生转折点的烦恼,我人在东莞虎门，今年26，想着买个房子便于以后居住和结婚，但手头上的预算40万只能在我看好的地段买个一房一厅，当然只是我认为比较好的地段，是商业圈，也是虎门几个聚人的地方，基本生活可以满足到，小市场，商场，吃饭，生活必需品，交通的话去上班地8公里，但四通八达，新开设的滨海大道去上班地，开车15分钟。这房子第一:怕太小，第二:有以后置换的想法，怕置换时出手也比较难，比较47平户型太小，不像广州深圳</w:t>
      </w:r>
    </w:p>
    <w:p w:rsidR="008905AA" w:rsidRDefault="00D03710">
      <w:pPr>
        <w:pStyle w:val="6d05357f-4894-42b8-9470-7703ac7d3af8"/>
        <w:spacing w:line="360" w:lineRule="auto"/>
      </w:pPr>
      <w:r>
        <w:t>想那么多干嘛，先上车，再努力赚钱不就行了么。</w:t>
        <w:cr/>
        <w:t/>
        <w:cr/>
        <w:t>47是小，但难道50-60不小么？按照中国人的标准，怎么都得来个三室两厅（至少90平米以上）的房子才算不小吧，但这个离你目前太远了。</w:t>
        <w:cr/>
        <w:t/>
        <w:cr/>
        <w:t>达不到的目标就不去想，这应该是一个原则。否则纠结了半天，感觉就像在，到底是去娶林志玲还是高圆圆一样。</w:t>
      </w:r>
      <w:bookmarkStart w:id="0" w:name="_GoBack"/>
      <w:bookmarkEnd w:id="0"/>
    </w:p>
    <w:p w:rsidR="008905AA" w:rsidRDefault="008905AA">
      <w:pPr>
        <w:pStyle w:val="6d05357f-4894-42b8-9470-7703ac7d3af8"/>
      </w:pPr>
    </w:p>
    <w:p w:rsidR="008905AA" w:rsidRDefault="008905AA">
      <w:pPr>
        <w:jc w:val="left"/>
      </w:pPr>
    </w:p>
    <w:p w:rsidR="008905AA" w:rsidRDefault="00D03710">
      <w:pPr>
        <w:pStyle w:val="a953cb2c-2fa2-4129-870e-0c24f85c3ab4"/>
      </w:pPr>
      <w:r>
        <w:rPr>
          <w:color w:val="5B9BD5"/>
          <w:sz w:val="28"/>
          <w:szCs w:val="28"/>
        </w:rPr>
        <w:t>主公，欧菲光一季度亏2.5亿，半年报预告盈利0——2000万，但是相比去年同期下降90%多。。。这个算是利好还是利空啊</w:t>
      </w:r>
    </w:p>
    <w:p w:rsidR="008905AA" w:rsidRDefault="00D03710">
      <w:pPr>
        <w:pStyle w:val="eac74b5c-9065-454c-8ca4-66a79dfa89fc"/>
        <w:spacing w:line="360" w:lineRule="auto"/>
      </w:pPr>
      <w:r>
        <w:t>兄弟，这还用说么，妥妥的利空。</w:t>
        <w:cr/>
        <w:t/>
        <w:cr/>
        <w:t>不过考虑到欧菲光已经跌了很多了，这个利空的打击力度估计不会很大。</w:t>
        <w:cr/>
        <w:t/>
        <w:cr/>
        <w:t>欧菲光其实早就可以远离了，因为有财务造假的嫌疑啊。凡是有财务造假嫌疑的公司，我一律不碰。</w:t>
      </w:r>
      <w:bookmarkStart w:id="0" w:name="_GoBack"/>
      <w:bookmarkEnd w:id="0"/>
    </w:p>
    <w:p w:rsidR="008905AA" w:rsidRDefault="008905AA">
      <w:pPr>
        <w:pStyle w:val="eac74b5c-9065-454c-8ca4-66a79dfa89fc"/>
      </w:pPr>
    </w:p>
    <w:p w:rsidR="008905AA" w:rsidRDefault="008905AA">
      <w:pPr>
        <w:jc w:val="left"/>
      </w:pPr>
    </w:p>
    <w:p w:rsidR="008905AA" w:rsidRDefault="00D03710">
      <w:pPr>
        <w:pStyle w:val="1aa83c60-2c7d-4831-8482-f67622d09430"/>
      </w:pPr>
      <w:r>
        <w:rPr>
          <w:color w:val="5B9BD5"/>
          <w:sz w:val="28"/>
          <w:szCs w:val="28"/>
        </w:rPr>
        <w:t>教授，斗鱼上市您看好吗？还有是否有计划出个美股打新指导呢？</w:t>
      </w:r>
    </w:p>
    <w:p w:rsidR="008905AA" w:rsidRDefault="00D03710">
      <w:pPr>
        <w:pStyle w:val="dc668254-d2c3-40b9-a894-4c567d39649f"/>
        <w:spacing w:line="360" w:lineRule="auto"/>
      </w:pPr>
      <w:r>
        <w:t>美股的问题我正在研究。我打算自己先去开一个，试试水，然后再写攻略。毕竟美股打新套路和港股不一样，港股我陆陆续续研究了小半年才确定这玩意儿的确可以稳稳套利。美股打新目前我从道理上是懂了，但是具体操作还不熟悉。我打算过几天就开一个给你们试试水再说。</w:t>
      </w:r>
      <w:bookmarkStart w:id="0" w:name="_GoBack"/>
      <w:bookmarkEnd w:id="0"/>
    </w:p>
    <w:p w:rsidR="008905AA" w:rsidRDefault="008905AA">
      <w:pPr>
        <w:pStyle w:val="dc668254-d2c3-40b9-a894-4c567d39649f"/>
      </w:pPr>
    </w:p>
    <w:p w:rsidR="008905AA" w:rsidRDefault="008905AA">
      <w:pPr>
        <w:jc w:val="left"/>
      </w:pPr>
    </w:p>
    <w:p w:rsidR="008905AA" w:rsidRDefault="00D03710">
      <w:pPr>
        <w:pStyle w:val="174f5e17-388b-4124-acb6-58cf1ba0eb4d"/>
      </w:pPr>
      <w:r>
        <w:rPr>
          <w:color w:val="5B9BD5"/>
          <w:sz w:val="28"/>
          <w:szCs w:val="28"/>
        </w:rPr>
        <w:t>教授，看了你最新的文章，如果放开落户政策，那房价也会涨吧！</w:t>
      </w:r>
    </w:p>
    <w:p w:rsidR="008905AA" w:rsidRDefault="00D03710">
      <w:pPr>
        <w:pStyle w:val="a7ba0743-1cec-46a8-bb23-ff1f1e739a49"/>
        <w:spacing w:line="360" w:lineRule="auto"/>
      </w:pPr>
      <w:r>
        <w:t>大家都放开，还不是等于都没有放开，对吧？</w:t>
      </w:r>
      <w:bookmarkStart w:id="0" w:name="_GoBack"/>
      <w:bookmarkEnd w:id="0"/>
    </w:p>
    <w:p w:rsidR="008905AA" w:rsidRDefault="008905AA">
      <w:pPr>
        <w:pStyle w:val="a7ba0743-1cec-46a8-bb23-ff1f1e739a49"/>
      </w:pPr>
    </w:p>
    <w:p w:rsidR="008905AA" w:rsidRDefault="008905AA">
      <w:pPr>
        <w:jc w:val="left"/>
      </w:pPr>
    </w:p>
    <w:p w:rsidR="008905AA" w:rsidRDefault="00D03710">
      <w:pPr>
        <w:pStyle w:val="afe1451b-658b-4811-8b42-5134d226ad76"/>
      </w:pPr>
      <w:r>
        <w:rPr>
          <w:color w:val="5B9BD5"/>
          <w:sz w:val="28"/>
          <w:szCs w:val="28"/>
        </w:rPr>
        <w:t>教授对神奇公式（shenqigongshi.com）怎么看？网站公布的一些数据应该是回测数据吧，，比较恐怖的收益率。</w:t>
      </w:r>
    </w:p>
    <w:p w:rsidR="008905AA" w:rsidRDefault="00D03710">
      <w:pPr>
        <w:pStyle w:val="e0402a85-e313-4c7e-95a4-57bd8678a51b"/>
        <w:spacing w:line="360" w:lineRule="auto"/>
      </w:pPr>
      <w:r>
        <w:t>如果世界上真有神奇公式，发明人为啥要公布出来呢？</w:t>
      </w:r>
      <w:bookmarkStart w:id="0" w:name="_GoBack"/>
      <w:bookmarkEnd w:id="0"/>
    </w:p>
    <w:p w:rsidR="008905AA" w:rsidRDefault="008905AA">
      <w:pPr>
        <w:pStyle w:val="e0402a85-e313-4c7e-95a4-57bd8678a51b"/>
      </w:pPr>
    </w:p>
    <w:p w:rsidR="008905AA" w:rsidRDefault="008905AA">
      <w:pPr>
        <w:jc w:val="left"/>
      </w:pPr>
    </w:p>
    <w:p w:rsidR="008905AA" w:rsidRDefault="00D03710">
      <w:pPr>
        <w:pStyle w:val="04018a21-9a4c-4ec3-86eb-a218932675f6"/>
      </w:pPr>
      <w:r>
        <w:rPr>
          <w:color w:val="5B9BD5"/>
          <w:sz w:val="28"/>
          <w:szCs w:val="28"/>
        </w:rPr>
        <w:t/>
      </w:r>
    </w:p>
    <w:p w:rsidR="008905AA" w:rsidRDefault="00D03710">
      <w:pPr>
        <w:pStyle w:val="f5c28f1c-ac23-41a0-98f1-6d92a44febaa"/>
        <w:spacing w:line="360" w:lineRule="auto"/>
      </w:pPr>
      <w:r>
        <w:t/>
      </w:r>
      <w:bookmarkStart w:id="0" w:name="_GoBack"/>
      <w:bookmarkEnd w:id="0"/>
    </w:p>
    <w:p w:rsidR="008905AA" w:rsidRDefault="008905AA">
      <w:pPr>
        <w:pStyle w:val="f5c28f1c-ac23-41a0-98f1-6d92a44febaa"/>
      </w:pPr>
    </w:p>
    <w:p w:rsidR="008905AA" w:rsidRDefault="008905AA">
      <w:pPr>
        <w:jc w:val="left"/>
      </w:pPr>
    </w:p>
    <w:p w:rsidR="008905AA" w:rsidRDefault="00D03710">
      <w:pPr>
        <w:pStyle w:val="4c53c697-207e-4876-a009-0c163b0daf6d"/>
      </w:pPr>
      <w:r>
        <w:rPr>
          <w:color w:val="5B9BD5"/>
          <w:sz w:val="28"/>
          <w:szCs w:val="28"/>
        </w:rPr>
        <w:t xml:space="preserve"> </w:t>
      </w:r>
    </w:p>
    <w:p w:rsidR="008905AA" w:rsidRDefault="00D03710">
      <w:pPr>
        <w:pStyle w:val="43f23445-e599-4734-abf2-c526f8b98657"/>
        <w:spacing w:line="360" w:lineRule="auto"/>
      </w:pPr>
      <w:r>
        <w:t>百度又秀下限啊！</w:t>
      </w:r>
      <w:bookmarkStart w:id="0" w:name="_GoBack"/>
      <w:bookmarkEnd w:id="0"/>
    </w:p>
    <w:p w:rsidR="008905AA" w:rsidRDefault="008905AA">
      <w:pPr>
        <w:pStyle w:val="43f23445-e599-4734-abf2-c526f8b98657"/>
      </w:pPr>
    </w:p>
    <w:p w:rsidR="008905AA" w:rsidRDefault="008905AA">
      <w:pPr>
        <w:jc w:val="left"/>
      </w:pPr>
    </w:p>
    <w:p w:rsidR="008905AA" w:rsidRDefault="00D03710">
      <w:pPr>
        <w:pStyle w:val="7abead63-c3f4-4b1e-a26e-a3a1333871ea"/>
      </w:pPr>
      <w:r>
        <w:rPr>
          <w:color w:val="5B9BD5"/>
          <w:sz w:val="28"/>
          <w:szCs w:val="28"/>
        </w:rPr>
        <w:t/>
      </w:r>
    </w:p>
    <w:p w:rsidR="008905AA" w:rsidRDefault="00D03710">
      <w:pPr>
        <w:pStyle w:val="dbd1eca9-0329-43cd-9765-0782b5978cd4"/>
        <w:spacing w:line="360" w:lineRule="auto"/>
      </w:pPr>
      <w:r>
        <w:t/>
      </w:r>
      <w:bookmarkStart w:id="0" w:name="_GoBack"/>
      <w:bookmarkEnd w:id="0"/>
    </w:p>
    <w:p w:rsidR="008905AA" w:rsidRDefault="008905AA">
      <w:pPr>
        <w:pStyle w:val="dbd1eca9-0329-43cd-9765-0782b5978cd4"/>
      </w:pPr>
    </w:p>
    <w:p w:rsidR="008905AA" w:rsidRDefault="008905AA">
      <w:pPr>
        <w:jc w:val="left"/>
      </w:pPr>
    </w:p>
    <w:p w:rsidR="008905AA" w:rsidRDefault="00D03710">
      <w:pPr>
        <w:pStyle w:val="acb33550-90d4-49ce-a5dc-e3dbadbab5f9"/>
      </w:pPr>
      <w:r>
        <w:rPr>
          <w:color w:val="5B9BD5"/>
          <w:sz w:val="28"/>
          <w:szCs w:val="28"/>
        </w:rPr>
        <w:t xml:space="preserve"> </w:t>
      </w:r>
    </w:p>
    <w:p w:rsidR="008905AA" w:rsidRDefault="00D03710">
      <w:pPr>
        <w:pStyle w:val="2affc327-625e-4ce9-8bae-fe1a4148266a"/>
        <w:spacing w:line="360" w:lineRule="auto"/>
      </w:pPr>
      <w:r>
        <w:t>同志们，除了北上以外，户口制度实际上取消了。</w:t>
      </w:r>
      <w:bookmarkStart w:id="0" w:name="_GoBack"/>
      <w:bookmarkEnd w:id="0"/>
    </w:p>
    <w:p w:rsidR="008905AA" w:rsidRDefault="008905AA">
      <w:pPr>
        <w:pStyle w:val="2affc327-625e-4ce9-8bae-fe1a4148266a"/>
      </w:pPr>
    </w:p>
    <w:p w:rsidR="008905AA" w:rsidRDefault="008905AA">
      <w:pPr>
        <w:jc w:val="left"/>
      </w:pPr>
    </w:p>
    <w:p w:rsidR="008905AA" w:rsidRDefault="00D03710">
      <w:pPr>
        <w:pStyle w:val="949264b3-22eb-4152-af4c-8b635c9d391c"/>
      </w:pPr>
      <w:r>
        <w:rPr>
          <w:color w:val="5B9BD5"/>
          <w:sz w:val="28"/>
          <w:szCs w:val="28"/>
        </w:rPr>
        <w:t>教授好：</w:t>
        <w:cr/>
        <w:t xml:space="preserve">      看了你的干货，收获颇丰，我想问问你从入市到稳定盈利大约花了多少小时研究故股市呢。现在每天大约花多少时间研究行情。😃</w:t>
      </w:r>
    </w:p>
    <w:p w:rsidR="008905AA" w:rsidRDefault="00D03710">
      <w:pPr>
        <w:pStyle w:val="2b2ced3f-192f-4754-827e-690d64deee62"/>
        <w:spacing w:line="360" w:lineRule="auto"/>
      </w:pPr>
      <w:r>
        <w:t>这个挺难说的。我最早从2005年入市，一直到2013年肯定都是亏货。但说实话那时候也没有认真学习股市，只是每天在那边瞎搞。</w:t>
        <w:cr/>
        <w:t/>
        <w:cr/>
        <w:t>2014年开始我认识学习和思考，从那时候就开始做到了稳定盈利。所以我觉得股市最难的是入门，之后提升多少反而是次要的。只要有了正确的认识，无非是赚多赚少的问题。</w:t>
        <w:cr/>
        <w:t/>
        <w:cr/>
        <w:t>2014年的时候，我大概每天至少2小时来学习提升吧。至于现在，我几乎是all in了。其中一半的时间阅读各种材料，另外一半时间写订阅号和星球。写其实也是一种提升，因为我们不能对着你们胡说八道啊。</w:t>
        <w:cr/>
        <w:t/>
        <w:cr/>
        <w:t>对于一般的业余投资者，我认为每天2小时的有效学习就足够了，甚至可以更少。</w:t>
      </w:r>
      <w:bookmarkStart w:id="0" w:name="_GoBack"/>
      <w:bookmarkEnd w:id="0"/>
    </w:p>
    <w:p w:rsidR="008905AA" w:rsidRDefault="008905AA">
      <w:pPr>
        <w:pStyle w:val="2b2ced3f-192f-4754-827e-690d64deee62"/>
      </w:pPr>
    </w:p>
    <w:p w:rsidR="008905AA" w:rsidRDefault="008905AA">
      <w:pPr>
        <w:jc w:val="left"/>
      </w:pPr>
    </w:p>
    <w:p w:rsidR="008905AA" w:rsidRDefault="00D03710">
      <w:pPr>
        <w:pStyle w:val="df953087-7b39-4414-8cf6-0438749c4260"/>
      </w:pPr>
      <w:r>
        <w:rPr>
          <w:color w:val="5B9BD5"/>
          <w:sz w:val="28"/>
          <w:szCs w:val="28"/>
        </w:rPr>
        <w:t>教授您好，辅助生殖也就是试管婴儿第一股锦欣生殖，您觉得现在有投资价值吗？可以长期持有做价值投资吗？</w:t>
      </w:r>
    </w:p>
    <w:p w:rsidR="008905AA" w:rsidRDefault="00D03710">
      <w:pPr>
        <w:pStyle w:val="a824f922-4718-4b6f-a22b-5da3423d2848"/>
        <w:spacing w:line="360" w:lineRule="auto"/>
      </w:pPr>
      <w:r>
        <w:t>行业我肯定是看好啊。目前日本的试管婴儿已经占到所有新生儿的5%左右，未来还会进一步提高。我国迟早也是这样。</w:t>
        <w:cr/>
        <w:t/>
        <w:cr/>
        <w:t>考虑到我国目前人口情况，政府肯定也会大力鼓励相关行业的发展。</w:t>
        <w:cr/>
        <w:t/>
        <w:cr/>
        <w:t>具体到这个股票，我还没有仔细研究。有研究的同学们可以在这个帖子下面一起来讨论。</w:t>
      </w:r>
      <w:bookmarkStart w:id="0" w:name="_GoBack"/>
      <w:bookmarkEnd w:id="0"/>
    </w:p>
    <w:p w:rsidR="008905AA" w:rsidRDefault="008905AA">
      <w:pPr>
        <w:pStyle w:val="a824f922-4718-4b6f-a22b-5da3423d2848"/>
      </w:pPr>
    </w:p>
    <w:p w:rsidR="008905AA" w:rsidRDefault="008905AA">
      <w:pPr>
        <w:jc w:val="left"/>
      </w:pPr>
    </w:p>
    <w:p w:rsidR="008905AA" w:rsidRDefault="00D03710">
      <w:pPr>
        <w:pStyle w:val="87c2f5a4-1e22-4184-8b4f-e28f31f04e18"/>
      </w:pPr>
      <w:r>
        <w:rPr>
          <w:color w:val="5B9BD5"/>
          <w:sz w:val="28"/>
          <w:szCs w:val="28"/>
        </w:rPr>
        <w:t>教授好，我想问一下，据说阿里九月底香港上市，预计募资100亿美元，换算成市值大概是多少呢，换算方法又是什么😳</w:t>
      </w:r>
    </w:p>
    <w:p w:rsidR="008905AA" w:rsidRDefault="00D03710">
      <w:pPr>
        <w:pStyle w:val="ff7a45c6-4f35-4cfb-90cd-a6c5742f96d7"/>
        <w:spacing w:line="360" w:lineRule="auto"/>
      </w:pPr>
      <w:r>
        <w:t>这个问题不难。</w:t>
        <w:cr/>
        <w:t/>
        <w:cr/>
        <w:t>目前阿里已经在美股上市，总市值是4400亿美元。在香港二次上市后，阿里的总市值相信不会有太大的变化，估计也就是4000-5000亿美元之间。</w:t>
        <w:cr/>
        <w:t/>
        <w:cr/>
        <w:t>你可以把这次在香港上市理解为一次增发，只不过这个增发是在香港而非美国而已。</w:t>
        <w:cr/>
        <w:t/>
        <w:cr/>
        <w:t>倒是可以讨论一下为何阿里要在香港二次上市，而不是在美股直接增发。我想大概有三个理由。</w:t>
        <w:cr/>
        <w:t/>
        <w:cr/>
        <w:t>1、香港比较是我们自己家的领土，可以避免很多不确定性。现在中美之间关系比较微妙，万一美国出手搞阿里的话，那么还能在香港保留一个基地。</w:t>
        <w:cr/>
        <w:t/>
        <w:cr/>
        <w:t>2、随着在香港的二次上市，肯定面临一个阿里员工期权变现的问题。那么这个钱以港币形式放在香港，会比用美元形式放在美国更加令政府放心。</w:t>
        <w:cr/>
        <w:t/>
        <w:cr/>
        <w:t>3、港股通直接可以买阿里，很有可能推高阿里的估值。</w:t>
      </w:r>
      <w:bookmarkStart w:id="0" w:name="_GoBack"/>
      <w:bookmarkEnd w:id="0"/>
    </w:p>
    <w:p w:rsidR="008905AA" w:rsidRDefault="008905AA">
      <w:pPr>
        <w:pStyle w:val="ff7a45c6-4f35-4cfb-90cd-a6c5742f96d7"/>
      </w:pPr>
    </w:p>
    <w:p w:rsidR="008905AA" w:rsidRDefault="008905AA">
      <w:pPr>
        <w:jc w:val="left"/>
      </w:pPr>
    </w:p>
    <w:p w:rsidR="008905AA" w:rsidRDefault="00D03710">
      <w:pPr>
        <w:pStyle w:val="58589979-e7a8-480a-b196-d4f4ba72fc52"/>
      </w:pPr>
      <w:r>
        <w:rPr>
          <w:color w:val="5B9BD5"/>
          <w:sz w:val="28"/>
          <w:szCs w:val="28"/>
        </w:rPr>
        <w:t>教授早上好，季报或年报不及预期的股票是不是应该卖掉？</w:t>
      </w:r>
    </w:p>
    <w:p w:rsidR="008905AA" w:rsidRDefault="00D03710">
      <w:pPr>
        <w:pStyle w:val="249a49d0-986f-4e0d-a13f-8bd0c8c16d18"/>
        <w:spacing w:line="360" w:lineRule="auto"/>
      </w:pPr>
      <w:r>
        <w:t>如果是以前的我，可能会再看看之类的。</w:t>
        <w:cr/>
        <w:t/>
        <w:cr/>
        <w:t>现在的我，毫不犹豫卖掉。即便卖掉了以后再涨，那也是我认识能力以外的钱了。</w:t>
        <w:cr/>
        <w:t/>
        <w:cr/>
        <w:t>不过我觉得新手一般做不到那么干净利落，也正常。特别是如果卖出以后还涨的话，会想不通，觉得tmd这是庄家在耍我啊。</w:t>
        <w:cr/>
        <w:t/>
        <w:cr/>
        <w:t>这种情况的出现，多半是因为你的认识能力还不足，对于是否不及预期这个问题判断出现了错误。唯一需要做的是未来提高认识。</w:t>
        <w:cr/>
        <w:t/>
        <w:cr/>
        <w:t>顺便说一下，大A股有个优点就是反应慢（有效性差）。即便有利好或者利空，通常不会封死涨跌停，有足够的时间给你逃命。如果港股或者美股估计直接几十个点砸下来让你哭爹喊娘的。</w:t>
      </w:r>
      <w:bookmarkStart w:id="0" w:name="_GoBack"/>
      <w:bookmarkEnd w:id="0"/>
    </w:p>
    <w:p w:rsidR="008905AA" w:rsidRDefault="008905AA">
      <w:pPr>
        <w:pStyle w:val="249a49d0-986f-4e0d-a13f-8bd0c8c16d18"/>
      </w:pPr>
    </w:p>
    <w:p w:rsidR="008905AA" w:rsidRDefault="008905AA">
      <w:pPr>
        <w:jc w:val="left"/>
      </w:pPr>
    </w:p>
    <w:p w:rsidR="008905AA" w:rsidRDefault="00D03710">
      <w:pPr>
        <w:pStyle w:val="75f047f9-2b15-4749-9f7c-4dc14638caad"/>
      </w:pPr>
      <w:r>
        <w:rPr>
          <w:color w:val="5B9BD5"/>
          <w:sz w:val="28"/>
          <w:szCs w:val="28"/>
        </w:rPr>
        <w:t>另做t牛逼的话，是否其实抱紧平安招行海螺，收益也可非常高？</w:t>
      </w:r>
    </w:p>
    <w:p w:rsidR="008905AA" w:rsidRDefault="00D03710">
      <w:pPr>
        <w:pStyle w:val="b8a0c696-c2f8-4f1f-9d38-156b2e2a14e7"/>
        <w:spacing w:line="360" w:lineRule="auto"/>
      </w:pPr>
      <w:r>
        <w:t>做T是个伪命题。我给你举个例子吧，2014年的时候，大牛市。当时我和另外一个朋友（以下简称物理学家，因为他是中科院搞物理的）手上都有一个股票中粮生化。这个股票当时很厉害，从5元涨到了20多吧。我持股不太动，物理学家天天做T，结果涨到8元左右的时候，物理学家已经比我多赚了15%左右。</w:t>
        <w:cr/>
        <w:t/>
        <w:cr/>
        <w:t>但8元左右的时候，有次物理学家卖出后，这个股票就一路不回头涨上去了。他就傻眼了，不知道该不该追高。最后我是在15左右卖出的，比他多赚了很多。</w:t>
        <w:cr/>
        <w:t/>
        <w:cr/>
        <w:t>所以是不是做t，你得回答一个问题，卖飞了怎么办？</w:t>
        <w:cr/>
        <w:t/>
        <w:cr/>
        <w:t>我觉得自己回答不了这个问题，所以不做。</w:t>
      </w:r>
      <w:bookmarkStart w:id="0" w:name="_GoBack"/>
      <w:bookmarkEnd w:id="0"/>
    </w:p>
    <w:p w:rsidR="008905AA" w:rsidRDefault="008905AA">
      <w:pPr>
        <w:pStyle w:val="b8a0c696-c2f8-4f1f-9d38-156b2e2a14e7"/>
      </w:pPr>
    </w:p>
    <w:p w:rsidR="008905AA" w:rsidRDefault="008905AA">
      <w:pPr>
        <w:jc w:val="left"/>
      </w:pPr>
    </w:p>
    <w:p w:rsidR="008905AA" w:rsidRDefault="00D03710">
      <w:pPr>
        <w:pStyle w:val="e9ec9f6f-81ce-45cf-a7c3-a1e6248a2a02"/>
      </w:pPr>
      <w:r>
        <w:rPr>
          <w:color w:val="5B9BD5"/>
          <w:sz w:val="28"/>
          <w:szCs w:val="28"/>
        </w:rPr>
        <w:t>教授好，您之前在文章中提到雪球和集思录对你的帮助很大，请问你是怎么使用这两个工具让自己投资认知升级的呢？谢谢</w:t>
        <w:cr/>
        <w:t/>
        <w:cr/>
        <w:t>我看了好多次这两个网站，感觉有点懵逼呀</w:t>
      </w:r>
    </w:p>
    <w:p w:rsidR="008905AA" w:rsidRDefault="00D03710">
      <w:pPr>
        <w:pStyle w:val="aa710958-920d-4909-8bd2-5df9421e67ca"/>
        <w:spacing w:line="360" w:lineRule="auto"/>
      </w:pPr>
      <w:r>
        <w:t>说实话吧，这两个网站目前水化比较厉害。任何论坛都有这么一个过程，就是劣币逐良币，骗子和垃圾说话多了，真正有水平的人自然不想说话。不是吵不过，而是懒得吵。包括很多所谓的大V，有很多粉丝，其实水平差得很，还经常误导人。</w:t>
        <w:cr/>
        <w:t/>
        <w:cr/>
        <w:t>不过，仔细找的话，里面还是能发现不少有价值的帖子。这里面的核心还是找到靠谱的人。靠谱的人有一个特点，就是和你讲道理。要么不说，说的话肯定会摆事实讲道理，和具体问题具体分析。而不靠谱的人呢，往往就是拿出几句巴菲特语录之类的往你脸上一砸拉到。</w:t>
        <w:cr/>
        <w:t/>
        <w:cr/>
        <w:t>总之这些都是要花时间去慢慢体会的，我一开始也看了几个月才慢慢入门。但有一点是很重要的，要有独立思考的精神，带着批判的精神去看别人的帖子。</w:t>
        <w:cr/>
        <w:t/>
        <w:cr/>
        <w:t>对了，正好看到林园吹牛逼的帖子。好在这里是星球，是私人场所，不是公开场所。各位读者大人哪天能看出来林园就是个乱吹牛逼的大忽悠，说明你已经入门了。</w:t>
        <w:cr/>
        <w:t/>
        <w:cr/>
        <w:t>号称价值投资的大忽悠们，往往和林园很像。</w:t>
      </w:r>
      <w:bookmarkStart w:id="0" w:name="_GoBack"/>
      <w:bookmarkEnd w:id="0"/>
    </w:p>
    <w:p w:rsidR="008905AA" w:rsidRDefault="008905AA">
      <w:pPr>
        <w:pStyle w:val="aa710958-920d-4909-8bd2-5df9421e67ca"/>
      </w:pPr>
    </w:p>
    <w:p w:rsidR="008905AA" w:rsidRDefault="008905AA">
      <w:pPr>
        <w:jc w:val="left"/>
      </w:pPr>
    </w:p>
    <w:p w:rsidR="008905AA" w:rsidRDefault="00D03710">
      <w:pPr>
        <w:pStyle w:val="b762ad73-3eb0-4882-88c6-55491920c9b1"/>
      </w:pPr>
      <w:r>
        <w:rPr>
          <w:color w:val="5B9BD5"/>
          <w:sz w:val="28"/>
          <w:szCs w:val="28"/>
        </w:rPr>
        <w:t xml:space="preserve"> </w:t>
      </w:r>
    </w:p>
    <w:p w:rsidR="008905AA" w:rsidRDefault="00D03710">
      <w:pPr>
        <w:pStyle w:val="cccc7864-c791-4c50-9958-c92cad11daac"/>
        <w:spacing w:line="360" w:lineRule="auto"/>
      </w:pPr>
      <w:r>
        <w:t>17:55 财联社7月12日讯，益海嘉里金龙鱼粮油食品申报拟创业板IPO，发行不超过5.42亿股。（彭博）(来自财联社APP)</w:t>
        <w:cr/>
        <w:t/>
        <w:cr/>
        <w:t>酱油、醋、现在有油了。</w:t>
      </w:r>
      <w:bookmarkStart w:id="0" w:name="_GoBack"/>
      <w:bookmarkEnd w:id="0"/>
    </w:p>
    <w:p w:rsidR="008905AA" w:rsidRDefault="008905AA">
      <w:pPr>
        <w:pStyle w:val="cccc7864-c791-4c50-9958-c92cad11daac"/>
      </w:pPr>
    </w:p>
    <w:p w:rsidR="008905AA" w:rsidRDefault="008905AA">
      <w:pPr>
        <w:jc w:val="left"/>
      </w:pPr>
    </w:p>
    <w:p w:rsidR="008905AA" w:rsidRDefault="00D03710">
      <w:pPr>
        <w:pStyle w:val="f66db639-88c7-4c3a-a825-909eac1878ca"/>
      </w:pPr>
      <w:r>
        <w:rPr>
          <w:color w:val="5B9BD5"/>
          <w:sz w:val="28"/>
          <w:szCs w:val="28"/>
        </w:rPr>
        <w:t/>
      </w:r>
    </w:p>
    <w:p w:rsidR="008905AA" w:rsidRDefault="00D03710">
      <w:pPr>
        <w:pStyle w:val="3b66a595-08dd-49f1-8f71-0dfd77a2191f"/>
        <w:spacing w:line="360" w:lineRule="auto"/>
      </w:pPr>
      <w:r>
        <w:t/>
      </w:r>
      <w:bookmarkStart w:id="0" w:name="_GoBack"/>
      <w:bookmarkEnd w:id="0"/>
    </w:p>
    <w:p w:rsidR="008905AA" w:rsidRDefault="008905AA">
      <w:pPr>
        <w:pStyle w:val="3b66a595-08dd-49f1-8f71-0dfd77a2191f"/>
      </w:pPr>
    </w:p>
    <w:p w:rsidR="008905AA" w:rsidRDefault="008905AA">
      <w:pPr>
        <w:jc w:val="left"/>
      </w:pPr>
    </w:p>
    <w:p w:rsidR="008905AA" w:rsidRDefault="00D03710">
      <w:pPr>
        <w:pStyle w:val="2ea068bf-79a2-48cd-8e54-dd186c105a91"/>
      </w:pPr>
      <w:r>
        <w:rPr>
          <w:color w:val="5B9BD5"/>
          <w:sz w:val="28"/>
          <w:szCs w:val="28"/>
        </w:rPr>
        <w:t xml:space="preserve"> </w:t>
      </w:r>
    </w:p>
    <w:p w:rsidR="008905AA" w:rsidRDefault="00D03710">
      <w:pPr>
        <w:pStyle w:val="b8cbf07f-a39f-48a9-93d6-a8f812412aa5"/>
        <w:spacing w:line="360" w:lineRule="auto"/>
      </w:pPr>
      <w:r>
        <w:t>前几天都是盘前A50涨，然后高开低走。今天终于盘前A50跌了，难道要低开低走？</w:t>
      </w:r>
      <w:bookmarkStart w:id="0" w:name="_GoBack"/>
      <w:bookmarkEnd w:id="0"/>
    </w:p>
    <w:p w:rsidR="008905AA" w:rsidRDefault="008905AA">
      <w:pPr>
        <w:pStyle w:val="b8cbf07f-a39f-48a9-93d6-a8f812412aa5"/>
      </w:pPr>
    </w:p>
    <w:p w:rsidR="008905AA" w:rsidRDefault="008905AA">
      <w:pPr>
        <w:jc w:val="left"/>
      </w:pPr>
    </w:p>
    <w:p w:rsidR="008905AA" w:rsidRDefault="00D03710">
      <w:pPr>
        <w:pStyle w:val="a935ec58-17f9-465d-82f7-3cddd2db7a36"/>
      </w:pPr>
      <w:r>
        <w:rPr>
          <w:color w:val="5B9BD5"/>
          <w:sz w:val="28"/>
          <w:szCs w:val="28"/>
        </w:rPr>
        <w:t xml:space="preserve"> </w:t>
      </w:r>
    </w:p>
    <w:p w:rsidR="008905AA" w:rsidRDefault="00D03710">
      <w:pPr>
        <w:pStyle w:val="d2f082ec-48d8-4357-ad67-c363bac14f7f"/>
        <w:spacing w:line="360" w:lineRule="auto"/>
      </w:pPr>
      <w:r>
        <w:t>突然想到，信威集团明天复牌了。估计先来个膝盖斩再说么，读者大人们千万不要脑子抽风了去当接盘侠...</w:t>
      </w:r>
      <w:bookmarkStart w:id="0" w:name="_GoBack"/>
      <w:bookmarkEnd w:id="0"/>
    </w:p>
    <w:p w:rsidR="008905AA" w:rsidRDefault="008905AA">
      <w:pPr>
        <w:pStyle w:val="d2f082ec-48d8-4357-ad67-c363bac14f7f"/>
      </w:pPr>
    </w:p>
    <w:p w:rsidR="008905AA" w:rsidRDefault="008905AA">
      <w:pPr>
        <w:jc w:val="left"/>
      </w:pPr>
    </w:p>
    <w:p w:rsidR="008905AA" w:rsidRDefault="00D03710">
      <w:pPr>
        <w:pStyle w:val="7fa7ac9c-e949-4e00-ab72-85be9c8659ad"/>
      </w:pPr>
      <w:r>
        <w:rPr>
          <w:color w:val="5B9BD5"/>
          <w:sz w:val="28"/>
          <w:szCs w:val="28"/>
        </w:rPr>
        <w:t>教授：</w:t>
        <w:cr/>
        <w:t>美年健康商益问题与目前价格是否有机会？</w:t>
        <w:cr/>
        <w:t>碧水源中长期趋势？</w:t>
      </w:r>
    </w:p>
    <w:p w:rsidR="008905AA" w:rsidRDefault="00D03710">
      <w:pPr>
        <w:pStyle w:val="f2e00c1f-0f15-4b53-b123-85498dc5ecc7"/>
        <w:spacing w:line="360" w:lineRule="auto"/>
      </w:pPr>
      <w:r>
        <w:t>美年健康给你个大结论吧，一般，不算好也不算坏。所以这个股票不具备独立走势的可能，基本就随大流吧。体检肯定是个好行业，但问题是有那么多公立医院都在做体检，所以美年健康也只能薄利经营。这就和牙科、眼科有明显区别。不过近期的确是超跌了，中报预报公布，其实不怎么样，但是机构还是用钱说话了，今日大反弹。</w:t>
        <w:cr/>
        <w:t/>
        <w:cr/>
        <w:t>碧水源的情况和美年健康也差不多，我也不能说这个股票不好，但是的确在政府去杠杆的背景下，拿政府订单不是非常乐观。前几年政府非常重视环保，但今年开始因为经济减速政府实际上是放松了环保要求。这个背景下，并不是买入碧水源的好时机。</w:t>
        <w:cr/>
        <w:t/>
        <w:cr/>
        <w:t>选股票一般是两种。第一种是真能赚钱分红的，第二种是高速增长的。其他股票都是随大流，意思不大。美年健康和碧水源可能前几年都属于第二类，但去年开始都变成了平庸的股票。</w:t>
      </w:r>
      <w:bookmarkStart w:id="0" w:name="_GoBack"/>
      <w:bookmarkEnd w:id="0"/>
    </w:p>
    <w:p w:rsidR="008905AA" w:rsidRDefault="008905AA">
      <w:pPr>
        <w:pStyle w:val="f2e00c1f-0f15-4b53-b123-85498dc5ecc7"/>
      </w:pPr>
    </w:p>
    <w:p w:rsidR="008905AA" w:rsidRDefault="008905AA">
      <w:pPr>
        <w:jc w:val="left"/>
      </w:pPr>
    </w:p>
    <w:p w:rsidR="008905AA" w:rsidRDefault="00D03710">
      <w:pPr>
        <w:pStyle w:val="dc5eb29d-1fb5-4d3d-8fdc-a252aac461de"/>
      </w:pPr>
      <w:r>
        <w:rPr>
          <w:color w:val="5B9BD5"/>
          <w:sz w:val="28"/>
          <w:szCs w:val="28"/>
        </w:rPr>
        <w:t>教授您好，怎么看待云计算这个技术呢，A股也好多家了，但比较出名的阿里，腾讯没在A股，会对A股云计算公司压制么？另外这类公司要怎样估值？提供下思路，谢谢</w:t>
      </w:r>
    </w:p>
    <w:p w:rsidR="008905AA" w:rsidRDefault="00D03710">
      <w:pPr>
        <w:pStyle w:val="436ce572-f565-4977-b557-c52effcaa511"/>
        <w:spacing w:line="360" w:lineRule="auto"/>
      </w:pPr>
      <w:r>
        <w:t>云计算的估值就参考亚马逊即可。亚马逊的AWS是全球第一的云计算，亚马逊的至少一半市值来源于此吧。A股的云计算说实话和阿里比起来都是毛毛雨，而且无论从技术或者资本来说和阿里毫无可比性，所以我是比较看衰的。</w:t>
        <w:cr/>
        <w:t/>
        <w:cr/>
        <w:t>真的喜欢云计算概念，建议美股去买阿里，或者等阿里回归了港股之后去打新或者购买。</w:t>
      </w:r>
      <w:bookmarkStart w:id="0" w:name="_GoBack"/>
      <w:bookmarkEnd w:id="0"/>
    </w:p>
    <w:p w:rsidR="008905AA" w:rsidRDefault="008905AA">
      <w:pPr>
        <w:pStyle w:val="436ce572-f565-4977-b557-c52effcaa511"/>
      </w:pPr>
    </w:p>
    <w:p w:rsidR="008905AA" w:rsidRDefault="008905AA">
      <w:pPr>
        <w:jc w:val="left"/>
      </w:pPr>
    </w:p>
    <w:p w:rsidR="008905AA" w:rsidRDefault="00D03710">
      <w:pPr>
        <w:pStyle w:val="10c8ec54-14e2-4a17-8256-18bbd5916ed1"/>
      </w:pPr>
      <w:r>
        <w:rPr>
          <w:color w:val="5B9BD5"/>
          <w:sz w:val="28"/>
          <w:szCs w:val="28"/>
        </w:rPr>
        <w:t>请问教授卖出美的的理由是什么？我从去年拿到现在 利润还可以，未知是走是留 谢谢。</w:t>
      </w:r>
    </w:p>
    <w:p w:rsidR="008905AA" w:rsidRDefault="00D03710">
      <w:pPr>
        <w:pStyle w:val="0f26b3ef-830d-4885-b10f-303f20e43196"/>
        <w:spacing w:line="360" w:lineRule="auto"/>
      </w:pPr>
      <w:r>
        <w:t>因为赚到钱了啊，而且那一波涨的比较多，所以就走了。走了之后换了老板结果被套了。</w:t>
        <w:cr/>
        <w:t/>
        <w:cr/>
        <w:t>但是我的大逻辑是看好厨电。根据我的观察，中国家庭家电普及率比较高，但厨电水平还比较落后。国外厨房里常见的洗碗机、烤箱这些都没有普及，而这些其实都是很有用的家电，可以大大节省时间和精力。</w:t>
        <w:cr/>
        <w:t/>
        <w:cr/>
        <w:t>所以我愿意押注厨电。而且老板电器我认为有困境反转的可能性，愿意赌一把中报。</w:t>
        <w:cr/>
        <w:t/>
        <w:cr/>
        <w:t>现在回头来看，还不如一直拿着美的。不过股市投资就是这样，只能问决策的逻辑对不对，而不能看结果好不好。</w:t>
        <w:cr/>
        <w:t/>
        <w:cr/>
        <w:t>我觉得我的逻辑是没有问题的，如果老板的半年报不好，也是我能够接受的结果。我也无法保证每一个决策都正确，只要大部分从概率来说是正确的就好。</w:t>
      </w:r>
      <w:bookmarkStart w:id="0" w:name="_GoBack"/>
      <w:bookmarkEnd w:id="0"/>
    </w:p>
    <w:p w:rsidR="008905AA" w:rsidRDefault="008905AA">
      <w:pPr>
        <w:pStyle w:val="0f26b3ef-830d-4885-b10f-303f20e43196"/>
      </w:pPr>
    </w:p>
    <w:p w:rsidR="008905AA" w:rsidRDefault="008905AA">
      <w:pPr>
        <w:jc w:val="left"/>
      </w:pPr>
    </w:p>
    <w:p w:rsidR="008905AA" w:rsidRDefault="00D03710">
      <w:pPr>
        <w:pStyle w:val="cfeb73d1-b877-4b9d-8513-387ee073611c"/>
      </w:pPr>
      <w:r>
        <w:rPr>
          <w:color w:val="5B9BD5"/>
          <w:sz w:val="28"/>
          <w:szCs w:val="28"/>
        </w:rPr>
        <w:t>教授，下午我像你请教青岛港这个股票的问题，是不是感觉问题实在太小白了，所以没有搭理我。</w:t>
      </w:r>
    </w:p>
    <w:p w:rsidR="008905AA" w:rsidRDefault="00D03710">
      <w:pPr>
        <w:pStyle w:val="6b04b258-ceec-4eba-bf98-567ca855cc22"/>
        <w:spacing w:line="360" w:lineRule="auto"/>
      </w:pPr>
      <w:r>
        <w:t>大A股3000多个接近4000个股票，有些我不太懂，就不方便回答。</w:t>
        <w:cr/>
        <w:t/>
        <w:cr/>
        <w:t>特别是港口这个行业，大逻辑我也没怎么研究过。</w:t>
        <w:cr/>
        <w:t/>
        <w:cr/>
        <w:t>绝大部分你们问个股我没有回答的都属于这个情况。</w:t>
        <w:cr/>
        <w:t/>
        <w:cr/>
        <w:t>基本上熟悉的股票我都会回答（但不太会重复回答），股票不太熟悉行业熟悉的也会讲讲大的逻辑。</w:t>
        <w:cr/>
        <w:t/>
        <w:cr/>
        <w:t>但如果行业也不熟悉股票也不熟悉，那就没啥办法了。</w:t>
        <w:cr/>
        <w:t/>
        <w:cr/>
        <w:t>回答这个问题，主要是想说明下为什么很多问题我不回答。</w:t>
      </w:r>
      <w:bookmarkStart w:id="0" w:name="_GoBack"/>
      <w:bookmarkEnd w:id="0"/>
    </w:p>
    <w:p w:rsidR="008905AA" w:rsidRDefault="008905AA">
      <w:pPr>
        <w:pStyle w:val="6b04b258-ceec-4eba-bf98-567ca855cc22"/>
      </w:pPr>
    </w:p>
    <w:p w:rsidR="008905AA" w:rsidRDefault="008905AA">
      <w:pPr>
        <w:jc w:val="left"/>
      </w:pPr>
    </w:p>
    <w:p w:rsidR="008905AA" w:rsidRDefault="00D03710">
      <w:pPr>
        <w:pStyle w:val="1a034e48-64a2-43fc-abcc-47f20d49273a"/>
      </w:pPr>
      <w:r>
        <w:rPr>
          <w:color w:val="5B9BD5"/>
          <w:sz w:val="28"/>
          <w:szCs w:val="28"/>
        </w:rPr>
        <w:t>教授，我是新进星球的，在哪里看您的持仓呢？</w:t>
      </w:r>
    </w:p>
    <w:p w:rsidR="008905AA" w:rsidRDefault="00D03710">
      <w:pPr>
        <w:pStyle w:val="6976cabc-684d-4425-8f5e-76b0e488ba50"/>
        <w:spacing w:line="360" w:lineRule="auto"/>
      </w:pPr>
      <w:r>
        <w:t>持仓会不定期公布，因为我动的很少，不用经常公布。顺着你这个问题公布一下吧。</w:t>
        <w:cr/>
        <w:t/>
        <w:cr/>
        <w:t>A股：平安、建筑、洋河、华泰、双汇、宁波银行、南京银行、聚光科技、老板电器、中石化、歌尔股份、吉祥航空、酒鬼酒（这个是前几天买的）。</w:t>
        <w:cr/>
        <w:t/>
        <w:cr/>
        <w:t>H股：太保H、复兴国际、枫叶教育、中国海外宏洋集团。</w:t>
        <w:cr/>
        <w:t/>
        <w:cr/>
        <w:t>后续准备调一部分仓位去地产股。</w:t>
      </w:r>
      <w:bookmarkStart w:id="0" w:name="_GoBack"/>
      <w:bookmarkEnd w:id="0"/>
    </w:p>
    <w:p w:rsidR="008905AA" w:rsidRDefault="008905AA">
      <w:pPr>
        <w:pStyle w:val="6976cabc-684d-4425-8f5e-76b0e488ba50"/>
      </w:pPr>
    </w:p>
    <w:p w:rsidR="008905AA" w:rsidRDefault="008905AA">
      <w:pPr>
        <w:jc w:val="left"/>
      </w:pPr>
    </w:p>
    <w:p w:rsidR="008905AA" w:rsidRDefault="00D03710">
      <w:pPr>
        <w:pStyle w:val="487b0d6a-4812-45d1-a784-96a19de3b48f"/>
      </w:pPr>
      <w:r>
        <w:rPr>
          <w:color w:val="5B9BD5"/>
          <w:sz w:val="28"/>
          <w:szCs w:val="28"/>
        </w:rPr>
        <w:t>这时候买入中国太保有没有问题</w:t>
      </w:r>
    </w:p>
    <w:p w:rsidR="008905AA" w:rsidRDefault="00D03710">
      <w:pPr>
        <w:pStyle w:val="390c7dfa-7515-4148-b7b2-da6e2815349c"/>
        <w:spacing w:line="360" w:lineRule="auto"/>
      </w:pPr>
      <w:r>
        <w:t>个人认为没啥问题。因为平安大哥涨的很多，拿着太保等补涨还是靠谱的。</w:t>
      </w:r>
      <w:bookmarkStart w:id="0" w:name="_GoBack"/>
      <w:bookmarkEnd w:id="0"/>
    </w:p>
    <w:p w:rsidR="008905AA" w:rsidRDefault="008905AA">
      <w:pPr>
        <w:pStyle w:val="390c7dfa-7515-4148-b7b2-da6e2815349c"/>
      </w:pPr>
    </w:p>
    <w:p w:rsidR="008905AA" w:rsidRDefault="008905AA">
      <w:pPr>
        <w:jc w:val="left"/>
      </w:pPr>
    </w:p>
    <w:p w:rsidR="008905AA" w:rsidRDefault="00D03710">
      <w:pPr>
        <w:pStyle w:val="3f8ff3fe-06f7-426e-aba7-7aedef84dd44"/>
      </w:pPr>
      <w:r>
        <w:rPr>
          <w:color w:val="5B9BD5"/>
          <w:sz w:val="28"/>
          <w:szCs w:val="28"/>
        </w:rPr>
        <w:t>教授，老板的中报怎么样算是符合预期？</w:t>
      </w:r>
    </w:p>
    <w:p w:rsidR="008905AA" w:rsidRDefault="00D03710">
      <w:pPr>
        <w:pStyle w:val="66ad155c-843b-4e58-ae2a-0a6bc1b6e67d"/>
        <w:spacing w:line="360" w:lineRule="auto"/>
      </w:pPr>
      <w:r>
        <w:t>销售和利润同步增长20%以上吧。</w:t>
      </w:r>
      <w:bookmarkStart w:id="0" w:name="_GoBack"/>
      <w:bookmarkEnd w:id="0"/>
    </w:p>
    <w:p w:rsidR="008905AA" w:rsidRDefault="008905AA">
      <w:pPr>
        <w:pStyle w:val="66ad155c-843b-4e58-ae2a-0a6bc1b6e67d"/>
      </w:pPr>
    </w:p>
    <w:p w:rsidR="008905AA" w:rsidRDefault="008905AA">
      <w:pPr>
        <w:jc w:val="left"/>
      </w:pPr>
    </w:p>
    <w:p w:rsidR="008905AA" w:rsidRDefault="00D03710">
      <w:pPr>
        <w:pStyle w:val="38f74289-7fc5-45d0-9f5e-0e72ba420675"/>
      </w:pPr>
      <w:r>
        <w:rPr>
          <w:color w:val="5B9BD5"/>
          <w:sz w:val="28"/>
          <w:szCs w:val="28"/>
        </w:rPr>
        <w:t>教授，能帮忙看看“利亚德”吗？300296，拿了两年了，目前深套25％。因为比较看好公司的产品和业务，一直在重仓，但是现在有点动摇了。公司前几年营收和利润一直在高速增长，现金流比较紧张，但相比同行业其他上市公司还算正常。去年下半年以来，夜游经济(景观照明)2g业务大幅下降，小间距LED显示屏方面营收和利润还在增长，公司整体营收和利润现在维持在-10％-10％左右，pe14倍左右，现金流相比之前改善了不少。目前比较动摇的地方是，最近几次财报，公司自身给的预期一直在下降，但是每次出财报都还是不及预期，像是故意做出来的；而且每次还都提前泄露消息。存货一直较多，夜游经济的很多工程费用都在存货里。</w:t>
      </w:r>
    </w:p>
    <w:p w:rsidR="008905AA" w:rsidRDefault="00D03710">
      <w:pPr>
        <w:pStyle w:val="c22118f5-3d91-4974-957e-64c935fb7392"/>
        <w:spacing w:line="360" w:lineRule="auto"/>
      </w:pPr>
      <w:r>
        <w:t>正好昨天利亚德出了半年报的预报，营业额增长了，但利润反而略有减少，估计减少0-10%。公司说了，主要原因是第一营收增速放缓、第二夜游经济板块毛利润下降、第三人员和研发费用增加。</w:t>
        <w:cr/>
        <w:t/>
        <w:cr/>
        <w:t>这里面核心的一条可能是夜游经济出问题了。所谓夜游经济，就是各地晚上的亮灯工程，在景区周边挂上大量的LED灯。前几年这块非常流行，政府都投入巨资。但近期由于政府去杠杆，肯定要削减开支，所以利亚德的销量增速放缓，拿到项目以后的利润率也下降。</w:t>
        <w:cr/>
        <w:t/>
        <w:cr/>
        <w:t>但是在这份预报公布之后，利亚德今天反而大涨，这就说明市场对业绩是比较认可的。利亚德今年的业绩差是预期中的，但同比只比去年差10%不到则是比预期要好。这就好像一个过去考90分的学霸，这次家长担心他只能靠70分，但最后还考了80分的道理一样。</w:t>
        <w:cr/>
        <w:t/>
        <w:cr/>
        <w:t>如果光从你这25%的亏损来说，既然今天市场已经表明了态度，后面可以拿一拿等反弹，运气好点说不定一两个月就解套了。</w:t>
        <w:cr/>
        <w:t/>
        <w:cr/>
        <w:t>但是要不要长期持股这个问题，我建议还是要持续跟踪市场，看看市场的天花板有没有到吧。利亚德这种公司，应该还是高度依赖政府采购的。如果政府的行为变了，利亚德的前景就有存疑。所以抛开政府这一块，利亚德本身的显示业务增速应该是最主要的判断依据。</w:t>
      </w:r>
      <w:bookmarkStart w:id="0" w:name="_GoBack"/>
      <w:bookmarkEnd w:id="0"/>
    </w:p>
    <w:p w:rsidR="008905AA" w:rsidRDefault="008905AA">
      <w:pPr>
        <w:pStyle w:val="c22118f5-3d91-4974-957e-64c935fb7392"/>
      </w:pPr>
    </w:p>
    <w:p w:rsidR="008905AA" w:rsidRDefault="008905AA">
      <w:pPr>
        <w:jc w:val="left"/>
      </w:pPr>
    </w:p>
    <w:p w:rsidR="008905AA" w:rsidRDefault="00D03710">
      <w:pPr>
        <w:pStyle w:val="e4ace2a0-1e88-43ae-ad7f-4879e730943d"/>
      </w:pPr>
      <w:r>
        <w:rPr>
          <w:color w:val="5B9BD5"/>
          <w:sz w:val="28"/>
          <w:szCs w:val="28"/>
        </w:rPr>
        <w:t>刘备教授好，最近公司推送的安邦咨询中有分析到近期全球央行会被迫再次“大放水”，因为面对经济衰退，可用的招数已不多，包括中国央行。即便中国央行说绝对不会搞大水灌溉，但大概率还是会用这招。</w:t>
        <w:cr/>
        <w:t>想问刘备教授，面对央行大放水，个人该如何应对呢?股票还在学习中，小白一枚不敢贸然进场，之前听你讲炒房不如炒房企股票，是否该买点房企股票呢？（个人理解放水房产会不会继续推高呢？）</w:t>
      </w:r>
    </w:p>
    <w:p w:rsidR="008905AA" w:rsidRDefault="00D03710">
      <w:pPr>
        <w:pStyle w:val="57cedf9f-1fab-46d3-8238-7e91d1f37b0d"/>
        <w:spacing w:line="360" w:lineRule="auto"/>
      </w:pPr>
      <w:r>
        <w:t>放水的最好方法就是不要持有现金，而持有资产，剩下的问题就是持有什么种类的资产。过去20年，持有房产的都是人生赢家，这一次大家猜持股的会是人生赢家。</w:t>
        <w:cr/>
        <w:t/>
        <w:cr/>
        <w:t>这次政府对房产还是非常警惕的，只要价格上涨的苗头稍微起来一点，就大力打压，最近就包括按揭利率上涨和控制信托资金进入房地产。所以怎么看房产都不像会大涨的样子。房产股好，主要是因为前几年的利润结算，但房产股最多也只能拿半年，半年以后赶紧闪人。</w:t>
        <w:cr/>
        <w:t/>
        <w:cr/>
        <w:t>剩下一条路就是买股票了。不过看内资这个怂样，心里凉啊。</w:t>
      </w:r>
      <w:bookmarkStart w:id="0" w:name="_GoBack"/>
      <w:bookmarkEnd w:id="0"/>
    </w:p>
    <w:p w:rsidR="008905AA" w:rsidRDefault="008905AA">
      <w:pPr>
        <w:pStyle w:val="57cedf9f-1fab-46d3-8238-7e91d1f37b0d"/>
      </w:pPr>
    </w:p>
    <w:p w:rsidR="008905AA" w:rsidRDefault="008905AA">
      <w:pPr>
        <w:jc w:val="left"/>
      </w:pPr>
    </w:p>
    <w:p w:rsidR="008905AA" w:rsidRDefault="00D03710">
      <w:pPr>
        <w:pStyle w:val="72d0acf1-180f-4d3b-af9e-14440a276ff1"/>
      </w:pPr>
      <w:r>
        <w:rPr>
          <w:color w:val="5B9BD5"/>
          <w:sz w:val="28"/>
          <w:szCs w:val="28"/>
        </w:rPr>
        <w:t>说说米子学，我搜索不到</w:t>
      </w:r>
    </w:p>
    <w:p w:rsidR="008905AA" w:rsidRDefault="00D03710">
      <w:pPr>
        <w:pStyle w:val="142d6e28-2f30-4764-a390-e3e4a3225777"/>
        <w:spacing w:line="360" w:lineRule="auto"/>
      </w:pPr>
      <w:r>
        <w:t>&lt;e type="web" href="https%3A%2F%2Fm.weibo.cn%2Fstatus%2FHCSNWEnMi%3Ftype%3Dcomment%26jumpfrom%3Dweibocom%26from%3Dgroupmessage%26isappinstalled%3D0%23_rnd1562815234289" title="%E5%BE%AE%E5%8D%9A" cache="" /&gt;</w:t>
      </w:r>
      <w:bookmarkStart w:id="0" w:name="_GoBack"/>
      <w:bookmarkEnd w:id="0"/>
    </w:p>
    <w:p w:rsidR="008905AA" w:rsidRDefault="008905AA">
      <w:pPr>
        <w:pStyle w:val="142d6e28-2f30-4764-a390-e3e4a3225777"/>
      </w:pPr>
    </w:p>
    <w:p w:rsidR="008905AA" w:rsidRDefault="008905AA">
      <w:pPr>
        <w:jc w:val="left"/>
      </w:pPr>
    </w:p>
    <w:p w:rsidR="008905AA" w:rsidRDefault="00D03710">
      <w:pPr>
        <w:pStyle w:val="59e1bb31-50e3-429e-80b8-c2f2863887f3"/>
      </w:pPr>
      <w:r>
        <w:rPr>
          <w:color w:val="5B9BD5"/>
          <w:sz w:val="28"/>
          <w:szCs w:val="28"/>
        </w:rPr>
        <w:t>教授，有人说现在市场上的钱太多了，需要收紧。如果真的这样，对股市和生活会有什么影响啊？</w:t>
      </w:r>
    </w:p>
    <w:p w:rsidR="008905AA" w:rsidRDefault="00D03710">
      <w:pPr>
        <w:pStyle w:val="98ea3622-423c-46f4-bf04-ae78553510c0"/>
        <w:spacing w:line="360" w:lineRule="auto"/>
      </w:pPr>
      <w:r>
        <w:t>不会收紧的，无非是放多少的问题。</w:t>
        <w:cr/>
        <w:t/>
        <w:cr/>
        <w:t>你看美国经济那么好川普都逼着美联储放水，我们还不如美国呢，会怎样就很好预测了。</w:t>
      </w:r>
      <w:bookmarkStart w:id="0" w:name="_GoBack"/>
      <w:bookmarkEnd w:id="0"/>
    </w:p>
    <w:p w:rsidR="008905AA" w:rsidRDefault="008905AA">
      <w:pPr>
        <w:pStyle w:val="98ea3622-423c-46f4-bf04-ae78553510c0"/>
      </w:pPr>
    </w:p>
    <w:p w:rsidR="008905AA" w:rsidRDefault="008905AA">
      <w:pPr>
        <w:jc w:val="left"/>
      </w:pPr>
    </w:p>
    <w:p w:rsidR="008905AA" w:rsidRDefault="00D03710">
      <w:pPr>
        <w:pStyle w:val="eaf66b0f-79b0-4308-becf-4ea5dddd7dc3"/>
      </w:pPr>
      <w:r>
        <w:rPr>
          <w:color w:val="5B9BD5"/>
          <w:sz w:val="28"/>
          <w:szCs w:val="28"/>
        </w:rPr>
        <w:t>教授 洋河股份中报会怎么样？</w:t>
      </w:r>
    </w:p>
    <w:p w:rsidR="008905AA" w:rsidRDefault="00D03710">
      <w:pPr>
        <w:pStyle w:val="de6c7019-780e-4426-aebc-7b1c9d27cb81"/>
        <w:spacing w:line="360" w:lineRule="auto"/>
      </w:pPr>
      <w:r>
        <w:t>不知道啊，如果利润增长能30%就逆天了。25%我就满足，20%可能不及预期。</w:t>
        <w:cr/>
        <w:t/>
        <w:cr/>
        <w:t>所以如果增长只有20%我就闪人。</w:t>
      </w:r>
      <w:bookmarkStart w:id="0" w:name="_GoBack"/>
      <w:bookmarkEnd w:id="0"/>
    </w:p>
    <w:p w:rsidR="008905AA" w:rsidRDefault="008905AA">
      <w:pPr>
        <w:pStyle w:val="de6c7019-780e-4426-aebc-7b1c9d27cb81"/>
      </w:pPr>
    </w:p>
    <w:p w:rsidR="008905AA" w:rsidRDefault="008905AA">
      <w:pPr>
        <w:jc w:val="left"/>
      </w:pPr>
    </w:p>
    <w:p w:rsidR="008905AA" w:rsidRDefault="00D03710">
      <w:pPr>
        <w:pStyle w:val="5fc74efd-3a5b-4a28-ae71-73449f24724e"/>
      </w:pPr>
      <w:r>
        <w:rPr>
          <w:color w:val="5B9BD5"/>
          <w:sz w:val="28"/>
          <w:szCs w:val="28"/>
        </w:rPr>
        <w:t xml:space="preserve"> </w:t>
      </w:r>
    </w:p>
    <w:p w:rsidR="008905AA" w:rsidRDefault="00D03710">
      <w:pPr>
        <w:pStyle w:val="72835f38-e723-41da-ac94-f6f173e1e468"/>
        <w:spacing w:line="360" w:lineRule="auto"/>
      </w:pPr>
      <w:r>
        <w:t>来来来，对比下</w:t>
      </w:r>
      <w:bookmarkStart w:id="0" w:name="_GoBack"/>
      <w:bookmarkEnd w:id="0"/>
    </w:p>
    <w:p w:rsidR="008905AA" w:rsidRDefault="008905AA">
      <w:pPr>
        <w:pStyle w:val="72835f38-e723-41da-ac94-f6f173e1e468"/>
      </w:pPr>
    </w:p>
    <w:p w:rsidR="008905AA" w:rsidRDefault="008905AA">
      <w:pPr>
        <w:jc w:val="left"/>
      </w:pPr>
    </w:p>
    <w:p w:rsidR="008905AA" w:rsidRDefault="00D03710">
      <w:pPr>
        <w:pStyle w:val="f4328a45-83e5-47a1-bc98-97438d7560c0"/>
      </w:pPr>
      <w:r>
        <w:rPr>
          <w:color w:val="5B9BD5"/>
          <w:sz w:val="28"/>
          <w:szCs w:val="28"/>
        </w:rPr>
        <w:t xml:space="preserve"> </w:t>
      </w:r>
    </w:p>
    <w:p w:rsidR="008905AA" w:rsidRDefault="00D03710">
      <w:pPr>
        <w:pStyle w:val="8bb9ce4c-67b3-404d-83d5-bc3bb4ee1071"/>
        <w:spacing w:line="360" w:lineRule="auto"/>
      </w:pPr>
      <w:r>
        <w:t>今天暗盘还是很给力啊，和泓服务和维亮控股都大涨，安乐工程安乐死。</w:t>
        <w:cr/>
        <w:t/>
        <w:cr/>
        <w:t>安乐工程中签率100%，一手2400元，相当于亏240元。</w:t>
        <w:cr/>
        <w:t/>
        <w:cr/>
        <w:t>和泓服务中签率20%，一手3700元，相当于赚350+元。</w:t>
        <w:cr/>
        <w:t/>
        <w:cr/>
        <w:t>维亮控股中签率35%，一手5500元，相当于赚400不到。</w:t>
        <w:cr/>
        <w:t/>
        <w:cr/>
        <w:t>从概率上讲能赚700以上。</w:t>
      </w:r>
      <w:bookmarkStart w:id="0" w:name="_GoBack"/>
      <w:bookmarkEnd w:id="0"/>
    </w:p>
    <w:p w:rsidR="008905AA" w:rsidRDefault="008905AA">
      <w:pPr>
        <w:pStyle w:val="8bb9ce4c-67b3-404d-83d5-bc3bb4ee1071"/>
      </w:pPr>
    </w:p>
    <w:p w:rsidR="008905AA" w:rsidRDefault="008905AA">
      <w:pPr>
        <w:jc w:val="left"/>
      </w:pPr>
    </w:p>
    <w:p w:rsidR="008905AA" w:rsidRDefault="00D03710">
      <w:pPr>
        <w:pStyle w:val="0e6436b5-96f7-44b7-a998-1b40fdb44b3a"/>
      </w:pPr>
      <w:r>
        <w:rPr>
          <w:color w:val="5B9BD5"/>
          <w:sz w:val="28"/>
          <w:szCs w:val="28"/>
        </w:rPr>
        <w:t xml:space="preserve"> </w:t>
      </w:r>
    </w:p>
    <w:p w:rsidR="008905AA" w:rsidRDefault="00D03710">
      <w:pPr>
        <w:pStyle w:val="3716593f-ae01-4d44-bc05-0d639cb5b8dd"/>
        <w:spacing w:line="360" w:lineRule="auto"/>
      </w:pPr>
      <w:r>
        <w:t>好吧，又有利好，美联储还是可能降息。看能管大a股几分钟吧。</w:t>
      </w:r>
      <w:bookmarkStart w:id="0" w:name="_GoBack"/>
      <w:bookmarkEnd w:id="0"/>
    </w:p>
    <w:p w:rsidR="008905AA" w:rsidRDefault="008905AA">
      <w:pPr>
        <w:pStyle w:val="3716593f-ae01-4d44-bc05-0d639cb5b8dd"/>
      </w:pPr>
    </w:p>
    <w:p w:rsidR="008905AA" w:rsidRDefault="008905AA">
      <w:pPr>
        <w:jc w:val="left"/>
      </w:pPr>
    </w:p>
    <w:p w:rsidR="008905AA" w:rsidRDefault="00D03710">
      <w:pPr>
        <w:pStyle w:val="0a839c93-3d89-4233-af76-0fddb7c8d8e7"/>
      </w:pPr>
      <w:r>
        <w:rPr>
          <w:color w:val="5B9BD5"/>
          <w:sz w:val="28"/>
          <w:szCs w:val="28"/>
        </w:rPr>
        <w:t>为啥平安不断新高，而新华保险感觉不是很给劲</w:t>
      </w:r>
    </w:p>
    <w:p w:rsidR="008905AA" w:rsidRDefault="00D03710">
      <w:pPr>
        <w:pStyle w:val="cca7882f-a5ad-492f-8380-da535e04d659"/>
        <w:spacing w:line="360" w:lineRule="auto"/>
      </w:pPr>
      <w:r>
        <w:t>大a股的行情特点就是同板块龙头先上，兄弟们跟上。平安不仅是保险龙头，还是整个大a股的大哥，肯定会有溢价。</w:t>
        <w:cr/>
        <w:t/>
        <w:cr/>
        <w:t>但拿着其他保险的也不要灰心。你们看大茅台涨了那么久，五粮液半年就超车。这说明行业老二老三也是会有春天的。</w:t>
      </w:r>
      <w:bookmarkStart w:id="0" w:name="_GoBack"/>
      <w:bookmarkEnd w:id="0"/>
    </w:p>
    <w:p w:rsidR="008905AA" w:rsidRDefault="008905AA">
      <w:pPr>
        <w:pStyle w:val="cca7882f-a5ad-492f-8380-da535e04d659"/>
      </w:pPr>
    </w:p>
    <w:p w:rsidR="008905AA" w:rsidRDefault="008905AA">
      <w:pPr>
        <w:jc w:val="left"/>
      </w:pPr>
    </w:p>
    <w:p w:rsidR="008905AA" w:rsidRDefault="00D03710">
      <w:pPr>
        <w:pStyle w:val="80d843d1-db18-47f9-8cf0-f3828f12c799"/>
      </w:pPr>
      <w:r>
        <w:rPr>
          <w:color w:val="5B9BD5"/>
          <w:sz w:val="28"/>
          <w:szCs w:val="28"/>
        </w:rPr>
        <w:t>教授，按你说的打新股，卖了再买回来，分红是按第一手买的时间算还是按第二手买的时间算啊？也就是一年以上可以分红这个一年的开始时间，是从最近一次交易开始算的吗？</w:t>
      </w:r>
    </w:p>
    <w:p w:rsidR="008905AA" w:rsidRDefault="00D03710">
      <w:pPr>
        <w:pStyle w:val="8cd55521-91ec-4244-8791-94f1a81b5186"/>
        <w:spacing w:line="360" w:lineRule="auto"/>
      </w:pPr>
      <w:r>
        <w:t>最后一次买入，所以不想被扣税有个骚操作，就是分红前一天卖出，分红除权后买入。不过这种短差是双刃剑，万一操作不好那就亏了。</w:t>
      </w:r>
      <w:bookmarkStart w:id="0" w:name="_GoBack"/>
      <w:bookmarkEnd w:id="0"/>
    </w:p>
    <w:p w:rsidR="008905AA" w:rsidRDefault="008905AA">
      <w:pPr>
        <w:pStyle w:val="8cd55521-91ec-4244-8791-94f1a81b5186"/>
      </w:pPr>
    </w:p>
    <w:p w:rsidR="008905AA" w:rsidRDefault="008905AA">
      <w:pPr>
        <w:jc w:val="left"/>
      </w:pPr>
    </w:p>
    <w:p w:rsidR="008905AA" w:rsidRDefault="00D03710">
      <w:pPr>
        <w:pStyle w:val="cfd5ad0b-fbaa-4952-b1a3-f5820722db21"/>
      </w:pPr>
      <w:r>
        <w:rPr>
          <w:color w:val="5B9BD5"/>
          <w:sz w:val="28"/>
          <w:szCs w:val="28"/>
        </w:rPr>
        <w:t>教授，恒生电子如何？看毛利率、净利率、净利润额在同行业中排名比较考前，准备加仓</w:t>
      </w:r>
    </w:p>
    <w:p w:rsidR="008905AA" w:rsidRDefault="00D03710">
      <w:pPr>
        <w:pStyle w:val="ac1d809f-4751-419d-ba0c-918918979da5"/>
        <w:spacing w:line="360" w:lineRule="auto"/>
      </w:pPr>
      <w:r>
        <w:t>恒生电子我非常看好。理由不是财务指标，而在于核心竞争力。恒生是目前科技金融领域技术实力最强的公司，考虑到金融永远是最赚钱的行业，恒生为有钱人服务总没问题。</w:t>
        <w:cr/>
        <w:t/>
        <w:cr/>
        <w:t>另外一方面，由于恒生是马云旗下，和蚂蚁金服有千丝万缕的关系。一旦蚂蚁上市，恒生必然能得到更大的发展。</w:t>
        <w:cr/>
        <w:t/>
        <w:cr/>
        <w:t>恒生是科技金融的大龙头，如果价格合适我肯定会干一票。历史上我干过三票都赚钱了，比较遗憾的是拿的不长，没吃上大肉。</w:t>
      </w:r>
      <w:bookmarkStart w:id="0" w:name="_GoBack"/>
      <w:bookmarkEnd w:id="0"/>
    </w:p>
    <w:p w:rsidR="008905AA" w:rsidRDefault="008905AA">
      <w:pPr>
        <w:pStyle w:val="ac1d809f-4751-419d-ba0c-918918979da5"/>
      </w:pPr>
    </w:p>
    <w:p w:rsidR="008905AA" w:rsidRDefault="008905AA">
      <w:pPr>
        <w:jc w:val="left"/>
      </w:pPr>
    </w:p>
    <w:p w:rsidR="008905AA" w:rsidRDefault="00D03710">
      <w:pPr>
        <w:pStyle w:val="559bd60c-fe1d-4c20-ab1c-a4ffb28fe1d5"/>
      </w:pPr>
      <w:r>
        <w:rPr>
          <w:color w:val="5B9BD5"/>
          <w:sz w:val="28"/>
          <w:szCs w:val="28"/>
        </w:rPr>
        <w:t>教授，我有个选股思路，希望你可以给指点一下。</w:t>
        <w:cr/>
        <w:t>去找pb、pe都低于同业的，最好股息率高于同业，涨幅到10%后，就卖掉换新的，你觉得这个选股思路的能否有不错收益？</w:t>
      </w:r>
    </w:p>
    <w:p w:rsidR="008905AA" w:rsidRDefault="00D03710">
      <w:pPr>
        <w:pStyle w:val="33282510-981f-4c5e-8b84-0000951c6a06"/>
        <w:spacing w:line="360" w:lineRule="auto"/>
      </w:pPr>
      <w:r>
        <w:t>财务指标在选股中都是辅助指标。所谓辅助，就是次要。核心还是对行业和企业的价值判断。当然，如果有个企业n年的财务指标都很好，那么这个财务指标估计是可信的。</w:t>
        <w:cr/>
        <w:t/>
        <w:cr/>
        <w:t>但除此之外，很多因素都会影响到短期指标。比方说我今年最后悔的一次操作，就是手抽，买春秋变成了买吉祥，手抽的原因就是看到吉祥的财务指标好。但其实重要的不在于你现在看到的财务指标，这些肯定已经充分体现在股价中了。</w:t>
        <w:cr/>
        <w:t/>
        <w:cr/>
        <w:t>重要的是未来这家公司会怎样，这个问题才是股市中最重要的。</w:t>
      </w:r>
      <w:bookmarkStart w:id="0" w:name="_GoBack"/>
      <w:bookmarkEnd w:id="0"/>
    </w:p>
    <w:p w:rsidR="008905AA" w:rsidRDefault="008905AA">
      <w:pPr>
        <w:pStyle w:val="33282510-981f-4c5e-8b84-0000951c6a06"/>
      </w:pPr>
    </w:p>
    <w:p w:rsidR="008905AA" w:rsidRDefault="008905AA">
      <w:pPr>
        <w:jc w:val="left"/>
      </w:pPr>
    </w:p>
    <w:p w:rsidR="008905AA" w:rsidRDefault="00D03710">
      <w:pPr>
        <w:pStyle w:val="17c72ea2-524b-444b-a784-7ac6d76ab767"/>
      </w:pPr>
      <w:r>
        <w:rPr>
          <w:color w:val="5B9BD5"/>
          <w:sz w:val="28"/>
          <w:szCs w:val="28"/>
        </w:rPr>
        <w:t>教授，怎么看德意志银行事件，它抛售750亿欧元，对全球股市带来的影响给A股造成多大的波及，为何市场没有反应，是我太敏感还是海啸前的宁静？</w:t>
      </w:r>
    </w:p>
    <w:p w:rsidR="008905AA" w:rsidRDefault="00D03710">
      <w:pPr>
        <w:pStyle w:val="a9095545-790a-49fc-9ef4-d5cfa686c826"/>
        <w:spacing w:line="360" w:lineRule="auto"/>
      </w:pPr>
      <w:r>
        <w:t>兄弟，我今天上午星球里专门发了一个帖子关于德银的。虽然你们都是我的财神爷，也要尊重我的劳动啊，不能一个问题让我回答n遍。</w:t>
        <w:cr/>
        <w:t/>
        <w:cr/>
        <w:t>简单来说就是，德银问题根本没辣么夸张，虽然的确有些资产有问题，但可控。最坏结果就是裁员一波</w:t>
      </w:r>
      <w:bookmarkStart w:id="0" w:name="_GoBack"/>
      <w:bookmarkEnd w:id="0"/>
    </w:p>
    <w:p w:rsidR="008905AA" w:rsidRDefault="008905AA">
      <w:pPr>
        <w:pStyle w:val="a9095545-790a-49fc-9ef4-d5cfa686c826"/>
      </w:pPr>
    </w:p>
    <w:p w:rsidR="008905AA" w:rsidRDefault="008905AA">
      <w:pPr>
        <w:jc w:val="left"/>
      </w:pPr>
    </w:p>
    <w:p w:rsidR="008905AA" w:rsidRDefault="00D03710">
      <w:pPr>
        <w:pStyle w:val="43d068f6-94e0-44c1-80a1-0a2194a29c38"/>
      </w:pPr>
      <w:r>
        <w:rPr>
          <w:color w:val="5B9BD5"/>
          <w:sz w:val="28"/>
          <w:szCs w:val="28"/>
        </w:rPr>
        <w:t xml:space="preserve"> </w:t>
      </w:r>
    </w:p>
    <w:p w:rsidR="008905AA" w:rsidRDefault="00D03710">
      <w:pPr>
        <w:pStyle w:val="57bb6c56-76de-4c93-98bb-61a821c1c486"/>
        <w:spacing w:line="360" w:lineRule="auto"/>
      </w:pPr>
      <w:r>
        <w:t>转载一段关于德银的说法，直觉上比较靠谱。</w:t>
        <w:cr/>
        <w:t/>
        <w:cr/>
        <w:t>今天有几个朋友问德银的事情，我来简单说下。</w:t>
        <w:cr/>
        <w:t/>
        <w:cr/>
        <w:t>德银的事情不严重，主要是公司自己经营问题，导致成本巨大收入不善，这个问题不跟踪的看到新闻觉得很突兀，实际上我们团队跟了一年多了，一直有持续的信息和研究，对我们来说不意外。这次业务重整是预期之中的，他们一直在砍，这次规模大一点而已。</w:t>
        <w:cr/>
        <w:t/>
        <w:cr/>
        <w:t>关于衍生品，万亿的传闻是胡说八道的谣言。几十万亿欧元什么级别？有点常识就不会信了。实际的情况是，截至2019年一季度末，按国际财务报告准则（IFRS）统计，德意志银行集团（简称“德意志银行”）衍生工具本金为3310亿欧元。参照美国同业所使用的主净额结算协议，且依循IFRS准则，以净额口径计量，德意志银行的衍生工具交易本金实为210亿欧元。</w:t>
        <w:cr/>
        <w:t/>
        <w:cr/>
        <w:t>如主净额结算协议适用且依循IFRS准则，并综合考虑已收质押，以净额口径计量，德意志银行的衍生工具交易本金将由3310亿欧元降至210亿欧元。</w:t>
        <w:cr/>
        <w:t/>
        <w:cr/>
        <w:t>这些资产大部分消费房贷资产管理和公司贷款，并没有什么高风险。</w:t>
        <w:cr/>
        <w:t/>
        <w:cr/>
        <w:t>最后再强调一遍，熟悉的人都会知道，德银是因为自己战略问题导致的经营压力，不是资产负债表的突然恶化，也就不存在所谓的天量有毒垃圾资产了。</w:t>
        <w:cr/>
        <w:t/>
        <w:cr/>
        <w:t>对于几十万亿欧元的有毒资产传闻，用常识一笑了之吧。</w:t>
      </w:r>
      <w:bookmarkStart w:id="0" w:name="_GoBack"/>
      <w:bookmarkEnd w:id="0"/>
    </w:p>
    <w:p w:rsidR="008905AA" w:rsidRDefault="008905AA">
      <w:pPr>
        <w:pStyle w:val="57bb6c56-76de-4c93-98bb-61a821c1c486"/>
      </w:pPr>
    </w:p>
    <w:p w:rsidR="008905AA" w:rsidRDefault="008905AA">
      <w:pPr>
        <w:jc w:val="left"/>
      </w:pPr>
    </w:p>
    <w:p w:rsidR="008905AA" w:rsidRDefault="00D03710">
      <w:pPr>
        <w:pStyle w:val="b7e5ab59-290f-4923-856f-e18a9499f66f"/>
      </w:pPr>
      <w:r>
        <w:rPr>
          <w:color w:val="5B9BD5"/>
          <w:sz w:val="28"/>
          <w:szCs w:val="28"/>
        </w:rPr>
        <w:t xml:space="preserve"> </w:t>
      </w:r>
    </w:p>
    <w:p w:rsidR="008905AA" w:rsidRDefault="00D03710">
      <w:pPr>
        <w:pStyle w:val="aa8a0ae4-747c-4714-8a09-c207f034aff4"/>
        <w:spacing w:line="360" w:lineRule="auto"/>
      </w:pPr>
      <w:r>
        <w:t>利好，真的要谈了。今天应该要涨</w:t>
      </w:r>
      <w:bookmarkStart w:id="0" w:name="_GoBack"/>
      <w:bookmarkEnd w:id="0"/>
    </w:p>
    <w:p w:rsidR="008905AA" w:rsidRDefault="008905AA">
      <w:pPr>
        <w:pStyle w:val="aa8a0ae4-747c-4714-8a09-c207f034aff4"/>
      </w:pPr>
    </w:p>
    <w:p w:rsidR="008905AA" w:rsidRDefault="008905AA">
      <w:pPr>
        <w:jc w:val="left"/>
      </w:pPr>
    </w:p>
    <w:p w:rsidR="008905AA" w:rsidRDefault="00D03710">
      <w:pPr>
        <w:pStyle w:val="57325749-2e6e-48d0-ac0c-d2eae8190f4c"/>
      </w:pPr>
      <w:r>
        <w:rPr>
          <w:color w:val="5B9BD5"/>
          <w:sz w:val="28"/>
          <w:szCs w:val="28"/>
        </w:rPr>
        <w:t>请教授介绍下航空股的投资逻辑和思路。好像巴菲特、林奇都在航空股上栽过跟头。我记得教授在哪里说过一小段，可惜没整理找不到了。</w:t>
      </w:r>
    </w:p>
    <w:p w:rsidR="008905AA" w:rsidRDefault="00D03710">
      <w:pPr>
        <w:pStyle w:val="d4762f57-f092-4365-b3f0-dd0059fca41b"/>
        <w:spacing w:line="360" w:lineRule="auto"/>
      </w:pPr>
      <w:r>
        <w:t>中美航空股不太一样。美国航空已经很普及了，大多数人旅行都会选择航空。而中国不一样，全国14亿人口可能坐过飞机的只有1.4亿。</w:t>
        <w:cr/>
        <w:t/>
        <w:cr/>
        <w:t>给大家讲个笑话吧，我30岁之前都没坐过飞机。后来终于等来了一次出差去武汉的机会，乘飞机去，可把我激动坏了。那天飞机晚点，等了2个小时终于登机，结果在飞机里坐了一个小时，快热死的时候说飞机不飞了，被赶了下去。我的人生第一次啊...感觉就像终于约上了妹纸结果发现大姨妈来了一样。</w:t>
        <w:cr/>
        <w:t/>
        <w:cr/>
        <w:t>所以，中国航空股某种程度是按照成长股来估值的，毕竟未来飞机出行的渗透率肯定会提升。</w:t>
      </w:r>
      <w:bookmarkStart w:id="0" w:name="_GoBack"/>
      <w:bookmarkEnd w:id="0"/>
    </w:p>
    <w:p w:rsidR="008905AA" w:rsidRDefault="008905AA">
      <w:pPr>
        <w:pStyle w:val="d4762f57-f092-4365-b3f0-dd0059fca41b"/>
      </w:pPr>
    </w:p>
    <w:p w:rsidR="008905AA" w:rsidRDefault="008905AA">
      <w:pPr>
        <w:jc w:val="left"/>
      </w:pPr>
    </w:p>
    <w:p w:rsidR="008905AA" w:rsidRDefault="00D03710">
      <w:pPr>
        <w:pStyle w:val="d54039cf-0e91-4fcb-85ff-0517c6f7a595"/>
      </w:pPr>
      <w:r>
        <w:rPr>
          <w:color w:val="5B9BD5"/>
          <w:sz w:val="28"/>
          <w:szCs w:val="28"/>
        </w:rPr>
        <w:t>教授，近期经常有消息说高中要普及？请教下，未来多久高中会普及？或者根本就没这事？</w:t>
      </w:r>
    </w:p>
    <w:p w:rsidR="008905AA" w:rsidRDefault="00D03710">
      <w:pPr>
        <w:pStyle w:val="c7389a06-35c8-47d2-8305-3615a62030f1"/>
        <w:spacing w:line="360" w:lineRule="auto"/>
      </w:pPr>
      <w:r>
        <w:t>高中普及应该是迟早的事儿吧，别说高中普及了，再过十几年我估计大学都会基本普及。看看台湾，几乎80%以上的年轻人都读过大学。高考录取率大约是120%左右，你没看错，因为很多人可以同时拿到几份录取通知书。</w:t>
        <w:cr/>
        <w:t/>
        <w:cr/>
        <w:t>当然，不一定是那种每天学数学物理的中学，也可以能是职业学校，让学生有一技之长，不要初中毕业才16岁就出来混社会。</w:t>
      </w:r>
      <w:bookmarkStart w:id="0" w:name="_GoBack"/>
      <w:bookmarkEnd w:id="0"/>
    </w:p>
    <w:p w:rsidR="008905AA" w:rsidRDefault="008905AA">
      <w:pPr>
        <w:pStyle w:val="c7389a06-35c8-47d2-8305-3615a62030f1"/>
      </w:pPr>
    </w:p>
    <w:p w:rsidR="008905AA" w:rsidRDefault="008905AA">
      <w:pPr>
        <w:jc w:val="left"/>
      </w:pPr>
    </w:p>
    <w:p w:rsidR="008905AA" w:rsidRDefault="00D03710">
      <w:pPr>
        <w:pStyle w:val="30ea9284-f085-4e25-9526-8fc7cfdab609"/>
      </w:pPr>
      <w:r>
        <w:rPr>
          <w:color w:val="5B9BD5"/>
          <w:sz w:val="28"/>
          <w:szCs w:val="28"/>
        </w:rPr>
        <w:t>海康威视是个什么情况，估值已经很便宜了，连续跌了6天了</w:t>
      </w:r>
    </w:p>
    <w:p w:rsidR="008905AA" w:rsidRDefault="00D03710">
      <w:pPr>
        <w:pStyle w:val="0f3b5a15-3ec2-4c36-8bc4-c5c04cd03b24"/>
        <w:spacing w:line="360" w:lineRule="auto"/>
      </w:pPr>
      <w:r>
        <w:t>兄弟，海康威视我分析过无数遍了。业务遇到天花板了，高速成长已成为往事。过去是按照成长股给估值的，未来就按照成熟业务给估值。目前海康的估值还有22PE，不算低的。你看格力才13，美的才18。</w:t>
        <w:cr/>
        <w:t/>
        <w:cr/>
        <w:t>后面就看海康能不能重归高增长了。如果还能维持每年20%以上的增长，股价还能涨。如果不行，20PE也不一定保得住。</w:t>
      </w:r>
      <w:bookmarkStart w:id="0" w:name="_GoBack"/>
      <w:bookmarkEnd w:id="0"/>
    </w:p>
    <w:p w:rsidR="008905AA" w:rsidRDefault="008905AA">
      <w:pPr>
        <w:pStyle w:val="0f3b5a15-3ec2-4c36-8bc4-c5c04cd03b24"/>
      </w:pPr>
    </w:p>
    <w:p w:rsidR="008905AA" w:rsidRDefault="008905AA">
      <w:pPr>
        <w:jc w:val="left"/>
      </w:pPr>
    </w:p>
    <w:p w:rsidR="008905AA" w:rsidRDefault="00D03710">
      <w:pPr>
        <w:pStyle w:val="9dae0dd8-2c18-435f-b80e-680e1827f875"/>
      </w:pPr>
      <w:r>
        <w:rPr>
          <w:color w:val="5B9BD5"/>
          <w:sz w:val="28"/>
          <w:szCs w:val="28"/>
        </w:rPr>
        <w:t>中国一重从st一重开始持有至今，底部盘整时间很长，叫兽怎么看这股</w:t>
      </w:r>
    </w:p>
    <w:p w:rsidR="008905AA" w:rsidRDefault="00D03710">
      <w:pPr>
        <w:pStyle w:val="e20f2db9-1312-44ac-b9d4-991e031c9534"/>
        <w:spacing w:line="360" w:lineRule="auto"/>
      </w:pPr>
      <w:r>
        <w:t>中国一重的特点是概念很多，但业绩很差，加上又是东北股，一般我都建议远离。当然目前有南北船概念，炒作一波也有可能。如果炒高了赶紧闪人，千万别想着做什么价值投资。</w:t>
        <w:cr/>
        <w:t/>
        <w:cr/>
        <w:t>我稍微查了一下，中国一重的目标是到2025年，利润总额达15亿元以上。而这个股票目前市值还有218亿。</w:t>
        <w:cr/>
        <w:t/>
        <w:cr/>
        <w:t>纯炒作标的，赚钱了就当命好，亏了也无甚可说。</w:t>
      </w:r>
      <w:bookmarkStart w:id="0" w:name="_GoBack"/>
      <w:bookmarkEnd w:id="0"/>
    </w:p>
    <w:p w:rsidR="008905AA" w:rsidRDefault="008905AA">
      <w:pPr>
        <w:pStyle w:val="e20f2db9-1312-44ac-b9d4-991e031c9534"/>
      </w:pPr>
    </w:p>
    <w:p w:rsidR="008905AA" w:rsidRDefault="008905AA">
      <w:pPr>
        <w:jc w:val="left"/>
      </w:pPr>
    </w:p>
    <w:p w:rsidR="008905AA" w:rsidRDefault="00D03710">
      <w:pPr>
        <w:pStyle w:val="69433367-83b1-4768-b2b7-501ba89101f0"/>
      </w:pPr>
      <w:r>
        <w:rPr>
          <w:color w:val="5B9BD5"/>
          <w:sz w:val="28"/>
          <w:szCs w:val="28"/>
        </w:rPr>
        <w:t>教授，我在手机银行上购汇，上面写着不能买外汇进行证券投资，那怎么弄到港元打新？我在手机银行上购汇选的因私出境，会不会被查到？</w:t>
      </w:r>
    </w:p>
    <w:p w:rsidR="008905AA" w:rsidRDefault="00D03710">
      <w:pPr>
        <w:pStyle w:val="5ffe01b6-aebc-489b-8082-f95019bca911"/>
        <w:spacing w:line="360" w:lineRule="auto"/>
      </w:pPr>
      <w:r>
        <w:t>请咨询港股券商的顾问，会给你一个满意的回答。</w:t>
      </w:r>
      <w:bookmarkStart w:id="0" w:name="_GoBack"/>
      <w:bookmarkEnd w:id="0"/>
    </w:p>
    <w:p w:rsidR="008905AA" w:rsidRDefault="008905AA">
      <w:pPr>
        <w:pStyle w:val="5ffe01b6-aebc-489b-8082-f95019bca911"/>
      </w:pPr>
    </w:p>
    <w:p w:rsidR="008905AA" w:rsidRDefault="008905AA">
      <w:pPr>
        <w:jc w:val="left"/>
      </w:pPr>
    </w:p>
    <w:p w:rsidR="008905AA" w:rsidRDefault="00D03710">
      <w:pPr>
        <w:pStyle w:val="498962df-9d8c-40a8-a0e6-c2478738fa14"/>
      </w:pPr>
      <w:r>
        <w:rPr>
          <w:color w:val="5B9BD5"/>
          <w:sz w:val="28"/>
          <w:szCs w:val="28"/>
        </w:rPr>
        <w:t>今天光大证券打电话说叫我们控制下风险，最近个股被ST还有个股直接没有，有些没ST就直接没了，本身里面有十万左右的，后来变几百了，叫我们买股票买龙头股或则买别的什么忘记了，现在都在打电话，我是否被踩雷了</w:t>
      </w:r>
    </w:p>
    <w:p w:rsidR="008905AA" w:rsidRDefault="00D03710">
      <w:pPr>
        <w:pStyle w:val="e144c2d1-a149-4011-92ef-14d8eee394a8"/>
        <w:spacing w:line="360" w:lineRule="auto"/>
      </w:pPr>
      <w:r>
        <w:t>兄弟，我没看懂你什么意思。是你手里的股票10万变几百，还是光大证券吓唬你们说有人变几百？我猜是后者吧。</w:t>
        <w:cr/>
        <w:t/>
        <w:cr/>
        <w:t>告诉你们个秘密吧，券商那些给你们打电话的客户经理或者理财顾问，大部分其实基本上不懂炒股，就是份工作。当然里面也会有一些懂行的，不过真的是少数。他们主要就是个销售顾问的角色，不是专家。</w:t>
        <w:cr/>
        <w:t/>
        <w:cr/>
        <w:t>券商里真懂的是研究员，那些肯定都不会给你打电话的。所以客户经理的短消息或者电话我的态度就是两个字，不理。</w:t>
      </w:r>
      <w:bookmarkStart w:id="0" w:name="_GoBack"/>
      <w:bookmarkEnd w:id="0"/>
    </w:p>
    <w:p w:rsidR="008905AA" w:rsidRDefault="008905AA">
      <w:pPr>
        <w:pStyle w:val="e144c2d1-a149-4011-92ef-14d8eee394a8"/>
      </w:pPr>
    </w:p>
    <w:p w:rsidR="008905AA" w:rsidRDefault="008905AA">
      <w:pPr>
        <w:jc w:val="left"/>
      </w:pPr>
    </w:p>
    <w:p w:rsidR="008905AA" w:rsidRDefault="00D03710">
      <w:pPr>
        <w:pStyle w:val="2f25019c-6fc3-4ff4-8202-9b9ffd6c2a79"/>
      </w:pPr>
      <w:r>
        <w:rPr>
          <w:color w:val="5B9BD5"/>
          <w:sz w:val="28"/>
          <w:szCs w:val="28"/>
        </w:rPr>
        <w:t>教授帮忙看下这业绩预告怎么样？</w:t>
      </w:r>
    </w:p>
    <w:p w:rsidR="008905AA" w:rsidRDefault="00D03710">
      <w:pPr>
        <w:pStyle w:val="836d1efe-983a-4beb-87ea-2a48009c690b"/>
        <w:spacing w:line="360" w:lineRule="auto"/>
      </w:pPr>
      <w:r>
        <w:t>下降肯定是不好啊。当然还有一个潜在的可能，就是虽然下降了，但是下降的程度比市场预估的好。比方说你这次考试虽然只考了50分，但你爹妈预计你只考30分，因此回家不会揍你。</w:t>
        <w:cr/>
        <w:t/>
        <w:cr/>
        <w:t>这个股票我不熟悉，市场预期是多少就要你自己去研究了。</w:t>
      </w:r>
      <w:bookmarkStart w:id="0" w:name="_GoBack"/>
      <w:bookmarkEnd w:id="0"/>
    </w:p>
    <w:p w:rsidR="008905AA" w:rsidRDefault="008905AA">
      <w:pPr>
        <w:pStyle w:val="836d1efe-983a-4beb-87ea-2a48009c690b"/>
      </w:pPr>
    </w:p>
    <w:p w:rsidR="008905AA" w:rsidRDefault="008905AA">
      <w:pPr>
        <w:jc w:val="left"/>
      </w:pPr>
    </w:p>
    <w:p w:rsidR="008905AA" w:rsidRDefault="00D03710">
      <w:pPr>
        <w:pStyle w:val="9291a728-983f-4d70-b380-038a21a43b5c"/>
      </w:pPr>
      <w:r>
        <w:rPr>
          <w:color w:val="5B9BD5"/>
          <w:sz w:val="28"/>
          <w:szCs w:val="28"/>
        </w:rPr>
        <w:t xml:space="preserve"> </w:t>
      </w:r>
    </w:p>
    <w:p w:rsidR="008905AA" w:rsidRDefault="00D03710">
      <w:pPr>
        <w:pStyle w:val="7de65992-00a3-4255-8ff2-8973f348710b"/>
        <w:spacing w:line="360" w:lineRule="auto"/>
      </w:pPr>
      <w:r>
        <w:t>诺亚财富暴雷34亿私募产品，京东目前否认与这个产品有关。根据不靠谱消息，多少还是有点关系，就看那个图章是谁敲的。</w:t>
        <w:cr/>
        <w:t/>
        <w:cr/>
        <w:t>美国女大学生告东哥案即将开庭，感觉东哥够喝一壶的。</w:t>
      </w:r>
      <w:bookmarkStart w:id="0" w:name="_GoBack"/>
      <w:bookmarkEnd w:id="0"/>
    </w:p>
    <w:p w:rsidR="008905AA" w:rsidRDefault="008905AA">
      <w:pPr>
        <w:pStyle w:val="7de65992-00a3-4255-8ff2-8973f348710b"/>
      </w:pPr>
    </w:p>
    <w:p w:rsidR="008905AA" w:rsidRDefault="008905AA">
      <w:pPr>
        <w:jc w:val="left"/>
      </w:pPr>
    </w:p>
    <w:p w:rsidR="008905AA" w:rsidRDefault="00D03710">
      <w:pPr>
        <w:pStyle w:val="20b1a99b-2d79-4fb8-a624-c2f308672ce8"/>
      </w:pPr>
      <w:r>
        <w:rPr>
          <w:color w:val="5B9BD5"/>
          <w:sz w:val="28"/>
          <w:szCs w:val="28"/>
        </w:rPr>
        <w:t>教授，我是浙江jh人，在家有房有车，生活稳定。父母前几天和我提到，他们一辈子共积攒800万左右现金，希望我到杭州投资房产。据我了解，杭州现在限购严重，我工作原因没法迁户口，我父母年纪太大也没法落户杭州。请问，是否有什么办法在杭州买房？或者杭州周边有什么合适的地方投资房产，嘉兴？</w:t>
      </w:r>
    </w:p>
    <w:p w:rsidR="008905AA" w:rsidRDefault="00D03710">
      <w:pPr>
        <w:pStyle w:val="7a7d033d-29bd-4009-a38a-af92ee71e740"/>
        <w:spacing w:line="360" w:lineRule="auto"/>
      </w:pPr>
      <w:r>
        <w:t>办法还是有的，就是法拍房。淘宝法拍房是不限购的，而且目前也可以办理按揭手续，就是各方面成本稍高。</w:t>
        <w:cr/>
        <w:t/>
        <w:cr/>
        <w:t>不过现在杭州比较划算的是限价新房，二手房价格比较高。最近几个月以来还有阴跌。</w:t>
      </w:r>
      <w:bookmarkStart w:id="0" w:name="_GoBack"/>
      <w:bookmarkEnd w:id="0"/>
    </w:p>
    <w:p w:rsidR="008905AA" w:rsidRDefault="008905AA">
      <w:pPr>
        <w:pStyle w:val="7a7d033d-29bd-4009-a38a-af92ee71e740"/>
      </w:pPr>
    </w:p>
    <w:p w:rsidR="008905AA" w:rsidRDefault="008905AA">
      <w:pPr>
        <w:jc w:val="left"/>
      </w:pPr>
    </w:p>
    <w:p w:rsidR="008905AA" w:rsidRDefault="00D03710">
      <w:pPr>
        <w:pStyle w:val="5f8f47da-f1a9-4221-be40-b83f108f6c6a"/>
      </w:pPr>
      <w:r>
        <w:rPr>
          <w:color w:val="5B9BD5"/>
          <w:sz w:val="28"/>
          <w:szCs w:val="28"/>
        </w:rPr>
        <w:t xml:space="preserve"> </w:t>
      </w:r>
    </w:p>
    <w:p w:rsidR="008905AA" w:rsidRDefault="00D03710">
      <w:pPr>
        <w:pStyle w:val="b10cdefb-aa69-4080-9923-a4a7943c14f0"/>
        <w:spacing w:line="360" w:lineRule="auto"/>
      </w:pPr>
      <w:r>
        <w:t>大平安好像今天没有回购啊，心里凉啊，是不是明天还要跌啊</w:t>
      </w:r>
      <w:bookmarkStart w:id="0" w:name="_GoBack"/>
      <w:bookmarkEnd w:id="0"/>
    </w:p>
    <w:p w:rsidR="008905AA" w:rsidRDefault="008905AA">
      <w:pPr>
        <w:pStyle w:val="b10cdefb-aa69-4080-9923-a4a7943c14f0"/>
      </w:pPr>
    </w:p>
    <w:p w:rsidR="008905AA" w:rsidRDefault="008905AA">
      <w:pPr>
        <w:jc w:val="left"/>
      </w:pPr>
    </w:p>
    <w:p w:rsidR="008905AA" w:rsidRDefault="00D03710">
      <w:pPr>
        <w:pStyle w:val="19d28a07-be2a-427c-803c-40b89f052a91"/>
      </w:pPr>
      <w:r>
        <w:rPr>
          <w:color w:val="5B9BD5"/>
          <w:sz w:val="28"/>
          <w:szCs w:val="28"/>
        </w:rPr>
        <w:t>请教教授，一直想帮家里老人配置一些权益类资产（小部分）。目前家里老人主要就是买银行理财，观念比较难转变，目前想帮助设计一个理财计划，争取年化在6%-8%，回撤尽量控制在2%以内（多了没法说服他们），并且万一真回撤了我也可以自己拿钱垫上，投资周期半年至一年，有什么好的推荐么</w:t>
      </w:r>
    </w:p>
    <w:p w:rsidR="008905AA" w:rsidRDefault="00D03710">
      <w:pPr>
        <w:pStyle w:val="bc0e2d69-af2d-4e91-aa2f-45dce9eec599"/>
        <w:spacing w:line="360" w:lineRule="auto"/>
      </w:pPr>
      <w:r>
        <w:t>骑白马打新应该是可以的，我有帖子你可以参考。</w:t>
        <w:cr/>
        <w:t/>
        <w:cr/>
        <w:t>其他也可以基金定投，订阅号置底菜单有帖子你可以参考。</w:t>
        <w:cr/>
        <w:t/>
        <w:cr/>
        <w:t>不过如果你的期望就是6-8%，那不如买理财算了。理财也有5%左右，比6-8%也低不了太多。然后你还要折腾...</w:t>
      </w:r>
      <w:bookmarkStart w:id="0" w:name="_GoBack"/>
      <w:bookmarkEnd w:id="0"/>
    </w:p>
    <w:p w:rsidR="008905AA" w:rsidRDefault="008905AA">
      <w:pPr>
        <w:pStyle w:val="bc0e2d69-af2d-4e91-aa2f-45dce9eec599"/>
      </w:pPr>
    </w:p>
    <w:p w:rsidR="008905AA" w:rsidRDefault="008905AA">
      <w:pPr>
        <w:jc w:val="left"/>
      </w:pPr>
    </w:p>
    <w:p w:rsidR="008905AA" w:rsidRDefault="00D03710">
      <w:pPr>
        <w:pStyle w:val="f16a0f77-aa1b-4940-a06d-605dd9491801"/>
      </w:pPr>
      <w:r>
        <w:rPr>
          <w:color w:val="5B9BD5"/>
          <w:sz w:val="28"/>
          <w:szCs w:val="28"/>
        </w:rPr>
        <w:t>教授，上次听你提了一下浙江龙盛，然后我就买入了，想着波动不大，因为没时间看盘。请问你觉得这个股值得长期持有吗</w:t>
      </w:r>
    </w:p>
    <w:p w:rsidR="008905AA" w:rsidRDefault="00D03710">
      <w:pPr>
        <w:pStyle w:val="dcf10d5d-6324-404d-918a-6824db28c575"/>
        <w:spacing w:line="360" w:lineRule="auto"/>
      </w:pPr>
      <w:r>
        <w:t>兄弟，我提一个股票有两种情况。一种是看好，一种是不看好。你不能因为我提了一下就杀进去啊。不过龙盛在这个位置问题也不算特别大就是了。</w:t>
      </w:r>
      <w:bookmarkStart w:id="0" w:name="_GoBack"/>
      <w:bookmarkEnd w:id="0"/>
    </w:p>
    <w:p w:rsidR="008905AA" w:rsidRDefault="008905AA">
      <w:pPr>
        <w:pStyle w:val="dcf10d5d-6324-404d-918a-6824db28c575"/>
      </w:pPr>
    </w:p>
    <w:p w:rsidR="008905AA" w:rsidRDefault="008905AA">
      <w:pPr>
        <w:jc w:val="left"/>
      </w:pPr>
    </w:p>
    <w:p w:rsidR="008905AA" w:rsidRDefault="00D03710">
      <w:pPr>
        <w:pStyle w:val="f0b7d308-c08f-4adc-8bfe-399cccee3162"/>
      </w:pPr>
      <w:r>
        <w:rPr>
          <w:color w:val="5B9BD5"/>
          <w:sz w:val="28"/>
          <w:szCs w:val="28"/>
        </w:rPr>
        <w:t>请教教授，岳父这边在江西上饶开实木定制厂（做实木定制家居，橱柜衣柜门板护墙板之类），目前是租赁的厂房，现在打算买一个厂房，总共800多万，请问教授买厂房靠谱不</w:t>
      </w:r>
    </w:p>
    <w:p w:rsidR="008905AA" w:rsidRDefault="00D03710">
      <w:pPr>
        <w:pStyle w:val="c0b6b890-5e91-4cca-bc56-4460fb3fcd8a"/>
        <w:spacing w:line="360" w:lineRule="auto"/>
      </w:pPr>
      <w:r>
        <w:t>这个问题很有意思，正好前段时间和朋友聊过相关问题，不一定准确供参考。</w:t>
        <w:cr/>
        <w:t/>
        <w:cr/>
        <w:t>从改革开放以来，绝大多数暴富机会来自双轨制。80年代是物资的双轨制，计划内和计划外；90年代是房地产的双轨制，从福利分房变成商品房，使得房价暴涨。</w:t>
        <w:cr/>
        <w:t/>
        <w:cr/>
        <w:t>目前在中国双轨制的东西不多了，只剩下土地。不同种类的土地价格悬殊，比方说你岳父想买的工业用地便宜的要死，但是住宅用地就贵的要死。</w:t>
        <w:cr/>
        <w:t/>
        <w:cr/>
        <w:t>从理论上来说，如果改革开放进一步推进，这种土地的双轨制迟早有一天会废除，这时候工业用地的价值有望向住宅用地看起。只不过这个时间会很长，800万现金投入，主要看你家的现金流是不是撑得住。如果完全没问题的话，我觉得可以赌一下。也许几十年后实施，那么你儿子这一辈也是会受益的。</w:t>
        <w:cr/>
        <w:t/>
        <w:cr/>
        <w:t>此外有一个情况要提醒一下。某些地区目前在搞工业用地的清查工作，有些厂房停工或者生产效率很低，政府会想办法收回。你们要尽量避免这种情况。</w:t>
      </w:r>
      <w:bookmarkStart w:id="0" w:name="_GoBack"/>
      <w:bookmarkEnd w:id="0"/>
    </w:p>
    <w:p w:rsidR="008905AA" w:rsidRDefault="008905AA">
      <w:pPr>
        <w:pStyle w:val="c0b6b890-5e91-4cca-bc56-4460fb3fcd8a"/>
      </w:pPr>
    </w:p>
    <w:p w:rsidR="008905AA" w:rsidRDefault="008905AA">
      <w:pPr>
        <w:jc w:val="left"/>
      </w:pPr>
    </w:p>
    <w:p w:rsidR="008905AA" w:rsidRDefault="00D03710">
      <w:pPr>
        <w:pStyle w:val="aaa783d9-5f5b-4e05-a639-ca42242300ac"/>
      </w:pPr>
      <w:r>
        <w:rPr>
          <w:color w:val="5B9BD5"/>
          <w:sz w:val="28"/>
          <w:szCs w:val="28"/>
        </w:rPr>
        <w:t>教授，请问可以说几个您看消息总用的平台或软件或app吗？虽然还是股市菜鸟但也想在途径正确的前提下积累知识～</w:t>
      </w:r>
    </w:p>
    <w:p w:rsidR="008905AA" w:rsidRDefault="00D03710">
      <w:pPr>
        <w:pStyle w:val="743a7e41-9071-4a9b-b32c-76818402532b"/>
        <w:spacing w:line="360" w:lineRule="auto"/>
      </w:pPr>
      <w:r>
        <w:t>雪球，集思录，过去还有个华尔街见闻，现在被关了。其他就是各种微信群和朋友圈了。</w:t>
      </w:r>
      <w:bookmarkStart w:id="0" w:name="_GoBack"/>
      <w:bookmarkEnd w:id="0"/>
    </w:p>
    <w:p w:rsidR="008905AA" w:rsidRDefault="008905AA">
      <w:pPr>
        <w:pStyle w:val="743a7e41-9071-4a9b-b32c-76818402532b"/>
      </w:pPr>
    </w:p>
    <w:p w:rsidR="008905AA" w:rsidRDefault="008905AA">
      <w:pPr>
        <w:jc w:val="left"/>
      </w:pPr>
    </w:p>
    <w:p w:rsidR="008905AA" w:rsidRDefault="00D03710">
      <w:pPr>
        <w:pStyle w:val="0aacbf63-f7a7-4a78-87ce-1ddd09e3ff0a"/>
      </w:pPr>
      <w:r>
        <w:rPr>
          <w:color w:val="5B9BD5"/>
          <w:sz w:val="28"/>
          <w:szCs w:val="28"/>
        </w:rPr>
        <w:t>教授，你说双汇占生猪屠宰市场份额大约 百分之2.5，我在网上简单查了下说发达国家（美国）生猪屠宰市场，前三的大公司占有为百分之 60。教授看好双汇，是不是就是看好双汇的可以上升的空间呢？刚刚看了下教授的精华文章，说双汇分红太高，影响公司发展，但如果拿了长期持有，吃分红是不是也没毛病呀？现在这价位估值应该还不算高吧？</w:t>
      </w:r>
    </w:p>
    <w:p w:rsidR="008905AA" w:rsidRDefault="00D03710">
      <w:pPr>
        <w:pStyle w:val="84252e66-9a8c-498b-b5cb-a65feadb9178"/>
        <w:spacing w:line="360" w:lineRule="auto"/>
      </w:pPr>
      <w:r>
        <w:t>奈斯，你的思路很好，和我一样。</w:t>
        <w:cr/>
        <w:t/>
        <w:cr/>
        <w:t>任何产业发展到后来，一定是寡头竞争。双汇看起来是很有希望成为寡头的，唯一的毛病是万隆年纪大了，野心不足，继承人也看不到。</w:t>
        <w:cr/>
        <w:t/>
        <w:cr/>
        <w:t>长期吃分红当然没问题，但是这就是养老式炒股了。</w:t>
      </w:r>
      <w:bookmarkStart w:id="0" w:name="_GoBack"/>
      <w:bookmarkEnd w:id="0"/>
    </w:p>
    <w:p w:rsidR="008905AA" w:rsidRDefault="008905AA">
      <w:pPr>
        <w:pStyle w:val="84252e66-9a8c-498b-b5cb-a65feadb9178"/>
      </w:pPr>
    </w:p>
    <w:p w:rsidR="008905AA" w:rsidRDefault="008905AA">
      <w:pPr>
        <w:jc w:val="left"/>
      </w:pPr>
    </w:p>
    <w:p w:rsidR="008905AA" w:rsidRDefault="00D03710">
      <w:pPr>
        <w:pStyle w:val="460ac329-d7b4-4d9d-8ce6-3babf282d60e"/>
      </w:pPr>
      <w:r>
        <w:rPr>
          <w:color w:val="5B9BD5"/>
          <w:sz w:val="28"/>
          <w:szCs w:val="28"/>
        </w:rPr>
        <w:t>请问教授，听说现在香港那边外汇管制严，换成外汇后换不回人民币，有这回事吗？</w:t>
      </w:r>
    </w:p>
    <w:p w:rsidR="008905AA" w:rsidRDefault="00D03710">
      <w:pPr>
        <w:pStyle w:val="ef1e8bf2-05b1-43d0-8fc4-4a419687fe3a"/>
        <w:spacing w:line="360" w:lineRule="auto"/>
      </w:pPr>
      <w:r>
        <w:t>不可能...你以为大家都像我们家一样，换个外汇还要管制啊。</w:t>
        <w:cr/>
        <w:t/>
        <w:cr/>
        <w:t>如果是数额很大的几百万、上千万也许还会被管制一下，我们这几万块钱十几万块钱小到都没人愿意来管。</w:t>
      </w:r>
      <w:bookmarkStart w:id="0" w:name="_GoBack"/>
      <w:bookmarkEnd w:id="0"/>
    </w:p>
    <w:p w:rsidR="008905AA" w:rsidRDefault="008905AA">
      <w:pPr>
        <w:pStyle w:val="ef1e8bf2-05b1-43d0-8fc4-4a419687fe3a"/>
      </w:pPr>
    </w:p>
    <w:p w:rsidR="008905AA" w:rsidRDefault="008905AA">
      <w:pPr>
        <w:jc w:val="left"/>
      </w:pPr>
    </w:p>
    <w:p w:rsidR="008905AA" w:rsidRDefault="00D03710">
      <w:pPr>
        <w:pStyle w:val="446af9b9-4deb-4b6f-b861-279d74e5ae20"/>
      </w:pPr>
      <w:r>
        <w:rPr>
          <w:color w:val="5B9BD5"/>
          <w:sz w:val="28"/>
          <w:szCs w:val="28"/>
        </w:rPr>
        <w:t>教授，想买锋柳的私募，想问问，您觉得什么时间点是比较好的买入时机。因为第一笔门槛高又不能分批入。所以想问问您觉得下半年还有好的入点么？或者有什么好的模式买入？</w:t>
      </w:r>
    </w:p>
    <w:p w:rsidR="008905AA" w:rsidRDefault="00D03710">
      <w:pPr>
        <w:pStyle w:val="900731ab-395d-4a61-83e1-a8a49456972a"/>
        <w:spacing w:line="360" w:lineRule="auto"/>
      </w:pPr>
      <w:r>
        <w:t>冯柳么？</w:t>
        <w:cr/>
        <w:t/>
        <w:cr/>
        <w:t>我觉得现在问题也不大啊，因为大盘才2900+点，无论如何不能说高。</w:t>
        <w:cr/>
        <w:t/>
        <w:cr/>
        <w:t>至于未来会有多低，反正我是很难想象2500点一下的，一般来说目前市场中比较悲观的看法也就是碰一下2800点补缺口吧。</w:t>
      </w:r>
      <w:bookmarkStart w:id="0" w:name="_GoBack"/>
      <w:bookmarkEnd w:id="0"/>
    </w:p>
    <w:p w:rsidR="008905AA" w:rsidRDefault="008905AA">
      <w:pPr>
        <w:pStyle w:val="900731ab-395d-4a61-83e1-a8a49456972a"/>
      </w:pPr>
    </w:p>
    <w:p w:rsidR="008905AA" w:rsidRDefault="008905AA">
      <w:pPr>
        <w:jc w:val="left"/>
      </w:pPr>
    </w:p>
    <w:p w:rsidR="008905AA" w:rsidRDefault="00D03710">
      <w:pPr>
        <w:pStyle w:val="81e94fa8-2a68-4b7f-b579-680ae52456de"/>
      </w:pPr>
      <w:r>
        <w:rPr>
          <w:color w:val="5B9BD5"/>
          <w:sz w:val="28"/>
          <w:szCs w:val="28"/>
        </w:rPr>
        <w:t>教授你好，请教一下目前我的银行卡中有美金现汇八千多，因为把今年的购汇额度给用完了，若取现换人民币的话汇率会比现汇换得低，主要是老公在国外上班，工资以美元结算，所以之后三四年也会出现额度用完的情况，本人平时也有通过基金和股票账户做些投资，想问一下针对美元的有没有什么投资渠道，或者像我这种情况的该怎么利用这些超出购汇额度的外汇的投资，谢谢！</w:t>
      </w:r>
    </w:p>
    <w:p w:rsidR="008905AA" w:rsidRDefault="00D03710">
      <w:pPr>
        <w:pStyle w:val="6e522d2e-e80f-4503-8071-16aa2dd8788b"/>
        <w:spacing w:line="360" w:lineRule="auto"/>
      </w:pPr>
      <w:r>
        <w:t>你这种情况我建议开一个美股账户，老虎证券之类即可。</w:t>
        <w:cr/>
        <w:t/>
        <w:cr/>
        <w:t>如果保守的话就买大公司的优先股，相当于企业债，每年收益5-6%的样子。</w:t>
        <w:cr/>
        <w:t/>
        <w:cr/>
        <w:t>激进一点也可以投资你看好的股票，也可以顺便打新。</w:t>
        <w:cr/>
        <w:t/>
        <w:cr/>
        <w:t>本月我争取写一个攻略帖子来帮助大家。</w:t>
      </w:r>
      <w:bookmarkStart w:id="0" w:name="_GoBack"/>
      <w:bookmarkEnd w:id="0"/>
    </w:p>
    <w:p w:rsidR="008905AA" w:rsidRDefault="008905AA">
      <w:pPr>
        <w:pStyle w:val="6e522d2e-e80f-4503-8071-16aa2dd8788b"/>
      </w:pPr>
    </w:p>
    <w:p w:rsidR="008905AA" w:rsidRDefault="008905AA">
      <w:pPr>
        <w:jc w:val="left"/>
      </w:pPr>
    </w:p>
    <w:p w:rsidR="008905AA" w:rsidRDefault="00D03710">
      <w:pPr>
        <w:pStyle w:val="77f32292-5cfe-457f-8388-cc34bbc4df19"/>
      </w:pPr>
      <w:r>
        <w:rPr>
          <w:color w:val="5B9BD5"/>
          <w:sz w:val="28"/>
          <w:szCs w:val="28"/>
        </w:rPr>
        <w:t>教授，你怎么看待招商银行这次理财产品的雷？会对其股价造成什么影响，谢谢！</w:t>
      </w:r>
    </w:p>
    <w:p w:rsidR="008905AA" w:rsidRDefault="00D03710">
      <w:pPr>
        <w:pStyle w:val="6bd46eb3-2a07-498d-aab1-a11b8ddbb8f0"/>
        <w:spacing w:line="360" w:lineRule="auto"/>
      </w:pPr>
      <w:r>
        <w:t>小问题，没啥影响。对于招行的体量而言，这个雷不大。</w:t>
      </w:r>
      <w:bookmarkStart w:id="0" w:name="_GoBack"/>
      <w:bookmarkEnd w:id="0"/>
    </w:p>
    <w:p w:rsidR="008905AA" w:rsidRDefault="008905AA">
      <w:pPr>
        <w:pStyle w:val="6bd46eb3-2a07-498d-aab1-a11b8ddbb8f0"/>
      </w:pPr>
    </w:p>
    <w:p w:rsidR="008905AA" w:rsidRDefault="008905AA">
      <w:pPr>
        <w:jc w:val="left"/>
      </w:pPr>
    </w:p>
    <w:p w:rsidR="008905AA" w:rsidRDefault="00D03710">
      <w:pPr>
        <w:pStyle w:val="6d67b5da-7624-46a7-8888-b1fafdc0cd20"/>
      </w:pPr>
      <w:r>
        <w:rPr>
          <w:color w:val="5B9BD5"/>
          <w:sz w:val="28"/>
          <w:szCs w:val="28"/>
        </w:rPr>
        <w:t>小白请教刘备教授的这句话咋理解和分析：美联储降息大家美滋滋，美联储加息收割全世界，谁敢看不起美联储美国大兵就打谁，降息是释放流动性？</w:t>
      </w:r>
    </w:p>
    <w:p w:rsidR="008905AA" w:rsidRDefault="00D03710">
      <w:pPr>
        <w:pStyle w:val="63777153-9b07-45a6-8838-ec3a861d8a8e"/>
        <w:spacing w:line="360" w:lineRule="auto"/>
      </w:pPr>
      <w:r>
        <w:t>美联储降息，全世界都可以跟着降息，大水漫灌，上上下下都有钱，美滋滋。</w:t>
        <w:cr/>
        <w:t/>
        <w:cr/>
        <w:t>美联储加息，大家也只有跟着加。然后不断会有人现金流断裂死掉。几乎每一次经济危机都是由美联储加息引发的。</w:t>
        <w:cr/>
        <w:t/>
        <w:cr/>
        <w:t>至于任何人向抛开美元另起炉灶，美国军队就要过来了。</w:t>
        <w:cr/>
        <w:t/>
        <w:cr/>
        <w:t>降息不完全是释放流动性，但是肯定是减少了资金成本，使得上杠杆更加轻松。</w:t>
      </w:r>
      <w:bookmarkStart w:id="0" w:name="_GoBack"/>
      <w:bookmarkEnd w:id="0"/>
    </w:p>
    <w:p w:rsidR="008905AA" w:rsidRDefault="008905AA">
      <w:pPr>
        <w:pStyle w:val="63777153-9b07-45a6-8838-ec3a861d8a8e"/>
      </w:pPr>
    </w:p>
    <w:p w:rsidR="008905AA" w:rsidRDefault="008905AA">
      <w:pPr>
        <w:jc w:val="left"/>
      </w:pPr>
    </w:p>
    <w:p w:rsidR="008905AA" w:rsidRDefault="00D03710">
      <w:pPr>
        <w:pStyle w:val="34ed7beb-b80d-42fa-ad4c-771bf23d1a3d"/>
      </w:pPr>
      <w:r>
        <w:rPr>
          <w:color w:val="5B9BD5"/>
          <w:sz w:val="28"/>
          <w:szCs w:val="28"/>
        </w:rPr>
        <w:t>2.趋势投资：任何行情中都只有上升，下降，震荡三种状态，以MA10为例，只要股票趋势向上，MA10肯定会由向下拐头向上。下跌趋势，肯定会拐头向下，如果严格按照某种趋势模型执行，可以避免长期下跌，或者踏空长期上涨的趋势，缺点是震荡行情左右挨刀。个股只要不是连续跌停，原则上肯定能够止损的。由于绩差股长期看大概率趋势向下，绩优股或白马股大概率看趋势向上，如果以白马股或者HS300，中证500等为标的，选择趋势投资是不是收益更可靠一些？教授为什么选择价值投资？可否写一篇文章详细说明一下理念，这个应该不需要查很多数据，应该比较快吧。谢谢。</w:t>
      </w:r>
    </w:p>
    <w:p w:rsidR="008905AA" w:rsidRDefault="00D03710">
      <w:pPr>
        <w:pStyle w:val="b1488baf-b772-4b0d-a644-a4b53ed1588c"/>
        <w:spacing w:line="360" w:lineRule="auto"/>
      </w:pPr>
      <w:r>
        <w:t>涨跌只是结果，而不是原因。如果你能够深入去分析走势的原因，并且用走势来验证，我认为是非常好的。但是如果只是看线，那一定会亏，因为任何K线只是不完备的信息。通过不完备信息来做决策，那当然不行。</w:t>
        <w:cr/>
        <w:t/>
        <w:cr/>
        <w:t>举例来说，同样是主升，可能是有人在坐庄，也可能是市场形成了共识，你应该如何区分？那么必然涉及到到基本面的判断。任何趋势投资者首先也一定是研究基本面的高手。</w:t>
        <w:cr/>
        <w:t/>
        <w:cr/>
        <w:t>我的成长经历，精华区里的最早几个干货帖子里有一部分。至于我为何选择价值投资，肯定是因为这是最适合我的方法啊。其实我的每一个帖子里都在所这件事啊。</w:t>
      </w:r>
      <w:bookmarkStart w:id="0" w:name="_GoBack"/>
      <w:bookmarkEnd w:id="0"/>
    </w:p>
    <w:p w:rsidR="008905AA" w:rsidRDefault="008905AA">
      <w:pPr>
        <w:pStyle w:val="b1488baf-b772-4b0d-a644-a4b53ed1588c"/>
      </w:pPr>
    </w:p>
    <w:p w:rsidR="008905AA" w:rsidRDefault="008905AA">
      <w:pPr>
        <w:jc w:val="left"/>
      </w:pPr>
    </w:p>
    <w:p w:rsidR="008905AA" w:rsidRDefault="00D03710">
      <w:pPr>
        <w:pStyle w:val="d0b9eb43-fa81-4e72-9196-cf32abe8e87d"/>
      </w:pPr>
      <w:r>
        <w:rPr>
          <w:color w:val="5B9BD5"/>
          <w:sz w:val="28"/>
          <w:szCs w:val="28"/>
        </w:rPr>
        <w:t>我学教授满仓，前期减的沪电、恒顺、洋河、白云、国旅，马上又换了兴业、国航、仁和、500ETF。想问下您对这种操作怎么看，因为后面几个估值较低但基本面确实没有前面几个那么好，我是应该等前面几只股票跌下来再买呢，还是直接买入目前市场还低估的股票？</w:t>
      </w:r>
    </w:p>
    <w:p w:rsidR="008905AA" w:rsidRDefault="00D03710">
      <w:pPr>
        <w:pStyle w:val="2195769c-1b1f-4421-baa3-ac39124c31a4"/>
        <w:spacing w:line="360" w:lineRule="auto"/>
      </w:pPr>
      <w:r>
        <w:t>操作问题是不能回答的，否则违规。简单说说大思路吧。</w:t>
        <w:cr/>
        <w:t/>
        <w:cr/>
        <w:t>你减掉的那些感觉很完美，如果拿的时间长，应该很赚钱了。只能说如果是我，如果赚到了也会考虑减仓。后面几个加的，除了兴业位置较高的话，其他估值都不太高。所以我感觉你是准备收官了，今年的核心是保住利润，等待机会。</w:t>
        <w:cr/>
        <w:t/>
        <w:cr/>
        <w:t>在具体股票选择每个人都有自己偏高，无甚可以多说的。但后面主要就是关注各种事态发展，如果有大的黑天鹅事件导致系统风险，可能需要控制仓位。如果一旦行情确立，可能持仓可以再激进一点，选一些爆发力高的股票。</w:t>
      </w:r>
      <w:bookmarkStart w:id="0" w:name="_GoBack"/>
      <w:bookmarkEnd w:id="0"/>
    </w:p>
    <w:p w:rsidR="008905AA" w:rsidRDefault="008905AA">
      <w:pPr>
        <w:pStyle w:val="2195769c-1b1f-4421-baa3-ac39124c31a4"/>
      </w:pPr>
    </w:p>
    <w:p w:rsidR="008905AA" w:rsidRDefault="008905AA">
      <w:pPr>
        <w:jc w:val="left"/>
      </w:pPr>
    </w:p>
    <w:p w:rsidR="008905AA" w:rsidRDefault="00D03710">
      <w:pPr>
        <w:pStyle w:val="dd461187-f17b-4808-8b63-787d85c28934"/>
      </w:pPr>
      <w:r>
        <w:rPr>
          <w:color w:val="5B9BD5"/>
          <w:sz w:val="28"/>
          <w:szCs w:val="28"/>
        </w:rPr>
        <w:t xml:space="preserve"> </w:t>
      </w:r>
    </w:p>
    <w:p w:rsidR="008905AA" w:rsidRDefault="00D03710">
      <w:pPr>
        <w:pStyle w:val="3744b9a2-ff93-41af-99d2-eaafdb409c5d"/>
        <w:spacing w:line="360" w:lineRule="auto"/>
      </w:pPr>
      <w:r>
        <w:t>好容易连上网。希望今天还是个好日子。</w:t>
        <w:cr/>
        <w:t/>
        <w:cr/>
        <w:t>本周焦点应该是茫茫多的科创板股票申购，但由于定价过高，真不敢保证完全不会破发了。不过无论如何还是要干，赚钱的概率仍然很大。我个人的一个感觉是以后科创板打新会有点像港股，只能赚概率的钱了。</w:t>
        <w:cr/>
        <w:t/>
        <w:cr/>
        <w:t>周末唯一比较大的消息的是房产信托融资收紧，看看房产走法吧。</w:t>
      </w:r>
      <w:bookmarkStart w:id="0" w:name="_GoBack"/>
      <w:bookmarkEnd w:id="0"/>
    </w:p>
    <w:p w:rsidR="008905AA" w:rsidRDefault="008905AA">
      <w:pPr>
        <w:pStyle w:val="3744b9a2-ff93-41af-99d2-eaafdb409c5d"/>
      </w:pPr>
    </w:p>
    <w:p w:rsidR="008905AA" w:rsidRDefault="008905AA">
      <w:pPr>
        <w:jc w:val="left"/>
      </w:pPr>
    </w:p>
    <w:p w:rsidR="008905AA" w:rsidRDefault="00D03710">
      <w:pPr>
        <w:pStyle w:val="ff0ab0c1-f0de-4602-84b6-1b115d1ee2c8"/>
      </w:pPr>
      <w:r>
        <w:rPr>
          <w:color w:val="5B9BD5"/>
          <w:sz w:val="28"/>
          <w:szCs w:val="28"/>
        </w:rPr>
        <w:t xml:space="preserve"> </w:t>
      </w:r>
    </w:p>
    <w:p w:rsidR="008905AA" w:rsidRDefault="00D03710">
      <w:pPr>
        <w:pStyle w:val="57347bb0-45a5-4006-b8af-09ef986f0693"/>
        <w:spacing w:line="360" w:lineRule="auto"/>
      </w:pPr>
      <w:r>
        <w:t>不错，安全落地</w:t>
      </w:r>
      <w:bookmarkStart w:id="0" w:name="_GoBack"/>
      <w:bookmarkEnd w:id="0"/>
    </w:p>
    <w:p w:rsidR="008905AA" w:rsidRDefault="008905AA">
      <w:pPr>
        <w:pStyle w:val="57347bb0-45a5-4006-b8af-09ef986f0693"/>
      </w:pPr>
    </w:p>
    <w:p w:rsidR="008905AA" w:rsidRDefault="008905AA">
      <w:pPr>
        <w:jc w:val="left"/>
      </w:pPr>
    </w:p>
    <w:p w:rsidR="008905AA" w:rsidRDefault="00D03710">
      <w:pPr>
        <w:pStyle w:val="4ebac9ec-11cd-487a-b405-0ddf11512617"/>
      </w:pPr>
      <w:r>
        <w:rPr>
          <w:color w:val="5B9BD5"/>
          <w:sz w:val="28"/>
          <w:szCs w:val="28"/>
        </w:rPr>
        <w:t xml:space="preserve"> </w:t>
      </w:r>
    </w:p>
    <w:p w:rsidR="008905AA" w:rsidRDefault="00D03710">
      <w:pPr>
        <w:pStyle w:val="d7571486-2d76-4f6e-b865-d83b1b22d991"/>
        <w:spacing w:line="360" w:lineRule="auto"/>
      </w:pPr>
      <w:r>
        <w:t>&lt;e type="hashtag" hid="552854824224" title="%23%E5%B9%B2%E8%B4%A7%23" /&gt;  干货NO.13 正确认识上市公司分红</w:t>
        <w:cr/>
        <w:t/>
        <w:cr/>
        <w:t>我发表了一篇文章：&lt;e type="web" href="https%3A%2F%2Farticles.zsxq.com%2Fid_sbsjwo0upo38.html" title="%E5%B9%B2%E8%B4%A7NO.13+%E6%AD%A3%E7%A1%AE%E8%AE%A4%E8%AF%86%E4%B8%8A%E5%B8%82%E5%85%AC%E5%8F%B8%E5%88%86%E7%BA%A2" /&gt;</w:t>
        <w:cr/>
        <w:t/>
        <w:cr/>
        <w:t>讲真自己都佩服自己，出差途中宾馆里都能憋出3000多字。</w:t>
      </w:r>
      <w:bookmarkStart w:id="0" w:name="_GoBack"/>
      <w:bookmarkEnd w:id="0"/>
    </w:p>
    <w:p w:rsidR="008905AA" w:rsidRDefault="008905AA">
      <w:pPr>
        <w:pStyle w:val="d7571486-2d76-4f6e-b865-d83b1b22d991"/>
      </w:pPr>
    </w:p>
    <w:p w:rsidR="008905AA" w:rsidRDefault="008905AA">
      <w:pPr>
        <w:jc w:val="left"/>
      </w:pPr>
    </w:p>
    <w:p w:rsidR="008905AA" w:rsidRDefault="00D03710">
      <w:pPr>
        <w:pStyle w:val="d98d530b-b863-4e0b-be57-342bcdb09ca7"/>
      </w:pPr>
      <w:r>
        <w:rPr>
          <w:color w:val="5B9BD5"/>
          <w:sz w:val="28"/>
          <w:szCs w:val="28"/>
        </w:rPr>
        <w:t xml:space="preserve"> </w:t>
      </w:r>
    </w:p>
    <w:p w:rsidR="008905AA" w:rsidRDefault="00D03710">
      <w:pPr>
        <w:pStyle w:val="80c96d25-a20e-4283-991d-41ca76b78223"/>
        <w:spacing w:line="360" w:lineRule="auto"/>
      </w:pPr>
      <w:r>
        <w:t>对了，因为在出差白天肯定没空。晚上力争把干货写出来。</w:t>
      </w:r>
      <w:bookmarkStart w:id="0" w:name="_GoBack"/>
      <w:bookmarkEnd w:id="0"/>
    </w:p>
    <w:p w:rsidR="008905AA" w:rsidRDefault="008905AA">
      <w:pPr>
        <w:pStyle w:val="80c96d25-a20e-4283-991d-41ca76b78223"/>
      </w:pPr>
    </w:p>
    <w:p w:rsidR="008905AA" w:rsidRDefault="008905AA">
      <w:pPr>
        <w:jc w:val="left"/>
      </w:pPr>
    </w:p>
    <w:p w:rsidR="008905AA" w:rsidRDefault="00D03710">
      <w:pPr>
        <w:pStyle w:val="e02c5865-45a0-4618-9bdb-84d123fd0ecd"/>
      </w:pPr>
      <w:r>
        <w:rPr>
          <w:color w:val="5B9BD5"/>
          <w:sz w:val="28"/>
          <w:szCs w:val="28"/>
        </w:rPr>
        <w:t>教授，买了康德新，后来st，马上要退市了，亏了七八万，可以索赔么</w:t>
      </w:r>
    </w:p>
    <w:p w:rsidR="008905AA" w:rsidRDefault="00D03710">
      <w:pPr>
        <w:pStyle w:val="8c04229e-7c6d-4c8c-8a4b-9b6713fb0529"/>
        <w:spacing w:line="360" w:lineRule="auto"/>
      </w:pPr>
      <w:r>
        <w:t>索赔得有人牵头，自己直接上够呛。未来随着退市的增多，相关法律肯定也会相应修改。至少蓄意的欺骗应该有补偿。</w:t>
        <w:cr/>
        <w:t/>
        <w:cr/>
        <w:t>如果有人提起诉讼，可以跟上。</w:t>
      </w:r>
      <w:bookmarkStart w:id="0" w:name="_GoBack"/>
      <w:bookmarkEnd w:id="0"/>
    </w:p>
    <w:p w:rsidR="008905AA" w:rsidRDefault="008905AA">
      <w:pPr>
        <w:pStyle w:val="8c04229e-7c6d-4c8c-8a4b-9b6713fb0529"/>
      </w:pPr>
    </w:p>
    <w:p w:rsidR="008905AA" w:rsidRDefault="008905AA">
      <w:pPr>
        <w:jc w:val="left"/>
      </w:pPr>
    </w:p>
    <w:p w:rsidR="008905AA" w:rsidRDefault="00D03710">
      <w:pPr>
        <w:pStyle w:val="183bc5d5-0b24-4608-bbca-2a1a9641aa21"/>
      </w:pPr>
      <w:r>
        <w:rPr>
          <w:color w:val="5B9BD5"/>
          <w:sz w:val="28"/>
          <w:szCs w:val="28"/>
        </w:rPr>
        <w:t>教授可以谈谈雄安吗？谢谢</w:t>
      </w:r>
    </w:p>
    <w:p w:rsidR="008905AA" w:rsidRDefault="00D03710">
      <w:pPr>
        <w:pStyle w:val="17e943fb-736c-4b11-9bef-1f512ace703d"/>
        <w:spacing w:line="360" w:lineRule="auto"/>
      </w:pPr>
      <w:r>
        <w:t>说点传闻吧。2016年春节的时候大和巨通了一个电话，相谈甚欢大决定推动千年大计。但2017年开始myz开始露头，2018年开始全面对抗。在这种背景下，雄安计划只有暂时搁置。</w:t>
      </w:r>
      <w:bookmarkStart w:id="0" w:name="_GoBack"/>
      <w:bookmarkEnd w:id="0"/>
    </w:p>
    <w:p w:rsidR="008905AA" w:rsidRDefault="008905AA">
      <w:pPr>
        <w:pStyle w:val="17e943fb-736c-4b11-9bef-1f512ace703d"/>
      </w:pPr>
    </w:p>
    <w:p w:rsidR="008905AA" w:rsidRDefault="008905AA">
      <w:pPr>
        <w:jc w:val="left"/>
      </w:pPr>
    </w:p>
    <w:p w:rsidR="008905AA" w:rsidRDefault="00D03710">
      <w:pPr>
        <w:pStyle w:val="c0626187-ab6a-439d-b43d-6c75ec75889e"/>
      </w:pPr>
      <w:r>
        <w:rPr>
          <w:color w:val="5B9BD5"/>
          <w:sz w:val="28"/>
          <w:szCs w:val="28"/>
        </w:rPr>
        <w:t xml:space="preserve"> </w:t>
      </w:r>
    </w:p>
    <w:p w:rsidR="008905AA" w:rsidRDefault="00D03710">
      <w:pPr>
        <w:pStyle w:val="34c35be5-fbff-422c-8908-fc6fee684cb3"/>
        <w:spacing w:line="360" w:lineRule="auto"/>
      </w:pPr>
      <w:r>
        <w:t>新城这个瓜好大</w:t>
      </w:r>
      <w:bookmarkStart w:id="0" w:name="_GoBack"/>
      <w:bookmarkEnd w:id="0"/>
    </w:p>
    <w:p w:rsidR="008905AA" w:rsidRDefault="008905AA">
      <w:pPr>
        <w:pStyle w:val="34c35be5-fbff-422c-8908-fc6fee684cb3"/>
      </w:pPr>
    </w:p>
    <w:p w:rsidR="008905AA" w:rsidRDefault="008905AA">
      <w:pPr>
        <w:jc w:val="left"/>
      </w:pPr>
    </w:p>
    <w:p w:rsidR="008905AA" w:rsidRDefault="00D03710">
      <w:pPr>
        <w:pStyle w:val="a3e822f7-c3ab-4f72-b50a-29b6a579ccaa"/>
      </w:pPr>
      <w:r>
        <w:rPr>
          <w:color w:val="5B9BD5"/>
          <w:sz w:val="28"/>
          <w:szCs w:val="28"/>
        </w:rPr>
        <w:t>教授怎么查看啊？你说的精华？在哪里啊？</w:t>
      </w:r>
    </w:p>
    <w:p w:rsidR="008905AA" w:rsidRDefault="00D03710">
      <w:pPr>
        <w:pStyle w:val="683ead0d-4382-4cbe-bd0c-f92ee58ab2a1"/>
        <w:spacing w:line="360" w:lineRule="auto"/>
      </w:pPr>
      <w:r>
        <w:t>兄弟，先下个知识星球app。然后进入本星球，然后上面有精华两个字</w:t>
      </w:r>
      <w:bookmarkStart w:id="0" w:name="_GoBack"/>
      <w:bookmarkEnd w:id="0"/>
    </w:p>
    <w:p w:rsidR="008905AA" w:rsidRDefault="008905AA">
      <w:pPr>
        <w:pStyle w:val="683ead0d-4382-4cbe-bd0c-f92ee58ab2a1"/>
      </w:pPr>
    </w:p>
    <w:p w:rsidR="008905AA" w:rsidRDefault="008905AA">
      <w:pPr>
        <w:jc w:val="left"/>
      </w:pPr>
    </w:p>
    <w:p w:rsidR="008905AA" w:rsidRDefault="00D03710">
      <w:pPr>
        <w:pStyle w:val="e987759c-7362-4571-8361-da8d32265a7d"/>
      </w:pPr>
      <w:r>
        <w:rPr>
          <w:color w:val="5B9BD5"/>
          <w:sz w:val="28"/>
          <w:szCs w:val="28"/>
        </w:rPr>
        <w:t>教授，为什么说买银行理财不如买银行股呢？还有，购买国债怎么样？</w:t>
      </w:r>
    </w:p>
    <w:p w:rsidR="008905AA" w:rsidRDefault="00D03710">
      <w:pPr>
        <w:pStyle w:val="c657e5cc-1026-4cf4-acdb-84e7e68aa617"/>
        <w:spacing w:line="360" w:lineRule="auto"/>
      </w:pPr>
      <w:r>
        <w:t>算法和我昨天算房产股差不多。</w:t>
        <w:cr/>
        <w:t/>
        <w:cr/>
        <w:t>目前大部分银行每年的分红能做到3-5%，理财收益大概是5%左右，所以两者差不多。</w:t>
        <w:cr/>
        <w:t/>
        <w:cr/>
        <w:t>但注意了，银行并不是把每年所以的利润都拿出来分红，通常只是三分之一到四分之一。那么没分的那部分利润就变成了公司新的资产，以后为股东创造新的利润。因此股价会得到增长。</w:t>
        <w:cr/>
        <w:t/>
        <w:cr/>
        <w:t>概括来说，买理财只是赚一笔钱，但银行股是赚两笔钱，分别是分红和股票增值。如果仔细研究的话，这两笔钱的共同来源都是银行过去的利润。只不过一笔分给股东了，另外一笔用于企业的持续发展使得股价获得增涨。</w:t>
        <w:cr/>
        <w:t/>
        <w:cr/>
        <w:t>当然股价是不稳定的，受到多因素影响。但长期来看必然是和业绩增长相关。</w:t>
      </w:r>
      <w:bookmarkStart w:id="0" w:name="_GoBack"/>
      <w:bookmarkEnd w:id="0"/>
    </w:p>
    <w:p w:rsidR="008905AA" w:rsidRDefault="008905AA">
      <w:pPr>
        <w:pStyle w:val="c657e5cc-1026-4cf4-acdb-84e7e68aa617"/>
      </w:pPr>
    </w:p>
    <w:p w:rsidR="008905AA" w:rsidRDefault="008905AA">
      <w:pPr>
        <w:jc w:val="left"/>
      </w:pPr>
    </w:p>
    <w:p w:rsidR="008905AA" w:rsidRDefault="00D03710">
      <w:pPr>
        <w:pStyle w:val="281d4a71-5ec6-4aad-aa0c-934fcc5db6ab"/>
      </w:pPr>
      <w:r>
        <w:rPr>
          <w:color w:val="5B9BD5"/>
          <w:sz w:val="28"/>
          <w:szCs w:val="28"/>
        </w:rPr>
        <w:t xml:space="preserve"> </w:t>
      </w:r>
    </w:p>
    <w:p w:rsidR="008905AA" w:rsidRDefault="00D03710">
      <w:pPr>
        <w:pStyle w:val="f41e8f9a-97f7-4cb0-9797-6db6f3009885"/>
        <w:spacing w:line="360" w:lineRule="auto"/>
      </w:pPr>
      <w:r>
        <w:t>今日利好，我出差了</w:t>
      </w:r>
      <w:bookmarkStart w:id="0" w:name="_GoBack"/>
      <w:bookmarkEnd w:id="0"/>
    </w:p>
    <w:p w:rsidR="008905AA" w:rsidRDefault="008905AA">
      <w:pPr>
        <w:pStyle w:val="f41e8f9a-97f7-4cb0-9797-6db6f3009885"/>
      </w:pPr>
    </w:p>
    <w:p w:rsidR="008905AA" w:rsidRDefault="008905AA">
      <w:pPr>
        <w:jc w:val="left"/>
      </w:pPr>
    </w:p>
    <w:p w:rsidR="008905AA" w:rsidRDefault="00D03710">
      <w:pPr>
        <w:pStyle w:val="ef3c2ae8-c74c-4a78-8b4a-e39f52e7a439"/>
      </w:pPr>
      <w:r>
        <w:rPr>
          <w:color w:val="5B9BD5"/>
          <w:sz w:val="28"/>
          <w:szCs w:val="28"/>
        </w:rPr>
        <w:t xml:space="preserve"> </w:t>
      </w:r>
    </w:p>
    <w:p w:rsidR="008905AA" w:rsidRDefault="00D03710">
      <w:pPr>
        <w:pStyle w:val="ac232d53-f73b-451d-9a8a-53dab18599d5"/>
        <w:spacing w:line="360" w:lineRule="auto"/>
      </w:pPr>
      <w:r>
        <w:t>激动，我的大洋河还有救</w:t>
      </w:r>
      <w:bookmarkStart w:id="0" w:name="_GoBack"/>
      <w:bookmarkEnd w:id="0"/>
    </w:p>
    <w:p w:rsidR="008905AA" w:rsidRDefault="008905AA">
      <w:pPr>
        <w:pStyle w:val="ac232d53-f73b-451d-9a8a-53dab18599d5"/>
      </w:pPr>
    </w:p>
    <w:p w:rsidR="008905AA" w:rsidRDefault="008905AA">
      <w:pPr>
        <w:jc w:val="left"/>
      </w:pPr>
    </w:p>
    <w:p w:rsidR="008905AA" w:rsidRDefault="00D03710">
      <w:pPr>
        <w:pStyle w:val="fa9d5a05-4c70-4d1d-a5c0-12cc1a9d989f"/>
      </w:pPr>
      <w:r>
        <w:rPr>
          <w:color w:val="5B9BD5"/>
          <w:sz w:val="28"/>
          <w:szCs w:val="28"/>
        </w:rPr>
        <w:t xml:space="preserve"> </w:t>
      </w:r>
    </w:p>
    <w:p w:rsidR="008905AA" w:rsidRDefault="00D03710">
      <w:pPr>
        <w:pStyle w:val="3fccbb36-3312-456d-887c-3e1c4b658fa3"/>
        <w:spacing w:line="360" w:lineRule="auto"/>
      </w:pPr>
      <w:r>
        <w:t>泰禾凉了。泰禾被誉为我朝最有可能倒闭的上市房地产公司。</w:t>
        <w:cr/>
        <w:t/>
        <w:cr/>
        <w:t>本来以为名额被新城占了，泰禾能挺一阵，没想到后脚跟就跟上了。</w:t>
      </w:r>
      <w:bookmarkStart w:id="0" w:name="_GoBack"/>
      <w:bookmarkEnd w:id="0"/>
    </w:p>
    <w:p w:rsidR="008905AA" w:rsidRDefault="008905AA">
      <w:pPr>
        <w:pStyle w:val="3fccbb36-3312-456d-887c-3e1c4b658fa3"/>
      </w:pPr>
    </w:p>
    <w:p w:rsidR="008905AA" w:rsidRDefault="008905AA">
      <w:pPr>
        <w:jc w:val="left"/>
      </w:pPr>
    </w:p>
    <w:p w:rsidR="008905AA" w:rsidRDefault="00D03710">
      <w:pPr>
        <w:pStyle w:val="220b3488-d22e-47ca-a6dd-5c18e8b76d60"/>
      </w:pPr>
      <w:r>
        <w:rPr>
          <w:color w:val="5B9BD5"/>
          <w:sz w:val="28"/>
          <w:szCs w:val="28"/>
        </w:rPr>
        <w:t xml:space="preserve"> </w:t>
      </w:r>
    </w:p>
    <w:p w:rsidR="008905AA" w:rsidRDefault="00D03710">
      <w:pPr>
        <w:pStyle w:val="b74c3e6b-99e6-4942-a248-b6829b3c3c4e"/>
        <w:spacing w:line="360" w:lineRule="auto"/>
      </w:pPr>
      <w:r>
        <w:t>传说今天港股新城反弹是刘銮雄出手...</w:t>
        <w:cr/>
        <w:t>下图中的天发就是刘銮雄常用的券商，一共买入1000多万股，差不多是7000多万港币。</w:t>
      </w:r>
      <w:bookmarkStart w:id="0" w:name="_GoBack"/>
      <w:bookmarkEnd w:id="0"/>
    </w:p>
    <w:p w:rsidR="008905AA" w:rsidRDefault="008905AA">
      <w:pPr>
        <w:pStyle w:val="b74c3e6b-99e6-4942-a248-b6829b3c3c4e"/>
      </w:pPr>
    </w:p>
    <w:p w:rsidR="008905AA" w:rsidRDefault="008905AA">
      <w:pPr>
        <w:jc w:val="left"/>
      </w:pPr>
    </w:p>
    <w:p w:rsidR="008905AA" w:rsidRDefault="00D03710">
      <w:pPr>
        <w:pStyle w:val="bbb3d437-d931-4ad9-a97e-fe9f11103949"/>
      </w:pPr>
      <w:r>
        <w:rPr>
          <w:color w:val="5B9BD5"/>
          <w:sz w:val="28"/>
          <w:szCs w:val="28"/>
        </w:rPr>
        <w:t>教授推荐一本帮助理解汇率和国际金融体系的书，由于非经济金融专业科班出身，最好是通俗易懂点的，拜托拜托</w:t>
      </w:r>
    </w:p>
    <w:p w:rsidR="008905AA" w:rsidRDefault="00D03710">
      <w:pPr>
        <w:pStyle w:val="c5b0c421-196e-484d-8516-cb4e6db2c90a"/>
        <w:spacing w:line="360" w:lineRule="auto"/>
      </w:pPr>
      <w:r>
        <w:t>兄弟，你这可难死我了，这种书能有通俗易懂的么？不过我觉得你记住三句话来玩大A股也就够了。</w:t>
        <w:cr/>
        <w:t/>
        <w:cr/>
        <w:t>美元加息收割全世界</w:t>
        <w:cr/>
        <w:t/>
        <w:cr/>
        <w:t>美元降息大家美滋滋</w:t>
        <w:cr/>
        <w:t/>
        <w:cr/>
        <w:t>谁干美元，美国大兵就打谁</w:t>
      </w:r>
      <w:bookmarkStart w:id="0" w:name="_GoBack"/>
      <w:bookmarkEnd w:id="0"/>
    </w:p>
    <w:p w:rsidR="008905AA" w:rsidRDefault="008905AA">
      <w:pPr>
        <w:pStyle w:val="c5b0c421-196e-484d-8516-cb4e6db2c90a"/>
      </w:pPr>
    </w:p>
    <w:p w:rsidR="008905AA" w:rsidRDefault="008905AA">
      <w:pPr>
        <w:jc w:val="left"/>
      </w:pPr>
    </w:p>
    <w:p w:rsidR="008905AA" w:rsidRDefault="00D03710">
      <w:pPr>
        <w:pStyle w:val="312bfca1-ef00-403b-932b-96cb802e5acb"/>
      </w:pPr>
      <w:r>
        <w:rPr>
          <w:color w:val="5B9BD5"/>
          <w:sz w:val="28"/>
          <w:szCs w:val="28"/>
        </w:rPr>
        <w:t>教授，白酒类比如五粮液是不是该减仓啊？科创板的发行，是不是会让涨得好的大白马的资金出来去配科创板？</w:t>
      </w:r>
    </w:p>
    <w:p w:rsidR="008905AA" w:rsidRDefault="00D03710">
      <w:pPr>
        <w:pStyle w:val="dbe29734-6d24-4ee0-8ab1-256154ea7cc2"/>
        <w:spacing w:line="360" w:lineRule="auto"/>
      </w:pPr>
      <w:r>
        <w:t>目前看来应该是机构在减持白酒了，但机构盘子大就算减也是边拉边减，所以不会直接跌下去。如果想减可以等反弹。</w:t>
        <w:cr/>
        <w:t/>
        <w:cr/>
        <w:t>至于是不是配科创板，我就完全不知道了。</w:t>
      </w:r>
      <w:bookmarkStart w:id="0" w:name="_GoBack"/>
      <w:bookmarkEnd w:id="0"/>
    </w:p>
    <w:p w:rsidR="008905AA" w:rsidRDefault="008905AA">
      <w:pPr>
        <w:pStyle w:val="dbe29734-6d24-4ee0-8ab1-256154ea7cc2"/>
      </w:pPr>
    </w:p>
    <w:p w:rsidR="008905AA" w:rsidRDefault="008905AA">
      <w:pPr>
        <w:jc w:val="left"/>
      </w:pPr>
    </w:p>
    <w:p w:rsidR="008905AA" w:rsidRDefault="00D03710">
      <w:pPr>
        <w:pStyle w:val="00fd0e55-7c7d-4685-ac0f-697f687f0f0c"/>
      </w:pPr>
      <w:r>
        <w:rPr>
          <w:color w:val="5B9BD5"/>
          <w:sz w:val="28"/>
          <w:szCs w:val="28"/>
        </w:rPr>
        <w:t>教授，我是港股打新的，准备办银行卡，感觉民生香港好像不便宜啊，没有大华银行优惠，为啥教授没有推荐呢？像我们这种纯打新的 管理费岂不是每个月都得交？求解</w:t>
      </w:r>
    </w:p>
    <w:p w:rsidR="008905AA" w:rsidRDefault="00D03710">
      <w:pPr>
        <w:pStyle w:val="dad9f4d6-53ae-40ff-92d7-3bf309d553ea"/>
        <w:spacing w:line="360" w:lineRule="auto"/>
      </w:pPr>
      <w:r>
        <w:t>传说8月以后会出现不收管理费的银行卡，但必须去香港本地办理。不过我觉得也没必要计较这几块钱管理费了，赶紧吃肉才是真的。6-7月这一波都是肉，以后估计不会那么爽的。打新也有周期。</w:t>
      </w:r>
      <w:bookmarkStart w:id="0" w:name="_GoBack"/>
      <w:bookmarkEnd w:id="0"/>
    </w:p>
    <w:p w:rsidR="008905AA" w:rsidRDefault="008905AA">
      <w:pPr>
        <w:pStyle w:val="dad9f4d6-53ae-40ff-92d7-3bf309d553ea"/>
      </w:pPr>
    </w:p>
    <w:p w:rsidR="008905AA" w:rsidRDefault="008905AA">
      <w:pPr>
        <w:jc w:val="left"/>
      </w:pPr>
    </w:p>
    <w:p w:rsidR="008905AA" w:rsidRDefault="00D03710">
      <w:pPr>
        <w:pStyle w:val="100c6ce0-f2cc-42d7-8303-fac6496f7bea"/>
      </w:pPr>
      <w:r>
        <w:rPr>
          <w:color w:val="5B9BD5"/>
          <w:sz w:val="28"/>
          <w:szCs w:val="28"/>
        </w:rPr>
        <w:t>教授，双汇怎么看？我看你讲说猪肉已经涨的高了？还需要持有吗？</w:t>
      </w:r>
    </w:p>
    <w:p w:rsidR="008905AA" w:rsidRDefault="00D03710">
      <w:pPr>
        <w:pStyle w:val="916e1807-7639-431d-9ec4-0be3af08c8cf"/>
        <w:spacing w:line="360" w:lineRule="auto"/>
      </w:pPr>
      <w:r>
        <w:t>双汇严格来说不是猪肉股，而是猪肉加工股，这两个有区别的。</w:t>
        <w:cr/>
        <w:t/>
        <w:cr/>
        <w:t>猪肉股，猪肉涨价一定收益；加工股不一定，这个我想大家都好理解。</w:t>
        <w:cr/>
        <w:t/>
        <w:cr/>
        <w:t>我持有双汇的理由有三条：</w:t>
        <w:cr/>
        <w:t/>
        <w:cr/>
        <w:t>1、高分红，每年分红4%以上，作为打新门票配置太完美。</w:t>
        <w:cr/>
        <w:t/>
        <w:cr/>
        <w:t>2、低位，很多时候没涨了。现在很多消费股都上天了，这个还在地上趴着的我当然要珍惜。</w:t>
        <w:cr/>
        <w:t/>
        <w:cr/>
        <w:t>3、有一定扩张的可能性。双汇是猪肉加工龙头，但仅占全国2.5%的比例，当然还有很大的发展空间。当然这一条我是不确定的，但在低位是可以赌的。</w:t>
        <w:cr/>
        <w:t/>
        <w:cr/>
        <w:t>总的来说我的持股思路都是防守反击，立足于不死。这种股票特别适合做打新配置。</w:t>
      </w:r>
      <w:bookmarkStart w:id="0" w:name="_GoBack"/>
      <w:bookmarkEnd w:id="0"/>
    </w:p>
    <w:p w:rsidR="008905AA" w:rsidRDefault="008905AA">
      <w:pPr>
        <w:pStyle w:val="916e1807-7639-431d-9ec4-0be3af08c8cf"/>
      </w:pPr>
    </w:p>
    <w:p w:rsidR="008905AA" w:rsidRDefault="008905AA">
      <w:pPr>
        <w:jc w:val="left"/>
      </w:pPr>
    </w:p>
    <w:p w:rsidR="008905AA" w:rsidRDefault="00D03710">
      <w:pPr>
        <w:pStyle w:val="d2ee85c1-2a35-4bba-b7a9-17b83d3333e2"/>
      </w:pPr>
      <w:r>
        <w:rPr>
          <w:color w:val="5B9BD5"/>
          <w:sz w:val="28"/>
          <w:szCs w:val="28"/>
        </w:rPr>
        <w:t>今天白云机场怎么跌这么多，教授能说说吗？</w:t>
      </w:r>
    </w:p>
    <w:p w:rsidR="008905AA" w:rsidRDefault="00D03710">
      <w:pPr>
        <w:pStyle w:val="49e7e534-4655-44f7-8a2b-e61dca8bacf3"/>
        <w:spacing w:line="360" w:lineRule="auto"/>
      </w:pPr>
      <w:r>
        <w:t>估值太高，被反杀。再好的股票，估值高了都会被人杀，然后就要等着新的业绩出来才会有人愿意进来。</w:t>
        <w:cr/>
        <w:t/>
        <w:cr/>
        <w:t>不要相信某些人忽悠的长期持股，这条在中国股市是不成立的。当然我说的长期不是指一个月两个月，而是N年。</w:t>
        <w:cr/>
        <w:t/>
        <w:cr/>
        <w:t>持股的唯一理由就是，估值高于现有价格，最好是显著高于。</w:t>
        <w:cr/>
        <w:t/>
        <w:cr/>
        <w:t>比方说我拿着平安有4年多了，够长了吧。唯一的原因就是我认为平安还是被显著低估的，而不是什么长期持股的理念。</w:t>
        <w:cr/>
        <w:t/>
        <w:cr/>
        <w:t>长期持股都是结果，而不是原因。巴菲特长期持有的那几个股票也都是因为业绩一直好，一直低估，所以拿着。</w:t>
        <w:cr/>
        <w:t/>
        <w:cr/>
        <w:t>所以白云机场涨了那么多，自然会有人杀。至于拿不拿，关键看你认为的估值在哪里，是不是还有明显的便宜。</w:t>
      </w:r>
      <w:bookmarkStart w:id="0" w:name="_GoBack"/>
      <w:bookmarkEnd w:id="0"/>
    </w:p>
    <w:p w:rsidR="008905AA" w:rsidRDefault="008905AA">
      <w:pPr>
        <w:pStyle w:val="49e7e534-4655-44f7-8a2b-e61dca8bacf3"/>
      </w:pPr>
    </w:p>
    <w:p w:rsidR="008905AA" w:rsidRDefault="008905AA">
      <w:pPr>
        <w:jc w:val="left"/>
      </w:pPr>
    </w:p>
    <w:p w:rsidR="008905AA" w:rsidRDefault="00D03710">
      <w:pPr>
        <w:pStyle w:val="860d5811-3423-4193-82a2-884ffe0e451e"/>
      </w:pPr>
      <w:r>
        <w:rPr>
          <w:color w:val="5B9BD5"/>
          <w:sz w:val="28"/>
          <w:szCs w:val="28"/>
        </w:rPr>
        <w:t>我就想问问，你认识大屁股几年了啊</w:t>
      </w:r>
    </w:p>
    <w:p w:rsidR="008905AA" w:rsidRDefault="00D03710">
      <w:pPr>
        <w:pStyle w:val="4b37ad13-aac1-4232-9340-779bd6fd6a16"/>
        <w:spacing w:line="360" w:lineRule="auto"/>
      </w:pPr>
      <w:r>
        <w:t>哎，你们怎么这么关心八卦呢？</w:t>
        <w:cr/>
        <w:t/>
        <w:cr/>
        <w:t>作为网友很多年了吧，都是水木社区混出来的。作为真人大概是2年不到。</w:t>
      </w:r>
      <w:bookmarkStart w:id="0" w:name="_GoBack"/>
      <w:bookmarkEnd w:id="0"/>
    </w:p>
    <w:p w:rsidR="008905AA" w:rsidRDefault="008905AA">
      <w:pPr>
        <w:pStyle w:val="4b37ad13-aac1-4232-9340-779bd6fd6a16"/>
      </w:pPr>
    </w:p>
    <w:p w:rsidR="008905AA" w:rsidRDefault="008905AA">
      <w:pPr>
        <w:jc w:val="left"/>
      </w:pPr>
    </w:p>
    <w:p w:rsidR="008905AA" w:rsidRDefault="00D03710">
      <w:pPr>
        <w:pStyle w:val="8de497cc-aeca-45d4-a3f9-a8d41d8f8bd3"/>
      </w:pPr>
      <w:r>
        <w:rPr>
          <w:color w:val="5B9BD5"/>
          <w:sz w:val="28"/>
          <w:szCs w:val="28"/>
        </w:rPr>
        <w:t>教授，在哪里能及时看到个股盘中的大宗交易信息？</w:t>
      </w:r>
    </w:p>
    <w:p w:rsidR="008905AA" w:rsidRDefault="00D03710">
      <w:pPr>
        <w:pStyle w:val="e8ccf633-8c75-4fa3-8a21-2f9790b9d905"/>
        <w:spacing w:line="360" w:lineRule="auto"/>
      </w:pPr>
      <w:r>
        <w:t>在交易软件里面可以查，不同券商和APP的位置不同，可咨询客服。</w:t>
        <w:cr/>
        <w:t/>
        <w:cr/>
        <w:t>不过正常情况下不必关注大宗交易，基本都是左手倒右手的游戏，并不是市场价格。</w:t>
      </w:r>
      <w:bookmarkStart w:id="0" w:name="_GoBack"/>
      <w:bookmarkEnd w:id="0"/>
    </w:p>
    <w:p w:rsidR="008905AA" w:rsidRDefault="008905AA">
      <w:pPr>
        <w:pStyle w:val="e8ccf633-8c75-4fa3-8a21-2f9790b9d905"/>
      </w:pPr>
    </w:p>
    <w:p w:rsidR="008905AA" w:rsidRDefault="008905AA">
      <w:pPr>
        <w:jc w:val="left"/>
      </w:pPr>
    </w:p>
    <w:p w:rsidR="008905AA" w:rsidRDefault="00D03710">
      <w:pPr>
        <w:pStyle w:val="4d7ffea2-c960-4630-9c41-6bcf77b4142d"/>
      </w:pPr>
      <w:r>
        <w:rPr>
          <w:color w:val="5B9BD5"/>
          <w:sz w:val="28"/>
          <w:szCs w:val="28"/>
        </w:rPr>
        <w:t>芒果超媒怎么样，叫兽</w:t>
      </w:r>
    </w:p>
    <w:p w:rsidR="008905AA" w:rsidRDefault="00D03710">
      <w:pPr>
        <w:pStyle w:val="6b2d6b76-896f-4372-acd2-9374761314fa"/>
        <w:spacing w:line="360" w:lineRule="auto"/>
      </w:pPr>
      <w:r>
        <w:t>传媒股我觉得都不太建议，现在传媒被互联网压制太厉害了，政策方面现在传媒也不是很开放，很多事情都不能做，自然影响业绩。</w:t>
        <w:cr/>
        <w:t/>
        <w:cr/>
        <w:t>另外传媒我觉得也不算是个好行业，赚点钱，最后都被那帮戏子分了，给股东的没多少。你研究一下华谊的案例就知道了，光给冯小刚就给了多少。当然大股东是不亏的，他们和冯小刚是铁哥们啊，鬼知道这个钱去哪里了呢？</w:t>
        <w:cr/>
        <w:t/>
        <w:cr/>
        <w:t>具体到芒果传媒，我没有研究。据说芒果是比较互联网化的公司，相对别的传媒要好一点。但大环境不行，我也不觉得他就一定能起来。</w:t>
      </w:r>
      <w:bookmarkStart w:id="0" w:name="_GoBack"/>
      <w:bookmarkEnd w:id="0"/>
    </w:p>
    <w:p w:rsidR="008905AA" w:rsidRDefault="008905AA">
      <w:pPr>
        <w:pStyle w:val="6b2d6b76-896f-4372-acd2-9374761314fa"/>
      </w:pPr>
    </w:p>
    <w:p w:rsidR="008905AA" w:rsidRDefault="008905AA">
      <w:pPr>
        <w:jc w:val="left"/>
      </w:pPr>
    </w:p>
    <w:p w:rsidR="008905AA" w:rsidRDefault="00D03710">
      <w:pPr>
        <w:pStyle w:val="dc1ae872-3fa3-4885-bb28-f2aba708f95b"/>
      </w:pPr>
      <w:r>
        <w:rPr>
          <w:color w:val="5B9BD5"/>
          <w:sz w:val="28"/>
          <w:szCs w:val="28"/>
        </w:rPr>
        <w:t>请问教授打新持仓维持不变吗？做更新吗？现在入手合适吗？刚加入。</w:t>
      </w:r>
    </w:p>
    <w:p w:rsidR="008905AA" w:rsidRDefault="00D03710">
      <w:pPr>
        <w:pStyle w:val="12e7904a-179d-4743-92b3-622c33147c58"/>
        <w:spacing w:line="360" w:lineRule="auto"/>
      </w:pPr>
      <w:r>
        <w:t>变了我都会通知的，不通知就是没变。入手合适不合适请自己判断，的确个股都会有高估低估，各人风险偏好也不同。</w:t>
      </w:r>
      <w:bookmarkStart w:id="0" w:name="_GoBack"/>
      <w:bookmarkEnd w:id="0"/>
    </w:p>
    <w:p w:rsidR="008905AA" w:rsidRDefault="008905AA">
      <w:pPr>
        <w:pStyle w:val="12e7904a-179d-4743-92b3-622c33147c58"/>
      </w:pPr>
    </w:p>
    <w:p w:rsidR="008905AA" w:rsidRDefault="008905AA">
      <w:pPr>
        <w:jc w:val="left"/>
      </w:pPr>
    </w:p>
    <w:p w:rsidR="008905AA" w:rsidRDefault="00D03710">
      <w:pPr>
        <w:pStyle w:val="9c63b1bd-5d4a-48a7-acec-52f352284226"/>
      </w:pPr>
      <w:r>
        <w:rPr>
          <w:color w:val="5B9BD5"/>
          <w:sz w:val="28"/>
          <w:szCs w:val="28"/>
        </w:rPr>
        <w:t xml:space="preserve"> </w:t>
      </w:r>
    </w:p>
    <w:p w:rsidR="008905AA" w:rsidRDefault="00D03710">
      <w:pPr>
        <w:pStyle w:val="32252f7e-5775-4b51-9337-a1f47a6583cf"/>
        <w:spacing w:line="360" w:lineRule="auto"/>
      </w:pPr>
      <w:r>
        <w:t>&lt;e type="hashtag" hid="552854824224" title="%23%E5%B9%B2%E8%B4%A7%23" /&gt; 干货NO.12 回避道德恶劣公司的两个理由——以新城为例</w:t>
        <w:cr/>
        <w:t/>
        <w:cr/>
        <w:t>我发表了一篇文章：&lt;e type="web" href="https%3A%2F%2Farticles.zsxq.com%2Fid_veqwqupa1bpw.html" title="%E5%B9%B2%E8%B4%A7NO.11+%E5%9B%9E%E9%81%BF%E9%81%93%E5%BE%B7%E6%81%B6%E5%8A%A3%E5%85%AC%E5%8F%B8%E7%9A%84%E4%B8%A4%E4%B8%AA%E7%90%86%E7%94%B1" /&gt;</w:t>
        <w:cr/>
        <w:t/>
        <w:cr/>
        <w:t>连夜赶出来的，说一下我对新城这种公司的看法</w:t>
      </w:r>
      <w:bookmarkStart w:id="0" w:name="_GoBack"/>
      <w:bookmarkEnd w:id="0"/>
    </w:p>
    <w:p w:rsidR="008905AA" w:rsidRDefault="008905AA">
      <w:pPr>
        <w:pStyle w:val="32252f7e-5775-4b51-9337-a1f47a6583cf"/>
      </w:pPr>
    </w:p>
    <w:p w:rsidR="008905AA" w:rsidRDefault="008905AA">
      <w:pPr>
        <w:jc w:val="left"/>
      </w:pPr>
    </w:p>
    <w:p w:rsidR="008905AA" w:rsidRDefault="00D03710">
      <w:pPr>
        <w:pStyle w:val="4e45a69e-e64c-46ef-bee2-5fd1d25cc65f"/>
      </w:pPr>
      <w:r>
        <w:rPr>
          <w:color w:val="5B9BD5"/>
          <w:sz w:val="28"/>
          <w:szCs w:val="28"/>
        </w:rPr>
        <w:t xml:space="preserve"> </w:t>
      </w:r>
    </w:p>
    <w:p w:rsidR="008905AA" w:rsidRDefault="00D03710">
      <w:pPr>
        <w:pStyle w:val="1fb569e8-a1f5-48e5-87df-09e85acf3a51"/>
        <w:spacing w:line="360" w:lineRule="auto"/>
      </w:pPr>
      <w:r>
        <w:t>汇率、黄金等等都比较稳定，美股也涨了。美股涨至少说明美国和毛子之间没啥大不了的问题。A50略微高开。新城王董被抓，大快人心。</w:t>
        <w:cr/>
        <w:t/>
        <w:cr/>
        <w:t>今天的行情不悲观。</w:t>
      </w:r>
      <w:bookmarkStart w:id="0" w:name="_GoBack"/>
      <w:bookmarkEnd w:id="0"/>
    </w:p>
    <w:p w:rsidR="008905AA" w:rsidRDefault="008905AA">
      <w:pPr>
        <w:pStyle w:val="1fb569e8-a1f5-48e5-87df-09e85acf3a51"/>
      </w:pPr>
    </w:p>
    <w:p w:rsidR="008905AA" w:rsidRDefault="008905AA">
      <w:pPr>
        <w:jc w:val="left"/>
      </w:pPr>
    </w:p>
    <w:p w:rsidR="008905AA" w:rsidRDefault="00D03710">
      <w:pPr>
        <w:pStyle w:val="bc662bf9-c304-46b7-b90d-c219dc552452"/>
      </w:pPr>
      <w:r>
        <w:rPr>
          <w:color w:val="5B9BD5"/>
          <w:sz w:val="28"/>
          <w:szCs w:val="28"/>
        </w:rPr>
        <w:t xml:space="preserve"> </w:t>
      </w:r>
    </w:p>
    <w:p w:rsidR="008905AA" w:rsidRDefault="00D03710">
      <w:pPr>
        <w:pStyle w:val="88d8d8c6-a12b-46d1-b67c-26572fe6614f"/>
        <w:spacing w:line="360" w:lineRule="auto"/>
      </w:pPr>
      <w:r>
        <w:t>好的，明天新城H再来20%</w:t>
      </w:r>
      <w:bookmarkStart w:id="0" w:name="_GoBack"/>
      <w:bookmarkEnd w:id="0"/>
    </w:p>
    <w:p w:rsidR="008905AA" w:rsidRDefault="008905AA">
      <w:pPr>
        <w:pStyle w:val="88d8d8c6-a12b-46d1-b67c-26572fe6614f"/>
      </w:pPr>
    </w:p>
    <w:p w:rsidR="008905AA" w:rsidRDefault="008905AA">
      <w:pPr>
        <w:jc w:val="left"/>
      </w:pPr>
    </w:p>
    <w:p w:rsidR="008905AA" w:rsidRDefault="00D03710">
      <w:pPr>
        <w:pStyle w:val="c2842350-8354-4c80-9249-5c8eb22ae5ad"/>
      </w:pPr>
      <w:r>
        <w:rPr>
          <w:color w:val="5B9BD5"/>
          <w:sz w:val="28"/>
          <w:szCs w:val="28"/>
        </w:rPr>
        <w:t xml:space="preserve"> </w:t>
      </w:r>
    </w:p>
    <w:p w:rsidR="008905AA" w:rsidRDefault="00D03710">
      <w:pPr>
        <w:pStyle w:val="909684fc-acd2-4429-b6f7-f0dd5ebfd9e2"/>
        <w:spacing w:line="360" w:lineRule="auto"/>
      </w:pPr>
      <w:r>
        <w:t>新城这一波是惹众怒了</w:t>
      </w:r>
      <w:bookmarkStart w:id="0" w:name="_GoBack"/>
      <w:bookmarkEnd w:id="0"/>
    </w:p>
    <w:p w:rsidR="008905AA" w:rsidRDefault="008905AA">
      <w:pPr>
        <w:pStyle w:val="909684fc-acd2-4429-b6f7-f0dd5ebfd9e2"/>
      </w:pPr>
    </w:p>
    <w:p w:rsidR="008905AA" w:rsidRDefault="008905AA">
      <w:pPr>
        <w:jc w:val="left"/>
      </w:pPr>
    </w:p>
    <w:p w:rsidR="008905AA" w:rsidRDefault="00D03710">
      <w:pPr>
        <w:pStyle w:val="b2303f2e-9808-4fe2-843f-55cb74478e81"/>
      </w:pPr>
      <w:r>
        <w:rPr>
          <w:color w:val="5B9BD5"/>
          <w:sz w:val="28"/>
          <w:szCs w:val="28"/>
        </w:rPr>
        <w:t xml:space="preserve"> </w:t>
      </w:r>
    </w:p>
    <w:p w:rsidR="008905AA" w:rsidRDefault="00D03710">
      <w:pPr>
        <w:pStyle w:val="54e98822-6ed7-4e5c-a725-d858b5f049b8"/>
        <w:spacing w:line="360" w:lineRule="auto"/>
      </w:pPr>
      <w:r>
        <w:t>董事长，放开那个女孩，想要爽找我</w:t>
      </w:r>
      <w:bookmarkStart w:id="0" w:name="_GoBack"/>
      <w:bookmarkEnd w:id="0"/>
    </w:p>
    <w:p w:rsidR="008905AA" w:rsidRDefault="008905AA">
      <w:pPr>
        <w:pStyle w:val="54e98822-6ed7-4e5c-a725-d858b5f049b8"/>
      </w:pPr>
    </w:p>
    <w:p w:rsidR="008905AA" w:rsidRDefault="008905AA">
      <w:pPr>
        <w:jc w:val="left"/>
      </w:pPr>
    </w:p>
    <w:p w:rsidR="008905AA" w:rsidRDefault="00D03710">
      <w:pPr>
        <w:pStyle w:val="54677b35-a04c-4706-b4e7-25f5ab39e417"/>
      </w:pPr>
      <w:r>
        <w:rPr>
          <w:color w:val="5B9BD5"/>
          <w:sz w:val="28"/>
          <w:szCs w:val="28"/>
        </w:rPr>
        <w:t xml:space="preserve"> </w:t>
      </w:r>
    </w:p>
    <w:p w:rsidR="008905AA" w:rsidRDefault="00D03710">
      <w:pPr>
        <w:pStyle w:val="4c47178b-3a8e-49d9-b2d0-ddeac2483b9c"/>
        <w:spacing w:line="360" w:lineRule="auto"/>
      </w:pPr>
      <w:r>
        <w:t>同志们，这是昨天就有人知道消息了啊。以后再也不能忽视大宗交易了。</w:t>
      </w:r>
      <w:bookmarkStart w:id="0" w:name="_GoBack"/>
      <w:bookmarkEnd w:id="0"/>
    </w:p>
    <w:p w:rsidR="008905AA" w:rsidRDefault="008905AA">
      <w:pPr>
        <w:pStyle w:val="4c47178b-3a8e-49d9-b2d0-ddeac2483b9c"/>
      </w:pPr>
    </w:p>
    <w:p w:rsidR="008905AA" w:rsidRDefault="008905AA">
      <w:pPr>
        <w:jc w:val="left"/>
      </w:pPr>
    </w:p>
    <w:p w:rsidR="008905AA" w:rsidRDefault="00D03710">
      <w:pPr>
        <w:pStyle w:val="9e0b5058-1a1e-4eb3-9948-c56ebf164e49"/>
      </w:pPr>
      <w:r>
        <w:rPr>
          <w:color w:val="5B9BD5"/>
          <w:sz w:val="28"/>
          <w:szCs w:val="28"/>
        </w:rPr>
        <w:t xml:space="preserve"> </w:t>
      </w:r>
    </w:p>
    <w:p w:rsidR="008905AA" w:rsidRDefault="00D03710">
      <w:pPr>
        <w:pStyle w:val="cbfd73ac-d77b-4792-8249-875db69e0ab3"/>
        <w:spacing w:line="360" w:lineRule="auto"/>
      </w:pPr>
      <w:r>
        <w:t>新城王董事长真是个禽兽啊，感慨一下。</w:t>
      </w:r>
      <w:bookmarkStart w:id="0" w:name="_GoBack"/>
      <w:bookmarkEnd w:id="0"/>
    </w:p>
    <w:p w:rsidR="008905AA" w:rsidRDefault="008905AA">
      <w:pPr>
        <w:pStyle w:val="cbfd73ac-d77b-4792-8249-875db69e0ab3"/>
      </w:pPr>
    </w:p>
    <w:p w:rsidR="008905AA" w:rsidRDefault="008905AA">
      <w:pPr>
        <w:jc w:val="left"/>
      </w:pPr>
    </w:p>
    <w:p w:rsidR="008905AA" w:rsidRDefault="00D03710">
      <w:pPr>
        <w:pStyle w:val="1f4e6d1a-9d55-44d7-a98e-62f507225258"/>
      </w:pPr>
      <w:r>
        <w:rPr>
          <w:color w:val="5B9BD5"/>
          <w:sz w:val="28"/>
          <w:szCs w:val="28"/>
        </w:rPr>
        <w:t>教授你好，现在有了一点积蓄，不多，就50万。想提前还房贷划算还是再买一套临深的小房子，前几年买了一个30平的小公寓，利率上浮三倍，要6.37，现在这钱也没有很好的理财方式，家里领导也不同意买股票，只放在银行理财了，现在很多卡都可以随时贷款也才6点多利息，您觉得是提前还公寓的贷款划算还是在临深楼盘再买一套小户型？目前两人都在深圳，事业单位，没有任何灰色收入，但工资发的及时，没有其他大的开销。谢谢！</w:t>
      </w:r>
    </w:p>
    <w:p w:rsidR="008905AA" w:rsidRDefault="00D03710">
      <w:pPr>
        <w:pStyle w:val="4606f53d-971d-48da-a8d5-6ef9d180e0ec"/>
        <w:spacing w:line="360" w:lineRule="auto"/>
      </w:pPr>
      <w:r>
        <w:t>你这个问题很有意思。6.37的利率有点高了，如果是5以下那肯定毫不犹疑不还。所以我觉得你的想法是对的，直接把贷款还了吧，如果需要用钱的时候再用信用贷即可。</w:t>
        <w:cr/>
        <w:t/>
        <w:cr/>
        <w:t>不过提醒你一点，关键看你的投资是长期还是短期的。房贷最好的一点是时间很长，给你提供长期的流动性。而信用贷似乎最长也就是三年，三年之后要还的时候还是挺有压力的。</w:t>
        <w:cr/>
        <w:t/>
        <w:cr/>
        <w:t>另外还有个问题需要考虑的就是公积金。我不知道你这个房子可不可以用公积金还，如果可以的话建议不要提前还贷了。因为公积金放在那里利息是很低的，不如慢慢用来还房贷。</w:t>
        <w:cr/>
        <w:t/>
        <w:cr/>
        <w:t>另外你说的临深，我的理解是深圳附近。这一代房产价格目前争议很大，主要是因为前几年涨幅很大。从好的方面来看，深圳仍然是中国经济最具活力地区，肯定会普惠周边房产。但不好的方面看，前几年涨幅很大，近几年地王频出，短期看似乎可能见顶。</w:t>
        <w:cr/>
        <w:t/>
        <w:cr/>
        <w:t>啰嗦那么多，供你参考。</w:t>
      </w:r>
      <w:bookmarkStart w:id="0" w:name="_GoBack"/>
      <w:bookmarkEnd w:id="0"/>
    </w:p>
    <w:p w:rsidR="008905AA" w:rsidRDefault="008905AA">
      <w:pPr>
        <w:pStyle w:val="4606f53d-971d-48da-a8d5-6ef9d180e0ec"/>
      </w:pPr>
    </w:p>
    <w:p w:rsidR="008905AA" w:rsidRDefault="008905AA">
      <w:pPr>
        <w:jc w:val="left"/>
      </w:pPr>
    </w:p>
    <w:p w:rsidR="008905AA" w:rsidRDefault="00D03710">
      <w:pPr>
        <w:pStyle w:val="fabfbb26-282b-4508-87be-80e8b6242e54"/>
      </w:pPr>
      <w:r>
        <w:rPr>
          <w:color w:val="5B9BD5"/>
          <w:sz w:val="28"/>
          <w:szCs w:val="28"/>
        </w:rPr>
        <w:t>教授对于很多粉丝都是新手，除了打新门票，可否建一个指数基金轮动组合之类的？</w:t>
      </w:r>
    </w:p>
    <w:p w:rsidR="008905AA" w:rsidRDefault="00D03710">
      <w:pPr>
        <w:pStyle w:val="a4a179f1-2071-49ff-a1e0-b89458c5f19c"/>
        <w:spacing w:line="360" w:lineRule="auto"/>
      </w:pPr>
      <w:r>
        <w:t>指数基金还轮动啥，直接无脑定投即可。业余选手做投资应该尽量简化，而不要搞复杂。简单才是业余选手的优势。</w:t>
        <w:cr/>
        <w:t/>
        <w:cr/>
        <w:t>给大家举个例子，以前雪球上有个大V叫做***自由之路，几十万粉丝。后来做了一个私募，三年下来年化收益惨兮兮，被人diss了很久。这哥们就是做轮动的，这个做做，那个做做，最后西瓜都丢掉了，捡了几个芝麻。</w:t>
        <w:cr/>
        <w:t/>
        <w:cr/>
        <w:t>我对自己的要求是，懂那些比较复杂的东西，但只做简单的。</w:t>
        <w:cr/>
        <w:t/>
        <w:cr/>
        <w:t>懂主要是为了躲坑，只做简单的也是为了躲坑。</w:t>
        <w:cr/>
        <w:t/>
        <w:cr/>
        <w:t>前面我写过一篇干货，讲大A股其实长期来看都是上升的。所以只要把坑躲过去了，自然也就赚钱了。</w:t>
      </w:r>
      <w:bookmarkStart w:id="0" w:name="_GoBack"/>
      <w:bookmarkEnd w:id="0"/>
    </w:p>
    <w:p w:rsidR="008905AA" w:rsidRDefault="008905AA">
      <w:pPr>
        <w:pStyle w:val="a4a179f1-2071-49ff-a1e0-b89458c5f19c"/>
      </w:pPr>
    </w:p>
    <w:p w:rsidR="008905AA" w:rsidRDefault="008905AA">
      <w:pPr>
        <w:jc w:val="left"/>
      </w:pPr>
    </w:p>
    <w:p w:rsidR="008905AA" w:rsidRDefault="00D03710">
      <w:pPr>
        <w:pStyle w:val="5e5157a4-0cf1-4287-858a-cc1ee0d1a110"/>
      </w:pPr>
      <w:r>
        <w:rPr>
          <w:color w:val="5B9BD5"/>
          <w:sz w:val="28"/>
          <w:szCs w:val="28"/>
        </w:rPr>
        <w:t>教授你好，我和身边朋友的同事所在炒股群（其中不乏高市值大佬也都坚持打新），发现近半年到一年来几乎没有人中过新股的，相比于18年每隔两三个月就会有人中签发红包，这个是整体概率下降了，还是单纯运气不好呢？</w:t>
      </w:r>
    </w:p>
    <w:p w:rsidR="008905AA" w:rsidRDefault="00D03710">
      <w:pPr>
        <w:pStyle w:val="5820a1e7-78bd-4f93-8ef1-df9513c11a5e"/>
        <w:spacing w:line="360" w:lineRule="auto"/>
      </w:pPr>
      <w:r>
        <w:t>从数据来看，并没发现最近的中签率有显著下降。所以我猜是因为最近一年行情不好，大家赚了钱都偷着乐，不舍得发红包吧，哈哈。</w:t>
        <w:cr/>
        <w:t/>
        <w:cr/>
        <w:t>不过总的来说，打新收益率是一路下降的。在2015年的时候，方法得当甚至可以得到年化40%以上，2016和2017两年也肯定在10%以上。2018年以后感觉只有5-6%了。不过考虑到门票的分红，还是很划算的，相当于这5-6%是白送的。</w:t>
        <w:cr/>
        <w:t/>
        <w:cr/>
        <w:t>另外，最近的中签率一定会很高的，因为科创板密集发行。不要错过这个伟大的社会主义红利哦。</w:t>
      </w:r>
      <w:bookmarkStart w:id="0" w:name="_GoBack"/>
      <w:bookmarkEnd w:id="0"/>
    </w:p>
    <w:p w:rsidR="008905AA" w:rsidRDefault="008905AA">
      <w:pPr>
        <w:pStyle w:val="5820a1e7-78bd-4f93-8ef1-df9513c11a5e"/>
      </w:pPr>
    </w:p>
    <w:p w:rsidR="008905AA" w:rsidRDefault="008905AA">
      <w:pPr>
        <w:jc w:val="left"/>
      </w:pPr>
    </w:p>
    <w:p w:rsidR="008905AA" w:rsidRDefault="00D03710">
      <w:pPr>
        <w:pStyle w:val="5c202b2b-ddaf-43e0-8dfb-f14fed21b1dc"/>
      </w:pPr>
      <w:r>
        <w:rPr>
          <w:color w:val="5B9BD5"/>
          <w:sz w:val="28"/>
          <w:szCs w:val="28"/>
        </w:rPr>
        <w:t>教授，请问下上市公司季报，年报一般会在什么时候披露呢？比如一季报，二季报，三季报，四级报，年报这些的，大概时间点会是多少。另外，从公司披露时间来看，那些拖拖拉拉的企业，是否可能有较大概率的不正常，不适合持有?</w:t>
      </w:r>
    </w:p>
    <w:p w:rsidR="008905AA" w:rsidRDefault="00D03710">
      <w:pPr>
        <w:pStyle w:val="88d31518-8c36-4d6e-ae3e-8f8461b67e00"/>
        <w:spacing w:line="360" w:lineRule="auto"/>
      </w:pPr>
      <w:r>
        <w:t>一季报2月中旬-4月30，中报7月初-8月31日，三季报10月中旬-10月31日，年报1月下旬-4月30日止。一般上市公司年报和一季报同时公布。</w:t>
        <w:cr/>
        <w:t/>
        <w:cr/>
        <w:t>不过在出年报之前，很多公司会出一个年度业绩预报，给你一个业绩区间。一般这个业绩预报是很重要的，指明了方向。</w:t>
        <w:cr/>
        <w:t/>
        <w:cr/>
        <w:t>虽然感觉你是新手，但是有些猜测还是比较准的。我打过一个比方说，发了成绩单之后，学霸肯定是直接冲回家给爹妈看，学渣肯定是拖拖拉拉不肯回家，恨不得这一天永远不会结束。所以通常发年报晚的多少会有点问题。</w:t>
      </w:r>
      <w:bookmarkStart w:id="0" w:name="_GoBack"/>
      <w:bookmarkEnd w:id="0"/>
    </w:p>
    <w:p w:rsidR="008905AA" w:rsidRDefault="008905AA">
      <w:pPr>
        <w:pStyle w:val="88d31518-8c36-4d6e-ae3e-8f8461b67e00"/>
      </w:pPr>
    </w:p>
    <w:p w:rsidR="008905AA" w:rsidRDefault="008905AA">
      <w:pPr>
        <w:jc w:val="left"/>
      </w:pPr>
    </w:p>
    <w:p w:rsidR="008905AA" w:rsidRDefault="00D03710">
      <w:pPr>
        <w:pStyle w:val="b72e03e0-9683-4008-8d04-bfae10077f3d"/>
      </w:pPr>
      <w:r>
        <w:rPr>
          <w:color w:val="5B9BD5"/>
          <w:sz w:val="28"/>
          <w:szCs w:val="28"/>
        </w:rPr>
        <w:t xml:space="preserve"> </w:t>
      </w:r>
    </w:p>
    <w:p w:rsidR="008905AA" w:rsidRDefault="00D03710">
      <w:pPr>
        <w:pStyle w:val="661dcdec-4152-4364-a6a7-45d57f6bf237"/>
        <w:spacing w:line="360" w:lineRule="auto"/>
      </w:pPr>
      <w:r>
        <w:t>人民币离岸汇率跌，黄金大涨，石油下跌。传我央行要降息，今天这个形式不好判断啊。感觉就和打麻将一样，上家下家对家都很麻烦。</w:t>
      </w:r>
      <w:bookmarkStart w:id="0" w:name="_GoBack"/>
      <w:bookmarkEnd w:id="0"/>
    </w:p>
    <w:p w:rsidR="008905AA" w:rsidRDefault="008905AA">
      <w:pPr>
        <w:pStyle w:val="661dcdec-4152-4364-a6a7-45d57f6bf237"/>
      </w:pPr>
    </w:p>
    <w:p w:rsidR="008905AA" w:rsidRDefault="008905AA">
      <w:pPr>
        <w:jc w:val="left"/>
      </w:pPr>
    </w:p>
    <w:p w:rsidR="008905AA" w:rsidRDefault="00D03710">
      <w:pPr>
        <w:pStyle w:val="14cf1302-e122-44bf-8dc0-3dda8b786ca3"/>
      </w:pPr>
      <w:r>
        <w:rPr>
          <w:color w:val="5B9BD5"/>
          <w:sz w:val="28"/>
          <w:szCs w:val="28"/>
        </w:rPr>
        <w:t xml:space="preserve"> </w:t>
      </w:r>
    </w:p>
    <w:p w:rsidR="008905AA" w:rsidRDefault="00D03710">
      <w:pPr>
        <w:pStyle w:val="761da5b6-1df7-42a2-8c99-d322cef27cf0"/>
        <w:spacing w:line="360" w:lineRule="auto"/>
      </w:pPr>
      <w:r>
        <w:t>美联储表态说短期内不降息</w:t>
      </w:r>
      <w:bookmarkStart w:id="0" w:name="_GoBack"/>
      <w:bookmarkEnd w:id="0"/>
    </w:p>
    <w:p w:rsidR="008905AA" w:rsidRDefault="008905AA">
      <w:pPr>
        <w:pStyle w:val="761da5b6-1df7-42a2-8c99-d322cef27cf0"/>
      </w:pPr>
    </w:p>
    <w:p w:rsidR="008905AA" w:rsidRDefault="008905AA">
      <w:pPr>
        <w:jc w:val="left"/>
      </w:pPr>
    </w:p>
    <w:p w:rsidR="008905AA" w:rsidRDefault="00D03710">
      <w:pPr>
        <w:pStyle w:val="14551799-7106-43cc-a4d3-18f01d1adc1b"/>
      </w:pPr>
      <w:r>
        <w:rPr>
          <w:color w:val="5B9BD5"/>
          <w:sz w:val="28"/>
          <w:szCs w:val="28"/>
        </w:rPr>
        <w:t xml:space="preserve"> </w:t>
      </w:r>
    </w:p>
    <w:p w:rsidR="008905AA" w:rsidRDefault="00D03710">
      <w:pPr>
        <w:pStyle w:val="ac97efd8-0a17-4fb2-92ba-75e539702136"/>
        <w:spacing w:line="360" w:lineRule="auto"/>
      </w:pPr>
      <w:r>
        <w:t>外资开始买洋河了，今天买了3亿多...</w:t>
        <w:cr/>
        <w:t/>
        <w:cr/>
        <w:t>舒服的</w:t>
      </w:r>
      <w:bookmarkStart w:id="0" w:name="_GoBack"/>
      <w:bookmarkEnd w:id="0"/>
    </w:p>
    <w:p w:rsidR="008905AA" w:rsidRDefault="008905AA">
      <w:pPr>
        <w:pStyle w:val="ac97efd8-0a17-4fb2-92ba-75e539702136"/>
      </w:pPr>
    </w:p>
    <w:p w:rsidR="008905AA" w:rsidRDefault="008905AA">
      <w:pPr>
        <w:jc w:val="left"/>
      </w:pPr>
    </w:p>
    <w:p w:rsidR="008905AA" w:rsidRDefault="00D03710">
      <w:pPr>
        <w:pStyle w:val="b2b74254-53c6-438a-90e7-3645bf12d0d8"/>
      </w:pPr>
      <w:r>
        <w:rPr>
          <w:color w:val="5B9BD5"/>
          <w:sz w:val="28"/>
          <w:szCs w:val="28"/>
        </w:rPr>
        <w:t>教授 离岸人民币涨和跌各代表什么 还有人民币汇率涨跌各代表什么</w:t>
      </w:r>
    </w:p>
    <w:p w:rsidR="008905AA" w:rsidRDefault="00D03710">
      <w:pPr>
        <w:pStyle w:val="a5802147-198e-4424-960e-d710972fd949"/>
        <w:spacing w:line="360" w:lineRule="auto"/>
      </w:pPr>
      <w:r>
        <w:t>这个问题我晚点专门写篇干货来聊吧。一两百个字说不清楚。</w:t>
      </w:r>
      <w:bookmarkStart w:id="0" w:name="_GoBack"/>
      <w:bookmarkEnd w:id="0"/>
    </w:p>
    <w:p w:rsidR="008905AA" w:rsidRDefault="008905AA">
      <w:pPr>
        <w:pStyle w:val="a5802147-198e-4424-960e-d710972fd949"/>
      </w:pPr>
    </w:p>
    <w:p w:rsidR="008905AA" w:rsidRDefault="008905AA">
      <w:pPr>
        <w:jc w:val="left"/>
      </w:pPr>
    </w:p>
    <w:p w:rsidR="008905AA" w:rsidRDefault="00D03710">
      <w:pPr>
        <w:pStyle w:val="90c8e7ec-1ea4-4eb9-bf3f-e9cefc4d0b00"/>
      </w:pPr>
      <w:r>
        <w:rPr>
          <w:color w:val="5B9BD5"/>
          <w:sz w:val="28"/>
          <w:szCs w:val="28"/>
        </w:rPr>
        <w:t>教授，现在全球经济都在衰退，实体经济不断下滑，周边国家经济都下滑严重，美国经济也是摇摇欲坠，如果全球经济衰退，那么股市势必也会受很大波及吧！作为小白我们要有点啥思想准备呢？</w:t>
      </w:r>
    </w:p>
    <w:p w:rsidR="008905AA" w:rsidRDefault="00D03710">
      <w:pPr>
        <w:pStyle w:val="779994f5-7f4f-4eb1-b250-e19740cd5b8e"/>
        <w:spacing w:line="360" w:lineRule="auto"/>
      </w:pPr>
      <w:r>
        <w:t>看什么样的经济衰退了。如果只是慢慢衰退，那么通过放水+刺激消费，股市还是有可能涨的。举个例子，最近几年欧洲的经济一直不好，但是股市一直涨啊。如果是大衰退，股市当然不行。但你钱放在别的地方也未必行啊。</w:t>
        <w:cr/>
        <w:t/>
        <w:cr/>
        <w:t>其实中国经济机会还是挺大的，至少比全球大部分地方要大。你看老外工作那个佛系，我们都是996，但为啥中国还只有人均GDP一万美元呢？肯定不合理啊。</w:t>
        <w:cr/>
        <w:t/>
        <w:cr/>
        <w:t>这是我们看多中国的最大理由。</w:t>
      </w:r>
      <w:bookmarkStart w:id="0" w:name="_GoBack"/>
      <w:bookmarkEnd w:id="0"/>
    </w:p>
    <w:p w:rsidR="008905AA" w:rsidRDefault="008905AA">
      <w:pPr>
        <w:pStyle w:val="779994f5-7f4f-4eb1-b250-e19740cd5b8e"/>
      </w:pPr>
    </w:p>
    <w:p w:rsidR="008905AA" w:rsidRDefault="008905AA">
      <w:pPr>
        <w:jc w:val="left"/>
      </w:pPr>
    </w:p>
    <w:p w:rsidR="008905AA" w:rsidRDefault="00D03710">
      <w:pPr>
        <w:pStyle w:val="ee5fc919-d0d6-4274-80e7-d06b91b7b04e"/>
      </w:pPr>
      <w:r>
        <w:rPr>
          <w:color w:val="5B9BD5"/>
          <w:sz w:val="28"/>
          <w:szCs w:val="28"/>
        </w:rPr>
        <w:t>教授，看你在白马组合里说银行快见顶了，也同样适用于平安银行吗？目前十来个点的盈利，作为打新组合在考虑要不要调仓</w:t>
      </w:r>
    </w:p>
    <w:p w:rsidR="008905AA" w:rsidRDefault="00D03710">
      <w:pPr>
        <w:pStyle w:val="8d39a0ed-9653-48e9-bebc-c26c951b5415"/>
        <w:spacing w:line="360" w:lineRule="auto"/>
      </w:pPr>
      <w:r>
        <w:t>补充一下，我说的见顶并不是长期见顶，而是短期内见顶，长期我还是看好银行的。所以长期价值投资的话我会持有，包括我现在也持有宁波银行和南京银行。</w:t>
        <w:cr/>
        <w:t/>
        <w:cr/>
        <w:t>但是打新套利的逻辑和长期价值投资有点不一样，更加求稳一点。简单来说一个股票涨多了，我宁可轮换一个在地低位。这样为虽然损失了前者连续上涨带来的利润可能性，但也挥回避了回调的可能性。</w:t>
        <w:cr/>
        <w:t/>
        <w:cr/>
        <w:t>打新套利的逻辑主要在于分红+新股获利，股票本身涨跌倒是次要的，所以求稳。</w:t>
      </w:r>
      <w:bookmarkStart w:id="0" w:name="_GoBack"/>
      <w:bookmarkEnd w:id="0"/>
    </w:p>
    <w:p w:rsidR="008905AA" w:rsidRDefault="008905AA">
      <w:pPr>
        <w:pStyle w:val="8d39a0ed-9653-48e9-bebc-c26c951b5415"/>
      </w:pPr>
    </w:p>
    <w:p w:rsidR="008905AA" w:rsidRDefault="008905AA">
      <w:pPr>
        <w:jc w:val="left"/>
      </w:pPr>
    </w:p>
    <w:p w:rsidR="008905AA" w:rsidRDefault="00D03710">
      <w:pPr>
        <w:pStyle w:val="55a919ca-98c0-4cb9-b695-c5db8451b74d"/>
      </w:pPr>
      <w:r>
        <w:rPr>
          <w:color w:val="5B9BD5"/>
          <w:sz w:val="28"/>
          <w:szCs w:val="28"/>
        </w:rPr>
        <w:t>教授，把你的文章都全部看完，你在文章提及“雪球”和“集思录”你说是收获最大。可以介绍一下怎么才能用完这两个软件作为用来学习好。比如：该怎么看看？看什么内容？我是找不到怎么样开始。</w:t>
      </w:r>
    </w:p>
    <w:p w:rsidR="008905AA" w:rsidRDefault="00D03710">
      <w:pPr>
        <w:pStyle w:val="7da67e74-c577-44a3-af52-7a0541ca4729"/>
        <w:spacing w:line="360" w:lineRule="auto"/>
      </w:pPr>
      <w:r>
        <w:t>这两个本质上都是论坛吧，就是慢慢泡着，慢慢就看明白了。当然0基础的小白直接看，估计有点难懂。建议看两本书，一本书《&lt;e type="web" href="https%3A%2F%2Fwx.zsxq.com%2Fmweb%2Fviews%2Fweread%2Fsearch.html%3Fkeyword%3D%E8%81%AA%E6%98%8E%E7%9A%84%E6%8A%95%E8%B5%84%E8%80%85" title="聪明的投资者" style="none" /&gt;》、一本是《手把手教你读财报》。看完之后再去，应该大部分就能看懂了。</w:t>
        <w:cr/>
        <w:t/>
        <w:cr/>
        <w:t>不过不看也不要紧，就慢慢泡着，时间久了自然也就懂了。我就是在网上慢慢泡懂的，没看过什么书。</w:t>
      </w:r>
      <w:bookmarkStart w:id="0" w:name="_GoBack"/>
      <w:bookmarkEnd w:id="0"/>
    </w:p>
    <w:p w:rsidR="008905AA" w:rsidRDefault="008905AA">
      <w:pPr>
        <w:pStyle w:val="7da67e74-c577-44a3-af52-7a0541ca4729"/>
      </w:pPr>
    </w:p>
    <w:p w:rsidR="008905AA" w:rsidRDefault="008905AA">
      <w:pPr>
        <w:jc w:val="left"/>
      </w:pPr>
    </w:p>
    <w:p w:rsidR="008905AA" w:rsidRDefault="00D03710">
      <w:pPr>
        <w:pStyle w:val="dbb43411-3925-47fc-92f2-343312af3313"/>
      </w:pPr>
      <w:r>
        <w:rPr>
          <w:color w:val="5B9BD5"/>
          <w:sz w:val="28"/>
          <w:szCs w:val="28"/>
        </w:rPr>
        <w:t>教授好，作为今年的新韭菜，二月进来找低pe或低pb的标的一通瞎买瞎卖，到四月初也浮盈七八个点。</w:t>
        <w:cr/>
        <w:t>随后市场开始进入震荡调整阶段，逐渐发现自己只是摸不到头脑的傻瓜，涨了跌了都莫名其妙，几乎感受到一种被市场愚弄的耻辱感。认清自己的能力后，果断把手里的票清了大半换成自认为保值银行股，现在的操作是跟着教授买了双汇，重仓ETF指数，定投教授推荐的两只基金。</w:t>
        <w:cr/>
        <w:t>我认识到自己没有对个股估值的能力，只能单纯地看个股处于历史pe或pb曲线的底部来判断是否便宜，但是看不到这个股票为什么在底部，将来还能不能起来能去到多高。</w:t>
        <w:cr/>
        <w:t>所以现在想从据说是最简单的消费股上，学习和练习估值能力，想请教授指点一些学习和练习方法，谢谢</w:t>
      </w:r>
    </w:p>
    <w:p w:rsidR="008905AA" w:rsidRDefault="00D03710">
      <w:pPr>
        <w:pStyle w:val="f725985f-187f-419a-8db7-670efe5496ec"/>
        <w:spacing w:line="360" w:lineRule="auto"/>
      </w:pPr>
      <w:r>
        <w:t>你这问题也太大了，基本上等价于买什么股票能赚钱了。慢慢学习吧，包括星球、订阅号其实每天谈的都是这个问题，然后也从其他渠道学习，慢慢有一天也就突然领悟了。</w:t>
        <w:cr/>
        <w:t/>
        <w:cr/>
        <w:t>不够有一点可以说明一下。你觉得自己摸不到头脑，涨跌都莫名其妙，这是入门前的迷惘。任何一个股票的涨跌都是概率问题，那么核心问题就是如果提升自己判断正确的概率。精华区里面有一篇写冯柳的文章，你可以看看，希望对你有帮助。</w:t>
      </w:r>
      <w:bookmarkStart w:id="0" w:name="_GoBack"/>
      <w:bookmarkEnd w:id="0"/>
    </w:p>
    <w:p w:rsidR="008905AA" w:rsidRDefault="008905AA">
      <w:pPr>
        <w:pStyle w:val="f725985f-187f-419a-8db7-670efe5496ec"/>
      </w:pPr>
    </w:p>
    <w:p w:rsidR="008905AA" w:rsidRDefault="008905AA">
      <w:pPr>
        <w:jc w:val="left"/>
      </w:pPr>
    </w:p>
    <w:p w:rsidR="008905AA" w:rsidRDefault="00D03710">
      <w:pPr>
        <w:pStyle w:val="b833f093-30a8-4953-8833-17d813e7f984"/>
      </w:pPr>
      <w:r>
        <w:rPr>
          <w:color w:val="5B9BD5"/>
          <w:sz w:val="28"/>
          <w:szCs w:val="28"/>
        </w:rPr>
        <w:t>请教教授，在985理工类高校读应用经济，非该校强势专业，如果以后考综合类985大学经济类研究生，比如中大岭南学院等，本科的学历背景会影响竞争力吗，还是成绩最重要？有些忐忑。</w:t>
      </w:r>
    </w:p>
    <w:p w:rsidR="008905AA" w:rsidRDefault="00D03710">
      <w:pPr>
        <w:pStyle w:val="8a405098-d43e-4a86-bdff-b85eb0fcf098"/>
        <w:spacing w:line="360" w:lineRule="auto"/>
      </w:pPr>
      <w:r>
        <w:t>没问题的，985高校的本科生已经很抢手了。因为现在很多人毕业后都去国外读硕士，实际上好的生源是明显不足的。</w:t>
        <w:cr/>
        <w:t/>
        <w:cr/>
        <w:t>现在基本上除了本校保送之外，清北能招到的最好学生就是华五，华五能招到的最好学生就是985，以此类推。</w:t>
      </w:r>
      <w:bookmarkStart w:id="0" w:name="_GoBack"/>
      <w:bookmarkEnd w:id="0"/>
    </w:p>
    <w:p w:rsidR="008905AA" w:rsidRDefault="008905AA">
      <w:pPr>
        <w:pStyle w:val="8a405098-d43e-4a86-bdff-b85eb0fcf098"/>
      </w:pPr>
    </w:p>
    <w:p w:rsidR="008905AA" w:rsidRDefault="008905AA">
      <w:pPr>
        <w:jc w:val="left"/>
      </w:pPr>
    </w:p>
    <w:p w:rsidR="008905AA" w:rsidRDefault="00D03710">
      <w:pPr>
        <w:pStyle w:val="443ee146-e2bb-4651-92cb-3249796fdb95"/>
      </w:pPr>
      <w:r>
        <w:rPr>
          <w:color w:val="5B9BD5"/>
          <w:sz w:val="28"/>
          <w:szCs w:val="28"/>
        </w:rPr>
        <w:t xml:space="preserve"> </w:t>
      </w:r>
    </w:p>
    <w:p w:rsidR="008905AA" w:rsidRDefault="00D03710">
      <w:pPr>
        <w:pStyle w:val="5c699c2a-ff75-4e99-95f1-59bc9ed51327"/>
        <w:spacing w:line="360" w:lineRule="auto"/>
      </w:pPr>
      <w:r>
        <w:t>收盘以后，人民币汇率突然跌了，不知道出了什么问题。希望晚上拉回来，不然明天有点危险。</w:t>
      </w:r>
      <w:bookmarkStart w:id="0" w:name="_GoBack"/>
      <w:bookmarkEnd w:id="0"/>
    </w:p>
    <w:p w:rsidR="008905AA" w:rsidRDefault="008905AA">
      <w:pPr>
        <w:pStyle w:val="5c699c2a-ff75-4e99-95f1-59bc9ed51327"/>
      </w:pPr>
    </w:p>
    <w:p w:rsidR="008905AA" w:rsidRDefault="008905AA">
      <w:pPr>
        <w:jc w:val="left"/>
      </w:pPr>
    </w:p>
    <w:p w:rsidR="008905AA" w:rsidRDefault="00D03710">
      <w:pPr>
        <w:pStyle w:val="551dce8a-742b-4689-b7d3-faa5b463d877"/>
      </w:pPr>
      <w:r>
        <w:rPr>
          <w:color w:val="5B9BD5"/>
          <w:sz w:val="28"/>
          <w:szCs w:val="28"/>
        </w:rPr>
        <w:t>跟着教授在中烟香港上赚钱了，请问今天是卖点吗？</w:t>
      </w:r>
    </w:p>
    <w:p w:rsidR="008905AA" w:rsidRDefault="00D03710">
      <w:pPr>
        <w:pStyle w:val="0d871242-c54f-44c2-b563-fc5f47a61460"/>
        <w:spacing w:line="360" w:lineRule="auto"/>
      </w:pPr>
      <w:r>
        <w:t>兄弟，我只能告诉你，现在中烟香港都是游资在炒。是我的话现在就走了，但很可能走了以后游资还会拼命拉。我是求稳的性格，赚到就好。但有人性格和我不同，比较激进，也没有对错之分。</w:t>
      </w:r>
      <w:bookmarkStart w:id="0" w:name="_GoBack"/>
      <w:bookmarkEnd w:id="0"/>
    </w:p>
    <w:p w:rsidR="008905AA" w:rsidRDefault="008905AA">
      <w:pPr>
        <w:pStyle w:val="0d871242-c54f-44c2-b563-fc5f47a61460"/>
      </w:pPr>
    </w:p>
    <w:p w:rsidR="008905AA" w:rsidRDefault="008905AA">
      <w:pPr>
        <w:jc w:val="left"/>
      </w:pPr>
    </w:p>
    <w:p w:rsidR="008905AA" w:rsidRDefault="00D03710">
      <w:pPr>
        <w:pStyle w:val="6cc0668b-c0ed-4e19-a921-546d09757100"/>
      </w:pPr>
      <w:r>
        <w:rPr>
          <w:color w:val="5B9BD5"/>
          <w:sz w:val="28"/>
          <w:szCs w:val="28"/>
        </w:rPr>
        <w:t>教授，我爸股票账号给我打理，有一只股票是中国铝业，已经拿手里两年多了，亏损还是48%，对于这只股票要怎么破？割肉还是继续拿着？每年也没有分红。刚开通星球，不太会操作，刚在别人的提问下留言了。。。</w:t>
      </w:r>
    </w:p>
    <w:p w:rsidR="008905AA" w:rsidRDefault="00D03710">
      <w:pPr>
        <w:pStyle w:val="1362ff28-2c74-4b7b-9853-ecf8fab92324"/>
        <w:spacing w:line="360" w:lineRule="auto"/>
      </w:pPr>
      <w:r>
        <w:t>这个问题还真的很难回答。为难之处在于股市有很大的不确定性，如果我建议你卖掉，说不定这个股票过几天就大涨了。所以我还是给你一些思考建议，而不是给你结论比较好。最后的决策肯定要你自己做出。</w:t>
        <w:cr/>
        <w:t/>
        <w:cr/>
        <w:t>1、如果只是几万块钱的账户，建议你就直接割了重新开始。你也是新手，还是重新开始比较好。</w:t>
        <w:cr/>
        <w:t/>
        <w:cr/>
        <w:t>2、如果账户里钱比较多，那就要谨慎。建议你从下面几个角度来考虑问题：一是未来铝价走势如何，二是电价变高还是变低（电是铝的主要成本），三是国家有没有给中国铝业什么特殊的政策。也就是学会如何了解企业的基本面。</w:t>
        <w:cr/>
        <w:t/>
        <w:cr/>
        <w:t>3、也可以折中一下。在看不清楚中铝这个股票之前，卖一部分比方说三分之一自己玩，剩下拿着再说。</w:t>
        <w:cr/>
        <w:t/>
        <w:cr/>
        <w:t>总的来说，新手入门肯定是要交学费的。就是希望少交一点，时间短一点。</w:t>
      </w:r>
      <w:bookmarkStart w:id="0" w:name="_GoBack"/>
      <w:bookmarkEnd w:id="0"/>
    </w:p>
    <w:p w:rsidR="008905AA" w:rsidRDefault="008905AA">
      <w:pPr>
        <w:pStyle w:val="1362ff28-2c74-4b7b-9853-ecf8fab92324"/>
      </w:pPr>
    </w:p>
    <w:p w:rsidR="008905AA" w:rsidRDefault="008905AA">
      <w:pPr>
        <w:jc w:val="left"/>
      </w:pPr>
    </w:p>
    <w:p w:rsidR="008905AA" w:rsidRDefault="00D03710">
      <w:pPr>
        <w:pStyle w:val="52941e1c-569d-4033-b2d2-a3eeb5980beb"/>
      </w:pPr>
      <w:r>
        <w:rPr>
          <w:color w:val="5B9BD5"/>
          <w:sz w:val="28"/>
          <w:szCs w:val="28"/>
        </w:rPr>
        <w:t>教授好！</w:t>
        <w:cr/>
        <w:t>想请教一个关于就业的问题。</w:t>
        <w:cr/>
        <w:t/>
        <w:cr/>
        <w:t>男，毕业于普通大学会计专业。刚工作一年，现在我在温州的某商业银行做小柜员。但是家中资源一般，现在发奋在备考cpa想跳出银行圈，已经过两门会计和审计。运气好今年能把剩下4门全过。同时持有初级会计，各种基金，期货等从业证书。</w:t>
        <w:cr/>
        <w:t/>
        <w:cr/>
        <w:t>如果真的跳槽可能会选择在杭州工作，由于没有毕业院校的加持，不清楚是去事务所还是新兴行业企业。目标是快速成长立足，然后赚钱，趁年轻还有动力，忙点累点倒无所谓，只想跟上名校毕业的朋友和同学步伐哈哈哈哈。</w:t>
        <w:cr/>
        <w:t/>
        <w:cr/>
        <w:t>请求教授提供点建议，分析下大小事务所，和新兴行业的企业该怎么选择。</w:t>
      </w:r>
    </w:p>
    <w:p w:rsidR="008905AA" w:rsidRDefault="00D03710">
      <w:pPr>
        <w:pStyle w:val="120b0575-23f8-480a-8097-f79b89786a77"/>
        <w:spacing w:line="360" w:lineRule="auto"/>
      </w:pPr>
      <w:r>
        <w:t>会计这个行业我了解不太多，只能胡乱说一下了。</w:t>
        <w:cr/>
        <w:t/>
        <w:cr/>
        <w:t>个人建议你去事务所，因为去了事务所以后，自然要和企业打交道。企业是甲方，你是乙方。我认识一些朋友，都是从事务所跳槽去的企业，有的做财务总监，有点做低一点的职位，都很不错。</w:t>
        <w:cr/>
        <w:t/>
        <w:cr/>
        <w:t>比较一下，你直接去企业的话，其实双方了解都是不深入的。而事务所虽然是乙方，但是在服务甲方的过程中，和甲方的高管一定是有深入接触的。本质上也就相当于甲方高管在直接面试你了，对你认可度高的话是有可能直接给你一个好职位的。而对你来说，也能充分认识甲方的情况，做出更好的选择。</w:t>
        <w:cr/>
        <w:t/>
        <w:cr/>
        <w:t>另一方面，财会人员很重要的一点在于有比较宽广的人脉。你在一家企业待着肯定是比较难的，但在事务所里虽然辛苦，但是做的项目多，自然也就认识人并且能产生信任的关系。</w:t>
        <w:cr/>
        <w:t/>
        <w:cr/>
        <w:t>所以我还是建议你去事务所。年轻人，打拼几年，有了积累再说。</w:t>
      </w:r>
      <w:bookmarkStart w:id="0" w:name="_GoBack"/>
      <w:bookmarkEnd w:id="0"/>
    </w:p>
    <w:p w:rsidR="008905AA" w:rsidRDefault="008905AA">
      <w:pPr>
        <w:pStyle w:val="120b0575-23f8-480a-8097-f79b89786a77"/>
      </w:pPr>
    </w:p>
    <w:p w:rsidR="008905AA" w:rsidRDefault="008905AA">
      <w:pPr>
        <w:jc w:val="left"/>
      </w:pPr>
    </w:p>
    <w:p w:rsidR="008905AA" w:rsidRDefault="00D03710">
      <w:pPr>
        <w:pStyle w:val="67d02733-b5d8-4ac5-9fe0-f41683472a0b"/>
      </w:pPr>
      <w:r>
        <w:rPr>
          <w:color w:val="5B9BD5"/>
          <w:sz w:val="28"/>
          <w:szCs w:val="28"/>
        </w:rPr>
        <w:t>教授你好，山东理科考生今年报考志愿，省排名1万9。对物理，通信，电信，电子感兴趣。想请问这些专业未来有没有发展前景？挑选学校中，心怡的是东北大学秦皇岛，合肥工业大学，太原理工，这些是211学校。还是选择杭州电子科技大学这样城市比较好的非211大学呢？ 快要报考了，麻烦教授回答一下，也想听听大家的建议，谢谢😀</w:t>
      </w:r>
    </w:p>
    <w:p w:rsidR="008905AA" w:rsidRDefault="00D03710">
      <w:pPr>
        <w:pStyle w:val="0e944856-6245-4317-813d-6fc2530a9e03"/>
        <w:spacing w:line="360" w:lineRule="auto"/>
      </w:pPr>
      <w:r>
        <w:t>记得前几天和你聊过这个问题的，我当时给你的推荐是浙江工业大学和杭州电子科技大学。</w:t>
        <w:cr/>
        <w:t/>
        <w:cr/>
        <w:t>浙江工业大学是浙江省排第二的高校，水平不比你说的这些学校差，只是历史原因没有上211。因为当时浙江的211名额给了杭大、浙医大、浙农大，但这三兄弟都被浙大合并了。后面浙江省全力扶持浙工大，实力比内地的一些211更强。如果是浙江人的话，一般肯定是选择浙工大而不是边缘211的。我看你想选的也是工科专业，未来不做公务员的，那么是不是211没有那么重要，主要还是看学校实力和社会认可度。至少在浙江，浙工大的认可度肯定比你说的这些强。</w:t>
        <w:cr/>
        <w:t/>
        <w:cr/>
        <w:t>杭电也不错，是马云战斗过的地方。阿里里面早期技术员工主要来自杭电，所以杭电进阿里是有优惠的。在通信等方面杭电水平也不错。不过我个人感觉杭电比起边缘211，实力和学校氛围整体还是差一些的。</w:t>
        <w:cr/>
        <w:t/>
        <w:cr/>
        <w:t>我主要了解浙江的情况，各位年轻的程序员小哥们也可以给个建议，帮帮小兄弟。</w:t>
      </w:r>
      <w:bookmarkStart w:id="0" w:name="_GoBack"/>
      <w:bookmarkEnd w:id="0"/>
    </w:p>
    <w:p w:rsidR="008905AA" w:rsidRDefault="008905AA">
      <w:pPr>
        <w:pStyle w:val="0e944856-6245-4317-813d-6fc2530a9e03"/>
      </w:pPr>
    </w:p>
    <w:p w:rsidR="008905AA" w:rsidRDefault="008905AA">
      <w:pPr>
        <w:jc w:val="left"/>
      </w:pPr>
    </w:p>
    <w:p w:rsidR="008905AA" w:rsidRDefault="00D03710">
      <w:pPr>
        <w:pStyle w:val="d3408938-2fca-439b-93e1-69b8012d85cf"/>
      </w:pPr>
      <w:r>
        <w:rPr>
          <w:color w:val="5B9BD5"/>
          <w:sz w:val="28"/>
          <w:szCs w:val="28"/>
        </w:rPr>
        <w:t>教授，我关注的一个公众号叫炒股养家的飞飞，他建了一个QQ群，先是带大家炒股，后来又带大家炒A50，说两年可以赚20倍，我想问这可靠吗？我看群里的大多数人都是跟着他做A50股指了，都是几百万的入金。</w:t>
      </w:r>
    </w:p>
    <w:p w:rsidR="008905AA" w:rsidRDefault="00D03710">
      <w:pPr>
        <w:pStyle w:val="4fc783b5-371e-4dac-8a33-7394c1715b95"/>
        <w:spacing w:line="360" w:lineRule="auto"/>
      </w:pPr>
      <w:r>
        <w:t>兄弟，如果两年可以赚20倍，人家为啥还要带你玩儿啊？</w:t>
        <w:cr/>
        <w:t/>
        <w:cr/>
        <w:t>现在银行信用贷很方便的，凑几张卡，贷上100万，2年后就是2000万了，难道不比带你们这帮韭菜玩轻松？</w:t>
        <w:cr/>
        <w:t/>
        <w:cr/>
        <w:t>我是严重不建议大家去玩期货的，1赚99亏的东西。</w:t>
        <w:cr/>
        <w:t/>
        <w:cr/>
        <w:t>我以前写过一篇公众号文章，你看一下，也许对你有帮助。</w:t>
        <w:cr/>
        <w:t/>
        <w:cr/>
        <w:t>&lt;e type="web" href="https%3A%2F%2Fmp.weixin.qq.com%2Fs%2FEqrhpzbxrdd8AgcDcgyQAA" title="%E4%BA%8F%E6%8E%89%E4%B8%80%E5%A5%97%E8%A5%BF%E6%B9%96%E8%BE%B9%E7%9A%84%E6%88%BF%E5%AD%90..." cache="" /&gt;</w:t>
      </w:r>
      <w:bookmarkStart w:id="0" w:name="_GoBack"/>
      <w:bookmarkEnd w:id="0"/>
    </w:p>
    <w:p w:rsidR="008905AA" w:rsidRDefault="008905AA">
      <w:pPr>
        <w:pStyle w:val="4fc783b5-371e-4dac-8a33-7394c1715b95"/>
      </w:pPr>
    </w:p>
    <w:p w:rsidR="008905AA" w:rsidRDefault="008905AA">
      <w:pPr>
        <w:jc w:val="left"/>
      </w:pPr>
    </w:p>
    <w:p w:rsidR="008905AA" w:rsidRDefault="00D03710">
      <w:pPr>
        <w:pStyle w:val="2162328a-23ed-46f0-8bd8-e103b1aa977c"/>
      </w:pPr>
      <w:r>
        <w:rPr>
          <w:color w:val="5B9BD5"/>
          <w:sz w:val="28"/>
          <w:szCs w:val="28"/>
        </w:rPr>
        <w:t>福耀玻璃已经拿了半年多，一直温吞，成本26.4，是否继续持有？</w:t>
      </w:r>
    </w:p>
    <w:p w:rsidR="008905AA" w:rsidRDefault="00D03710">
      <w:pPr>
        <w:pStyle w:val="1dcc1d78-9cf5-4dcb-be11-70b3051d9a08"/>
        <w:spacing w:line="360" w:lineRule="auto"/>
      </w:pPr>
      <w:r>
        <w:t>首先你要思考一个问题，就是为啥福耀玻璃不涨。</w:t>
        <w:cr/>
        <w:t/>
        <w:cr/>
        <w:t>我认为最重要的原因在于福耀玻璃做的是汽车玻璃，而国内汽车销量是下降的。在这个背景下，企业天花板就体现出来了。当然福耀玻璃是个好公司，每年分红也是杠杠的，长期拿着问题也不是特别大。但高增长时代过去以后，肯定不会给给特别高的估值。</w:t>
      </w:r>
      <w:bookmarkStart w:id="0" w:name="_GoBack"/>
      <w:bookmarkEnd w:id="0"/>
    </w:p>
    <w:p w:rsidR="008905AA" w:rsidRDefault="008905AA">
      <w:pPr>
        <w:pStyle w:val="1dcc1d78-9cf5-4dcb-be11-70b3051d9a08"/>
      </w:pPr>
    </w:p>
    <w:p w:rsidR="008905AA" w:rsidRDefault="008905AA">
      <w:pPr>
        <w:jc w:val="left"/>
      </w:pPr>
    </w:p>
    <w:p w:rsidR="008905AA" w:rsidRDefault="00D03710">
      <w:pPr>
        <w:pStyle w:val="d4c3a848-3fa2-4f99-a03f-79748b9f038a"/>
      </w:pPr>
      <w:r>
        <w:rPr>
          <w:color w:val="5B9BD5"/>
          <w:sz w:val="28"/>
          <w:szCs w:val="28"/>
        </w:rPr>
        <w:t xml:space="preserve"> </w:t>
      </w:r>
    </w:p>
    <w:p w:rsidR="008905AA" w:rsidRDefault="00D03710">
      <w:pPr>
        <w:pStyle w:val="4fe0fb12-df6f-423a-a9cd-41b33a98eb01"/>
        <w:spacing w:line="360" w:lineRule="auto"/>
      </w:pPr>
      <w:r>
        <w:t>A50盘前下跌，人民币离岸汇率也略跌。如同万里晴空中出现了一丝阴霾...</w:t>
        <w:cr/>
        <w:t/>
        <w:cr/>
        <w:t>看看我昨天的乐观会不会被打脸吧。</w:t>
      </w:r>
      <w:bookmarkStart w:id="0" w:name="_GoBack"/>
      <w:bookmarkEnd w:id="0"/>
    </w:p>
    <w:p w:rsidR="008905AA" w:rsidRDefault="008905AA">
      <w:pPr>
        <w:pStyle w:val="4fe0fb12-df6f-423a-a9cd-41b33a98eb01"/>
      </w:pPr>
    </w:p>
    <w:p w:rsidR="008905AA" w:rsidRDefault="008905AA">
      <w:pPr>
        <w:jc w:val="left"/>
      </w:pPr>
    </w:p>
    <w:p w:rsidR="008905AA" w:rsidRDefault="00D03710">
      <w:pPr>
        <w:pStyle w:val="40b70bda-4039-4799-87ee-f0f400c1e5b1"/>
      </w:pPr>
      <w:r>
        <w:rPr>
          <w:color w:val="5B9BD5"/>
          <w:sz w:val="28"/>
          <w:szCs w:val="28"/>
        </w:rPr>
        <w:t>教授，既然您提到了对于大学专业的筛选，看到您对后四个（物流、行政、人力、酒店管理）直接划掉了，可否说一下您的意见。</w:t>
        <w:cr/>
        <w:t>以您作为大学教师及社会行业发展来看</w:t>
        <w:cr/>
        <w:t>1）觉得以上专业在大学的知识对于就业作用不大？</w:t>
        <w:cr/>
        <w:t>2）还是未来这些这个行业需求不高还是会被人工智能取代？</w:t>
        <w:cr/>
        <w:t>3）还是仅是理工科技术类与文科类对比选择理工科好一些？</w:t>
        <w:cr/>
        <w:t>作为一个本科毕业5年HR，对自己未来行业的传统HR发展不是很看好，目前主要做HR数据分析跟HR信息系统化，打算出路是是利用在职研究生学习数学或统计类专业来辅助人力资源数据化管理，不知道有无对HR看法或未来倾向呢，谢谢。</w:t>
      </w:r>
    </w:p>
    <w:p w:rsidR="008905AA" w:rsidRDefault="00D03710">
      <w:pPr>
        <w:pStyle w:val="1ec88a0c-fd83-471d-b717-43fe53a21a1f"/>
        <w:spacing w:line="360" w:lineRule="auto"/>
      </w:pPr>
      <w:r>
        <w:t>这些工作肯定是长期存在的，但问题在于这些本质是一个行业而不是一个专业。举例来说，物流管理专业，核心是数据分析和运筹学建模吧。那我为什么不找一个统计学或者运筹学毕业的而要找一个物流的呢？</w:t>
        <w:cr/>
        <w:t/>
        <w:cr/>
        <w:t>传统HR你也说了不看好，那就不分析了。如果是信息化的HR，那么你作为HR专业出身的，和信息管理出身的，哪一个更有优势呢？当然你可以说你的信息化水平也很高，这是有可能的，但这个并不是专业带给你的，而是你自我选择的结果啊。</w:t>
        <w:cr/>
        <w:t/>
        <w:cr/>
        <w:t>专业的核心还是不可复制的竞争力，这个和投资是一样的。</w:t>
      </w:r>
      <w:bookmarkStart w:id="0" w:name="_GoBack"/>
      <w:bookmarkEnd w:id="0"/>
    </w:p>
    <w:p w:rsidR="008905AA" w:rsidRDefault="008905AA">
      <w:pPr>
        <w:pStyle w:val="1ec88a0c-fd83-471d-b717-43fe53a21a1f"/>
      </w:pPr>
    </w:p>
    <w:p w:rsidR="008905AA" w:rsidRDefault="008905AA">
      <w:pPr>
        <w:jc w:val="left"/>
      </w:pPr>
    </w:p>
    <w:p w:rsidR="008905AA" w:rsidRDefault="00D03710">
      <w:pPr>
        <w:pStyle w:val="016c1738-4821-4f9c-ad99-bfd9cf78afab"/>
      </w:pPr>
      <w:r>
        <w:rPr>
          <w:color w:val="5B9BD5"/>
          <w:sz w:val="28"/>
          <w:szCs w:val="28"/>
        </w:rPr>
        <w:t>教授你好，问题见下图，我会在教授“收租”时补上提问的费用，希望教授能抽空回答</w:t>
      </w:r>
    </w:p>
    <w:p w:rsidR="008905AA" w:rsidRDefault="00D03710">
      <w:pPr>
        <w:pStyle w:val="873a4989-6393-464f-aa23-72b53cf85bb1"/>
        <w:spacing w:line="360" w:lineRule="auto"/>
      </w:pPr>
      <w:r>
        <w:t>数据分析师当然是好职业，问题是如果你不喜欢当程序员，你又如何肯定自己喜欢当数据分析师呢？</w:t>
        <w:cr/>
        <w:t/>
        <w:cr/>
        <w:t>抛开你个人爱好不谈，我认为程序员是比数据分析师更好的职业。因为程序员的需求是明确的，工资级别也是明确的。基本上每个人都大概会知道达到什么水平就能拿什么工资。而数据师目前并不是一个社会需求量很大的职业，达到什么水平拿多少工资也没谱。</w:t>
        <w:cr/>
        <w:t/>
        <w:cr/>
        <w:t>当然，肯定有人能在这个行业上做的很好，赚很多钱。但凭什么你参加一年培训就能做到呢？</w:t>
        <w:cr/>
        <w:t/>
        <w:cr/>
        <w:t>真想转数据分析，我建议你在业余时间内看一些书和视频，你的程序员基础绝对是有帮助的。然后观察一下到底哪些企业需要数据分析师，工资是多少。业余时间看看能不能接一些相关的活儿，算是锻炼一下。</w:t>
        <w:cr/>
        <w:t/>
        <w:cr/>
        <w:t>如果这样一两年下来，你还是觉得数据分析师适合自己，再转也不难。</w:t>
      </w:r>
      <w:bookmarkStart w:id="0" w:name="_GoBack"/>
      <w:bookmarkEnd w:id="0"/>
    </w:p>
    <w:p w:rsidR="008905AA" w:rsidRDefault="008905AA">
      <w:pPr>
        <w:pStyle w:val="873a4989-6393-464f-aa23-72b53cf85bb1"/>
      </w:pPr>
    </w:p>
    <w:p w:rsidR="008905AA" w:rsidRDefault="008905AA">
      <w:pPr>
        <w:jc w:val="left"/>
      </w:pPr>
    </w:p>
    <w:p w:rsidR="008905AA" w:rsidRDefault="00D03710">
      <w:pPr>
        <w:pStyle w:val="ae0831c6-1896-4b7c-8149-b3cb502249e4"/>
      </w:pPr>
      <w:r>
        <w:rPr>
          <w:color w:val="5B9BD5"/>
          <w:sz w:val="28"/>
          <w:szCs w:val="28"/>
        </w:rPr>
        <w:t>教授，请教一个问题：对外经贸大学和中央财经大学，哪所更优？</w:t>
      </w:r>
    </w:p>
    <w:p w:rsidR="008905AA" w:rsidRDefault="00D03710">
      <w:pPr>
        <w:pStyle w:val="651ace9d-fc71-46e4-9dad-e6488cf448e4"/>
        <w:spacing w:line="360" w:lineRule="auto"/>
      </w:pPr>
      <w:r>
        <w:t>当然是央财了，我印象中这两个都不是一个级别的学校。当然我的印象不一定是对的，但肯定是央财更好。</w:t>
        <w:cr/>
        <w:t/>
        <w:cr/>
        <w:t>你看一个是中央，一个是对外。在咱们国家那个更牛还用比么？</w:t>
      </w:r>
      <w:bookmarkStart w:id="0" w:name="_GoBack"/>
      <w:bookmarkEnd w:id="0"/>
    </w:p>
    <w:p w:rsidR="008905AA" w:rsidRDefault="008905AA">
      <w:pPr>
        <w:pStyle w:val="651ace9d-fc71-46e4-9dad-e6488cf448e4"/>
      </w:pPr>
    </w:p>
    <w:p w:rsidR="008905AA" w:rsidRDefault="008905AA">
      <w:pPr>
        <w:jc w:val="left"/>
      </w:pPr>
    </w:p>
    <w:p w:rsidR="008905AA" w:rsidRDefault="00D03710">
      <w:pPr>
        <w:pStyle w:val="5ba55c51-3fe2-48fc-91c1-517a877397aa"/>
      </w:pPr>
      <w:r>
        <w:rPr>
          <w:color w:val="5B9BD5"/>
          <w:sz w:val="28"/>
          <w:szCs w:val="28"/>
        </w:rPr>
        <w:t xml:space="preserve"> </w:t>
      </w:r>
    </w:p>
    <w:p w:rsidR="008905AA" w:rsidRDefault="00D03710">
      <w:pPr>
        <w:pStyle w:val="64dae5da-464c-4cdb-a229-f960cec880c4"/>
        <w:spacing w:line="360" w:lineRule="auto"/>
      </w:pPr>
      <w:r>
        <w:t>对了，很多人问为啥今天不是利好出尽高开低走呢。</w:t>
        <w:cr/>
        <w:t/>
        <w:cr/>
        <w:t>我觉得这个问题太简单了，你们去看周五的走势，shit一样。这说明周五的主导情绪还是避险，而不是赌一把。</w:t>
        <w:cr/>
        <w:t/>
        <w:cr/>
        <w:t>既然周五资金的主要行为是逃跑，那今天谁来砸盘呢？</w:t>
      </w:r>
      <w:bookmarkStart w:id="0" w:name="_GoBack"/>
      <w:bookmarkEnd w:id="0"/>
    </w:p>
    <w:p w:rsidR="008905AA" w:rsidRDefault="008905AA">
      <w:pPr>
        <w:pStyle w:val="64dae5da-464c-4cdb-a229-f960cec880c4"/>
      </w:pPr>
    </w:p>
    <w:p w:rsidR="008905AA" w:rsidRDefault="008905AA">
      <w:pPr>
        <w:jc w:val="left"/>
      </w:pPr>
    </w:p>
    <w:p w:rsidR="008905AA" w:rsidRDefault="00D03710">
      <w:pPr>
        <w:pStyle w:val="f4f4f7ee-869f-47b2-aef5-f0fd5a8ebbca"/>
      </w:pPr>
      <w:r>
        <w:rPr>
          <w:color w:val="5B9BD5"/>
          <w:sz w:val="28"/>
          <w:szCs w:val="28"/>
        </w:rPr>
        <w:t xml:space="preserve"> </w:t>
      </w:r>
    </w:p>
    <w:p w:rsidR="008905AA" w:rsidRDefault="00D03710">
      <w:pPr>
        <w:pStyle w:val="2a1f24ae-3b4b-4a75-89f6-ecfe3d43d929"/>
        <w:spacing w:line="360" w:lineRule="auto"/>
      </w:pPr>
      <w:r>
        <w:t>完美的一天，无懈可击。希望明天还能如此！</w:t>
        <w:cr/>
        <w:t/>
        <w:cr/>
        <w:t>收盘后A50还在涨....</w:t>
      </w:r>
      <w:bookmarkStart w:id="0" w:name="_GoBack"/>
      <w:bookmarkEnd w:id="0"/>
    </w:p>
    <w:p w:rsidR="008905AA" w:rsidRDefault="008905AA">
      <w:pPr>
        <w:pStyle w:val="2a1f24ae-3b4b-4a75-89f6-ecfe3d43d929"/>
      </w:pPr>
    </w:p>
    <w:p w:rsidR="008905AA" w:rsidRDefault="008905AA">
      <w:pPr>
        <w:jc w:val="left"/>
      </w:pPr>
    </w:p>
    <w:p w:rsidR="008905AA" w:rsidRDefault="00D03710">
      <w:pPr>
        <w:pStyle w:val="708422ba-a3aa-4ed4-aee6-55fded6579a8"/>
      </w:pPr>
      <w:r>
        <w:rPr>
          <w:color w:val="5B9BD5"/>
          <w:sz w:val="28"/>
          <w:szCs w:val="28"/>
        </w:rPr>
        <w:t>教授，我外甥女，渣校渣专业，性格泼辣，长相7分左右，智商勉强及格（高考数学110分的水平），今年20岁，明年毕业，眼看毕业就要成为厂妹了。看水木说北大青鸟学几个月出来也可以成为初级码农，考虑到她智商还不是太差，我想让她去北大青鸟培训几个月，看有没有机会吃码农这碗饭，我不在IT这个行当上，对这行不了解，所以向教授请教，你觉得我这个想法是否可行（我让她干码农最重要的出发点是她很年轻，才20岁）？如果她要干IT，现在及将来哪个方向会中风口上？最后，除了北大青鸟，还有没有更好的培训机构？第一次提问，谢谢教授。</w:t>
      </w:r>
    </w:p>
    <w:p w:rsidR="008905AA" w:rsidRDefault="00D03710">
      <w:pPr>
        <w:pStyle w:val="89c1fe0c-09b7-45d3-9184-079f4ec956f8"/>
        <w:spacing w:line="360" w:lineRule="auto"/>
      </w:pPr>
      <w:r>
        <w:t>这件事要从几个方面讲。</w:t>
        <w:cr/>
        <w:t/>
        <w:cr/>
        <w:t>第一，普通程序员一般分为前端、后端、测试三种，架构师这种高大上的我们就不说了。如果以前没有任何基础的话，前端相对容易。至于前端和后端如何定义您可以自行百度。我觉得可以让你侄女试试看前端和测试岗位。</w:t>
        <w:cr/>
        <w:t/>
        <w:cr/>
        <w:t>第二，7分妹纸在码农工厂就是比较逆天的存在的。就是不知道您这个7分是怎么出来的，是亲戚给的友情分呢还是公认的事实。如果是公认的事实，即便到时候水平略差，进一些互联网公司可能性也很大。</w:t>
        <w:cr/>
        <w:t/>
        <w:cr/>
        <w:t>第三，目前计算机培训机构很多，北大青鸟只是其中一个。是不是最强我也无法确定。不过北大青鸟出来只能做一般性的工作，如果是瞄着大厂，还是需要一些正规的学习和训练。看看有无可能哪里读个研究生之类的。也可以工作一两年后再去读。</w:t>
        <w:cr/>
        <w:t/>
        <w:cr/>
        <w:t>对了，本星球有不少年轻程序员，大家都帮这个妹纸出出主意？</w:t>
      </w:r>
      <w:bookmarkStart w:id="0" w:name="_GoBack"/>
      <w:bookmarkEnd w:id="0"/>
    </w:p>
    <w:p w:rsidR="008905AA" w:rsidRDefault="008905AA">
      <w:pPr>
        <w:pStyle w:val="89c1fe0c-09b7-45d3-9184-079f4ec956f8"/>
      </w:pPr>
    </w:p>
    <w:p w:rsidR="008905AA" w:rsidRDefault="008905AA">
      <w:pPr>
        <w:jc w:val="left"/>
      </w:pPr>
    </w:p>
    <w:p w:rsidR="008905AA" w:rsidRDefault="00D03710">
      <w:pPr>
        <w:pStyle w:val="6a442419-693a-457c-8c09-4cc03466e0eb"/>
      </w:pPr>
      <w:r>
        <w:rPr>
          <w:color w:val="5B9BD5"/>
          <w:sz w:val="28"/>
          <w:szCs w:val="28"/>
        </w:rPr>
        <w:t>教授，越南跟欧盟签订自由贸易协定，而且看到一个报道不知是真是假，说越南在五年内放弃越共政权采取“美国式民主”的方法，司法独立，对此，教授怎么看？越南未来会是下一个香港吗？这样的政权改革对越南未来是好是坏呢？</w:t>
      </w:r>
    </w:p>
    <w:p w:rsidR="008905AA" w:rsidRDefault="00D03710">
      <w:pPr>
        <w:pStyle w:val="23343c3a-0964-42b6-a443-797ecb6006e7"/>
        <w:spacing w:line="360" w:lineRule="auto"/>
      </w:pPr>
      <w:r>
        <w:t>自由贸易协定是近期的，那个所谓的5年转向是早就有的消息，如果我没记错的话，5年前就看过类似的报道。越南的情况和我们不一样，所谓的三驾马车，就是有三个人说了算，具体是谁你可以上网查。造成的结果就是一个越南，三个表述。所以这件事其实并未有公开报道，真假不知道。即便是真的，那也只代表三分之一个越南。</w:t>
      </w:r>
      <w:bookmarkStart w:id="0" w:name="_GoBack"/>
      <w:bookmarkEnd w:id="0"/>
    </w:p>
    <w:p w:rsidR="008905AA" w:rsidRDefault="008905AA">
      <w:pPr>
        <w:pStyle w:val="23343c3a-0964-42b6-a443-797ecb6006e7"/>
      </w:pPr>
    </w:p>
    <w:p w:rsidR="008905AA" w:rsidRDefault="008905AA">
      <w:pPr>
        <w:jc w:val="left"/>
      </w:pPr>
    </w:p>
    <w:p w:rsidR="008905AA" w:rsidRDefault="00D03710">
      <w:pPr>
        <w:pStyle w:val="197aaa41-07f1-4c70-bcaf-6fbdca369ce3"/>
      </w:pPr>
      <w:r>
        <w:rPr>
          <w:color w:val="5B9BD5"/>
          <w:sz w:val="28"/>
          <w:szCs w:val="28"/>
        </w:rPr>
        <w:t>教授的财通万4开户还有效吗，顺便问下，之前推的那个童话书哪里买得到啊😂</w:t>
      </w:r>
    </w:p>
    <w:p w:rsidR="008905AA" w:rsidRDefault="00D03710">
      <w:pPr>
        <w:pStyle w:val="d06dd6c5-d950-46af-96ba-9dfc7aa98443"/>
        <w:spacing w:line="360" w:lineRule="auto"/>
      </w:pPr>
      <w:r>
        <w:t>有效啊，只要还挂着都有效。不是万4，是万1.4。童话书哪里都可以啊，当当什么都有，但问题是现在不打折，不划算。下次哪天打折了我再来喊吧。</w:t>
      </w:r>
      <w:bookmarkStart w:id="0" w:name="_GoBack"/>
      <w:bookmarkEnd w:id="0"/>
    </w:p>
    <w:p w:rsidR="008905AA" w:rsidRDefault="008905AA">
      <w:pPr>
        <w:pStyle w:val="d06dd6c5-d950-46af-96ba-9dfc7aa98443"/>
      </w:pPr>
    </w:p>
    <w:p w:rsidR="008905AA" w:rsidRDefault="008905AA">
      <w:pPr>
        <w:jc w:val="left"/>
      </w:pPr>
    </w:p>
    <w:p w:rsidR="008905AA" w:rsidRDefault="00D03710">
      <w:pPr>
        <w:pStyle w:val="bb1d75ab-fe2a-42a7-ae79-d38c6ab4d564"/>
      </w:pPr>
      <w:r>
        <w:rPr>
          <w:color w:val="5B9BD5"/>
          <w:sz w:val="28"/>
          <w:szCs w:val="28"/>
        </w:rPr>
        <w:t>科创板中签了，不知道怎么卖啊?教授有没有好的建议?前5天不设涨跌福，不知道把握卖点</w:t>
      </w:r>
    </w:p>
    <w:p w:rsidR="008905AA" w:rsidRDefault="00D03710">
      <w:pPr>
        <w:pStyle w:val="c0ec8ebd-2d81-4e24-accc-ec4d271c49d4"/>
        <w:spacing w:line="360" w:lineRule="auto"/>
      </w:pPr>
      <w:r>
        <w:t>这个我也不知道啊，科创板第一股，鬼知道会怎么走呢。不过有一点我觉得还是大概率正确的，第一股么，以国人的尿性肯定会往天上炒。所以无非是赚多赚少的问题。</w:t>
      </w:r>
      <w:bookmarkStart w:id="0" w:name="_GoBack"/>
      <w:bookmarkEnd w:id="0"/>
    </w:p>
    <w:p w:rsidR="008905AA" w:rsidRDefault="008905AA">
      <w:pPr>
        <w:pStyle w:val="c0ec8ebd-2d81-4e24-accc-ec4d271c49d4"/>
      </w:pPr>
    </w:p>
    <w:p w:rsidR="008905AA" w:rsidRDefault="008905AA">
      <w:pPr>
        <w:jc w:val="left"/>
      </w:pPr>
    </w:p>
    <w:p w:rsidR="008905AA" w:rsidRDefault="00D03710">
      <w:pPr>
        <w:pStyle w:val="67ed732d-ceac-402e-86cc-019fece5fc68"/>
      </w:pPr>
      <w:r>
        <w:rPr>
          <w:color w:val="5B9BD5"/>
          <w:sz w:val="28"/>
          <w:szCs w:val="28"/>
        </w:rPr>
        <w:t>请问如果只有100-300万人民币，又不想投入太多精力炒股，是应该买基金还是自己炒股？，个人其实不太懂财务报表之类，只敢买茅台，平安这一类，如果买别的股又不踏实。</w:t>
      </w:r>
    </w:p>
    <w:p w:rsidR="008905AA" w:rsidRDefault="00D03710">
      <w:pPr>
        <w:pStyle w:val="ac42a17a-c3d8-4244-a9b0-9b941469a609"/>
        <w:spacing w:line="360" w:lineRule="auto"/>
      </w:pPr>
      <w:r>
        <w:t>100万的话建议用三个身份证开三个户，把钱分成3份，然后骑白马打新策略。这样平均下来一年收益至少也有10+%，肯定比买基金靠谱。打新的门票配置可以自己找，也可以跟踪我的。建议就在我这里开户吧，东财或者财通都可以。</w:t>
        <w:cr/>
        <w:t/>
        <w:cr/>
        <w:t>300万比较麻烦了，当然如果你不嫌麻烦可以开10个户，我真见过有人这么干的。我见过最多的一个人用42个身份证开了42个户，管理1000多万资金。</w:t>
        <w:cr/>
        <w:t/>
        <w:cr/>
        <w:t>但总的来说，管理5个以内账户打打新对个人来说不算太麻烦，每天动几分钟手指头的事儿，这样就有150万左右的容量了。</w:t>
        <w:cr/>
        <w:t/>
        <w:cr/>
        <w:t>其他买点基金之类也就可以了，可以按照我订阅号里面的基金定投策略来。就是订阅号置底菜单中间那个“基金定投”点进去可以看到你。</w:t>
      </w:r>
      <w:bookmarkStart w:id="0" w:name="_GoBack"/>
      <w:bookmarkEnd w:id="0"/>
    </w:p>
    <w:p w:rsidR="008905AA" w:rsidRDefault="008905AA">
      <w:pPr>
        <w:pStyle w:val="ac42a17a-c3d8-4244-a9b0-9b941469a609"/>
      </w:pPr>
    </w:p>
    <w:p w:rsidR="008905AA" w:rsidRDefault="008905AA">
      <w:pPr>
        <w:jc w:val="left"/>
      </w:pPr>
    </w:p>
    <w:p w:rsidR="008905AA" w:rsidRDefault="00D03710">
      <w:pPr>
        <w:pStyle w:val="bd3e8f45-53e6-4935-9254-526aa30ec62c"/>
      </w:pPr>
      <w:r>
        <w:rPr>
          <w:color w:val="5B9BD5"/>
          <w:sz w:val="28"/>
          <w:szCs w:val="28"/>
        </w:rPr>
        <w:t>沪电股份周五下车了，近期还可以再上不</w:t>
      </w:r>
    </w:p>
    <w:p w:rsidR="008905AA" w:rsidRDefault="00D03710">
      <w:pPr>
        <w:pStyle w:val="cac2cb6e-f673-434a-821a-20400781c45e"/>
        <w:spacing w:line="360" w:lineRule="auto"/>
      </w:pPr>
      <w:r>
        <w:t>沪电股份现在是游资在玩，传说是赵老哥。赵老哥号称徐翔接班人，擅长一字断魂斩，也就是直接砸跌停出货。所以这种狠人我是万万不敢去招惹的。</w:t>
      </w:r>
      <w:bookmarkStart w:id="0" w:name="_GoBack"/>
      <w:bookmarkEnd w:id="0"/>
    </w:p>
    <w:p w:rsidR="008905AA" w:rsidRDefault="008905AA">
      <w:pPr>
        <w:pStyle w:val="cac2cb6e-f673-434a-821a-20400781c45e"/>
      </w:pPr>
    </w:p>
    <w:p w:rsidR="008905AA" w:rsidRDefault="008905AA">
      <w:pPr>
        <w:jc w:val="left"/>
      </w:pPr>
    </w:p>
    <w:p w:rsidR="008905AA" w:rsidRDefault="00D03710">
      <w:pPr>
        <w:pStyle w:val="19632667-3fa8-4248-ad77-8eae0372bde2"/>
      </w:pPr>
      <w:r>
        <w:rPr>
          <w:color w:val="5B9BD5"/>
          <w:sz w:val="28"/>
          <w:szCs w:val="28"/>
        </w:rPr>
        <w:t>半夜看到，马上加入，明年续费有优惠么？</w:t>
      </w:r>
    </w:p>
    <w:p w:rsidR="008905AA" w:rsidRDefault="00D03710">
      <w:pPr>
        <w:pStyle w:val="ccc7a348-845c-4bb4-aa1a-e8f98d990439"/>
        <w:spacing w:line="360" w:lineRule="auto"/>
      </w:pPr>
      <w:r>
        <w:t>谢谢支持，有的</w:t>
      </w:r>
      <w:bookmarkStart w:id="0" w:name="_GoBack"/>
      <w:bookmarkEnd w:id="0"/>
    </w:p>
    <w:p w:rsidR="008905AA" w:rsidRDefault="008905AA">
      <w:pPr>
        <w:pStyle w:val="ccc7a348-845c-4bb4-aa1a-e8f98d990439"/>
      </w:pPr>
    </w:p>
    <w:p w:rsidR="008905AA" w:rsidRDefault="008905AA">
      <w:pPr>
        <w:jc w:val="left"/>
      </w:pPr>
    </w:p>
    <w:p w:rsidR="008905AA" w:rsidRDefault="00D03710">
      <w:pPr>
        <w:pStyle w:val="a25add3c-9477-4a16-a41d-a8535cf9f5bd"/>
      </w:pPr>
      <w:r>
        <w:rPr>
          <w:color w:val="5B9BD5"/>
          <w:sz w:val="28"/>
          <w:szCs w:val="28"/>
        </w:rPr>
        <w:t>教授，我在东方财富开通了港股账号，怎么才可以进行港股交易？怎么才能将港股中的钱转出来呢？谢谢！教授</w:t>
      </w:r>
    </w:p>
    <w:p w:rsidR="008905AA" w:rsidRDefault="00D03710">
      <w:pPr>
        <w:pStyle w:val="34b68477-37c5-490f-ad8f-f88f46dc2387"/>
        <w:spacing w:line="360" w:lineRule="auto"/>
      </w:pPr>
      <w:r>
        <w:t>怎么把钱转进去请咨询东财客服，他们肯定会给你答复的。如果你是在我这里的链接开户的话，可以加客服微信xctkf001，备注刘备教授。</w:t>
        <w:cr/>
        <w:t/>
        <w:cr/>
        <w:t>至于怎么把钱转出来，那就需要办一张香港银行卡。我在订阅号里面写过攻略。你进到订阅号，然后置底菜单最有边那个“开户福利”点进去找。</w:t>
      </w:r>
      <w:bookmarkStart w:id="0" w:name="_GoBack"/>
      <w:bookmarkEnd w:id="0"/>
    </w:p>
    <w:p w:rsidR="008905AA" w:rsidRDefault="008905AA">
      <w:pPr>
        <w:pStyle w:val="34b68477-37c5-490f-ad8f-f88f46dc2387"/>
      </w:pPr>
    </w:p>
    <w:p w:rsidR="008905AA" w:rsidRDefault="008905AA">
      <w:pPr>
        <w:jc w:val="left"/>
      </w:pPr>
    </w:p>
    <w:p w:rsidR="008905AA" w:rsidRDefault="00D03710">
      <w:pPr>
        <w:pStyle w:val="7d3285ec-08fb-4bad-8c61-b70b890fa96f"/>
      </w:pPr>
      <w:r>
        <w:rPr>
          <w:color w:val="5B9BD5"/>
          <w:sz w:val="28"/>
          <w:szCs w:val="28"/>
        </w:rPr>
        <w:t xml:space="preserve"> </w:t>
      </w:r>
    </w:p>
    <w:p w:rsidR="008905AA" w:rsidRDefault="00D03710">
      <w:pPr>
        <w:pStyle w:val="c1774285-814d-40bb-ad94-14bc214d100c"/>
        <w:spacing w:line="360" w:lineRule="auto"/>
      </w:pPr>
      <w:r>
        <w:t>日经开盘已经大涨，人民币汇率大涨。看起来今天没什么可以阻挡大A股的脚步，除了内资天生的怂以外...</w:t>
      </w:r>
      <w:bookmarkStart w:id="0" w:name="_GoBack"/>
      <w:bookmarkEnd w:id="0"/>
    </w:p>
    <w:p w:rsidR="008905AA" w:rsidRDefault="008905AA">
      <w:pPr>
        <w:pStyle w:val="c1774285-814d-40bb-ad94-14bc214d100c"/>
      </w:pPr>
    </w:p>
    <w:p w:rsidR="008905AA" w:rsidRDefault="008905AA">
      <w:pPr>
        <w:jc w:val="left"/>
      </w:pPr>
    </w:p>
    <w:p w:rsidR="008905AA" w:rsidRDefault="00D03710">
      <w:pPr>
        <w:pStyle w:val="6f0ecaf9-d005-41ad-9e1d-2cde553588b0"/>
      </w:pPr>
      <w:r>
        <w:rPr>
          <w:color w:val="5B9BD5"/>
          <w:sz w:val="28"/>
          <w:szCs w:val="28"/>
        </w:rPr>
        <w:t xml:space="preserve"> </w:t>
      </w:r>
    </w:p>
    <w:p w:rsidR="008905AA" w:rsidRDefault="00D03710">
      <w:pPr>
        <w:pStyle w:val="5e64bc8e-d7ed-414c-92d0-b54bd223be49"/>
        <w:spacing w:line="360" w:lineRule="auto"/>
      </w:pPr>
      <w:r>
        <w:t>&lt;e type="hashtag" hid="552854824224" title="%23%E5%B9%B2%E8%B4%A7%23" /&gt; 干货NO.11 房产投资篇之一：土地价格</w:t>
        <w:cr/>
        <w:t/>
        <w:cr/>
        <w:t>我发表了一篇文章：&lt;e type="web" href="https%3A%2F%2Farticles.zsxq.com%2Fid_0mnvo2uxrtv6.html" title="%E5%B9%B2%E8%B4%A7NO.11+%E6%88%BF%E4%BA%A7%E6%8A%95%E8%B5%84%E7%AF%87%E4%B9%8B%E4%B8%80%EF%BC%9A%E5%9C%9F%E5%9C%B0%E4%BB%B7%E6%A0%BC" /&gt;</w:t>
        <w:cr/>
        <w:t/>
        <w:cr/>
        <w:t>4000多字，写了八个小时，改了一个半小时。希望这次行了，你们可以亲我一下了。</w:t>
      </w:r>
      <w:bookmarkStart w:id="0" w:name="_GoBack"/>
      <w:bookmarkEnd w:id="0"/>
    </w:p>
    <w:p w:rsidR="008905AA" w:rsidRDefault="008905AA">
      <w:pPr>
        <w:pStyle w:val="5e64bc8e-d7ed-414c-92d0-b54bd223be49"/>
      </w:pPr>
    </w:p>
    <w:p w:rsidR="008905AA" w:rsidRDefault="008905AA">
      <w:pPr>
        <w:jc w:val="left"/>
      </w:pPr>
    </w:p>
    <w:p w:rsidR="008905AA" w:rsidRDefault="00D03710">
      <w:pPr>
        <w:pStyle w:val="a4fba639-1cfb-43ae-b201-31cb42e29615"/>
      </w:pPr>
      <w:r>
        <w:rPr>
          <w:color w:val="5B9BD5"/>
          <w:sz w:val="28"/>
          <w:szCs w:val="28"/>
        </w:rPr>
        <w:t xml:space="preserve"> </w:t>
      </w:r>
    </w:p>
    <w:p w:rsidR="008905AA" w:rsidRDefault="00D03710">
      <w:pPr>
        <w:pStyle w:val="24261599-4527-4a8a-af5a-cc7345eba90b"/>
        <w:spacing w:line="360" w:lineRule="auto"/>
      </w:pPr>
      <w:r>
        <w:t>已经写完了，但发出来被秒删。我先休息一下，等下修改了看看能不能让发出来。</w:t>
      </w:r>
      <w:bookmarkStart w:id="0" w:name="_GoBack"/>
      <w:bookmarkEnd w:id="0"/>
    </w:p>
    <w:p w:rsidR="008905AA" w:rsidRDefault="008905AA">
      <w:pPr>
        <w:pStyle w:val="24261599-4527-4a8a-af5a-cc7345eba90b"/>
      </w:pPr>
    </w:p>
    <w:p w:rsidR="008905AA" w:rsidRDefault="008905AA">
      <w:pPr>
        <w:jc w:val="left"/>
      </w:pPr>
    </w:p>
    <w:p w:rsidR="008905AA" w:rsidRDefault="00D03710">
      <w:pPr>
        <w:pStyle w:val="05754650-9466-4cab-ab4b-787e359a8950"/>
      </w:pPr>
      <w:r>
        <w:rPr>
          <w:color w:val="5B9BD5"/>
          <w:sz w:val="28"/>
          <w:szCs w:val="28"/>
        </w:rPr>
        <w:t xml:space="preserve"> </w:t>
      </w:r>
    </w:p>
    <w:p w:rsidR="008905AA" w:rsidRDefault="00D03710">
      <w:pPr>
        <w:pStyle w:val="47863225-776b-4d91-a149-3158463bd4ee"/>
        <w:spacing w:line="360" w:lineRule="auto"/>
      </w:pPr>
      <w:r>
        <w:t>各位不要急，干货正在写作中。这一篇写的很认真，查了很多资料，包括十几篇各类学术论文。所以画的时间会长一点</w:t>
      </w:r>
      <w:bookmarkStart w:id="0" w:name="_GoBack"/>
      <w:bookmarkEnd w:id="0"/>
    </w:p>
    <w:p w:rsidR="008905AA" w:rsidRDefault="008905AA">
      <w:pPr>
        <w:pStyle w:val="47863225-776b-4d91-a149-3158463bd4ee"/>
      </w:pPr>
    </w:p>
    <w:p w:rsidR="008905AA" w:rsidRDefault="008905AA">
      <w:pPr>
        <w:jc w:val="left"/>
      </w:pPr>
    </w:p>
    <w:p w:rsidR="008905AA" w:rsidRDefault="00D03710">
      <w:pPr>
        <w:pStyle w:val="60acc3c9-76e6-4548-bd72-a993f6ab41a7"/>
      </w:pPr>
      <w:r>
        <w:rPr>
          <w:color w:val="5B9BD5"/>
          <w:sz w:val="28"/>
          <w:szCs w:val="28"/>
        </w:rPr>
        <w:t xml:space="preserve"> </w:t>
      </w:r>
    </w:p>
    <w:p w:rsidR="008905AA" w:rsidRDefault="00D03710">
      <w:pPr>
        <w:pStyle w:val="85d2117d-ee41-42dd-b5d3-b7ed0b61f1c9"/>
        <w:spacing w:line="360" w:lineRule="auto"/>
      </w:pPr>
      <w:r>
        <w:t>金毛大统领暗示华为解禁</w:t>
      </w:r>
      <w:bookmarkStart w:id="0" w:name="_GoBack"/>
      <w:bookmarkEnd w:id="0"/>
    </w:p>
    <w:p w:rsidR="008905AA" w:rsidRDefault="008905AA">
      <w:pPr>
        <w:pStyle w:val="85d2117d-ee41-42dd-b5d3-b7ed0b61f1c9"/>
      </w:pPr>
    </w:p>
    <w:p w:rsidR="008905AA" w:rsidRDefault="008905AA">
      <w:pPr>
        <w:jc w:val="left"/>
      </w:pPr>
    </w:p>
    <w:p w:rsidR="008905AA" w:rsidRDefault="00D03710">
      <w:pPr>
        <w:pStyle w:val="4c3c9a0a-1369-48e5-b790-68733c3ec588"/>
      </w:pPr>
      <w:r>
        <w:rPr>
          <w:color w:val="5B9BD5"/>
          <w:sz w:val="28"/>
          <w:szCs w:val="28"/>
        </w:rPr>
        <w:t xml:space="preserve"> </w:t>
      </w:r>
    </w:p>
    <w:p w:rsidR="008905AA" w:rsidRDefault="00D03710">
      <w:pPr>
        <w:pStyle w:val="c2617dee-a2e1-42cd-9f58-1ca5e5b39689"/>
        <w:spacing w:line="360" w:lineRule="auto"/>
      </w:pPr>
      <w:r>
        <w:t>President Donald Trump said the U.S. was “right back on track” with China after a high-stakes meeting with Xi Jinping on Saturday.</w:t>
        <w:cr/>
        <w:t/>
        <w:cr/>
        <w:t>Trump called the meeting with Xi “excellent” and said it went better than expected. He mentioned that the U.S. would put out a statement at about 3:30 p.m. local time.</w:t>
      </w:r>
      <w:bookmarkStart w:id="0" w:name="_GoBack"/>
      <w:bookmarkEnd w:id="0"/>
    </w:p>
    <w:p w:rsidR="008905AA" w:rsidRDefault="008905AA">
      <w:pPr>
        <w:pStyle w:val="c2617dee-a2e1-42cd-9f58-1ca5e5b39689"/>
      </w:pPr>
    </w:p>
    <w:p w:rsidR="008905AA" w:rsidRDefault="008905AA">
      <w:pPr>
        <w:jc w:val="left"/>
      </w:pPr>
    </w:p>
    <w:p w:rsidR="008905AA" w:rsidRDefault="00D03710">
      <w:pPr>
        <w:pStyle w:val="43bef120-3726-494a-8aee-08dfff9fdc5b"/>
      </w:pPr>
      <w:r>
        <w:rPr>
          <w:color w:val="5B9BD5"/>
          <w:sz w:val="28"/>
          <w:szCs w:val="28"/>
        </w:rPr>
        <w:t>教授好，如果现在买入中证500ETF，持有3-5年，您认为这个收益大概是怎么样的？</w:t>
      </w:r>
    </w:p>
    <w:p w:rsidR="008905AA" w:rsidRDefault="00D03710">
      <w:pPr>
        <w:pStyle w:val="b67c96c4-bfe5-4c54-bbd2-ba6c07ad676e"/>
        <w:spacing w:line="360" w:lineRule="auto"/>
      </w:pPr>
      <w:r>
        <w:t>问题不大，中证500etf我都是建议定投的。中证500是仅次于hs300的小白马小蓝筹，我就不信未来这些公司会不行。其实中国的优秀企业分三类。</w:t>
        <w:cr/>
        <w:t/>
        <w:cr/>
        <w:t>第一类path，平安阿里腾讯华为，天朝镇国四神器。</w:t>
        <w:cr/>
        <w:t/>
        <w:cr/>
        <w:t>第二类包括茅台在内的hs300，天朝各行业的巨头和垄断者。</w:t>
        <w:cr/>
        <w:t/>
        <w:cr/>
        <w:t>第三类就是中证500，各行业小牛。小牛比巨头差在稳定，但好在有想象力和发展空间。</w:t>
      </w:r>
      <w:bookmarkStart w:id="0" w:name="_GoBack"/>
      <w:bookmarkEnd w:id="0"/>
    </w:p>
    <w:p w:rsidR="008905AA" w:rsidRDefault="008905AA">
      <w:pPr>
        <w:pStyle w:val="b67c96c4-bfe5-4c54-bbd2-ba6c07ad676e"/>
      </w:pPr>
    </w:p>
    <w:p w:rsidR="008905AA" w:rsidRDefault="008905AA">
      <w:pPr>
        <w:jc w:val="left"/>
      </w:pPr>
    </w:p>
    <w:p w:rsidR="008905AA" w:rsidRDefault="00D03710">
      <w:pPr>
        <w:pStyle w:val="2ce7ae9d-ea86-498e-b8c0-f7bb3601642e"/>
      </w:pPr>
      <w:r>
        <w:rPr>
          <w:color w:val="5B9BD5"/>
          <w:sz w:val="28"/>
          <w:szCs w:val="28"/>
        </w:rPr>
        <w:t>想问下 工业富联 怎么样？</w:t>
        <w:cr/>
        <w:t>今天无意翻了下亨通光电行业相关股，发现 工业富联 利润挺高的，市值也高。但看最近一直在跌，看筹码被套住的也比较多，感觉有点奇怪。不知道之前发生了什么？🤔</w:t>
      </w:r>
    </w:p>
    <w:p w:rsidR="008905AA" w:rsidRDefault="00D03710">
      <w:pPr>
        <w:pStyle w:val="5c48831b-6a44-44e5-90ad-978c756ac4d6"/>
        <w:spacing w:line="360" w:lineRule="auto"/>
      </w:pPr>
      <w:r>
        <w:t>工业富联就是富士康啊。大家不太喜欢这种盘子又大又没有想象力的公司。富士康是一个典型的重资产行业，又是2b，这种属性的公司通常估值不高，因为会有周期性。特别是目前手机销量下滑，对工业富联肯定利空啊。</w:t>
      </w:r>
      <w:bookmarkStart w:id="0" w:name="_GoBack"/>
      <w:bookmarkEnd w:id="0"/>
    </w:p>
    <w:p w:rsidR="008905AA" w:rsidRDefault="008905AA">
      <w:pPr>
        <w:pStyle w:val="5c48831b-6a44-44e5-90ad-978c756ac4d6"/>
      </w:pPr>
    </w:p>
    <w:p w:rsidR="008905AA" w:rsidRDefault="008905AA">
      <w:pPr>
        <w:jc w:val="left"/>
      </w:pPr>
    </w:p>
    <w:p w:rsidR="008905AA" w:rsidRDefault="00D03710">
      <w:pPr>
        <w:pStyle w:val="30e4e99e-d22c-404a-8182-0cd411fdf6f7"/>
      </w:pPr>
      <w:r>
        <w:rPr>
          <w:color w:val="5B9BD5"/>
          <w:sz w:val="28"/>
          <w:szCs w:val="28"/>
        </w:rPr>
        <w:t>请教教授，某只股票资金净流入是怎么算的？净流入是负的，股票也能涨？</w:t>
      </w:r>
    </w:p>
    <w:p w:rsidR="008905AA" w:rsidRDefault="00D03710">
      <w:pPr>
        <w:pStyle w:val="1e437b65-5863-4000-8c34-b1a93b6c525e"/>
        <w:spacing w:line="360" w:lineRule="auto"/>
      </w:pPr>
      <w:r>
        <w:t>股市交易，买入永远等于卖出，这个相信大家都能理解。</w:t>
        <w:cr/>
        <w:t/>
        <w:cr/>
        <w:t>流出流出只是设置了若干标准，看有某些特征的资金是进出情况。</w:t>
        <w:cr/>
        <w:t/>
        <w:cr/>
        <w:t>比方说港资净流入，对应的一定是内资净卖出。所以流入流出和价格没有必然联系。</w:t>
        <w:cr/>
        <w:t/>
        <w:cr/>
        <w:t>不过有些资金比较先知先觉，有向导作用。相对来说，大资金比小资金先知先觉，港资比内资先知先觉。所以如果大资金和港资净流入还是有意义的。</w:t>
      </w:r>
      <w:bookmarkStart w:id="0" w:name="_GoBack"/>
      <w:bookmarkEnd w:id="0"/>
    </w:p>
    <w:p w:rsidR="008905AA" w:rsidRDefault="008905AA">
      <w:pPr>
        <w:pStyle w:val="1e437b65-5863-4000-8c34-b1a93b6c525e"/>
      </w:pPr>
    </w:p>
    <w:p w:rsidR="008905AA" w:rsidRDefault="008905AA">
      <w:pPr>
        <w:jc w:val="left"/>
      </w:pPr>
    </w:p>
    <w:p w:rsidR="008905AA" w:rsidRDefault="00D03710">
      <w:pPr>
        <w:pStyle w:val="9fc052a0-fee3-4801-9470-9af909d6105e"/>
      </w:pPr>
      <w:r>
        <w:rPr>
          <w:color w:val="5B9BD5"/>
          <w:sz w:val="28"/>
          <w:szCs w:val="28"/>
        </w:rPr>
        <w:t xml:space="preserve"> </w:t>
      </w:r>
    </w:p>
    <w:p w:rsidR="008905AA" w:rsidRDefault="00D03710">
      <w:pPr>
        <w:pStyle w:val="492e89e0-d9e7-4539-ba7e-ccba540f43ce"/>
        <w:spacing w:line="360" w:lineRule="auto"/>
      </w:pPr>
      <w:r>
        <w:t>准备开始写干货了。下周一正式开始放暑假了，准备把欠着的干货都补上</w:t>
      </w:r>
      <w:bookmarkStart w:id="0" w:name="_GoBack"/>
      <w:bookmarkEnd w:id="0"/>
    </w:p>
    <w:p w:rsidR="008905AA" w:rsidRDefault="008905AA">
      <w:pPr>
        <w:pStyle w:val="492e89e0-d9e7-4539-ba7e-ccba540f43ce"/>
      </w:pPr>
    </w:p>
    <w:p w:rsidR="008905AA" w:rsidRDefault="008905AA">
      <w:pPr>
        <w:jc w:val="left"/>
      </w:pPr>
    </w:p>
    <w:p w:rsidR="008905AA" w:rsidRDefault="00D03710">
      <w:pPr>
        <w:pStyle w:val="97759f13-6e43-4238-926b-7ff1817984fb"/>
      </w:pPr>
      <w:r>
        <w:rPr>
          <w:color w:val="5B9BD5"/>
          <w:sz w:val="28"/>
          <w:szCs w:val="28"/>
        </w:rPr>
        <w:t xml:space="preserve"> </w:t>
      </w:r>
    </w:p>
    <w:p w:rsidR="008905AA" w:rsidRDefault="00D03710">
      <w:pPr>
        <w:pStyle w:val="c306658d-4bfa-4325-bec9-4bf7067de900"/>
        <w:spacing w:line="360" w:lineRule="auto"/>
      </w:pPr>
      <w:r>
        <w:t>最新人民币汇率走势，感觉谈的很好！</w:t>
      </w:r>
      <w:bookmarkStart w:id="0" w:name="_GoBack"/>
      <w:bookmarkEnd w:id="0"/>
    </w:p>
    <w:p w:rsidR="008905AA" w:rsidRDefault="008905AA">
      <w:pPr>
        <w:pStyle w:val="c306658d-4bfa-4325-bec9-4bf7067de900"/>
      </w:pPr>
    </w:p>
    <w:p w:rsidR="008905AA" w:rsidRDefault="008905AA">
      <w:pPr>
        <w:jc w:val="left"/>
      </w:pPr>
    </w:p>
    <w:p w:rsidR="008905AA" w:rsidRDefault="00D03710">
      <w:pPr>
        <w:pStyle w:val="28f9f415-8476-4a9e-a98b-24fb4e944232"/>
      </w:pPr>
      <w:r>
        <w:rPr>
          <w:color w:val="5B9BD5"/>
          <w:sz w:val="28"/>
          <w:szCs w:val="28"/>
        </w:rPr>
        <w:t xml:space="preserve"> </w:t>
      </w:r>
    </w:p>
    <w:p w:rsidR="008905AA" w:rsidRDefault="00D03710">
      <w:pPr>
        <w:pStyle w:val="9bd62ea3-95f0-48bd-bce1-8ccb72e55789"/>
        <w:spacing w:line="360" w:lineRule="auto"/>
      </w:pPr>
      <w:r>
        <w:t>小时候追问妈妈：“我是哪里来的？”</w:t>
        <w:cr/>
        <w:t/>
        <w:cr/>
        <w:t>总会被妈妈吐糟：“垃圾桶里捡来的。”</w:t>
        <w:cr/>
        <w:t/>
        <w:cr/>
        <w:t>幸好我早生了20年，不然现在就轮到妈妈头疼了——”妈妈，我究竟是从干垃圾桶里捡来的，还是从湿垃圾桶里捡来的？“</w:t>
        <w:cr/>
        <w:t/>
        <w:cr/>
        <w:t>“有害垃圾”！</w:t>
      </w:r>
      <w:bookmarkStart w:id="0" w:name="_GoBack"/>
      <w:bookmarkEnd w:id="0"/>
    </w:p>
    <w:p w:rsidR="008905AA" w:rsidRDefault="008905AA">
      <w:pPr>
        <w:pStyle w:val="9bd62ea3-95f0-48bd-bce1-8ccb72e55789"/>
      </w:pPr>
    </w:p>
    <w:p w:rsidR="008905AA" w:rsidRDefault="008905AA">
      <w:pPr>
        <w:jc w:val="left"/>
      </w:pPr>
    </w:p>
    <w:p w:rsidR="008905AA" w:rsidRDefault="00D03710">
      <w:pPr>
        <w:pStyle w:val="fc48cd0b-ccb9-4682-8c52-8efcae4a506c"/>
      </w:pPr>
      <w:r>
        <w:rPr>
          <w:color w:val="5B9BD5"/>
          <w:sz w:val="28"/>
          <w:szCs w:val="28"/>
        </w:rPr>
        <w:t xml:space="preserve"> </w:t>
      </w:r>
    </w:p>
    <w:p w:rsidR="008905AA" w:rsidRDefault="00D03710">
      <w:pPr>
        <w:pStyle w:val="f03a2158-627f-43c9-9509-56040ede651f"/>
        <w:spacing w:line="360" w:lineRule="auto"/>
      </w:pPr>
      <w:r>
        <w:t>大家不要慌，我觉得低开是好事儿。大胆YY一下，今天的行情会复制前面4天的走势。</w:t>
        <w:cr/>
        <w:t/>
        <w:cr/>
        <w:t>上午胆小的先跑，下午胆大的杀进来。</w:t>
      </w:r>
      <w:bookmarkStart w:id="0" w:name="_GoBack"/>
      <w:bookmarkEnd w:id="0"/>
    </w:p>
    <w:p w:rsidR="008905AA" w:rsidRDefault="008905AA">
      <w:pPr>
        <w:pStyle w:val="f03a2158-627f-43c9-9509-56040ede651f"/>
      </w:pPr>
    </w:p>
    <w:p w:rsidR="008905AA" w:rsidRDefault="008905AA">
      <w:pPr>
        <w:jc w:val="left"/>
      </w:pPr>
    </w:p>
    <w:p w:rsidR="008905AA" w:rsidRDefault="00D03710">
      <w:pPr>
        <w:pStyle w:val="b450ec17-84bc-4af0-8510-367636db4efb"/>
      </w:pPr>
      <w:r>
        <w:rPr>
          <w:color w:val="5B9BD5"/>
          <w:sz w:val="28"/>
          <w:szCs w:val="28"/>
        </w:rPr>
        <w:t>我发现问题写着写着就不想问了，原来很多问题自己有答案，而且有倾向性，问问题其实是为了佐证下自己的想法。</w:t>
        <w:cr/>
        <w:t>教授，我这种行为是有问题吗？</w:t>
      </w:r>
    </w:p>
    <w:p w:rsidR="008905AA" w:rsidRDefault="00D03710">
      <w:pPr>
        <w:pStyle w:val="f633ee90-7884-4680-af86-48332bc5d1c1"/>
        <w:spacing w:line="360" w:lineRule="auto"/>
      </w:pPr>
      <w:r>
        <w:t>很正常啊，其实绝大部分人来问我问题，并不是真的不懂，而是来求认证。</w:t>
        <w:cr/>
        <w:t/>
        <w:cr/>
        <w:t>就好像小时候考试考完了，大家忙着对答案。其实不是不会做，而是找学霸确认一下而已。</w:t>
        <w:cr/>
        <w:t/>
        <w:cr/>
        <w:t>兄弟，这说明你的水平已经还可以了，只不过还缺乏一点自信而已。</w:t>
      </w:r>
      <w:bookmarkStart w:id="0" w:name="_GoBack"/>
      <w:bookmarkEnd w:id="0"/>
    </w:p>
    <w:p w:rsidR="008905AA" w:rsidRDefault="008905AA">
      <w:pPr>
        <w:pStyle w:val="f633ee90-7884-4680-af86-48332bc5d1c1"/>
      </w:pPr>
    </w:p>
    <w:p w:rsidR="008905AA" w:rsidRDefault="008905AA">
      <w:pPr>
        <w:jc w:val="left"/>
      </w:pPr>
    </w:p>
    <w:p w:rsidR="008905AA" w:rsidRDefault="00D03710">
      <w:pPr>
        <w:pStyle w:val="5fb80933-653b-4fcb-a5eb-7a47a8fe90fd"/>
      </w:pPr>
      <w:r>
        <w:rPr>
          <w:color w:val="5B9BD5"/>
          <w:sz w:val="28"/>
          <w:szCs w:val="28"/>
        </w:rPr>
        <w:t>教授，一直很喜欢去金逸影城看电影，觉得体验不错，想问一下该股票值得关注吗</w:t>
      </w:r>
    </w:p>
    <w:p w:rsidR="008905AA" w:rsidRDefault="00D03710">
      <w:pPr>
        <w:pStyle w:val="b6be3ec3-01cc-4e46-b367-655da4a5a142"/>
        <w:spacing w:line="360" w:lineRule="auto"/>
      </w:pPr>
      <w:r>
        <w:t>电影行业最近有点衰退的迹象，今年票房下降了。在任何行业的下降周期都不建议去买相关股票，因为这是一个杀估值的过程，谁都不知道会杀到多低。</w:t>
        <w:cr/>
        <w:t/>
        <w:cr/>
        <w:t>买周期股一定要等到行业有复兴的味道出来才行。或者更简单说，你可以关注票房数据，啥时候数据回升了再考虑好了。</w:t>
      </w:r>
      <w:bookmarkStart w:id="0" w:name="_GoBack"/>
      <w:bookmarkEnd w:id="0"/>
    </w:p>
    <w:p w:rsidR="008905AA" w:rsidRDefault="008905AA">
      <w:pPr>
        <w:pStyle w:val="b6be3ec3-01cc-4e46-b367-655da4a5a142"/>
      </w:pPr>
    </w:p>
    <w:p w:rsidR="008905AA" w:rsidRDefault="008905AA">
      <w:pPr>
        <w:jc w:val="left"/>
      </w:pPr>
    </w:p>
    <w:p w:rsidR="008905AA" w:rsidRDefault="00D03710">
      <w:pPr>
        <w:pStyle w:val="267d41d7-feea-4808-aee5-f8c8ed5b03f1"/>
      </w:pPr>
      <w:r>
        <w:rPr>
          <w:color w:val="5B9BD5"/>
          <w:sz w:val="28"/>
          <w:szCs w:val="28"/>
        </w:rPr>
        <w:t>神华和沪宁高速作为打新配置如何</w:t>
      </w:r>
    </w:p>
    <w:p w:rsidR="008905AA" w:rsidRDefault="00D03710">
      <w:pPr>
        <w:pStyle w:val="6607bc53-1493-45af-b724-eb15921f8a5a"/>
        <w:spacing w:line="360" w:lineRule="auto"/>
      </w:pPr>
      <w:r>
        <w:t>我觉得没啥问题。都是很稳很稳的股票，特别是神华，我觉得如果啥时候我手上有资金了都想去干一票。</w:t>
      </w:r>
      <w:bookmarkStart w:id="0" w:name="_GoBack"/>
      <w:bookmarkEnd w:id="0"/>
    </w:p>
    <w:p w:rsidR="008905AA" w:rsidRDefault="008905AA">
      <w:pPr>
        <w:pStyle w:val="6607bc53-1493-45af-b724-eb15921f8a5a"/>
      </w:pPr>
    </w:p>
    <w:p w:rsidR="008905AA" w:rsidRDefault="008905AA">
      <w:pPr>
        <w:jc w:val="left"/>
      </w:pPr>
    </w:p>
    <w:p w:rsidR="008905AA" w:rsidRDefault="00D03710">
      <w:pPr>
        <w:pStyle w:val="b25cd796-21f9-4f8b-869f-cf41dacd5525"/>
      </w:pPr>
      <w:r>
        <w:rPr>
          <w:color w:val="5B9BD5"/>
          <w:sz w:val="28"/>
          <w:szCs w:val="28"/>
        </w:rPr>
        <w:t>教授，半导体材料或航空航天材料专业，毕业后前景如何？还有一次转专业机会，需要转吗？或者读研时再转商科？期待教授的专业建议，多谢啦~</w:t>
      </w:r>
    </w:p>
    <w:p w:rsidR="008905AA" w:rsidRDefault="00D03710">
      <w:pPr>
        <w:pStyle w:val="77e5d2f5-42a9-48b6-920c-a3a2004a327c"/>
        <w:spacing w:line="360" w:lineRule="auto"/>
      </w:pPr>
      <w:r>
        <w:t>这个怎么说呢。航天材料那么高大上，我估计你肯定是名校学生了。材料肯定是国之重器，需要有人去做，从这个角度你的工作很高大上啊。</w:t>
        <w:cr/>
        <w:t/>
        <w:cr/>
        <w:t>但问题在于，材料是一个典型的重资产行业，无论是实验还是制造，都需要重金投入。在重资产行业的一个特点就是，重物轻人，领导会觉得你们爱来不来，我只要买最好的设备就行了。这个真的很烦人。</w:t>
        <w:cr/>
        <w:t/>
        <w:cr/>
        <w:t>从个人发展来说，轻资产行业绝对比重资产要强很多。轻资产行业最重要的逻辑都是人是最宝贵的，所以要善待人才。</w:t>
        <w:cr/>
        <w:t/>
        <w:cr/>
        <w:t>到底是不是转商科，我觉得还是看性格吧，并不是每个人都适合去当企业家或者做金融。但其实在理工科领域，也有一些算是轻资产的，比方说程序员之类的，一台电脑就可工作，非常轻了。</w:t>
        <w:cr/>
        <w:t/>
        <w:cr/>
        <w:t>供参考。</w:t>
      </w:r>
      <w:bookmarkStart w:id="0" w:name="_GoBack"/>
      <w:bookmarkEnd w:id="0"/>
    </w:p>
    <w:p w:rsidR="008905AA" w:rsidRDefault="008905AA">
      <w:pPr>
        <w:pStyle w:val="77e5d2f5-42a9-48b6-920c-a3a2004a327c"/>
      </w:pPr>
    </w:p>
    <w:p w:rsidR="008905AA" w:rsidRDefault="008905AA">
      <w:pPr>
        <w:jc w:val="left"/>
      </w:pPr>
    </w:p>
    <w:p w:rsidR="008905AA" w:rsidRDefault="00D03710">
      <w:pPr>
        <w:pStyle w:val="f68b6406-5c93-44e1-adc2-c4c0609a0ed9"/>
      </w:pPr>
      <w:r>
        <w:rPr>
          <w:color w:val="5B9BD5"/>
          <w:sz w:val="28"/>
          <w:szCs w:val="28"/>
        </w:rPr>
        <w:t>教授你好，今年是5G元年，一线城市今年就能用上5G，5G来了之后预计AR,VR会迎来爆发，请问，AR,VR有没有相关公司推荐一下？</w:t>
      </w:r>
    </w:p>
    <w:p w:rsidR="008905AA" w:rsidRDefault="00D03710">
      <w:pPr>
        <w:pStyle w:val="c5fdcbd0-473f-4c77-be5f-6c54010a6224"/>
        <w:spacing w:line="360" w:lineRule="auto"/>
      </w:pPr>
      <w:r>
        <w:t>歌尔啊，这几天一直涨的不错。</w:t>
        <w:cr/>
        <w:t/>
        <w:cr/>
        <w:t>歌尔是国内生产企业中布局VR比较早的企业，早几年就全力押注VR和AR。去年开始因为手机不行了导致股价跌的很厉害，这一把能不能翻本就看VR了。不过实话实说，VR到底会不会爆发还得看。</w:t>
      </w:r>
      <w:bookmarkStart w:id="0" w:name="_GoBack"/>
      <w:bookmarkEnd w:id="0"/>
    </w:p>
    <w:p w:rsidR="008905AA" w:rsidRDefault="008905AA">
      <w:pPr>
        <w:pStyle w:val="c5fdcbd0-473f-4c77-be5f-6c54010a6224"/>
      </w:pPr>
    </w:p>
    <w:p w:rsidR="008905AA" w:rsidRDefault="008905AA">
      <w:pPr>
        <w:jc w:val="left"/>
      </w:pPr>
    </w:p>
    <w:p w:rsidR="008905AA" w:rsidRDefault="00D03710">
      <w:pPr>
        <w:pStyle w:val="b1d7382e-0798-4f04-9c93-5250765a1976"/>
      </w:pPr>
      <w:r>
        <w:rPr>
          <w:color w:val="5B9BD5"/>
          <w:sz w:val="28"/>
          <w:szCs w:val="28"/>
        </w:rPr>
        <w:t>教授您好，我是一名国国企上班4年的人，想换个证券分析师的工作可行吗？会不会以少失大？</w:t>
      </w:r>
    </w:p>
    <w:p w:rsidR="008905AA" w:rsidRDefault="00D03710">
      <w:pPr>
        <w:pStyle w:val="e88b0e13-d053-4c06-9339-964315418a97"/>
        <w:spacing w:line="360" w:lineRule="auto"/>
      </w:pPr>
      <w:r>
        <w:t>证券分析师的工资我大致知道的情况是。</w:t>
        <w:cr/>
        <w:t/>
        <w:cr/>
        <w:t>小弟入门级：10几万到20万，这个估计还不如你国企赚的多。</w:t>
        <w:cr/>
        <w:t/>
        <w:cr/>
        <w:t>资深小弟：20-30万，这个估计和你持平或者略高。</w:t>
        <w:cr/>
        <w:t/>
        <w:cr/>
        <w:t>中层：30-50万，这个就比较高了，一般人很难赚到了。这个我觉得是一般人通过努力可以达到的级别。</w:t>
        <w:cr/>
        <w:t/>
        <w:cr/>
        <w:t>头头脑脑级：100-200万。这个很难。</w:t>
        <w:cr/>
        <w:t/>
        <w:cr/>
        <w:t>新财富获奖级别：200-500万。这个一般人不用想。</w:t>
        <w:cr/>
        <w:t/>
        <w:cr/>
        <w:t>特别说明一下，以上为正常收入。如果遇到大牛市，奖金多，收入可能会3-5倍。一般牛市大概翻倍是没有问题的。</w:t>
        <w:cr/>
        <w:t/>
        <w:cr/>
        <w:t>你的具体情况我不清楚，供参考。</w:t>
      </w:r>
      <w:bookmarkStart w:id="0" w:name="_GoBack"/>
      <w:bookmarkEnd w:id="0"/>
    </w:p>
    <w:p w:rsidR="008905AA" w:rsidRDefault="008905AA">
      <w:pPr>
        <w:pStyle w:val="e88b0e13-d053-4c06-9339-964315418a97"/>
      </w:pPr>
    </w:p>
    <w:p w:rsidR="008905AA" w:rsidRDefault="008905AA">
      <w:pPr>
        <w:jc w:val="left"/>
      </w:pPr>
    </w:p>
    <w:p w:rsidR="008905AA" w:rsidRDefault="00D03710">
      <w:pPr>
        <w:pStyle w:val="6e4f2cee-4aa8-4e8b-85d6-64445d7b4033"/>
      </w:pPr>
      <w:r>
        <w:rPr>
          <w:color w:val="5B9BD5"/>
          <w:sz w:val="28"/>
          <w:szCs w:val="28"/>
        </w:rPr>
        <w:t>教授尊嘉证券真垃圾，不是app中我的资产显示错误，就是各种问题，电脑视频，上网都可以，app告诉我网络错误，各种bug频出，想问下还有办法能弥补吗，比如换个券商？应该怎样操作？</w:t>
      </w:r>
    </w:p>
    <w:p w:rsidR="008905AA" w:rsidRDefault="00D03710">
      <w:pPr>
        <w:pStyle w:val="ce099e12-88c2-4c0e-b36f-728e81059957"/>
        <w:spacing w:line="360" w:lineRule="auto"/>
      </w:pPr>
      <w:r>
        <w:t>尊嘉主要是成本低，多次打新可以省不少钱。如果你觉得尊嘉不爽，那操作最爽的应该是富途。最近还有活动，不过手续费各方面略贵。</w:t>
        <w:cr/>
        <w:t/>
        <w:cr/>
        <w:t>富途6月份重磅福利：6.13-6.30</w:t>
        <w:cr/>
        <w:t xml:space="preserve">   1、   开户即送180天港股免佣+1股汇丰控股；</w:t>
        <w:cr/>
        <w:t xml:space="preserve">   2、   6.13-6.30期间首次入金达到2万港币以上获得800元股票卡（可兑换两股腾讯股票）。                               </w:t>
        <w:cr/>
        <w:t xml:space="preserve">    3   三人组团入金 会有额外的两百奖励哦 </w:t>
        <w:cr/>
        <w:t xml:space="preserve"> ##开户要用链接，入金成功之后把牛牛号发给我登记一下，才能领取哦</w:t>
        <w:cr/>
        <w:t/>
        <w:cr/>
        <w:t>具体请咨询客服，微信号 xctkf001，备注“刘备教授”即可</w:t>
      </w:r>
      <w:bookmarkStart w:id="0" w:name="_GoBack"/>
      <w:bookmarkEnd w:id="0"/>
    </w:p>
    <w:p w:rsidR="008905AA" w:rsidRDefault="008905AA">
      <w:pPr>
        <w:pStyle w:val="ce099e12-88c2-4c0e-b36f-728e81059957"/>
      </w:pPr>
    </w:p>
    <w:p w:rsidR="008905AA" w:rsidRDefault="008905AA">
      <w:pPr>
        <w:jc w:val="left"/>
      </w:pPr>
    </w:p>
    <w:p w:rsidR="008905AA" w:rsidRDefault="00D03710">
      <w:pPr>
        <w:pStyle w:val="944815d5-c995-4933-a253-f3d67d2cfe93"/>
      </w:pPr>
      <w:r>
        <w:rPr>
          <w:color w:val="5B9BD5"/>
          <w:sz w:val="28"/>
          <w:szCs w:val="28"/>
        </w:rPr>
        <w:t xml:space="preserve"> </w:t>
      </w:r>
    </w:p>
    <w:p w:rsidR="008905AA" w:rsidRDefault="00D03710">
      <w:pPr>
        <w:pStyle w:val="228c6613-dfa1-4d61-87f6-db68183bd36f"/>
        <w:spacing w:line="360" w:lineRule="auto"/>
      </w:pPr>
      <w:r>
        <w:t>A50、黄金、汇率都是小幅波动，今天A股方向不好确定啊。吃瓜看戏吧...</w:t>
      </w:r>
      <w:bookmarkStart w:id="0" w:name="_GoBack"/>
      <w:bookmarkEnd w:id="0"/>
    </w:p>
    <w:p w:rsidR="008905AA" w:rsidRDefault="008905AA">
      <w:pPr>
        <w:pStyle w:val="228c6613-dfa1-4d61-87f6-db68183bd36f"/>
      </w:pPr>
    </w:p>
    <w:p w:rsidR="008905AA" w:rsidRDefault="008905AA">
      <w:pPr>
        <w:jc w:val="left"/>
      </w:pPr>
    </w:p>
    <w:p w:rsidR="008905AA" w:rsidRDefault="00D03710">
      <w:pPr>
        <w:pStyle w:val="16fea020-f3bf-42a3-90dd-ed005932d7d9"/>
      </w:pPr>
      <w:r>
        <w:rPr>
          <w:color w:val="5B9BD5"/>
          <w:sz w:val="28"/>
          <w:szCs w:val="28"/>
        </w:rPr>
        <w:t xml:space="preserve"> </w:t>
      </w:r>
    </w:p>
    <w:p w:rsidR="008905AA" w:rsidRDefault="00D03710">
      <w:pPr>
        <w:pStyle w:val="856419d8-6cc1-488b-8005-fecf2f6ea4b4"/>
        <w:spacing w:line="360" w:lineRule="auto"/>
      </w:pPr>
      <w:r>
        <w:t>A50收盘后小瀑布了一下，没发现有啥异常情况，先假定是正常波动吧。</w:t>
        <w:cr/>
        <w:t/>
        <w:cr/>
        <w:t>虚拟币暴跌，比特币跌破12000美元。</w:t>
      </w:r>
      <w:bookmarkStart w:id="0" w:name="_GoBack"/>
      <w:bookmarkEnd w:id="0"/>
    </w:p>
    <w:p w:rsidR="008905AA" w:rsidRDefault="008905AA">
      <w:pPr>
        <w:pStyle w:val="856419d8-6cc1-488b-8005-fecf2f6ea4b4"/>
      </w:pPr>
    </w:p>
    <w:p w:rsidR="008905AA" w:rsidRDefault="008905AA">
      <w:pPr>
        <w:jc w:val="left"/>
      </w:pPr>
    </w:p>
    <w:p w:rsidR="008905AA" w:rsidRDefault="00D03710">
      <w:pPr>
        <w:pStyle w:val="b83f69d5-4322-4b06-9e44-032fa213eb11"/>
      </w:pPr>
      <w:r>
        <w:rPr>
          <w:color w:val="5B9BD5"/>
          <w:sz w:val="28"/>
          <w:szCs w:val="28"/>
        </w:rPr>
        <w:t xml:space="preserve"> </w:t>
      </w:r>
    </w:p>
    <w:p w:rsidR="008905AA" w:rsidRDefault="00D03710">
      <w:pPr>
        <w:pStyle w:val="aaf12b7b-5e84-4396-88cc-343d4a4af579"/>
        <w:spacing w:line="360" w:lineRule="auto"/>
      </w:pPr>
      <w:r>
        <w:t>今天最大的瓜。哪位股神准备出手接盘？</w:t>
      </w:r>
      <w:bookmarkStart w:id="0" w:name="_GoBack"/>
      <w:bookmarkEnd w:id="0"/>
    </w:p>
    <w:p w:rsidR="008905AA" w:rsidRDefault="008905AA">
      <w:pPr>
        <w:pStyle w:val="aaf12b7b-5e84-4396-88cc-343d4a4af579"/>
      </w:pPr>
    </w:p>
    <w:p w:rsidR="008905AA" w:rsidRDefault="008905AA">
      <w:pPr>
        <w:jc w:val="left"/>
      </w:pPr>
    </w:p>
    <w:p w:rsidR="008905AA" w:rsidRDefault="00D03710">
      <w:pPr>
        <w:pStyle w:val="c1a12883-dcf3-4e5d-a789-5a085ed6177a"/>
      </w:pPr>
      <w:r>
        <w:rPr>
          <w:color w:val="5B9BD5"/>
          <w:sz w:val="28"/>
          <w:szCs w:val="28"/>
        </w:rPr>
        <w:t xml:space="preserve"> </w:t>
      </w:r>
    </w:p>
    <w:p w:rsidR="008905AA" w:rsidRDefault="00D03710">
      <w:pPr>
        <w:pStyle w:val="c226018d-1b8d-42b1-9701-7ffcb61edcb6"/>
        <w:spacing w:line="360" w:lineRule="auto"/>
      </w:pPr>
      <w:r>
        <w:t>大茅台破千，大哥带着兄弟们上啊</w:t>
      </w:r>
      <w:bookmarkStart w:id="0" w:name="_GoBack"/>
      <w:bookmarkEnd w:id="0"/>
    </w:p>
    <w:p w:rsidR="008905AA" w:rsidRDefault="008905AA">
      <w:pPr>
        <w:pStyle w:val="c226018d-1b8d-42b1-9701-7ffcb61edcb6"/>
      </w:pPr>
    </w:p>
    <w:p w:rsidR="008905AA" w:rsidRDefault="008905AA">
      <w:pPr>
        <w:jc w:val="left"/>
      </w:pPr>
    </w:p>
    <w:p w:rsidR="008905AA" w:rsidRDefault="00D03710">
      <w:pPr>
        <w:pStyle w:val="a0045973-eb79-4e88-b3c9-1db77ab6a0ca"/>
      </w:pPr>
      <w:r>
        <w:rPr>
          <w:color w:val="5B9BD5"/>
          <w:sz w:val="28"/>
          <w:szCs w:val="28"/>
        </w:rPr>
        <w:t xml:space="preserve"> </w:t>
      </w:r>
    </w:p>
    <w:p w:rsidR="008905AA" w:rsidRDefault="00D03710">
      <w:pPr>
        <w:pStyle w:val="07e4f7a8-6f20-4688-8a62-97663fd9f557"/>
        <w:spacing w:line="360" w:lineRule="auto"/>
      </w:pPr>
      <w:r>
        <w:t>同志们，科创板第一股今天申购。账户里面有50万大洋的同志们别忘了开通科创板申购啊。</w:t>
      </w:r>
      <w:bookmarkStart w:id="0" w:name="_GoBack"/>
      <w:bookmarkEnd w:id="0"/>
    </w:p>
    <w:p w:rsidR="008905AA" w:rsidRDefault="008905AA">
      <w:pPr>
        <w:pStyle w:val="07e4f7a8-6f20-4688-8a62-97663fd9f557"/>
      </w:pPr>
    </w:p>
    <w:p w:rsidR="008905AA" w:rsidRDefault="008905AA">
      <w:pPr>
        <w:jc w:val="left"/>
      </w:pPr>
    </w:p>
    <w:p w:rsidR="008905AA" w:rsidRDefault="00D03710">
      <w:pPr>
        <w:pStyle w:val="560a6f19-791a-492e-b925-2b632a774f00"/>
      </w:pPr>
      <w:r>
        <w:rPr>
          <w:color w:val="5B9BD5"/>
          <w:sz w:val="28"/>
          <w:szCs w:val="28"/>
        </w:rPr>
        <w:t>教授，我有个妹妹今年高考，理科，比一本线低两分，想要填报医学，但是不知道医学类哪个专业较好，意思就是发展空间大，挣钱一点的那种。</w:t>
      </w:r>
    </w:p>
    <w:p w:rsidR="008905AA" w:rsidRDefault="00D03710">
      <w:pPr>
        <w:pStyle w:val="93fdbfb1-35db-42f0-be6c-73f7c24e3d40"/>
        <w:spacing w:line="360" w:lineRule="auto"/>
      </w:pPr>
      <w:r>
        <w:t>金牙科，银眼科。不过不到一本线估计够呛。</w:t>
        <w:cr/>
        <w:t/>
        <w:cr/>
        <w:t>还有个建议就是生殖医学，非常看好。目前10%的人都有相关问题，据我所知哪怕做个护士都有几十万。</w:t>
      </w:r>
      <w:bookmarkStart w:id="0" w:name="_GoBack"/>
      <w:bookmarkEnd w:id="0"/>
    </w:p>
    <w:p w:rsidR="008905AA" w:rsidRDefault="008905AA">
      <w:pPr>
        <w:pStyle w:val="93fdbfb1-35db-42f0-be6c-73f7c24e3d40"/>
      </w:pPr>
    </w:p>
    <w:p w:rsidR="008905AA" w:rsidRDefault="008905AA">
      <w:pPr>
        <w:jc w:val="left"/>
      </w:pPr>
    </w:p>
    <w:p w:rsidR="008905AA" w:rsidRDefault="00D03710">
      <w:pPr>
        <w:pStyle w:val="47d94a72-5713-454a-9da5-945af173ce58"/>
      </w:pPr>
      <w:r>
        <w:rPr>
          <w:color w:val="5B9BD5"/>
          <w:sz w:val="28"/>
          <w:szCs w:val="28"/>
        </w:rPr>
        <w:t>教授，炒股一年半的韭菜，第一次中新股“中信出版”，好激动咧，那啥就想问一下，这个股，一开盘就卖出吗？还是可以抱一抱🤣</w:t>
      </w:r>
    </w:p>
    <w:p w:rsidR="008905AA" w:rsidRDefault="00D03710">
      <w:pPr>
        <w:pStyle w:val="c34fc3e5-467c-40a0-a8c7-24a4e795a77d"/>
        <w:spacing w:line="360" w:lineRule="auto"/>
      </w:pPr>
      <w:r>
        <w:t>兄弟，你这手气不错啊。新股一般会连续涨停，等哪天不涨停了再出。</w:t>
        <w:cr/>
        <w:t/>
        <w:cr/>
        <w:t>说个小技巧，你可以关注每天都换手率。等哪天虽然涨停，但是换手率达到1%以上，第二天就有可能破板（不再涨停），那天集合竞价的时候可以重点关注一下。如果不是涨停价就直接卖出。</w:t>
      </w:r>
      <w:bookmarkStart w:id="0" w:name="_GoBack"/>
      <w:bookmarkEnd w:id="0"/>
    </w:p>
    <w:p w:rsidR="008905AA" w:rsidRDefault="008905AA">
      <w:pPr>
        <w:pStyle w:val="c34fc3e5-467c-40a0-a8c7-24a4e795a77d"/>
      </w:pPr>
    </w:p>
    <w:p w:rsidR="008905AA" w:rsidRDefault="008905AA">
      <w:pPr>
        <w:jc w:val="left"/>
      </w:pPr>
    </w:p>
    <w:p w:rsidR="008905AA" w:rsidRDefault="00D03710">
      <w:pPr>
        <w:pStyle w:val="d76b646a-995c-4d22-8732-2806698a7ae2"/>
      </w:pPr>
      <w:r>
        <w:rPr>
          <w:color w:val="5B9BD5"/>
          <w:sz w:val="28"/>
          <w:szCs w:val="28"/>
        </w:rPr>
        <w:t xml:space="preserve"> </w:t>
      </w:r>
    </w:p>
    <w:p w:rsidR="008905AA" w:rsidRDefault="00D03710">
      <w:pPr>
        <w:pStyle w:val="0ed7f677-9066-4b7b-ae4c-0c8b52625b83"/>
        <w:spacing w:line="360" w:lineRule="auto"/>
      </w:pPr>
      <w:r>
        <w:t>对了，和大家说一下。交易时间内的交流，请移步置顶的每日交流贴里面。我以后有什么想法和观点，也都会在里面说，谢谢！</w:t>
      </w:r>
      <w:bookmarkStart w:id="0" w:name="_GoBack"/>
      <w:bookmarkEnd w:id="0"/>
    </w:p>
    <w:p w:rsidR="008905AA" w:rsidRDefault="008905AA">
      <w:pPr>
        <w:pStyle w:val="0ed7f677-9066-4b7b-ae4c-0c8b52625b83"/>
      </w:pPr>
    </w:p>
    <w:p w:rsidR="008905AA" w:rsidRDefault="008905AA">
      <w:pPr>
        <w:jc w:val="left"/>
      </w:pPr>
    </w:p>
    <w:p w:rsidR="008905AA" w:rsidRDefault="00D03710">
      <w:pPr>
        <w:pStyle w:val="249ae9a4-4944-4dfa-8950-5dca95746503"/>
      </w:pPr>
      <w:r>
        <w:rPr>
          <w:color w:val="5B9BD5"/>
          <w:sz w:val="28"/>
          <w:szCs w:val="28"/>
        </w:rPr>
        <w:t xml:space="preserve"> </w:t>
      </w:r>
    </w:p>
    <w:p w:rsidR="008905AA" w:rsidRDefault="00D03710">
      <w:pPr>
        <w:pStyle w:val="813a7f4d-60aa-4d68-a091-411f20c5a697"/>
        <w:spacing w:line="360" w:lineRule="auto"/>
      </w:pPr>
      <w:r>
        <w:t>人民币和黄金都比较平稳。美股跌的原因和大a股差不多，也是避险。但美股跌对金毛也是一个威慑，所以不完全是利空。</w:t>
      </w:r>
      <w:bookmarkStart w:id="0" w:name="_GoBack"/>
      <w:bookmarkEnd w:id="0"/>
    </w:p>
    <w:p w:rsidR="008905AA" w:rsidRDefault="008905AA">
      <w:pPr>
        <w:pStyle w:val="813a7f4d-60aa-4d68-a091-411f20c5a697"/>
      </w:pPr>
    </w:p>
    <w:p w:rsidR="008905AA" w:rsidRDefault="008905AA">
      <w:pPr>
        <w:jc w:val="left"/>
      </w:pPr>
    </w:p>
    <w:p w:rsidR="008905AA" w:rsidRDefault="00D03710">
      <w:pPr>
        <w:pStyle w:val="707ec104-71b4-4418-a0cd-5924bec6d4ea"/>
      </w:pPr>
      <w:r>
        <w:rPr>
          <w:color w:val="5B9BD5"/>
          <w:sz w:val="28"/>
          <w:szCs w:val="28"/>
        </w:rPr>
        <w:t xml:space="preserve"> </w:t>
      </w:r>
    </w:p>
    <w:p w:rsidR="008905AA" w:rsidRDefault="00D03710">
      <w:pPr>
        <w:pStyle w:val="efbda6bb-ff24-4866-bf96-3468aa9042a0"/>
        <w:spacing w:line="360" w:lineRule="auto"/>
      </w:pPr>
      <w:r>
        <w:t>现在的骗子太牛逼了，给你们举个我最新知道的例子。</w:t>
        <w:cr/>
        <w:t/>
        <w:cr/>
        <w:t>你们一定遇到过公众号上面直接不发文章给你推个链接的。刚发出来是正经内容，一会儿就给你替换成不正经的。</w:t>
        <w:cr/>
        <w:t/>
        <w:cr/>
        <w:t>现在更牛逼了，号主和腾讯审核的时候显示的都是正经内容，你们看就会是不正经内容。</w:t>
        <w:cr/>
        <w:t/>
        <w:cr/>
        <w:t>原理就是利用了网络的地址识别。凡是腾讯审核所在的地区和号主所在地区全部显示正经内容，其他地区全部显示不正经内容。</w:t>
        <w:cr/>
        <w:t/>
        <w:cr/>
        <w:t>骗子的技术水平挺厉害啊，这必须能进阿里做P7了。</w:t>
      </w:r>
      <w:bookmarkStart w:id="0" w:name="_GoBack"/>
      <w:bookmarkEnd w:id="0"/>
    </w:p>
    <w:p w:rsidR="008905AA" w:rsidRDefault="008905AA">
      <w:pPr>
        <w:pStyle w:val="efbda6bb-ff24-4866-bf96-3468aa9042a0"/>
      </w:pPr>
    </w:p>
    <w:p w:rsidR="008905AA" w:rsidRDefault="008905AA">
      <w:pPr>
        <w:jc w:val="left"/>
      </w:pPr>
    </w:p>
    <w:p w:rsidR="008905AA" w:rsidRDefault="00D03710">
      <w:pPr>
        <w:pStyle w:val="1bfc7cc7-1636-4425-ad0d-f43227c0f49e"/>
      </w:pPr>
      <w:r>
        <w:rPr>
          <w:color w:val="5B9BD5"/>
          <w:sz w:val="28"/>
          <w:szCs w:val="28"/>
        </w:rPr>
        <w:t xml:space="preserve"> </w:t>
      </w:r>
    </w:p>
    <w:p w:rsidR="008905AA" w:rsidRDefault="00D03710">
      <w:pPr>
        <w:pStyle w:val="9cbbebff-efac-44a9-8763-23d79f0ec5fc"/>
        <w:spacing w:line="360" w:lineRule="auto"/>
      </w:pPr>
      <w:r>
        <w:t>中信清仓式减持中信建投，但不用怕。</w:t>
        <w:cr/>
        <w:t/>
        <w:cr/>
        <w:t>因为中信建投自己作死，限售股解禁后2个工作日居然敢涨停。这要再不卖就不是投资机构了。</w:t>
      </w:r>
      <w:bookmarkStart w:id="0" w:name="_GoBack"/>
      <w:bookmarkEnd w:id="0"/>
    </w:p>
    <w:p w:rsidR="008905AA" w:rsidRDefault="008905AA">
      <w:pPr>
        <w:pStyle w:val="9cbbebff-efac-44a9-8763-23d79f0ec5fc"/>
      </w:pPr>
    </w:p>
    <w:p w:rsidR="008905AA" w:rsidRDefault="008905AA">
      <w:pPr>
        <w:jc w:val="left"/>
      </w:pPr>
    </w:p>
    <w:p w:rsidR="008905AA" w:rsidRDefault="00D03710">
      <w:pPr>
        <w:pStyle w:val="59c9f0a7-8878-4584-9caf-e15896f8d971"/>
      </w:pPr>
      <w:r>
        <w:rPr>
          <w:color w:val="5B9BD5"/>
          <w:sz w:val="28"/>
          <w:szCs w:val="28"/>
        </w:rPr>
        <w:t xml:space="preserve"> </w:t>
      </w:r>
    </w:p>
    <w:p w:rsidR="008905AA" w:rsidRDefault="00D03710">
      <w:pPr>
        <w:pStyle w:val="2db09d0a-d5c4-4c06-bdfd-32073f89af72"/>
        <w:spacing w:line="360" w:lineRule="auto"/>
      </w:pPr>
      <w:r>
        <w:t>大家肯定看到了新闻，说美国要对银行动手什么的。其实这是上个月的消息了，只不过在大跌中大家都回头去找原因。</w:t>
        <w:cr/>
        <w:t/>
        <w:cr/>
        <w:t>本质还是g20的不确定性导致，市场在脑补各种最坏的情况。</w:t>
        <w:cr/>
        <w:t/>
        <w:cr/>
        <w:t>上午我减了一成仓位的华泰。目前九成仓位。</w:t>
        <w:cr/>
        <w:t/>
        <w:cr/>
        <w:t>但也不必过于悲观，一切皆有可能。</w:t>
      </w:r>
      <w:bookmarkStart w:id="0" w:name="_GoBack"/>
      <w:bookmarkEnd w:id="0"/>
    </w:p>
    <w:p w:rsidR="008905AA" w:rsidRDefault="008905AA">
      <w:pPr>
        <w:pStyle w:val="2db09d0a-d5c4-4c06-bdfd-32073f89af72"/>
      </w:pPr>
    </w:p>
    <w:p w:rsidR="008905AA" w:rsidRDefault="008905AA">
      <w:pPr>
        <w:jc w:val="left"/>
      </w:pPr>
    </w:p>
    <w:p w:rsidR="008905AA" w:rsidRDefault="00D03710">
      <w:pPr>
        <w:pStyle w:val="cbceb3cb-38a0-477c-ac80-d6ab3fa1deb6"/>
      </w:pPr>
      <w:r>
        <w:rPr>
          <w:color w:val="5B9BD5"/>
          <w:sz w:val="28"/>
          <w:szCs w:val="28"/>
        </w:rPr>
        <w:t xml:space="preserve"> </w:t>
      </w:r>
    </w:p>
    <w:p w:rsidR="008905AA" w:rsidRDefault="00D03710">
      <w:pPr>
        <w:pStyle w:val="aa6a18de-d333-4268-8da1-4b7663362c55"/>
        <w:spacing w:line="360" w:lineRule="auto"/>
      </w:pPr>
      <w:r>
        <w:t>周末说了浦发换中石化，没想到乌鸦嘴那么灵</w:t>
      </w:r>
      <w:bookmarkStart w:id="0" w:name="_GoBack"/>
      <w:bookmarkEnd w:id="0"/>
    </w:p>
    <w:p w:rsidR="008905AA" w:rsidRDefault="008905AA">
      <w:pPr>
        <w:pStyle w:val="aa6a18de-d333-4268-8da1-4b7663362c55"/>
      </w:pPr>
    </w:p>
    <w:p w:rsidR="008905AA" w:rsidRDefault="008905AA">
      <w:pPr>
        <w:jc w:val="left"/>
      </w:pPr>
    </w:p>
    <w:p w:rsidR="008905AA" w:rsidRDefault="00D03710">
      <w:pPr>
        <w:pStyle w:val="aa56953b-abaa-4257-aa0f-6b83d80d5dfa"/>
      </w:pPr>
      <w:r>
        <w:rPr>
          <w:color w:val="5B9BD5"/>
          <w:sz w:val="28"/>
          <w:szCs w:val="28"/>
        </w:rPr>
        <w:t>教授，你好，我东北的，目前沈阳房价均价1.5 现在很多外地人过来炒房，你觉得现在沈阳值得买么，</w:t>
      </w:r>
    </w:p>
    <w:p w:rsidR="008905AA" w:rsidRDefault="00D03710">
      <w:pPr>
        <w:pStyle w:val="b2fc596e-dd1b-4f96-828d-d8df6d29e926"/>
        <w:spacing w:line="360" w:lineRule="auto"/>
      </w:pPr>
      <w:r>
        <w:t>沈阳房价，在同档次城市里的确不贵，才一万多。类似的三位数区号地区应该没有低于两万的了。不过，沈阳是著名的房产黑洞，在里面坑死了无数的投资客和开发商。究其原因，是因为东北始终处于人口流出的困境，沈阳虽然是净流入的，但大背景下房价也是很难动的。</w:t>
        <w:cr/>
        <w:t/>
        <w:cr/>
        <w:t>不过从前年开始大量炒房客流入，推动了房价上涨。由于沈阳本身房价不高，所以政府和炒房团直接也是半推半就的关系。但考虑到沈阳是大平原，土地充足，所以我觉得也不太可能炒到很高。</w:t>
        <w:cr/>
        <w:t/>
        <w:cr/>
        <w:t>综上，我觉得刚需随意，投资可以再考虑下。真要投资，我个人觉得沈阳不如大连。</w:t>
      </w:r>
      <w:bookmarkStart w:id="0" w:name="_GoBack"/>
      <w:bookmarkEnd w:id="0"/>
    </w:p>
    <w:p w:rsidR="008905AA" w:rsidRDefault="008905AA">
      <w:pPr>
        <w:pStyle w:val="b2fc596e-dd1b-4f96-828d-d8df6d29e926"/>
      </w:pPr>
    </w:p>
    <w:p w:rsidR="008905AA" w:rsidRDefault="008905AA">
      <w:pPr>
        <w:jc w:val="left"/>
      </w:pPr>
    </w:p>
    <w:p w:rsidR="008905AA" w:rsidRDefault="00D03710">
      <w:pPr>
        <w:pStyle w:val="911bac89-38d6-423c-a90a-ca82b82cfa5b"/>
      </w:pPr>
      <w:r>
        <w:rPr>
          <w:color w:val="5B9BD5"/>
          <w:sz w:val="28"/>
          <w:szCs w:val="28"/>
        </w:rPr>
        <w:t>如果可以的话，建议教授在每周干货下面附上自己的仓位以及持仓情况。</w:t>
      </w:r>
    </w:p>
    <w:p w:rsidR="008905AA" w:rsidRDefault="00D03710">
      <w:pPr>
        <w:pStyle w:val="85ad83b9-1b76-4870-965c-1aaf79b8a412"/>
        <w:spacing w:line="360" w:lineRule="auto"/>
      </w:pPr>
      <w:r>
        <w:t>就那几个股票，百年不变。顺着你的文章公布一下吧</w:t>
        <w:cr/>
        <w:t/>
        <w:cr/>
        <w:t>平安，洋河，华泰，小宁，小南，中石化，双汇，老板，建筑，聚光，太保h。迷你仓枫叶教育，还有一个天天坠机的吉祥航空迷你仓</w:t>
      </w:r>
      <w:bookmarkStart w:id="0" w:name="_GoBack"/>
      <w:bookmarkEnd w:id="0"/>
    </w:p>
    <w:p w:rsidR="008905AA" w:rsidRDefault="008905AA">
      <w:pPr>
        <w:pStyle w:val="85ad83b9-1b76-4870-965c-1aaf79b8a412"/>
      </w:pPr>
    </w:p>
    <w:p w:rsidR="008905AA" w:rsidRDefault="008905AA">
      <w:pPr>
        <w:jc w:val="left"/>
      </w:pPr>
    </w:p>
    <w:p w:rsidR="008905AA" w:rsidRDefault="00D03710">
      <w:pPr>
        <w:pStyle w:val="7a3bc04f-fc95-49f1-a93f-ea7d2b3b9cac"/>
      </w:pPr>
      <w:r>
        <w:rPr>
          <w:color w:val="5B9BD5"/>
          <w:sz w:val="28"/>
          <w:szCs w:val="28"/>
        </w:rPr>
        <w:t>教授觉得华夏幸福如何呢？平安参股，2018年增长率30%</w:t>
      </w:r>
    </w:p>
    <w:p w:rsidR="008905AA" w:rsidRDefault="00D03710">
      <w:pPr>
        <w:pStyle w:val="36c85c98-6e45-4a29-973c-88753c877d58"/>
        <w:spacing w:line="360" w:lineRule="auto"/>
      </w:pPr>
      <w:r>
        <w:t>华夏幸福是一个很奇葩的房产股。别的开发商是造房子，华夏幸福是造城。就也是拿一大片超级大的土地，什么都他来干。如果没有平安入股，华夏的现金流应该早就断了。所以目前华夏幸福的价值不太好判断，也许会发大财，也许会奄奄一息。其主要原因就是华夏幸福的资产和负债根本算不清楚。所以我个人是回避的，不赌</w:t>
      </w:r>
      <w:bookmarkStart w:id="0" w:name="_GoBack"/>
      <w:bookmarkEnd w:id="0"/>
    </w:p>
    <w:p w:rsidR="008905AA" w:rsidRDefault="008905AA">
      <w:pPr>
        <w:pStyle w:val="36c85c98-6e45-4a29-973c-88753c877d58"/>
      </w:pPr>
    </w:p>
    <w:p w:rsidR="008905AA" w:rsidRDefault="008905AA">
      <w:pPr>
        <w:jc w:val="left"/>
      </w:pPr>
    </w:p>
    <w:p w:rsidR="008905AA" w:rsidRDefault="00D03710">
      <w:pPr>
        <w:pStyle w:val="4a7cfe28-aa89-4fc4-9c55-c43d47e84097"/>
      </w:pPr>
      <w:r>
        <w:rPr>
          <w:color w:val="5B9BD5"/>
          <w:sz w:val="28"/>
          <w:szCs w:val="28"/>
        </w:rPr>
        <w:t>教授，华泰证券昨天发生1笔大宗交易，成交均价21.65元，总成交额6495.00万元，总成交量300.00万股，这个大幅折价您怎么看</w:t>
      </w:r>
    </w:p>
    <w:p w:rsidR="008905AA" w:rsidRDefault="00D03710">
      <w:pPr>
        <w:pStyle w:val="c3621709-5f61-4ab4-9ee5-215935440ba5"/>
        <w:spacing w:line="360" w:lineRule="auto"/>
      </w:pPr>
      <w:r>
        <w:t>大宗交易价格没啥参考意义。所谓大宗交易基本上是左右倒右手，类似于你爹把一个什么东西卖给你。便宜还是贵就看你们自己怎么想，和市场价没关系。</w:t>
        <w:cr/>
        <w:t/>
        <w:cr/>
        <w:t>举个例子，原始股股东卖出股票后，可能要交税。那么压低价格来大宗交易最有利。反过来，如果需要有合法途径拿一大笔钱，拉高最有利。</w:t>
      </w:r>
      <w:bookmarkStart w:id="0" w:name="_GoBack"/>
      <w:bookmarkEnd w:id="0"/>
    </w:p>
    <w:p w:rsidR="008905AA" w:rsidRDefault="008905AA">
      <w:pPr>
        <w:pStyle w:val="c3621709-5f61-4ab4-9ee5-215935440ba5"/>
      </w:pPr>
    </w:p>
    <w:p w:rsidR="008905AA" w:rsidRDefault="008905AA">
      <w:pPr>
        <w:jc w:val="left"/>
      </w:pPr>
    </w:p>
    <w:p w:rsidR="008905AA" w:rsidRDefault="00D03710">
      <w:pPr>
        <w:pStyle w:val="103a0416-6c18-4a0e-bd42-01b1af01ae7a"/>
      </w:pPr>
      <w:r>
        <w:rPr>
          <w:color w:val="5B9BD5"/>
          <w:sz w:val="28"/>
          <w:szCs w:val="28"/>
        </w:rPr>
        <w:t xml:space="preserve"> </w:t>
      </w:r>
    </w:p>
    <w:p w:rsidR="008905AA" w:rsidRDefault="00D03710">
      <w:pPr>
        <w:pStyle w:val="fc362ded-a535-4fe8-9d90-992e80b07b8f"/>
        <w:spacing w:line="360" w:lineRule="auto"/>
      </w:pPr>
      <w:r>
        <w:t>感觉很中性的消息啊</w:t>
      </w:r>
      <w:bookmarkStart w:id="0" w:name="_GoBack"/>
      <w:bookmarkEnd w:id="0"/>
    </w:p>
    <w:p w:rsidR="008905AA" w:rsidRDefault="008905AA">
      <w:pPr>
        <w:pStyle w:val="fc362ded-a535-4fe8-9d90-992e80b07b8f"/>
      </w:pPr>
    </w:p>
    <w:p w:rsidR="008905AA" w:rsidRDefault="008905AA">
      <w:pPr>
        <w:jc w:val="left"/>
      </w:pPr>
    </w:p>
    <w:p w:rsidR="008905AA" w:rsidRDefault="00D03710">
      <w:pPr>
        <w:pStyle w:val="71d3b7b8-e9e7-4e8a-bed1-398ebfb86011"/>
      </w:pPr>
      <w:r>
        <w:rPr>
          <w:color w:val="5B9BD5"/>
          <w:sz w:val="28"/>
          <w:szCs w:val="28"/>
        </w:rPr>
        <w:t xml:space="preserve"> </w:t>
      </w:r>
    </w:p>
    <w:p w:rsidR="008905AA" w:rsidRDefault="00D03710">
      <w:pPr>
        <w:pStyle w:val="ef9121f7-2de0-4dae-817b-2e730f885a55"/>
        <w:spacing w:line="360" w:lineRule="auto"/>
      </w:pPr>
      <w:r>
        <w:t>奉旨炒股</w:t>
      </w:r>
      <w:bookmarkStart w:id="0" w:name="_GoBack"/>
      <w:bookmarkEnd w:id="0"/>
    </w:p>
    <w:p w:rsidR="008905AA" w:rsidRDefault="008905AA">
      <w:pPr>
        <w:pStyle w:val="ef9121f7-2de0-4dae-817b-2e730f885a55"/>
      </w:pPr>
    </w:p>
    <w:p w:rsidR="008905AA" w:rsidRDefault="008905AA">
      <w:pPr>
        <w:jc w:val="left"/>
      </w:pPr>
    </w:p>
    <w:p w:rsidR="008905AA" w:rsidRDefault="00D03710">
      <w:pPr>
        <w:pStyle w:val="ec2e59ca-cc51-4135-b841-21f6fa4c3afa"/>
      </w:pPr>
      <w:r>
        <w:rPr>
          <w:color w:val="5B9BD5"/>
          <w:sz w:val="28"/>
          <w:szCs w:val="28"/>
        </w:rPr>
        <w:t xml:space="preserve"> </w:t>
      </w:r>
    </w:p>
    <w:p w:rsidR="008905AA" w:rsidRDefault="00D03710">
      <w:pPr>
        <w:pStyle w:val="7851e7e7-75e2-4cb9-8b78-09b94b42f9ab"/>
        <w:spacing w:line="360" w:lineRule="auto"/>
      </w:pPr>
      <w:r>
        <w:t>今天唯一让我有点隐隐担心的是离岸人民币汇率，已经跌了0.2%了。介于正常波动和出事之间。</w:t>
      </w:r>
      <w:bookmarkStart w:id="0" w:name="_GoBack"/>
      <w:bookmarkEnd w:id="0"/>
    </w:p>
    <w:p w:rsidR="008905AA" w:rsidRDefault="008905AA">
      <w:pPr>
        <w:pStyle w:val="7851e7e7-75e2-4cb9-8b78-09b94b42f9ab"/>
      </w:pPr>
    </w:p>
    <w:p w:rsidR="008905AA" w:rsidRDefault="008905AA">
      <w:pPr>
        <w:jc w:val="left"/>
      </w:pPr>
    </w:p>
    <w:p w:rsidR="008905AA" w:rsidRDefault="00D03710">
      <w:pPr>
        <w:pStyle w:val="addf13ab-fc37-47fc-8773-9faf19af3825"/>
      </w:pPr>
      <w:r>
        <w:rPr>
          <w:color w:val="5B9BD5"/>
          <w:sz w:val="28"/>
          <w:szCs w:val="28"/>
        </w:rPr>
        <w:t xml:space="preserve"> </w:t>
      </w:r>
    </w:p>
    <w:p w:rsidR="008905AA" w:rsidRDefault="00D03710">
      <w:pPr>
        <w:pStyle w:val="1bab59de-d058-4427-a662-6c6fe5bf84ba"/>
        <w:spacing w:line="360" w:lineRule="auto"/>
      </w:pPr>
      <w:r>
        <w:t>大茅台开始冲击1000...</w:t>
      </w:r>
      <w:bookmarkStart w:id="0" w:name="_GoBack"/>
      <w:bookmarkEnd w:id="0"/>
    </w:p>
    <w:p w:rsidR="008905AA" w:rsidRDefault="008905AA">
      <w:pPr>
        <w:pStyle w:val="1bab59de-d058-4427-a662-6c6fe5bf84ba"/>
      </w:pPr>
    </w:p>
    <w:p w:rsidR="008905AA" w:rsidRDefault="008905AA">
      <w:pPr>
        <w:jc w:val="left"/>
      </w:pPr>
    </w:p>
    <w:p w:rsidR="008905AA" w:rsidRDefault="00D03710">
      <w:pPr>
        <w:pStyle w:val="007c43d5-8630-4816-bdcd-8729098b9881"/>
      </w:pPr>
      <w:r>
        <w:rPr>
          <w:color w:val="5B9BD5"/>
          <w:sz w:val="28"/>
          <w:szCs w:val="28"/>
        </w:rPr>
        <w:t>教授，现在华泰的GDR和我大A还有30%左右的价差，我A最近涨太多，不敢买了，可以买GDR等着换股不？当然，预期是A股的不要跌回来</w:t>
      </w:r>
    </w:p>
    <w:p w:rsidR="008905AA" w:rsidRDefault="00D03710">
      <w:pPr>
        <w:pStyle w:val="4ed42132-0975-4b1c-bd7e-e1222a39b96f"/>
        <w:spacing w:line="360" w:lineRule="auto"/>
      </w:pPr>
      <w:r>
        <w:t>这个问题问得好，我这几天也一直在思考。</w:t>
        <w:cr/>
        <w:t/>
        <w:cr/>
        <w:t>先给大家科普一发，华泰GDR是在伦敦股市发行的衍生产品，按照约定是在几个月后可以换成A股正股。目前华泰GDR的价格大概比A股要低30%左右，所以理论上来说如果你能买入GDR，而几个月后华泰还是这个价格的话，30%利润到手。</w:t>
        <w:cr/>
        <w:t/>
        <w:cr/>
        <w:t>到这里有几个问题：</w:t>
        <w:cr/>
        <w:t/>
        <w:cr/>
        <w:t>1、GDR购买我还没有研究过怎么搞，是不是需要英镑和伦敦账户？</w:t>
        <w:cr/>
        <w:t/>
        <w:cr/>
        <w:t>2、在这几个月时间内，华泰A股的价格会不会有大幅下滑？</w:t>
        <w:cr/>
        <w:t/>
        <w:cr/>
        <w:t>3、GDR和A股之间的置换具体是用什么方法，会不会有禁售期？</w:t>
        <w:cr/>
        <w:t/>
        <w:cr/>
        <w:t>这几个问题我是真不明白，大家可以一起在这个帖子下面来进行讨论和研究。</w:t>
      </w:r>
      <w:bookmarkStart w:id="0" w:name="_GoBack"/>
      <w:bookmarkEnd w:id="0"/>
    </w:p>
    <w:p w:rsidR="008905AA" w:rsidRDefault="008905AA">
      <w:pPr>
        <w:pStyle w:val="4ed42132-0975-4b1c-bd7e-e1222a39b96f"/>
      </w:pPr>
    </w:p>
    <w:p w:rsidR="008905AA" w:rsidRDefault="008905AA">
      <w:pPr>
        <w:jc w:val="left"/>
      </w:pPr>
    </w:p>
    <w:p w:rsidR="008905AA" w:rsidRDefault="00D03710">
      <w:pPr>
        <w:pStyle w:val="090c6f6f-1b42-4622-824c-91179a78ad34"/>
      </w:pPr>
      <w:r>
        <w:rPr>
          <w:color w:val="5B9BD5"/>
          <w:sz w:val="28"/>
          <w:szCs w:val="28"/>
        </w:rPr>
        <w:t>给教授提一个优化阅读体验的建议：</w:t>
        <w:cr/>
        <w:t/>
        <w:cr/>
        <w:t>我应该算是知识星球中度使用用户，加了接近二十个付费星球，发现一个在阅读本星球的小问题</w:t>
        <w:cr/>
        <w:t/>
        <w:cr/>
        <w:t>教授喜欢把重要内容置顶，当然这么做本意是没问题的，但是星球的置顶逻辑很奇怪，置顶之后不会出现在时间线内</w:t>
        <w:cr/>
        <w:t/>
        <w:cr/>
        <w:t>而使用星球超过一周的人，基本会把置顶帖子折叠，折叠之后不会打开，就很容易忽略置顶消息</w:t>
        <w:cr/>
        <w:t/>
        <w:cr/>
        <w:t>造成大家以为教授都不发干货，其实是漏掉了</w:t>
        <w:cr/>
        <w:t/>
        <w:cr/>
        <w:t>所以有两个提议：</w:t>
        <w:cr/>
        <w:t/>
        <w:cr/>
        <w:t>1. 把重要消息复制粘贴发两遍，一条用来放时间线，一条用来置顶，或者干脆不置顶</w:t>
        <w:cr/>
        <w:t/>
        <w:cr/>
        <w:t>2. 把重要消息隔一天再置顶，大部分人会每天刷一遍，基本能看完时间线，但是对教授的操作负担大一点</w:t>
        <w:cr/>
        <w:t/>
        <w:cr/>
        <w:t>当然重要消息加精华，教授已经做了。</w:t>
      </w:r>
    </w:p>
    <w:p w:rsidR="008905AA" w:rsidRDefault="00D03710">
      <w:pPr>
        <w:pStyle w:val="777cdcf8-2dda-47a8-a83b-c46a7338b92c"/>
        <w:spacing w:line="360" w:lineRule="auto"/>
      </w:pPr>
      <w:r>
        <w:t>非常感谢。因为我只是自己开星球，用别人的比较少，所以还真没有注意到这个问题哈。其他有什么操作上的建议，大家也可以在这个帖子下面跟上。另外我建议大家多翻翻精华区，肯定比一般的帖子有价值得多。</w:t>
        <w:cr/>
        <w:t/>
        <w:cr/>
        <w:t>对了，最近我发现有一些大家自发的套路，水平也比较高，这是我最开心的事儿了。</w:t>
      </w:r>
      <w:bookmarkStart w:id="0" w:name="_GoBack"/>
      <w:bookmarkEnd w:id="0"/>
    </w:p>
    <w:p w:rsidR="008905AA" w:rsidRDefault="008905AA">
      <w:pPr>
        <w:pStyle w:val="777cdcf8-2dda-47a8-a83b-c46a7338b92c"/>
      </w:pPr>
    </w:p>
    <w:p w:rsidR="008905AA" w:rsidRDefault="008905AA">
      <w:pPr>
        <w:jc w:val="left"/>
      </w:pPr>
    </w:p>
    <w:p w:rsidR="008905AA" w:rsidRDefault="00D03710">
      <w:pPr>
        <w:pStyle w:val="88f9e945-b8ad-4bf0-a6d3-476357df8fb0"/>
      </w:pPr>
      <w:r>
        <w:rPr>
          <w:color w:val="5B9BD5"/>
          <w:sz w:val="28"/>
          <w:szCs w:val="28"/>
        </w:rPr>
        <w:t>想请问一下，教授你对海口的房子有了解吗？目前来说咋样，主要是之前限价17300，现在的新房基本都是顶着这个价格来的，而且很多还抢不到，能帮忙分析一下吗？谢谢教授😁</w:t>
      </w:r>
    </w:p>
    <w:p w:rsidR="008905AA" w:rsidRDefault="00D03710">
      <w:pPr>
        <w:pStyle w:val="15c71978-9a69-4a90-93cb-0c423971ca17"/>
        <w:spacing w:line="360" w:lineRule="auto"/>
      </w:pPr>
      <w:r>
        <w:t>海口房子稍微知道一点，因为有个朋友在那里做房地产开发的。海口的房价吧就是两个字炒作，因为主要的购买力不是来自本地而是外地。因为海南传说中要成为全国最大的自贸岛么。</w:t>
        <w:cr/>
        <w:t/>
        <w:cr/>
        <w:t>这里涉及到三亚和海口的比较。作为旅游可能三亚条件好一点，但是作为长期生活肯定是海口好，毕竟是省会，各种配套齐全啊。</w:t>
        <w:cr/>
        <w:t/>
        <w:cr/>
        <w:t>海口房价合理不合理我觉得我没有判断能力，但是有一点可以肯定，就是外来的炒作力量是主要的，本地的力量是次要的，这在全国是很特殊的。在绝大部分地方，肯定还是以本地力量为主。</w:t>
        <w:cr/>
        <w:t/>
        <w:cr/>
        <w:t>所以我觉得假如海口房价要退潮的话，必须是全国人民认识到房住不炒才行。</w:t>
      </w:r>
      <w:bookmarkStart w:id="0" w:name="_GoBack"/>
      <w:bookmarkEnd w:id="0"/>
    </w:p>
    <w:p w:rsidR="008905AA" w:rsidRDefault="008905AA">
      <w:pPr>
        <w:pStyle w:val="15c71978-9a69-4a90-93cb-0c423971ca17"/>
      </w:pPr>
    </w:p>
    <w:p w:rsidR="008905AA" w:rsidRDefault="008905AA">
      <w:pPr>
        <w:jc w:val="left"/>
      </w:pPr>
    </w:p>
    <w:p w:rsidR="008905AA" w:rsidRDefault="00D03710">
      <w:pPr>
        <w:pStyle w:val="c8005869-8eba-4b88-ac89-efe5f5f8a1ab"/>
      </w:pPr>
      <w:r>
        <w:rPr>
          <w:color w:val="5B9BD5"/>
          <w:sz w:val="28"/>
          <w:szCs w:val="28"/>
        </w:rPr>
        <w:t xml:space="preserve"> </w:t>
      </w:r>
    </w:p>
    <w:p w:rsidR="008905AA" w:rsidRDefault="00D03710">
      <w:pPr>
        <w:pStyle w:val="db9da6ee-beae-4c7a-83eb-839dcdb6330e"/>
        <w:spacing w:line="360" w:lineRule="auto"/>
      </w:pPr>
      <w:r>
        <w:t>连续写了10片关于股市的干货，接下来打算写写大家关心的房市。估计会有三篇左右。不过怎么写我要好好想想</w:t>
      </w:r>
      <w:bookmarkStart w:id="0" w:name="_GoBack"/>
      <w:bookmarkEnd w:id="0"/>
    </w:p>
    <w:p w:rsidR="008905AA" w:rsidRDefault="008905AA">
      <w:pPr>
        <w:pStyle w:val="db9da6ee-beae-4c7a-83eb-839dcdb6330e"/>
      </w:pPr>
    </w:p>
    <w:p w:rsidR="008905AA" w:rsidRDefault="008905AA">
      <w:pPr>
        <w:jc w:val="left"/>
      </w:pPr>
    </w:p>
    <w:p w:rsidR="008905AA" w:rsidRDefault="00D03710">
      <w:pPr>
        <w:pStyle w:val="3eb2c893-53c7-4d4d-bb1f-82ea721e7ac6"/>
      </w:pPr>
      <w:r>
        <w:rPr>
          <w:color w:val="5B9BD5"/>
          <w:sz w:val="28"/>
          <w:szCs w:val="28"/>
        </w:rPr>
        <w:t>教授，可以简单说说“东阿阿胶”怎么会跌那么惨么？</w:t>
      </w:r>
    </w:p>
    <w:p w:rsidR="008905AA" w:rsidRDefault="00D03710">
      <w:pPr>
        <w:pStyle w:val="c5eced46-e61b-4bdd-ba83-a7c6b7464094"/>
        <w:spacing w:line="360" w:lineRule="auto"/>
      </w:pPr>
      <w:r>
        <w:t>阿胶这玩意儿到底有没有用，医学上本来就有争论。我的理解是驴皮中含有某些激素，吃了对人是有用的。但具体有什么用，机理是什么，有没有其他毛病，这些到目前为止仍然是不能解释的。现阶段其实越来越多人对中医是不信任的，仔细观察就可以发现。连带着肯定影响阿胶。</w:t>
        <w:cr/>
        <w:t/>
        <w:cr/>
        <w:t>此外目前阿胶自身也被很多问题困扰。比方说涨价等。此外东阿阿胶有许多竞争对手，而东阿本身并没有像茅台一样树立起绝对的领先品牌。</w:t>
        <w:cr/>
        <w:t/>
        <w:cr/>
        <w:t>当然我认为现阶段光看财务指标的话，阿胶还是不错的。有机会我会进一步观察。</w:t>
      </w:r>
      <w:bookmarkStart w:id="0" w:name="_GoBack"/>
      <w:bookmarkEnd w:id="0"/>
    </w:p>
    <w:p w:rsidR="008905AA" w:rsidRDefault="008905AA">
      <w:pPr>
        <w:pStyle w:val="c5eced46-e61b-4bdd-ba83-a7c6b7464094"/>
      </w:pPr>
    </w:p>
    <w:p w:rsidR="008905AA" w:rsidRDefault="008905AA">
      <w:pPr>
        <w:jc w:val="left"/>
      </w:pPr>
    </w:p>
    <w:p w:rsidR="008905AA" w:rsidRDefault="00D03710">
      <w:pPr>
        <w:pStyle w:val="7969e219-a477-47a7-8d6c-fb2afedae1bb"/>
      </w:pPr>
      <w:r>
        <w:rPr>
          <w:color w:val="5B9BD5"/>
          <w:sz w:val="28"/>
          <w:szCs w:val="28"/>
        </w:rPr>
        <w:t>绍兴柯桥的房市及学区房有无投资价值，教授怎么看</w:t>
      </w:r>
    </w:p>
    <w:p w:rsidR="008905AA" w:rsidRDefault="00D03710">
      <w:pPr>
        <w:pStyle w:val="223c8d17-1d28-4f19-aa2e-16c64034ecd0"/>
        <w:spacing w:line="360" w:lineRule="auto"/>
      </w:pPr>
      <w:r>
        <w:t>回答可能文不对题，见谅。</w:t>
        <w:cr/>
        <w:t/>
        <w:cr/>
        <w:t>昨天我和一个朋友聊了，他刚刚花了一段时间走访了华东地区主要城市的房产市场，还和一些大开发商的华东区负责人有过沟通。</w:t>
        <w:cr/>
        <w:t/>
        <w:cr/>
        <w:t>大结论就是，近期来说，只有一线房市可能（注意只是可能）还有机会，二线最多走平，三四线完全不用看。</w:t>
        <w:cr/>
        <w:t/>
        <w:cr/>
        <w:t>现在华东地区的二手房交易流动性已经变差，挂牌价是不可能卖出去的，肯定要打折才行。一手房表面上还维持着高价，但实际上背地里都是送装修送车库，实际上是在打折了。</w:t>
        <w:cr/>
        <w:t/>
        <w:cr/>
        <w:t>当然一手房里面少数拿地早被限价的卖的肯定还很好，但这些房子越来越少。高价拿地的那些房子卖的都比较慢，追求高速流转的开发商现在都遇到了不大不小的问题。</w:t>
        <w:cr/>
        <w:t/>
        <w:cr/>
        <w:t>至于柯桥的房市如何，具体我不太了解。但有个好办法给你，就是想办法通过熟人之类，找一两个靠谱中介来问一下。吃饭、喝茶，像朋友一样放开来聊一下。真实的行情自然心里有数。</w:t>
      </w:r>
      <w:bookmarkStart w:id="0" w:name="_GoBack"/>
      <w:bookmarkEnd w:id="0"/>
    </w:p>
    <w:p w:rsidR="008905AA" w:rsidRDefault="008905AA">
      <w:pPr>
        <w:pStyle w:val="223c8d17-1d28-4f19-aa2e-16c64034ecd0"/>
      </w:pPr>
    </w:p>
    <w:p w:rsidR="008905AA" w:rsidRDefault="008905AA">
      <w:pPr>
        <w:jc w:val="left"/>
      </w:pPr>
    </w:p>
    <w:p w:rsidR="008905AA" w:rsidRDefault="00D03710">
      <w:pPr>
        <w:pStyle w:val="fb43bffc-8738-4993-b263-60ee8d78a67c"/>
      </w:pPr>
      <w:r>
        <w:rPr>
          <w:color w:val="5B9BD5"/>
          <w:sz w:val="28"/>
          <w:szCs w:val="28"/>
        </w:rPr>
        <w:t>请教一下 哈投股份怎么样 谢谢</w:t>
      </w:r>
    </w:p>
    <w:p w:rsidR="008905AA" w:rsidRDefault="00D03710">
      <w:pPr>
        <w:pStyle w:val="e67351c6-fe10-4835-b867-b600d9de6639"/>
        <w:spacing w:line="360" w:lineRule="auto"/>
      </w:pPr>
      <w:r>
        <w:t>我的原则是不碰东北股。</w:t>
        <w:cr/>
        <w:t/>
        <w:cr/>
        <w:t>投资不出山海关么，所以从投资角度来说，也不要买东北股。</w:t>
      </w:r>
      <w:bookmarkStart w:id="0" w:name="_GoBack"/>
      <w:bookmarkEnd w:id="0"/>
    </w:p>
    <w:p w:rsidR="008905AA" w:rsidRDefault="008905AA">
      <w:pPr>
        <w:pStyle w:val="e67351c6-fe10-4835-b867-b600d9de6639"/>
      </w:pPr>
    </w:p>
    <w:p w:rsidR="008905AA" w:rsidRDefault="008905AA">
      <w:pPr>
        <w:jc w:val="left"/>
      </w:pPr>
    </w:p>
    <w:p w:rsidR="008905AA" w:rsidRDefault="00D03710">
      <w:pPr>
        <w:pStyle w:val="f39d4972-6737-41a4-9e75-1ba39a3b9d33"/>
      </w:pPr>
      <w:r>
        <w:rPr>
          <w:color w:val="5B9BD5"/>
          <w:sz w:val="28"/>
          <w:szCs w:val="28"/>
        </w:rPr>
        <w:t>教授，关于双汇能详细分析下涨的逻辑么？</w:t>
        <w:cr/>
        <w:t/>
        <w:cr/>
        <w:t>双汇作为一家卖猪肉肉制品的公司，现在受猪瘟影响，猪少了，肉价涨了，对双汇的屠宰or肉制品业务都是增加成本的利空</w:t>
        <w:cr/>
        <w:t/>
        <w:cr/>
        <w:t>而且猪疫这事情影响不是一年半载就能解除的</w:t>
        <w:cr/>
        <w:t/>
        <w:cr/>
        <w:t>关于提高行业集中度的政策，在猪疫的影响解除之后才能看成是利好吧？不然现在也只是对冲了一下利空</w:t>
        <w:cr/>
        <w:t/>
        <w:cr/>
        <w:t>教授能详细的分析一下双汇长期持有或者他应该涨的逻辑么？</w:t>
      </w:r>
    </w:p>
    <w:p w:rsidR="008905AA" w:rsidRDefault="00D03710">
      <w:pPr>
        <w:pStyle w:val="306dd465-d6b0-412c-8aff-b5355dc8ae60"/>
        <w:spacing w:line="360" w:lineRule="auto"/>
      </w:pPr>
      <w:r>
        <w:t>买股票要看预期。双汇的主要业务是屠宰和肉制品。但你知道作为全国最大的屠宰公司，双汇占全国的份额是多少么？</w:t>
        <w:cr/>
        <w:t/>
        <w:cr/>
        <w:t>大约是2.5%。</w:t>
        <w:cr/>
        <w:t/>
        <w:cr/>
        <w:t>猪瘟影响下，政府要做的事情就是集中屠宰，改变过去那种小厂林立的情况。收益最大的肯定是双汇。</w:t>
        <w:cr/>
        <w:t/>
        <w:cr/>
        <w:t>即便只从2.5%提升到10%，那也是4倍的增长。</w:t>
        <w:cr/>
        <w:t/>
        <w:cr/>
        <w:t>这就是想象力的来源。</w:t>
        <w:cr/>
        <w:t/>
        <w:cr/>
        <w:t>至于短期内赚多少钱，这是比较次要的事情。</w:t>
      </w:r>
      <w:bookmarkStart w:id="0" w:name="_GoBack"/>
      <w:bookmarkEnd w:id="0"/>
    </w:p>
    <w:p w:rsidR="008905AA" w:rsidRDefault="008905AA">
      <w:pPr>
        <w:pStyle w:val="306dd465-d6b0-412c-8aff-b5355dc8ae60"/>
      </w:pPr>
    </w:p>
    <w:p w:rsidR="008905AA" w:rsidRDefault="008905AA">
      <w:pPr>
        <w:jc w:val="left"/>
      </w:pPr>
    </w:p>
    <w:p w:rsidR="008905AA" w:rsidRDefault="00D03710">
      <w:pPr>
        <w:pStyle w:val="d4e92c15-5bb7-47bb-b60d-4c17c985a1b9"/>
      </w:pPr>
      <w:r>
        <w:rPr>
          <w:color w:val="5B9BD5"/>
          <w:sz w:val="28"/>
          <w:szCs w:val="28"/>
        </w:rPr>
        <w:t>教授，a股地产股票哪几个比较有关注价值？</w:t>
      </w:r>
    </w:p>
    <w:p w:rsidR="008905AA" w:rsidRDefault="00D03710">
      <w:pPr>
        <w:pStyle w:val="11facd4f-dbd5-4692-80c3-44bfce58a748"/>
        <w:spacing w:line="360" w:lineRule="auto"/>
      </w:pPr>
      <w:r>
        <w:t>万科，保利，其他比较好的房产股一般都在港股。</w:t>
      </w:r>
      <w:bookmarkStart w:id="0" w:name="_GoBack"/>
      <w:bookmarkEnd w:id="0"/>
    </w:p>
    <w:p w:rsidR="008905AA" w:rsidRDefault="008905AA">
      <w:pPr>
        <w:pStyle w:val="11facd4f-dbd5-4692-80c3-44bfce58a748"/>
      </w:pPr>
    </w:p>
    <w:p w:rsidR="008905AA" w:rsidRDefault="008905AA">
      <w:pPr>
        <w:jc w:val="left"/>
      </w:pPr>
    </w:p>
    <w:p w:rsidR="008905AA" w:rsidRDefault="00D03710">
      <w:pPr>
        <w:pStyle w:val="4271b8f9-7221-4617-bcfc-17d252fd85f4"/>
      </w:pPr>
      <w:r>
        <w:rPr>
          <w:color w:val="5B9BD5"/>
          <w:sz w:val="28"/>
          <w:szCs w:val="28"/>
        </w:rPr>
        <w:t>教授您好，想问一下对中高端，高端白酒这些股票怎么看？如洋河五粮液。随着人们生活越来越好，低端白酒需求会不会越来越少，中高端会变多呢？我简单看了一下很多白酒的股票都以差不多 30 度的角度递增，好夸张。您可以简单分析一下您的看法吗？谢谢。</w:t>
      </w:r>
    </w:p>
    <w:p w:rsidR="008905AA" w:rsidRDefault="00D03710">
      <w:pPr>
        <w:pStyle w:val="507ee8e1-3e0a-428c-bc4a-dc840e0767a1"/>
        <w:spacing w:line="360" w:lineRule="auto"/>
      </w:pPr>
      <w:r>
        <w:t>不是说低端白酒没人买，而是因为高端白酒利润高。</w:t>
        <w:cr/>
        <w:t/>
        <w:cr/>
        <w:t>一瓶茅台出厂价900，成本不到80，最大的成本开玩笑来说就是那个瓶子，利润率在90%以上。其他高端白酒也都差不多。</w:t>
        <w:cr/>
        <w:t/>
        <w:cr/>
        <w:t>其实高端白酒和低端白酒，只要是正规厂家出来的，成本是差不多的。卖一瓶高端酒，相当于几十瓶低端酒，自然划算。</w:t>
        <w:cr/>
        <w:t/>
        <w:cr/>
        <w:t>另外高端白酒和国人的面子消费有关系。商务接待基本上不是茅台就是五粮液，然后要么是当地的高端白酒。对商务活动来说，1000多一瓶的酒不算啥了。</w:t>
      </w:r>
      <w:bookmarkStart w:id="0" w:name="_GoBack"/>
      <w:bookmarkEnd w:id="0"/>
    </w:p>
    <w:p w:rsidR="008905AA" w:rsidRDefault="008905AA">
      <w:pPr>
        <w:pStyle w:val="507ee8e1-3e0a-428c-bc4a-dc840e0767a1"/>
      </w:pPr>
    </w:p>
    <w:p w:rsidR="008905AA" w:rsidRDefault="008905AA">
      <w:pPr>
        <w:jc w:val="left"/>
      </w:pPr>
    </w:p>
    <w:p w:rsidR="008905AA" w:rsidRDefault="00D03710">
      <w:pPr>
        <w:pStyle w:val="a43dd035-a7dd-4005-8a36-5b38e68d67c3"/>
      </w:pPr>
      <w:r>
        <w:rPr>
          <w:color w:val="5B9BD5"/>
          <w:sz w:val="28"/>
          <w:szCs w:val="28"/>
        </w:rPr>
        <w:t>请问教授一般用什么交易软件，华泰的真难用啊</w:t>
      </w:r>
    </w:p>
    <w:p w:rsidR="008905AA" w:rsidRDefault="00D03710">
      <w:pPr>
        <w:pStyle w:val="fef25d95-5332-4952-a067-d37b82f43db6"/>
        <w:spacing w:line="360" w:lineRule="auto"/>
      </w:pPr>
      <w:r>
        <w:t>手机端的话，一般用东方财富或者富途看盘。交易的时候用同花顺。</w:t>
        <w:cr/>
        <w:t/>
        <w:cr/>
        <w:t>华泰其实我觉得挺好用的，我也有一个账户是华泰，APP用起来感觉还行，只不过和同花顺习惯上有点诧异。</w:t>
        <w:cr/>
        <w:t/>
        <w:cr/>
        <w:t>我建大家可以把看盘和交易的APP分开，平时就用自己习惯的那个，交易的时候采用开户券商的。</w:t>
        <w:cr/>
        <w:t/>
        <w:cr/>
        <w:t>另外很多小券商都可以用同花顺登录和交易。比方说星球里面提供的财通价格便宜量又足，建议考虑。</w:t>
      </w:r>
      <w:bookmarkStart w:id="0" w:name="_GoBack"/>
      <w:bookmarkEnd w:id="0"/>
    </w:p>
    <w:p w:rsidR="008905AA" w:rsidRDefault="008905AA">
      <w:pPr>
        <w:pStyle w:val="fef25d95-5332-4952-a067-d37b82f43db6"/>
      </w:pPr>
    </w:p>
    <w:p w:rsidR="008905AA" w:rsidRDefault="008905AA">
      <w:pPr>
        <w:jc w:val="left"/>
      </w:pPr>
    </w:p>
    <w:p w:rsidR="008905AA" w:rsidRDefault="00D03710">
      <w:pPr>
        <w:pStyle w:val="f76ea1f7-31df-4666-af97-01862d146f9a"/>
      </w:pPr>
      <w:r>
        <w:rPr>
          <w:color w:val="5B9BD5"/>
          <w:sz w:val="28"/>
          <w:szCs w:val="28"/>
        </w:rPr>
        <w:t>教授您好，这个节骨眼，黄金可不可以买呢？</w:t>
      </w:r>
    </w:p>
    <w:p w:rsidR="008905AA" w:rsidRDefault="00D03710">
      <w:pPr>
        <w:pStyle w:val="56a897b0-090a-450b-9f8e-bd1c5a4f292e"/>
        <w:spacing w:line="360" w:lineRule="auto"/>
      </w:pPr>
      <w:r>
        <w:t>首先要明白一点，黄金的价格取决于两个主要因素。</w:t>
        <w:cr/>
        <w:t/>
        <w:cr/>
        <w:t>第一，美元汇率。美元和黄金是跷跷板，美元跌则黄金涨，反之亦然。目前由于美联储有降息预期，因此利好黄金。</w:t>
        <w:cr/>
        <w:t/>
        <w:cr/>
        <w:t>第二，国际局势。盛世藏宝乱世黄金，黄金是著名的避险品种。目前国际局势显然相对过去算是乱的，因此利好黄金。</w:t>
        <w:cr/>
        <w:t/>
        <w:cr/>
        <w:t>从这两点讲，我认为黄金是可以买的。不过黄金再怎么涨，涨幅也是有限的，一年撑死了涨10-20%。注意撑死了三个字。</w:t>
      </w:r>
      <w:bookmarkStart w:id="0" w:name="_GoBack"/>
      <w:bookmarkEnd w:id="0"/>
    </w:p>
    <w:p w:rsidR="008905AA" w:rsidRDefault="008905AA">
      <w:pPr>
        <w:pStyle w:val="56a897b0-090a-450b-9f8e-bd1c5a4f292e"/>
      </w:pPr>
    </w:p>
    <w:p w:rsidR="008905AA" w:rsidRDefault="008905AA">
      <w:pPr>
        <w:jc w:val="left"/>
      </w:pPr>
    </w:p>
    <w:p w:rsidR="008905AA" w:rsidRDefault="00D03710">
      <w:pPr>
        <w:pStyle w:val="57ea425a-37a4-491f-8683-023d50389d23"/>
      </w:pPr>
      <w:r>
        <w:rPr>
          <w:color w:val="5B9BD5"/>
          <w:sz w:val="28"/>
          <w:szCs w:val="28"/>
        </w:rPr>
        <w:t xml:space="preserve"> </w:t>
      </w:r>
    </w:p>
    <w:p w:rsidR="008905AA" w:rsidRDefault="00D03710">
      <w:pPr>
        <w:pStyle w:val="931d4f91-448e-40fb-87ab-dba580ae331e"/>
        <w:spacing w:line="360" w:lineRule="auto"/>
      </w:pPr>
      <w:r>
        <w:t>干货NO.10 传说中的游资</w:t>
        <w:cr/>
        <w:t/>
        <w:cr/>
        <w:t>又是3000字，这个周末我对得起你们了。</w:t>
        <w:cr/>
        <w:t/>
        <w:cr/>
        <w:t>我发表了一篇文章：&lt;e type="web" href="https%3A%2F%2Farticles.zsxq.com%2Fid_iaw87c4tnink.html" title="%E5%B9%B2%E8%B4%A7NO.10+%E4%BC%A0%E8%AF%B4%E4%B8%AD%E7%9A%84%E6%B8%B8%E8%B5%84" /&gt;</w:t>
      </w:r>
      <w:bookmarkStart w:id="0" w:name="_GoBack"/>
      <w:bookmarkEnd w:id="0"/>
    </w:p>
    <w:p w:rsidR="008905AA" w:rsidRDefault="008905AA">
      <w:pPr>
        <w:pStyle w:val="931d4f91-448e-40fb-87ab-dba580ae331e"/>
      </w:pPr>
    </w:p>
    <w:p w:rsidR="008905AA" w:rsidRDefault="008905AA">
      <w:pPr>
        <w:jc w:val="left"/>
      </w:pPr>
    </w:p>
    <w:p w:rsidR="008905AA" w:rsidRDefault="00D03710">
      <w:pPr>
        <w:pStyle w:val="539b7e46-6046-4770-9917-4248de8ec2ff"/>
      </w:pPr>
      <w:r>
        <w:rPr>
          <w:color w:val="5B9BD5"/>
          <w:sz w:val="28"/>
          <w:szCs w:val="28"/>
        </w:rPr>
        <w:t>教授能知道大华股份么？能简单说说么？</w:t>
      </w:r>
    </w:p>
    <w:p w:rsidR="008905AA" w:rsidRDefault="00D03710">
      <w:pPr>
        <w:pStyle w:val="0fe6b39e-ba14-4f94-89df-488376c85f20"/>
        <w:spacing w:line="360" w:lineRule="auto"/>
      </w:pPr>
      <w:r>
        <w:t>知道，但我不会买。</w:t>
        <w:cr/>
        <w:t/>
        <w:cr/>
        <w:t>如果我要买安防，肯定买海康，不会买大华。</w:t>
        <w:cr/>
        <w:t/>
        <w:cr/>
        <w:t>大华和海康我都非常熟悉，里面认识很多人，过于内幕的东西不方便说。但无论从内部管理还是技术方面来讲，海康都比大华强。</w:t>
      </w:r>
      <w:bookmarkStart w:id="0" w:name="_GoBack"/>
      <w:bookmarkEnd w:id="0"/>
    </w:p>
    <w:p w:rsidR="008905AA" w:rsidRDefault="008905AA">
      <w:pPr>
        <w:pStyle w:val="0fe6b39e-ba14-4f94-89df-488376c85f20"/>
      </w:pPr>
    </w:p>
    <w:p w:rsidR="008905AA" w:rsidRDefault="008905AA">
      <w:pPr>
        <w:jc w:val="left"/>
      </w:pPr>
    </w:p>
    <w:p w:rsidR="008905AA" w:rsidRDefault="00D03710">
      <w:pPr>
        <w:pStyle w:val="23dc0e25-9462-4f19-b8e7-1714a2bf735d"/>
      </w:pPr>
      <w:r>
        <w:rPr>
          <w:color w:val="5B9BD5"/>
          <w:sz w:val="28"/>
          <w:szCs w:val="28"/>
        </w:rPr>
        <w:t>教授，新城A还应该持有吗</w:t>
      </w:r>
    </w:p>
    <w:p w:rsidR="008905AA" w:rsidRDefault="00D03710">
      <w:pPr>
        <w:pStyle w:val="0eae3aa6-a65a-4eeb-93e1-f13d40a1f529"/>
        <w:spacing w:line="360" w:lineRule="auto"/>
      </w:pPr>
      <w:r>
        <w:t>新城A这个问题我研究过，不敢给你结论，但是可以给你一些分析思路。</w:t>
        <w:cr/>
        <w:t/>
        <w:cr/>
        <w:t>第一，新城A不如新城H，估值上是比较明显的。</w:t>
        <w:cr/>
        <w:t/>
        <w:cr/>
        <w:t>第二，新城现在是最火的房产股，但是饱受争议。争议最大的地方在于新城手上有大量的商业地产，然后新城通过财务处理把这些商业地产都算成利润，实际上大多数应该会是赔钱货。所以很多价值投资者都已经不搞新城了，怕有雷。</w:t>
        <w:cr/>
        <w:t/>
        <w:cr/>
        <w:t>第三，房地产今年是业绩兑现行情。很多房地产公司今年和明年的业绩会是历史顶峰，然后开始下滑，原因当然是一问16-17两年全国房地产大牛，这两年的利润在今年结算。但股价顶峰通常会出现在业绩顶峰之前，这方面你要做好充分的思想准备。</w:t>
      </w:r>
      <w:bookmarkStart w:id="0" w:name="_GoBack"/>
      <w:bookmarkEnd w:id="0"/>
    </w:p>
    <w:p w:rsidR="008905AA" w:rsidRDefault="008905AA">
      <w:pPr>
        <w:pStyle w:val="0eae3aa6-a65a-4eeb-93e1-f13d40a1f529"/>
      </w:pPr>
    </w:p>
    <w:p w:rsidR="008905AA" w:rsidRDefault="008905AA">
      <w:pPr>
        <w:jc w:val="left"/>
      </w:pPr>
    </w:p>
    <w:p w:rsidR="008905AA" w:rsidRDefault="00D03710">
      <w:pPr>
        <w:pStyle w:val="ff5c0b2a-347d-4eab-b6fa-e0efc24911cc"/>
      </w:pPr>
      <w:r>
        <w:rPr>
          <w:color w:val="5B9BD5"/>
          <w:sz w:val="28"/>
          <w:szCs w:val="28"/>
        </w:rPr>
        <w:t>教授:最近听说陆金所有暴雷事件，大平安估价会受影响吗？</w:t>
      </w:r>
    </w:p>
    <w:p w:rsidR="008905AA" w:rsidRDefault="00D03710">
      <w:pPr>
        <w:pStyle w:val="69ebb209-8431-4f2a-b96b-76f9d9d966ea"/>
        <w:spacing w:line="360" w:lineRule="auto"/>
      </w:pPr>
      <w:r>
        <w:t>陆金所我还是比较熟悉，以前也玩过很长一段时间。</w:t>
        <w:cr/>
        <w:t/>
        <w:cr/>
        <w:t>所谓的陆金所暴雷，其实主要是陆金所代售的产品暴雷，在这个事件中陆金所就是个销售中介而已，责任有限。</w:t>
        <w:cr/>
        <w:t/>
        <w:cr/>
        <w:t>另外陆金所不同产品之间的封闭做的比较好，某个人产品暴雷应该不会影响到其他产品。</w:t>
        <w:cr/>
        <w:t/>
        <w:cr/>
        <w:t>所以总的来说，我认为陆金所问题不大。</w:t>
        <w:cr/>
        <w:t/>
        <w:cr/>
        <w:t>说了那么多，太像给陆金所站台了，感觉没收广告费太亏了。所以补充一下，总体来说我是不建议现在再去玩儿网贷之类的，高风险低收益，远不如股票市场。</w:t>
      </w:r>
      <w:bookmarkStart w:id="0" w:name="_GoBack"/>
      <w:bookmarkEnd w:id="0"/>
    </w:p>
    <w:p w:rsidR="008905AA" w:rsidRDefault="008905AA">
      <w:pPr>
        <w:pStyle w:val="69ebb209-8431-4f2a-b96b-76f9d9d966ea"/>
      </w:pPr>
    </w:p>
    <w:p w:rsidR="008905AA" w:rsidRDefault="008905AA">
      <w:pPr>
        <w:jc w:val="left"/>
      </w:pPr>
    </w:p>
    <w:p w:rsidR="008905AA" w:rsidRDefault="00D03710">
      <w:pPr>
        <w:pStyle w:val="32c48de6-9e06-46fd-95c2-219c5c8356ce"/>
      </w:pPr>
      <w:r>
        <w:rPr>
          <w:color w:val="5B9BD5"/>
          <w:sz w:val="28"/>
          <w:szCs w:val="28"/>
        </w:rPr>
        <w:t>请假一个问题，我在两个不同的券商开户了，分别股票30万左右，半年多一直这个额度。可以直接科创板开户了吗？还是必须一个券商名下的股票总资产超过50万呢？谢谢！</w:t>
      </w:r>
    </w:p>
    <w:p w:rsidR="008905AA" w:rsidRDefault="00D03710">
      <w:pPr>
        <w:pStyle w:val="773766cb-a3c3-41ea-9952-9f762f8b045c"/>
        <w:spacing w:line="360" w:lineRule="auto"/>
      </w:pPr>
      <w:r>
        <w:t>我理解是单个账户50万。不过可以技术处理一下，比方说你有A和B两个账户。</w:t>
        <w:cr/>
        <w:t/>
        <w:cr/>
        <w:t>先把B账户的钱挪到A账户，实现日均50万以后，A账户开科创板。</w:t>
        <w:cr/>
        <w:t/>
        <w:cr/>
        <w:t>然后再把A账户的钱挪到B账户，实现日均50万以后，B账户再开。</w:t>
        <w:cr/>
        <w:t/>
        <w:cr/>
        <w:t>应该也花不了很长时间。</w:t>
        <w:cr/>
        <w:t/>
        <w:cr/>
        <w:t>以上是我脑补的，具体可以咨询你的券商客户经理。</w:t>
      </w:r>
      <w:bookmarkStart w:id="0" w:name="_GoBack"/>
      <w:bookmarkEnd w:id="0"/>
    </w:p>
    <w:p w:rsidR="008905AA" w:rsidRDefault="008905AA">
      <w:pPr>
        <w:pStyle w:val="773766cb-a3c3-41ea-9952-9f762f8b045c"/>
      </w:pPr>
    </w:p>
    <w:p w:rsidR="008905AA" w:rsidRDefault="008905AA">
      <w:pPr>
        <w:jc w:val="left"/>
      </w:pPr>
    </w:p>
    <w:p w:rsidR="008905AA" w:rsidRDefault="00D03710">
      <w:pPr>
        <w:pStyle w:val="de6c9209-85f8-40a9-ac94-d9eb4ac5d901"/>
      </w:pPr>
      <w:r>
        <w:rPr>
          <w:color w:val="5B9BD5"/>
          <w:sz w:val="28"/>
          <w:szCs w:val="28"/>
        </w:rPr>
        <w:t>教授你好！</w:t>
        <w:cr/>
        <w:t>我在成都已经有套房了，我女朋友还可以用公积金加一些贷款买一套房，对我们来讲应该是半投资性质，请问一下你的意见，觉得是应该买房呢，还是投资股票等其他理财方式呢？</w:t>
      </w:r>
    </w:p>
    <w:p w:rsidR="008905AA" w:rsidRDefault="00D03710">
      <w:pPr>
        <w:pStyle w:val="0b9e329c-28a4-4615-951f-682df01c0753"/>
        <w:spacing w:line="360" w:lineRule="auto"/>
      </w:pPr>
      <w:r>
        <w:t>你这个问题很典型，是房产vs股市。</w:t>
        <w:cr/>
        <w:t/>
        <w:cr/>
        <w:t>如果过去10几年，那肯定毫不犹豫是房市了。但是今年以来形式出现了一些变化，包括我在内，很多人认为未来十几年股市的机会大于房市。因为很明显现在政府房住不炒抓的很严格，最近西安和苏州房产调控升级就是一个最好的例子。而与此同时政府在股市不停推出利好政策，前所未有重视。</w:t>
        <w:cr/>
        <w:t/>
        <w:cr/>
        <w:t>但具体到你这里，我觉得很难说哪个更好。因为成都的房产我认为还是有一定的投资价值，特别是一二手倒挂较多的房子如果能够中签，买到就赚到。前几天我的公众号里面也说了，成都有个最新的楼盘，买到就躺赚100万。其他一些楼盘虽然没有那么给力，但躺赚几十万的还不少。</w:t>
        <w:cr/>
        <w:t/>
        <w:cr/>
        <w:t>而股市机会虽然很大，但是我看你求建议的姿势应该是一个新手。即便股市涨起来，照样有很多人会亏钱。因为股市短期来看博弈特征很明显，新手基本上是需要交学费的。</w:t>
        <w:cr/>
        <w:t/>
        <w:cr/>
        <w:t>所以我觉得在目前这个情况下，你们的最佳策略是。主要的钱看着能不能去捡漏一套房子（倒挂多的一手房），剩下用几万块钱先在股市交学费。</w:t>
        <w:cr/>
        <w:t/>
        <w:cr/>
        <w:t>对了，不要以为房市捡漏可以随便捡，也是要做大量的研究工作。特别是需要花很多时间去实地走访、对比。看房200套，心中自然无码。</w:t>
        <w:cr/>
        <w:t/>
        <w:cr/>
        <w:t>还有，股市的行情如果起来，不是这一年两年，而是十年二十年。所以也不用太急，认真学习起来。后面有大把机会。</w:t>
      </w:r>
      <w:bookmarkStart w:id="0" w:name="_GoBack"/>
      <w:bookmarkEnd w:id="0"/>
    </w:p>
    <w:p w:rsidR="008905AA" w:rsidRDefault="008905AA">
      <w:pPr>
        <w:pStyle w:val="0b9e329c-28a4-4615-951f-682df01c0753"/>
      </w:pPr>
    </w:p>
    <w:p w:rsidR="008905AA" w:rsidRDefault="008905AA">
      <w:pPr>
        <w:jc w:val="left"/>
      </w:pPr>
    </w:p>
    <w:p w:rsidR="008905AA" w:rsidRDefault="00D03710">
      <w:pPr>
        <w:pStyle w:val="e2d4a747-7b88-4789-8ff8-1eb294ac813a"/>
      </w:pPr>
      <w:r>
        <w:rPr>
          <w:color w:val="5B9BD5"/>
          <w:sz w:val="28"/>
          <w:szCs w:val="28"/>
        </w:rPr>
        <w:t xml:space="preserve"> </w:t>
      </w:r>
    </w:p>
    <w:p w:rsidR="008905AA" w:rsidRDefault="00D03710">
      <w:pPr>
        <w:pStyle w:val="b89a3396-1510-422f-a573-83e560a22e17"/>
        <w:spacing w:line="360" w:lineRule="auto"/>
      </w:pPr>
      <w:r>
        <w:t>思考了一下，正式把打新组合改成平安，中石化，双汇，老板。就是把浦发换成中石化。理由是银行已经基本上都新高了，往上有一定难度。而中石化现在位置不高，现在海湾局势紧张，很可能油价能维持在高位。</w:t>
        <w:cr/>
        <w:t/>
        <w:cr/>
        <w:t>其他三个不换，但也简单说明一下。</w:t>
        <w:cr/>
        <w:t/>
        <w:cr/>
        <w:t>平安在100之前肯定是不动的。</w:t>
        <w:cr/>
        <w:t/>
        <w:cr/>
        <w:t>双汇最近收到猪疫影响很大，但长期看行业集中度肯定会集中，所以利好。也是长期持股的标的。</w:t>
        <w:cr/>
        <w:t/>
        <w:cr/>
        <w:t>老板电器是四大打新配置里面表现比较差的，不过最近也有反弹。老板电器主要看半年报业绩，如果业绩好肯定会大反弹，业绩不好准备割肉。</w:t>
        <w:cr/>
        <w:t/>
        <w:cr/>
        <w:t>打新组合截至目前为止肯定是远远跑赢大盘。平安从70左右涨到了88，银行先后持有过招商银行、宁波银行、南京银行、浦发银行，赚30%以上。双汇基本持平，老板我刚才查了一下，正好和我开设推荐的时候持平。</w:t>
      </w:r>
      <w:bookmarkStart w:id="0" w:name="_GoBack"/>
      <w:bookmarkEnd w:id="0"/>
    </w:p>
    <w:p w:rsidR="008905AA" w:rsidRDefault="008905AA">
      <w:pPr>
        <w:pStyle w:val="b89a3396-1510-422f-a573-83e560a22e17"/>
      </w:pPr>
    </w:p>
    <w:p w:rsidR="008905AA" w:rsidRDefault="008905AA">
      <w:pPr>
        <w:jc w:val="left"/>
      </w:pPr>
    </w:p>
    <w:p w:rsidR="008905AA" w:rsidRDefault="00D03710">
      <w:pPr>
        <w:pStyle w:val="9bbe9bc9-d238-401f-a909-2cc661a3cd8f"/>
      </w:pPr>
      <w:r>
        <w:rPr>
          <w:color w:val="5B9BD5"/>
          <w:sz w:val="28"/>
          <w:szCs w:val="28"/>
        </w:rPr>
        <w:t xml:space="preserve"> </w:t>
      </w:r>
    </w:p>
    <w:p w:rsidR="008905AA" w:rsidRDefault="00D03710">
      <w:pPr>
        <w:pStyle w:val="cc348ff6-03e6-4203-bfca-e43d6db71553"/>
        <w:spacing w:line="360" w:lineRule="auto"/>
      </w:pPr>
      <w:r>
        <w:t>无话可说，操家伙上</w:t>
      </w:r>
      <w:bookmarkStart w:id="0" w:name="_GoBack"/>
      <w:bookmarkEnd w:id="0"/>
    </w:p>
    <w:p w:rsidR="008905AA" w:rsidRDefault="008905AA">
      <w:pPr>
        <w:pStyle w:val="cc348ff6-03e6-4203-bfca-e43d6db71553"/>
      </w:pPr>
    </w:p>
    <w:p w:rsidR="008905AA" w:rsidRDefault="008905AA">
      <w:pPr>
        <w:jc w:val="left"/>
      </w:pPr>
    </w:p>
    <w:p w:rsidR="008905AA" w:rsidRDefault="00D03710">
      <w:pPr>
        <w:pStyle w:val="feac99c1-855e-4fe0-a131-03e8c67b5452"/>
      </w:pPr>
      <w:r>
        <w:rPr>
          <w:color w:val="5B9BD5"/>
          <w:sz w:val="28"/>
          <w:szCs w:val="28"/>
        </w:rPr>
        <w:t xml:space="preserve"> </w:t>
      </w:r>
    </w:p>
    <w:p w:rsidR="008905AA" w:rsidRDefault="00D03710">
      <w:pPr>
        <w:pStyle w:val="ef0d9890-a231-47f0-88a6-0646c88c642d"/>
        <w:spacing w:line="360" w:lineRule="auto"/>
      </w:pPr>
      <w:r>
        <w:t>同志们，美股历史新高了。</w:t>
        <w:cr/>
        <w:t/>
        <w:cr/>
        <w:t>金毛大爷真是股民之友。</w:t>
      </w:r>
      <w:bookmarkStart w:id="0" w:name="_GoBack"/>
      <w:bookmarkEnd w:id="0"/>
    </w:p>
    <w:p w:rsidR="008905AA" w:rsidRDefault="008905AA">
      <w:pPr>
        <w:pStyle w:val="ef0d9890-a231-47f0-88a6-0646c88c642d"/>
      </w:pPr>
    </w:p>
    <w:p w:rsidR="008905AA" w:rsidRDefault="008905AA">
      <w:pPr>
        <w:jc w:val="left"/>
      </w:pPr>
    </w:p>
    <w:p w:rsidR="008905AA" w:rsidRDefault="00D03710">
      <w:pPr>
        <w:pStyle w:val="3bd4dda4-0e1a-47bb-b040-b698bc4dc604"/>
      </w:pPr>
      <w:r>
        <w:rPr>
          <w:color w:val="5B9BD5"/>
          <w:sz w:val="28"/>
          <w:szCs w:val="28"/>
        </w:rPr>
        <w:t xml:space="preserve"> </w:t>
      </w:r>
    </w:p>
    <w:p w:rsidR="008905AA" w:rsidRDefault="00D03710">
      <w:pPr>
        <w:pStyle w:val="68045052-0460-4921-ba25-333ec770f2fc"/>
        <w:spacing w:line="360" w:lineRule="auto"/>
      </w:pPr>
      <w:r>
        <w:t>证监会：拟取消重组上市认定标准中的“净利润”指标；促进创业板公司不断转型升级，拟支持符合国家战略的高新技术产业和战略性新兴产业相关资产在创业板重组上市。</w:t>
        <w:cr/>
        <w:t/>
        <w:cr/>
        <w:t>这是鼓励大家来借壳创业板了。明天创业板先来个涨停？</w:t>
      </w:r>
      <w:bookmarkStart w:id="0" w:name="_GoBack"/>
      <w:bookmarkEnd w:id="0"/>
    </w:p>
    <w:p w:rsidR="008905AA" w:rsidRDefault="008905AA">
      <w:pPr>
        <w:pStyle w:val="68045052-0460-4921-ba25-333ec770f2fc"/>
      </w:pPr>
    </w:p>
    <w:p w:rsidR="008905AA" w:rsidRDefault="008905AA">
      <w:pPr>
        <w:jc w:val="left"/>
      </w:pPr>
    </w:p>
    <w:p w:rsidR="008905AA" w:rsidRDefault="00D03710">
      <w:pPr>
        <w:pStyle w:val="5c25d96e-5988-442d-82cc-398481890e8f"/>
      </w:pPr>
      <w:r>
        <w:rPr>
          <w:color w:val="5B9BD5"/>
          <w:sz w:val="28"/>
          <w:szCs w:val="28"/>
        </w:rPr>
        <w:t xml:space="preserve"> </w:t>
      </w:r>
    </w:p>
    <w:p w:rsidR="008905AA" w:rsidRDefault="00D03710">
      <w:pPr>
        <w:pStyle w:val="720756a2-1604-422c-bc60-6f2a442947fb"/>
        <w:spacing w:line="360" w:lineRule="auto"/>
      </w:pPr>
      <w:r>
        <w:t>明天破3000点有戏了</w:t>
      </w:r>
      <w:bookmarkStart w:id="0" w:name="_GoBack"/>
      <w:bookmarkEnd w:id="0"/>
    </w:p>
    <w:p w:rsidR="008905AA" w:rsidRDefault="008905AA">
      <w:pPr>
        <w:pStyle w:val="720756a2-1604-422c-bc60-6f2a442947fb"/>
      </w:pPr>
    </w:p>
    <w:p w:rsidR="008905AA" w:rsidRDefault="008905AA">
      <w:pPr>
        <w:jc w:val="left"/>
      </w:pPr>
    </w:p>
    <w:p w:rsidR="008905AA" w:rsidRDefault="00D03710">
      <w:pPr>
        <w:pStyle w:val="d0ad9b23-2eb4-4e2d-96a8-97bd6a0e0b07"/>
      </w:pPr>
      <w:r>
        <w:rPr>
          <w:color w:val="5B9BD5"/>
          <w:sz w:val="28"/>
          <w:szCs w:val="28"/>
        </w:rPr>
        <w:t xml:space="preserve"> </w:t>
      </w:r>
    </w:p>
    <w:p w:rsidR="008905AA" w:rsidRDefault="00D03710">
      <w:pPr>
        <w:pStyle w:val="bae5601d-d3f2-4249-8cc0-1e26109d2498"/>
        <w:spacing w:line="360" w:lineRule="auto"/>
      </w:pPr>
      <w:r>
        <w:t>仔细思考了一下，今天大涨还是市场确认了G20喝茶是真正的利好。昨天那个电话，只说明双方会喝茶，但不说明其他问题。</w:t>
        <w:cr/>
        <w:t/>
        <w:cr/>
        <w:t>但今天后续信息表明，双方的谈判已经重启了。这和简单喝个茶是天差地别的。</w:t>
      </w:r>
      <w:bookmarkStart w:id="0" w:name="_GoBack"/>
      <w:bookmarkEnd w:id="0"/>
    </w:p>
    <w:p w:rsidR="008905AA" w:rsidRDefault="008905AA">
      <w:pPr>
        <w:pStyle w:val="bae5601d-d3f2-4249-8cc0-1e26109d2498"/>
      </w:pPr>
    </w:p>
    <w:p w:rsidR="008905AA" w:rsidRDefault="008905AA">
      <w:pPr>
        <w:jc w:val="left"/>
      </w:pPr>
    </w:p>
    <w:p w:rsidR="008905AA" w:rsidRDefault="00D03710">
      <w:pPr>
        <w:pStyle w:val="bad782e9-1379-404f-83d4-acdba3952475"/>
      </w:pPr>
      <w:r>
        <w:rPr>
          <w:color w:val="5B9BD5"/>
          <w:sz w:val="28"/>
          <w:szCs w:val="28"/>
        </w:rPr>
        <w:t xml:space="preserve"> </w:t>
      </w:r>
    </w:p>
    <w:p w:rsidR="008905AA" w:rsidRDefault="00D03710">
      <w:pPr>
        <w:pStyle w:val="5e021714-adea-471e-8ce7-7c258e7cd9cc"/>
        <w:spacing w:line="360" w:lineRule="auto"/>
      </w:pPr>
      <w:r>
        <w:t>平安今天够骚，回购了300股，涨了5%。</w:t>
      </w:r>
      <w:bookmarkStart w:id="0" w:name="_GoBack"/>
      <w:bookmarkEnd w:id="0"/>
    </w:p>
    <w:p w:rsidR="008905AA" w:rsidRDefault="008905AA">
      <w:pPr>
        <w:pStyle w:val="5e021714-adea-471e-8ce7-7c258e7cd9cc"/>
      </w:pPr>
    </w:p>
    <w:p w:rsidR="008905AA" w:rsidRDefault="008905AA">
      <w:pPr>
        <w:jc w:val="left"/>
      </w:pPr>
    </w:p>
    <w:p w:rsidR="008905AA" w:rsidRDefault="00D03710">
      <w:pPr>
        <w:pStyle w:val="b54d057f-5cfc-4247-b943-fdb6ed976927"/>
      </w:pPr>
      <w:r>
        <w:rPr>
          <w:color w:val="5B9BD5"/>
          <w:sz w:val="28"/>
          <w:szCs w:val="28"/>
        </w:rPr>
        <w:t xml:space="preserve"> </w:t>
      </w:r>
    </w:p>
    <w:p w:rsidR="008905AA" w:rsidRDefault="00D03710">
      <w:pPr>
        <w:pStyle w:val="f93982e7-ea01-4b5b-8199-01c71b7a8f31"/>
        <w:spacing w:line="360" w:lineRule="auto"/>
      </w:pPr>
      <w:r>
        <w:t>气死我了。上午想换平安银行的，结果在监考关手机。一开手机就这样了</w:t>
      </w:r>
      <w:bookmarkStart w:id="0" w:name="_GoBack"/>
      <w:bookmarkEnd w:id="0"/>
    </w:p>
    <w:p w:rsidR="008905AA" w:rsidRDefault="008905AA">
      <w:pPr>
        <w:pStyle w:val="f93982e7-ea01-4b5b-8199-01c71b7a8f31"/>
      </w:pPr>
    </w:p>
    <w:p w:rsidR="008905AA" w:rsidRDefault="008905AA">
      <w:pPr>
        <w:jc w:val="left"/>
      </w:pPr>
    </w:p>
    <w:p w:rsidR="008905AA" w:rsidRDefault="00D03710">
      <w:pPr>
        <w:pStyle w:val="5bce7870-c2e8-46b3-9f1c-74c55c85d2b4"/>
      </w:pPr>
      <w:r>
        <w:rPr>
          <w:color w:val="5B9BD5"/>
          <w:sz w:val="28"/>
          <w:szCs w:val="28"/>
        </w:rPr>
        <w:t xml:space="preserve"> </w:t>
      </w:r>
    </w:p>
    <w:p w:rsidR="008905AA" w:rsidRDefault="00D03710">
      <w:pPr>
        <w:pStyle w:val="795308a0-8d51-488d-87bf-2a3fe8a6afee"/>
        <w:spacing w:line="360" w:lineRule="auto"/>
      </w:pPr>
      <w:r>
        <w:t>美联储议息，结果在预期中。本次不降，但未来很可能降。决议出来之后黄金跳涨，美股小v。人民币离岸汇率也小涨。</w:t>
        <w:cr/>
        <w:t/>
        <w:cr/>
        <w:t>好的，都可以的。就看今天大a股是不是给力了。</w:t>
      </w:r>
      <w:bookmarkStart w:id="0" w:name="_GoBack"/>
      <w:bookmarkEnd w:id="0"/>
    </w:p>
    <w:p w:rsidR="008905AA" w:rsidRDefault="008905AA">
      <w:pPr>
        <w:pStyle w:val="795308a0-8d51-488d-87bf-2a3fe8a6afee"/>
      </w:pPr>
    </w:p>
    <w:p w:rsidR="008905AA" w:rsidRDefault="008905AA">
      <w:pPr>
        <w:jc w:val="left"/>
      </w:pPr>
    </w:p>
    <w:p w:rsidR="008905AA" w:rsidRDefault="00D03710">
      <w:pPr>
        <w:pStyle w:val="c660f2de-a1d6-4e8f-8a99-30e024dbe3c5"/>
      </w:pPr>
      <w:r>
        <w:rPr>
          <w:color w:val="5B9BD5"/>
          <w:sz w:val="28"/>
          <w:szCs w:val="28"/>
        </w:rPr>
        <w:t/>
      </w:r>
    </w:p>
    <w:p w:rsidR="008905AA" w:rsidRDefault="00D03710">
      <w:pPr>
        <w:pStyle w:val="ddff825a-262a-4182-9712-4fffc693a0a0"/>
        <w:spacing w:line="360" w:lineRule="auto"/>
      </w:pPr>
      <w:r>
        <w:t/>
      </w:r>
      <w:bookmarkStart w:id="0" w:name="_GoBack"/>
      <w:bookmarkEnd w:id="0"/>
    </w:p>
    <w:p w:rsidR="008905AA" w:rsidRDefault="008905AA">
      <w:pPr>
        <w:pStyle w:val="ddff825a-262a-4182-9712-4fffc693a0a0"/>
      </w:pPr>
    </w:p>
    <w:p w:rsidR="008905AA" w:rsidRDefault="008905AA">
      <w:pPr>
        <w:jc w:val="left"/>
      </w:pPr>
    </w:p>
    <w:p w:rsidR="008905AA" w:rsidRDefault="00D03710">
      <w:pPr>
        <w:pStyle w:val="b0da9b8e-c17f-45b9-aae7-c0ab5930036a"/>
      </w:pPr>
      <w:r>
        <w:rPr>
          <w:color w:val="5B9BD5"/>
          <w:sz w:val="28"/>
          <w:szCs w:val="28"/>
        </w:rPr>
        <w:t xml:space="preserve"> </w:t>
      </w:r>
    </w:p>
    <w:p w:rsidR="008905AA" w:rsidRDefault="00D03710">
      <w:pPr>
        <w:pStyle w:val="d72f8867-c951-4507-a270-7d03e60bb659"/>
        <w:spacing w:line="360" w:lineRule="auto"/>
      </w:pPr>
      <w:r>
        <w:t>今晚最大的事件就是美联储讨论利率。</w:t>
        <w:cr/>
        <w:t/>
        <w:cr/>
        <w:t>估计今晚不会动利率，但是有可能露口风，后面会不会减。</w:t>
        <w:cr/>
        <w:t/>
        <w:cr/>
        <w:t>如果减的话，美股肯定大涨，黄金也会大涨。</w:t>
      </w:r>
      <w:bookmarkStart w:id="0" w:name="_GoBack"/>
      <w:bookmarkEnd w:id="0"/>
    </w:p>
    <w:p w:rsidR="008905AA" w:rsidRDefault="008905AA">
      <w:pPr>
        <w:pStyle w:val="d72f8867-c951-4507-a270-7d03e60bb659"/>
      </w:pPr>
    </w:p>
    <w:p w:rsidR="008905AA" w:rsidRDefault="008905AA">
      <w:pPr>
        <w:jc w:val="left"/>
      </w:pPr>
    </w:p>
    <w:p w:rsidR="008905AA" w:rsidRDefault="00D03710">
      <w:pPr>
        <w:pStyle w:val="8abf68c1-b628-4031-a73e-a9a8d8e8fe71"/>
      </w:pPr>
      <w:r>
        <w:rPr>
          <w:color w:val="5B9BD5"/>
          <w:sz w:val="28"/>
          <w:szCs w:val="28"/>
        </w:rPr>
        <w:t xml:space="preserve"> </w:t>
      </w:r>
    </w:p>
    <w:p w:rsidR="008905AA" w:rsidRDefault="00D03710">
      <w:pPr>
        <w:pStyle w:val="196e802e-93cd-4fa9-bbbc-cd94da64bfc9"/>
        <w:spacing w:line="360" w:lineRule="auto"/>
      </w:pPr>
      <w:r>
        <w:t>今天大家悠着点，别追高了。</w:t>
      </w:r>
      <w:bookmarkStart w:id="0" w:name="_GoBack"/>
      <w:bookmarkEnd w:id="0"/>
    </w:p>
    <w:p w:rsidR="008905AA" w:rsidRDefault="008905AA">
      <w:pPr>
        <w:pStyle w:val="196e802e-93cd-4fa9-bbbc-cd94da64bfc9"/>
      </w:pPr>
    </w:p>
    <w:p w:rsidR="008905AA" w:rsidRDefault="008905AA">
      <w:pPr>
        <w:jc w:val="left"/>
      </w:pPr>
    </w:p>
    <w:p w:rsidR="008905AA" w:rsidRDefault="00D03710">
      <w:pPr>
        <w:pStyle w:val="3e24d03c-67a7-4fc0-a8b4-3056600ec7a6"/>
      </w:pPr>
      <w:r>
        <w:rPr>
          <w:color w:val="5B9BD5"/>
          <w:sz w:val="28"/>
          <w:szCs w:val="28"/>
        </w:rPr>
        <w:t xml:space="preserve"> </w:t>
      </w:r>
    </w:p>
    <w:p w:rsidR="008905AA" w:rsidRDefault="00D03710">
      <w:pPr>
        <w:pStyle w:val="0f419924-5fd9-4ea3-8063-da4f40c71ec9"/>
        <w:spacing w:line="360" w:lineRule="auto"/>
      </w:pPr>
      <w:r>
        <w:t>我日，A50直线，人民币直线，难道是真的？</w:t>
      </w:r>
      <w:bookmarkStart w:id="0" w:name="_GoBack"/>
      <w:bookmarkEnd w:id="0"/>
    </w:p>
    <w:p w:rsidR="008905AA" w:rsidRDefault="008905AA">
      <w:pPr>
        <w:pStyle w:val="0f419924-5fd9-4ea3-8063-da4f40c71ec9"/>
      </w:pPr>
    </w:p>
    <w:p w:rsidR="008905AA" w:rsidRDefault="008905AA">
      <w:pPr>
        <w:jc w:val="left"/>
      </w:pPr>
    </w:p>
    <w:p w:rsidR="008905AA" w:rsidRDefault="00D03710">
      <w:pPr>
        <w:pStyle w:val="346aa8be-396b-4170-a14c-e8397d8aaa0a"/>
      </w:pPr>
      <w:r>
        <w:rPr>
          <w:color w:val="5B9BD5"/>
          <w:sz w:val="28"/>
          <w:szCs w:val="28"/>
        </w:rPr>
        <w:t xml:space="preserve"> </w:t>
      </w:r>
    </w:p>
    <w:p w:rsidR="008905AA" w:rsidRDefault="00D03710">
      <w:pPr>
        <w:pStyle w:val="10137ebb-f6a6-45d1-a4f3-f06ffbd92da1"/>
        <w:spacing w:line="360" w:lineRule="auto"/>
      </w:pPr>
      <w:r>
        <w:t>昨天四川地震，今天日本也地震啦~</w:t>
      </w:r>
      <w:bookmarkStart w:id="0" w:name="_GoBack"/>
      <w:bookmarkEnd w:id="0"/>
    </w:p>
    <w:p w:rsidR="008905AA" w:rsidRDefault="008905AA">
      <w:pPr>
        <w:pStyle w:val="10137ebb-f6a6-45d1-a4f3-f06ffbd92da1"/>
      </w:pPr>
    </w:p>
    <w:p w:rsidR="008905AA" w:rsidRDefault="008905AA">
      <w:pPr>
        <w:jc w:val="left"/>
      </w:pPr>
    </w:p>
    <w:p w:rsidR="008905AA" w:rsidRDefault="00D03710">
      <w:pPr>
        <w:pStyle w:val="d01b49d0-0736-4068-bcee-76341c48b569"/>
      </w:pPr>
      <w:r>
        <w:rPr>
          <w:color w:val="5B9BD5"/>
          <w:sz w:val="28"/>
          <w:szCs w:val="28"/>
        </w:rPr>
        <w:t xml:space="preserve"> </w:t>
      </w:r>
    </w:p>
    <w:p w:rsidR="008905AA" w:rsidRDefault="00D03710">
      <w:pPr>
        <w:pStyle w:val="44bac0e9-2050-4ba5-b8ec-3c05a447449b"/>
        <w:spacing w:line="360" w:lineRule="auto"/>
      </w:pPr>
      <w:r>
        <w:t>对了，大平安今天开始回购了。按今天这个速度，还能回购好多次，足够把大平安买出新高来。</w:t>
      </w:r>
      <w:bookmarkStart w:id="0" w:name="_GoBack"/>
      <w:bookmarkEnd w:id="0"/>
    </w:p>
    <w:p w:rsidR="008905AA" w:rsidRDefault="008905AA">
      <w:pPr>
        <w:pStyle w:val="44bac0e9-2050-4ba5-b8ec-3c05a447449b"/>
      </w:pPr>
    </w:p>
    <w:p w:rsidR="008905AA" w:rsidRDefault="008905AA">
      <w:pPr>
        <w:jc w:val="left"/>
      </w:pPr>
    </w:p>
    <w:p w:rsidR="008905AA" w:rsidRDefault="00D03710">
      <w:pPr>
        <w:pStyle w:val="d00b5fac-41cc-439c-941b-341cfc2e1be6"/>
      </w:pPr>
      <w:r>
        <w:rPr>
          <w:color w:val="5B9BD5"/>
          <w:sz w:val="28"/>
          <w:szCs w:val="28"/>
        </w:rPr>
        <w:t xml:space="preserve"> </w:t>
      </w:r>
    </w:p>
    <w:p w:rsidR="008905AA" w:rsidRDefault="00D03710">
      <w:pPr>
        <w:pStyle w:val="a1bea34d-1ba9-458d-97d7-d179249c9c62"/>
        <w:spacing w:line="360" w:lineRule="auto"/>
      </w:pPr>
      <w:r>
        <w:t>今天金毛大爷又把我给气乐了。</w:t>
        <w:cr/>
        <w:t/>
        <w:cr/>
        <w:t>事情的背景大概是欧洲因为经济不太好，欧洲央行表示要降息什么的。说实话欧元那个利息已经低的不得了，我都看不出来还可以怎么降了。</w:t>
        <w:cr/>
        <w:t/>
        <w:cr/>
        <w:t>金毛大爷炮轰说：欧洲降息是不负责任的，因为欧洲降息对美国经济不利。</w:t>
        <w:cr/>
        <w:t/>
        <w:cr/>
        <w:t>....TMD难道美国降息就对欧洲经济有好处了？</w:t>
      </w:r>
      <w:bookmarkStart w:id="0" w:name="_GoBack"/>
      <w:bookmarkEnd w:id="0"/>
    </w:p>
    <w:p w:rsidR="008905AA" w:rsidRDefault="008905AA">
      <w:pPr>
        <w:pStyle w:val="a1bea34d-1ba9-458d-97d7-d179249c9c62"/>
      </w:pPr>
    </w:p>
    <w:p w:rsidR="008905AA" w:rsidRDefault="008905AA">
      <w:pPr>
        <w:jc w:val="left"/>
      </w:pPr>
    </w:p>
    <w:p w:rsidR="008905AA" w:rsidRDefault="00D03710">
      <w:pPr>
        <w:pStyle w:val="230ea827-ee85-47af-a8b1-bf70200c41dc"/>
      </w:pPr>
      <w:r>
        <w:rPr>
          <w:color w:val="5B9BD5"/>
          <w:sz w:val="28"/>
          <w:szCs w:val="28"/>
        </w:rPr>
        <w:t xml:space="preserve"> </w:t>
      </w:r>
    </w:p>
    <w:p w:rsidR="008905AA" w:rsidRDefault="00D03710">
      <w:pPr>
        <w:pStyle w:val="ef938ddc-5743-436d-83ca-ef95f75d2cc7"/>
        <w:spacing w:line="360" w:lineRule="auto"/>
      </w:pPr>
      <w:r>
        <w:t>昨天宜宾地震，大家最关注的都是五粮液有没有事儿。五粮液的官方回应是窖池可抗8级地震。</w:t>
        <w:cr/>
        <w:t/>
        <w:cr/>
        <w:t>美股小幅上涨，人民币汇率稳定，感觉今天又是无悲无喜的一天啊。</w:t>
      </w:r>
      <w:bookmarkStart w:id="0" w:name="_GoBack"/>
      <w:bookmarkEnd w:id="0"/>
    </w:p>
    <w:p w:rsidR="008905AA" w:rsidRDefault="008905AA">
      <w:pPr>
        <w:pStyle w:val="ef938ddc-5743-436d-83ca-ef95f75d2cc7"/>
      </w:pPr>
    </w:p>
    <w:p w:rsidR="008905AA" w:rsidRDefault="008905AA">
      <w:pPr>
        <w:jc w:val="left"/>
      </w:pPr>
    </w:p>
    <w:p w:rsidR="008905AA" w:rsidRDefault="00D03710">
      <w:pPr>
        <w:pStyle w:val="354f93fd-56be-4455-bca6-c482280d9e0e"/>
      </w:pPr>
      <w:r>
        <w:rPr>
          <w:color w:val="5B9BD5"/>
          <w:sz w:val="28"/>
          <w:szCs w:val="28"/>
        </w:rPr>
        <w:t>教授，想配置打新，如果买银行股，每年分红也可以，还不用承担太大风险，想问大家有这样操作的吗？哪家银行分红可以有推荐的吗？</w:t>
      </w:r>
    </w:p>
    <w:p w:rsidR="008905AA" w:rsidRDefault="00D03710">
      <w:pPr>
        <w:pStyle w:val="3be0e4b6-9761-4490-b4cf-a27f4f07a2b0"/>
        <w:spacing w:line="360" w:lineRule="auto"/>
      </w:pPr>
      <w:r>
        <w:t>看精华区的A股骑白马打新攻略，里面几个股票都是综合考虑了分红和成长两方面。</w:t>
        <w:cr/>
        <w:t/>
        <w:cr/>
        <w:t>另外如果你有港币的话，可以考虑直接开港股账户，然后拿分红，因为港股的内地银行股价格比A股低不少，但分红是一样的。</w:t>
        <w:cr/>
        <w:t/>
        <w:cr/>
        <w:t>不过不太建议用港股通买，如果目的是为了分红的话。因为港股通的分红是要扣税的，不划算。</w:t>
        <w:cr/>
        <w:t/>
        <w:cr/>
        <w:t>纯粹想拿分红的话，其实银行未必是最好的选择。推荐一个神股宁沪高速，每年就是稳稳拿分红的。高速公路股，躺赚，比银行还稳，而且每年的收益还在增长。</w:t>
      </w:r>
      <w:bookmarkStart w:id="0" w:name="_GoBack"/>
      <w:bookmarkEnd w:id="0"/>
    </w:p>
    <w:p w:rsidR="008905AA" w:rsidRDefault="008905AA">
      <w:pPr>
        <w:pStyle w:val="3be0e4b6-9761-4490-b4cf-a27f4f07a2b0"/>
      </w:pPr>
    </w:p>
    <w:p w:rsidR="008905AA" w:rsidRDefault="008905AA">
      <w:pPr>
        <w:jc w:val="left"/>
      </w:pPr>
    </w:p>
    <w:p w:rsidR="008905AA" w:rsidRDefault="00D03710">
      <w:pPr>
        <w:pStyle w:val="a4d16a69-f134-40be-80ca-5759e12e340c"/>
      </w:pPr>
      <w:r>
        <w:rPr>
          <w:color w:val="5B9BD5"/>
          <w:sz w:val="28"/>
          <w:szCs w:val="28"/>
        </w:rPr>
        <w:t>主公，今天开盘把两层紫金银行换成了华泰，这操作没毛病吧？</w:t>
      </w:r>
    </w:p>
    <w:p w:rsidR="008905AA" w:rsidRDefault="00D03710">
      <w:pPr>
        <w:pStyle w:val="2bc5460f-8668-46cc-935c-c5dfb1c3209f"/>
        <w:spacing w:line="360" w:lineRule="auto"/>
      </w:pPr>
      <w:r>
        <w:t>华泰GDR昨天在伦敦市场涨了3个多点，就是不知道会不会影响大A股。</w:t>
        <w:cr/>
        <w:t/>
        <w:cr/>
        <w:t>不过华泰这几天都走的还行，跑赢大盘是没有问题的。总体来说我觉得券商问题近期都不太大，毕竟有科创板这个利好在那儿呢。华泰有GDR这个厉害，虽然可能大家不太关注，但总也算是个特点。所以短期内会拿着看看，如果涨多了可能考虑换股。</w:t>
      </w:r>
      <w:bookmarkStart w:id="0" w:name="_GoBack"/>
      <w:bookmarkEnd w:id="0"/>
    </w:p>
    <w:p w:rsidR="008905AA" w:rsidRDefault="008905AA">
      <w:pPr>
        <w:pStyle w:val="2bc5460f-8668-46cc-935c-c5dfb1c3209f"/>
      </w:pPr>
    </w:p>
    <w:p w:rsidR="008905AA" w:rsidRDefault="008905AA">
      <w:pPr>
        <w:jc w:val="left"/>
      </w:pPr>
    </w:p>
    <w:p w:rsidR="008905AA" w:rsidRDefault="00D03710">
      <w:pPr>
        <w:pStyle w:val="095cffd5-5bc1-4d73-a9e8-ecb1ebd50784"/>
      </w:pPr>
      <w:r>
        <w:rPr>
          <w:color w:val="5B9BD5"/>
          <w:sz w:val="28"/>
          <w:szCs w:val="28"/>
        </w:rPr>
        <w:t>教授你好，家庭保险配置方面可否给我们讲讲，谢谢</w:t>
      </w:r>
    </w:p>
    <w:p w:rsidR="008905AA" w:rsidRDefault="00D03710">
      <w:pPr>
        <w:pStyle w:val="104e4211-1b5e-461c-bff8-e6601743b9b2"/>
        <w:spacing w:line="360" w:lineRule="auto"/>
      </w:pPr>
      <w:r>
        <w:t>保险最近我也在研究，毕竟我的读者大多数都是已经或者即将上有老下有小的。近期会在订阅号上发文的，请关注。</w:t>
      </w:r>
      <w:bookmarkStart w:id="0" w:name="_GoBack"/>
      <w:bookmarkEnd w:id="0"/>
    </w:p>
    <w:p w:rsidR="008905AA" w:rsidRDefault="008905AA">
      <w:pPr>
        <w:pStyle w:val="104e4211-1b5e-461c-bff8-e6601743b9b2"/>
      </w:pPr>
    </w:p>
    <w:p w:rsidR="008905AA" w:rsidRDefault="008905AA">
      <w:pPr>
        <w:jc w:val="left"/>
      </w:pPr>
    </w:p>
    <w:p w:rsidR="008905AA" w:rsidRDefault="00D03710">
      <w:pPr>
        <w:pStyle w:val="254c0476-7874-45ba-9b60-7d91204f243e"/>
      </w:pPr>
      <w:r>
        <w:rPr>
          <w:color w:val="5B9BD5"/>
          <w:sz w:val="28"/>
          <w:szCs w:val="28"/>
        </w:rPr>
        <w:t>教授能不能推荐一款定投，打算每月投1000到退休，谢谢啊</w:t>
      </w:r>
    </w:p>
    <w:p w:rsidR="008905AA" w:rsidRDefault="00D03710">
      <w:pPr>
        <w:pStyle w:val="01821d81-a75c-4838-8903-21d966145979"/>
        <w:spacing w:line="360" w:lineRule="auto"/>
      </w:pPr>
      <w:r>
        <w:t>定投虽然是一个长线的事儿，但定投到退休似乎太长了。</w:t>
        <w:cr/>
        <w:t/>
        <w:cr/>
        <w:t>我在订阅号上写过一篇定投的文章。既然大家对定投那么感兴趣，你绝对不是唯一问的。那我就抽时间把那篇文章改改，写个定投攻略出来。</w:t>
        <w:cr/>
        <w:t/>
        <w:cr/>
        <w:t>目前大家可以凑合着进我的公众号，置底菜单中间那个点进去。里面有定投的攻略和渠道，谢谢！</w:t>
      </w:r>
      <w:bookmarkStart w:id="0" w:name="_GoBack"/>
      <w:bookmarkEnd w:id="0"/>
    </w:p>
    <w:p w:rsidR="008905AA" w:rsidRDefault="008905AA">
      <w:pPr>
        <w:pStyle w:val="01821d81-a75c-4838-8903-21d966145979"/>
      </w:pPr>
    </w:p>
    <w:p w:rsidR="008905AA" w:rsidRDefault="008905AA">
      <w:pPr>
        <w:jc w:val="left"/>
      </w:pPr>
    </w:p>
    <w:p w:rsidR="008905AA" w:rsidRDefault="00D03710">
      <w:pPr>
        <w:pStyle w:val="fbb5ec31-1c2b-4cd3-8547-96676ee4a366"/>
      </w:pPr>
      <w:r>
        <w:rPr>
          <w:color w:val="5B9BD5"/>
          <w:sz w:val="28"/>
          <w:szCs w:val="28"/>
        </w:rPr>
        <w:t xml:space="preserve"> </w:t>
      </w:r>
    </w:p>
    <w:p w:rsidR="008905AA" w:rsidRDefault="00D03710">
      <w:pPr>
        <w:pStyle w:val="b925b7ba-c8bd-47ea-b6d0-b07449cfaab0"/>
        <w:spacing w:line="360" w:lineRule="auto"/>
      </w:pPr>
      <w:r>
        <w:t>假地震之后，真地震也来了。</w:t>
        <w:cr/>
        <w:t/>
        <w:cr/>
        <w:t>希望四川的同志们安好。</w:t>
      </w:r>
      <w:bookmarkStart w:id="0" w:name="_GoBack"/>
      <w:bookmarkEnd w:id="0"/>
    </w:p>
    <w:p w:rsidR="008905AA" w:rsidRDefault="008905AA">
      <w:pPr>
        <w:pStyle w:val="b925b7ba-c8bd-47ea-b6d0-b07449cfaab0"/>
      </w:pPr>
    </w:p>
    <w:p w:rsidR="008905AA" w:rsidRDefault="008905AA">
      <w:pPr>
        <w:jc w:val="left"/>
      </w:pPr>
    </w:p>
    <w:p w:rsidR="008905AA" w:rsidRDefault="00D03710">
      <w:pPr>
        <w:pStyle w:val="843de5e8-e6ee-46b0-bb33-e677cdc8857c"/>
      </w:pPr>
      <w:r>
        <w:rPr>
          <w:color w:val="5B9BD5"/>
          <w:sz w:val="28"/>
          <w:szCs w:val="28"/>
        </w:rPr>
        <w:t xml:space="preserve"> </w:t>
      </w:r>
    </w:p>
    <w:p w:rsidR="008905AA" w:rsidRDefault="00D03710">
      <w:pPr>
        <w:pStyle w:val="8be13282-6580-47d9-95a0-7ccc5824922d"/>
        <w:spacing w:line="360" w:lineRule="auto"/>
      </w:pPr>
      <w:r>
        <w:t>22:45 【沪伦通开通首日欧洲三大股指上涨，金融等行业将受益】云财经讯，沪伦通开通首日，欧洲三大股指呈现上涨的趋势。而第一只按照沪伦通规则上市的华泰证券，上市后的盘中涨幅就超过了8%。目前中国公司在沪伦通开通后进军的标地就是英国的富时100指数，从行业来看，主要集中在金融公司，消费服务公司和工业企业。业内人士表示，这次沪伦通开通之后对于像是中国国航、中国石化、大唐国际等多地上市的企业，会带来很多积极影响。 （央视财经）</w:t>
        <w:cr/>
        <w:t/>
        <w:cr/>
        <w:t>明天大A股华泰能涨2个点么？</w:t>
      </w:r>
      <w:bookmarkStart w:id="0" w:name="_GoBack"/>
      <w:bookmarkEnd w:id="0"/>
    </w:p>
    <w:p w:rsidR="008905AA" w:rsidRDefault="008905AA">
      <w:pPr>
        <w:pStyle w:val="8be13282-6580-47d9-95a0-7ccc5824922d"/>
      </w:pPr>
    </w:p>
    <w:p w:rsidR="008905AA" w:rsidRDefault="008905AA">
      <w:pPr>
        <w:jc w:val="left"/>
      </w:pPr>
    </w:p>
    <w:p w:rsidR="008905AA" w:rsidRDefault="00D03710">
      <w:pPr>
        <w:pStyle w:val="f91edd1c-a43f-4ab7-b090-ff4e7e22fee0"/>
      </w:pPr>
      <w:r>
        <w:rPr>
          <w:color w:val="5B9BD5"/>
          <w:sz w:val="28"/>
          <w:szCs w:val="28"/>
        </w:rPr>
        <w:t xml:space="preserve"> </w:t>
      </w:r>
    </w:p>
    <w:p w:rsidR="008905AA" w:rsidRDefault="00D03710">
      <w:pPr>
        <w:pStyle w:val="11d646f7-355c-4fde-ba41-9e2468d4c04b"/>
        <w:spacing w:line="360" w:lineRule="auto"/>
      </w:pPr>
      <w:r>
        <w:t>2014年的时候曾经说过，非房企的央企退出房地产领域。难道现在开始实施了？</w:t>
      </w:r>
      <w:bookmarkStart w:id="0" w:name="_GoBack"/>
      <w:bookmarkEnd w:id="0"/>
    </w:p>
    <w:p w:rsidR="008905AA" w:rsidRDefault="008905AA">
      <w:pPr>
        <w:pStyle w:val="11d646f7-355c-4fde-ba41-9e2468d4c04b"/>
      </w:pPr>
    </w:p>
    <w:p w:rsidR="008905AA" w:rsidRDefault="008905AA">
      <w:pPr>
        <w:jc w:val="left"/>
      </w:pPr>
    </w:p>
    <w:p w:rsidR="008905AA" w:rsidRDefault="00D03710">
      <w:pPr>
        <w:pStyle w:val="17b4573a-a4ec-4413-aaa8-0d97d9ab5b77"/>
      </w:pPr>
      <w:r>
        <w:rPr>
          <w:color w:val="5B9BD5"/>
          <w:sz w:val="28"/>
          <w:szCs w:val="28"/>
        </w:rPr>
        <w:t xml:space="preserve"> </w:t>
      </w:r>
    </w:p>
    <w:p w:rsidR="008905AA" w:rsidRDefault="00D03710">
      <w:pPr>
        <w:pStyle w:val="16333757-f3b4-47cf-8ca6-188808cefb93"/>
        <w:spacing w:line="360" w:lineRule="auto"/>
      </w:pPr>
      <w:r>
        <w:t>我们的诺奖老太太也被商业绑架了</w:t>
      </w:r>
      <w:bookmarkStart w:id="0" w:name="_GoBack"/>
      <w:bookmarkEnd w:id="0"/>
    </w:p>
    <w:p w:rsidR="008905AA" w:rsidRDefault="008905AA">
      <w:pPr>
        <w:pStyle w:val="16333757-f3b4-47cf-8ca6-188808cefb93"/>
      </w:pPr>
    </w:p>
    <w:p w:rsidR="008905AA" w:rsidRDefault="008905AA">
      <w:pPr>
        <w:jc w:val="left"/>
      </w:pPr>
    </w:p>
    <w:p w:rsidR="008905AA" w:rsidRDefault="00D03710">
      <w:pPr>
        <w:pStyle w:val="47d1c1fe-2962-4cc2-ab06-854db2ad8e26"/>
      </w:pPr>
      <w:r>
        <w:rPr>
          <w:color w:val="5B9BD5"/>
          <w:sz w:val="28"/>
          <w:szCs w:val="28"/>
        </w:rPr>
        <w:t xml:space="preserve"> </w:t>
      </w:r>
    </w:p>
    <w:p w:rsidR="008905AA" w:rsidRDefault="00D03710">
      <w:pPr>
        <w:pStyle w:val="48137b8c-b5e0-4f0e-9e2e-33d7f5b28ecd"/>
        <w:spacing w:line="360" w:lineRule="auto"/>
      </w:pPr>
      <w:r>
        <w:t>&lt;e type="hashtag" hid="552854824224" title="%23%E5%B9%B2%E8%B4%A7%23" /&gt; 干货NO.9 优秀但不厚道的公司如何投资</w:t>
        <w:cr/>
        <w:t/>
        <w:cr/>
        <w:t>3000多字，感觉无债一身轻了。</w:t>
        <w:cr/>
        <w:t/>
        <w:cr/>
        <w:t>我发表了一篇文章：&lt;e type="web" href="https%3A%2F%2Farticles.zsxq.com%2Fid_vja9ivr2ti1t.html" title="%E5%B9%B2%E8%B4%A7NO.9+%E4%BC%98%E7%A7%80%E4%BD%86%E4%B8%8D%E5%8E%9A%E9%81%93%E7%9A%84%E5%85%AC%E5%8F%B8%E7%9A%84%E6%80%8E%E6%A0%B7%E6%8A%95%E8%B5%84" /&gt;</w:t>
      </w:r>
      <w:bookmarkStart w:id="0" w:name="_GoBack"/>
      <w:bookmarkEnd w:id="0"/>
    </w:p>
    <w:p w:rsidR="008905AA" w:rsidRDefault="008905AA">
      <w:pPr>
        <w:pStyle w:val="48137b8c-b5e0-4f0e-9e2e-33d7f5b28ecd"/>
      </w:pPr>
    </w:p>
    <w:p w:rsidR="008905AA" w:rsidRDefault="008905AA">
      <w:pPr>
        <w:jc w:val="left"/>
      </w:pPr>
    </w:p>
    <w:p w:rsidR="008905AA" w:rsidRDefault="00D03710">
      <w:pPr>
        <w:pStyle w:val="681256b8-9f0a-4418-9d86-5a92904c13ab"/>
      </w:pPr>
      <w:r>
        <w:rPr>
          <w:color w:val="5B9BD5"/>
          <w:sz w:val="28"/>
          <w:szCs w:val="28"/>
        </w:rPr>
        <w:t>教授能否分析下专项债券的影响</w:t>
      </w:r>
    </w:p>
    <w:p w:rsidR="008905AA" w:rsidRDefault="00D03710">
      <w:pPr>
        <w:pStyle w:val="9bf55da9-2d34-4be6-ad84-20eb271bcaff"/>
        <w:spacing w:line="360" w:lineRule="auto"/>
      </w:pPr>
      <w:r>
        <w:t>影响不必过于高估。根据我了解的情况，目前地方政府去杠杆很严格，很多隐形的债务口子都赌住了。</w:t>
        <w:cr/>
        <w:t/>
        <w:cr/>
        <w:t>所以专项债券就像再给地方政府开一个窗子，让他们喘口气。两者抵消的话，地方政府实际上还是在去杠杆的。</w:t>
        <w:cr/>
        <w:t/>
        <w:cr/>
        <w:t>当然专项这两个字用的好。对基建肯定是有帮助的。</w:t>
      </w:r>
      <w:bookmarkStart w:id="0" w:name="_GoBack"/>
      <w:bookmarkEnd w:id="0"/>
    </w:p>
    <w:p w:rsidR="008905AA" w:rsidRDefault="008905AA">
      <w:pPr>
        <w:pStyle w:val="9bf55da9-2d34-4be6-ad84-20eb271bcaff"/>
      </w:pPr>
    </w:p>
    <w:p w:rsidR="008905AA" w:rsidRDefault="008905AA">
      <w:pPr>
        <w:jc w:val="left"/>
      </w:pPr>
    </w:p>
    <w:p w:rsidR="008905AA" w:rsidRDefault="00D03710">
      <w:pPr>
        <w:pStyle w:val="b751e194-990c-45aa-9d32-126113db050a"/>
      </w:pPr>
      <w:r>
        <w:rPr>
          <w:color w:val="5B9BD5"/>
          <w:sz w:val="28"/>
          <w:szCs w:val="28"/>
        </w:rPr>
        <w:t>老爸股票套的深，用他账号顺便打新，第一次玩。是否按照系统显示最大股数申购呢，目前A股新股破发概率不大吧，中签也不会全中吧？请教下教授</w:t>
      </w:r>
    </w:p>
    <w:p w:rsidR="008905AA" w:rsidRDefault="00D03710">
      <w:pPr>
        <w:pStyle w:val="f67e6d0a-16c5-472f-a948-3608d26ce89a"/>
        <w:spacing w:line="360" w:lineRule="auto"/>
      </w:pPr>
      <w:r>
        <w:t>最大，不会破发，想中签看人品一年能中一两次就偷着乐吧</w:t>
      </w:r>
      <w:bookmarkStart w:id="0" w:name="_GoBack"/>
      <w:bookmarkEnd w:id="0"/>
    </w:p>
    <w:p w:rsidR="008905AA" w:rsidRDefault="008905AA">
      <w:pPr>
        <w:pStyle w:val="f67e6d0a-16c5-472f-a948-3608d26ce89a"/>
      </w:pPr>
    </w:p>
    <w:p w:rsidR="008905AA" w:rsidRDefault="008905AA">
      <w:pPr>
        <w:jc w:val="left"/>
      </w:pPr>
    </w:p>
    <w:p w:rsidR="008905AA" w:rsidRDefault="00D03710">
      <w:pPr>
        <w:pStyle w:val="c865cacf-fbfe-4854-a4cd-fa29df7b5458"/>
      </w:pPr>
      <w:r>
        <w:rPr>
          <w:color w:val="5B9BD5"/>
          <w:sz w:val="28"/>
          <w:szCs w:val="28"/>
        </w:rPr>
        <w:t>主公，，请教一下潍柴的看法？是否有机会补回3月15的那个缺口？</w:t>
      </w:r>
    </w:p>
    <w:p w:rsidR="008905AA" w:rsidRDefault="00D03710">
      <w:pPr>
        <w:pStyle w:val="ec00326b-1eba-4686-bef8-16406e388e7f"/>
        <w:spacing w:line="360" w:lineRule="auto"/>
      </w:pPr>
      <w:r>
        <w:t>个股通常不存在补缺的说法。你去研究下个股，缺口比比皆是。另外我看了下，潍才动力我不太熟悉，但目前的价格说不上高或者低，算是合理吧。</w:t>
      </w:r>
      <w:bookmarkStart w:id="0" w:name="_GoBack"/>
      <w:bookmarkEnd w:id="0"/>
    </w:p>
    <w:p w:rsidR="008905AA" w:rsidRDefault="008905AA">
      <w:pPr>
        <w:pStyle w:val="ec00326b-1eba-4686-bef8-16406e388e7f"/>
      </w:pPr>
    </w:p>
    <w:p w:rsidR="008905AA" w:rsidRDefault="008905AA">
      <w:pPr>
        <w:jc w:val="left"/>
      </w:pPr>
    </w:p>
    <w:p w:rsidR="008905AA" w:rsidRDefault="00D03710">
      <w:pPr>
        <w:pStyle w:val="3e35540c-1072-459b-8bc2-5c6ff2af183f"/>
      </w:pPr>
      <w:r>
        <w:rPr>
          <w:color w:val="5B9BD5"/>
          <w:sz w:val="28"/>
          <w:szCs w:val="28"/>
        </w:rPr>
        <w:t>请问教授:</w:t>
        <w:cr/>
        <w:t>对冲是为了降低风险，但却是一正一反的操作</w:t>
        <w:cr/>
        <w:t>为什么不直接用减少仓位降低风险呢，这样还省了手续费</w:t>
      </w:r>
    </w:p>
    <w:p w:rsidR="008905AA" w:rsidRDefault="00D03710">
      <w:pPr>
        <w:pStyle w:val="21983c3d-263e-4743-b2d9-93a513077c68"/>
        <w:spacing w:line="360" w:lineRule="auto"/>
      </w:pPr>
      <w:r>
        <w:t>这个道理很好解释啊。比方说我特别看好一个股票，觉得没有任何问题，唯一的风险就是大盘万一崩了会被带下坑。</w:t>
        <w:cr/>
        <w:t/>
        <w:cr/>
        <w:t>那么个股做多，期指做空就是最好的策略。</w:t>
        <w:cr/>
        <w:t/>
        <w:cr/>
        <w:t>如果你减仓，但大盘并没有崩，你就吃亏了。</w:t>
      </w:r>
      <w:bookmarkStart w:id="0" w:name="_GoBack"/>
      <w:bookmarkEnd w:id="0"/>
    </w:p>
    <w:p w:rsidR="008905AA" w:rsidRDefault="008905AA">
      <w:pPr>
        <w:pStyle w:val="21983c3d-263e-4743-b2d9-93a513077c68"/>
      </w:pPr>
    </w:p>
    <w:p w:rsidR="008905AA" w:rsidRDefault="008905AA">
      <w:pPr>
        <w:jc w:val="left"/>
      </w:pPr>
    </w:p>
    <w:p w:rsidR="008905AA" w:rsidRDefault="00D03710">
      <w:pPr>
        <w:pStyle w:val="ec589f60-308b-474a-a129-e931cecc0636"/>
      </w:pPr>
      <w:r>
        <w:rPr>
          <w:color w:val="5B9BD5"/>
          <w:sz w:val="28"/>
          <w:szCs w:val="28"/>
        </w:rPr>
        <w:t>昨天刚上市的中烟香港会不会加入港股通？</w:t>
      </w:r>
    </w:p>
    <w:p w:rsidR="008905AA" w:rsidRDefault="00D03710">
      <w:pPr>
        <w:pStyle w:val="baeb8153-5ecb-4e25-b6d8-11201a09b756"/>
        <w:spacing w:line="360" w:lineRule="auto"/>
      </w:pPr>
      <w:r>
        <w:t>港股通的标准主要是市值够不够大。从中烟香港目前的市值来看，可能还要再涨涨才行。</w:t>
      </w:r>
      <w:bookmarkStart w:id="0" w:name="_GoBack"/>
      <w:bookmarkEnd w:id="0"/>
    </w:p>
    <w:p w:rsidR="008905AA" w:rsidRDefault="008905AA">
      <w:pPr>
        <w:pStyle w:val="baeb8153-5ecb-4e25-b6d8-11201a09b756"/>
      </w:pPr>
    </w:p>
    <w:p w:rsidR="008905AA" w:rsidRDefault="008905AA">
      <w:pPr>
        <w:jc w:val="left"/>
      </w:pPr>
    </w:p>
    <w:p w:rsidR="008905AA" w:rsidRDefault="00D03710">
      <w:pPr>
        <w:pStyle w:val="d109fc4c-852d-4f51-876e-45abd66ba39b"/>
      </w:pPr>
      <w:r>
        <w:rPr>
          <w:color w:val="5B9BD5"/>
          <w:sz w:val="28"/>
          <w:szCs w:val="28"/>
        </w:rPr>
        <w:t>东航咋回事，春秋航空都一直新高，他去调整无底线</w:t>
      </w:r>
    </w:p>
    <w:p w:rsidR="008905AA" w:rsidRDefault="00D03710">
      <w:pPr>
        <w:pStyle w:val="f373a79e-c2a5-4ab8-9612-f6b42c3501de"/>
        <w:spacing w:line="360" w:lineRule="auto"/>
      </w:pPr>
      <w:r>
        <w:t>这个问题应该发过来问吧。为啥别的所以航空都不行，只有春秋行。</w:t>
        <w:cr/>
        <w:t/>
        <w:cr/>
        <w:t>那当然是因为春秋业绩特别被市场看好啊</w:t>
      </w:r>
      <w:bookmarkStart w:id="0" w:name="_GoBack"/>
      <w:bookmarkEnd w:id="0"/>
    </w:p>
    <w:p w:rsidR="008905AA" w:rsidRDefault="008905AA">
      <w:pPr>
        <w:pStyle w:val="f373a79e-c2a5-4ab8-9612-f6b42c3501de"/>
      </w:pPr>
    </w:p>
    <w:p w:rsidR="008905AA" w:rsidRDefault="008905AA">
      <w:pPr>
        <w:jc w:val="left"/>
      </w:pPr>
    </w:p>
    <w:p w:rsidR="008905AA" w:rsidRDefault="00D03710">
      <w:pPr>
        <w:pStyle w:val="8e12b3f9-efb6-4b9a-aca3-0e813ec24c86"/>
      </w:pPr>
      <w:r>
        <w:rPr>
          <w:color w:val="5B9BD5"/>
          <w:sz w:val="28"/>
          <w:szCs w:val="28"/>
        </w:rPr>
        <w:t>教授啊，昨天浙江龙盛发了年报问询函回复，感觉投资水平很高啊，这应该理解为利好还是利空，对公司的估值应该是提升还是降低。今天高开低走正常吗？</w:t>
      </w:r>
    </w:p>
    <w:p w:rsidR="008905AA" w:rsidRDefault="00D03710">
      <w:pPr>
        <w:pStyle w:val="316e02f5-7f99-4ab0-be36-9a39492ab12b"/>
        <w:spacing w:line="360" w:lineRule="auto"/>
      </w:pPr>
      <w:r>
        <w:t>我从来不觉得龙盛会在财务上会有什么问题，目前来看这几十页的回复还是挺有说服力的。但龙盛的核心问题是两条。</w:t>
        <w:cr/>
        <w:t/>
        <w:cr/>
        <w:t>第一，大股东反复割小股东韭菜。</w:t>
        <w:cr/>
        <w:t/>
        <w:cr/>
        <w:t>第二，股权结构有问题，董事长并不控股，有人能威胁他，而且是他的对头。</w:t>
        <w:cr/>
        <w:t/>
        <w:cr/>
        <w:t>所以龙盛这个股票不仅没有溢价，而且有折价。低吸可以，追高是傻。</w:t>
        <w:cr/>
        <w:t/>
        <w:cr/>
        <w:t>另外龙盛在上海的房地产项目到底能赚多少钱存疑。赚钱我相信能赚，但肯定不像有人吹的那样能赚100亿。</w:t>
      </w:r>
      <w:bookmarkStart w:id="0" w:name="_GoBack"/>
      <w:bookmarkEnd w:id="0"/>
    </w:p>
    <w:p w:rsidR="008905AA" w:rsidRDefault="008905AA">
      <w:pPr>
        <w:pStyle w:val="316e02f5-7f99-4ab0-be36-9a39492ab12b"/>
      </w:pPr>
    </w:p>
    <w:p w:rsidR="008905AA" w:rsidRDefault="008905AA">
      <w:pPr>
        <w:jc w:val="left"/>
      </w:pPr>
    </w:p>
    <w:p w:rsidR="008905AA" w:rsidRDefault="00D03710">
      <w:pPr>
        <w:pStyle w:val="5e9219ae-9990-44e6-926a-be497d4f9ee9"/>
      </w:pPr>
      <w:r>
        <w:rPr>
          <w:color w:val="5B9BD5"/>
          <w:sz w:val="28"/>
          <w:szCs w:val="28"/>
        </w:rPr>
        <w:t>为什么很多大陆的大公司喜欢在美国或香港上市，而不在 A 股上市呢？</w:t>
      </w:r>
    </w:p>
    <w:p w:rsidR="008905AA" w:rsidRDefault="00D03710">
      <w:pPr>
        <w:pStyle w:val="25e21224-8576-4d58-97a8-ce1bd1a22689"/>
        <w:spacing w:line="360" w:lineRule="auto"/>
      </w:pPr>
      <w:r>
        <w:t>给你打个比方吧。你儿子读书，你愿意去重点中学还是普通中学呢？当然是前者吧。</w:t>
        <w:cr/>
        <w:t/>
        <w:cr/>
        <w:t>作为资本市场，a股有两个特点。第一是学渣特别多，学霸不习惯。第二是政策影响太大啦，拍脑子决策比较多，影响到公司的正常财务运作。</w:t>
        <w:cr/>
        <w:t/>
        <w:cr/>
        <w:t>举例来说，增发是上市公司很正常的操作，美股和港股搞增发，公司决定之后几个工作日差不多就行了。大a搞增发，那叫一个累，zjh还不见得同意。</w:t>
        <w:cr/>
        <w:t/>
        <w:cr/>
        <w:t>再比方说，美股和港股原始股股东减持很方便，大部分上市后不久就可以。而a股限定很严格。</w:t>
        <w:cr/>
        <w:t/>
        <w:cr/>
        <w:t>还要一点很重要，港美股都是注册制，上市流程简单，最快几个月就搞定上市。大a得两三年起，夜长梦多。</w:t>
        <w:cr/>
        <w:t/>
        <w:cr/>
        <w:t>最后还有一个因素，美股上市拿美元，港股上市拿港币。这对于原始股股东做全球资产配置有利。a股上市拿人民币，但你想变成美元就难了。</w:t>
        <w:cr/>
        <w:t/>
        <w:cr/>
        <w:t>总的来说，a股相对美股港股唯一的优势就是估值相对高。但这个高主要是垃圾股高，蓝筹白马并不太高。所以对好公司来说，肯定是优先选择港美股。</w:t>
      </w:r>
      <w:bookmarkStart w:id="0" w:name="_GoBack"/>
      <w:bookmarkEnd w:id="0"/>
    </w:p>
    <w:p w:rsidR="008905AA" w:rsidRDefault="008905AA">
      <w:pPr>
        <w:pStyle w:val="25e21224-8576-4d58-97a8-ce1bd1a22689"/>
      </w:pPr>
    </w:p>
    <w:p w:rsidR="008905AA" w:rsidRDefault="008905AA">
      <w:pPr>
        <w:jc w:val="left"/>
      </w:pPr>
    </w:p>
    <w:p w:rsidR="008905AA" w:rsidRDefault="00D03710">
      <w:pPr>
        <w:pStyle w:val="4745e8d3-9a0b-4962-be5a-b13f0811358b"/>
      </w:pPr>
      <w:r>
        <w:rPr>
          <w:color w:val="5B9BD5"/>
          <w:sz w:val="28"/>
          <w:szCs w:val="28"/>
        </w:rPr>
        <w:t>教授，如果有1000万现金，在完全不考虑房产投资的情况下，你会怎么做资产配置？谢谢</w:t>
      </w:r>
    </w:p>
    <w:p w:rsidR="008905AA" w:rsidRDefault="00D03710">
      <w:pPr>
        <w:pStyle w:val="f616a6d4-1585-4836-b334-04d6a6233dde"/>
        <w:spacing w:line="360" w:lineRule="auto"/>
      </w:pPr>
      <w:r>
        <w:t>如果是我的话，700万a股➕港股，包括各种etf和基金。200万美股优先股，没有美元的话，也许以后留着搞沪伦通。剩下100做些其他投资，留一部分现金之类的。</w:t>
        <w:cr/>
        <w:t/>
        <w:cr/>
        <w:t>当然这个700万不见得会一下子砸进去，而是找机会慢慢加仓。</w:t>
        <w:cr/>
        <w:t/>
        <w:cr/>
        <w:t>不过对一般人来说，股市不应该配那么多，三分之一即可，不要超过三分之二。但全球化配置我觉得一定要做，毕竟我们家现在的经济发展也不像以前那样一枝独秀了。</w:t>
      </w:r>
      <w:bookmarkStart w:id="0" w:name="_GoBack"/>
      <w:bookmarkEnd w:id="0"/>
    </w:p>
    <w:p w:rsidR="008905AA" w:rsidRDefault="008905AA">
      <w:pPr>
        <w:pStyle w:val="f616a6d4-1585-4836-b334-04d6a6233dde"/>
      </w:pPr>
    </w:p>
    <w:p w:rsidR="008905AA" w:rsidRDefault="008905AA">
      <w:pPr>
        <w:jc w:val="left"/>
      </w:pPr>
    </w:p>
    <w:p w:rsidR="008905AA" w:rsidRDefault="00D03710">
      <w:pPr>
        <w:pStyle w:val="9c18a805-bf15-4d7e-9bad-d94620fbe286"/>
      </w:pPr>
      <w:r>
        <w:rPr>
          <w:color w:val="5B9BD5"/>
          <w:sz w:val="28"/>
          <w:szCs w:val="28"/>
        </w:rPr>
        <w:t xml:space="preserve"> </w:t>
      </w:r>
    </w:p>
    <w:p w:rsidR="008905AA" w:rsidRDefault="00D03710">
      <w:pPr>
        <w:pStyle w:val="fddded71-7fc6-4db8-a01e-9f806e8b2e62"/>
        <w:spacing w:line="360" w:lineRule="auto"/>
      </w:pPr>
      <w:r>
        <w:t>累成狗，爬上来扯淡几句。</w:t>
        <w:cr/>
        <w:t/>
        <w:cr/>
        <w:t>今天好像没啥新闻，平平淡淡的。黄金和原油又涨了一波，黄金倒是有可能创新高啊。</w:t>
      </w:r>
      <w:bookmarkStart w:id="0" w:name="_GoBack"/>
      <w:bookmarkEnd w:id="0"/>
    </w:p>
    <w:p w:rsidR="008905AA" w:rsidRDefault="008905AA">
      <w:pPr>
        <w:pStyle w:val="fddded71-7fc6-4db8-a01e-9f806e8b2e62"/>
      </w:pPr>
    </w:p>
    <w:p w:rsidR="008905AA" w:rsidRDefault="008905AA">
      <w:pPr>
        <w:jc w:val="left"/>
      </w:pPr>
    </w:p>
    <w:p w:rsidR="008905AA" w:rsidRDefault="00D03710">
      <w:pPr>
        <w:pStyle w:val="c4a9ee9c-777b-4da8-907e-e60bfcf96404"/>
      </w:pPr>
      <w:r>
        <w:rPr>
          <w:color w:val="5B9BD5"/>
          <w:sz w:val="28"/>
          <w:szCs w:val="28"/>
        </w:rPr>
        <w:t xml:space="preserve"> </w:t>
      </w:r>
    </w:p>
    <w:p w:rsidR="008905AA" w:rsidRDefault="00D03710">
      <w:pPr>
        <w:pStyle w:val="ddc2e934-20e2-43d4-999e-6193c615cacb"/>
        <w:spacing w:line="360" w:lineRule="auto"/>
      </w:pPr>
      <w:r>
        <w:t>苦逼的一天又开始了，出门干活儿，标准997</w:t>
      </w:r>
      <w:bookmarkStart w:id="0" w:name="_GoBack"/>
      <w:bookmarkEnd w:id="0"/>
    </w:p>
    <w:p w:rsidR="008905AA" w:rsidRDefault="008905AA">
      <w:pPr>
        <w:pStyle w:val="ddc2e934-20e2-43d4-999e-6193c615cacb"/>
      </w:pPr>
    </w:p>
    <w:p w:rsidR="008905AA" w:rsidRDefault="008905AA">
      <w:pPr>
        <w:jc w:val="left"/>
      </w:pPr>
    </w:p>
    <w:p w:rsidR="008905AA" w:rsidRDefault="00D03710">
      <w:pPr>
        <w:pStyle w:val="d15a21ca-6a32-44cd-a57d-00335b0eaf67"/>
      </w:pPr>
      <w:r>
        <w:rPr>
          <w:color w:val="5B9BD5"/>
          <w:sz w:val="28"/>
          <w:szCs w:val="28"/>
        </w:rPr>
        <w:t xml:space="preserve"> </w:t>
      </w:r>
    </w:p>
    <w:p w:rsidR="008905AA" w:rsidRDefault="00D03710">
      <w:pPr>
        <w:pStyle w:val="ba047195-7617-444c-b2c3-7ad436a29b76"/>
        <w:spacing w:line="360" w:lineRule="auto"/>
      </w:pPr>
      <w:r>
        <w:t>读者大人们，由于周末两天都上班，本周的干货可能会晚一点出来，不过最晚我想下周一肯定会出来。说明一下！</w:t>
      </w:r>
      <w:bookmarkStart w:id="0" w:name="_GoBack"/>
      <w:bookmarkEnd w:id="0"/>
    </w:p>
    <w:p w:rsidR="008905AA" w:rsidRDefault="008905AA">
      <w:pPr>
        <w:pStyle w:val="ba047195-7617-444c-b2c3-7ad436a29b76"/>
      </w:pPr>
    </w:p>
    <w:p w:rsidR="008905AA" w:rsidRDefault="008905AA">
      <w:pPr>
        <w:jc w:val="left"/>
      </w:pPr>
    </w:p>
    <w:p w:rsidR="008905AA" w:rsidRDefault="00D03710">
      <w:pPr>
        <w:pStyle w:val="b4fa50cb-25e3-446f-8d78-54c70766440e"/>
      </w:pPr>
      <w:r>
        <w:rPr>
          <w:color w:val="5B9BD5"/>
          <w:sz w:val="28"/>
          <w:szCs w:val="28"/>
        </w:rPr>
        <w:t xml:space="preserve"> </w:t>
      </w:r>
    </w:p>
    <w:p w:rsidR="008905AA" w:rsidRDefault="00D03710">
      <w:pPr>
        <w:pStyle w:val="bccd52fe-58d0-42ef-96ab-05af7eda2039"/>
        <w:spacing w:line="360" w:lineRule="auto"/>
      </w:pPr>
      <w:r>
        <w:t>三俗会所奥克斯国际已经收复被董明珠误伤的跌幅。佩服的！感觉是个不错的套利机会。</w:t>
      </w:r>
      <w:bookmarkStart w:id="0" w:name="_GoBack"/>
      <w:bookmarkEnd w:id="0"/>
    </w:p>
    <w:p w:rsidR="008905AA" w:rsidRDefault="008905AA">
      <w:pPr>
        <w:pStyle w:val="bccd52fe-58d0-42ef-96ab-05af7eda2039"/>
      </w:pPr>
    </w:p>
    <w:p w:rsidR="008905AA" w:rsidRDefault="008905AA">
      <w:pPr>
        <w:jc w:val="left"/>
      </w:pPr>
    </w:p>
    <w:p w:rsidR="008905AA" w:rsidRDefault="00D03710">
      <w:pPr>
        <w:pStyle w:val="6e802bed-3b02-4038-923f-9feb6959de46"/>
      </w:pPr>
      <w:r>
        <w:rPr>
          <w:color w:val="5B9BD5"/>
          <w:sz w:val="28"/>
          <w:szCs w:val="28"/>
        </w:rPr>
        <w:t xml:space="preserve"> </w:t>
      </w:r>
    </w:p>
    <w:p w:rsidR="008905AA" w:rsidRDefault="00D03710">
      <w:pPr>
        <w:pStyle w:val="aecb59a9-9415-4daf-bb9b-032da9663830"/>
        <w:spacing w:line="360" w:lineRule="auto"/>
      </w:pPr>
      <w:r>
        <w:t>曲有误周郎顾...</w:t>
      </w:r>
      <w:bookmarkStart w:id="0" w:name="_GoBack"/>
      <w:bookmarkEnd w:id="0"/>
    </w:p>
    <w:p w:rsidR="008905AA" w:rsidRDefault="008905AA">
      <w:pPr>
        <w:pStyle w:val="aecb59a9-9415-4daf-bb9b-032da9663830"/>
      </w:pPr>
    </w:p>
    <w:p w:rsidR="008905AA" w:rsidRDefault="008905AA">
      <w:pPr>
        <w:jc w:val="left"/>
      </w:pPr>
    </w:p>
    <w:p w:rsidR="008905AA" w:rsidRDefault="00D03710">
      <w:pPr>
        <w:pStyle w:val="597c99df-3763-4786-82a0-cc15056d6db4"/>
      </w:pPr>
      <w:r>
        <w:rPr>
          <w:color w:val="5B9BD5"/>
          <w:sz w:val="28"/>
          <w:szCs w:val="28"/>
        </w:rPr>
        <w:t xml:space="preserve"> </w:t>
      </w:r>
    </w:p>
    <w:p w:rsidR="008905AA" w:rsidRDefault="00D03710">
      <w:pPr>
        <w:pStyle w:val="e579adc4-e1ac-47b7-81e7-8145efd795b6"/>
        <w:spacing w:line="360" w:lineRule="auto"/>
      </w:pPr>
      <w:r>
        <w:t>瓜太多，不够吃。果然是外国人更爱国</w:t>
      </w:r>
      <w:bookmarkStart w:id="0" w:name="_GoBack"/>
      <w:bookmarkEnd w:id="0"/>
    </w:p>
    <w:p w:rsidR="008905AA" w:rsidRDefault="008905AA">
      <w:pPr>
        <w:pStyle w:val="e579adc4-e1ac-47b7-81e7-8145efd795b6"/>
      </w:pPr>
    </w:p>
    <w:p w:rsidR="008905AA" w:rsidRDefault="008905AA">
      <w:pPr>
        <w:jc w:val="left"/>
      </w:pPr>
    </w:p>
    <w:p w:rsidR="008905AA" w:rsidRDefault="00D03710">
      <w:pPr>
        <w:pStyle w:val="918a80bb-6bd8-411a-9f4a-1cd3e57e80aa"/>
      </w:pPr>
      <w:r>
        <w:rPr>
          <w:color w:val="5B9BD5"/>
          <w:sz w:val="28"/>
          <w:szCs w:val="28"/>
        </w:rPr>
        <w:t xml:space="preserve"> </w:t>
      </w:r>
    </w:p>
    <w:p w:rsidR="008905AA" w:rsidRDefault="00D03710">
      <w:pPr>
        <w:pStyle w:val="fe996e0d-5df5-4c80-95f6-4b1ea041c0ba"/>
        <w:spacing w:line="360" w:lineRule="auto"/>
      </w:pPr>
      <w:r>
        <w:t>过去十几年，没有买足够多股票的美国人，和没有买足够多房子的中国人，成为财富竞争失败的主要对象。不过相对来说，美国能搭的车比较少，错过了主要的资产增值就没什么汤喝了。国内这些年各种生意机会还多些，当然p2p这种陷阱也多。未来随着大家资产越来越多，经济发展速度下降，对资产押注的重要性只会越来越高了。（水晶苍蝇拍）</w:t>
      </w:r>
      <w:bookmarkStart w:id="0" w:name="_GoBack"/>
      <w:bookmarkEnd w:id="0"/>
    </w:p>
    <w:p w:rsidR="008905AA" w:rsidRDefault="008905AA">
      <w:pPr>
        <w:pStyle w:val="fe996e0d-5df5-4c80-95f6-4b1ea041c0ba"/>
      </w:pPr>
    </w:p>
    <w:p w:rsidR="008905AA" w:rsidRDefault="008905AA">
      <w:pPr>
        <w:jc w:val="left"/>
      </w:pPr>
    </w:p>
    <w:p w:rsidR="008905AA" w:rsidRDefault="00D03710">
      <w:pPr>
        <w:pStyle w:val="c9253fb4-d1e4-4eee-8f35-1bf15655796b"/>
      </w:pPr>
      <w:r>
        <w:rPr>
          <w:color w:val="5B9BD5"/>
          <w:sz w:val="28"/>
          <w:szCs w:val="28"/>
        </w:rPr>
        <w:t xml:space="preserve"> </w:t>
      </w:r>
    </w:p>
    <w:p w:rsidR="008905AA" w:rsidRDefault="00D03710">
      <w:pPr>
        <w:pStyle w:val="4bf1b218-5dc1-42f5-a830-c5d2232a4ac5"/>
        <w:spacing w:line="360" w:lineRule="auto"/>
      </w:pPr>
      <w:r>
        <w:t>最新数据，杭州市萧山区纳税百强，前100家里面有60家是房地产企业</w:t>
      </w:r>
      <w:bookmarkStart w:id="0" w:name="_GoBack"/>
      <w:bookmarkEnd w:id="0"/>
    </w:p>
    <w:p w:rsidR="008905AA" w:rsidRDefault="008905AA">
      <w:pPr>
        <w:pStyle w:val="4bf1b218-5dc1-42f5-a830-c5d2232a4ac5"/>
      </w:pPr>
    </w:p>
    <w:p w:rsidR="008905AA" w:rsidRDefault="008905AA">
      <w:pPr>
        <w:jc w:val="left"/>
      </w:pPr>
    </w:p>
    <w:p w:rsidR="008905AA" w:rsidRDefault="00D03710">
      <w:pPr>
        <w:pStyle w:val="26be136c-4907-4edd-874c-3231fc6d29d4"/>
      </w:pPr>
      <w:r>
        <w:rPr>
          <w:color w:val="5B9BD5"/>
          <w:sz w:val="28"/>
          <w:szCs w:val="28"/>
        </w:rPr>
        <w:t xml:space="preserve"> </w:t>
      </w:r>
    </w:p>
    <w:p w:rsidR="008905AA" w:rsidRDefault="00D03710">
      <w:pPr>
        <w:pStyle w:val="888b0000-d55e-4116-86e3-f0f50e96996e"/>
        <w:spacing w:line="360" w:lineRule="auto"/>
      </w:pPr>
      <w:r>
        <w:t>刘备教授看好而没买概念，求问我的心理阴影面积有多大？</w:t>
      </w:r>
      <w:bookmarkStart w:id="0" w:name="_GoBack"/>
      <w:bookmarkEnd w:id="0"/>
    </w:p>
    <w:p w:rsidR="008905AA" w:rsidRDefault="008905AA">
      <w:pPr>
        <w:pStyle w:val="888b0000-d55e-4116-86e3-f0f50e96996e"/>
      </w:pPr>
    </w:p>
    <w:p w:rsidR="008905AA" w:rsidRDefault="008905AA">
      <w:pPr>
        <w:jc w:val="left"/>
      </w:pPr>
    </w:p>
    <w:p w:rsidR="008905AA" w:rsidRDefault="00D03710">
      <w:pPr>
        <w:pStyle w:val="de2081eb-cf3b-4ba9-a9df-535a9d64e69c"/>
      </w:pPr>
      <w:r>
        <w:rPr>
          <w:color w:val="5B9BD5"/>
          <w:sz w:val="28"/>
          <w:szCs w:val="28"/>
        </w:rPr>
        <w:t xml:space="preserve"> </w:t>
      </w:r>
    </w:p>
    <w:p w:rsidR="008905AA" w:rsidRDefault="00D03710">
      <w:pPr>
        <w:pStyle w:val="7cdaa386-bffe-4fc9-a170-4f8c99d49cbe"/>
        <w:spacing w:line="360" w:lineRule="auto"/>
      </w:pPr>
      <w:r>
        <w:t>我不说话，我就看看</w:t>
      </w:r>
      <w:bookmarkStart w:id="0" w:name="_GoBack"/>
      <w:bookmarkEnd w:id="0"/>
    </w:p>
    <w:p w:rsidR="008905AA" w:rsidRDefault="008905AA">
      <w:pPr>
        <w:pStyle w:val="7cdaa386-bffe-4fc9-a170-4f8c99d49cbe"/>
      </w:pPr>
    </w:p>
    <w:p w:rsidR="008905AA" w:rsidRDefault="008905AA">
      <w:pPr>
        <w:jc w:val="left"/>
      </w:pPr>
    </w:p>
    <w:p w:rsidR="008905AA" w:rsidRDefault="00D03710">
      <w:pPr>
        <w:pStyle w:val="0bd227d1-68d6-4304-8594-cbcd7f82d3dd"/>
      </w:pPr>
      <w:r>
        <w:rPr>
          <w:color w:val="5B9BD5"/>
          <w:sz w:val="28"/>
          <w:szCs w:val="28"/>
        </w:rPr>
        <w:t xml:space="preserve"> </w:t>
      </w:r>
    </w:p>
    <w:p w:rsidR="008905AA" w:rsidRDefault="00D03710">
      <w:pPr>
        <w:pStyle w:val="f65d28a2-fbb2-4d25-9581-9b1420c35584"/>
        <w:spacing w:line="360" w:lineRule="auto"/>
      </w:pPr>
      <w:r>
        <w:t>今天上一天课，不看盘了。望大a雄起</w:t>
      </w:r>
      <w:bookmarkStart w:id="0" w:name="_GoBack"/>
      <w:bookmarkEnd w:id="0"/>
    </w:p>
    <w:p w:rsidR="008905AA" w:rsidRDefault="008905AA">
      <w:pPr>
        <w:pStyle w:val="f65d28a2-fbb2-4d25-9581-9b1420c35584"/>
      </w:pPr>
    </w:p>
    <w:p w:rsidR="008905AA" w:rsidRDefault="008905AA">
      <w:pPr>
        <w:jc w:val="left"/>
      </w:pPr>
    </w:p>
    <w:p w:rsidR="008905AA" w:rsidRDefault="00D03710">
      <w:pPr>
        <w:pStyle w:val="8ff3f28d-94a6-456b-bbfe-9330b1360972"/>
      </w:pPr>
      <w:r>
        <w:rPr>
          <w:color w:val="5B9BD5"/>
          <w:sz w:val="28"/>
          <w:szCs w:val="28"/>
        </w:rPr>
        <w:t xml:space="preserve"> </w:t>
      </w:r>
    </w:p>
    <w:p w:rsidR="008905AA" w:rsidRDefault="00D03710">
      <w:pPr>
        <w:pStyle w:val="ff11413c-4234-463f-bfc5-77ce4f9b6d6e"/>
        <w:spacing w:line="360" w:lineRule="auto"/>
      </w:pPr>
      <w:r>
        <w:t>这个算什么级别利好？可以涨5个点么</w:t>
      </w:r>
      <w:bookmarkStart w:id="0" w:name="_GoBack"/>
      <w:bookmarkEnd w:id="0"/>
    </w:p>
    <w:p w:rsidR="008905AA" w:rsidRDefault="008905AA">
      <w:pPr>
        <w:pStyle w:val="ff11413c-4234-463f-bfc5-77ce4f9b6d6e"/>
      </w:pPr>
    </w:p>
    <w:p w:rsidR="008905AA" w:rsidRDefault="008905AA">
      <w:pPr>
        <w:jc w:val="left"/>
      </w:pPr>
    </w:p>
    <w:p w:rsidR="008905AA" w:rsidRDefault="00D03710">
      <w:pPr>
        <w:pStyle w:val="a0346ce8-9169-443c-8d4e-ffb3df7414cb"/>
      </w:pPr>
      <w:r>
        <w:rPr>
          <w:color w:val="5B9BD5"/>
          <w:sz w:val="28"/>
          <w:szCs w:val="28"/>
        </w:rPr>
        <w:t xml:space="preserve"> </w:t>
      </w:r>
    </w:p>
    <w:p w:rsidR="008905AA" w:rsidRDefault="00D03710">
      <w:pPr>
        <w:pStyle w:val="237f9ef8-e18f-489a-8aea-032dd1578488"/>
        <w:spacing w:line="360" w:lineRule="auto"/>
      </w:pPr>
      <w:r>
        <w:t>对了，我不是特别同意因为Gov加大基建力度导致今天A股大涨。基建利好的股票是有限的，而今天是全方位的大涨。</w:t>
      </w:r>
      <w:bookmarkStart w:id="0" w:name="_GoBack"/>
      <w:bookmarkEnd w:id="0"/>
    </w:p>
    <w:p w:rsidR="008905AA" w:rsidRDefault="008905AA">
      <w:pPr>
        <w:pStyle w:val="237f9ef8-e18f-489a-8aea-032dd1578488"/>
      </w:pPr>
    </w:p>
    <w:p w:rsidR="008905AA" w:rsidRDefault="008905AA">
      <w:pPr>
        <w:jc w:val="left"/>
      </w:pPr>
    </w:p>
    <w:p w:rsidR="008905AA" w:rsidRDefault="00D03710">
      <w:pPr>
        <w:pStyle w:val="a7ae5527-71f6-4c33-9d32-1df61e58baa4"/>
      </w:pPr>
      <w:r>
        <w:rPr>
          <w:color w:val="5B9BD5"/>
          <w:sz w:val="28"/>
          <w:szCs w:val="28"/>
        </w:rPr>
        <w:t xml:space="preserve"> </w:t>
      </w:r>
    </w:p>
    <w:p w:rsidR="008905AA" w:rsidRDefault="00D03710">
      <w:pPr>
        <w:pStyle w:val="768172d1-8dd2-4b4d-89dc-3ac797798f85"/>
        <w:spacing w:line="360" w:lineRule="auto"/>
      </w:pPr>
      <w:r>
        <w:t>最近MYZ走势很有意思。金毛大统领不停发推，要求我们家老大在G20上和他谈，我们家老大什么都不说。</w:t>
      </w:r>
      <w:bookmarkStart w:id="0" w:name="_GoBack"/>
      <w:bookmarkEnd w:id="0"/>
    </w:p>
    <w:p w:rsidR="008905AA" w:rsidRDefault="008905AA">
      <w:pPr>
        <w:pStyle w:val="768172d1-8dd2-4b4d-89dc-3ac797798f85"/>
      </w:pPr>
    </w:p>
    <w:p w:rsidR="008905AA" w:rsidRDefault="008905AA">
      <w:pPr>
        <w:jc w:val="left"/>
      </w:pPr>
    </w:p>
    <w:p w:rsidR="008905AA" w:rsidRDefault="00D03710">
      <w:pPr>
        <w:pStyle w:val="777cfbb4-2ed4-4723-8c40-37038fc00022"/>
      </w:pPr>
      <w:r>
        <w:rPr>
          <w:color w:val="5B9BD5"/>
          <w:sz w:val="28"/>
          <w:szCs w:val="28"/>
        </w:rPr>
        <w:t xml:space="preserve"> </w:t>
      </w:r>
    </w:p>
    <w:p w:rsidR="008905AA" w:rsidRDefault="00D03710">
      <w:pPr>
        <w:pStyle w:val="3485fa03-c9e2-4111-9326-985ba0f7ee2e"/>
        <w:spacing w:line="360" w:lineRule="auto"/>
      </w:pPr>
      <w:r>
        <w:t>说说我对于格力和奥克斯撕逼这件事的真心看法吧。如果光从董明珠这个人出发的话，我倒没有那么悲观，认为是空调市场饱和只能靠撕逼取胜了。</w:t>
        <w:cr/>
        <w:t/>
        <w:cr/>
        <w:t>我有两个理由，第一个是董明珠这么做很符合性格，和销量未必有直接关系；第二是董明珠给了股东一个非常高的业绩承诺，股东普遍认为做不到，但如果把这件事视为业绩承诺的一部分，也许就可以理解了</w:t>
      </w:r>
      <w:bookmarkStart w:id="0" w:name="_GoBack"/>
      <w:bookmarkEnd w:id="0"/>
    </w:p>
    <w:p w:rsidR="008905AA" w:rsidRDefault="008905AA">
      <w:pPr>
        <w:pStyle w:val="3485fa03-c9e2-4111-9326-985ba0f7ee2e"/>
      </w:pPr>
    </w:p>
    <w:p w:rsidR="008905AA" w:rsidRDefault="008905AA">
      <w:pPr>
        <w:jc w:val="left"/>
      </w:pPr>
    </w:p>
    <w:p w:rsidR="008905AA" w:rsidRDefault="00D03710">
      <w:pPr>
        <w:pStyle w:val="8bbe621e-648b-4f44-b679-9e89448fbf7a"/>
      </w:pPr>
      <w:r>
        <w:rPr>
          <w:color w:val="5B9BD5"/>
          <w:sz w:val="28"/>
          <w:szCs w:val="28"/>
        </w:rPr>
        <w:t xml:space="preserve"> </w:t>
      </w:r>
    </w:p>
    <w:p w:rsidR="008905AA" w:rsidRDefault="00D03710">
      <w:pPr>
        <w:pStyle w:val="5b9ad112-6c7f-4890-81fb-249ccec137c5"/>
        <w:spacing w:line="360" w:lineRule="auto"/>
      </w:pPr>
      <w:r>
        <w:t>今日无利空，离案人民币收复6.93。希望大a给力</w:t>
      </w:r>
      <w:bookmarkStart w:id="0" w:name="_GoBack"/>
      <w:bookmarkEnd w:id="0"/>
    </w:p>
    <w:p w:rsidR="008905AA" w:rsidRDefault="008905AA">
      <w:pPr>
        <w:pStyle w:val="5b9ad112-6c7f-4890-81fb-249ccec137c5"/>
      </w:pPr>
    </w:p>
    <w:p w:rsidR="008905AA" w:rsidRDefault="008905AA">
      <w:pPr>
        <w:jc w:val="left"/>
      </w:pPr>
    </w:p>
    <w:p w:rsidR="008905AA" w:rsidRDefault="00D03710">
      <w:pPr>
        <w:pStyle w:val="9acb85c8-4c10-458e-a834-c03dd52d814c"/>
      </w:pPr>
      <w:r>
        <w:rPr>
          <w:color w:val="5B9BD5"/>
          <w:sz w:val="28"/>
          <w:szCs w:val="28"/>
        </w:rPr>
        <w:t xml:space="preserve"> </w:t>
      </w:r>
    </w:p>
    <w:p w:rsidR="008905AA" w:rsidRDefault="00D03710">
      <w:pPr>
        <w:pStyle w:val="3f3699b8-b130-4e83-ba31-1f260a357b03"/>
        <w:spacing w:line="360" w:lineRule="auto"/>
      </w:pPr>
      <w:r>
        <w:t>&lt;e type="hashtag" hid="552854824224" title="%23%E5%B9%B2%E8%B4%A7%23" /&gt; 干货NO.8  3+1个指数帮你认识大A股</w:t>
        <w:cr/>
        <w:t/>
        <w:cr/>
        <w:t>我发表了一篇文章：&lt;e type="web" href="https%3A%2F%2Farticles.zsxq.com%2Fid_t7g8e5gtdehm.html" title="3%2B1%E4%B8%AA%E5%B8%AE%E4%BD%A0%E6%AD%A3%E7%A1%AE%E8%AE%A4%E8%AF%86A%E8%82%A1%E7%9A%84%E6%8C%87%E6%95%B0" /&gt;</w:t>
      </w:r>
      <w:bookmarkStart w:id="0" w:name="_GoBack"/>
      <w:bookmarkEnd w:id="0"/>
    </w:p>
    <w:p w:rsidR="008905AA" w:rsidRDefault="008905AA">
      <w:pPr>
        <w:pStyle w:val="3f3699b8-b130-4e83-ba31-1f260a357b03"/>
      </w:pPr>
    </w:p>
    <w:p w:rsidR="008905AA" w:rsidRDefault="008905AA">
      <w:pPr>
        <w:jc w:val="left"/>
      </w:pPr>
    </w:p>
    <w:p w:rsidR="008905AA" w:rsidRDefault="00D03710">
      <w:pPr>
        <w:pStyle w:val="776751fb-5eb1-418c-ab65-7a324f361639"/>
      </w:pPr>
      <w:r>
        <w:rPr>
          <w:color w:val="5B9BD5"/>
          <w:sz w:val="28"/>
          <w:szCs w:val="28"/>
        </w:rPr>
        <w:t xml:space="preserve"> </w:t>
      </w:r>
    </w:p>
    <w:p w:rsidR="008905AA" w:rsidRDefault="00D03710">
      <w:pPr>
        <w:pStyle w:val="d9d09321-066e-4ec5-8dd0-6040e0172691"/>
        <w:spacing w:line="360" w:lineRule="auto"/>
      </w:pPr>
      <w:r>
        <w:t>开盘前无甚利空，人民币离岸汇率保持在6.94左右。</w:t>
        <w:cr/>
        <w:t/>
        <w:cr/>
        <w:t>个股方面除了昨天订阅号夜报里面写的茅台年份酒事件以外，也没啥特别的消息。焦点可能还是在5G和稀土方面，毕竟这两方面都有大动作。但这两个板块目前被炒作的痕迹很明显，我个人不会参与。尤其是稀土，明显是把利空当做利好来炒作。</w:t>
        <w:cr/>
        <w:t/>
        <w:cr/>
        <w:t>耐心等待，近日暂无操作计划。</w:t>
      </w:r>
      <w:bookmarkStart w:id="0" w:name="_GoBack"/>
      <w:bookmarkEnd w:id="0"/>
    </w:p>
    <w:p w:rsidR="008905AA" w:rsidRDefault="008905AA">
      <w:pPr>
        <w:pStyle w:val="d9d09321-066e-4ec5-8dd0-6040e0172691"/>
      </w:pPr>
    </w:p>
    <w:p w:rsidR="008905AA" w:rsidRDefault="008905AA">
      <w:pPr>
        <w:jc w:val="left"/>
      </w:pPr>
    </w:p>
    <w:p w:rsidR="008905AA" w:rsidRDefault="00D03710">
      <w:pPr>
        <w:pStyle w:val="b148993d-7b88-49dd-8746-338fc990becc"/>
      </w:pPr>
      <w:r>
        <w:rPr>
          <w:color w:val="5B9BD5"/>
          <w:sz w:val="28"/>
          <w:szCs w:val="28"/>
        </w:rPr>
        <w:t xml:space="preserve"> </w:t>
      </w:r>
    </w:p>
    <w:p w:rsidR="008905AA" w:rsidRDefault="00D03710">
      <w:pPr>
        <w:pStyle w:val="d90022b0-8149-442b-8cb1-91a4464222b9"/>
        <w:spacing w:line="360" w:lineRule="auto"/>
      </w:pPr>
      <w:r>
        <w:t>兄弟们，昨天晚上歇了一晚上，先去游泳到抽筋，回家好好睡了一觉，感觉好爽啊。现在恢复工作，先写订阅号，写完之后力争憋一篇干货出啦。</w:t>
        <w:cr/>
        <w:t/>
        <w:cr/>
        <w:t>我憋，我憋，我憋。</w:t>
      </w:r>
      <w:bookmarkStart w:id="0" w:name="_GoBack"/>
      <w:bookmarkEnd w:id="0"/>
    </w:p>
    <w:p w:rsidR="008905AA" w:rsidRDefault="008905AA">
      <w:pPr>
        <w:pStyle w:val="d90022b0-8149-442b-8cb1-91a4464222b9"/>
      </w:pPr>
    </w:p>
    <w:p w:rsidR="008905AA" w:rsidRDefault="008905AA">
      <w:pPr>
        <w:jc w:val="left"/>
      </w:pPr>
    </w:p>
    <w:p w:rsidR="008905AA" w:rsidRDefault="00D03710">
      <w:pPr>
        <w:pStyle w:val="2a9f7e48-6d9e-49c3-8fbc-fee490865d9e"/>
      </w:pPr>
      <w:r>
        <w:rPr>
          <w:color w:val="5B9BD5"/>
          <w:sz w:val="28"/>
          <w:szCs w:val="28"/>
        </w:rPr>
        <w:t xml:space="preserve"> </w:t>
      </w:r>
    </w:p>
    <w:p w:rsidR="008905AA" w:rsidRDefault="00D03710">
      <w:pPr>
        <w:pStyle w:val="2aa33c1b-f72b-4807-abd0-5db5e4b37b46"/>
        <w:spacing w:line="360" w:lineRule="auto"/>
      </w:pPr>
      <w:r>
        <w:t>前两天大跌的理由找到了，估计是大家都猜到端午节人民币汇率跳水了。</w:t>
      </w:r>
      <w:bookmarkStart w:id="0" w:name="_GoBack"/>
      <w:bookmarkEnd w:id="0"/>
    </w:p>
    <w:p w:rsidR="008905AA" w:rsidRDefault="008905AA">
      <w:pPr>
        <w:pStyle w:val="2aa33c1b-f72b-4807-abd0-5db5e4b37b46"/>
      </w:pPr>
    </w:p>
    <w:p w:rsidR="008905AA" w:rsidRDefault="008905AA">
      <w:pPr>
        <w:jc w:val="left"/>
      </w:pPr>
    </w:p>
    <w:p w:rsidR="008905AA" w:rsidRDefault="00D03710">
      <w:pPr>
        <w:pStyle w:val="12d2d44f-2678-41b8-99b4-be708e9fe8c8"/>
      </w:pPr>
      <w:r>
        <w:rPr>
          <w:color w:val="5B9BD5"/>
          <w:sz w:val="28"/>
          <w:szCs w:val="28"/>
        </w:rPr>
        <w:t xml:space="preserve"> </w:t>
      </w:r>
    </w:p>
    <w:p w:rsidR="008905AA" w:rsidRDefault="00D03710">
      <w:pPr>
        <w:pStyle w:val="e821f58b-f3d7-4559-8659-5e27902c0fa8"/>
        <w:spacing w:line="360" w:lineRule="auto"/>
      </w:pPr>
      <w:r>
        <w:t>&lt;e type="hashtag" hid="552854824224" title="%23%E5%B9%B2%E8%B4%A7%23" /&gt; 干货NO.7</w:t>
        <w:cr/>
        <w:t/>
        <w:cr/>
        <w:t>我发表了一篇文章：&lt;e type="web" href="https%3A%2F%2Farticles.zsxq.com%2Fid_lfjlzaiozgvf.html" title="%E5%B9%B2%E8%B4%A7NO.7+%E4%BB%8E%E8%B5%84%E4%BA%A7%E9%85%8D%E7%BD%AE%E8%A7%92%E5%BA%A6%E7%9C%8B%E4%BA%BA%E7%94%9F%E5%92%8C%E5%B7%A5%E4%BD%9C%E8%A7%84%E5%88%92" /&gt;</w:t>
      </w:r>
      <w:bookmarkStart w:id="0" w:name="_GoBack"/>
      <w:bookmarkEnd w:id="0"/>
    </w:p>
    <w:p w:rsidR="008905AA" w:rsidRDefault="008905AA">
      <w:pPr>
        <w:pStyle w:val="e821f58b-f3d7-4559-8659-5e27902c0fa8"/>
      </w:pPr>
    </w:p>
    <w:p w:rsidR="008905AA" w:rsidRDefault="008905AA">
      <w:pPr>
        <w:jc w:val="left"/>
      </w:pPr>
    </w:p>
    <w:p w:rsidR="008905AA" w:rsidRDefault="00D03710">
      <w:pPr>
        <w:pStyle w:val="3eed5205-8316-4a1d-a7da-6f70e6f445f1"/>
      </w:pPr>
      <w:r>
        <w:rPr>
          <w:color w:val="5B9BD5"/>
          <w:sz w:val="28"/>
          <w:szCs w:val="28"/>
        </w:rPr>
        <w:t xml:space="preserve"> </w:t>
      </w:r>
    </w:p>
    <w:p w:rsidR="008905AA" w:rsidRDefault="00D03710">
      <w:pPr>
        <w:pStyle w:val="e079b7e9-6c0d-4369-9612-09055ac36b11"/>
        <w:spacing w:line="360" w:lineRule="auto"/>
      </w:pPr>
      <w:r>
        <w:t>日本exile这个团体真的有毒。。。老大娶了女神武井咲，hiro娶了上户彩，现在akira又娶了林志玲，一个团都是女神收割机。。。</w:t>
      </w:r>
      <w:bookmarkStart w:id="0" w:name="_GoBack"/>
      <w:bookmarkEnd w:id="0"/>
    </w:p>
    <w:p w:rsidR="008905AA" w:rsidRDefault="008905AA">
      <w:pPr>
        <w:pStyle w:val="e079b7e9-6c0d-4369-9612-09055ac36b11"/>
      </w:pPr>
    </w:p>
    <w:p w:rsidR="008905AA" w:rsidRDefault="008905AA">
      <w:pPr>
        <w:jc w:val="left"/>
      </w:pPr>
    </w:p>
    <w:p w:rsidR="008905AA" w:rsidRDefault="00D03710">
      <w:pPr>
        <w:pStyle w:val="2f0baa67-b227-484c-9d3e-cb0e96bd2f6c"/>
      </w:pPr>
      <w:r>
        <w:rPr>
          <w:color w:val="5B9BD5"/>
          <w:sz w:val="28"/>
          <w:szCs w:val="28"/>
        </w:rPr>
        <w:t xml:space="preserve"> </w:t>
      </w:r>
    </w:p>
    <w:p w:rsidR="008905AA" w:rsidRDefault="00D03710">
      <w:pPr>
        <w:pStyle w:val="407f1d0a-d24f-417a-ab04-6ad6f67cc836"/>
        <w:spacing w:line="360" w:lineRule="auto"/>
      </w:pPr>
      <w:r>
        <w:t>和大家说件事。上次星球系统更新，大概有十几天没法发内容。我自己这里，偶尔也有疲劳需要休息的时候。</w:t>
        <w:cr/>
        <w:t/>
        <w:cr/>
        <w:t>所以我和星球的小姐姐说了一下，这一期星球的到期时间往后推20天。节后那边就会处理。</w:t>
        <w:cr/>
        <w:t/>
        <w:cr/>
        <w:t>感谢你们对我的信任，我也只能尽量回报以信任。粽子节快乐！</w:t>
      </w:r>
      <w:bookmarkStart w:id="0" w:name="_GoBack"/>
      <w:bookmarkEnd w:id="0"/>
    </w:p>
    <w:p w:rsidR="008905AA" w:rsidRDefault="008905AA">
      <w:pPr>
        <w:pStyle w:val="407f1d0a-d24f-417a-ab04-6ad6f67cc836"/>
      </w:pPr>
    </w:p>
    <w:p w:rsidR="008905AA" w:rsidRDefault="008905AA">
      <w:pPr>
        <w:jc w:val="left"/>
      </w:pPr>
    </w:p>
    <w:p w:rsidR="008905AA" w:rsidRDefault="00D03710">
      <w:pPr>
        <w:pStyle w:val="52270beb-296d-42e3-9e66-7fddbe8b67cb"/>
      </w:pPr>
      <w:r>
        <w:rPr>
          <w:color w:val="5B9BD5"/>
          <w:sz w:val="28"/>
          <w:szCs w:val="28"/>
        </w:rPr>
        <w:t>想请教一个宏观经济的问题，最近新西兰和澳大利亚相继降息，美联储似乎也暗示会降息，能否谈一谈这件事，大概有多大影响，谢谢！</w:t>
      </w:r>
    </w:p>
    <w:p w:rsidR="008905AA" w:rsidRDefault="00D03710">
      <w:pPr>
        <w:pStyle w:val="b8a0edde-511d-437f-996f-295148a12293"/>
        <w:spacing w:line="360" w:lineRule="auto"/>
      </w:pPr>
      <w:r>
        <w:t>影响很大啊，说明西方国家的货币政策转向了，有可能又走回放水这条路。我并不觉得放水是好事，但问题在于金毛大统领需要政绩，因此需要美联储放水。</w:t>
        <w:cr/>
        <w:t/>
        <w:cr/>
        <w:t>有个比方挺好的，放水就相当于嗑药，人身体好点了就应该少嗑药。但如果这个人充满了欲望，不想好好养生，那就会继续嗑药。</w:t>
        <w:cr/>
        <w:t/>
        <w:cr/>
        <w:t>换个稍微负责任一点的统领，这个时候应该不会逼着美联储降息的。而是借着加息缩表的节奏去收割全世界。虽然这样美国也会承受一定的痛苦，但别人损失更大，最终还是美国获利。</w:t>
        <w:cr/>
        <w:t/>
        <w:cr/>
        <w:t>另外一个因素是，过去30年经济的发展，得益于信息技术的进步。现在信息技术进步的脚步明显慢下来了，中美为了一个5G都争夺的那么厉害。这件事对未来经济的影响肯定也非常大。</w:t>
      </w:r>
      <w:bookmarkStart w:id="0" w:name="_GoBack"/>
      <w:bookmarkEnd w:id="0"/>
    </w:p>
    <w:p w:rsidR="008905AA" w:rsidRDefault="008905AA">
      <w:pPr>
        <w:pStyle w:val="b8a0edde-511d-437f-996f-295148a12293"/>
      </w:pPr>
    </w:p>
    <w:p w:rsidR="008905AA" w:rsidRDefault="008905AA">
      <w:pPr>
        <w:jc w:val="left"/>
      </w:pPr>
    </w:p>
    <w:p w:rsidR="008905AA" w:rsidRDefault="00D03710">
      <w:pPr>
        <w:pStyle w:val="380aa761-b800-491f-a08f-22fa90538d9d"/>
      </w:pPr>
      <w:r>
        <w:rPr>
          <w:color w:val="5B9BD5"/>
          <w:sz w:val="28"/>
          <w:szCs w:val="28"/>
        </w:rPr>
        <w:t>能否帮忙看一下青岛啤酒，短期持有可以吗？要不要割肉？</w:t>
      </w:r>
    </w:p>
    <w:p w:rsidR="008905AA" w:rsidRDefault="00D03710">
      <w:pPr>
        <w:pStyle w:val="45fdcb3e-64db-4213-be53-76a058563ec8"/>
        <w:spacing w:line="360" w:lineRule="auto"/>
      </w:pPr>
      <w:r>
        <w:t>兄弟，青岛啤酒从高点下来也没多少啊，难道你是高点追进去的？</w:t>
        <w:cr/>
        <w:t/>
        <w:cr/>
        <w:t>我简单看了一下，青岛啤酒的估值有点小高40PE，茅台酒才30PE呢。从去年10月开始，青岛啤酒是低点翻倍了，从基本面来看，其实青岛啤酒也没啥特别大的改善，不知道为啥会给那么高的估值。不过青岛啤酒有一个潜在的利好就是涨价。一罐啤酒几块钱，涨个两毛钱谁都不在乎，但对公司来说是很大的利润。</w:t>
        <w:cr/>
        <w:t/>
        <w:cr/>
        <w:t>说了一堆，给两个不成熟的建议，因为我对青岛啤酒不是特别熟悉。</w:t>
        <w:cr/>
        <w:t/>
        <w:cr/>
        <w:t>第一，短线看青岛啤酒已经破位了，压力比较大。我不做短线，但是通常在这个位置做短线的会建议你割掉。</w:t>
        <w:cr/>
        <w:t/>
        <w:cr/>
        <w:t>第二，长线来看你当时买入青岛啤酒的理由是否还存在，在的话就可以持有。</w:t>
      </w:r>
      <w:bookmarkStart w:id="0" w:name="_GoBack"/>
      <w:bookmarkEnd w:id="0"/>
    </w:p>
    <w:p w:rsidR="008905AA" w:rsidRDefault="008905AA">
      <w:pPr>
        <w:pStyle w:val="45fdcb3e-64db-4213-be53-76a058563ec8"/>
      </w:pPr>
    </w:p>
    <w:p w:rsidR="008905AA" w:rsidRDefault="008905AA">
      <w:pPr>
        <w:jc w:val="left"/>
      </w:pPr>
    </w:p>
    <w:p w:rsidR="008905AA" w:rsidRDefault="00D03710">
      <w:pPr>
        <w:pStyle w:val="0dd3f556-c5d7-45a3-b188-64e999090941"/>
      </w:pPr>
      <w:r>
        <w:rPr>
          <w:color w:val="5B9BD5"/>
          <w:sz w:val="28"/>
          <w:szCs w:val="28"/>
        </w:rPr>
        <w:t>教授，您好，想咨询下关于安防厂商海康威视和大华股份目前的股价是否在合理估值范围？感觉这价位现在挺低的，想要入手，准备持有半年以上</w:t>
      </w:r>
    </w:p>
    <w:p w:rsidR="008905AA" w:rsidRDefault="00D03710">
      <w:pPr>
        <w:pStyle w:val="5995f9c7-3ca7-4f52-9f78-55791c06d178"/>
        <w:spacing w:line="360" w:lineRule="auto"/>
      </w:pPr>
      <w:r>
        <w:t>观望吧。海康和大华我非常熟悉的，过去N年都是高速增长。海康的增长一般都在30%以上，这个时候给高估值是合理的。但从一季度数据看，即便没有MYZ的影响，海康的增长也基本停滞了，业务看到了天花板。大华的情况只有比海康更差。</w:t>
        <w:cr/>
        <w:t/>
        <w:cr/>
        <w:t>所以正确的做法是对海康和大华保持关注，看到财报上有逆转的趋势才进去。</w:t>
        <w:cr/>
        <w:t/>
        <w:cr/>
        <w:t>另外我个人认为海康的管理层能力比大华强很多，如果我买的话可定选海康。而且海康的技术能力应该比大华强，可以看看能不能创造出新的跑道。</w:t>
      </w:r>
      <w:bookmarkStart w:id="0" w:name="_GoBack"/>
      <w:bookmarkEnd w:id="0"/>
    </w:p>
    <w:p w:rsidR="008905AA" w:rsidRDefault="008905AA">
      <w:pPr>
        <w:pStyle w:val="5995f9c7-3ca7-4f52-9f78-55791c06d178"/>
      </w:pPr>
    </w:p>
    <w:p w:rsidR="008905AA" w:rsidRDefault="008905AA">
      <w:pPr>
        <w:jc w:val="left"/>
      </w:pPr>
    </w:p>
    <w:p w:rsidR="008905AA" w:rsidRDefault="00D03710">
      <w:pPr>
        <w:pStyle w:val="2a22b882-0a45-42df-a241-9860c31b6104"/>
      </w:pPr>
      <w:r>
        <w:rPr>
          <w:color w:val="5B9BD5"/>
          <w:sz w:val="28"/>
          <w:szCs w:val="28"/>
        </w:rPr>
        <w:t>医药行业查财务这个事怎么看，恒瑞是不是可以搞点？</w:t>
      </w:r>
    </w:p>
    <w:p w:rsidR="008905AA" w:rsidRDefault="00D03710">
      <w:pPr>
        <w:pStyle w:val="2ffbda9f-3a28-4cf2-acf4-0cd0e1b8a0ad"/>
        <w:spacing w:line="360" w:lineRule="auto"/>
      </w:pPr>
      <w:r>
        <w:t>医药行业问题有点无解，在现有医药管理系统下，医生收入很低就靠医药代表来补，病人用了高价药还没办法。这个问题想要有个比较好的解决，至少要10年以上和很大的改革决心。</w:t>
        <w:cr/>
        <w:t/>
        <w:cr/>
        <w:t>至少在我看来，3甲医院的主任副主任收入不比BAT的程序员低才合理。</w:t>
        <w:cr/>
        <w:t/>
        <w:cr/>
        <w:t>恒瑞我一直瞄着，如果有大的调整会考虑入手。毕竟是创新药，和那些靠医药代表发财的公司不一样。</w:t>
      </w:r>
      <w:bookmarkStart w:id="0" w:name="_GoBack"/>
      <w:bookmarkEnd w:id="0"/>
    </w:p>
    <w:p w:rsidR="008905AA" w:rsidRDefault="008905AA">
      <w:pPr>
        <w:pStyle w:val="2ffbda9f-3a28-4cf2-acf4-0cd0e1b8a0ad"/>
      </w:pPr>
    </w:p>
    <w:p w:rsidR="008905AA" w:rsidRDefault="008905AA">
      <w:pPr>
        <w:jc w:val="left"/>
      </w:pPr>
    </w:p>
    <w:p w:rsidR="008905AA" w:rsidRDefault="00D03710">
      <w:pPr>
        <w:pStyle w:val="1f823729-65fd-4a80-873f-af629cd2cdf8"/>
      </w:pPr>
      <w:r>
        <w:rPr>
          <w:color w:val="5B9BD5"/>
          <w:sz w:val="28"/>
          <w:szCs w:val="28"/>
        </w:rPr>
        <w:t xml:space="preserve"> </w:t>
      </w:r>
    </w:p>
    <w:p w:rsidR="008905AA" w:rsidRDefault="00D03710">
      <w:pPr>
        <w:pStyle w:val="7fb7b4e2-1371-407e-bc27-3eb237f500a7"/>
        <w:spacing w:line="360" w:lineRule="auto"/>
      </w:pPr>
      <w:r>
        <w:t>别人家的股市左右又大涨了，求大A股今天给力啊。A50微涨，人民币汇率基本不动，外围情况还不错。</w:t>
        <w:cr/>
        <w:t/>
        <w:cr/>
        <w:t>求屈原显灵！</w:t>
      </w:r>
      <w:bookmarkStart w:id="0" w:name="_GoBack"/>
      <w:bookmarkEnd w:id="0"/>
    </w:p>
    <w:p w:rsidR="008905AA" w:rsidRDefault="008905AA">
      <w:pPr>
        <w:pStyle w:val="7fb7b4e2-1371-407e-bc27-3eb237f500a7"/>
      </w:pPr>
    </w:p>
    <w:p w:rsidR="008905AA" w:rsidRDefault="008905AA">
      <w:pPr>
        <w:jc w:val="left"/>
      </w:pPr>
    </w:p>
    <w:p w:rsidR="008905AA" w:rsidRDefault="00D03710">
      <w:pPr>
        <w:pStyle w:val="1ec3f648-ca4c-4a61-b563-0f0af5ff4925"/>
      </w:pPr>
      <w:r>
        <w:rPr>
          <w:color w:val="5B9BD5"/>
          <w:sz w:val="28"/>
          <w:szCs w:val="28"/>
        </w:rPr>
        <w:t xml:space="preserve"> </w:t>
      </w:r>
    </w:p>
    <w:p w:rsidR="008905AA" w:rsidRDefault="00D03710">
      <w:pPr>
        <w:pStyle w:val="3a2e05d4-54be-42a6-89ef-a1e114c5bfda"/>
        <w:spacing w:line="360" w:lineRule="auto"/>
      </w:pPr>
      <w:r>
        <w:t>愁死我了，深成指你就不能再砸下去补个缺口，然后大家就可以愉快地上涨了。</w:t>
        <w:cr/>
        <w:t/>
        <w:cr/>
        <w:t>昨天美股大涨真是害人精。</w:t>
      </w:r>
      <w:bookmarkStart w:id="0" w:name="_GoBack"/>
      <w:bookmarkEnd w:id="0"/>
    </w:p>
    <w:p w:rsidR="008905AA" w:rsidRDefault="008905AA">
      <w:pPr>
        <w:pStyle w:val="3a2e05d4-54be-42a6-89ef-a1e114c5bfda"/>
      </w:pPr>
    </w:p>
    <w:p w:rsidR="008905AA" w:rsidRDefault="008905AA">
      <w:pPr>
        <w:jc w:val="left"/>
      </w:pPr>
    </w:p>
    <w:p w:rsidR="008905AA" w:rsidRDefault="00D03710">
      <w:pPr>
        <w:pStyle w:val="bbc93eeb-a167-4bfa-81dd-a7c605740e67"/>
      </w:pPr>
      <w:r>
        <w:rPr>
          <w:color w:val="5B9BD5"/>
          <w:sz w:val="28"/>
          <w:szCs w:val="28"/>
        </w:rPr>
        <w:t>主公，浙江龙盛是什么情况？感觉看不明白。能给分析分析吗？可以买不？</w:t>
      </w:r>
    </w:p>
    <w:p w:rsidR="008905AA" w:rsidRDefault="00D03710">
      <w:pPr>
        <w:pStyle w:val="5197988b-15a7-4bad-a1c8-348af88f4c83"/>
        <w:spacing w:line="360" w:lineRule="auto"/>
      </w:pPr>
      <w:r>
        <w:t>龙盛的情况很简单，我也说过很多次了。</w:t>
        <w:cr/>
        <w:t/>
        <w:cr/>
        <w:t>龙盛是好股票，10块多一点的时候很有价值。但是这个价值因为江苏爆炸事件被游资利用了，大肆炒作，一口气炒到了不合理的26块的位置。那么后面的情况自然也只有跌了。</w:t>
        <w:cr/>
        <w:t/>
        <w:cr/>
        <w:t>当然目前的价格，我认为是有价值支撑的。但问题在于，被游资玩过的股票，有点像被流氓玩弄过的女性，会产生贬值。除非哪天游资想起来再过来玩一把，其他机构什么的都懒得来玩的。</w:t>
        <w:cr/>
        <w:t/>
        <w:cr/>
        <w:t>长远来看，如果龙盛跌到15以下，甚至回到10元左右的位置，我是愿意建仓的。</w:t>
      </w:r>
      <w:bookmarkStart w:id="0" w:name="_GoBack"/>
      <w:bookmarkEnd w:id="0"/>
    </w:p>
    <w:p w:rsidR="008905AA" w:rsidRDefault="008905AA">
      <w:pPr>
        <w:pStyle w:val="5197988b-15a7-4bad-a1c8-348af88f4c83"/>
      </w:pPr>
    </w:p>
    <w:p w:rsidR="008905AA" w:rsidRDefault="008905AA">
      <w:pPr>
        <w:jc w:val="left"/>
      </w:pPr>
    </w:p>
    <w:p w:rsidR="008905AA" w:rsidRDefault="00D03710">
      <w:pPr>
        <w:pStyle w:val="12bd87da-88c8-4026-a514-20c13d923e8c"/>
      </w:pPr>
      <w:r>
        <w:rPr>
          <w:color w:val="5B9BD5"/>
          <w:sz w:val="28"/>
          <w:szCs w:val="28"/>
        </w:rPr>
        <w:t>光大这个事严重吗……钱还要的回来不  我买的爱建信托炸雷了…… 不过听说是华瑞借道 爱建 但是 华瑞大股东和爱建一样都是 均瑶……我有不淡定了  望教授分析分析</w:t>
      </w:r>
    </w:p>
    <w:p w:rsidR="008905AA" w:rsidRDefault="00D03710">
      <w:pPr>
        <w:pStyle w:val="715c64c4-2425-430d-bc18-0ecc792f24df"/>
        <w:spacing w:line="360" w:lineRule="auto"/>
      </w:pPr>
      <w:r>
        <w:t>这个问题给你具体分析一下吧，也顺便回答一下很多人关注的广大证券问题。</w:t>
        <w:cr/>
        <w:t/>
        <w:cr/>
        <w:t>最近信托暴雷，不是一起两起，而是很多起。本质和去年P2P暴雷是一样的，都是去杠杆、打破刚兑后的一种必然。我没有能力去了解每一起事件背后的原因。但是共同点就是，这些信托的本质都是有大的企业来进行担保，但这些企业可能自身难保。</w:t>
        <w:cr/>
        <w:t/>
        <w:cr/>
        <w:t>处理结果我认为和P2P也最终会是类似的。指望全额本息还款没必要了，但也没必要过于悲观，本金应该能回来一部分，甚至一大部分。因为这些做担保的大企业往往有一个特点，就是虽然现金流很差，但是囤积了大量的土地，包含厂房和商业地产，这些都肯定是有价值的。</w:t>
        <w:cr/>
        <w:t/>
        <w:cr/>
        <w:t>所以长期来看，只要金融机构、担保企业、当地的政府有解决问题的诚意，最终总归是能够部分解决问题的。</w:t>
        <w:cr/>
        <w:t/>
        <w:cr/>
        <w:t>既然是打破刚兑了，那么承销券商承担的责任实际上是有限的。虽然会被大家骂，坏了名声，但只要脸皮厚肯耍赖，实际的经济损失不会很大。最多就是把承销所获的收益吐出来，不可能来还本金的。</w:t>
        <w:cr/>
        <w:t/>
        <w:cr/>
        <w:t>所以没有必要过于悲观。比方说光大证券，真的不想要的话，可以等个反弹再说。至于是不是长期看好券商，这个是持有者自身的判断，我就不说话了。</w:t>
      </w:r>
      <w:bookmarkStart w:id="0" w:name="_GoBack"/>
      <w:bookmarkEnd w:id="0"/>
    </w:p>
    <w:p w:rsidR="008905AA" w:rsidRDefault="008905AA">
      <w:pPr>
        <w:pStyle w:val="715c64c4-2425-430d-bc18-0ecc792f24df"/>
      </w:pPr>
    </w:p>
    <w:p w:rsidR="008905AA" w:rsidRDefault="008905AA">
      <w:pPr>
        <w:jc w:val="left"/>
      </w:pPr>
    </w:p>
    <w:p w:rsidR="008905AA" w:rsidRDefault="00D03710">
      <w:pPr>
        <w:pStyle w:val="2ac09c1b-816a-4387-9a44-af960871bc19"/>
      </w:pPr>
      <w:r>
        <w:rPr>
          <w:color w:val="5B9BD5"/>
          <w:sz w:val="28"/>
          <w:szCs w:val="28"/>
        </w:rPr>
        <w:t>教授，翻一次我吧！提了几次有关华东医药的问题都没有回答。自从公司收购佐力药业以来一路下跌，今天又跌了4个点！我是继续持有装死，还是割肉离场，还是补仓，请帮我分析分析，跪谢！</w:t>
      </w:r>
    </w:p>
    <w:p w:rsidR="008905AA" w:rsidRDefault="00D03710">
      <w:pPr>
        <w:pStyle w:val="98b3561b-cf73-4b38-a555-ab8527331f8a"/>
        <w:spacing w:line="360" w:lineRule="auto"/>
      </w:pPr>
      <w:r>
        <w:t>我不回答，是因为很难回答。</w:t>
        <w:cr/>
        <w:t/>
        <w:cr/>
        <w:t>光就收购这件事儿来说，对公司的财务影响不太大，最多也就是损失几个亿的问题，完全无所谓。</w:t>
        <w:cr/>
        <w:t/>
        <w:cr/>
        <w:t>但是坏的是人品。在风口浪尖上去高溢价收购一家中药企业，公司的管理层是想干什么，职业操守体现在哪里？</w:t>
        <w:cr/>
        <w:t/>
        <w:cr/>
        <w:t>所以核心的问题在于，你的判断是什么，公司管理层进行这次收购的定性是什么？</w:t>
        <w:cr/>
        <w:t/>
        <w:cr/>
        <w:t>是决策正确而未被股东认可，还是一次错误的决策，还是出卖股东利益换取个人回报？</w:t>
        <w:cr/>
        <w:t/>
        <w:cr/>
        <w:t>如果是1或者2，都可以持有。3，放弃。</w:t>
      </w:r>
      <w:bookmarkStart w:id="0" w:name="_GoBack"/>
      <w:bookmarkEnd w:id="0"/>
    </w:p>
    <w:p w:rsidR="008905AA" w:rsidRDefault="008905AA">
      <w:pPr>
        <w:pStyle w:val="98b3561b-cf73-4b38-a555-ab8527331f8a"/>
      </w:pPr>
    </w:p>
    <w:p w:rsidR="008905AA" w:rsidRDefault="008905AA">
      <w:pPr>
        <w:jc w:val="left"/>
      </w:pPr>
    </w:p>
    <w:p w:rsidR="008905AA" w:rsidRDefault="00D03710">
      <w:pPr>
        <w:pStyle w:val="377dc237-5a27-404f-b3ae-2018ad89f9ac"/>
      </w:pPr>
      <w:r>
        <w:rPr>
          <w:color w:val="5B9BD5"/>
          <w:sz w:val="28"/>
          <w:szCs w:val="28"/>
        </w:rPr>
        <w:t>教授，亨通光电前一段时间被一个叫夏草的说的财务问题，结果股价大跌，公司马上回应并增持股份，现在亨通又接华为海光缆，同时华为持股亨通光电。亨通光电的价值（或者股价），教授可以帮忙分析下么，华为转给亨通光缆，是否意味着亨通比长飞  中天更有优势？谢谢</w:t>
      </w:r>
    </w:p>
    <w:p w:rsidR="008905AA" w:rsidRDefault="00D03710">
      <w:pPr>
        <w:pStyle w:val="9509ea50-d455-4006-860c-acbc365b718a"/>
        <w:spacing w:line="360" w:lineRule="auto"/>
      </w:pPr>
      <w:r>
        <w:t>这个问题太复杂了，我只能回答一半。</w:t>
        <w:cr/>
        <w:t/>
        <w:cr/>
        <w:t>大A股很多公司都会有财务方面的问题，但被人公开质疑，说明问题是非常严重的，到了明眼人都能看出来的程度。所以没有必要存在侥幸心理，认为夏草或者别人都说胡说八道。因为大A股没有做空机制，别人胡说八道有什么好处呢？</w:t>
        <w:cr/>
        <w:t/>
        <w:cr/>
        <w:t>既然没有好处，说明说出来的多半就是实话，实在看不下去了。</w:t>
        <w:cr/>
        <w:t/>
        <w:cr/>
        <w:t>后半部分我只是脑补，因为这个公司我没有具体研究过。</w:t>
        <w:cr/>
        <w:t/>
        <w:cr/>
        <w:t>公司愿意增持，说明还没有破罐子破摔，对自己还有期许。华为持股，也相当于是对公司的一种背书。但是不是比长飞或者中天更有优势，那也未必。就好像腾讯找京东合作，难道说明京东比阿里更有优势么？</w:t>
      </w:r>
      <w:bookmarkStart w:id="0" w:name="_GoBack"/>
      <w:bookmarkEnd w:id="0"/>
    </w:p>
    <w:p w:rsidR="008905AA" w:rsidRDefault="008905AA">
      <w:pPr>
        <w:pStyle w:val="9509ea50-d455-4006-860c-acbc365b718a"/>
      </w:pPr>
    </w:p>
    <w:p w:rsidR="008905AA" w:rsidRDefault="008905AA">
      <w:pPr>
        <w:jc w:val="left"/>
      </w:pPr>
    </w:p>
    <w:p w:rsidR="008905AA" w:rsidRDefault="00D03710">
      <w:pPr>
        <w:pStyle w:val="bee11be4-e992-44a8-bd3b-0cc46f595eea"/>
      </w:pPr>
      <w:r>
        <w:rPr>
          <w:color w:val="5B9BD5"/>
          <w:sz w:val="28"/>
          <w:szCs w:val="28"/>
        </w:rPr>
        <w:t xml:space="preserve">雷军多次给自己奖励股票  会稀释小股东的股票吗 </w:t>
        <w:cr/>
        <w:t>小股东遇到这种情况能保护自己权益吗 😡</w:t>
      </w:r>
    </w:p>
    <w:p w:rsidR="008905AA" w:rsidRDefault="00D03710">
      <w:pPr>
        <w:pStyle w:val="83490a0f-8e1b-4bef-9db7-099b4870d197"/>
        <w:spacing w:line="360" w:lineRule="auto"/>
      </w:pPr>
      <w:r>
        <w:t>还好，比方说最近一次，雷军拿到的股票实际上是顺为资本给的，而顺为资本就是雷军的一个马甲。相当于股票是从雷军的左手交到右手。</w:t>
        <w:cr/>
        <w:t/>
        <w:cr/>
        <w:t>我个人还是比较信任雷军的，应该是个传统意义上的好人和老实人。当然这个时代，老实人也难免吹牛，比方说开盘买入小米的人会翻倍等等。但长期来看，也未必不能实现。</w:t>
        <w:cr/>
        <w:t/>
        <w:cr/>
        <w:t>所以我这里会长期关注小米，只要MYZ因素稍微减弱，会考虑建仓的。</w:t>
      </w:r>
      <w:bookmarkStart w:id="0" w:name="_GoBack"/>
      <w:bookmarkEnd w:id="0"/>
    </w:p>
    <w:p w:rsidR="008905AA" w:rsidRDefault="008905AA">
      <w:pPr>
        <w:pStyle w:val="83490a0f-8e1b-4bef-9db7-099b4870d197"/>
      </w:pPr>
    </w:p>
    <w:p w:rsidR="008905AA" w:rsidRDefault="008905AA">
      <w:pPr>
        <w:jc w:val="left"/>
      </w:pPr>
    </w:p>
    <w:p w:rsidR="008905AA" w:rsidRDefault="00D03710">
      <w:pPr>
        <w:pStyle w:val="3d1a74e4-826d-4aa3-8d62-aa16583130f1"/>
      </w:pPr>
      <w:r>
        <w:rPr>
          <w:color w:val="5B9BD5"/>
          <w:sz w:val="28"/>
          <w:szCs w:val="28"/>
        </w:rPr>
        <w:t>教授，今天又重复看了达利奥的“经济机器是如何运行的”，不知道教授是否看过，对这个分析模型是否认可？中国现在处于怎么样的阶段？中国现在的解决措施是否得当？现在有没有什么效果了？谢谢</w:t>
      </w:r>
    </w:p>
    <w:p w:rsidR="008905AA" w:rsidRDefault="00D03710">
      <w:pPr>
        <w:pStyle w:val="643875fd-c582-4a8a-94e1-f4726b974305"/>
        <w:spacing w:line="360" w:lineRule="auto"/>
      </w:pPr>
      <w:r>
        <w:t>达里奥的模型非常好，我们目前可能是处于通货膨胀去杠杆的阶段。</w:t>
        <w:cr/>
        <w:t/>
        <w:cr/>
        <w:t>第一步是去股市的杠杆，已经去的比较成功了。前几天易会满说，80%的杠杆已经去掉了。</w:t>
        <w:cr/>
        <w:t/>
        <w:cr/>
        <w:t>第二步是去各种理财产品包括P2P的杠杆，从去年6月开始，先是P2P雷潮，目前是信托雷潮，本质上都是去杠杆。成功不成功不好说，反正上万亿的资产都已经打破刚兑了。</w:t>
        <w:cr/>
        <w:t/>
        <w:cr/>
        <w:t>第三步是去政府的地方债杠杆，特别是隐性债务。已经持续了几年，目前看情况还可以，大部分地方债都稳步下降。</w:t>
        <w:cr/>
        <w:t/>
        <w:cr/>
        <w:t>也正是因为这些去杠杆，导致了最近几年GDP增速下降。但我个人认为，降低2%的GDP，真正去除了杠杆还是值得的。</w:t>
        <w:cr/>
        <w:t/>
        <w:cr/>
        <w:t>但在去杠杆的过程中，通货膨胀比较厉害的，这点大家想必都感受到了。但乐观一点的话，后面的通货膨胀可能会减轻。</w:t>
      </w:r>
      <w:bookmarkStart w:id="0" w:name="_GoBack"/>
      <w:bookmarkEnd w:id="0"/>
    </w:p>
    <w:p w:rsidR="008905AA" w:rsidRDefault="008905AA">
      <w:pPr>
        <w:pStyle w:val="643875fd-c582-4a8a-94e1-f4726b974305"/>
      </w:pPr>
    </w:p>
    <w:p w:rsidR="008905AA" w:rsidRDefault="008905AA">
      <w:pPr>
        <w:jc w:val="left"/>
      </w:pPr>
    </w:p>
    <w:p w:rsidR="008905AA" w:rsidRDefault="00D03710">
      <w:pPr>
        <w:pStyle w:val="0d61f503-c52f-4ab3-979a-16f2d7ebafff"/>
      </w:pPr>
      <w:r>
        <w:rPr>
          <w:color w:val="5B9BD5"/>
          <w:sz w:val="28"/>
          <w:szCs w:val="28"/>
        </w:rPr>
        <w:t>请问下教授，后期有关于行业公司估值法的干货吗?PE，PB应该怎么去看?作为小白，感觉这一块是真的太欠缺，对于pe，pb高低，没什么太多概念。</w:t>
      </w:r>
    </w:p>
    <w:p w:rsidR="008905AA" w:rsidRDefault="00D03710">
      <w:pPr>
        <w:pStyle w:val="6d796dc8-70cc-4f91-8cca-aff02658ab77"/>
        <w:spacing w:line="360" w:lineRule="auto"/>
      </w:pPr>
      <w:r>
        <w:t>PE，PB前面都说过的，你可以去搜索一下。提示一下，只看星主，可以搜到。当然后面肯定还会有进一步的分析和补充，但是核心的东西都说过了，而且是很早就说过了。</w:t>
        <w:cr/>
        <w:t/>
        <w:cr/>
        <w:t>当然，为了方便大家阅读，等后面我稍空以后争取整理出一个PDF文件。</w:t>
      </w:r>
      <w:bookmarkStart w:id="0" w:name="_GoBack"/>
      <w:bookmarkEnd w:id="0"/>
    </w:p>
    <w:p w:rsidR="008905AA" w:rsidRDefault="008905AA">
      <w:pPr>
        <w:pStyle w:val="6d796dc8-70cc-4f91-8cca-aff02658ab77"/>
      </w:pPr>
    </w:p>
    <w:p w:rsidR="008905AA" w:rsidRDefault="008905AA">
      <w:pPr>
        <w:jc w:val="left"/>
      </w:pPr>
    </w:p>
    <w:p w:rsidR="008905AA" w:rsidRDefault="00D03710">
      <w:pPr>
        <w:pStyle w:val="2c1ae992-4b24-4af9-aa32-f984b30ac9d7"/>
      </w:pPr>
      <w:r>
        <w:rPr>
          <w:color w:val="5B9BD5"/>
          <w:sz w:val="28"/>
          <w:szCs w:val="28"/>
        </w:rPr>
        <w:t xml:space="preserve"> </w:t>
      </w:r>
    </w:p>
    <w:p w:rsidR="008905AA" w:rsidRDefault="00D03710">
      <w:pPr>
        <w:pStyle w:val="65c01576-03c1-4e37-8e24-63b8f144f01e"/>
        <w:spacing w:line="360" w:lineRule="auto"/>
      </w:pPr>
      <w:r>
        <w:t>美股大涨，A50也涨了，估计今天大A股能混个高开吧。不过其实我不太喜欢这个剧本，最好的剧本还是先补缺了再说，至少先把深成指的缺口给补了然后再往上走，这样大家都有底气。</w:t>
        <w:cr/>
        <w:t/>
        <w:cr/>
        <w:t>比特币昨天又大跌，啊哈，巴菲特气场太强大了。</w:t>
        <w:cr/>
        <w:t/>
        <w:cr/>
        <w:t xml:space="preserve">昨天很多人问老板该怎么办，那只能持有了，但也没有必要加仓，省的坏了心态。 </w:t>
        <w:cr/>
        <w:t/>
        <w:cr/>
        <w:t>华泰正在准备伦敦股市GDR上市筹资5亿美元左右。这个肯定是利好，不知道今天华泰会怎么走，我觉得会涨一波吧。</w:t>
      </w:r>
      <w:bookmarkStart w:id="0" w:name="_GoBack"/>
      <w:bookmarkEnd w:id="0"/>
    </w:p>
    <w:p w:rsidR="008905AA" w:rsidRDefault="008905AA">
      <w:pPr>
        <w:pStyle w:val="65c01576-03c1-4e37-8e24-63b8f144f01e"/>
      </w:pPr>
    </w:p>
    <w:p w:rsidR="008905AA" w:rsidRDefault="008905AA">
      <w:pPr>
        <w:jc w:val="left"/>
      </w:pPr>
    </w:p>
    <w:p w:rsidR="008905AA" w:rsidRDefault="00D03710">
      <w:pPr>
        <w:pStyle w:val="5b07dd35-dc95-4a0a-9256-ef6b255b7d95"/>
      </w:pPr>
      <w:r>
        <w:rPr>
          <w:color w:val="5B9BD5"/>
          <w:sz w:val="28"/>
          <w:szCs w:val="28"/>
        </w:rPr>
        <w:t xml:space="preserve"> </w:t>
      </w:r>
    </w:p>
    <w:p w:rsidR="008905AA" w:rsidRDefault="00D03710">
      <w:pPr>
        <w:pStyle w:val="9e8d1412-b1ed-461d-a30a-67451fdd199e"/>
        <w:spacing w:line="360" w:lineRule="auto"/>
      </w:pPr>
      <w:r>
        <w:t>我知道你们今天都很难受，我也很难受。</w:t>
        <w:cr/>
        <w:t/>
        <w:cr/>
        <w:t>为了安抚大家这颗受伤的心，我决定现在开始起写一篇干货</w:t>
      </w:r>
      <w:bookmarkStart w:id="0" w:name="_GoBack"/>
      <w:bookmarkEnd w:id="0"/>
    </w:p>
    <w:p w:rsidR="008905AA" w:rsidRDefault="008905AA">
      <w:pPr>
        <w:pStyle w:val="9e8d1412-b1ed-461d-a30a-67451fdd199e"/>
      </w:pPr>
    </w:p>
    <w:p w:rsidR="008905AA" w:rsidRDefault="008905AA">
      <w:pPr>
        <w:jc w:val="left"/>
      </w:pPr>
    </w:p>
    <w:p w:rsidR="008905AA" w:rsidRDefault="00D03710">
      <w:pPr>
        <w:pStyle w:val="f484ab14-0a46-40ee-8550-bf37c66f43a3"/>
      </w:pPr>
      <w:r>
        <w:rPr>
          <w:color w:val="5B9BD5"/>
          <w:sz w:val="28"/>
          <w:szCs w:val="28"/>
        </w:rPr>
        <w:t>教授，我买etf基金，是否存在对方跑路或资金被挪用的可能？谢谢</w:t>
      </w:r>
    </w:p>
    <w:p w:rsidR="008905AA" w:rsidRDefault="00D03710">
      <w:pPr>
        <w:pStyle w:val="80503e8a-df1d-4081-a030-b145103a0e47"/>
        <w:spacing w:line="360" w:lineRule="auto"/>
      </w:pPr>
      <w:r>
        <w:t>放心吧。ETF的相关资金都有专门的银行托管的，管理人员只能操作，不能取出来。</w:t>
        <w:cr/>
        <w:t/>
        <w:cr/>
        <w:t>其实目前最安全的就是和股市相关的各类产品了，因为基本上都是银行存管，每一笔交易都是公开的。</w:t>
        <w:cr/>
        <w:t/>
        <w:cr/>
        <w:t>其他的各种私募和理财产品，钱最终回到企业账户上，对方怎么玩儿就完全hold不住了。</w:t>
      </w:r>
      <w:bookmarkStart w:id="0" w:name="_GoBack"/>
      <w:bookmarkEnd w:id="0"/>
    </w:p>
    <w:p w:rsidR="008905AA" w:rsidRDefault="008905AA">
      <w:pPr>
        <w:pStyle w:val="80503e8a-df1d-4081-a030-b145103a0e47"/>
      </w:pPr>
    </w:p>
    <w:p w:rsidR="008905AA" w:rsidRDefault="008905AA">
      <w:pPr>
        <w:jc w:val="left"/>
      </w:pPr>
    </w:p>
    <w:p w:rsidR="008905AA" w:rsidRDefault="00D03710">
      <w:pPr>
        <w:pStyle w:val="1aa8816f-d0cb-4ead-b32d-7ec0eb22bf0e"/>
      </w:pPr>
      <w:r>
        <w:rPr>
          <w:color w:val="5B9BD5"/>
          <w:sz w:val="28"/>
          <w:szCs w:val="28"/>
        </w:rPr>
        <w:t>想问下教师，办港银卡选择哪个银行转账最优惠，最方便啊？尊驾客服一直推荐大新银行，可靠吗？麻烦回答一下， 今天就要订票跑去深圳开卡了</w:t>
      </w:r>
    </w:p>
    <w:p w:rsidR="008905AA" w:rsidRDefault="00D03710">
      <w:pPr>
        <w:pStyle w:val="d426b60e-447b-401a-8da2-8593c58d8509"/>
        <w:spacing w:line="360" w:lineRule="auto"/>
      </w:pPr>
      <w:r>
        <w:t>转账其实都差不多的，没多大区别。不过这里要提醒一下，香港银行卡用起来没有我们内地的方便，当然也都能用，习惯了都好。</w:t>
      </w:r>
      <w:bookmarkStart w:id="0" w:name="_GoBack"/>
      <w:bookmarkEnd w:id="0"/>
    </w:p>
    <w:p w:rsidR="008905AA" w:rsidRDefault="008905AA">
      <w:pPr>
        <w:pStyle w:val="d426b60e-447b-401a-8da2-8593c58d8509"/>
      </w:pPr>
    </w:p>
    <w:p w:rsidR="008905AA" w:rsidRDefault="008905AA">
      <w:pPr>
        <w:jc w:val="left"/>
      </w:pPr>
    </w:p>
    <w:p w:rsidR="008905AA" w:rsidRDefault="00D03710">
      <w:pPr>
        <w:pStyle w:val="dd4a354f-1585-4908-b0c4-4dcf3904aa5f"/>
      </w:pPr>
      <w:r>
        <w:rPr>
          <w:color w:val="5B9BD5"/>
          <w:sz w:val="28"/>
          <w:szCs w:val="28"/>
        </w:rPr>
        <w:t>请问教授：广发医药卫生连接A（001180）这个基金定投可以吗？教授另外推荐的2支🐔已经养起来了</w:t>
      </w:r>
    </w:p>
    <w:p w:rsidR="008905AA" w:rsidRDefault="00D03710">
      <w:pPr>
        <w:pStyle w:val="0cee260c-6433-4e10-8394-3e71dc4c73eb"/>
        <w:spacing w:line="360" w:lineRule="auto"/>
      </w:pPr>
      <w:r>
        <w:t>医药的问题比较特殊。从长期来看我肯定是看好医药的，但是近期的集采政策又让医药股有很大的不确定性。所谓集采，就是集中采购，相当于逼着药厂来降价。另外现在医药估值也比较高，比方说恒瑞医药70PE，虽然我很喜欢这家企业，但是实在买不下手。这也是我为什么没有推荐医药ETF的原因。</w:t>
      </w:r>
      <w:bookmarkStart w:id="0" w:name="_GoBack"/>
      <w:bookmarkEnd w:id="0"/>
    </w:p>
    <w:p w:rsidR="008905AA" w:rsidRDefault="008905AA">
      <w:pPr>
        <w:pStyle w:val="0cee260c-6433-4e10-8394-3e71dc4c73eb"/>
      </w:pPr>
    </w:p>
    <w:p w:rsidR="008905AA" w:rsidRDefault="008905AA">
      <w:pPr>
        <w:jc w:val="left"/>
      </w:pPr>
    </w:p>
    <w:p w:rsidR="008905AA" w:rsidRDefault="00D03710">
      <w:pPr>
        <w:pStyle w:val="bde24e67-24ad-4197-97e0-739f4add4717"/>
      </w:pPr>
      <w:r>
        <w:rPr>
          <w:color w:val="5B9BD5"/>
          <w:sz w:val="28"/>
          <w:szCs w:val="28"/>
        </w:rPr>
        <w:t>美国股市有郭嘉队吗？</w:t>
      </w:r>
    </w:p>
    <w:p w:rsidR="008905AA" w:rsidRDefault="00D03710">
      <w:pPr>
        <w:pStyle w:val="ee1c8959-bf28-43eb-a6a0-a66bfcb828e5"/>
        <w:spacing w:line="360" w:lineRule="auto"/>
      </w:pPr>
      <w:r>
        <w:t>美国也有郭嘉队，但和我们的形式不太一样。</w:t>
        <w:cr/>
        <w:t/>
        <w:cr/>
        <w:t>2008年金融危机的时候，美国的方式是不断买入企业债，保证企业现金流不断，但应该没有直接入场买入股票。而我们的方式是不断买入股票抬高股价。</w:t>
        <w:cr/>
        <w:t/>
        <w:cr/>
        <w:t>分析一下美国的方法吧，一家企业只要现金流不断，就不会倒闭。这时候企业管理层和大股东如果想要自己的股票变得值钱，就必须认真经营企业，使其业绩好转。所以美国郭嘉队解决的是企业的问题。</w:t>
        <w:cr/>
        <w:t/>
        <w:cr/>
        <w:t>而如果是直接拉升股价，实际上是间接解决了公司股权质押爆仓的问题，救的是券商和银行，但不见得对企业经营有直接的帮助。</w:t>
      </w:r>
      <w:bookmarkStart w:id="0" w:name="_GoBack"/>
      <w:bookmarkEnd w:id="0"/>
    </w:p>
    <w:p w:rsidR="008905AA" w:rsidRDefault="008905AA">
      <w:pPr>
        <w:pStyle w:val="ee1c8959-bf28-43eb-a6a0-a66bfcb828e5"/>
      </w:pPr>
    </w:p>
    <w:p w:rsidR="008905AA" w:rsidRDefault="008905AA">
      <w:pPr>
        <w:jc w:val="left"/>
      </w:pPr>
    </w:p>
    <w:p w:rsidR="008905AA" w:rsidRDefault="00D03710">
      <w:pPr>
        <w:pStyle w:val="4b9258fc-bd17-4594-9d73-6793127431ad"/>
      </w:pPr>
      <w:r>
        <w:rPr>
          <w:color w:val="5B9BD5"/>
          <w:sz w:val="28"/>
          <w:szCs w:val="28"/>
        </w:rPr>
        <w:t>教授，我有个困惑，请您解答。今年行情你说有机会吧，确实，800点的涨幅，券商，猪肉，芯片，5g，白酒，蓝筹，都是有挣钱的机会。我今年操作买的是广宇发展。表现也还不错，最多28个点。后来大盘下跌，没有及时止盈。结果最后只挣了6个点，当时看到地产股的分红都不错。所以也有等年报的心思。搞不懂当时怎么想的。还有券商启动那一波，选的银河，表现相当不错，7块钱多的本。结果10块就卖了，后来高位还追了一把。割肉走了。很困惑的就是行情好的时候拿不住筹码，很容易</w:t>
        <w:cr/>
        <w:t>卖出。到了行情差的时候，亏损就严重，很尴尬，选股也不算差，判断也还可以。就是一年下来还是亏损，教授怎么克服这种行情好挣小钱，行情差亏的多？谢谢</w:t>
      </w:r>
    </w:p>
    <w:p w:rsidR="008905AA" w:rsidRDefault="00D03710">
      <w:pPr>
        <w:pStyle w:val="8e937b6e-86ce-4d2b-9961-eaae89e50b55"/>
        <w:spacing w:line="360" w:lineRule="auto"/>
      </w:pPr>
      <w:r>
        <w:t>这个问题要从两面来说。</w:t>
        <w:cr/>
        <w:t/>
        <w:cr/>
        <w:t>第一，今年的行情是结构性行情，看指数还不错，看个股其实一塌糊涂的。这种指数失真的情况，不仅体现在上证指数，也体现在深成指和创业板上。简单来说就是成分股还不错，但是成分股以外的一塌糊涂。我感觉非成分股至少要比指数多跌5-10%。所以大部分人会跑输大盘。换句话说，不用太责怪自己，行情有毛病。</w:t>
        <w:cr/>
        <w:t/>
        <w:cr/>
        <w:t>第二，今年除了极少数股票以外，都没有持续性。涨了一波之后就杀跌，如果你没有吃全那波上涨，后面又追高的话，十有八九都很惨。包括我在22左右追的华泰，目前也是深套的。在这种大幅波动的行情中，其实追高不是一个好的选择，还是应该以低吸为主，或者就算干脆不动。</w:t>
        <w:cr/>
        <w:t/>
        <w:cr/>
        <w:t>不过在股市中，对大部分人来说经常操作肯定不是一个好习惯。昨天我订阅号文章里写了，大A股多少机构和游资的割韭菜方式就是认为制造波动，人家有资金有信息，散户在短线上和他们斗太难了。</w:t>
      </w:r>
      <w:bookmarkStart w:id="0" w:name="_GoBack"/>
      <w:bookmarkEnd w:id="0"/>
    </w:p>
    <w:p w:rsidR="008905AA" w:rsidRDefault="008905AA">
      <w:pPr>
        <w:pStyle w:val="8e937b6e-86ce-4d2b-9961-eaae89e50b55"/>
      </w:pPr>
    </w:p>
    <w:p w:rsidR="008905AA" w:rsidRDefault="008905AA">
      <w:pPr>
        <w:jc w:val="left"/>
      </w:pPr>
    </w:p>
    <w:p w:rsidR="008905AA" w:rsidRDefault="00D03710">
      <w:pPr>
        <w:pStyle w:val="b5f50e52-2a34-4ef3-8629-66fe3e3aa793"/>
      </w:pPr>
      <w:r>
        <w:rPr>
          <w:color w:val="5B9BD5"/>
          <w:sz w:val="28"/>
          <w:szCs w:val="28"/>
        </w:rPr>
        <w:t xml:space="preserve"> </w:t>
      </w:r>
    </w:p>
    <w:p w:rsidR="008905AA" w:rsidRDefault="00D03710">
      <w:pPr>
        <w:pStyle w:val="74a5cc2d-b578-49b7-9a1d-a3d54c9cfb8f"/>
        <w:spacing w:line="360" w:lineRule="auto"/>
      </w:pPr>
      <w:r>
        <w:t>昨晚美股被我毒奶了，走了一个N字。但主要原因是对谷歌进行反垄断调查，所以主要是纳斯达克大跌，道琼斯指数还是涨的，因此对大A股应该影响不大太。</w:t>
        <w:cr/>
        <w:t/>
        <w:cr/>
        <w:t>富时A50指数昨天收盘后涨了0.64%。</w:t>
        <w:cr/>
        <w:t/>
        <w:cr/>
        <w:t>人民币汇率6.9036，微涨0.01%。</w:t>
      </w:r>
      <w:bookmarkStart w:id="0" w:name="_GoBack"/>
      <w:bookmarkEnd w:id="0"/>
    </w:p>
    <w:p w:rsidR="008905AA" w:rsidRDefault="008905AA">
      <w:pPr>
        <w:pStyle w:val="74a5cc2d-b578-49b7-9a1d-a3d54c9cfb8f"/>
      </w:pPr>
    </w:p>
    <w:p w:rsidR="008905AA" w:rsidRDefault="008905AA">
      <w:pPr>
        <w:jc w:val="left"/>
      </w:pPr>
    </w:p>
    <w:p w:rsidR="008905AA" w:rsidRDefault="00D03710">
      <w:pPr>
        <w:pStyle w:val="dd895a7e-4411-4132-8aa2-61ff71237943"/>
      </w:pPr>
      <w:r>
        <w:rPr>
          <w:color w:val="5B9BD5"/>
          <w:sz w:val="28"/>
          <w:szCs w:val="28"/>
        </w:rPr>
        <w:t xml:space="preserve"> </w:t>
      </w:r>
    </w:p>
    <w:p w:rsidR="008905AA" w:rsidRDefault="00D03710">
      <w:pPr>
        <w:pStyle w:val="5e774f57-25a6-4ea2-b099-41e609c54a14"/>
        <w:spacing w:line="360" w:lineRule="auto"/>
      </w:pPr>
      <w:r>
        <w:t>美股今晚算是消停了，估计能回口血。目前金毛大统领在欧洲访问，估计也不会出什么打击政策。</w:t>
        <w:cr/>
        <w:t/>
        <w:cr/>
        <w:t>所以明天大A应该能回口血了。</w:t>
      </w:r>
      <w:bookmarkStart w:id="0" w:name="_GoBack"/>
      <w:bookmarkEnd w:id="0"/>
    </w:p>
    <w:p w:rsidR="008905AA" w:rsidRDefault="008905AA">
      <w:pPr>
        <w:pStyle w:val="5e774f57-25a6-4ea2-b099-41e609c54a14"/>
      </w:pPr>
    </w:p>
    <w:p w:rsidR="008905AA" w:rsidRDefault="008905AA">
      <w:pPr>
        <w:jc w:val="left"/>
      </w:pPr>
    </w:p>
    <w:p w:rsidR="008905AA" w:rsidRDefault="00D03710">
      <w:pPr>
        <w:pStyle w:val="68dc13ae-7e4d-43e3-acaa-b955b6b7276a"/>
      </w:pPr>
      <w:r>
        <w:rPr>
          <w:color w:val="5B9BD5"/>
          <w:sz w:val="28"/>
          <w:szCs w:val="28"/>
        </w:rPr>
        <w:t xml:space="preserve"> </w:t>
      </w:r>
    </w:p>
    <w:p w:rsidR="008905AA" w:rsidRDefault="00D03710">
      <w:pPr>
        <w:pStyle w:val="366dc48c-7bbe-4def-8b2a-386cf039c61b"/>
        <w:spacing w:line="360" w:lineRule="auto"/>
      </w:pPr>
      <w:r>
        <w:t>有件事还是和大家说下。一般的行情讨论请大家还是在每日行情讨论帖子里面进行。</w:t>
        <w:cr/>
        <w:t/>
        <w:cr/>
        <w:t>目前的确比较乱，什么话都直接在版面上说，很多读者大人都私信给我提意见了。</w:t>
        <w:cr/>
        <w:t/>
        <w:cr/>
        <w:t>我自己这方面可能也没做好。未来每日行情讨论我也会尽量都放在每日行情讨论帖子里面。</w:t>
        <w:cr/>
        <w:t/>
        <w:cr/>
        <w:t>和每日行情关系不大的问题，最好以提问的形式来进行，然后我选择比较有意义的一些放出来。最近我比较空一点，会每天固定抽出时间来做这些事情。</w:t>
        <w:cr/>
        <w:t/>
        <w:cr/>
        <w:t>后面如果你发现自己的帖子被删除了，那多半是这个原因。</w:t>
      </w:r>
      <w:bookmarkStart w:id="0" w:name="_GoBack"/>
      <w:bookmarkEnd w:id="0"/>
    </w:p>
    <w:p w:rsidR="008905AA" w:rsidRDefault="008905AA">
      <w:pPr>
        <w:pStyle w:val="366dc48c-7bbe-4def-8b2a-386cf039c61b"/>
      </w:pPr>
    </w:p>
    <w:p w:rsidR="008905AA" w:rsidRDefault="008905AA">
      <w:pPr>
        <w:jc w:val="left"/>
      </w:pPr>
    </w:p>
    <w:p w:rsidR="008905AA" w:rsidRDefault="00D03710">
      <w:pPr>
        <w:pStyle w:val="bba07bb1-6c96-4519-876d-cb0d43103909"/>
      </w:pPr>
      <w:r>
        <w:rPr>
          <w:color w:val="5B9BD5"/>
          <w:sz w:val="28"/>
          <w:szCs w:val="28"/>
        </w:rPr>
        <w:t xml:space="preserve"> </w:t>
      </w:r>
    </w:p>
    <w:p w:rsidR="008905AA" w:rsidRDefault="00D03710">
      <w:pPr>
        <w:pStyle w:val="6f13c8c9-9f2a-4fe2-a219-95a6cb73ced3"/>
        <w:spacing w:line="360" w:lineRule="auto"/>
      </w:pPr>
      <w:r>
        <w:t>港股今天崩了，所以昨天易主席对大A股喊话还是有用的。</w:t>
      </w:r>
      <w:bookmarkStart w:id="0" w:name="_GoBack"/>
      <w:bookmarkEnd w:id="0"/>
    </w:p>
    <w:p w:rsidR="008905AA" w:rsidRDefault="008905AA">
      <w:pPr>
        <w:pStyle w:val="6f13c8c9-9f2a-4fe2-a219-95a6cb73ced3"/>
      </w:pPr>
    </w:p>
    <w:p w:rsidR="008905AA" w:rsidRDefault="008905AA">
      <w:pPr>
        <w:jc w:val="left"/>
      </w:pPr>
    </w:p>
    <w:p w:rsidR="008905AA" w:rsidRDefault="00D03710">
      <w:pPr>
        <w:pStyle w:val="71d09104-0c9a-4f14-bb02-8f982c0f195d"/>
      </w:pPr>
      <w:r>
        <w:rPr>
          <w:color w:val="5B9BD5"/>
          <w:sz w:val="28"/>
          <w:szCs w:val="28"/>
        </w:rPr>
        <w:t>主宫，有时间能否讲一讲怎么利用融券做空</w:t>
      </w:r>
    </w:p>
    <w:p w:rsidR="008905AA" w:rsidRDefault="00D03710">
      <w:pPr>
        <w:pStyle w:val="7428fb61-6507-4bfb-a9bf-f342a86d2da7"/>
        <w:spacing w:line="360" w:lineRule="auto"/>
      </w:pPr>
      <w:r>
        <w:t>不主张做空。</w:t>
        <w:cr/>
        <w:t/>
        <w:cr/>
        <w:t>不做空是长期投资者的一个基本信念，因为股票可以涨100倍，但最多只能跌成0。所以从长期来看，做空是非常不划算的事情。</w:t>
        <w:cr/>
        <w:t/>
        <w:cr/>
        <w:t>实在看空，那就空仓好了。别人亏你不亏，那就是赚了。因为你拿着现金，拥有了抄底的权力。</w:t>
      </w:r>
      <w:bookmarkStart w:id="0" w:name="_GoBack"/>
      <w:bookmarkEnd w:id="0"/>
    </w:p>
    <w:p w:rsidR="008905AA" w:rsidRDefault="008905AA">
      <w:pPr>
        <w:pStyle w:val="7428fb61-6507-4bfb-a9bf-f342a86d2da7"/>
      </w:pPr>
    </w:p>
    <w:p w:rsidR="008905AA" w:rsidRDefault="008905AA">
      <w:pPr>
        <w:jc w:val="left"/>
      </w:pPr>
    </w:p>
    <w:p w:rsidR="008905AA" w:rsidRDefault="00D03710">
      <w:pPr>
        <w:pStyle w:val="c64b3507-ffff-4683-9616-7f28f691e8b7"/>
      </w:pPr>
      <w:r>
        <w:rPr>
          <w:color w:val="5B9BD5"/>
          <w:sz w:val="28"/>
          <w:szCs w:val="28"/>
        </w:rPr>
        <w:t>西安旅游近期可以进吗？假期临近，是否会走一波行情</w:t>
      </w:r>
    </w:p>
    <w:p w:rsidR="008905AA" w:rsidRDefault="00D03710">
      <w:pPr>
        <w:pStyle w:val="7d2a9d7b-e92f-4b82-a9e1-1922470ab6cb"/>
        <w:spacing w:line="360" w:lineRule="auto"/>
      </w:pPr>
      <w:r>
        <w:t>西安旅游这个票，目前其实主要和一带一路概念有关系了，和旅游关系反而不大。你回去看一下图形，就会发现每次炒一带一路的时候这哥们都是龙头，至于旅游不旅游的，已经是次要因素。</w:t>
        <w:cr/>
        <w:t/>
        <w:cr/>
        <w:t>如果喜欢旅游股，其实我更加推荐黄山旅游，市盈率才10倍出头。</w:t>
      </w:r>
      <w:bookmarkStart w:id="0" w:name="_GoBack"/>
      <w:bookmarkEnd w:id="0"/>
    </w:p>
    <w:p w:rsidR="008905AA" w:rsidRDefault="008905AA">
      <w:pPr>
        <w:pStyle w:val="7d2a9d7b-e92f-4b82-a9e1-1922470ab6cb"/>
      </w:pPr>
    </w:p>
    <w:p w:rsidR="008905AA" w:rsidRDefault="008905AA">
      <w:pPr>
        <w:jc w:val="left"/>
      </w:pPr>
    </w:p>
    <w:p w:rsidR="008905AA" w:rsidRDefault="00D03710">
      <w:pPr>
        <w:pStyle w:val="553a92f7-e09b-4d1b-b8c0-3715660d871b"/>
      </w:pPr>
      <w:r>
        <w:rPr>
          <w:color w:val="5B9BD5"/>
          <w:sz w:val="28"/>
          <w:szCs w:val="28"/>
        </w:rPr>
        <w:t>教授，如果一家公司利润停止增长，但是利润率丰厚，每年挣很多钱，除去估值波动影响，股价还会涨吗？</w:t>
      </w:r>
    </w:p>
    <w:p w:rsidR="008905AA" w:rsidRDefault="00D03710">
      <w:pPr>
        <w:pStyle w:val="a02d43e4-df4a-4618-9494-becff2572fb5"/>
        <w:spacing w:line="360" w:lineRule="auto"/>
      </w:pPr>
      <w:r>
        <w:t>这种公司你可以做一个假设，就是公司把赚的钱全部分给股东，相当于你买了债券。</w:t>
        <w:cr/>
        <w:t/>
        <w:cr/>
        <w:t>然后你就会发现，股价只和一个因素有关，就是市场中的无风险利率（不懂这个词可以去百度）。</w:t>
        <w:cr/>
        <w:t/>
        <w:cr/>
        <w:t>假如无风险利率是5%，那么从理论上来说，这家公司的应该值20PE。</w:t>
        <w:cr/>
        <w:t/>
        <w:cr/>
        <w:t>但考虑到公司毕竟还会面临各种可能的问题，管理层也可能占小股东的便宜，所以正常可能是15PE左右。</w:t>
      </w:r>
      <w:bookmarkStart w:id="0" w:name="_GoBack"/>
      <w:bookmarkEnd w:id="0"/>
    </w:p>
    <w:p w:rsidR="008905AA" w:rsidRDefault="008905AA">
      <w:pPr>
        <w:pStyle w:val="a02d43e4-df4a-4618-9494-becff2572fb5"/>
      </w:pPr>
    </w:p>
    <w:p w:rsidR="008905AA" w:rsidRDefault="008905AA">
      <w:pPr>
        <w:jc w:val="left"/>
      </w:pPr>
    </w:p>
    <w:p w:rsidR="008905AA" w:rsidRDefault="00D03710">
      <w:pPr>
        <w:pStyle w:val="908f0de6-8c62-4340-aeba-310a5ab66ba6"/>
      </w:pPr>
      <w:r>
        <w:rPr>
          <w:color w:val="5B9BD5"/>
          <w:sz w:val="28"/>
          <w:szCs w:val="28"/>
        </w:rPr>
        <w:t>教授，办香港卡的话，选择建行亚洲怎样，服务会不会比工银亚洲差点？</w:t>
      </w:r>
    </w:p>
    <w:p w:rsidR="008905AA" w:rsidRDefault="00D03710">
      <w:pPr>
        <w:pStyle w:val="3c058bc5-69da-471c-aac1-5c77b352fdaa"/>
        <w:spacing w:line="360" w:lineRule="auto"/>
      </w:pPr>
      <w:r>
        <w:t>应该都可以的。现在大家去办工银亚洲或者招商永隆，主要还是因为这哥俩比较方便。</w:t>
      </w:r>
      <w:bookmarkStart w:id="0" w:name="_GoBack"/>
      <w:bookmarkEnd w:id="0"/>
    </w:p>
    <w:p w:rsidR="008905AA" w:rsidRDefault="008905AA">
      <w:pPr>
        <w:pStyle w:val="3c058bc5-69da-471c-aac1-5c77b352fdaa"/>
      </w:pPr>
    </w:p>
    <w:p w:rsidR="008905AA" w:rsidRDefault="008905AA">
      <w:pPr>
        <w:jc w:val="left"/>
      </w:pPr>
    </w:p>
    <w:p w:rsidR="008905AA" w:rsidRDefault="00D03710">
      <w:pPr>
        <w:pStyle w:val="9e1651f2-28d4-427d-a386-184ac2e1d6db"/>
      </w:pPr>
      <w:r>
        <w:rPr>
          <w:color w:val="5B9BD5"/>
          <w:sz w:val="28"/>
          <w:szCs w:val="28"/>
        </w:rPr>
        <w:t>教授你好，我和姐姐打算为父母进行基金定投，给父母养老用，大概十年后才能用到。请问有没有什么合适的类型，或者具体的型号推荐。谢谢🙏</w:t>
      </w:r>
    </w:p>
    <w:p w:rsidR="008905AA" w:rsidRDefault="00D03710">
      <w:pPr>
        <w:pStyle w:val="a0a6fc28-d290-4eb8-b438-8fb6ca33b952"/>
        <w:spacing w:line="360" w:lineRule="auto"/>
      </w:pPr>
      <w:r>
        <w:t>看你准备定投多少钱了。</w:t>
        <w:cr/>
        <w:t/>
        <w:cr/>
        <w:t>如果钱比较多的话，建议考虑国内和国外资产的平衡。可以综合考虑中国、美国、印度、越南的ETF产品。</w:t>
        <w:cr/>
        <w:t/>
        <w:cr/>
        <w:t>如果就是正常的钱，比方说一个月不超过5000的话，那直接定投股市ETF产品即可。这个要从两方面分析，在正常情况下未来大A股肯定大涨的。当然也可能存在小概率的特殊情况，就是我们家经济崩了，但在这种情况下，股市完蛋，其他地方肯定也好不到哪里去。</w:t>
        <w:cr/>
        <w:t/>
        <w:cr/>
        <w:t>长期定投主要是建议三个产品，分别是景顺长城沪深300指数、建信中证指数增强A、交银优势行业混合（这个是主动基金，不是ETF）。未来可能还可以增补一个与MSCI相关的ETF产品。</w:t>
        <w:cr/>
        <w:t/>
        <w:cr/>
        <w:t>其实我觉得还有个办法，就是定投几个股票。比方说平安、太保、招行等等，类似于我写的那个打新配置。但是由于目的是养老，可能标的会有所变化。到时候我再写个专门帖子吧。</w:t>
      </w:r>
      <w:bookmarkStart w:id="0" w:name="_GoBack"/>
      <w:bookmarkEnd w:id="0"/>
    </w:p>
    <w:p w:rsidR="008905AA" w:rsidRDefault="008905AA">
      <w:pPr>
        <w:pStyle w:val="a0a6fc28-d290-4eb8-b438-8fb6ca33b952"/>
      </w:pPr>
    </w:p>
    <w:p w:rsidR="008905AA" w:rsidRDefault="008905AA">
      <w:pPr>
        <w:jc w:val="left"/>
      </w:pPr>
    </w:p>
    <w:p w:rsidR="008905AA" w:rsidRDefault="00D03710">
      <w:pPr>
        <w:pStyle w:val="03c8e0ce-b5a4-451b-adc4-ce4123689178"/>
      </w:pPr>
      <w:r>
        <w:rPr>
          <w:color w:val="5B9BD5"/>
          <w:sz w:val="28"/>
          <w:szCs w:val="28"/>
        </w:rPr>
        <w:t xml:space="preserve"> </w:t>
      </w:r>
    </w:p>
    <w:p w:rsidR="008905AA" w:rsidRDefault="00D03710">
      <w:pPr>
        <w:pStyle w:val="83133b7f-925f-4424-9d54-3e777af39ebf"/>
        <w:spacing w:line="360" w:lineRule="auto"/>
      </w:pPr>
      <w:r>
        <w:t>今天的利好和利空一样大。利好是易主席讲话，从长期来看是前所未有的利好。过去主席台对于大A股的看法都是实在不行可以关掉，现在则成为重中之重。</w:t>
        <w:cr/>
        <w:t/>
        <w:cr/>
        <w:t>利空是周五美股大跌，人民币贬值。</w:t>
        <w:cr/>
        <w:t/>
        <w:cr/>
        <w:t>今天是内资和外资的对决了。内资肯定要听diang的话，外资追随趋势。</w:t>
      </w:r>
      <w:bookmarkStart w:id="0" w:name="_GoBack"/>
      <w:bookmarkEnd w:id="0"/>
    </w:p>
    <w:p w:rsidR="008905AA" w:rsidRDefault="008905AA">
      <w:pPr>
        <w:pStyle w:val="83133b7f-925f-4424-9d54-3e777af39ebf"/>
      </w:pPr>
    </w:p>
    <w:p w:rsidR="008905AA" w:rsidRDefault="008905AA">
      <w:pPr>
        <w:jc w:val="left"/>
      </w:pPr>
    </w:p>
    <w:p w:rsidR="008905AA" w:rsidRDefault="00D03710">
      <w:pPr>
        <w:pStyle w:val="f8d1d895-f228-44c2-b9e0-4c60f8d77a23"/>
      </w:pPr>
      <w:r>
        <w:rPr>
          <w:color w:val="5B9BD5"/>
          <w:sz w:val="28"/>
          <w:szCs w:val="28"/>
        </w:rPr>
        <w:t xml:space="preserve"> </w:t>
      </w:r>
    </w:p>
    <w:p w:rsidR="008905AA" w:rsidRDefault="00D03710">
      <w:pPr>
        <w:pStyle w:val="41980d77-7efc-4b63-842c-7fd23d9bb993"/>
        <w:spacing w:line="360" w:lineRule="auto"/>
      </w:pPr>
      <w:r>
        <w:t>易会满讲话，很明显是来提振市场信心了。看明天市场如何反应吧。</w:t>
      </w:r>
      <w:bookmarkStart w:id="0" w:name="_GoBack"/>
      <w:bookmarkEnd w:id="0"/>
    </w:p>
    <w:p w:rsidR="008905AA" w:rsidRDefault="008905AA">
      <w:pPr>
        <w:pStyle w:val="41980d77-7efc-4b63-842c-7fd23d9bb993"/>
      </w:pPr>
    </w:p>
    <w:p w:rsidR="008905AA" w:rsidRDefault="008905AA">
      <w:pPr>
        <w:jc w:val="left"/>
      </w:pPr>
    </w:p>
    <w:p w:rsidR="008905AA" w:rsidRDefault="00D03710">
      <w:pPr>
        <w:pStyle w:val="486457f2-a010-4b9a-b065-b0e8553db04c"/>
      </w:pPr>
      <w:r>
        <w:rPr>
          <w:color w:val="5B9BD5"/>
          <w:sz w:val="28"/>
          <w:szCs w:val="28"/>
        </w:rPr>
        <w:t xml:space="preserve"> </w:t>
      </w:r>
    </w:p>
    <w:p w:rsidR="008905AA" w:rsidRDefault="00D03710">
      <w:pPr>
        <w:pStyle w:val="7d9c1f5b-7f7b-4807-aba5-b5d38bf43740"/>
        <w:spacing w:line="360" w:lineRule="auto"/>
      </w:pPr>
      <w:r>
        <w:t>提醒下哈，苏宁现在抢ipad 新款很划算。用券2388即可。</w:t>
      </w:r>
      <w:bookmarkStart w:id="0" w:name="_GoBack"/>
      <w:bookmarkEnd w:id="0"/>
    </w:p>
    <w:p w:rsidR="008905AA" w:rsidRDefault="008905AA">
      <w:pPr>
        <w:pStyle w:val="7d9c1f5b-7f7b-4807-aba5-b5d38bf43740"/>
      </w:pPr>
    </w:p>
    <w:p w:rsidR="008905AA" w:rsidRDefault="008905AA">
      <w:pPr>
        <w:jc w:val="left"/>
      </w:pPr>
    </w:p>
    <w:p w:rsidR="008905AA" w:rsidRDefault="00D03710">
      <w:pPr>
        <w:pStyle w:val="fcb663e1-707c-4581-927a-332d3cae9fdc"/>
      </w:pPr>
      <w:r>
        <w:rPr>
          <w:color w:val="5B9BD5"/>
          <w:sz w:val="28"/>
          <w:szCs w:val="28"/>
        </w:rPr>
        <w:t xml:space="preserve"> </w:t>
      </w:r>
    </w:p>
    <w:p w:rsidR="008905AA" w:rsidRDefault="00D03710">
      <w:pPr>
        <w:pStyle w:val="82e8b38f-7c26-4f4f-8951-d669246c032c"/>
        <w:spacing w:line="360" w:lineRule="auto"/>
      </w:pPr>
      <w:r>
        <w:t>大家看下乐视网的董事长是谁，有惊喜。据说是个30岁不到的超市打工仔。脑补一下就是用来背锅的么？</w:t>
      </w:r>
      <w:bookmarkStart w:id="0" w:name="_GoBack"/>
      <w:bookmarkEnd w:id="0"/>
    </w:p>
    <w:p w:rsidR="008905AA" w:rsidRDefault="008905AA">
      <w:pPr>
        <w:pStyle w:val="82e8b38f-7c26-4f4f-8951-d669246c032c"/>
      </w:pPr>
    </w:p>
    <w:p w:rsidR="008905AA" w:rsidRDefault="008905AA">
      <w:pPr>
        <w:jc w:val="left"/>
      </w:pPr>
    </w:p>
    <w:p w:rsidR="008905AA" w:rsidRDefault="00D03710">
      <w:pPr>
        <w:pStyle w:val="8f852e5c-ad6e-4fca-a805-2a178f0c3157"/>
      </w:pPr>
      <w:r>
        <w:rPr>
          <w:color w:val="5B9BD5"/>
          <w:sz w:val="28"/>
          <w:szCs w:val="28"/>
        </w:rPr>
        <w:t xml:space="preserve"> </w:t>
      </w:r>
    </w:p>
    <w:p w:rsidR="008905AA" w:rsidRDefault="00D03710">
      <w:pPr>
        <w:pStyle w:val="440ca1a0-6b06-4b2f-b66c-4ce69009e64b"/>
        <w:spacing w:line="360" w:lineRule="auto"/>
      </w:pPr>
      <w:r>
        <w:t>干货NO. 6   企业之文化与管理层篇</w:t>
        <w:cr/>
        <w:t/>
        <w:cr/>
        <w:t>我发表了一篇文章：&lt;e type="web" href="https%3A%2F%2Farticles.zsxq.com%2Fid_i1zf62e9x2ti.html" title="%E4%BC%81%E4%B8%9A%E4%B9%8B%E6%96%87%E5%8C%96%E5%92%8C%E7%AE%A1%E7%90%86%E5%B1%82%E7%AF%87" /&gt;</w:t>
      </w:r>
      <w:bookmarkStart w:id="0" w:name="_GoBack"/>
      <w:bookmarkEnd w:id="0"/>
    </w:p>
    <w:p w:rsidR="008905AA" w:rsidRDefault="008905AA">
      <w:pPr>
        <w:pStyle w:val="440ca1a0-6b06-4b2f-b66c-4ce69009e64b"/>
      </w:pPr>
    </w:p>
    <w:p w:rsidR="008905AA" w:rsidRDefault="008905AA">
      <w:pPr>
        <w:jc w:val="left"/>
      </w:pPr>
    </w:p>
    <w:p w:rsidR="008905AA" w:rsidRDefault="00D03710">
      <w:pPr>
        <w:pStyle w:val="2699c8db-c484-4203-9913-1e9cb0e7f354"/>
      </w:pPr>
      <w:r>
        <w:rPr>
          <w:color w:val="5B9BD5"/>
          <w:sz w:val="28"/>
          <w:szCs w:val="28"/>
        </w:rPr>
        <w:t xml:space="preserve"> </w:t>
      </w:r>
    </w:p>
    <w:p w:rsidR="008905AA" w:rsidRDefault="00D03710">
      <w:pPr>
        <w:pStyle w:val="3d7182a2-cb26-4f6f-8e8f-7bcbf950ffad"/>
        <w:spacing w:line="360" w:lineRule="auto"/>
      </w:pPr>
      <w:r>
        <w:t>啊哈，金毛又对印度下手了。这一波骚操作我已无话可说</w:t>
      </w:r>
      <w:bookmarkStart w:id="0" w:name="_GoBack"/>
      <w:bookmarkEnd w:id="0"/>
    </w:p>
    <w:p w:rsidR="008905AA" w:rsidRDefault="008905AA">
      <w:pPr>
        <w:pStyle w:val="3d7182a2-cb26-4f6f-8e8f-7bcbf950ffad"/>
      </w:pPr>
    </w:p>
    <w:p w:rsidR="008905AA" w:rsidRDefault="008905AA">
      <w:pPr>
        <w:jc w:val="left"/>
      </w:pPr>
    </w:p>
    <w:p w:rsidR="008905AA" w:rsidRDefault="00D03710">
      <w:pPr>
        <w:pStyle w:val="4ab8d358-0713-41de-b5fc-f3d9610c2ce5"/>
      </w:pPr>
      <w:r>
        <w:rPr>
          <w:color w:val="5B9BD5"/>
          <w:sz w:val="28"/>
          <w:szCs w:val="28"/>
        </w:rPr>
        <w:t xml:space="preserve"> </w:t>
      </w:r>
    </w:p>
    <w:p w:rsidR="008905AA" w:rsidRDefault="00D03710">
      <w:pPr>
        <w:pStyle w:val="cddcefe3-b230-46ac-b88f-7fbb47eb6cc8"/>
        <w:spacing w:line="360" w:lineRule="auto"/>
      </w:pPr>
      <w:r>
        <w:t>六月股市估计还是不太乐观，最大的问题可能还是在汇率上，很多人都认为人民币要去7.5了，所以港资有可能持续撤出。g20可能会破局，无论结局如何。最坏的结果就是崩了，我们等下任大统领再谈。也算是利空出尽</w:t>
      </w:r>
      <w:bookmarkStart w:id="0" w:name="_GoBack"/>
      <w:bookmarkEnd w:id="0"/>
    </w:p>
    <w:p w:rsidR="008905AA" w:rsidRDefault="008905AA">
      <w:pPr>
        <w:pStyle w:val="cddcefe3-b230-46ac-b88f-7fbb47eb6cc8"/>
      </w:pPr>
    </w:p>
    <w:p w:rsidR="008905AA" w:rsidRDefault="008905AA">
      <w:pPr>
        <w:jc w:val="left"/>
      </w:pPr>
    </w:p>
    <w:p w:rsidR="008905AA" w:rsidRDefault="00D03710">
      <w:pPr>
        <w:pStyle w:val="6f89e789-9faa-4967-8024-b2bb93be878a"/>
      </w:pPr>
      <w:r>
        <w:rPr>
          <w:color w:val="5B9BD5"/>
          <w:sz w:val="28"/>
          <w:szCs w:val="28"/>
        </w:rPr>
        <w:t xml:space="preserve"> </w:t>
      </w:r>
    </w:p>
    <w:p w:rsidR="008905AA" w:rsidRDefault="00D03710">
      <w:pPr>
        <w:pStyle w:val="c7b6b941-d1cb-4df3-955d-940e7fca4e86"/>
        <w:spacing w:line="360" w:lineRule="auto"/>
      </w:pPr>
      <w:r>
        <w:t>美股大跌，原因有两个。一是金毛又和墨西哥搞myz了，其实美墨之间早就签了协议，但金毛还是要搞事。墨西哥一怒之下宣布放开所有边境所有人随便去美国。二大家都知道了，我们要给美企开不可靠名单。</w:t>
        <w:cr/>
        <w:t/>
        <w:cr/>
        <w:t>华尔街肯定恨死金毛了么。</w:t>
      </w:r>
      <w:bookmarkStart w:id="0" w:name="_GoBack"/>
      <w:bookmarkEnd w:id="0"/>
    </w:p>
    <w:p w:rsidR="008905AA" w:rsidRDefault="008905AA">
      <w:pPr>
        <w:pStyle w:val="c7b6b941-d1cb-4df3-955d-940e7fca4e86"/>
      </w:pPr>
    </w:p>
    <w:p w:rsidR="008905AA" w:rsidRDefault="008905AA">
      <w:pPr>
        <w:jc w:val="left"/>
      </w:pPr>
    </w:p>
    <w:p w:rsidR="008905AA" w:rsidRDefault="00D03710">
      <w:pPr>
        <w:pStyle w:val="999bd4aa-4a9a-474d-a73a-1de1b7e1062c"/>
      </w:pPr>
      <w:r>
        <w:rPr>
          <w:color w:val="5B9BD5"/>
          <w:sz w:val="28"/>
          <w:szCs w:val="28"/>
        </w:rPr>
        <w:t>想请问下对于未来房型上，40m一厅一房的住宅需求看法，效果图大概如下。个人意见：</w:t>
        <w:cr/>
        <w:t>优点：开发量少、70年，单身人士比例增加，首付低，新建地铁口，高新科技区</w:t>
        <w:cr/>
        <w:t>缺点：需求小，户型小。</w:t>
      </w:r>
    </w:p>
    <w:p w:rsidR="008905AA" w:rsidRDefault="00D03710">
      <w:pPr>
        <w:pStyle w:val="f78e2312-8138-4a0a-a502-f5db6736ab57"/>
        <w:spacing w:line="360" w:lineRule="auto"/>
      </w:pPr>
      <w:r>
        <w:t>这个应该是商住房吧，从增值角度来看比较难，主要还是靠租金。如果是一线和强二线，长期我觉得还是看好的。因为未来一人家庭会增多，这种房子需求会较大。但从目前来看，除非是大规模通货膨胀，否则房租不太好涨，因为收入水平就放在那儿了。所以一个核心变量是这个房子是不是在高收入人群的附近，普通人应该是不舍得租的。</w:t>
      </w:r>
      <w:bookmarkStart w:id="0" w:name="_GoBack"/>
      <w:bookmarkEnd w:id="0"/>
    </w:p>
    <w:p w:rsidR="008905AA" w:rsidRDefault="008905AA">
      <w:pPr>
        <w:pStyle w:val="f78e2312-8138-4a0a-a502-f5db6736ab57"/>
      </w:pPr>
    </w:p>
    <w:p w:rsidR="008905AA" w:rsidRDefault="008905AA">
      <w:pPr>
        <w:jc w:val="left"/>
      </w:pPr>
    </w:p>
    <w:p w:rsidR="008905AA" w:rsidRDefault="00D03710">
      <w:pPr>
        <w:pStyle w:val="f65d1e8f-010f-477c-b821-820113c75596"/>
      </w:pPr>
      <w:r>
        <w:rPr>
          <w:color w:val="5B9BD5"/>
          <w:sz w:val="28"/>
          <w:szCs w:val="28"/>
        </w:rPr>
        <w:t>求指点资产配置</w:t>
        <w:cr/>
        <w:t>家里拆迁安置房两套145（毛胚，一套90（自用），一套89（出租），一套五十（毛胚，安居客均价8300</w:t>
        <w:cr/>
        <w:t>坐标福建泉州晋江池店</w:t>
        <w:cr/>
        <w:t/>
        <w:cr/>
        <w:t>收入只有10万左右</w:t>
      </w:r>
    </w:p>
    <w:p w:rsidR="008905AA" w:rsidRDefault="00D03710">
      <w:pPr>
        <w:pStyle w:val="1e6f1339-1e90-4f62-b4e7-5554babdc69c"/>
        <w:spacing w:line="360" w:lineRule="auto"/>
      </w:pPr>
      <w:r>
        <w:t>都是房子没其他资产么？</w:t>
        <w:cr/>
        <w:t/>
        <w:cr/>
        <w:t>让你卖房子我也不敢说，你也肯定不肯。那我建议除了自住那套以外，其他房子租出去，也不用装修，直接毛坯租出去。也可以考虑长租出去，由租客进行装修。</w:t>
        <w:cr/>
        <w:t/>
        <w:cr/>
        <w:t>其他资产的话，可以拿一半出来定投etf产品，我的订阅号是有攻略的，目前这个点位还是蛮适合定投的。</w:t>
        <w:cr/>
        <w:t/>
        <w:cr/>
        <w:t>留一部分活钱备用，可以买货币基金。剩下的看您自己偏好了。如果不怕风险可以买股票，希望稳妥买点国债或者银行理财。</w:t>
      </w:r>
      <w:bookmarkStart w:id="0" w:name="_GoBack"/>
      <w:bookmarkEnd w:id="0"/>
    </w:p>
    <w:p w:rsidR="008905AA" w:rsidRDefault="008905AA">
      <w:pPr>
        <w:pStyle w:val="1e6f1339-1e90-4f62-b4e7-5554babdc69c"/>
      </w:pPr>
    </w:p>
    <w:p w:rsidR="008905AA" w:rsidRDefault="008905AA">
      <w:pPr>
        <w:jc w:val="left"/>
      </w:pPr>
    </w:p>
    <w:p w:rsidR="008905AA" w:rsidRDefault="00D03710">
      <w:pPr>
        <w:pStyle w:val="d27b587c-cf91-45c5-bcba-4ce9ceefb705"/>
      </w:pPr>
      <w:r>
        <w:rPr>
          <w:color w:val="5B9BD5"/>
          <w:sz w:val="28"/>
          <w:szCs w:val="28"/>
        </w:rPr>
        <w:t>教授，请问新股泉峰汽车要怎么卖？谢谢</w:t>
      </w:r>
    </w:p>
    <w:p w:rsidR="008905AA" w:rsidRDefault="00D03710">
      <w:pPr>
        <w:pStyle w:val="308aceb7-2b6b-4ffc-b10e-ba81d7dd47e4"/>
        <w:spacing w:line="360" w:lineRule="auto"/>
      </w:pPr>
      <w:r>
        <w:t>新股我向来是开板就卖，就是一旦不涨停了就卖。这里还要个小技巧，就是观察每天成交量，一旦放量就要注意，第二天可能会开板了。如果第二天集合竞价没有涨停，我就会直接在集合竞价阶段卖出。</w:t>
      </w:r>
      <w:bookmarkStart w:id="0" w:name="_GoBack"/>
      <w:bookmarkEnd w:id="0"/>
    </w:p>
    <w:p w:rsidR="008905AA" w:rsidRDefault="008905AA">
      <w:pPr>
        <w:pStyle w:val="308aceb7-2b6b-4ffc-b10e-ba81d7dd47e4"/>
      </w:pPr>
    </w:p>
    <w:p w:rsidR="008905AA" w:rsidRDefault="008905AA">
      <w:pPr>
        <w:jc w:val="left"/>
      </w:pPr>
    </w:p>
    <w:p w:rsidR="008905AA" w:rsidRDefault="00D03710">
      <w:pPr>
        <w:pStyle w:val="d51ca1e1-87b3-449c-985c-d617ed9d684b"/>
      </w:pPr>
      <w:r>
        <w:rPr>
          <w:color w:val="5B9BD5"/>
          <w:sz w:val="28"/>
          <w:szCs w:val="28"/>
        </w:rPr>
        <w:t>老板电器怎么整？血亏…</w:t>
      </w:r>
    </w:p>
    <w:p w:rsidR="008905AA" w:rsidRDefault="00D03710">
      <w:pPr>
        <w:pStyle w:val="939bb907-1978-4863-b996-c17f03a3037e"/>
        <w:spacing w:line="360" w:lineRule="auto"/>
      </w:pPr>
      <w:r>
        <w:t>忍着吧，等半年报。老板跌主要是因为2018业绩不行，但其实一季度还行，现在就等二季度确认了。大部分研究机构也认为，厨电从二季度开始销量会反弹。如果二季度业绩再不行，那就只有割了。</w:t>
      </w:r>
      <w:bookmarkStart w:id="0" w:name="_GoBack"/>
      <w:bookmarkEnd w:id="0"/>
    </w:p>
    <w:p w:rsidR="008905AA" w:rsidRDefault="008905AA">
      <w:pPr>
        <w:pStyle w:val="939bb907-1978-4863-b996-c17f03a3037e"/>
      </w:pPr>
    </w:p>
    <w:p w:rsidR="008905AA" w:rsidRDefault="008905AA">
      <w:pPr>
        <w:jc w:val="left"/>
      </w:pPr>
    </w:p>
    <w:p w:rsidR="008905AA" w:rsidRDefault="00D03710">
      <w:pPr>
        <w:pStyle w:val="2b5dfd18-d007-49fe-ae46-a6856cd3c543"/>
      </w:pPr>
      <w:r>
        <w:rPr>
          <w:color w:val="5B9BD5"/>
          <w:sz w:val="28"/>
          <w:szCs w:val="28"/>
        </w:rPr>
        <w:t xml:space="preserve"> </w:t>
      </w:r>
    </w:p>
    <w:p w:rsidR="008905AA" w:rsidRDefault="00D03710">
      <w:pPr>
        <w:pStyle w:val="dff870bf-a25b-436f-8f7d-923eb86d6426"/>
        <w:spacing w:line="360" w:lineRule="auto"/>
      </w:pPr>
      <w:r>
        <w:t>今日利好，美股反弹，马哈蒂尔支持中国，金毛加征墨西哥关税，我又出差了。</w:t>
      </w:r>
      <w:bookmarkStart w:id="0" w:name="_GoBack"/>
      <w:bookmarkEnd w:id="0"/>
    </w:p>
    <w:p w:rsidR="008905AA" w:rsidRDefault="008905AA">
      <w:pPr>
        <w:pStyle w:val="dff870bf-a25b-436f-8f7d-923eb86d6426"/>
      </w:pPr>
    </w:p>
    <w:p w:rsidR="008905AA" w:rsidRDefault="008905AA">
      <w:pPr>
        <w:jc w:val="left"/>
      </w:pPr>
    </w:p>
    <w:p w:rsidR="008905AA" w:rsidRDefault="00D03710">
      <w:pPr>
        <w:pStyle w:val="8ca73cc6-e93d-4011-86e0-3f2517b490d6"/>
      </w:pPr>
      <w:r>
        <w:rPr>
          <w:color w:val="5B9BD5"/>
          <w:sz w:val="28"/>
          <w:szCs w:val="28"/>
        </w:rPr>
        <w:t xml:space="preserve"> </w:t>
      </w:r>
    </w:p>
    <w:p w:rsidR="008905AA" w:rsidRDefault="00D03710">
      <w:pPr>
        <w:pStyle w:val="4109aa43-9fb8-4ab2-8d27-2476a6a2d663"/>
        <w:spacing w:line="360" w:lineRule="auto"/>
      </w:pPr>
      <w:r>
        <w:t>&lt;e type="hashtag" hid="552854824224" title="%23%E5%B9%B2%E8%B4%A7%23" /&gt; 干货 NO.5 我的一个访谈，给投资初学者</w:t>
        <w:cr/>
        <w:t/>
        <w:cr/>
        <w:t>我发表了一篇文章：&lt;e type="web" href="https%3A%2F%2Farticles.zsxq.com%2Fid_mubni9af8q1d.html" title="%E6%88%91%E7%9A%84%E4%B8%80%E4%B8%AA%E8%AE%BF%E8%B0%88%EF%BC%8C%E7%BB%99%E6%8A%95%E8%B5%84%E5%88%9D%E5%AD%A6%E8%80%85" /&gt;</w:t>
      </w:r>
      <w:bookmarkStart w:id="0" w:name="_GoBack"/>
      <w:bookmarkEnd w:id="0"/>
    </w:p>
    <w:p w:rsidR="008905AA" w:rsidRDefault="008905AA">
      <w:pPr>
        <w:pStyle w:val="4109aa43-9fb8-4ab2-8d27-2476a6a2d663"/>
      </w:pPr>
    </w:p>
    <w:p w:rsidR="008905AA" w:rsidRDefault="008905AA">
      <w:pPr>
        <w:jc w:val="left"/>
      </w:pPr>
    </w:p>
    <w:p w:rsidR="008905AA" w:rsidRDefault="00D03710">
      <w:pPr>
        <w:pStyle w:val="0a0297c3-2cd5-4ae7-9930-159fe7d20e90"/>
      </w:pPr>
      <w:r>
        <w:rPr>
          <w:color w:val="5B9BD5"/>
          <w:sz w:val="28"/>
          <w:szCs w:val="28"/>
        </w:rPr>
        <w:t xml:space="preserve"> </w:t>
      </w:r>
    </w:p>
    <w:p w:rsidR="008905AA" w:rsidRDefault="00D03710">
      <w:pPr>
        <w:pStyle w:val="af42ca5a-d403-4f99-be02-cfe259352376"/>
        <w:spacing w:line="360" w:lineRule="auto"/>
      </w:pPr>
      <w:r>
        <w:t>最近股市涨的好的品种都是炒作，很难体现价值。海天酱油被炒到60PE，我也是醉了，典型的机构抱团取暖行情。</w:t>
      </w:r>
      <w:bookmarkStart w:id="0" w:name="_GoBack"/>
      <w:bookmarkEnd w:id="0"/>
    </w:p>
    <w:p w:rsidR="008905AA" w:rsidRDefault="008905AA">
      <w:pPr>
        <w:pStyle w:val="af42ca5a-d403-4f99-be02-cfe259352376"/>
      </w:pPr>
    </w:p>
    <w:p w:rsidR="008905AA" w:rsidRDefault="008905AA">
      <w:pPr>
        <w:jc w:val="left"/>
      </w:pPr>
    </w:p>
    <w:p w:rsidR="008905AA" w:rsidRDefault="00D03710">
      <w:pPr>
        <w:pStyle w:val="13473206-c482-4962-9fdb-0ec92f9803c3"/>
      </w:pPr>
      <w:r>
        <w:rPr>
          <w:color w:val="5B9BD5"/>
          <w:sz w:val="28"/>
          <w:szCs w:val="28"/>
        </w:rPr>
        <w:t xml:space="preserve"> </w:t>
      </w:r>
    </w:p>
    <w:p w:rsidR="008905AA" w:rsidRDefault="00D03710">
      <w:pPr>
        <w:pStyle w:val="c6d346d6-49fa-4af1-b4e3-778da4826b43"/>
        <w:spacing w:line="360" w:lineRule="auto"/>
      </w:pPr>
      <w:r>
        <w:t>想了下，最近行情就这样了，该干嘛干嘛去，定投的继续。等G20再说吧，不论谈成什么样子股市都会破局。</w:t>
      </w:r>
      <w:bookmarkStart w:id="0" w:name="_GoBack"/>
      <w:bookmarkEnd w:id="0"/>
    </w:p>
    <w:p w:rsidR="008905AA" w:rsidRDefault="008905AA">
      <w:pPr>
        <w:pStyle w:val="c6d346d6-49fa-4af1-b4e3-778da4826b43"/>
      </w:pPr>
    </w:p>
    <w:p w:rsidR="008905AA" w:rsidRDefault="008905AA">
      <w:pPr>
        <w:jc w:val="left"/>
      </w:pPr>
    </w:p>
    <w:p w:rsidR="008905AA" w:rsidRDefault="00D03710">
      <w:pPr>
        <w:pStyle w:val="18702808-5352-448e-8a34-5c8da058e5ad"/>
      </w:pPr>
      <w:r>
        <w:rPr>
          <w:color w:val="5B9BD5"/>
          <w:sz w:val="28"/>
          <w:szCs w:val="28"/>
        </w:rPr>
        <w:t xml:space="preserve"> </w:t>
      </w:r>
    </w:p>
    <w:p w:rsidR="008905AA" w:rsidRDefault="00D03710">
      <w:pPr>
        <w:pStyle w:val="7eff23f8-77d4-4406-a735-b8074787a654"/>
        <w:spacing w:line="360" w:lineRule="auto"/>
      </w:pPr>
      <w:r>
        <w:t>今日两大利空，第一昨晚美股跌了，第二我要回杭州了。看看大a今天能不能特立独行吧。对了，今天恢复正式夜报，另外由于我在车上有很长时间，所以力争憋一篇干货</w:t>
      </w:r>
      <w:bookmarkStart w:id="0" w:name="_GoBack"/>
      <w:bookmarkEnd w:id="0"/>
    </w:p>
    <w:p w:rsidR="008905AA" w:rsidRDefault="008905AA">
      <w:pPr>
        <w:pStyle w:val="7eff23f8-77d4-4406-a735-b8074787a654"/>
      </w:pPr>
    </w:p>
    <w:p w:rsidR="008905AA" w:rsidRDefault="008905AA">
      <w:pPr>
        <w:jc w:val="left"/>
      </w:pPr>
    </w:p>
    <w:p w:rsidR="008905AA" w:rsidRDefault="00D03710">
      <w:pPr>
        <w:pStyle w:val="d65fc641-a5e7-4fab-99ad-6ca330cdc4fd"/>
      </w:pPr>
      <w:r>
        <w:rPr>
          <w:color w:val="5B9BD5"/>
          <w:sz w:val="28"/>
          <w:szCs w:val="28"/>
        </w:rPr>
        <w:t xml:space="preserve"> </w:t>
      </w:r>
    </w:p>
    <w:p w:rsidR="008905AA" w:rsidRDefault="00D03710">
      <w:pPr>
        <w:pStyle w:val="fd124aae-b902-4662-baab-b95c842baddf"/>
        <w:spacing w:line="360" w:lineRule="auto"/>
      </w:pPr>
      <w:r>
        <w:t>什么鬼，我出差还没结束哈。</w:t>
      </w:r>
      <w:bookmarkStart w:id="0" w:name="_GoBack"/>
      <w:bookmarkEnd w:id="0"/>
    </w:p>
    <w:p w:rsidR="008905AA" w:rsidRDefault="008905AA">
      <w:pPr>
        <w:pStyle w:val="fd124aae-b902-4662-baab-b95c842baddf"/>
      </w:pPr>
    </w:p>
    <w:p w:rsidR="008905AA" w:rsidRDefault="008905AA">
      <w:pPr>
        <w:jc w:val="left"/>
      </w:pPr>
    </w:p>
    <w:p w:rsidR="008905AA" w:rsidRDefault="00D03710">
      <w:pPr>
        <w:pStyle w:val="566d0e8c-f490-414d-9ee4-9d281c8c8310"/>
      </w:pPr>
      <w:r>
        <w:rPr>
          <w:color w:val="5B9BD5"/>
          <w:sz w:val="28"/>
          <w:szCs w:val="28"/>
        </w:rPr>
        <w:t xml:space="preserve"> </w:t>
      </w:r>
    </w:p>
    <w:p w:rsidR="008905AA" w:rsidRDefault="00D03710">
      <w:pPr>
        <w:pStyle w:val="608dc411-cbc5-4f47-bb98-0435e7ba1dae"/>
        <w:spacing w:line="360" w:lineRule="auto"/>
      </w:pPr>
      <w:r>
        <w:t>建议大家给我众筹，让我去火星出差。回来的时候大盘一万点</w:t>
      </w:r>
      <w:bookmarkStart w:id="0" w:name="_GoBack"/>
      <w:bookmarkEnd w:id="0"/>
    </w:p>
    <w:p w:rsidR="008905AA" w:rsidRDefault="008905AA">
      <w:pPr>
        <w:pStyle w:val="608dc411-cbc5-4f47-bb98-0435e7ba1dae"/>
      </w:pPr>
    </w:p>
    <w:p w:rsidR="008905AA" w:rsidRDefault="008905AA">
      <w:pPr>
        <w:jc w:val="left"/>
      </w:pPr>
    </w:p>
    <w:p w:rsidR="008905AA" w:rsidRDefault="00D03710">
      <w:pPr>
        <w:pStyle w:val="989fca01-540b-468d-bf24-68a471ae3016"/>
      </w:pPr>
      <w:r>
        <w:rPr>
          <w:color w:val="5B9BD5"/>
          <w:sz w:val="28"/>
          <w:szCs w:val="28"/>
        </w:rPr>
        <w:t xml:space="preserve"> </w:t>
      </w:r>
    </w:p>
    <w:p w:rsidR="008905AA" w:rsidRDefault="00D03710">
      <w:pPr>
        <w:pStyle w:val="88972d2d-cbd5-4a91-88f4-df4d97aa7899"/>
        <w:spacing w:line="360" w:lineRule="auto"/>
      </w:pPr>
      <w:r>
        <w:t>啊哈，出差途中看第一眼，股市给力哈。</w:t>
      </w:r>
      <w:bookmarkStart w:id="0" w:name="_GoBack"/>
      <w:bookmarkEnd w:id="0"/>
    </w:p>
    <w:p w:rsidR="008905AA" w:rsidRDefault="008905AA">
      <w:pPr>
        <w:pStyle w:val="88972d2d-cbd5-4a91-88f4-df4d97aa7899"/>
      </w:pPr>
    </w:p>
    <w:p w:rsidR="008905AA" w:rsidRDefault="008905AA">
      <w:pPr>
        <w:jc w:val="left"/>
      </w:pPr>
    </w:p>
    <w:p w:rsidR="008905AA" w:rsidRDefault="00D03710">
      <w:pPr>
        <w:pStyle w:val="4ced1e7a-1d8e-4db7-b015-1a6cf2d12b29"/>
      </w:pPr>
      <w:r>
        <w:rPr>
          <w:color w:val="5B9BD5"/>
          <w:sz w:val="28"/>
          <w:szCs w:val="28"/>
        </w:rPr>
        <w:t xml:space="preserve"> </w:t>
      </w:r>
    </w:p>
    <w:p w:rsidR="008905AA" w:rsidRDefault="00D03710">
      <w:pPr>
        <w:pStyle w:val="e04098bb-0e39-4ec6-999f-55763784b13b"/>
        <w:spacing w:line="360" w:lineRule="auto"/>
      </w:pPr>
      <w:r>
        <w:t>感觉大家都等着砸破缺口然后拉升，但过于一致了，反而没人砸了</w:t>
      </w:r>
      <w:bookmarkStart w:id="0" w:name="_GoBack"/>
      <w:bookmarkEnd w:id="0"/>
    </w:p>
    <w:p w:rsidR="008905AA" w:rsidRDefault="008905AA">
      <w:pPr>
        <w:pStyle w:val="e04098bb-0e39-4ec6-999f-55763784b13b"/>
      </w:pPr>
    </w:p>
    <w:p w:rsidR="008905AA" w:rsidRDefault="008905AA">
      <w:pPr>
        <w:jc w:val="left"/>
      </w:pPr>
    </w:p>
    <w:p w:rsidR="008905AA" w:rsidRDefault="00D03710">
      <w:pPr>
        <w:pStyle w:val="10eaec64-4ab6-4a7d-aa62-987731746494"/>
      </w:pPr>
      <w:r>
        <w:rPr>
          <w:color w:val="5B9BD5"/>
          <w:sz w:val="28"/>
          <w:szCs w:val="28"/>
        </w:rPr>
        <w:t xml:space="preserve"> </w:t>
      </w:r>
    </w:p>
    <w:p w:rsidR="008905AA" w:rsidRDefault="00D03710">
      <w:pPr>
        <w:pStyle w:val="edd84b54-557d-4cdd-b6f4-ffee8e3773bd"/>
        <w:spacing w:line="360" w:lineRule="auto"/>
      </w:pPr>
      <w:r>
        <w:t>今天出差在外，希望大a给力。目前反正好像没啥利空</w:t>
      </w:r>
      <w:bookmarkStart w:id="0" w:name="_GoBack"/>
      <w:bookmarkEnd w:id="0"/>
    </w:p>
    <w:p w:rsidR="008905AA" w:rsidRDefault="008905AA">
      <w:pPr>
        <w:pStyle w:val="edd84b54-557d-4cdd-b6f4-ffee8e3773bd"/>
      </w:pPr>
    </w:p>
    <w:p w:rsidR="008905AA" w:rsidRDefault="008905AA">
      <w:pPr>
        <w:jc w:val="left"/>
      </w:pPr>
    </w:p>
    <w:p w:rsidR="008905AA" w:rsidRDefault="00D03710">
      <w:pPr>
        <w:pStyle w:val="1fc25297-b9ba-4ee2-9c4f-251b208bfa2b"/>
      </w:pPr>
      <w:r>
        <w:rPr>
          <w:color w:val="5B9BD5"/>
          <w:sz w:val="28"/>
          <w:szCs w:val="28"/>
        </w:rPr>
        <w:t xml:space="preserve"> </w:t>
      </w:r>
    </w:p>
    <w:p w:rsidR="008905AA" w:rsidRDefault="00D03710">
      <w:pPr>
        <w:pStyle w:val="5a0f585d-19f3-41bf-b1e1-74645cf62d1e"/>
        <w:spacing w:line="360" w:lineRule="auto"/>
      </w:pPr>
      <w:r>
        <w:t>&lt;e type="hashtag" hid="552854824224" title="%23%E5%B9%B2%E8%B4%A7%23" /&gt;  干货NO.4 公司之现金流篇</w:t>
        <w:cr/>
        <w:t/>
        <w:cr/>
        <w:t>我发表了一篇文章：&lt;e type="web" href="https%3A%2F%2Farticles.zsxq.com%2Fid_trv6wkh0rinr.html" title="%E4%BC%81%E4%B8%9A%E4%B9%8B%E7%8E%B0%E9%87%91%E6%B5%81%E7%AF%87" /&gt;</w:t>
      </w:r>
      <w:bookmarkStart w:id="0" w:name="_GoBack"/>
      <w:bookmarkEnd w:id="0"/>
    </w:p>
    <w:p w:rsidR="008905AA" w:rsidRDefault="008905AA">
      <w:pPr>
        <w:pStyle w:val="5a0f585d-19f3-41bf-b1e1-74645cf62d1e"/>
      </w:pPr>
    </w:p>
    <w:p w:rsidR="008905AA" w:rsidRDefault="008905AA">
      <w:pPr>
        <w:jc w:val="left"/>
      </w:pPr>
    </w:p>
    <w:p w:rsidR="008905AA" w:rsidRDefault="00D03710">
      <w:pPr>
        <w:pStyle w:val="21d5cc90-a284-4b8a-b2fa-89cd74d0542f"/>
      </w:pPr>
      <w:r>
        <w:rPr>
          <w:color w:val="5B9BD5"/>
          <w:sz w:val="28"/>
          <w:szCs w:val="28"/>
        </w:rPr>
        <w:t xml:space="preserve"> </w:t>
      </w:r>
    </w:p>
    <w:p w:rsidR="008905AA" w:rsidRDefault="00D03710">
      <w:pPr>
        <w:pStyle w:val="73795414-5c7d-40a7-bf7f-b64e5ca1cffe"/>
        <w:spacing w:line="360" w:lineRule="auto"/>
      </w:pPr>
      <w:r>
        <w:t>现在深圳了，旅馆里还在憋干货，真不容易。话说深圳有啥好吃的啊，等下准备杀出去吃饭了。</w:t>
      </w:r>
      <w:bookmarkStart w:id="0" w:name="_GoBack"/>
      <w:bookmarkEnd w:id="0"/>
    </w:p>
    <w:p w:rsidR="008905AA" w:rsidRDefault="008905AA">
      <w:pPr>
        <w:pStyle w:val="73795414-5c7d-40a7-bf7f-b64e5ca1cffe"/>
      </w:pPr>
    </w:p>
    <w:p w:rsidR="008905AA" w:rsidRDefault="008905AA">
      <w:pPr>
        <w:jc w:val="left"/>
      </w:pPr>
    </w:p>
    <w:p w:rsidR="008905AA" w:rsidRDefault="00D03710">
      <w:pPr>
        <w:pStyle w:val="113fe4fa-5ac0-40d5-8d76-2b667b21e031"/>
      </w:pPr>
      <w:r>
        <w:rPr>
          <w:color w:val="5B9BD5"/>
          <w:sz w:val="28"/>
          <w:szCs w:val="28"/>
        </w:rPr>
        <w:t xml:space="preserve"> </w:t>
      </w:r>
    </w:p>
    <w:p w:rsidR="008905AA" w:rsidRDefault="00D03710">
      <w:pPr>
        <w:pStyle w:val="4f56a654-48eb-4e08-97ba-ca28d8be0990"/>
        <w:spacing w:line="360" w:lineRule="auto"/>
      </w:pPr>
      <w:r>
        <w:t>爬珠峰爬到交通堵塞，这是一种什么样的精神？</w:t>
      </w:r>
      <w:bookmarkStart w:id="0" w:name="_GoBack"/>
      <w:bookmarkEnd w:id="0"/>
    </w:p>
    <w:p w:rsidR="008905AA" w:rsidRDefault="008905AA">
      <w:pPr>
        <w:pStyle w:val="4f56a654-48eb-4e08-97ba-ca28d8be0990"/>
      </w:pPr>
    </w:p>
    <w:p w:rsidR="008905AA" w:rsidRDefault="008905AA">
      <w:pPr>
        <w:jc w:val="left"/>
      </w:pPr>
    </w:p>
    <w:p w:rsidR="008905AA" w:rsidRDefault="00D03710">
      <w:pPr>
        <w:pStyle w:val="0ecd6350-7b2d-4ad6-b8c8-37b77c77d1a9"/>
      </w:pPr>
      <w:r>
        <w:rPr>
          <w:color w:val="5B9BD5"/>
          <w:sz w:val="28"/>
          <w:szCs w:val="28"/>
        </w:rPr>
        <w:t xml:space="preserve"> </w:t>
      </w:r>
    </w:p>
    <w:p w:rsidR="008905AA" w:rsidRDefault="00D03710">
      <w:pPr>
        <w:pStyle w:val="1dd615ef-c9fe-4a44-9a20-f648bb85ab76"/>
        <w:spacing w:line="360" w:lineRule="auto"/>
      </w:pPr>
      <w:r>
        <w:t>啊哈，南美人民为了支持华为，已经推出了很多活动。</w:t>
        <w:cr/>
        <w:t/>
        <w:cr/>
        <w:t>下面这个活动就是凡是带华为手机的，吃饭就可以打折。给力！</w:t>
      </w:r>
      <w:bookmarkStart w:id="0" w:name="_GoBack"/>
      <w:bookmarkEnd w:id="0"/>
    </w:p>
    <w:p w:rsidR="008905AA" w:rsidRDefault="008905AA">
      <w:pPr>
        <w:pStyle w:val="1dd615ef-c9fe-4a44-9a20-f648bb85ab76"/>
      </w:pPr>
    </w:p>
    <w:p w:rsidR="008905AA" w:rsidRDefault="008905AA">
      <w:pPr>
        <w:jc w:val="left"/>
      </w:pPr>
    </w:p>
    <w:p w:rsidR="008905AA" w:rsidRDefault="00D03710">
      <w:pPr>
        <w:pStyle w:val="95166a3a-e623-4bbd-8e3b-ad333a409bdc"/>
      </w:pPr>
      <w:r>
        <w:rPr>
          <w:color w:val="5B9BD5"/>
          <w:sz w:val="28"/>
          <w:szCs w:val="28"/>
        </w:rPr>
        <w:t xml:space="preserve"> </w:t>
      </w:r>
    </w:p>
    <w:p w:rsidR="008905AA" w:rsidRDefault="00D03710">
      <w:pPr>
        <w:pStyle w:val="e1cbaf83-2ee5-47b3-8ad9-98a637311ab0"/>
        <w:spacing w:line="360" w:lineRule="auto"/>
      </w:pPr>
      <w:r>
        <w:t>青年汽车水变氢事件进一步发酵。南阳大领导居然是物理系毕业的，啊哈。</w:t>
        <w:cr/>
        <w:t/>
        <w:cr/>
        <w:t>这个物理系不教热力学第二定律么？</w:t>
      </w:r>
      <w:bookmarkStart w:id="0" w:name="_GoBack"/>
      <w:bookmarkEnd w:id="0"/>
    </w:p>
    <w:p w:rsidR="008905AA" w:rsidRDefault="008905AA">
      <w:pPr>
        <w:pStyle w:val="e1cbaf83-2ee5-47b3-8ad9-98a637311ab0"/>
      </w:pPr>
    </w:p>
    <w:p w:rsidR="008905AA" w:rsidRDefault="008905AA">
      <w:pPr>
        <w:jc w:val="left"/>
      </w:pPr>
    </w:p>
    <w:p w:rsidR="008905AA" w:rsidRDefault="00D03710">
      <w:pPr>
        <w:pStyle w:val="b0e306a5-c087-484e-9e20-57664fe24a1a"/>
      </w:pPr>
      <w:r>
        <w:rPr>
          <w:color w:val="5B9BD5"/>
          <w:sz w:val="28"/>
          <w:szCs w:val="28"/>
        </w:rPr>
        <w:t xml:space="preserve"> </w:t>
      </w:r>
    </w:p>
    <w:p w:rsidR="008905AA" w:rsidRDefault="00D03710">
      <w:pPr>
        <w:pStyle w:val="2e7900d7-1dc8-4289-b9e2-9281c89083a6"/>
        <w:spacing w:line="360" w:lineRule="auto"/>
      </w:pPr>
      <w:r>
        <w:t>预告下啊，周末准备写以下几篇。</w:t>
        <w:cr/>
        <w:t/>
        <w:cr/>
        <w:t>企业之现金流和利润篇</w:t>
        <w:cr/>
        <w:t/>
        <w:cr/>
        <w:t>企业之竞争力篇</w:t>
        <w:cr/>
        <w:t/>
        <w:cr/>
        <w:t>企业之文化篇</w:t>
        <w:cr/>
        <w:t/>
        <w:cr/>
        <w:t>争取至少写完两篇</w:t>
      </w:r>
      <w:bookmarkStart w:id="0" w:name="_GoBack"/>
      <w:bookmarkEnd w:id="0"/>
    </w:p>
    <w:p w:rsidR="008905AA" w:rsidRDefault="008905AA">
      <w:pPr>
        <w:pStyle w:val="2e7900d7-1dc8-4289-b9e2-9281c89083a6"/>
      </w:pPr>
    </w:p>
    <w:p w:rsidR="008905AA" w:rsidRDefault="008905AA">
      <w:pPr>
        <w:jc w:val="left"/>
      </w:pPr>
    </w:p>
    <w:p w:rsidR="008905AA" w:rsidRDefault="00D03710">
      <w:pPr>
        <w:pStyle w:val="194ffcad-ecdb-47c1-806b-2f739451c4a2"/>
      </w:pPr>
      <w:r>
        <w:rPr>
          <w:color w:val="5B9BD5"/>
          <w:sz w:val="28"/>
          <w:szCs w:val="28"/>
        </w:rPr>
        <w:t xml:space="preserve"> </w:t>
      </w:r>
    </w:p>
    <w:p w:rsidR="008905AA" w:rsidRDefault="00D03710">
      <w:pPr>
        <w:pStyle w:val="2a09d716-a690-4ddb-a888-f362afecef56"/>
        <w:spacing w:line="360" w:lineRule="auto"/>
      </w:pPr>
      <w:r>
        <w:t>美股高开低走，难道是大a股价值观输出了哈？</w:t>
      </w:r>
      <w:bookmarkStart w:id="0" w:name="_GoBack"/>
      <w:bookmarkEnd w:id="0"/>
    </w:p>
    <w:p w:rsidR="008905AA" w:rsidRDefault="008905AA">
      <w:pPr>
        <w:pStyle w:val="2a09d716-a690-4ddb-a888-f362afecef56"/>
      </w:pPr>
    </w:p>
    <w:p w:rsidR="008905AA" w:rsidRDefault="008905AA">
      <w:pPr>
        <w:jc w:val="left"/>
      </w:pPr>
    </w:p>
    <w:p w:rsidR="008905AA" w:rsidRDefault="00D03710">
      <w:pPr>
        <w:pStyle w:val="28d6eb0e-a330-4f9f-b533-627c3c072c72"/>
      </w:pPr>
      <w:r>
        <w:rPr>
          <w:color w:val="5B9BD5"/>
          <w:sz w:val="28"/>
          <w:szCs w:val="28"/>
        </w:rPr>
        <w:t xml:space="preserve"> </w:t>
      </w:r>
    </w:p>
    <w:p w:rsidR="008905AA" w:rsidRDefault="00D03710">
      <w:pPr>
        <w:pStyle w:val="b2399c41-84f1-453b-97bc-4ad761f3db1e"/>
        <w:spacing w:line="360" w:lineRule="auto"/>
      </w:pPr>
      <w:r>
        <w:t>同志们，注意一个数据。今天北上资金，上海流入5亿，香港流出11亿。改变了过去今天两边同时流出的局面。</w:t>
      </w:r>
      <w:bookmarkStart w:id="0" w:name="_GoBack"/>
      <w:bookmarkEnd w:id="0"/>
    </w:p>
    <w:p w:rsidR="008905AA" w:rsidRDefault="008905AA">
      <w:pPr>
        <w:pStyle w:val="b2399c41-84f1-453b-97bc-4ad761f3db1e"/>
      </w:pPr>
    </w:p>
    <w:p w:rsidR="008905AA" w:rsidRDefault="008905AA">
      <w:pPr>
        <w:jc w:val="left"/>
      </w:pPr>
    </w:p>
    <w:p w:rsidR="008905AA" w:rsidRDefault="00D03710">
      <w:pPr>
        <w:pStyle w:val="52fcdb93-1edb-4926-97f9-810dccd0bdbb"/>
      </w:pPr>
      <w:r>
        <w:rPr>
          <w:color w:val="5B9BD5"/>
          <w:sz w:val="28"/>
          <w:szCs w:val="28"/>
        </w:rPr>
        <w:t xml:space="preserve"> </w:t>
      </w:r>
    </w:p>
    <w:p w:rsidR="008905AA" w:rsidRDefault="00D03710">
      <w:pPr>
        <w:pStyle w:val="cddfe4eb-9c2d-489f-adb4-3bccafa2d9ca"/>
        <w:spacing w:line="360" w:lineRule="auto"/>
      </w:pPr>
      <w:r>
        <w:t>A50居然突然拉升了，不知道出了什么事儿哈。</w:t>
      </w:r>
      <w:bookmarkStart w:id="0" w:name="_GoBack"/>
      <w:bookmarkEnd w:id="0"/>
    </w:p>
    <w:p w:rsidR="008905AA" w:rsidRDefault="008905AA">
      <w:pPr>
        <w:pStyle w:val="cddfe4eb-9c2d-489f-adb4-3bccafa2d9ca"/>
      </w:pPr>
    </w:p>
    <w:p w:rsidR="008905AA" w:rsidRDefault="008905AA">
      <w:pPr>
        <w:jc w:val="left"/>
      </w:pPr>
    </w:p>
    <w:p w:rsidR="008905AA" w:rsidRDefault="00D03710">
      <w:pPr>
        <w:pStyle w:val="38b1983b-bf98-4d51-a898-f48de3a47919"/>
      </w:pPr>
      <w:r>
        <w:rPr>
          <w:color w:val="5B9BD5"/>
          <w:sz w:val="28"/>
          <w:szCs w:val="28"/>
        </w:rPr>
        <w:t xml:space="preserve"> </w:t>
      </w:r>
    </w:p>
    <w:p w:rsidR="008905AA" w:rsidRDefault="00D03710">
      <w:pPr>
        <w:pStyle w:val="3466039d-4061-4278-85d3-eaafdd209e71"/>
        <w:spacing w:line="360" w:lineRule="auto"/>
      </w:pPr>
      <w:r>
        <w:t>某中学男生早恋，被班主任勒令叫到办公室。经过几个小时渐进式的开导和循循善诱般的教育，班主任终于明白了自己30多岁一直找不到女朋友的原因。</w:t>
      </w:r>
      <w:bookmarkStart w:id="0" w:name="_GoBack"/>
      <w:bookmarkEnd w:id="0"/>
    </w:p>
    <w:p w:rsidR="008905AA" w:rsidRDefault="008905AA">
      <w:pPr>
        <w:pStyle w:val="3466039d-4061-4278-85d3-eaafdd209e71"/>
      </w:pPr>
    </w:p>
    <w:p w:rsidR="008905AA" w:rsidRDefault="008905AA">
      <w:pPr>
        <w:jc w:val="left"/>
      </w:pPr>
    </w:p>
    <w:p w:rsidR="008905AA" w:rsidRDefault="00D03710">
      <w:pPr>
        <w:pStyle w:val="4261a02f-5a9b-4b48-b312-2a3945d6d9ee"/>
      </w:pPr>
      <w:r>
        <w:rPr>
          <w:color w:val="5B9BD5"/>
          <w:sz w:val="28"/>
          <w:szCs w:val="28"/>
        </w:rPr>
        <w:t xml:space="preserve"> </w:t>
      </w:r>
    </w:p>
    <w:p w:rsidR="008905AA" w:rsidRDefault="00D03710">
      <w:pPr>
        <w:pStyle w:val="d3f241da-e4e9-4f02-a017-558f946782a7"/>
        <w:spacing w:line="360" w:lineRule="auto"/>
      </w:pPr>
      <w:r>
        <w:t>昨晚我真没干啥，就是diss了一下金毛和美股。</w:t>
        <w:cr/>
        <w:t/>
        <w:cr/>
        <w:t>美股昨天大跌，是因为四月经济数据很不好，超预期差，全面回落。这种情况其实对我们家是利好，和你打架的那个人忽然拉肚子的赶脚。</w:t>
        <w:cr/>
        <w:t/>
        <w:cr/>
        <w:t>今天大a看情况吧，会不会向下攻击2800点。不破我不动，破了一会儿也不动，有效跌破的话再减一成仓位。</w:t>
      </w:r>
      <w:bookmarkStart w:id="0" w:name="_GoBack"/>
      <w:bookmarkEnd w:id="0"/>
    </w:p>
    <w:p w:rsidR="008905AA" w:rsidRDefault="008905AA">
      <w:pPr>
        <w:pStyle w:val="d3f241da-e4e9-4f02-a017-558f946782a7"/>
      </w:pPr>
    </w:p>
    <w:p w:rsidR="008905AA" w:rsidRDefault="008905AA">
      <w:pPr>
        <w:jc w:val="left"/>
      </w:pPr>
    </w:p>
    <w:p w:rsidR="008905AA" w:rsidRDefault="00D03710">
      <w:pPr>
        <w:pStyle w:val="8cd45fea-c422-456d-9dfb-17160edb407f"/>
      </w:pPr>
      <w:r>
        <w:rPr>
          <w:color w:val="5B9BD5"/>
          <w:sz w:val="28"/>
          <w:szCs w:val="28"/>
        </w:rPr>
        <w:t xml:space="preserve"> </w:t>
      </w:r>
    </w:p>
    <w:p w:rsidR="008905AA" w:rsidRDefault="00D03710">
      <w:pPr>
        <w:pStyle w:val="d4c1046d-544d-4c67-9727-d7ce22a5c954"/>
        <w:spacing w:line="360" w:lineRule="auto"/>
      </w:pPr>
      <w:r>
        <w:t>最接近巴菲特的中国人说的话。而且简明易懂，我想大家都能看懂吧。</w:t>
      </w:r>
      <w:bookmarkStart w:id="0" w:name="_GoBack"/>
      <w:bookmarkEnd w:id="0"/>
    </w:p>
    <w:p w:rsidR="008905AA" w:rsidRDefault="008905AA">
      <w:pPr>
        <w:pStyle w:val="d4c1046d-544d-4c67-9727-d7ce22a5c954"/>
      </w:pPr>
    </w:p>
    <w:p w:rsidR="008905AA" w:rsidRDefault="008905AA">
      <w:pPr>
        <w:jc w:val="left"/>
      </w:pPr>
    </w:p>
    <w:p w:rsidR="008905AA" w:rsidRDefault="00D03710">
      <w:pPr>
        <w:pStyle w:val="0b934f55-dd15-4625-aa84-f620c2851fea"/>
      </w:pPr>
      <w:r>
        <w:rPr>
          <w:color w:val="5B9BD5"/>
          <w:sz w:val="28"/>
          <w:szCs w:val="28"/>
        </w:rPr>
        <w:t xml:space="preserve"> </w:t>
      </w:r>
    </w:p>
    <w:p w:rsidR="008905AA" w:rsidRDefault="00D03710">
      <w:pPr>
        <w:pStyle w:val="c484feb7-ae82-4eeb-8f00-ce383e3dcee8"/>
        <w:spacing w:line="360" w:lineRule="auto"/>
      </w:pPr>
      <w:r>
        <w:t>今天突然有点累，开始理解什么叫做极限施压了。每天金毛制造一个利空，永不落空。不知道明天会是什么利空呢，突然有点期待哈哈哈。我这一定是被虐出毛病来了。</w:t>
      </w:r>
      <w:bookmarkStart w:id="0" w:name="_GoBack"/>
      <w:bookmarkEnd w:id="0"/>
    </w:p>
    <w:p w:rsidR="008905AA" w:rsidRDefault="008905AA">
      <w:pPr>
        <w:pStyle w:val="c484feb7-ae82-4eeb-8f00-ce383e3dcee8"/>
      </w:pPr>
    </w:p>
    <w:p w:rsidR="008905AA" w:rsidRDefault="008905AA">
      <w:pPr>
        <w:jc w:val="left"/>
      </w:pPr>
    </w:p>
    <w:p w:rsidR="008905AA" w:rsidRDefault="00D03710">
      <w:pPr>
        <w:pStyle w:val="f794b536-afce-4362-a169-8437d199ec23"/>
      </w:pPr>
      <w:r>
        <w:rPr>
          <w:color w:val="5B9BD5"/>
          <w:sz w:val="28"/>
          <w:szCs w:val="28"/>
        </w:rPr>
        <w:t xml:space="preserve"> </w:t>
      </w:r>
    </w:p>
    <w:p w:rsidR="008905AA" w:rsidRDefault="00D03710">
      <w:pPr>
        <w:pStyle w:val="501f620b-80b1-4fae-8fcc-a7838842dd3d"/>
        <w:spacing w:line="360" w:lineRule="auto"/>
      </w:pPr>
      <w:r>
        <w:t>上午一直忙，刚看了一眼盘面，基本上是红军出动护盘了。护盘很有技巧，没有强拉，而是顺势而为。上午港资一共流出25亿，还是砸盘的主要动力。希望下午能够反弹。</w:t>
      </w:r>
      <w:bookmarkStart w:id="0" w:name="_GoBack"/>
      <w:bookmarkEnd w:id="0"/>
    </w:p>
    <w:p w:rsidR="008905AA" w:rsidRDefault="008905AA">
      <w:pPr>
        <w:pStyle w:val="501f620b-80b1-4fae-8fcc-a7838842dd3d"/>
      </w:pPr>
    </w:p>
    <w:p w:rsidR="008905AA" w:rsidRDefault="008905AA">
      <w:pPr>
        <w:jc w:val="left"/>
      </w:pPr>
    </w:p>
    <w:p w:rsidR="008905AA" w:rsidRDefault="00D03710">
      <w:pPr>
        <w:pStyle w:val="7fb04e76-3ea6-4cab-bee6-5b75d71639d9"/>
      </w:pPr>
      <w:r>
        <w:rPr>
          <w:color w:val="5B9BD5"/>
          <w:sz w:val="28"/>
          <w:szCs w:val="28"/>
        </w:rPr>
        <w:t xml:space="preserve"> </w:t>
      </w:r>
    </w:p>
    <w:p w:rsidR="008905AA" w:rsidRDefault="00D03710">
      <w:pPr>
        <w:pStyle w:val="8b230fb1-f5c8-42a5-9981-ff568058309d"/>
        <w:spacing w:line="360" w:lineRule="auto"/>
      </w:pPr>
      <w:r>
        <w:t>关于ARM和华为的关系，我根据各方面信息脑补一下。ARM目前的框架，华为还能用，但是ARM不提供技术支持了。也就是都要靠华为自己 去琢磨和修改。如果修改的好，也不见得比ARM自己做的差，如果改的不好，那就完蛋。</w:t>
      </w:r>
      <w:bookmarkStart w:id="0" w:name="_GoBack"/>
      <w:bookmarkEnd w:id="0"/>
    </w:p>
    <w:p w:rsidR="008905AA" w:rsidRDefault="008905AA">
      <w:pPr>
        <w:pStyle w:val="8b230fb1-f5c8-42a5-9981-ff568058309d"/>
      </w:pPr>
    </w:p>
    <w:p w:rsidR="008905AA" w:rsidRDefault="008905AA">
      <w:pPr>
        <w:jc w:val="left"/>
      </w:pPr>
    </w:p>
    <w:p w:rsidR="008905AA" w:rsidRDefault="00D03710">
      <w:pPr>
        <w:pStyle w:val="4c521b7e-06d5-4382-b3f0-e0e07d74557a"/>
      </w:pPr>
      <w:r>
        <w:rPr>
          <w:color w:val="5B9BD5"/>
          <w:sz w:val="28"/>
          <w:szCs w:val="28"/>
        </w:rPr>
        <w:t xml:space="preserve"> </w:t>
      </w:r>
    </w:p>
    <w:p w:rsidR="008905AA" w:rsidRDefault="00D03710">
      <w:pPr>
        <w:pStyle w:val="289867af-bb18-471a-a24b-11e44f711667"/>
        <w:spacing w:line="360" w:lineRule="auto"/>
      </w:pPr>
      <w:r>
        <w:t>今天股市又要纠结了。好的地方是港资流出已经够多了，人民币汇率也稳在了6.9。不好的地方是华为事件继续发酵，从目前各方面信息汇总来看，华为面对的局势要比想象中更加恶劣。未来一段时间里，估计仍然是情绪主导的市场。我这种基本面分析派算是可以休息休息了。</w:t>
      </w:r>
      <w:bookmarkStart w:id="0" w:name="_GoBack"/>
      <w:bookmarkEnd w:id="0"/>
    </w:p>
    <w:p w:rsidR="008905AA" w:rsidRDefault="008905AA">
      <w:pPr>
        <w:pStyle w:val="289867af-bb18-471a-a24b-11e44f711667"/>
      </w:pPr>
    </w:p>
    <w:p w:rsidR="008905AA" w:rsidRDefault="008905AA">
      <w:pPr>
        <w:jc w:val="left"/>
      </w:pPr>
    </w:p>
    <w:p w:rsidR="008905AA" w:rsidRDefault="00D03710">
      <w:pPr>
        <w:pStyle w:val="5aa4135d-23f7-4822-a8e1-1551b2484b64"/>
      </w:pPr>
      <w:r>
        <w:rPr>
          <w:color w:val="5B9BD5"/>
          <w:sz w:val="28"/>
          <w:szCs w:val="28"/>
        </w:rPr>
        <w:t xml:space="preserve"> </w:t>
      </w:r>
    </w:p>
    <w:p w:rsidR="008905AA" w:rsidRDefault="00D03710">
      <w:pPr>
        <w:pStyle w:val="5bcbfdab-4eb2-4e00-a972-ead0cc00674e"/>
        <w:spacing w:line="360" w:lineRule="auto"/>
      </w:pPr>
      <w:r>
        <w:t>我判断这个是真的</w:t>
      </w:r>
      <w:bookmarkStart w:id="0" w:name="_GoBack"/>
      <w:bookmarkEnd w:id="0"/>
    </w:p>
    <w:p w:rsidR="008905AA" w:rsidRDefault="008905AA">
      <w:pPr>
        <w:pStyle w:val="5bcbfdab-4eb2-4e00-a972-ead0cc00674e"/>
      </w:pPr>
    </w:p>
    <w:p w:rsidR="008905AA" w:rsidRDefault="008905AA">
      <w:pPr>
        <w:jc w:val="left"/>
      </w:pPr>
    </w:p>
    <w:p w:rsidR="008905AA" w:rsidRDefault="00D03710">
      <w:pPr>
        <w:pStyle w:val="78a19470-b480-4c5e-b055-25c1f4b01fc2"/>
      </w:pPr>
      <w:r>
        <w:rPr>
          <w:color w:val="5B9BD5"/>
          <w:sz w:val="28"/>
          <w:szCs w:val="28"/>
        </w:rPr>
        <w:t xml:space="preserve"> </w:t>
      </w:r>
    </w:p>
    <w:p w:rsidR="008905AA" w:rsidRDefault="00D03710">
      <w:pPr>
        <w:pStyle w:val="e35d0cfd-6260-4061-9f5c-cb1aeff0a35c"/>
        <w:spacing w:line="360" w:lineRule="auto"/>
      </w:pPr>
      <w:r>
        <w:t>已验证，是真的。沃尔玛这一波操作真的骚，是准备饿死华为么？</w:t>
      </w:r>
      <w:bookmarkStart w:id="0" w:name="_GoBack"/>
      <w:bookmarkEnd w:id="0"/>
    </w:p>
    <w:p w:rsidR="008905AA" w:rsidRDefault="008905AA">
      <w:pPr>
        <w:pStyle w:val="e35d0cfd-6260-4061-9f5c-cb1aeff0a35c"/>
      </w:pPr>
    </w:p>
    <w:p w:rsidR="008905AA" w:rsidRDefault="008905AA">
      <w:pPr>
        <w:jc w:val="left"/>
      </w:pPr>
    </w:p>
    <w:p w:rsidR="008905AA" w:rsidRDefault="00D03710">
      <w:pPr>
        <w:pStyle w:val="ff31c46e-cbfa-4282-a83c-32f980ccf5a8"/>
      </w:pPr>
      <w:r>
        <w:rPr>
          <w:color w:val="5B9BD5"/>
          <w:sz w:val="28"/>
          <w:szCs w:val="28"/>
        </w:rPr>
        <w:t/>
      </w:r>
    </w:p>
    <w:p w:rsidR="008905AA" w:rsidRDefault="00D03710">
      <w:pPr>
        <w:pStyle w:val="b4d4e16f-98b9-488b-bdb6-46351129ef88"/>
        <w:spacing w:line="360" w:lineRule="auto"/>
      </w:pPr>
      <w:r>
        <w:t/>
      </w:r>
      <w:bookmarkStart w:id="0" w:name="_GoBack"/>
      <w:bookmarkEnd w:id="0"/>
    </w:p>
    <w:p w:rsidR="008905AA" w:rsidRDefault="008905AA">
      <w:pPr>
        <w:pStyle w:val="b4d4e16f-98b9-488b-bdb6-46351129ef88"/>
      </w:pPr>
    </w:p>
    <w:p w:rsidR="008905AA" w:rsidRDefault="008905AA">
      <w:pPr>
        <w:jc w:val="left"/>
      </w:pPr>
    </w:p>
    <w:p w:rsidR="008905AA" w:rsidRDefault="00D03710">
      <w:pPr>
        <w:pStyle w:val="31a03cbd-6b59-49e9-bcbf-fe456f6404b4"/>
      </w:pPr>
      <w:r>
        <w:rPr>
          <w:color w:val="5B9BD5"/>
          <w:sz w:val="28"/>
          <w:szCs w:val="28"/>
        </w:rPr>
        <w:t xml:space="preserve"> </w:t>
      </w:r>
    </w:p>
    <w:p w:rsidR="008905AA" w:rsidRDefault="00D03710">
      <w:pPr>
        <w:pStyle w:val="68284252-434e-4ef1-807c-45d89388bd3a"/>
        <w:spacing w:line="360" w:lineRule="auto"/>
      </w:pPr>
      <w:r>
        <w:t>茅台前董事长被双规我觉得没啥大影响，这件事很早就爆出来了，而且历来茅台董事长都很难得善终，因为手里掌握的资源太大，一个签字就是上亿的利益。在这种情况下，估计只有圣人才能做到洁身自好了。</w:t>
        <w:cr/>
        <w:t/>
        <w:cr/>
        <w:t>反正我是肯定做不到的，只要派个美女来腐蚀我，我就招了。如果一个不够，两个肯定够了。</w:t>
      </w:r>
      <w:bookmarkStart w:id="0" w:name="_GoBack"/>
      <w:bookmarkEnd w:id="0"/>
    </w:p>
    <w:p w:rsidR="008905AA" w:rsidRDefault="008905AA">
      <w:pPr>
        <w:pStyle w:val="68284252-434e-4ef1-807c-45d89388bd3a"/>
      </w:pPr>
    </w:p>
    <w:p w:rsidR="008905AA" w:rsidRDefault="008905AA">
      <w:pPr>
        <w:jc w:val="left"/>
      </w:pPr>
    </w:p>
    <w:p w:rsidR="008905AA" w:rsidRDefault="00D03710">
      <w:pPr>
        <w:pStyle w:val="9cf2cf20-4e22-41d7-a9ee-980234c7af54"/>
      </w:pPr>
      <w:r>
        <w:rPr>
          <w:color w:val="5B9BD5"/>
          <w:sz w:val="28"/>
          <w:szCs w:val="28"/>
        </w:rPr>
        <w:t xml:space="preserve"> </w:t>
      </w:r>
    </w:p>
    <w:p w:rsidR="008905AA" w:rsidRDefault="00D03710">
      <w:pPr>
        <w:pStyle w:val="2f0e2899-bbc9-4d7b-9c31-cac264a51272"/>
        <w:spacing w:line="360" w:lineRule="auto"/>
      </w:pPr>
      <w:r>
        <w:t>今天又被金毛定向打击了，真是个无节操的mad king啊。不过还好看看明天能不能收回来。</w:t>
        <w:cr/>
        <w:t/>
        <w:cr/>
        <w:t>对了，华为交给Fedex联邦快递的文件被交给盟国政府了。太没节操了！</w:t>
      </w:r>
      <w:bookmarkStart w:id="0" w:name="_GoBack"/>
      <w:bookmarkEnd w:id="0"/>
    </w:p>
    <w:p w:rsidR="008905AA" w:rsidRDefault="008905AA">
      <w:pPr>
        <w:pStyle w:val="2f0e2899-bbc9-4d7b-9c31-cac264a51272"/>
      </w:pPr>
    </w:p>
    <w:p w:rsidR="008905AA" w:rsidRDefault="008905AA">
      <w:pPr>
        <w:jc w:val="left"/>
      </w:pPr>
    </w:p>
    <w:p w:rsidR="008905AA" w:rsidRDefault="00D03710">
      <w:pPr>
        <w:pStyle w:val="f6a91458-448f-4bca-99a2-0a37453651b5"/>
      </w:pPr>
      <w:r>
        <w:rPr>
          <w:color w:val="5B9BD5"/>
          <w:sz w:val="28"/>
          <w:szCs w:val="28"/>
        </w:rPr>
        <w:t>这本书教授看过么？则么样，适合什么样的人</w:t>
      </w:r>
    </w:p>
    <w:p w:rsidR="008905AA" w:rsidRDefault="00D03710">
      <w:pPr>
        <w:pStyle w:val="bd021fec-043d-46d0-877e-f8a4be581fc8"/>
        <w:spacing w:line="360" w:lineRule="auto"/>
      </w:pPr>
      <w:r>
        <w:t>我一向是狂怼周金涛的。完全被炒作起来的一个人。</w:t>
        <w:cr/>
        <w:t/>
        <w:cr/>
        <w:t>中国人有个奇特的观点就是死人比活人高明。死的早的人比死的晚的人高明。你看三国里面诸葛亮死了，所以就比司马懿高明，郭嘉死的早，就比其他死的晚的高明。</w:t>
        <w:cr/>
        <w:t/>
        <w:cr/>
        <w:t>周金涛活着的时候，不过是个二次研究员，难道死了以后就变成神仙了？</w:t>
      </w:r>
      <w:bookmarkStart w:id="0" w:name="_GoBack"/>
      <w:bookmarkEnd w:id="0"/>
    </w:p>
    <w:p w:rsidR="008905AA" w:rsidRDefault="008905AA">
      <w:pPr>
        <w:pStyle w:val="bd021fec-043d-46d0-877e-f8a4be581fc8"/>
      </w:pPr>
    </w:p>
    <w:p w:rsidR="008905AA" w:rsidRDefault="008905AA">
      <w:pPr>
        <w:jc w:val="left"/>
      </w:pPr>
    </w:p>
    <w:p w:rsidR="008905AA" w:rsidRDefault="00D03710">
      <w:pPr>
        <w:pStyle w:val="fff24280-2bb8-4c1f-9b2f-e7ee2d03e6ac"/>
      </w:pPr>
      <w:r>
        <w:rPr>
          <w:color w:val="5B9BD5"/>
          <w:sz w:val="28"/>
          <w:szCs w:val="28"/>
        </w:rPr>
        <w:t xml:space="preserve"> </w:t>
      </w:r>
    </w:p>
    <w:p w:rsidR="008905AA" w:rsidRDefault="00D03710">
      <w:pPr>
        <w:pStyle w:val="e77ab28c-54f7-4de3-8271-92c04ff8dc6b"/>
        <w:spacing w:line="360" w:lineRule="auto"/>
      </w:pPr>
      <w:r>
        <w:t>今天要忙一天，估计看盘都顾不上了。也就是下午看一眼写个夜报的水平。</w:t>
        <w:cr/>
        <w:t/>
        <w:cr/>
        <w:t>但昨晚美股涨了，华为的事儿也算暂时告一段落，今天大a至少不会走得很差吧</w:t>
      </w:r>
      <w:bookmarkStart w:id="0" w:name="_GoBack"/>
      <w:bookmarkEnd w:id="0"/>
    </w:p>
    <w:p w:rsidR="008905AA" w:rsidRDefault="008905AA">
      <w:pPr>
        <w:pStyle w:val="e77ab28c-54f7-4de3-8271-92c04ff8dc6b"/>
      </w:pPr>
    </w:p>
    <w:p w:rsidR="008905AA" w:rsidRDefault="008905AA">
      <w:pPr>
        <w:jc w:val="left"/>
      </w:pPr>
    </w:p>
    <w:p w:rsidR="008905AA" w:rsidRDefault="00D03710">
      <w:pPr>
        <w:pStyle w:val="0f53ee1f-e9f2-4b0c-a147-10889b4c4d5a"/>
      </w:pPr>
      <w:r>
        <w:rPr>
          <w:color w:val="5B9BD5"/>
          <w:sz w:val="28"/>
          <w:szCs w:val="28"/>
        </w:rPr>
        <w:t>教授你好</w:t>
        <w:cr/>
        <w:t>网上的段子说现在股市2800，十年前也是2800（上证）。</w:t>
        <w:cr/>
        <w:t>我的理解是这十年除了有权重的调整，还有分红，指数分红是会除权的，但没有复权的选项。现在的2800与十年前的2800，不能反应股市没涨。</w:t>
        <w:cr/>
        <w:t>问题：是否有什么办法可以看复权（主要是把分红部分的价值累加上去）后的指数，不一定是上证，50，300等的也可以，这样方便判断整体实际涨幅。如果指数没办法复权，etf可以吗</w:t>
      </w:r>
    </w:p>
    <w:p w:rsidR="008905AA" w:rsidRDefault="00D03710">
      <w:pPr>
        <w:pStyle w:val="a315c789-553b-4271-8ca5-bc93d2e48d2e"/>
        <w:spacing w:line="360" w:lineRule="auto"/>
      </w:pPr>
      <w:r>
        <w:t>其实我炒股比较佛系，不太考虑这些问题。但有一个近似的方法，就是去看沪深300指数，那个不失真，然后毛估估每年分红是2%。</w:t>
        <w:cr/>
        <w:t/>
        <w:cr/>
        <w:t>看上证意义不大，严重失真了。其实美股也失真的，纳斯达克和道琼斯基本只反映10几个股票的涨跌。</w:t>
        <w:cr/>
        <w:t/>
        <w:cr/>
        <w:t>过去十年，大a股总体来说涨得不错。虽然不如美股，但也秒杀国内除了房产以外的其他投资渠道了。</w:t>
      </w:r>
      <w:bookmarkStart w:id="0" w:name="_GoBack"/>
      <w:bookmarkEnd w:id="0"/>
    </w:p>
    <w:p w:rsidR="008905AA" w:rsidRDefault="008905AA">
      <w:pPr>
        <w:pStyle w:val="a315c789-553b-4271-8ca5-bc93d2e48d2e"/>
      </w:pPr>
    </w:p>
    <w:p w:rsidR="008905AA" w:rsidRDefault="008905AA">
      <w:pPr>
        <w:jc w:val="left"/>
      </w:pPr>
    </w:p>
    <w:p w:rsidR="008905AA" w:rsidRDefault="00D03710">
      <w:pPr>
        <w:pStyle w:val="295e2b92-89ac-4b58-8108-440ea943a335"/>
      </w:pPr>
      <w:r>
        <w:rPr>
          <w:color w:val="5B9BD5"/>
          <w:sz w:val="28"/>
          <w:szCs w:val="28"/>
        </w:rPr>
        <w:t>教授  千禾味业和海天味业，你觉得哪个标的更值得投资呢？</w:t>
      </w:r>
    </w:p>
    <w:p w:rsidR="008905AA" w:rsidRDefault="00D03710">
      <w:pPr>
        <w:pStyle w:val="caa257c7-a441-43cd-a1e0-6014923adfbd"/>
        <w:spacing w:line="360" w:lineRule="auto"/>
      </w:pPr>
      <w:r>
        <w:t>两方面来说吧。</w:t>
        <w:cr/>
        <w:t/>
        <w:cr/>
        <w:t>第一，从估值讲我觉得都偏高了，因为酱油这玩意儿又不是什么高科技，谁都能生产。</w:t>
        <w:cr/>
        <w:t/>
        <w:cr/>
        <w:t>第二，贵有贵的道理。酱油的道理就是价格很便宜，偷偷摸摸给你涨价个一块钱大家没感觉。如果大家敏感的话，会发现超市里酱油醋之类都偷偷摸摸涨了很多了。但这一块钱就相当于公司的利润提升了20%以上啊，因为总价很低。</w:t>
        <w:cr/>
        <w:t/>
        <w:cr/>
        <w:t>但在这个位置上，两个我都不会买</w:t>
      </w:r>
      <w:bookmarkStart w:id="0" w:name="_GoBack"/>
      <w:bookmarkEnd w:id="0"/>
    </w:p>
    <w:p w:rsidR="008905AA" w:rsidRDefault="008905AA">
      <w:pPr>
        <w:pStyle w:val="caa257c7-a441-43cd-a1e0-6014923adfbd"/>
      </w:pPr>
    </w:p>
    <w:p w:rsidR="008905AA" w:rsidRDefault="008905AA">
      <w:pPr>
        <w:jc w:val="left"/>
      </w:pPr>
    </w:p>
    <w:p w:rsidR="008905AA" w:rsidRDefault="00D03710">
      <w:pPr>
        <w:pStyle w:val="7481ea91-3cc1-40c2-888b-1b2fece7ac8c"/>
      </w:pPr>
      <w:r>
        <w:rPr>
          <w:color w:val="5B9BD5"/>
          <w:sz w:val="28"/>
          <w:szCs w:val="28"/>
        </w:rPr>
        <w:t>最近市场稀土概念很热，请问教授如何看？目前稀土有投资价值吗？</w:t>
      </w:r>
    </w:p>
    <w:p w:rsidR="008905AA" w:rsidRDefault="00D03710">
      <w:pPr>
        <w:pStyle w:val="0bc714ed-5d06-40d5-9cf4-a6e859b830e0"/>
        <w:spacing w:line="360" w:lineRule="auto"/>
      </w:pPr>
      <w:r>
        <w:t>主要还是炒概念吧，和价值无关。</w:t>
        <w:cr/>
        <w:t/>
        <w:cr/>
        <w:t>现在炒的概念是我们不向美国出口。当然，这个肯定对美国不利，但对我们自己有好处么？</w:t>
        <w:cr/>
        <w:t/>
        <w:cr/>
        <w:t>类似于美国电子企业不向华为供货，股价大跌。从经济上讲这就是个双输的事儿。</w:t>
        <w:cr/>
        <w:t/>
        <w:cr/>
        <w:t>大a股把利空当利好来炒，是传统。</w:t>
      </w:r>
      <w:bookmarkStart w:id="0" w:name="_GoBack"/>
      <w:bookmarkEnd w:id="0"/>
    </w:p>
    <w:p w:rsidR="008905AA" w:rsidRDefault="008905AA">
      <w:pPr>
        <w:pStyle w:val="0bc714ed-5d06-40d5-9cf4-a6e859b830e0"/>
      </w:pPr>
    </w:p>
    <w:p w:rsidR="008905AA" w:rsidRDefault="008905AA">
      <w:pPr>
        <w:jc w:val="left"/>
      </w:pPr>
    </w:p>
    <w:p w:rsidR="008905AA" w:rsidRDefault="00D03710">
      <w:pPr>
        <w:pStyle w:val="55ebfa81-4975-46e2-99e4-690bf937bda6"/>
      </w:pPr>
      <w:r>
        <w:rPr>
          <w:color w:val="5B9BD5"/>
          <w:sz w:val="28"/>
          <w:szCs w:val="28"/>
        </w:rPr>
        <w:t xml:space="preserve"> </w:t>
      </w:r>
    </w:p>
    <w:p w:rsidR="008905AA" w:rsidRDefault="00D03710">
      <w:pPr>
        <w:pStyle w:val="ac9c86a3-3924-44ac-9db6-250e33a711a1"/>
        <w:spacing w:line="360" w:lineRule="auto"/>
      </w:pPr>
      <w:r>
        <w:t>今晚美股也舒服了。金毛不得人心啊！</w:t>
      </w:r>
      <w:bookmarkStart w:id="0" w:name="_GoBack"/>
      <w:bookmarkEnd w:id="0"/>
    </w:p>
    <w:p w:rsidR="008905AA" w:rsidRDefault="008905AA">
      <w:pPr>
        <w:pStyle w:val="ac9c86a3-3924-44ac-9db6-250e33a711a1"/>
      </w:pPr>
    </w:p>
    <w:p w:rsidR="008905AA" w:rsidRDefault="008905AA">
      <w:pPr>
        <w:jc w:val="left"/>
      </w:pPr>
    </w:p>
    <w:p w:rsidR="008905AA" w:rsidRDefault="00D03710">
      <w:pPr>
        <w:pStyle w:val="cc58356e-6d58-4ec3-a77d-d2554ef5a996"/>
      </w:pPr>
      <w:r>
        <w:rPr>
          <w:color w:val="5B9BD5"/>
          <w:sz w:val="28"/>
          <w:szCs w:val="28"/>
        </w:rPr>
        <w:t xml:space="preserve"> </w:t>
      </w:r>
    </w:p>
    <w:p w:rsidR="008905AA" w:rsidRDefault="00D03710">
      <w:pPr>
        <w:pStyle w:val="4a944a92-8172-4c84-8af7-69b11b61e875"/>
        <w:spacing w:line="360" w:lineRule="auto"/>
      </w:pPr>
      <w:r>
        <w:t>今天大A股还是比较顽强，收在2900点之上，而且是在港资继续流出的背景下。我关注了一下，目前的人民币汇率是6.91，只要啥时候回到6.8甚至6.85，我想就是港资持续流入的时候了。</w:t>
      </w:r>
      <w:bookmarkStart w:id="0" w:name="_GoBack"/>
      <w:bookmarkEnd w:id="0"/>
    </w:p>
    <w:p w:rsidR="008905AA" w:rsidRDefault="008905AA">
      <w:pPr>
        <w:pStyle w:val="4a944a92-8172-4c84-8af7-69b11b61e875"/>
      </w:pPr>
    </w:p>
    <w:p w:rsidR="008905AA" w:rsidRDefault="008905AA">
      <w:pPr>
        <w:jc w:val="left"/>
      </w:pPr>
    </w:p>
    <w:p w:rsidR="008905AA" w:rsidRDefault="00D03710">
      <w:pPr>
        <w:pStyle w:val="f165e214-deb3-49f7-861e-4849e4a3b11c"/>
      </w:pPr>
      <w:r>
        <w:rPr>
          <w:color w:val="5B9BD5"/>
          <w:sz w:val="28"/>
          <w:szCs w:val="28"/>
        </w:rPr>
        <w:t xml:space="preserve"> </w:t>
      </w:r>
    </w:p>
    <w:p w:rsidR="008905AA" w:rsidRDefault="00D03710">
      <w:pPr>
        <w:pStyle w:val="9776a2a7-7c81-4ebb-ad25-9bbe20e5569f"/>
        <w:spacing w:line="360" w:lineRule="auto"/>
      </w:pPr>
      <w:r>
        <w:t>今天主要的利好还是美国那边宣布给华为的90天缓期，我们这里是任总的讲话。任总讲话水平很高，我在订阅号上分析了。虽然这只代表任总和华为的观点，但既然是央媒播了，那肯定也部分代表了中央的态度。现在的策略很简单，我们的对手只有金毛统领，而不是美股。</w:t>
      </w:r>
      <w:bookmarkStart w:id="0" w:name="_GoBack"/>
      <w:bookmarkEnd w:id="0"/>
    </w:p>
    <w:p w:rsidR="008905AA" w:rsidRDefault="008905AA">
      <w:pPr>
        <w:pStyle w:val="9776a2a7-7c81-4ebb-ad25-9bbe20e5569f"/>
      </w:pPr>
    </w:p>
    <w:p w:rsidR="008905AA" w:rsidRDefault="008905AA">
      <w:pPr>
        <w:jc w:val="left"/>
      </w:pPr>
    </w:p>
    <w:p w:rsidR="008905AA" w:rsidRDefault="00D03710">
      <w:pPr>
        <w:pStyle w:val="288c0406-d233-41af-b653-70ad6ab0bbc1"/>
      </w:pPr>
      <w:r>
        <w:rPr>
          <w:color w:val="5B9BD5"/>
          <w:sz w:val="28"/>
          <w:szCs w:val="28"/>
        </w:rPr>
        <w:t xml:space="preserve"> </w:t>
      </w:r>
    </w:p>
    <w:p w:rsidR="008905AA" w:rsidRDefault="00D03710">
      <w:pPr>
        <w:pStyle w:val="de8f93b1-55f9-49db-b49e-5c8d10365f32"/>
        <w:spacing w:line="360" w:lineRule="auto"/>
      </w:pPr>
      <w:r>
        <w:t>...好吧，我们援引官方报道。</w:t>
        <w:cr/>
        <w:t/>
        <w:cr/>
        <w:t>美国这次真的给了华为90天宽限，不是上次那种假模假样的。</w:t>
      </w:r>
      <w:bookmarkStart w:id="0" w:name="_GoBack"/>
      <w:bookmarkEnd w:id="0"/>
    </w:p>
    <w:p w:rsidR="008905AA" w:rsidRDefault="008905AA">
      <w:pPr>
        <w:pStyle w:val="de8f93b1-55f9-49db-b49e-5c8d10365f32"/>
      </w:pPr>
    </w:p>
    <w:p w:rsidR="008905AA" w:rsidRDefault="008905AA">
      <w:pPr>
        <w:jc w:val="left"/>
      </w:pPr>
    </w:p>
    <w:p w:rsidR="008905AA" w:rsidRDefault="00D03710">
      <w:pPr>
        <w:pStyle w:val="edf20b48-70e2-46e0-938d-d119de7b1e36"/>
      </w:pPr>
      <w:r>
        <w:rPr>
          <w:color w:val="5B9BD5"/>
          <w:sz w:val="28"/>
          <w:szCs w:val="28"/>
        </w:rPr>
        <w:t xml:space="preserve"> </w:t>
      </w:r>
    </w:p>
    <w:p w:rsidR="008905AA" w:rsidRDefault="00D03710">
      <w:pPr>
        <w:pStyle w:val="c9a7dcb6-d81a-4f6c-94e6-9822aea338cd"/>
        <w:spacing w:line="360" w:lineRule="auto"/>
      </w:pPr>
      <w:r>
        <w:t>冰与火之歌最后一季三大不能忍：</w:t>
        <w:cr/>
        <w:t/>
        <w:cr/>
        <w:t>夜王奔袭千里送菜，龙妈清纯少妇黑化，囧520手刃女友</w:t>
      </w:r>
      <w:bookmarkStart w:id="0" w:name="_GoBack"/>
      <w:bookmarkEnd w:id="0"/>
    </w:p>
    <w:p w:rsidR="008905AA" w:rsidRDefault="008905AA">
      <w:pPr>
        <w:pStyle w:val="c9a7dcb6-d81a-4f6c-94e6-9822aea338cd"/>
      </w:pPr>
    </w:p>
    <w:p w:rsidR="008905AA" w:rsidRDefault="008905AA">
      <w:pPr>
        <w:jc w:val="left"/>
      </w:pPr>
    </w:p>
    <w:p w:rsidR="008905AA" w:rsidRDefault="00D03710">
      <w:pPr>
        <w:pStyle w:val="a0fcd3f3-9c8f-4f61-87ff-aa9f528bc276"/>
      </w:pPr>
      <w:r>
        <w:rPr>
          <w:color w:val="5B9BD5"/>
          <w:sz w:val="28"/>
          <w:szCs w:val="28"/>
        </w:rPr>
        <w:t xml:space="preserve"> </w:t>
      </w:r>
    </w:p>
    <w:p w:rsidR="008905AA" w:rsidRDefault="00D03710">
      <w:pPr>
        <w:pStyle w:val="35685a47-207d-4a95-a09b-1b5198bd1fcd"/>
        <w:spacing w:line="360" w:lineRule="auto"/>
      </w:pPr>
      <w:r>
        <w:t>美股电子公司盘前继续大跌，金毛统领估计要痛了。美国现在仅有的两个领先制造业是电子和生物医药，这回如果把电子行业给砸了，美国靠啥混呢？</w:t>
        <w:cr/>
        <w:t/>
        <w:cr/>
        <w:t>我相信再痛痛双方就又要坐下来谈了。</w:t>
      </w:r>
      <w:bookmarkStart w:id="0" w:name="_GoBack"/>
      <w:bookmarkEnd w:id="0"/>
    </w:p>
    <w:p w:rsidR="008905AA" w:rsidRDefault="008905AA">
      <w:pPr>
        <w:pStyle w:val="35685a47-207d-4a95-a09b-1b5198bd1fcd"/>
      </w:pPr>
    </w:p>
    <w:p w:rsidR="008905AA" w:rsidRDefault="008905AA">
      <w:pPr>
        <w:jc w:val="left"/>
      </w:pPr>
    </w:p>
    <w:p w:rsidR="008905AA" w:rsidRDefault="00D03710">
      <w:pPr>
        <w:pStyle w:val="dad398dc-46ca-4931-971d-bb977175672f"/>
      </w:pPr>
      <w:r>
        <w:rPr>
          <w:color w:val="5B9BD5"/>
          <w:sz w:val="28"/>
          <w:szCs w:val="28"/>
        </w:rPr>
        <w:t xml:space="preserve"> </w:t>
      </w:r>
    </w:p>
    <w:p w:rsidR="008905AA" w:rsidRDefault="00D03710">
      <w:pPr>
        <w:pStyle w:val="efdd4981-78f5-4a5b-9928-679a761a2fc8"/>
        <w:spacing w:line="360" w:lineRule="auto"/>
      </w:pPr>
      <w:r>
        <w:t>冒着被打脸的风险说一句，不用特别担心。现在是恐慌盘在杀跌。</w:t>
      </w:r>
      <w:bookmarkStart w:id="0" w:name="_GoBack"/>
      <w:bookmarkEnd w:id="0"/>
    </w:p>
    <w:p w:rsidR="008905AA" w:rsidRDefault="008905AA">
      <w:pPr>
        <w:pStyle w:val="efdd4981-78f5-4a5b-9928-679a761a2fc8"/>
      </w:pPr>
    </w:p>
    <w:p w:rsidR="008905AA" w:rsidRDefault="008905AA">
      <w:pPr>
        <w:jc w:val="left"/>
      </w:pPr>
    </w:p>
    <w:p w:rsidR="008905AA" w:rsidRDefault="00D03710">
      <w:pPr>
        <w:pStyle w:val="295d6bda-e2f7-43f1-995c-a474715a4cd6"/>
      </w:pPr>
      <w:r>
        <w:rPr>
          <w:color w:val="5B9BD5"/>
          <w:sz w:val="28"/>
          <w:szCs w:val="28"/>
        </w:rPr>
        <w:t xml:space="preserve">诚恳的请教个疑问，教授今天关于华为的公众号的文章是之前看到新闻就推测出来的还是传说中的复盘，也就是根据大盘最终的走势来判定这个新闻对于中国股市的影响 ？ </w:t>
        <w:cr/>
        <w:t>如果是复盘，您觉得我们应该从复盘中学习一些什么呢？是找出自己一天的不理性的行为加以改正还是学习各种新闻对于股市影响的逻辑呢？</w:t>
        <w:cr/>
        <w:t>对于我们这种小白来讲，在这种情况下是选择性回避还是装死比较好呢？</w:t>
      </w:r>
    </w:p>
    <w:p w:rsidR="008905AA" w:rsidRDefault="00D03710">
      <w:pPr>
        <w:pStyle w:val="a292f764-316b-471d-a598-56d6559a10fc"/>
        <w:spacing w:line="360" w:lineRule="auto"/>
      </w:pPr>
      <w:r>
        <w:t>复盘的核心我认为是逻辑的思考。</w:t>
        <w:cr/>
        <w:t/>
        <w:cr/>
        <w:t>股票涨跌很正常，重要的是为什么会涨跌。每个人对此都有一套自己的解释，但我认为假设检验模型是最重要的。关于这个你可以去精华区去看我写的文章从程序员到投资者转变（中），里面讲的很具体。</w:t>
        <w:cr/>
        <w:t/>
        <w:cr/>
        <w:t>关于华为的问题顺便讲一下，目前有很多谣言，但大部分人没有判断能力，完全被情绪驱动。股市也一样，大部分人也是不辨真伪，情绪驱动。</w:t>
        <w:cr/>
        <w:t/>
        <w:cr/>
        <w:t>从情绪驱动向逻辑驱动，是复盘的核心。</w:t>
      </w:r>
      <w:bookmarkStart w:id="0" w:name="_GoBack"/>
      <w:bookmarkEnd w:id="0"/>
    </w:p>
    <w:p w:rsidR="008905AA" w:rsidRDefault="008905AA">
      <w:pPr>
        <w:pStyle w:val="a292f764-316b-471d-a598-56d6559a10fc"/>
      </w:pPr>
    </w:p>
    <w:p w:rsidR="008905AA" w:rsidRDefault="008905AA">
      <w:pPr>
        <w:jc w:val="left"/>
      </w:pPr>
    </w:p>
    <w:p w:rsidR="008905AA" w:rsidRDefault="00D03710">
      <w:pPr>
        <w:pStyle w:val="8795f8d4-68c8-494c-9b71-bdd4b07ee4c7"/>
      </w:pPr>
      <w:r>
        <w:rPr>
          <w:color w:val="5B9BD5"/>
          <w:sz w:val="28"/>
          <w:szCs w:val="28"/>
        </w:rPr>
        <w:t>教授，现在对房价怎么看呢？最近房价有点上涨，虽然调控了，但也不会降下去了吧？</w:t>
      </w:r>
    </w:p>
    <w:p w:rsidR="008905AA" w:rsidRDefault="00D03710">
      <w:pPr>
        <w:pStyle w:val="a90bd249-b8ec-47fd-bf90-ed462e50bbfd"/>
        <w:spacing w:line="360" w:lineRule="auto"/>
      </w:pPr>
      <w:r>
        <w:t>这个问题我说过好多次了。简单来说就是我国地方政府对于房价调控经验已经非常丰富，按揭利率，限购，限售都是很成熟的工具。</w:t>
        <w:cr/>
        <w:t/>
        <w:cr/>
        <w:t>所以只要政府想，就可以长期把房价维持在一个水平，不大涨也不大跌，然后用通货膨胀慢慢消化房价。</w:t>
        <w:cr/>
        <w:t/>
        <w:cr/>
        <w:t>另一个问题就是，三四月房价涨很正常。三四月通常是买学区房是deadline，再晚买可能学校就不认了。所以每年房价的大部分涨幅都在三四月，剩下小部分在九十月。剩下月份，在正常年份都是走平或者微跌，这就是房产的小周期。</w:t>
        <w:cr/>
        <w:t/>
        <w:cr/>
        <w:t>正常年份，通常年底看房，一二月成交是最划算的。</w:t>
      </w:r>
      <w:bookmarkStart w:id="0" w:name="_GoBack"/>
      <w:bookmarkEnd w:id="0"/>
    </w:p>
    <w:p w:rsidR="008905AA" w:rsidRDefault="008905AA">
      <w:pPr>
        <w:pStyle w:val="a90bd249-b8ec-47fd-bf90-ed462e50bbfd"/>
      </w:pPr>
    </w:p>
    <w:p w:rsidR="008905AA" w:rsidRDefault="008905AA">
      <w:pPr>
        <w:jc w:val="left"/>
      </w:pPr>
    </w:p>
    <w:p w:rsidR="008905AA" w:rsidRDefault="00D03710">
      <w:pPr>
        <w:pStyle w:val="30744468-ffd2-4d63-9575-bfd89122234b"/>
      </w:pPr>
      <w:r>
        <w:rPr>
          <w:color w:val="5B9BD5"/>
          <w:sz w:val="28"/>
          <w:szCs w:val="28"/>
        </w:rPr>
        <w:t xml:space="preserve"> </w:t>
      </w:r>
    </w:p>
    <w:p w:rsidR="008905AA" w:rsidRDefault="00D03710">
      <w:pPr>
        <w:pStyle w:val="e1476070-e1e0-4244-b712-3e1d1fcfef66"/>
        <w:spacing w:line="360" w:lineRule="auto"/>
      </w:pPr>
      <w:r>
        <w:t>等到半夜等来这么一个瓜，641投案。</w:t>
      </w:r>
      <w:bookmarkStart w:id="0" w:name="_GoBack"/>
      <w:bookmarkEnd w:id="0"/>
    </w:p>
    <w:p w:rsidR="008905AA" w:rsidRDefault="008905AA">
      <w:pPr>
        <w:pStyle w:val="e1476070-e1e0-4244-b712-3e1d1fcfef66"/>
      </w:pPr>
    </w:p>
    <w:p w:rsidR="008905AA" w:rsidRDefault="008905AA">
      <w:pPr>
        <w:jc w:val="left"/>
      </w:pPr>
    </w:p>
    <w:p w:rsidR="008905AA" w:rsidRDefault="00D03710">
      <w:pPr>
        <w:pStyle w:val="30764165-502c-4f52-9e91-af86fb8f816a"/>
      </w:pPr>
      <w:r>
        <w:rPr>
          <w:color w:val="5B9BD5"/>
          <w:sz w:val="28"/>
          <w:szCs w:val="28"/>
        </w:rPr>
        <w:t xml:space="preserve"> </w:t>
      </w:r>
    </w:p>
    <w:p w:rsidR="008905AA" w:rsidRDefault="00D03710">
      <w:pPr>
        <w:pStyle w:val="e07591a9-a8c4-484b-9a7f-b8fe86609178"/>
        <w:spacing w:line="360" w:lineRule="auto"/>
      </w:pPr>
      <w:r>
        <w:t>开写本周第二篇干货，哎，现在开始997啊</w:t>
      </w:r>
      <w:bookmarkStart w:id="0" w:name="_GoBack"/>
      <w:bookmarkEnd w:id="0"/>
    </w:p>
    <w:p w:rsidR="008905AA" w:rsidRDefault="008905AA">
      <w:pPr>
        <w:pStyle w:val="e07591a9-a8c4-484b-9a7f-b8fe86609178"/>
      </w:pPr>
    </w:p>
    <w:p w:rsidR="008905AA" w:rsidRDefault="008905AA">
      <w:pPr>
        <w:jc w:val="left"/>
      </w:pPr>
    </w:p>
    <w:p w:rsidR="008905AA" w:rsidRDefault="00D03710">
      <w:pPr>
        <w:pStyle w:val="04160bed-ce2c-4cdc-ae82-fbfe414fb5ab"/>
      </w:pPr>
      <w:r>
        <w:rPr>
          <w:color w:val="5B9BD5"/>
          <w:sz w:val="28"/>
          <w:szCs w:val="28"/>
        </w:rPr>
        <w:t xml:space="preserve"> </w:t>
      </w:r>
    </w:p>
    <w:p w:rsidR="008905AA" w:rsidRDefault="00D03710">
      <w:pPr>
        <w:pStyle w:val="f3fb7260-d883-4dd7-ac6c-45cce431edd3"/>
        <w:spacing w:line="360" w:lineRule="auto"/>
      </w:pPr>
      <w:r>
        <w:t>华为事件的一些最新进展。</w:t>
        <w:cr/>
        <w:t/>
        <w:cr/>
        <w:t>1、联想切断对华为的供货。应该是假消息，联想官方辟谣。</w:t>
        <w:cr/>
        <w:t/>
        <w:cr/>
        <w:t>2、谷歌切断给华为的安卓商店授权。目前没有得到证实，我问了下谷歌的同学，他们判断可能是假消息。</w:t>
        <w:cr/>
        <w:t/>
        <w:cr/>
        <w:t>3、华为在美57家工厂撤退。肯定是假消息，华为在美国应该没有工厂，就算有也不可能有57家。</w:t>
        <w:cr/>
        <w:t/>
        <w:cr/>
        <w:t>4、华为的备胎技术没有网上传的那么神，但应该勉强够用。</w:t>
        <w:cr/>
        <w:t/>
        <w:cr/>
        <w:t>5、目前台积电还继续对华为供货，为华为赢得了一定的缓冲时间。</w:t>
        <w:cr/>
        <w:t/>
        <w:cr/>
        <w:t>6、华为的备胎技术是IBM建议搞得，啊哈，这个让我们怎么说呢？</w:t>
        <w:cr/>
        <w:t/>
        <w:cr/>
        <w:t>7、华为当前最大的挑战是在笔记本方面，因为intel的CPU是无法被取代的。可怜我还苦苦等着Matebook 14出货呢。</w:t>
      </w:r>
      <w:bookmarkStart w:id="0" w:name="_GoBack"/>
      <w:bookmarkEnd w:id="0"/>
    </w:p>
    <w:p w:rsidR="008905AA" w:rsidRDefault="008905AA">
      <w:pPr>
        <w:pStyle w:val="f3fb7260-d883-4dd7-ac6c-45cce431edd3"/>
      </w:pPr>
    </w:p>
    <w:p w:rsidR="008905AA" w:rsidRDefault="008905AA">
      <w:pPr>
        <w:jc w:val="left"/>
      </w:pPr>
    </w:p>
    <w:p w:rsidR="008905AA" w:rsidRDefault="00D03710">
      <w:pPr>
        <w:pStyle w:val="2b013d3b-95c1-451f-921c-e9e1238bec6c"/>
      </w:pPr>
      <w:r>
        <w:rPr>
          <w:color w:val="5B9BD5"/>
          <w:sz w:val="28"/>
          <w:szCs w:val="28"/>
        </w:rPr>
        <w:t xml:space="preserve"> </w:t>
      </w:r>
    </w:p>
    <w:p w:rsidR="008905AA" w:rsidRDefault="00D03710">
      <w:pPr>
        <w:pStyle w:val="7bab34e4-62aa-4924-aa6f-596c5796a5e1"/>
        <w:spacing w:line="360" w:lineRule="auto"/>
      </w:pPr>
      <w:r>
        <w:t>干货真难写，我写一篇订阅号，大概1+小时，写一篇干货，4-5小时。</w:t>
      </w:r>
      <w:bookmarkStart w:id="0" w:name="_GoBack"/>
      <w:bookmarkEnd w:id="0"/>
    </w:p>
    <w:p w:rsidR="008905AA" w:rsidRDefault="008905AA">
      <w:pPr>
        <w:pStyle w:val="7bab34e4-62aa-4924-aa6f-596c5796a5e1"/>
      </w:pPr>
    </w:p>
    <w:p w:rsidR="008905AA" w:rsidRDefault="008905AA">
      <w:pPr>
        <w:jc w:val="left"/>
      </w:pPr>
    </w:p>
    <w:p w:rsidR="008905AA" w:rsidRDefault="00D03710">
      <w:pPr>
        <w:pStyle w:val="9cbc9c7f-f87e-455c-90e8-c9cd5ba7bbb0"/>
      </w:pPr>
      <w:r>
        <w:rPr>
          <w:color w:val="5B9BD5"/>
          <w:sz w:val="28"/>
          <w:szCs w:val="28"/>
        </w:rPr>
        <w:t xml:space="preserve"> </w:t>
      </w:r>
    </w:p>
    <w:p w:rsidR="008905AA" w:rsidRDefault="00D03710">
      <w:pPr>
        <w:pStyle w:val="8a7926cf-0cb6-47d2-9ebd-80ff652f119b"/>
        <w:spacing w:line="360" w:lineRule="auto"/>
      </w:pPr>
      <w:r>
        <w:t xml:space="preserve">&lt;e type="hashtag" hid="552854824224" title="%23%E5%B9%B2%E8%B4%A7%23" /&gt; </w:t>
        <w:cr/>
        <w:t/>
        <w:cr/>
        <w:t>干货 NO. 3</w:t>
        <w:cr/>
        <w:t/>
        <w:cr/>
        <w:t>我发表了一篇文章：&lt;e type="web" href="https%3A%2F%2Farticles.zsxq.com%2Fid_vq25iwcwv1ul.html" title="%E6%88%91%E6%98%AF%E5%A6%82%E4%BD%95%E5%AE%8C%E6%88%90%E4%BB%8E%E7%A8%8B%E5%BA%8F%E5%91%98%E5%88%B0%E6%8A%95%E8%B5%84%E8%80%85%E7%9A%84%E8%BD%AC%E5%8F%98%EF%BC%88%E4%B8%8B%EF%BC%89" /&gt;</w:t>
      </w:r>
      <w:bookmarkStart w:id="0" w:name="_GoBack"/>
      <w:bookmarkEnd w:id="0"/>
    </w:p>
    <w:p w:rsidR="008905AA" w:rsidRDefault="008905AA">
      <w:pPr>
        <w:pStyle w:val="8a7926cf-0cb6-47d2-9ebd-80ff652f119b"/>
      </w:pPr>
    </w:p>
    <w:p w:rsidR="008905AA" w:rsidRDefault="008905AA">
      <w:pPr>
        <w:jc w:val="left"/>
      </w:pPr>
    </w:p>
    <w:p w:rsidR="008905AA" w:rsidRDefault="00D03710">
      <w:pPr>
        <w:pStyle w:val="498fadbd-6dc9-4efb-90b7-15f5796c1f51"/>
      </w:pPr>
      <w:r>
        <w:rPr>
          <w:color w:val="5B9BD5"/>
          <w:sz w:val="28"/>
          <w:szCs w:val="28"/>
        </w:rPr>
        <w:t xml:space="preserve"> </w:t>
      </w:r>
    </w:p>
    <w:p w:rsidR="008905AA" w:rsidRDefault="00D03710">
      <w:pPr>
        <w:pStyle w:val="0c2d7257-81ea-4dd8-8a8f-0ed6beaf19dc"/>
        <w:spacing w:line="360" w:lineRule="auto"/>
      </w:pPr>
      <w:r>
        <w:t>下午接受一个访谈，到时候如果有文字内容，我放上来。</w:t>
      </w:r>
      <w:bookmarkStart w:id="0" w:name="_GoBack"/>
      <w:bookmarkEnd w:id="0"/>
    </w:p>
    <w:p w:rsidR="008905AA" w:rsidRDefault="008905AA">
      <w:pPr>
        <w:pStyle w:val="0c2d7257-81ea-4dd8-8a8f-0ed6beaf19dc"/>
      </w:pPr>
    </w:p>
    <w:p w:rsidR="008905AA" w:rsidRDefault="008905AA">
      <w:pPr>
        <w:jc w:val="left"/>
      </w:pPr>
    </w:p>
    <w:p w:rsidR="008905AA" w:rsidRDefault="00D03710">
      <w:pPr>
        <w:pStyle w:val="e0d24aa9-1a14-448a-b46e-1010a99d075c"/>
      </w:pPr>
      <w:r>
        <w:rPr>
          <w:color w:val="5B9BD5"/>
          <w:sz w:val="28"/>
          <w:szCs w:val="28"/>
        </w:rPr>
        <w:t xml:space="preserve"> </w:t>
      </w:r>
    </w:p>
    <w:p w:rsidR="008905AA" w:rsidRDefault="00D03710">
      <w:pPr>
        <w:pStyle w:val="17f5d5b2-266f-4efe-a280-c9fe1d1ccf4c"/>
        <w:spacing w:line="360" w:lineRule="auto"/>
      </w:pPr>
      <w:r>
        <w:t>各位兄弟，周六起床，开始憋干货...</w:t>
      </w:r>
      <w:bookmarkStart w:id="0" w:name="_GoBack"/>
      <w:bookmarkEnd w:id="0"/>
    </w:p>
    <w:p w:rsidR="008905AA" w:rsidRDefault="008905AA">
      <w:pPr>
        <w:pStyle w:val="17f5d5b2-266f-4efe-a280-c9fe1d1ccf4c"/>
      </w:pPr>
    </w:p>
    <w:p w:rsidR="008905AA" w:rsidRDefault="008905AA">
      <w:pPr>
        <w:jc w:val="left"/>
      </w:pPr>
    </w:p>
    <w:p w:rsidR="008905AA" w:rsidRDefault="00D03710">
      <w:pPr>
        <w:pStyle w:val="027c7394-0d17-415e-9bb1-732afb82bd52"/>
      </w:pPr>
      <w:r>
        <w:rPr>
          <w:color w:val="5B9BD5"/>
          <w:sz w:val="28"/>
          <w:szCs w:val="28"/>
        </w:rPr>
        <w:t xml:space="preserve"> </w:t>
      </w:r>
    </w:p>
    <w:p w:rsidR="008905AA" w:rsidRDefault="00D03710">
      <w:pPr>
        <w:pStyle w:val="cdea6131-335b-4078-8cda-416e41e5358e"/>
        <w:spacing w:line="360" w:lineRule="auto"/>
      </w:pPr>
      <w:r>
        <w:t>上来随便写几句吧。</w:t>
        <w:cr/>
        <w:t/>
        <w:cr/>
        <w:t>从去年开始，这个股市就特别难做，因为太多的外部时间干扰我们的判断，极大增加了不确定性。</w:t>
        <w:cr/>
        <w:t/>
        <w:cr/>
        <w:t>在过去十几年，我们只需要买入好公司持有即可，而在今天，我们还要苦苦思索这个好公司会不会被外来的对手一本击倒。</w:t>
        <w:cr/>
        <w:t/>
        <w:cr/>
        <w:t>换句话说，过去我们面临的仅仅是股市自身的不确定性，今天我们则还面临着外部的不确定性。后者实际上是超越我们的判断能力的。</w:t>
        <w:cr/>
        <w:t/>
        <w:cr/>
        <w:t>在这个时刻，我们大概只有两种选择。</w:t>
        <w:cr/>
        <w:t/>
        <w:cr/>
        <w:t>第一是远离市场，但这并不意味着远离风险。因为这种外部的风险不仅仅会冲击股市，也会冲击其他所有我们能够得到的市场。</w:t>
        <w:cr/>
        <w:t/>
        <w:cr/>
        <w:t>第二是相信国运，耐心持有和等待。这就需要极大的耐心和只会，继续提升自己的认识。</w:t>
      </w:r>
      <w:bookmarkStart w:id="0" w:name="_GoBack"/>
      <w:bookmarkEnd w:id="0"/>
    </w:p>
    <w:p w:rsidR="008905AA" w:rsidRDefault="008905AA">
      <w:pPr>
        <w:pStyle w:val="cdea6131-335b-4078-8cda-416e41e5358e"/>
      </w:pPr>
    </w:p>
    <w:p w:rsidR="008905AA" w:rsidRDefault="008905AA">
      <w:pPr>
        <w:jc w:val="left"/>
      </w:pPr>
    </w:p>
    <w:p w:rsidR="008905AA" w:rsidRDefault="00D03710">
      <w:pPr>
        <w:pStyle w:val="71291540-3132-4f12-990f-f33abfee6c7e"/>
      </w:pPr>
      <w:r>
        <w:rPr>
          <w:color w:val="5B9BD5"/>
          <w:sz w:val="28"/>
          <w:szCs w:val="28"/>
        </w:rPr>
        <w:t/>
      </w:r>
    </w:p>
    <w:p w:rsidR="008905AA" w:rsidRDefault="00D03710">
      <w:pPr>
        <w:pStyle w:val="b0fdc465-0117-427a-a566-ea599fc925b8"/>
        <w:spacing w:line="360" w:lineRule="auto"/>
      </w:pPr>
      <w:r>
        <w:t/>
      </w:r>
      <w:bookmarkStart w:id="0" w:name="_GoBack"/>
      <w:bookmarkEnd w:id="0"/>
    </w:p>
    <w:p w:rsidR="008905AA" w:rsidRDefault="008905AA">
      <w:pPr>
        <w:pStyle w:val="b0fdc465-0117-427a-a566-ea599fc925b8"/>
      </w:pPr>
    </w:p>
    <w:p w:rsidR="008905AA" w:rsidRDefault="008905AA">
      <w:pPr>
        <w:jc w:val="left"/>
      </w:pPr>
    </w:p>
    <w:p w:rsidR="008905AA" w:rsidRDefault="00D03710">
      <w:pPr>
        <w:pStyle w:val="1243b25c-d1f0-47aa-8e7c-f33e33cca321"/>
      </w:pPr>
      <w:r>
        <w:rPr>
          <w:color w:val="5B9BD5"/>
          <w:sz w:val="28"/>
          <w:szCs w:val="28"/>
        </w:rPr>
        <w:t xml:space="preserve"> </w:t>
      </w:r>
    </w:p>
    <w:p w:rsidR="008905AA" w:rsidRDefault="00D03710">
      <w:pPr>
        <w:pStyle w:val="b961dafb-4b42-4f14-bbca-8927d9ad1c7c"/>
        <w:spacing w:line="360" w:lineRule="auto"/>
      </w:pPr>
      <w:r>
        <w:t>中国平安四月保费数据略不及预期，今天做好思想准备。不过有回购护体应该还好</w:t>
      </w:r>
      <w:bookmarkStart w:id="0" w:name="_GoBack"/>
      <w:bookmarkEnd w:id="0"/>
    </w:p>
    <w:p w:rsidR="008905AA" w:rsidRDefault="008905AA">
      <w:pPr>
        <w:pStyle w:val="b961dafb-4b42-4f14-bbca-8927d9ad1c7c"/>
      </w:pPr>
    </w:p>
    <w:p w:rsidR="008905AA" w:rsidRDefault="008905AA">
      <w:pPr>
        <w:jc w:val="left"/>
      </w:pPr>
    </w:p>
    <w:p w:rsidR="008905AA" w:rsidRDefault="00D03710">
      <w:pPr>
        <w:pStyle w:val="6ee8f343-c8b7-4e36-b5e4-0974fbccf4dd"/>
      </w:pPr>
      <w:r>
        <w:rPr>
          <w:color w:val="5B9BD5"/>
          <w:sz w:val="28"/>
          <w:szCs w:val="28"/>
        </w:rPr>
        <w:t xml:space="preserve"> </w:t>
      </w:r>
    </w:p>
    <w:p w:rsidR="008905AA" w:rsidRDefault="00D03710">
      <w:pPr>
        <w:pStyle w:val="9c932192-ee7d-4605-be53-e68e7d3e5271"/>
        <w:spacing w:line="360" w:lineRule="auto"/>
      </w:pPr>
      <w:r>
        <w:t>今天快累趴下了。好不容易把订阅号写出来了，赶紧去吃口饭</w:t>
      </w:r>
      <w:bookmarkStart w:id="0" w:name="_GoBack"/>
      <w:bookmarkEnd w:id="0"/>
    </w:p>
    <w:p w:rsidR="008905AA" w:rsidRDefault="008905AA">
      <w:pPr>
        <w:pStyle w:val="9c932192-ee7d-4605-be53-e68e7d3e5271"/>
      </w:pPr>
    </w:p>
    <w:p w:rsidR="008905AA" w:rsidRDefault="008905AA">
      <w:pPr>
        <w:jc w:val="left"/>
      </w:pPr>
    </w:p>
    <w:p w:rsidR="008905AA" w:rsidRDefault="00D03710">
      <w:pPr>
        <w:pStyle w:val="96e66fd3-1512-456d-b776-b9e6b4ed10a7"/>
      </w:pPr>
      <w:r>
        <w:rPr>
          <w:color w:val="5B9BD5"/>
          <w:sz w:val="28"/>
          <w:szCs w:val="28"/>
        </w:rPr>
        <w:t xml:space="preserve"> </w:t>
      </w:r>
    </w:p>
    <w:p w:rsidR="008905AA" w:rsidRDefault="00D03710">
      <w:pPr>
        <w:pStyle w:val="10c4aa7a-025b-42c1-8fdd-5b84eb5cdb1f"/>
        <w:spacing w:line="360" w:lineRule="auto"/>
      </w:pPr>
      <w:r>
        <w:t>突然舍不得减仓了，真是犯贱。等等再说吧</w:t>
      </w:r>
      <w:bookmarkStart w:id="0" w:name="_GoBack"/>
      <w:bookmarkEnd w:id="0"/>
    </w:p>
    <w:p w:rsidR="008905AA" w:rsidRDefault="008905AA">
      <w:pPr>
        <w:pStyle w:val="10c4aa7a-025b-42c1-8fdd-5b84eb5cdb1f"/>
      </w:pPr>
    </w:p>
    <w:p w:rsidR="008905AA" w:rsidRDefault="008905AA">
      <w:pPr>
        <w:jc w:val="left"/>
      </w:pPr>
    </w:p>
    <w:p w:rsidR="008905AA" w:rsidRDefault="00D03710">
      <w:pPr>
        <w:pStyle w:val="98a97f36-d452-49b3-bb06-efeaa8449769"/>
      </w:pPr>
      <w:r>
        <w:rPr>
          <w:color w:val="5B9BD5"/>
          <w:sz w:val="28"/>
          <w:szCs w:val="28"/>
        </w:rPr>
        <w:t>教授，最近大蓝筹的保险股如中国人寿为什么跌这么凶？您能分析下吗？</w:t>
      </w:r>
    </w:p>
    <w:p w:rsidR="008905AA" w:rsidRDefault="00D03710">
      <w:pPr>
        <w:pStyle w:val="ffd4e01a-db34-4849-804c-379b0c0ae4c5"/>
        <w:spacing w:line="360" w:lineRule="auto"/>
      </w:pPr>
      <w:r>
        <w:t>人寿跌得凶很正常啊，在所有保险股里面，人寿向来都是暴涨暴跌。年后人寿曾经有过连续的大涨，获利盘茫茫多，那么减仓的时候先杀人寿很正常。</w:t>
        <w:cr/>
        <w:t/>
        <w:cr/>
        <w:t>整个保险的下跌，其实就是跟随大盘而已。大盘从接近3300点跌到2900点附近，跌了12%左右，保险的跌幅并不更多。平安大概高点下来跌了11%，太保是20%，都属于正常范围以内。</w:t>
        <w:cr/>
        <w:t/>
        <w:cr/>
        <w:t>今年包括保险在内的大蓝筹，涨幅是领先的，所以跌的时候多跌点，并无不妥。</w:t>
        <w:cr/>
        <w:t/>
        <w:cr/>
        <w:t>顺便说一下，除了爆发前那一段以外，我一直不太主张大家买人寿，而一直推平安和太保。因为长期来看这两家的增长更有保证。</w:t>
      </w:r>
      <w:bookmarkStart w:id="0" w:name="_GoBack"/>
      <w:bookmarkEnd w:id="0"/>
    </w:p>
    <w:p w:rsidR="008905AA" w:rsidRDefault="008905AA">
      <w:pPr>
        <w:pStyle w:val="ffd4e01a-db34-4849-804c-379b0c0ae4c5"/>
      </w:pPr>
    </w:p>
    <w:p w:rsidR="008905AA" w:rsidRDefault="008905AA">
      <w:pPr>
        <w:jc w:val="left"/>
      </w:pPr>
    </w:p>
    <w:p w:rsidR="008905AA" w:rsidRDefault="00D03710">
      <w:pPr>
        <w:pStyle w:val="5ed024ce-d65d-431c-85e2-ae3487a46a4d"/>
      </w:pPr>
      <w:r>
        <w:rPr>
          <w:color w:val="5B9BD5"/>
          <w:sz w:val="28"/>
          <w:szCs w:val="28"/>
        </w:rPr>
        <w:t>教授，我在公众号上看到您推荐港股中国太保，记得当时您说坐等创新高。从4月2号买入拿到现在跌了10%。请问这只股票现在是止损卖出还是继续拿着呢</w:t>
      </w:r>
    </w:p>
    <w:p w:rsidR="008905AA" w:rsidRDefault="00D03710">
      <w:pPr>
        <w:pStyle w:val="59b77f9e-5eec-41b2-93c5-c708e23f75e6"/>
        <w:spacing w:line="360" w:lineRule="auto"/>
      </w:pPr>
      <w:r>
        <w:t>我个人对太保h还是比较有信心的，理由就是便宜。目前a股和h股之间还有20%以上的差价。今年的分红方案是每股派一元，也就是有3%以上的收益。在可预期的未来，这个分红力度还会增大。</w:t>
        <w:cr/>
        <w:t/>
        <w:cr/>
        <w:t>保险这个行业也正在进入收获期，未来两年稳步增长都是预期中的。</w:t>
        <w:cr/>
        <w:t/>
        <w:cr/>
        <w:t>近期的下跌主要是受谈判影响，并不是股票本身出了什么问题。近期绝大部分股票都从高位回调10-20%，并非太保一家问题。</w:t>
        <w:cr/>
        <w:t/>
        <w:cr/>
        <w:t>所以如果您对大盘比较悲观，可以减仓。如果单就太保这个股票来说，我认为没有问题。</w:t>
      </w:r>
      <w:bookmarkStart w:id="0" w:name="_GoBack"/>
      <w:bookmarkEnd w:id="0"/>
    </w:p>
    <w:p w:rsidR="008905AA" w:rsidRDefault="008905AA">
      <w:pPr>
        <w:pStyle w:val="59b77f9e-5eec-41b2-93c5-c708e23f75e6"/>
      </w:pPr>
    </w:p>
    <w:p w:rsidR="008905AA" w:rsidRDefault="008905AA">
      <w:pPr>
        <w:jc w:val="left"/>
      </w:pPr>
    </w:p>
    <w:p w:rsidR="008905AA" w:rsidRDefault="00D03710">
      <w:pPr>
        <w:pStyle w:val="683ccecf-ffd5-427d-9960-811cdf2fc211"/>
      </w:pPr>
      <w:r>
        <w:rPr>
          <w:color w:val="5B9BD5"/>
          <w:sz w:val="28"/>
          <w:szCs w:val="28"/>
        </w:rPr>
        <w:t>教授，您好！小白想问一下MSCI买A股的钱应该不是从沪港通流入的吧，他们买A股是否是先把美元在中国换成人民币再买的？望答复，谢谢</w:t>
      </w:r>
    </w:p>
    <w:p w:rsidR="008905AA" w:rsidRDefault="00D03710">
      <w:pPr>
        <w:pStyle w:val="7efe60fa-a52a-4160-9582-03075c6d3bad"/>
        <w:spacing w:line="360" w:lineRule="auto"/>
      </w:pPr>
      <w:r>
        <w:t>主要有两种渠道。第一种是qf2，可以理解为大陆专门开给外资的基金。这个基金的特点就是老外把外汇拿过来，换成人民币后买入a股股票。基金管理人也是老外。</w:t>
        <w:cr/>
        <w:t/>
        <w:cr/>
        <w:t>第二部分是通过港股过来，优点是比较灵活。不需要大陆那么复杂的审批手续等。我相信越来越多的外资会喜欢港股这个渠道。</w:t>
        <w:cr/>
        <w:t/>
        <w:cr/>
        <w:t>未来如果真的有沪伦通之类，当然还有可能增加新的渠道。</w:t>
      </w:r>
      <w:bookmarkStart w:id="0" w:name="_GoBack"/>
      <w:bookmarkEnd w:id="0"/>
    </w:p>
    <w:p w:rsidR="008905AA" w:rsidRDefault="008905AA">
      <w:pPr>
        <w:pStyle w:val="7efe60fa-a52a-4160-9582-03075c6d3bad"/>
      </w:pPr>
    </w:p>
    <w:p w:rsidR="008905AA" w:rsidRDefault="008905AA">
      <w:pPr>
        <w:jc w:val="left"/>
      </w:pPr>
    </w:p>
    <w:p w:rsidR="008905AA" w:rsidRDefault="00D03710">
      <w:pPr>
        <w:pStyle w:val="2a30c4fb-bdec-49fe-89fd-ce98e9e3fe11"/>
      </w:pPr>
      <w:r>
        <w:rPr>
          <w:color w:val="5B9BD5"/>
          <w:sz w:val="28"/>
          <w:szCs w:val="28"/>
        </w:rPr>
        <w:t xml:space="preserve"> </w:t>
      </w:r>
    </w:p>
    <w:p w:rsidR="008905AA" w:rsidRDefault="00D03710">
      <w:pPr>
        <w:pStyle w:val="0c0de30a-e290-49b7-9a89-b4d55c08ac3d"/>
        <w:spacing w:line="360" w:lineRule="auto"/>
      </w:pPr>
      <w:r>
        <w:t>目前股市下跌，不用太害怕。主要是港资在撤。</w:t>
        <w:cr/>
        <w:t/>
        <w:cr/>
        <w:t>港资撤的一个重要理由是人民币贬值，但实际上人民币目前已经企稳，而且这次贬值基本上是我们主动的操作，可控。所以不用特别悲观。</w:t>
        <w:cr/>
        <w:t/>
        <w:cr/>
        <w:t>我今天上午高点附近减了两成仓位，下午找机会抄回来。</w:t>
      </w:r>
      <w:bookmarkStart w:id="0" w:name="_GoBack"/>
      <w:bookmarkEnd w:id="0"/>
    </w:p>
    <w:p w:rsidR="008905AA" w:rsidRDefault="008905AA">
      <w:pPr>
        <w:pStyle w:val="0c0de30a-e290-49b7-9a89-b4d55c08ac3d"/>
      </w:pPr>
    </w:p>
    <w:p w:rsidR="008905AA" w:rsidRDefault="008905AA">
      <w:pPr>
        <w:jc w:val="left"/>
      </w:pPr>
    </w:p>
    <w:p w:rsidR="008905AA" w:rsidRDefault="00D03710">
      <w:pPr>
        <w:pStyle w:val="d4415573-8cca-4af4-9499-52c4c54ef65a"/>
      </w:pPr>
      <w:r>
        <w:rPr>
          <w:color w:val="5B9BD5"/>
          <w:sz w:val="28"/>
          <w:szCs w:val="28"/>
        </w:rPr>
        <w:t xml:space="preserve"> </w:t>
      </w:r>
    </w:p>
    <w:p w:rsidR="008905AA" w:rsidRDefault="00D03710">
      <w:pPr>
        <w:pStyle w:val="761e73f8-fd42-4b7e-96f1-679ecfc4a172"/>
        <w:spacing w:line="360" w:lineRule="auto"/>
      </w:pPr>
      <w:r>
        <w:t>对了，等下我会清理一波帖子。水贴，还有关于周末的一些争论帖子都会删掉，主要目的是不影响大家阅读。见谅！</w:t>
        <w:cr/>
        <w:t/>
        <w:cr/>
        <w:t>无论是支持我的，还是diss我的，这里都表示感激。很多都是几百字的帖子，看得出都是用心的，谢谢大家！说真的挺舍不得删的，但是为了大家阅读上的舒适型，尽量还是删除和投资无直接关系的内容。</w:t>
        <w:cr/>
        <w:t/>
        <w:cr/>
        <w:t>我们继续努力。</w:t>
      </w:r>
      <w:bookmarkStart w:id="0" w:name="_GoBack"/>
      <w:bookmarkEnd w:id="0"/>
    </w:p>
    <w:p w:rsidR="008905AA" w:rsidRDefault="008905AA">
      <w:pPr>
        <w:pStyle w:val="761e73f8-fd42-4b7e-96f1-679ecfc4a172"/>
      </w:pPr>
    </w:p>
    <w:p w:rsidR="008905AA" w:rsidRDefault="008905AA">
      <w:pPr>
        <w:jc w:val="left"/>
      </w:pPr>
    </w:p>
    <w:p w:rsidR="008905AA" w:rsidRDefault="00D03710">
      <w:pPr>
        <w:pStyle w:val="b5b9cfe8-1c2a-439d-a48f-957fe092590e"/>
      </w:pPr>
      <w:r>
        <w:rPr>
          <w:color w:val="5B9BD5"/>
          <w:sz w:val="28"/>
          <w:szCs w:val="28"/>
        </w:rPr>
        <w:t xml:space="preserve"> </w:t>
      </w:r>
    </w:p>
    <w:p w:rsidR="008905AA" w:rsidRDefault="00D03710">
      <w:pPr>
        <w:pStyle w:val="ab5dd622-3b42-4c5d-a988-34b6bf257c0f"/>
        <w:spacing w:line="360" w:lineRule="auto"/>
      </w:pPr>
      <w:r>
        <w:t>同志们，以后我发文章链接，一开始没权限看不了很正常。因为现在星球有审核机制，长文必审核。周末比较慢，平时估计半个小到一个小时能过。</w:t>
      </w:r>
      <w:bookmarkStart w:id="0" w:name="_GoBack"/>
      <w:bookmarkEnd w:id="0"/>
    </w:p>
    <w:p w:rsidR="008905AA" w:rsidRDefault="008905AA">
      <w:pPr>
        <w:pStyle w:val="ab5dd622-3b42-4c5d-a988-34b6bf257c0f"/>
      </w:pPr>
    </w:p>
    <w:p w:rsidR="008905AA" w:rsidRDefault="008905AA">
      <w:pPr>
        <w:jc w:val="left"/>
      </w:pPr>
    </w:p>
    <w:p w:rsidR="008905AA" w:rsidRDefault="00D03710">
      <w:pPr>
        <w:pStyle w:val="9fc98746-4b93-4589-9eb4-d71b0dc37dbd"/>
      </w:pPr>
      <w:r>
        <w:rPr>
          <w:color w:val="5B9BD5"/>
          <w:sz w:val="28"/>
          <w:szCs w:val="28"/>
        </w:rPr>
        <w:t xml:space="preserve"> </w:t>
      </w:r>
    </w:p>
    <w:p w:rsidR="008905AA" w:rsidRDefault="00D03710">
      <w:pPr>
        <w:pStyle w:val="e86d6224-991b-43d1-ba78-aabee79f27e6"/>
        <w:spacing w:line="360" w:lineRule="auto"/>
      </w:pPr>
      <w:r>
        <w:t>&lt;e type="hashtag" hid="552854824224" title="%23%E5%B9%B2%E8%B4%A7%23" /&gt; 干货 NO 2</w:t>
        <w:cr/>
        <w:t/>
        <w:cr/>
        <w:t>我发表了一篇文章：&lt;e type="web" href="https%3A%2F%2Farticles.zsxq.com%2Fid_2dc4drkrcs6d.html" title="%E6%88%91%E6%98%AF%E5%A6%82%E4%BD%95%E5%AE%8C%E6%88%90%E4%BB%8E%E7%A8%8B%E5%BA%8F%E5%91%98%E5%88%B0%E6%8A%95%E8%B5%84%E8%80%85%E7%9A%84%E8%BD%AC%E5%8F%98%EF%BC%88%E4%B8%AD%EF%BC%89" /&gt;</w:t>
      </w:r>
      <w:bookmarkStart w:id="0" w:name="_GoBack"/>
      <w:bookmarkEnd w:id="0"/>
    </w:p>
    <w:p w:rsidR="008905AA" w:rsidRDefault="008905AA">
      <w:pPr>
        <w:pStyle w:val="e86d6224-991b-43d1-ba78-aabee79f27e6"/>
      </w:pPr>
    </w:p>
    <w:p w:rsidR="008905AA" w:rsidRDefault="008905AA">
      <w:pPr>
        <w:jc w:val="left"/>
      </w:pPr>
    </w:p>
    <w:p w:rsidR="008905AA" w:rsidRDefault="00D03710">
      <w:pPr>
        <w:pStyle w:val="71026ee2-3f71-4492-9258-2d16302e45d6"/>
      </w:pPr>
      <w:r>
        <w:rPr>
          <w:color w:val="5B9BD5"/>
          <w:sz w:val="28"/>
          <w:szCs w:val="28"/>
        </w:rPr>
        <w:t xml:space="preserve"> </w:t>
      </w:r>
    </w:p>
    <w:p w:rsidR="008905AA" w:rsidRDefault="00D03710">
      <w:pPr>
        <w:pStyle w:val="d018c8de-902b-4b89-8312-d58d7841f98a"/>
        <w:spacing w:line="360" w:lineRule="auto"/>
      </w:pPr>
      <w:r>
        <w:t>对于昨晚美股走势的另外一种解读，要干YILANG了。</w:t>
      </w:r>
      <w:bookmarkStart w:id="0" w:name="_GoBack"/>
      <w:bookmarkEnd w:id="0"/>
    </w:p>
    <w:p w:rsidR="008905AA" w:rsidRDefault="008905AA">
      <w:pPr>
        <w:pStyle w:val="d018c8de-902b-4b89-8312-d58d7841f98a"/>
      </w:pPr>
    </w:p>
    <w:p w:rsidR="008905AA" w:rsidRDefault="008905AA">
      <w:pPr>
        <w:jc w:val="left"/>
      </w:pPr>
    </w:p>
    <w:p w:rsidR="008905AA" w:rsidRDefault="00D03710">
      <w:pPr>
        <w:pStyle w:val="a91ed9a4-e488-4a8c-80e7-119458438aee"/>
      </w:pPr>
      <w:r>
        <w:rPr>
          <w:color w:val="5B9BD5"/>
          <w:sz w:val="28"/>
          <w:szCs w:val="28"/>
        </w:rPr>
        <w:t/>
      </w:r>
    </w:p>
    <w:p w:rsidR="008905AA" w:rsidRDefault="00D03710">
      <w:pPr>
        <w:pStyle w:val="c198d029-9d7a-4e5b-9497-9cc7d1c09afb"/>
        <w:spacing w:line="360" w:lineRule="auto"/>
      </w:pPr>
      <w:r>
        <w:t/>
      </w:r>
      <w:bookmarkStart w:id="0" w:name="_GoBack"/>
      <w:bookmarkEnd w:id="0"/>
    </w:p>
    <w:p w:rsidR="008905AA" w:rsidRDefault="008905AA">
      <w:pPr>
        <w:pStyle w:val="c198d029-9d7a-4e5b-9497-9cc7d1c09afb"/>
      </w:pPr>
    </w:p>
    <w:p w:rsidR="008905AA" w:rsidRDefault="008905AA">
      <w:pPr>
        <w:jc w:val="left"/>
      </w:pPr>
    </w:p>
    <w:p w:rsidR="008905AA" w:rsidRDefault="00D03710">
      <w:pPr>
        <w:pStyle w:val="04832bda-d709-4f82-a2dc-addb6e966cd0"/>
      </w:pPr>
      <w:r>
        <w:rPr>
          <w:color w:val="5B9BD5"/>
          <w:sz w:val="28"/>
          <w:szCs w:val="28"/>
        </w:rPr>
        <w:t xml:space="preserve"> </w:t>
      </w:r>
    </w:p>
    <w:p w:rsidR="008905AA" w:rsidRDefault="00D03710">
      <w:pPr>
        <w:pStyle w:val="dcd79ea1-babe-424e-b8fb-9541cf053a6f"/>
        <w:spacing w:line="360" w:lineRule="auto"/>
      </w:pPr>
      <w:r>
        <w:t>笑死我了，内有剧透。</w:t>
      </w:r>
      <w:bookmarkStart w:id="0" w:name="_GoBack"/>
      <w:bookmarkEnd w:id="0"/>
    </w:p>
    <w:p w:rsidR="008905AA" w:rsidRDefault="008905AA">
      <w:pPr>
        <w:pStyle w:val="dcd79ea1-babe-424e-b8fb-9541cf053a6f"/>
      </w:pPr>
    </w:p>
    <w:p w:rsidR="008905AA" w:rsidRDefault="008905AA">
      <w:pPr>
        <w:jc w:val="left"/>
      </w:pPr>
    </w:p>
    <w:p w:rsidR="008905AA" w:rsidRDefault="00D03710">
      <w:pPr>
        <w:pStyle w:val="93842e06-f244-40fe-b059-91fa0d1a24b3"/>
      </w:pPr>
      <w:r>
        <w:rPr>
          <w:color w:val="5B9BD5"/>
          <w:sz w:val="28"/>
          <w:szCs w:val="28"/>
        </w:rPr>
        <w:t xml:space="preserve"> </w:t>
      </w:r>
    </w:p>
    <w:p w:rsidR="008905AA" w:rsidRDefault="00D03710">
      <w:pPr>
        <w:pStyle w:val="3ff6b86e-e51e-4478-8f30-2cd03a8a3974"/>
        <w:spacing w:line="360" w:lineRule="auto"/>
      </w:pPr>
      <w:r>
        <w:t>美帝崩盘了，赌5毛钱收盘拉不回来。</w:t>
      </w:r>
      <w:bookmarkStart w:id="0" w:name="_GoBack"/>
      <w:bookmarkEnd w:id="0"/>
    </w:p>
    <w:p w:rsidR="008905AA" w:rsidRDefault="008905AA">
      <w:pPr>
        <w:pStyle w:val="3ff6b86e-e51e-4478-8f30-2cd03a8a3974"/>
      </w:pPr>
    </w:p>
    <w:p w:rsidR="008905AA" w:rsidRDefault="008905AA">
      <w:pPr>
        <w:jc w:val="left"/>
      </w:pPr>
    </w:p>
    <w:p w:rsidR="008905AA" w:rsidRDefault="00D03710">
      <w:pPr>
        <w:pStyle w:val="e437422f-9559-448c-b398-e59bddaa7f84"/>
      </w:pPr>
      <w:r>
        <w:rPr>
          <w:color w:val="5B9BD5"/>
          <w:sz w:val="28"/>
          <w:szCs w:val="28"/>
        </w:rPr>
        <w:t xml:space="preserve"> </w:t>
      </w:r>
    </w:p>
    <w:p w:rsidR="008905AA" w:rsidRDefault="00D03710">
      <w:pPr>
        <w:pStyle w:val="f2d61832-9790-4fc7-8c3e-d1b3612b4c9f"/>
        <w:spacing w:line="360" w:lineRule="auto"/>
      </w:pPr>
      <w:r>
        <w:t>美股盘前大跌2%，今晚又是血雨腥风的一夜啊。</w:t>
        <w:cr/>
        <w:t/>
        <w:cr/>
        <w:t>其实我真搞不懂中美这样互捶是为了个啥，大家一起发财不好么？</w:t>
      </w:r>
      <w:bookmarkStart w:id="0" w:name="_GoBack"/>
      <w:bookmarkEnd w:id="0"/>
    </w:p>
    <w:p w:rsidR="008905AA" w:rsidRDefault="008905AA">
      <w:pPr>
        <w:pStyle w:val="f2d61832-9790-4fc7-8c3e-d1b3612b4c9f"/>
      </w:pPr>
    </w:p>
    <w:p w:rsidR="008905AA" w:rsidRDefault="008905AA">
      <w:pPr>
        <w:jc w:val="left"/>
      </w:pPr>
    </w:p>
    <w:p w:rsidR="008905AA" w:rsidRDefault="00D03710">
      <w:pPr>
        <w:pStyle w:val="8a4d600e-8fdc-49a4-ac36-e3b5a4b02560"/>
      </w:pPr>
      <w:r>
        <w:rPr>
          <w:color w:val="5B9BD5"/>
          <w:sz w:val="28"/>
          <w:szCs w:val="28"/>
        </w:rPr>
        <w:t xml:space="preserve"> </w:t>
      </w:r>
    </w:p>
    <w:p w:rsidR="008905AA" w:rsidRDefault="00D03710">
      <w:pPr>
        <w:pStyle w:val="d028d857-f47c-4186-bce8-867359058399"/>
        <w:spacing w:line="360" w:lineRule="auto"/>
      </w:pPr>
      <w:r>
        <w:t>a50下跌2%，今天又是血雨腥风的一天啊。</w:t>
        <w:cr/>
        <w:t/>
        <w:cr/>
        <w:t>最大的利空是金毛大统领又要对新一轮3000亿美元货物加25%税。</w:t>
        <w:cr/>
        <w:t/>
        <w:cr/>
        <w:t>看看市场怎么解读吧。</w:t>
      </w:r>
      <w:bookmarkStart w:id="0" w:name="_GoBack"/>
      <w:bookmarkEnd w:id="0"/>
    </w:p>
    <w:p w:rsidR="008905AA" w:rsidRDefault="008905AA">
      <w:pPr>
        <w:pStyle w:val="d028d857-f47c-4186-bce8-867359058399"/>
      </w:pPr>
    </w:p>
    <w:p w:rsidR="008905AA" w:rsidRDefault="008905AA">
      <w:pPr>
        <w:jc w:val="left"/>
      </w:pPr>
    </w:p>
    <w:p w:rsidR="008905AA" w:rsidRDefault="00D03710">
      <w:pPr>
        <w:pStyle w:val="cdc4868e-7085-42cd-a180-226745cac533"/>
      </w:pPr>
      <w:r>
        <w:rPr>
          <w:color w:val="5B9BD5"/>
          <w:sz w:val="28"/>
          <w:szCs w:val="28"/>
        </w:rPr>
        <w:t xml:space="preserve"> </w:t>
      </w:r>
    </w:p>
    <w:p w:rsidR="008905AA" w:rsidRDefault="00D03710">
      <w:pPr>
        <w:pStyle w:val="0c586384-85bd-43cc-a9d4-12232f933374"/>
        <w:spacing w:line="360" w:lineRule="auto"/>
      </w:pPr>
      <w:r>
        <w:t>干货NO 1</w:t>
        <w:cr/>
        <w:t/>
        <w:cr/>
        <w:t>我发表了一篇文章：&lt;e type="web" href="https%3A%2F%2Farticles.zsxq.com%2Fid_3cnxs8dmwds9.html" title="%E6%88%91%E6%98%AF%E5%A6%82%E4%BD%95%E5%AE%8C%E6%88%90%E4%BB%8E%E7%A8%8B%E5%BA%8F%E5%91%98%E5%88%B0%E6%8A%95%E8%B5%84%E8%80%85%E7%9A%84%E8%BD%AC%E5%8F%98%EF%BC%88%E4%B8%8A%EF%BC%89" /&gt;</w:t>
      </w:r>
      <w:bookmarkStart w:id="0" w:name="_GoBack"/>
      <w:bookmarkEnd w:id="0"/>
    </w:p>
    <w:p w:rsidR="008905AA" w:rsidRDefault="008905AA">
      <w:pPr>
        <w:pStyle w:val="0c586384-85bd-43cc-a9d4-12232f933374"/>
      </w:pPr>
    </w:p>
    <w:p w:rsidR="008905AA" w:rsidRDefault="008905AA">
      <w:pPr>
        <w:jc w:val="left"/>
      </w:pPr>
    </w:p>
    <w:p w:rsidR="008905AA" w:rsidRDefault="00D03710">
      <w:pPr>
        <w:pStyle w:val="44fc963d-818e-45b4-9130-190a18f118a2"/>
      </w:pPr>
      <w:r>
        <w:rPr>
          <w:color w:val="5B9BD5"/>
          <w:sz w:val="28"/>
          <w:szCs w:val="28"/>
        </w:rPr>
        <w:t/>
      </w:r>
    </w:p>
    <w:p w:rsidR="008905AA" w:rsidRDefault="00D03710">
      <w:pPr>
        <w:pStyle w:val="a6b80c73-bfc7-4d61-8ae7-e4bf32a80244"/>
        <w:spacing w:line="360" w:lineRule="auto"/>
      </w:pPr>
      <w:r>
        <w:t/>
      </w:r>
      <w:bookmarkStart w:id="0" w:name="_GoBack"/>
      <w:bookmarkEnd w:id="0"/>
    </w:p>
    <w:p w:rsidR="008905AA" w:rsidRDefault="008905AA">
      <w:pPr>
        <w:pStyle w:val="a6b80c73-bfc7-4d61-8ae7-e4bf32a80244"/>
      </w:pPr>
    </w:p>
    <w:p w:rsidR="008905AA" w:rsidRDefault="008905AA">
      <w:pPr>
        <w:jc w:val="left"/>
      </w:pPr>
    </w:p>
    <w:p w:rsidR="008905AA" w:rsidRDefault="00D03710">
      <w:pPr>
        <w:pStyle w:val="4f61b5dc-8607-42c2-b052-7b7adc0dc10e"/>
      </w:pPr>
      <w:r>
        <w:rPr>
          <w:color w:val="5B9BD5"/>
          <w:sz w:val="28"/>
          <w:szCs w:val="28"/>
        </w:rPr>
        <w:t/>
      </w:r>
    </w:p>
    <w:p w:rsidR="008905AA" w:rsidRDefault="00D03710">
      <w:pPr>
        <w:pStyle w:val="eb01e0fe-02fa-433f-b8f9-0e90d5f7454f"/>
        <w:spacing w:line="360" w:lineRule="auto"/>
      </w:pPr>
      <w:r>
        <w:t/>
      </w:r>
      <w:bookmarkStart w:id="0" w:name="_GoBack"/>
      <w:bookmarkEnd w:id="0"/>
    </w:p>
    <w:p w:rsidR="008905AA" w:rsidRDefault="008905AA">
      <w:pPr>
        <w:pStyle w:val="eb01e0fe-02fa-433f-b8f9-0e90d5f7454f"/>
      </w:pPr>
    </w:p>
    <w:p w:rsidR="008905AA" w:rsidRDefault="008905AA">
      <w:pPr>
        <w:jc w:val="left"/>
      </w:pPr>
    </w:p>
    <w:p w:rsidR="008905AA" w:rsidRDefault="00D03710">
      <w:pPr>
        <w:pStyle w:val="1fa12593-1f2e-45f3-b057-c79a0b6a281f"/>
      </w:pPr>
      <w:r>
        <w:rPr>
          <w:color w:val="5B9BD5"/>
          <w:sz w:val="28"/>
          <w:szCs w:val="28"/>
        </w:rPr>
        <w:t xml:space="preserve"> </w:t>
      </w:r>
    </w:p>
    <w:p w:rsidR="008905AA" w:rsidRDefault="00D03710">
      <w:pPr>
        <w:pStyle w:val="4a644320-42c5-4ccc-ac24-253cfcd8b823"/>
        <w:spacing w:line="360" w:lineRule="auto"/>
      </w:pPr>
      <w:r>
        <w:t>本星球的两个福利在此。</w:t>
        <w:cr/>
        <w:t/>
        <w:cr/>
        <w:t>第一是骑白马打新攻略，大家可以在精华区里面找一下。未来我会持续更新打新的股票组合配置，但你们就不要再问什么时候买之类的问题了，违规，你们自己去精华区文章里面找说明。</w:t>
        <w:cr/>
        <w:t/>
        <w:cr/>
        <w:t>第二是财通证券这个万1.4免5的开户优惠。</w:t>
        <w:cr/>
        <w:t/>
        <w:cr/>
        <w:t>注意，依然是入金1万以上有效，最好多入点比方说1.2万这样子。省的因为交易或者其他原因过几天不到1万了。</w:t>
        <w:cr/>
        <w:t/>
        <w:cr/>
        <w:t>给小白用户简单说明一下什么叫做万1.4免5。万1.4就是每交易1万块钱股票只收1.4元佣金，通常是万2.5以上。免5就是交易沪市股票的话，免最低的5元佣金起步价。假设一次交易5000元的沪市股票，财通只收0.7元，而绝大部分其他券商要收最少5元。这样你就省下来4.3元。</w:t>
        <w:cr/>
        <w:t/>
        <w:cr/>
        <w:t>开户说明如下：</w:t>
        <w:cr/>
        <w:t/>
        <w:cr/>
        <w:t>&lt;e type="web" href="https%3A%2F%2Fpan.baidu.com%2Fs%2F1l1WLSu5UgSerA40rEg2mCA" title="https%3A%2F%2Fpan.baidu.com%2Fs%2F1l1WLSu5UgSerA40rEg2mCA" /&gt;  密码:de5z</w:t>
      </w:r>
      <w:bookmarkStart w:id="0" w:name="_GoBack"/>
      <w:bookmarkEnd w:id="0"/>
    </w:p>
    <w:p w:rsidR="008905AA" w:rsidRDefault="008905AA">
      <w:pPr>
        <w:pStyle w:val="4a644320-42c5-4ccc-ac24-253cfcd8b823"/>
      </w:pPr>
    </w:p>
    <w:p w:rsidR="008905AA" w:rsidRDefault="008905AA">
      <w:pPr>
        <w:jc w:val="left"/>
      </w:pPr>
    </w:p>
    <w:p w:rsidR="008905AA" w:rsidRDefault="00D03710">
      <w:pPr>
        <w:pStyle w:val="a502a3b8-930d-4bd2-92e8-51211e177ba3"/>
      </w:pPr>
      <w:r>
        <w:rPr>
          <w:color w:val="5B9BD5"/>
          <w:sz w:val="28"/>
          <w:szCs w:val="28"/>
        </w:rPr>
        <w:t xml:space="preserve"> </w:t>
      </w:r>
    </w:p>
    <w:p w:rsidR="008905AA" w:rsidRDefault="00D03710">
      <w:pPr>
        <w:pStyle w:val="51ce0c88-a28e-4d44-88af-9941dd3b002e"/>
        <w:spacing w:line="360" w:lineRule="auto"/>
      </w:pPr>
      <w:r>
        <w:t>大盘那么给力，我就重新再减两成好了。真没想到大盘这个走法。</w:t>
      </w:r>
      <w:bookmarkStart w:id="0" w:name="_GoBack"/>
      <w:bookmarkEnd w:id="0"/>
    </w:p>
    <w:p w:rsidR="008905AA" w:rsidRDefault="008905AA">
      <w:pPr>
        <w:pStyle w:val="51ce0c88-a28e-4d44-88af-9941dd3b002e"/>
      </w:pPr>
    </w:p>
    <w:p w:rsidR="008905AA" w:rsidRDefault="008905AA">
      <w:pPr>
        <w:jc w:val="left"/>
      </w:pPr>
    </w:p>
    <w:p w:rsidR="008905AA" w:rsidRDefault="00D03710">
      <w:pPr>
        <w:pStyle w:val="386eaba5-e61a-4114-bdbd-42fdfd0ba033"/>
      </w:pPr>
      <w:r>
        <w:rPr>
          <w:color w:val="5B9BD5"/>
          <w:sz w:val="28"/>
          <w:szCs w:val="28"/>
        </w:rPr>
        <w:t xml:space="preserve"> </w:t>
      </w:r>
    </w:p>
    <w:p w:rsidR="008905AA" w:rsidRDefault="00D03710">
      <w:pPr>
        <w:pStyle w:val="b5c03731-4637-412e-a6d0-550ca0fa1687"/>
        <w:spacing w:line="360" w:lineRule="auto"/>
      </w:pPr>
      <w:r>
        <w:t>兄弟们，我把两成仓又抄回来了。和国运共存亡</w:t>
      </w:r>
      <w:bookmarkStart w:id="0" w:name="_GoBack"/>
      <w:bookmarkEnd w:id="0"/>
    </w:p>
    <w:p w:rsidR="008905AA" w:rsidRDefault="008905AA">
      <w:pPr>
        <w:pStyle w:val="b5c03731-4637-412e-a6d0-550ca0fa1687"/>
      </w:pPr>
    </w:p>
    <w:p w:rsidR="008905AA" w:rsidRDefault="008905AA">
      <w:pPr>
        <w:jc w:val="left"/>
      </w:pPr>
    </w:p>
    <w:p w:rsidR="008905AA" w:rsidRDefault="00D03710">
      <w:pPr>
        <w:pStyle w:val="9efb6430-c567-4357-9f06-37ed65e38854"/>
      </w:pPr>
      <w:r>
        <w:rPr>
          <w:color w:val="5B9BD5"/>
          <w:sz w:val="28"/>
          <w:szCs w:val="28"/>
        </w:rPr>
        <w:t xml:space="preserve"> </w:t>
      </w:r>
    </w:p>
    <w:p w:rsidR="008905AA" w:rsidRDefault="00D03710">
      <w:pPr>
        <w:pStyle w:val="f3cdbc8a-5dfb-44bd-a203-d27969d41567"/>
        <w:spacing w:line="360" w:lineRule="auto"/>
      </w:pPr>
      <w:r>
        <w:t>美股大跌，双方股市都在给各自的老大施压。明天达成协议的可能性仍有10%</w:t>
      </w:r>
      <w:bookmarkStart w:id="0" w:name="_GoBack"/>
      <w:bookmarkEnd w:id="0"/>
    </w:p>
    <w:p w:rsidR="008905AA" w:rsidRDefault="008905AA">
      <w:pPr>
        <w:pStyle w:val="f3cdbc8a-5dfb-44bd-a203-d27969d41567"/>
      </w:pPr>
    </w:p>
    <w:p w:rsidR="008905AA" w:rsidRDefault="008905AA">
      <w:pPr>
        <w:jc w:val="left"/>
      </w:pPr>
    </w:p>
    <w:p w:rsidR="008905AA" w:rsidRDefault="00D03710">
      <w:pPr>
        <w:pStyle w:val="037d5343-7367-41a4-bed1-e9ca4000faea"/>
      </w:pPr>
      <w:r>
        <w:rPr>
          <w:color w:val="5B9BD5"/>
          <w:sz w:val="28"/>
          <w:szCs w:val="28"/>
        </w:rPr>
        <w:t xml:space="preserve"> </w:t>
      </w:r>
    </w:p>
    <w:p w:rsidR="008905AA" w:rsidRDefault="00D03710">
      <w:pPr>
        <w:pStyle w:val="24287567-aa32-443f-9f93-75f7f4a43da2"/>
        <w:spacing w:line="360" w:lineRule="auto"/>
      </w:pPr>
      <w:r>
        <w:t>今天估计又是难受的一天。短期内大盘要起来很难了，但掉下去也不容易。苦练内功吧。</w:t>
      </w:r>
      <w:bookmarkStart w:id="0" w:name="_GoBack"/>
      <w:bookmarkEnd w:id="0"/>
    </w:p>
    <w:p w:rsidR="008905AA" w:rsidRDefault="008905AA">
      <w:pPr>
        <w:pStyle w:val="24287567-aa32-443f-9f93-75f7f4a43da2"/>
      </w:pPr>
    </w:p>
    <w:p w:rsidR="008905AA" w:rsidRDefault="008905AA">
      <w:pPr>
        <w:jc w:val="left"/>
      </w:pPr>
    </w:p>
    <w:p w:rsidR="008905AA" w:rsidRDefault="00D03710">
      <w:pPr>
        <w:pStyle w:val="2730e94c-a10f-4939-af06-d89efa9f2b6c"/>
      </w:pPr>
      <w:r>
        <w:rPr>
          <w:color w:val="5B9BD5"/>
          <w:sz w:val="28"/>
          <w:szCs w:val="28"/>
        </w:rPr>
        <w:t xml:space="preserve"> </w:t>
      </w:r>
    </w:p>
    <w:p w:rsidR="008905AA" w:rsidRDefault="00D03710">
      <w:pPr>
        <w:pStyle w:val="6360322a-2e44-42c8-a5fe-bbbc15a1b2b7"/>
        <w:spacing w:line="360" w:lineRule="auto"/>
      </w:pPr>
      <w:r>
        <w:t>官方消息，美国加税已经正式开始了，文件已经发下来了。</w:t>
        <w:cr/>
        <w:t/>
        <w:cr/>
        <w:t>今年大牛市的预期肯定已经没有了，看看还有没有结构性牛市吧。</w:t>
        <w:cr/>
        <w:t/>
        <w:cr/>
        <w:t>我打算逐步出清券商这种大牛市必持的股票，寻找新的价值投资机会。</w:t>
        <w:cr/>
        <w:t/>
        <w:cr/>
        <w:t>有个有趣的问题，最近全国各地都在打黑扫非，很多风月场所都被打掉了。请问如果风月场所暂时没有了，本来在这块消费的钱会去哪里呢？</w:t>
      </w:r>
      <w:bookmarkStart w:id="0" w:name="_GoBack"/>
      <w:bookmarkEnd w:id="0"/>
    </w:p>
    <w:p w:rsidR="008905AA" w:rsidRDefault="008905AA">
      <w:pPr>
        <w:pStyle w:val="6360322a-2e44-42c8-a5fe-bbbc15a1b2b7"/>
      </w:pPr>
    </w:p>
    <w:p w:rsidR="008905AA" w:rsidRDefault="008905AA">
      <w:pPr>
        <w:jc w:val="left"/>
      </w:pPr>
    </w:p>
    <w:p w:rsidR="008905AA" w:rsidRDefault="00D03710">
      <w:pPr>
        <w:pStyle w:val="fab845dc-4aab-44d7-b1e4-f531678a6ac2"/>
      </w:pPr>
      <w:r>
        <w:rPr>
          <w:color w:val="5B9BD5"/>
          <w:sz w:val="28"/>
          <w:szCs w:val="28"/>
        </w:rPr>
        <w:t xml:space="preserve"> </w:t>
      </w:r>
    </w:p>
    <w:p w:rsidR="008905AA" w:rsidRDefault="00D03710">
      <w:pPr>
        <w:pStyle w:val="ac5ce767-d874-4fac-830f-8088916dd32b"/>
        <w:spacing w:line="360" w:lineRule="auto"/>
      </w:pPr>
      <w:r>
        <w:t>A50目前跌2个点，开盘不妙啊不妙...</w:t>
      </w:r>
      <w:bookmarkStart w:id="0" w:name="_GoBack"/>
      <w:bookmarkEnd w:id="0"/>
    </w:p>
    <w:p w:rsidR="008905AA" w:rsidRDefault="008905AA">
      <w:pPr>
        <w:pStyle w:val="ac5ce767-d874-4fac-830f-8088916dd32b"/>
      </w:pPr>
    </w:p>
    <w:p w:rsidR="008905AA" w:rsidRDefault="008905AA">
      <w:pPr>
        <w:jc w:val="left"/>
      </w:pPr>
    </w:p>
    <w:p w:rsidR="008905AA" w:rsidRDefault="00D03710">
      <w:pPr>
        <w:pStyle w:val="58b16a73-ead5-48a7-8a0e-b4c56bb2d1ce"/>
      </w:pPr>
      <w:r>
        <w:rPr>
          <w:color w:val="5B9BD5"/>
          <w:sz w:val="28"/>
          <w:szCs w:val="28"/>
        </w:rPr>
        <w:t xml:space="preserve"> </w:t>
      </w:r>
    </w:p>
    <w:p w:rsidR="008905AA" w:rsidRDefault="00D03710">
      <w:pPr>
        <w:pStyle w:val="b7bbac02-ad43-4006-a2c6-448b24e746b3"/>
        <w:spacing w:line="360" w:lineRule="auto"/>
      </w:pPr>
      <w:r>
        <w:t>兄弟们，川普决定加税了。</w:t>
      </w:r>
      <w:bookmarkStart w:id="0" w:name="_GoBack"/>
      <w:bookmarkEnd w:id="0"/>
    </w:p>
    <w:p w:rsidR="008905AA" w:rsidRDefault="008905AA">
      <w:pPr>
        <w:pStyle w:val="b7bbac02-ad43-4006-a2c6-448b24e746b3"/>
      </w:pPr>
    </w:p>
    <w:p w:rsidR="008905AA" w:rsidRDefault="008905AA">
      <w:pPr>
        <w:jc w:val="left"/>
      </w:pPr>
    </w:p>
    <w:p w:rsidR="008905AA" w:rsidRDefault="00D03710">
      <w:pPr>
        <w:pStyle w:val="bc746d09-8325-463d-b9d9-24aa003a878e"/>
      </w:pPr>
      <w:r>
        <w:rPr>
          <w:color w:val="5B9BD5"/>
          <w:sz w:val="28"/>
          <w:szCs w:val="28"/>
        </w:rPr>
        <w:t xml:space="preserve"> </w:t>
      </w:r>
    </w:p>
    <w:p w:rsidR="008905AA" w:rsidRDefault="00D03710">
      <w:pPr>
        <w:pStyle w:val="cfcbc4e3-b4a6-4448-8e91-6d626d617e37"/>
        <w:spacing w:line="360" w:lineRule="auto"/>
      </w:pPr>
      <w:r>
        <w:t>说几句我对市场的思考。</w:t>
        <w:cr/>
        <w:t/>
        <w:cr/>
        <w:t>所有投资的核心就是确定性。价值投资讲究的是现金流和分红的确定性，趋势投资讲究的是近期走势在概率上的确定性。</w:t>
        <w:cr/>
        <w:t/>
        <w:cr/>
        <w:t>目前谈判这件事儿，就是最大的不确定性。在这个背景下，大盘很难向上攻击。</w:t>
        <w:cr/>
        <w:t/>
        <w:cr/>
        <w:t>只有等10号结果出来以后，无论好坏，才会有新的逻辑出来。</w:t>
      </w:r>
      <w:bookmarkStart w:id="0" w:name="_GoBack"/>
      <w:bookmarkEnd w:id="0"/>
    </w:p>
    <w:p w:rsidR="008905AA" w:rsidRDefault="008905AA">
      <w:pPr>
        <w:pStyle w:val="cfcbc4e3-b4a6-4448-8e91-6d626d617e37"/>
      </w:pPr>
    </w:p>
    <w:p w:rsidR="008905AA" w:rsidRDefault="008905AA">
      <w:pPr>
        <w:jc w:val="left"/>
      </w:pPr>
    </w:p>
    <w:p w:rsidR="008905AA" w:rsidRDefault="00D03710">
      <w:pPr>
        <w:pStyle w:val="47d6b1db-5de0-4197-acf4-bbadef85b6df"/>
      </w:pPr>
      <w:r>
        <w:rPr>
          <w:color w:val="5B9BD5"/>
          <w:sz w:val="28"/>
          <w:szCs w:val="28"/>
        </w:rPr>
        <w:t xml:space="preserve"> </w:t>
      </w:r>
    </w:p>
    <w:p w:rsidR="008905AA" w:rsidRDefault="00D03710">
      <w:pPr>
        <w:pStyle w:val="876a90bf-4011-4cf6-9975-a14b813bfe42"/>
        <w:spacing w:line="360" w:lineRule="auto"/>
      </w:pPr>
      <w:r>
        <w:t>最新消息大家应该都看到了，这次谈判其实是我们这边出了幺蛾子。从好的一方面来看，主动权在我，随时可以恢复旧的协议。从不好的一方面看，不确定性增加了。这是今天为何上午大反弹现在又跌下去的主要原因。</w:t>
        <w:cr/>
        <w:t/>
        <w:cr/>
        <w:t>我的最新判断是大盘走势主要看明天及后续的进展。如果最后还是能顺利签字，那大盘分分钟反弹。如果不成，就有的纠结了。</w:t>
        <w:cr/>
        <w:t/>
        <w:cr/>
        <w:t>所以今天的下跌主要还是应对不确定性的避险。</w:t>
      </w:r>
      <w:bookmarkStart w:id="0" w:name="_GoBack"/>
      <w:bookmarkEnd w:id="0"/>
    </w:p>
    <w:p w:rsidR="008905AA" w:rsidRDefault="008905AA">
      <w:pPr>
        <w:pStyle w:val="876a90bf-4011-4cf6-9975-a14b813bfe42"/>
      </w:pPr>
    </w:p>
    <w:p w:rsidR="008905AA" w:rsidRDefault="008905AA">
      <w:pPr>
        <w:jc w:val="left"/>
      </w:pPr>
    </w:p>
    <w:p w:rsidR="008905AA" w:rsidRDefault="00D03710">
      <w:pPr>
        <w:pStyle w:val="f5860e19-a657-49b8-95c1-342eadecee9f"/>
      </w:pPr>
      <w:r>
        <w:rPr>
          <w:color w:val="5B9BD5"/>
          <w:sz w:val="28"/>
          <w:szCs w:val="28"/>
        </w:rPr>
        <w:t xml:space="preserve"> </w:t>
      </w:r>
    </w:p>
    <w:p w:rsidR="008905AA" w:rsidRDefault="00D03710">
      <w:pPr>
        <w:pStyle w:val="540db243-3676-43d2-b4f0-8115beb25e74"/>
        <w:spacing w:line="360" w:lineRule="auto"/>
      </w:pPr>
      <w:r>
        <w:t>昨晚美股大V，A50也反弹，主席台表示要继续谈判，我的判断是今天会反弹。</w:t>
      </w:r>
      <w:bookmarkStart w:id="0" w:name="_GoBack"/>
      <w:bookmarkEnd w:id="0"/>
    </w:p>
    <w:p w:rsidR="008905AA" w:rsidRDefault="008905AA">
      <w:pPr>
        <w:pStyle w:val="540db243-3676-43d2-b4f0-8115beb25e74"/>
      </w:pPr>
    </w:p>
    <w:p w:rsidR="008905AA" w:rsidRDefault="008905AA">
      <w:pPr>
        <w:jc w:val="left"/>
      </w:pPr>
    </w:p>
    <w:p w:rsidR="008905AA" w:rsidRDefault="00D03710">
      <w:pPr>
        <w:pStyle w:val="525e5c46-dcd0-4af3-a0a4-d8336dea4181"/>
      </w:pPr>
      <w:r>
        <w:rPr>
          <w:color w:val="5B9BD5"/>
          <w:sz w:val="28"/>
          <w:szCs w:val="28"/>
        </w:rPr>
        <w:t>教授，我想问下港股中信银行、中国石油这两个股票中线走势怎么样啊？我准备把家产全部压在上面，不在乎短期涨跌，但我希望一定是长期增值的，你看大概率能行吗？</w:t>
      </w:r>
    </w:p>
    <w:p w:rsidR="008905AA" w:rsidRDefault="00D03710">
      <w:pPr>
        <w:pStyle w:val="52203827-672b-4e43-b9fb-49d4a416e85d"/>
        <w:spacing w:line="360" w:lineRule="auto"/>
      </w:pPr>
      <w:r>
        <w:t>这两个股票吧，我觉得问题不大，但并非最优解。中信银行在所有银行里属于没有上进心的，混混日子的，就像油腻中年人一样，唯一的优点是估值的确便宜。中石油估值也不高，但属于垄断国企，很多时候并不太在乎小股东利益。</w:t>
        <w:cr/>
        <w:t/>
        <w:cr/>
        <w:t>另外我想问下你港股是准备用港股通买还是港股券商？如果打算长期拿分红的话还是建议用港股券商。因为港股通分红要扣税20%，不划算。</w:t>
      </w:r>
      <w:bookmarkStart w:id="0" w:name="_GoBack"/>
      <w:bookmarkEnd w:id="0"/>
    </w:p>
    <w:p w:rsidR="008905AA" w:rsidRDefault="008905AA">
      <w:pPr>
        <w:pStyle w:val="52203827-672b-4e43-b9fb-49d4a416e85d"/>
      </w:pPr>
    </w:p>
    <w:p w:rsidR="008905AA" w:rsidRDefault="008905AA">
      <w:pPr>
        <w:jc w:val="left"/>
      </w:pPr>
    </w:p>
    <w:p w:rsidR="008905AA" w:rsidRDefault="00D03710">
      <w:pPr>
        <w:pStyle w:val="82b1316b-d935-4125-a209-ddbfd3020faa"/>
      </w:pPr>
      <w:r>
        <w:rPr>
          <w:color w:val="5B9BD5"/>
          <w:sz w:val="28"/>
          <w:szCs w:val="28"/>
        </w:rPr>
        <w:t>提问一个个股，请教授点评一下伊力特这只股票，一季报出来后直接跌停，第二天又继续下跌。这只股票以往财报上看还不错，一季报差不至于这样吧🤔。请问教授给予这只股多少倍估值以及今年的利润增长预估是多少？</w:t>
      </w:r>
    </w:p>
    <w:p w:rsidR="008905AA" w:rsidRDefault="00D03710">
      <w:pPr>
        <w:pStyle w:val="4a51a6f4-60e3-4bef-90e4-8e3b555e3de6"/>
        <w:spacing w:line="360" w:lineRule="auto"/>
      </w:pPr>
      <w:r>
        <w:t>这个问题要从白酒整体来看。白酒是今年的明星板块，涨的不要不要的。但是有个很大的特点是越是高端白酒涨的约好，中低端不行。</w:t>
        <w:cr/>
        <w:t/>
        <w:cr/>
        <w:t>具体分析的话，白酒消费呈现一个特点，就是消费总量没有大的变化，就是老百姓还就核那么多酒。但是高端如茅台五粮液增长很快，这是因为中国有个面子文化，商务接待和高端宴请大家讲究喝最好的酒。</w:t>
        <w:cr/>
        <w:t/>
        <w:cr/>
        <w:t>这么一分析就好懂了。伊力特属于中端白酒，增长没啥优势。商务市场又拼不过茅五。另外伊力特是西部的公司，管理能力可能也会被质疑。</w:t>
      </w:r>
      <w:bookmarkStart w:id="0" w:name="_GoBack"/>
      <w:bookmarkEnd w:id="0"/>
    </w:p>
    <w:p w:rsidR="008905AA" w:rsidRDefault="008905AA">
      <w:pPr>
        <w:pStyle w:val="4a51a6f4-60e3-4bef-90e4-8e3b555e3de6"/>
      </w:pPr>
    </w:p>
    <w:p w:rsidR="008905AA" w:rsidRDefault="008905AA">
      <w:pPr>
        <w:jc w:val="left"/>
      </w:pPr>
    </w:p>
    <w:p w:rsidR="008905AA" w:rsidRDefault="00D03710">
      <w:pPr>
        <w:pStyle w:val="5af12416-891e-48e5-9ca5-5d7b7d217c8f"/>
      </w:pPr>
      <w:r>
        <w:rPr>
          <w:color w:val="5B9BD5"/>
          <w:sz w:val="28"/>
          <w:szCs w:val="28"/>
        </w:rPr>
        <w:t>教授急，我妈今天被拉去洗脑所谓的外汇交易平台。普顿。怎么样阻止我妈？</w:t>
      </w:r>
    </w:p>
    <w:p w:rsidR="008905AA" w:rsidRDefault="00D03710">
      <w:pPr>
        <w:pStyle w:val="d920fb29-0d19-41a1-94ee-d36ada51df8e"/>
        <w:spacing w:line="360" w:lineRule="auto"/>
      </w:pPr>
      <w:r>
        <w:t>哈哈，这个问题突然想抢答一下。</w:t>
        <w:cr/>
        <w:t/>
        <w:cr/>
        <w:t>最好的办法，当然是向老人家解释明白这为什么有问题。网上资料很多的，你好好整理一下，最好找到人民日报和中央电视台的报道，老人家就信那个。</w:t>
        <w:cr/>
        <w:t/>
        <w:cr/>
        <w:t>次好的办法，是找你妈信得过的同年龄的人来劝，一般他们说服力比较强。</w:t>
        <w:cr/>
        <w:t/>
        <w:cr/>
        <w:t>但是如果实在劝阻不了，只能用歪招了。要不你先下手为强，说要买房子，把老人家的钱都要过来。老人家没了钱，炒外汇也搞不出什么花头来。</w:t>
      </w:r>
      <w:bookmarkStart w:id="0" w:name="_GoBack"/>
      <w:bookmarkEnd w:id="0"/>
    </w:p>
    <w:p w:rsidR="008905AA" w:rsidRDefault="008905AA">
      <w:pPr>
        <w:pStyle w:val="d920fb29-0d19-41a1-94ee-d36ada51df8e"/>
      </w:pPr>
    </w:p>
    <w:p w:rsidR="008905AA" w:rsidRDefault="008905AA">
      <w:pPr>
        <w:jc w:val="left"/>
      </w:pPr>
    </w:p>
    <w:p w:rsidR="008905AA" w:rsidRDefault="00D03710">
      <w:pPr>
        <w:pStyle w:val="f426e304-8a8e-4cf1-9dfd-81868eb2a317"/>
      </w:pPr>
      <w:r>
        <w:rPr>
          <w:color w:val="5B9BD5"/>
          <w:sz w:val="28"/>
          <w:szCs w:val="28"/>
        </w:rPr>
        <w:t xml:space="preserve"> </w:t>
      </w:r>
    </w:p>
    <w:p w:rsidR="008905AA" w:rsidRDefault="00D03710">
      <w:pPr>
        <w:pStyle w:val="b3030068-73aa-41a6-bd04-af90dd8c9acb"/>
        <w:spacing w:line="360" w:lineRule="auto"/>
      </w:pPr>
      <w:r>
        <w:t>给大家讲下我今天的心路历程吧。</w:t>
        <w:cr/>
        <w:t/>
        <w:cr/>
        <w:t>1、早上8点吃早饭的时候看了眼手机，发现人民币大跌，觉得有点奇怪。</w:t>
        <w:cr/>
        <w:t/>
        <w:cr/>
        <w:t>2、到了单位，终于从微信群里知道发生了什么，第一反应就是今天要遭。想了想赶紧爬到星球上来给你们预警。</w:t>
        <w:cr/>
        <w:t/>
        <w:cr/>
        <w:t>3、九点半开盘了，看了一眼，发现已经跌得一塌糊涂，割肉也没啥意义了。</w:t>
        <w:cr/>
        <w:t/>
        <w:cr/>
        <w:t>4、然后就没怎么看盘，一直在忙学生的事儿。艾玛，这届学生气死我了，但又不能打不能骂，只能一个个去做工作好言相劝。一直到下午两点都在做这事，中午抽空吃了个饭也不香。</w:t>
        <w:cr/>
        <w:t/>
        <w:cr/>
        <w:t>4、平时习惯中午眯一会儿的，两点的时候很困，看了一眼大盘，比想象的还糟，闭着眼睛割了10%的仓位，今日任务完成。</w:t>
        <w:cr/>
        <w:t/>
        <w:cr/>
        <w:t>5、本来想睡一会儿的，但想到你们今天一定也很伤心，急需鸡汤，赶紧在订阅号上熬了一下。毕竟3点之前我就是个炒股的，3点之后我就是个专业熬鸡汤的。</w:t>
        <w:cr/>
        <w:t/>
        <w:cr/>
        <w:t>6、熬完鸡汤，自己看了一遍，把自己给气笑了。好了，合格的鸡汤，发出去。</w:t>
        <w:cr/>
        <w:t/>
        <w:cr/>
        <w:t>7、接着忙学生的事儿，到四点半，去食堂吃饭，回来还是觉得很郁闷，玩了一把LOL，居然S级了。</w:t>
        <w:cr/>
        <w:t/>
        <w:cr/>
        <w:t>8、躺在沙发上睡了一会儿。</w:t>
        <w:cr/>
        <w:t/>
        <w:cr/>
        <w:t>9、突然觉得还需要在星球上给你们熬一份加料鸡汤，遂写下这些话。</w:t>
      </w:r>
      <w:bookmarkStart w:id="0" w:name="_GoBack"/>
      <w:bookmarkEnd w:id="0"/>
    </w:p>
    <w:p w:rsidR="008905AA" w:rsidRDefault="008905AA">
      <w:pPr>
        <w:pStyle w:val="b3030068-73aa-41a6-bd04-af90dd8c9acb"/>
      </w:pPr>
    </w:p>
    <w:p w:rsidR="008905AA" w:rsidRDefault="008905AA">
      <w:pPr>
        <w:jc w:val="left"/>
      </w:pPr>
    </w:p>
    <w:p w:rsidR="008905AA" w:rsidRDefault="00D03710">
      <w:pPr>
        <w:pStyle w:val="6848dfc3-6e0e-43ae-808e-868e36246e49"/>
      </w:pPr>
      <w:r>
        <w:rPr>
          <w:color w:val="5B9BD5"/>
          <w:sz w:val="28"/>
          <w:szCs w:val="28"/>
        </w:rPr>
        <w:t xml:space="preserve"> </w:t>
      </w:r>
    </w:p>
    <w:p w:rsidR="008905AA" w:rsidRDefault="00D03710">
      <w:pPr>
        <w:pStyle w:val="dfc006c9-6268-456f-81b1-f9b53891bdf5"/>
        <w:spacing w:line="360" w:lineRule="auto"/>
      </w:pPr>
      <w:r>
        <w:t>经过仔细思考，我决定下午如果有反弹减15%的仓位。</w:t>
      </w:r>
      <w:bookmarkStart w:id="0" w:name="_GoBack"/>
      <w:bookmarkEnd w:id="0"/>
    </w:p>
    <w:p w:rsidR="008905AA" w:rsidRDefault="008905AA">
      <w:pPr>
        <w:pStyle w:val="dfc006c9-6268-456f-81b1-f9b53891bdf5"/>
      </w:pPr>
    </w:p>
    <w:p w:rsidR="008905AA" w:rsidRDefault="008905AA">
      <w:pPr>
        <w:jc w:val="left"/>
      </w:pPr>
    </w:p>
    <w:p w:rsidR="008905AA" w:rsidRDefault="00D03710">
      <w:pPr>
        <w:pStyle w:val="19bc5627-b92c-44c6-aa08-71bd5ee4307d"/>
      </w:pPr>
      <w:r>
        <w:rPr>
          <w:color w:val="5B9BD5"/>
          <w:sz w:val="28"/>
          <w:szCs w:val="28"/>
        </w:rPr>
        <w:t xml:space="preserve"> </w:t>
      </w:r>
    </w:p>
    <w:p w:rsidR="008905AA" w:rsidRDefault="00D03710">
      <w:pPr>
        <w:pStyle w:val="768d1340-1982-4ea7-98da-76ac39cc1e4f"/>
        <w:spacing w:line="360" w:lineRule="auto"/>
      </w:pPr>
      <w:r>
        <w:t>昨晚川普半夜鸡叫，今天大A要遭...</w:t>
        <w:cr/>
        <w:t/>
        <w:cr/>
        <w:t>我准备硬抗了，各位扛不住的可以适当减仓。</w:t>
        <w:cr/>
        <w:t/>
        <w:cr/>
        <w:t>炒股真心累啊...</w:t>
      </w:r>
      <w:bookmarkStart w:id="0" w:name="_GoBack"/>
      <w:bookmarkEnd w:id="0"/>
    </w:p>
    <w:p w:rsidR="008905AA" w:rsidRDefault="008905AA">
      <w:pPr>
        <w:pStyle w:val="768d1340-1982-4ea7-98da-76ac39cc1e4f"/>
      </w:pPr>
    </w:p>
    <w:p w:rsidR="008905AA" w:rsidRDefault="008905AA">
      <w:pPr>
        <w:jc w:val="left"/>
      </w:pPr>
    </w:p>
    <w:p w:rsidR="008905AA" w:rsidRDefault="00D03710">
      <w:pPr>
        <w:pStyle w:val="df1ae02a-3bd1-4418-8778-333fd94367bf"/>
      </w:pPr>
      <w:r>
        <w:rPr>
          <w:color w:val="5B9BD5"/>
          <w:sz w:val="28"/>
          <w:szCs w:val="28"/>
        </w:rPr>
        <w:t>6爷，兽爷，可否讲讲未来什么板块潜力大些？比如传媒板块，按理，人民生活水平提高了，娱乐业会暴发，但是现在影院越来越冷清了，家门前的电影院真担心它哪天开不下去了，所以几乎每部片子我都会去照顾下，但是每次去，又几乎都是我一个人包场，感觉传媒ETF定投也快要坚持不下去了，因为一直在坚持投，所以亏钱倒不至于，但要是未来没前途的话，再投下去也是浪费时间财富啊！所以，是否该换个其它未来有潜力的板块去定投？</w:t>
      </w:r>
    </w:p>
    <w:p w:rsidR="008905AA" w:rsidRDefault="00D03710">
      <w:pPr>
        <w:pStyle w:val="98f45761-420d-47cd-848b-1c6167513052"/>
        <w:spacing w:line="360" w:lineRule="auto"/>
      </w:pPr>
      <w:r>
        <w:t>传媒并没有死，只是形式改变了。</w:t>
        <w:cr/>
        <w:t/>
        <w:cr/>
        <w:t>比方说腾讯视频，抖音，网游这些，你说算不算传媒？</w:t>
        <w:cr/>
        <w:t/>
        <w:cr/>
        <w:t>比方说前段时间有个4k概念。所谓的4k，不就是可以在家里享受和电影院一样高质量的片子么？</w:t>
        <w:cr/>
        <w:t/>
        <w:cr/>
        <w:t>不过，我倒不建议你立刻放弃传媒。因为过去几年杀估值已经杀得很充分了，随时会出现一波反弹。</w:t>
        <w:cr/>
        <w:t/>
        <w:cr/>
        <w:t>这里顺便讲讲反弹和反转的区别。</w:t>
        <w:cr/>
        <w:t/>
        <w:cr/>
        <w:t>反弹就是你过去考80分，现在考20分，未来考60分。</w:t>
        <w:cr/>
        <w:t/>
        <w:cr/>
        <w:t>反转就是你过去考80分，现在20分，未来85分。</w:t>
        <w:cr/>
        <w:t/>
        <w:cr/>
        <w:t>从目前看，传媒反转看不到，反弹可能性还是挺大的。考虑到目前市场上优质股估值都挺高，估计会有机构来做一波。</w:t>
      </w:r>
      <w:bookmarkStart w:id="0" w:name="_GoBack"/>
      <w:bookmarkEnd w:id="0"/>
    </w:p>
    <w:p w:rsidR="008905AA" w:rsidRDefault="008905AA">
      <w:pPr>
        <w:pStyle w:val="98f45761-420d-47cd-848b-1c6167513052"/>
      </w:pPr>
    </w:p>
    <w:p w:rsidR="008905AA" w:rsidRDefault="008905AA">
      <w:pPr>
        <w:jc w:val="left"/>
      </w:pPr>
    </w:p>
    <w:p w:rsidR="008905AA" w:rsidRDefault="00D03710">
      <w:pPr>
        <w:pStyle w:val="56073aea-3890-4286-8c65-c09fb9bdbb86"/>
      </w:pPr>
      <w:r>
        <w:rPr>
          <w:color w:val="5B9BD5"/>
          <w:sz w:val="28"/>
          <w:szCs w:val="28"/>
        </w:rPr>
        <w:t>教授好，平安还可以买吗？现在价格</w:t>
      </w:r>
    </w:p>
    <w:p w:rsidR="008905AA" w:rsidRDefault="00D03710">
      <w:pPr>
        <w:pStyle w:val="fba511cc-3919-4fe8-ac3e-3aac72ad0f91"/>
        <w:spacing w:line="360" w:lineRule="auto"/>
      </w:pPr>
      <w:r>
        <w:t>这个问题估计很多人关心，我就详细谈谈我的思路。</w:t>
        <w:cr/>
        <w:t/>
        <w:cr/>
        <w:t>这一波我最早是2015年股灾后买平安的，2016年又补过，成本大约30出头，一直拿到现在。考虑分红的话，涨到了三倍多。</w:t>
        <w:cr/>
        <w:t/>
        <w:cr/>
        <w:t>虽然中间价格有过起伏，但我内心毫无波澜。因为平安在这几年中一直是低估的，而且无论外部形式如何，每年都是稳稳20%增长。</w:t>
        <w:cr/>
        <w:t/>
        <w:cr/>
        <w:t>我认为平安合理估值是100以上，甚至是120-150。这一点也是整个市场公认的。</w:t>
        <w:cr/>
        <w:t/>
        <w:cr/>
        <w:t>那么问题来了，既然是公认的，为什么那么多年没达到呢？</w:t>
        <w:cr/>
        <w:t/>
        <w:cr/>
        <w:t>答案就是流动性。</w:t>
        <w:cr/>
        <w:t/>
        <w:cr/>
        <w:t>因为有太多像我一样的个人和机构在很低的成本买入了平安，所以每当股票价格新高，都会有人选择卖出。</w:t>
        <w:cr/>
        <w:t/>
        <w:cr/>
        <w:t>而每当市场不好的时候，很多人都习惯就是减仓，而且减的是赚钱的股票。平安大概是不多的几个所有人都赚钱的股票，因此也很容易被减仓。</w:t>
        <w:cr/>
        <w:t/>
        <w:cr/>
        <w:t>所以在这个位置，平安仍然是安全的，但也是折磨人的。是不是买入要看你们的心态。</w:t>
        <w:cr/>
        <w:t/>
        <w:cr/>
        <w:t>如果是买了以后每天和别的股票去比，跌5个点10个点就睡不着的，那不建议了。</w:t>
        <w:cr/>
        <w:t/>
        <w:cr/>
        <w:t>另外很遗憾的是，平安现在也没法给你们带来暴利了。现价就算涨到120，也就是40%左右的利润。只能说不差，不算太好。</w:t>
      </w:r>
      <w:bookmarkStart w:id="0" w:name="_GoBack"/>
      <w:bookmarkEnd w:id="0"/>
    </w:p>
    <w:p w:rsidR="008905AA" w:rsidRDefault="008905AA">
      <w:pPr>
        <w:pStyle w:val="fba511cc-3919-4fe8-ac3e-3aac72ad0f91"/>
      </w:pPr>
    </w:p>
    <w:p w:rsidR="008905AA" w:rsidRDefault="008905AA">
      <w:pPr>
        <w:jc w:val="left"/>
      </w:pPr>
    </w:p>
    <w:p w:rsidR="008905AA" w:rsidRDefault="00D03710">
      <w:pPr>
        <w:pStyle w:val="76cce845-a2ea-42d2-8359-c0399189465c"/>
      </w:pPr>
      <w:r>
        <w:rPr>
          <w:color w:val="5B9BD5"/>
          <w:sz w:val="28"/>
          <w:szCs w:val="28"/>
        </w:rPr>
        <w:t xml:space="preserve"> </w:t>
      </w:r>
    </w:p>
    <w:p w:rsidR="008905AA" w:rsidRDefault="00D03710">
      <w:pPr>
        <w:pStyle w:val="5f490a38-f0b0-48c7-b8f1-fb091a28d7ed"/>
        <w:spacing w:line="360" w:lineRule="auto"/>
      </w:pPr>
      <w:r>
        <w:t>写了10个小时的港股打新攻略终于审核通过了。问了下星球的工作人员，51期间人少，所以特别慢。我是找人加了塞终于通过的。</w:t>
        <w:cr/>
        <w:t/>
        <w:cr/>
        <w:t>为了避免再次麻烦星球的大佬，请大家直接去“港美股打新捡钱攻略”星球去看，免费星球。二维码放在下面。</w:t>
      </w:r>
      <w:bookmarkStart w:id="0" w:name="_GoBack"/>
      <w:bookmarkEnd w:id="0"/>
    </w:p>
    <w:p w:rsidR="008905AA" w:rsidRDefault="008905AA">
      <w:pPr>
        <w:pStyle w:val="5f490a38-f0b0-48c7-b8f1-fb091a28d7ed"/>
      </w:pPr>
    </w:p>
    <w:p w:rsidR="008905AA" w:rsidRDefault="008905AA">
      <w:pPr>
        <w:jc w:val="left"/>
      </w:pPr>
    </w:p>
    <w:p w:rsidR="008905AA" w:rsidRDefault="00D03710">
      <w:pPr>
        <w:pStyle w:val="513fedc6-8f01-41ce-a384-40e01496d11c"/>
      </w:pPr>
      <w:r>
        <w:rPr>
          <w:color w:val="5B9BD5"/>
          <w:sz w:val="28"/>
          <w:szCs w:val="28"/>
        </w:rPr>
        <w:t xml:space="preserve"> </w:t>
      </w:r>
    </w:p>
    <w:p w:rsidR="008905AA" w:rsidRDefault="00D03710">
      <w:pPr>
        <w:pStyle w:val="7194c212-c878-4fd9-9785-18c4f600f267"/>
        <w:spacing w:line="360" w:lineRule="auto"/>
      </w:pPr>
      <w:r>
        <w:t>这两天除了接待同学以外，就是在写新版的《港股打新捡钱》攻略了。从找资料到写文章，目前已经花了6个小时以上了。我相信写出来以后，应该是全网最全面和深入的分析了。希望今天能搞定。</w:t>
      </w:r>
      <w:bookmarkStart w:id="0" w:name="_GoBack"/>
      <w:bookmarkEnd w:id="0"/>
    </w:p>
    <w:p w:rsidR="008905AA" w:rsidRDefault="008905AA">
      <w:pPr>
        <w:pStyle w:val="7194c212-c878-4fd9-9785-18c4f600f267"/>
      </w:pPr>
    </w:p>
    <w:p w:rsidR="008905AA" w:rsidRDefault="008905AA">
      <w:pPr>
        <w:jc w:val="left"/>
      </w:pPr>
    </w:p>
    <w:p w:rsidR="008905AA" w:rsidRDefault="00D03710">
      <w:pPr>
        <w:pStyle w:val="05728426-29c5-48a8-adca-34b866b16ade"/>
      </w:pPr>
      <w:r>
        <w:rPr>
          <w:color w:val="5B9BD5"/>
          <w:sz w:val="28"/>
          <w:szCs w:val="28"/>
        </w:rPr>
        <w:t xml:space="preserve"> </w:t>
      </w:r>
    </w:p>
    <w:p w:rsidR="008905AA" w:rsidRDefault="00D03710">
      <w:pPr>
        <w:pStyle w:val="302f9093-2f2c-4391-8bf9-2dcebe3ba16c"/>
        <w:spacing w:line="360" w:lineRule="auto"/>
      </w:pPr>
      <w:r>
        <w:t>昨天有美国谷歌的大牛同学回国，陪了大半天，今天上午送火车站。</w:t>
        <w:cr/>
        <w:t/>
        <w:cr/>
        <w:t>他目前是谷歌的6级，相当于阿里的P9-10之间，年薪含股票大概不到50万美元一点点。6级差不多是华人技术人员能做到的比较高的岗位，上7级不是光技术好就行，需要比较强的管理沟通能力，还需要特殊的机遇。8级就算正式迈入了谷歌的高管行列，可以配女秘书了。拉里佩奇和谢尔盖布林大概相当于10级或者11级。</w:t>
        <w:cr/>
        <w:t/>
        <w:cr/>
        <w:t>我们同一级的同学在美国谷歌大部分都在6级，总数大概有5、6个。如果愿意回国的话，基本可以获得阿里P10甚至11的职位。</w:t>
        <w:cr/>
        <w:t/>
        <w:cr/>
        <w:t>相比国内互联网公司，美国的优点是的确不用996。但如果你想升职的话，需要有业绩，那还是要自己偷偷加班的。如果能升到8级，大概能达到年薪百万美元，那基本生活就毫无压力。</w:t>
        <w:cr/>
        <w:t/>
        <w:cr/>
        <w:t>美国生活，开销最大的还是拼娃。如果要送私立学校，每年几万美元学费。如果要读好的公立学校，则需要买好学区的房子，不仅房价贵，而且房产税很高。我同学现在一年房产税要交3万美元，差不多相当于房价的2%。读公立学校的话，课外也要上各种辅导班，一年各种费用算起来要2万美元。</w:t>
        <w:cr/>
        <w:t/>
        <w:cr/>
        <w:t>此外读好一点的大学，4年学费加生活费总要30万美元。</w:t>
        <w:cr/>
        <w:t/>
        <w:cr/>
        <w:t>50万年薪，到手大概30万多一点。养一个娃轻松写意，养两个略有负担，三个那还是有点累。</w:t>
        <w:cr/>
        <w:t/>
        <w:cr/>
        <w:t>在谷歌里面，最厉害的是犹太人。不仅技术都很牛，而且很有侵略性。</w:t>
      </w:r>
      <w:bookmarkStart w:id="0" w:name="_GoBack"/>
      <w:bookmarkEnd w:id="0"/>
    </w:p>
    <w:p w:rsidR="008905AA" w:rsidRDefault="008905AA">
      <w:pPr>
        <w:pStyle w:val="302f9093-2f2c-4391-8bf9-2dcebe3ba16c"/>
      </w:pPr>
    </w:p>
    <w:p w:rsidR="008905AA" w:rsidRDefault="008905AA">
      <w:pPr>
        <w:jc w:val="left"/>
      </w:pPr>
    </w:p>
    <w:p w:rsidR="008905AA" w:rsidRDefault="00D03710">
      <w:pPr>
        <w:pStyle w:val="7b042c16-0f42-4773-9e74-7507099af291"/>
      </w:pPr>
      <w:r>
        <w:rPr>
          <w:color w:val="5B9BD5"/>
          <w:sz w:val="28"/>
          <w:szCs w:val="28"/>
        </w:rPr>
        <w:t>教授，我想问的主要是投资趋势的问题，大家都知道投资要顺势而为，顺着趋势才能挣钱，但是如何去判断大的趋势呢？</w:t>
        <w:cr/>
        <w:t>打个比方，18年沪指在上证50的发力下站上3500，大家可能都觉得a股慢牛形成，要往里干了，即使经历暴跌也会觉得只是调整，等到大家都意识到18年是小型股灾的时候，其实沪指已经只有两千多点了，再2500点的时候极度恐慌！</w:t>
        <w:cr/>
        <w:t>在19年的时候，大家都很保守，即使连续上涨也只觉得是反弹，直到沪指差不多3000点大家才认为今年乐观起来，但是已经错过了最好的赚钱时光！</w:t>
        <w:cr/>
        <w:t>说的可能有些乱，就是想问下怎么判断大的趋势，如果趋势向好，跌了才敢加仓，涨了才能拿得住！</w:t>
        <w:cr/>
        <w:t>谢谢教授！</w:t>
      </w:r>
    </w:p>
    <w:p w:rsidR="008905AA" w:rsidRDefault="00D03710">
      <w:pPr>
        <w:pStyle w:val="8ef0a948-b207-4c0d-b252-069ab0432bae"/>
        <w:spacing w:line="360" w:lineRule="auto"/>
      </w:pPr>
      <w:r>
        <w:t>趋势的问题我仔细思考过，本质仍然是概率分布问题。</w:t>
        <w:cr/>
        <w:t/>
        <w:cr/>
        <w:t>比方在目前3000多点的位置上，可能往上也可能往下。但最关键的是往下的空间是多少，往上的空间是多少。</w:t>
        <w:cr/>
        <w:t/>
        <w:cr/>
        <w:t>最悲观的情况下，a股也就是跌回2500点吧，最乐观的情况下，a股有可能上5000点甚至8000点。想明白这个问题，就能很简单对趋势做出判断了，向上是大概率的，向下是小概率的。</w:t>
        <w:cr/>
        <w:t/>
        <w:cr/>
        <w:t>至于短期内的波动，本质都是噪音。但去判断这个噪音是没有意义的，因为没有任何证据表面噪音是可以判断的。</w:t>
        <w:cr/>
        <w:t/>
        <w:cr/>
        <w:t>当然市场有人回去刻意利用这个噪音。最典型就是游资，故意把一个股票拉涨停吸引眼球，人为扩大噪音的影响。</w:t>
        <w:cr/>
        <w:t/>
        <w:cr/>
        <w:t>包括大盘也会收到噪音的严重干扰。举例来说，2015年去杠杆，股市瞬间失去流动性，直接腰斩。</w:t>
        <w:cr/>
        <w:t/>
        <w:cr/>
        <w:t>但总的来说，国运才是我们应该把握的最大趋势。只要国运在，股市迟早必创新高。这就是支撑我留在股市中的最大动力。</w:t>
      </w:r>
      <w:bookmarkStart w:id="0" w:name="_GoBack"/>
      <w:bookmarkEnd w:id="0"/>
    </w:p>
    <w:p w:rsidR="008905AA" w:rsidRDefault="008905AA">
      <w:pPr>
        <w:pStyle w:val="8ef0a948-b207-4c0d-b252-069ab0432bae"/>
      </w:pPr>
    </w:p>
    <w:p w:rsidR="008905AA" w:rsidRDefault="008905AA">
      <w:pPr>
        <w:jc w:val="left"/>
      </w:pPr>
    </w:p>
    <w:p w:rsidR="008905AA" w:rsidRDefault="00D03710">
      <w:pPr>
        <w:pStyle w:val="75ec4a51-af2f-4b44-a41d-35ce99b700fc"/>
      </w:pPr>
      <w:r>
        <w:rPr>
          <w:color w:val="5B9BD5"/>
          <w:sz w:val="28"/>
          <w:szCs w:val="28"/>
        </w:rPr>
        <w:t>看了教授今天的文章，最近听到一个观点，未来十年是股权时代，所以现在投身金融是风口吗😏，教授怎么看</w:t>
      </w:r>
    </w:p>
    <w:p w:rsidR="008905AA" w:rsidRDefault="00D03710">
      <w:pPr>
        <w:pStyle w:val="59d1c680-5dd9-41b0-aa10-b800373df85a"/>
        <w:spacing w:line="360" w:lineRule="auto"/>
      </w:pPr>
      <w:r>
        <w:t>兄弟，你这回路有点慢啊。说两点吧。</w:t>
        <w:cr/>
        <w:t/>
        <w:cr/>
        <w:t>第一，金融是永远的风口，任何时代的金融行业的日子都过得很好。你可以去看看高阳先生写的胡雪岩大传，胡雪岩就是搞金融的。我读博的时候，有一个师妹本来是直博，后来生病就转硕，毕业后去了招行。第一年薪水就是30万，我博士毕业当个大学老师不过10万左右。</w:t>
        <w:cr/>
        <w:t/>
        <w:cr/>
        <w:t>另外一个同事，博士毕业，因为各种原因不当老师了，去了另外一家银行，第一年也是30多万，现在估计50万以上了。</w:t>
        <w:cr/>
        <w:t/>
        <w:cr/>
        <w:t>而银行，收入一般来说还是低于券商和保险的。</w:t>
        <w:cr/>
        <w:t/>
        <w:cr/>
        <w:t>所以如果想转金融，又有能力转，随时吧。</w:t>
        <w:cr/>
        <w:t/>
        <w:cr/>
        <w:t>第二，我相信未来股权大发展的可能性很大，主席台应该也是这个意思。过去我写过一篇文章，讲的是一个国家gdp达到一万美元以后，必须发展资本市场。从这个规律来看，我们显然也要走这条路。</w:t>
        <w:cr/>
        <w:t/>
        <w:cr/>
        <w:t>但，前途是光明的，道路是曲折的。现在虽然主席台有意发展一个好的资本市场，但很多人并不愿意。因为好的资本市场的特点是公开公正公平，并不利于很多人割韭菜。</w:t>
        <w:cr/>
        <w:t/>
        <w:cr/>
        <w:t>所以这方面可以拭目以待，看看有没有什么标志性事件。比方说康美造假有没有被严惩。</w:t>
      </w:r>
      <w:bookmarkStart w:id="0" w:name="_GoBack"/>
      <w:bookmarkEnd w:id="0"/>
    </w:p>
    <w:p w:rsidR="008905AA" w:rsidRDefault="008905AA">
      <w:pPr>
        <w:pStyle w:val="59d1c680-5dd9-41b0-aa10-b800373df85a"/>
      </w:pPr>
    </w:p>
    <w:p w:rsidR="008905AA" w:rsidRDefault="008905AA">
      <w:pPr>
        <w:jc w:val="left"/>
      </w:pPr>
    </w:p>
    <w:p w:rsidR="008905AA" w:rsidRDefault="00D03710">
      <w:pPr>
        <w:pStyle w:val="87626c23-f9cc-44e2-9248-1d87920f91ad"/>
      </w:pPr>
      <w:r>
        <w:rPr>
          <w:color w:val="5B9BD5"/>
          <w:sz w:val="28"/>
          <w:szCs w:val="28"/>
        </w:rPr>
        <w:t>教授你好，我看了下三一重工的的2018年及2019年一季度的净利润增长率，都非常高，前几年增长也很快，又是行业龙头，现在的动态市盈率才7.96，这个市盈率很低了，为什么30还跌了，是因为没有达到预期吗，还是因为是周期行业，现在马上到顶峰，利润率又要开始下降了？</w:t>
      </w:r>
    </w:p>
    <w:p w:rsidR="008905AA" w:rsidRDefault="00D03710">
      <w:pPr>
        <w:pStyle w:val="4e25bf2a-bc56-406d-9b8a-290cdfb7fbaa"/>
        <w:spacing w:line="360" w:lineRule="auto"/>
      </w:pPr>
      <w:r>
        <w:t>三一重工这种是典型的周期股，和政府是不是推动基建密切相关。目前三一不涨的主要原因大概有三点。</w:t>
        <w:cr/>
        <w:t/>
        <w:cr/>
        <w:t>第一，三一基本上已经是历史高位，再往上突破肯定阻力大。</w:t>
        <w:cr/>
        <w:t/>
        <w:cr/>
        <w:t>第二，三一的历史周期是五年景气五年萧条。目前是景气周期的第三年，很多基金经理选择卖出了。</w:t>
        <w:cr/>
        <w:t/>
        <w:cr/>
        <w:t>第三，很多人认为目前的基建规模见顶，为了不太可能再大规模提升。</w:t>
        <w:cr/>
        <w:t/>
        <w:cr/>
        <w:t>其实吧，中国建筑涨不上去也是类似的原因。我个人觉得中国建筑还比三一强呢。</w:t>
      </w:r>
      <w:bookmarkStart w:id="0" w:name="_GoBack"/>
      <w:bookmarkEnd w:id="0"/>
    </w:p>
    <w:p w:rsidR="008905AA" w:rsidRDefault="008905AA">
      <w:pPr>
        <w:pStyle w:val="4e25bf2a-bc56-406d-9b8a-290cdfb7fbaa"/>
      </w:pPr>
    </w:p>
    <w:p w:rsidR="008905AA" w:rsidRDefault="008905AA">
      <w:pPr>
        <w:jc w:val="left"/>
      </w:pPr>
    </w:p>
    <w:p w:rsidR="008905AA" w:rsidRDefault="00D03710">
      <w:pPr>
        <w:pStyle w:val="dbd5b44c-e7ff-404f-bee8-83093129c02c"/>
      </w:pPr>
      <w:r>
        <w:rPr>
          <w:color w:val="5B9BD5"/>
          <w:sz w:val="28"/>
          <w:szCs w:val="28"/>
        </w:rPr>
        <w:t xml:space="preserve"> </w:t>
      </w:r>
    </w:p>
    <w:p w:rsidR="008905AA" w:rsidRDefault="00D03710">
      <w:pPr>
        <w:pStyle w:val="6cf664be-2b85-46c7-8b01-7e9fa29aac04"/>
        <w:spacing w:line="360" w:lineRule="auto"/>
      </w:pPr>
      <w:r>
        <w:t>同志们，公众号更新了。把昨天的文章回锅重新炒了一下，居然别昨天还美味好几倍。</w:t>
        <w:cr/>
        <w:t/>
        <w:cr/>
        <w:t>昨天只是好玩和炫富，今天就是充满人生哲理。</w:t>
        <w:cr/>
        <w:t/>
        <w:cr/>
        <w:t>表扬自己一下。</w:t>
      </w:r>
      <w:bookmarkStart w:id="0" w:name="_GoBack"/>
      <w:bookmarkEnd w:id="0"/>
    </w:p>
    <w:p w:rsidR="008905AA" w:rsidRDefault="008905AA">
      <w:pPr>
        <w:pStyle w:val="6cf664be-2b85-46c7-8b01-7e9fa29aac04"/>
      </w:pPr>
    </w:p>
    <w:p w:rsidR="008905AA" w:rsidRDefault="008905AA">
      <w:pPr>
        <w:jc w:val="left"/>
      </w:pPr>
    </w:p>
    <w:p w:rsidR="008905AA" w:rsidRDefault="00D03710">
      <w:pPr>
        <w:pStyle w:val="0aa6920c-c6ae-42c3-89dd-92c0c691d15c"/>
      </w:pPr>
      <w:r>
        <w:rPr>
          <w:color w:val="5B9BD5"/>
          <w:sz w:val="28"/>
          <w:szCs w:val="28"/>
        </w:rPr>
        <w:t xml:space="preserve"> </w:t>
      </w:r>
    </w:p>
    <w:p w:rsidR="008905AA" w:rsidRDefault="00D03710">
      <w:pPr>
        <w:pStyle w:val="c24e08bb-23a1-4994-a057-013ab937352d"/>
        <w:spacing w:line="360" w:lineRule="auto"/>
      </w:pPr>
      <w:r>
        <w:t>我发表了一篇文章：&lt;e type="web" href="https%3A%2F%2Farticles.zsxq.com%2Fid_kg26wjkmel3n.html" title="%E5%88%98%E5%A4%87%E6%95%99%E6%8E%88%E6%98%9F%E7%90%83%E7%9A%84%E5%88%B8%E5%95%86%E5%BC%80%E6%88%B7%E4%B8%93%E4%BA%AB%E4%BC%98%E6%83%A0" /&gt;</w:t>
        <w:cr/>
        <w:t/>
        <w:cr/>
        <w:t>这是最新的A股券商开户优惠情况。</w:t>
        <w:cr/>
        <w:t/>
        <w:cr/>
        <w:t>不用问我优惠还在不在，只要这个帖子还在，优惠就在。</w:t>
        <w:cr/>
        <w:t/>
        <w:cr/>
        <w:t>说明一下，为了庆祝今天（5月10日）财通证券成为大奇迹日的反击先锋，恢复万1.4免5的优惠政策。具体开户方法请参见内文。</w:t>
      </w:r>
      <w:bookmarkStart w:id="0" w:name="_GoBack"/>
      <w:bookmarkEnd w:id="0"/>
    </w:p>
    <w:p w:rsidR="008905AA" w:rsidRDefault="008905AA">
      <w:pPr>
        <w:pStyle w:val="c24e08bb-23a1-4994-a057-013ab937352d"/>
      </w:pPr>
    </w:p>
    <w:p w:rsidR="008905AA" w:rsidRDefault="008905AA">
      <w:pPr>
        <w:jc w:val="left"/>
      </w:pPr>
    </w:p>
    <w:p w:rsidR="008905AA" w:rsidRDefault="00D03710">
      <w:pPr>
        <w:pStyle w:val="dfa8cc4e-8b24-4245-a7b6-20413519aa97"/>
      </w:pPr>
      <w:r>
        <w:rPr>
          <w:color w:val="5B9BD5"/>
          <w:sz w:val="28"/>
          <w:szCs w:val="28"/>
        </w:rPr>
        <w:t xml:space="preserve"> </w:t>
      </w:r>
    </w:p>
    <w:p w:rsidR="008905AA" w:rsidRDefault="00D03710">
      <w:pPr>
        <w:pStyle w:val="418c2403-da48-47d5-81bc-1684e7ef45d8"/>
        <w:spacing w:line="360" w:lineRule="auto"/>
      </w:pPr>
      <w:r>
        <w:t>对了，后续我会加大星球的输出力度，几件事还是和大家沟通下。</w:t>
        <w:cr/>
        <w:t/>
        <w:cr/>
        <w:t>1、提问题或者建议希望还是使用“提问”功能，这样我可以有选择的公开回答，也可以有些以私信的形式回答。否则都放在版面上就很乱，干扰大家的阅读体验。</w:t>
        <w:cr/>
        <w:t/>
        <w:cr/>
        <w:t>2、我的时间轴问题。我也能理解大家希望我随时在线，但现实中不太可能做到。一方面是因为有工作、家庭这两个硬约束，但最重要的是因为我需要有思考的时间。投资中最重要的事情就是思考，很多时候说出来就是几句话、一两百个字，但思索的过程可能有几个小时。要搜资料、整理数据、比较、归纳逻辑。我想等到大家哪天到这一步就明白了。</w:t>
        <w:cr/>
        <w:t/>
        <w:cr/>
        <w:t>3、本星球是有好多大佬潜伏的，但都很低调，只有有质量的问题才能勾引这些大佬，让他们觉得心痒。目前总体来说问题质量还比较初阶，我是因为收了这299硬着头皮来回答。希望经过一段时间的学习互动后，能产生高质量的问题，引发大佬么的发言欲。</w:t>
        <w:cr/>
        <w:t/>
        <w:cr/>
        <w:t>4、昨天的讨论挺好，让我认识到小白读者在本星球还是多数。那么还是从基础内容着手。我想还是以问答的形式来科普比较好，这个帖子也作为问题征集帖，请大家把自己最关注的入门问题留言在下面。我会选择点赞最多的问题开始回答。</w:t>
      </w:r>
      <w:bookmarkStart w:id="0" w:name="_GoBack"/>
      <w:bookmarkEnd w:id="0"/>
    </w:p>
    <w:p w:rsidR="008905AA" w:rsidRDefault="008905AA">
      <w:pPr>
        <w:pStyle w:val="418c2403-da48-47d5-81bc-1684e7ef45d8"/>
      </w:pPr>
    </w:p>
    <w:p w:rsidR="008905AA" w:rsidRDefault="008905AA">
      <w:pPr>
        <w:jc w:val="left"/>
      </w:pPr>
    </w:p>
    <w:p w:rsidR="008905AA" w:rsidRDefault="00D03710">
      <w:pPr>
        <w:pStyle w:val="d1dfd82d-0194-4a7a-b896-2e428458d0b8"/>
      </w:pPr>
      <w:r>
        <w:rPr>
          <w:color w:val="5B9BD5"/>
          <w:sz w:val="28"/>
          <w:szCs w:val="28"/>
        </w:rPr>
        <w:t xml:space="preserve"> </w:t>
      </w:r>
    </w:p>
    <w:p w:rsidR="008905AA" w:rsidRDefault="00D03710">
      <w:pPr>
        <w:pStyle w:val="24086ec1-8e67-4110-b24b-d2868518408d"/>
        <w:spacing w:line="360" w:lineRule="auto"/>
      </w:pPr>
      <w:r>
        <w:t>哎，谷歌居然跌了8%，业绩不及预期。难道是因为今天我吹捧了一波硅谷50万年薪导致的么？</w:t>
      </w:r>
      <w:bookmarkStart w:id="0" w:name="_GoBack"/>
      <w:bookmarkEnd w:id="0"/>
    </w:p>
    <w:p w:rsidR="008905AA" w:rsidRDefault="008905AA">
      <w:pPr>
        <w:pStyle w:val="24086ec1-8e67-4110-b24b-d2868518408d"/>
      </w:pPr>
    </w:p>
    <w:p w:rsidR="008905AA" w:rsidRDefault="008905AA">
      <w:pPr>
        <w:jc w:val="left"/>
      </w:pPr>
    </w:p>
    <w:p w:rsidR="008905AA" w:rsidRDefault="00D03710">
      <w:pPr>
        <w:pStyle w:val="a12b01e8-9983-4321-b29c-3241c3192b69"/>
      </w:pPr>
      <w:r>
        <w:rPr>
          <w:color w:val="5B9BD5"/>
          <w:sz w:val="28"/>
          <w:szCs w:val="28"/>
        </w:rPr>
        <w:t xml:space="preserve"> </w:t>
      </w:r>
    </w:p>
    <w:p w:rsidR="008905AA" w:rsidRDefault="00D03710">
      <w:pPr>
        <w:pStyle w:val="8c94d2a5-e2f4-4856-9018-d54d637fac1e"/>
        <w:spacing w:line="360" w:lineRule="auto"/>
      </w:pPr>
      <w:r>
        <w:t>题目：和概率做朋友</w:t>
        <w:cr/>
        <w:t/>
        <w:cr/>
        <w:t>今天怼我的人很多，真是巧了，也和这个我想写的主题有关系。</w:t>
        <w:cr/>
        <w:t/>
        <w:cr/>
        <w:t>首先声明一点，所以如果说我近期内容输出不足，这个还是完全能够接受。客观的理由就不多说了，总之这是为期一年的星球，请大家盖棺再定论。</w:t>
        <w:cr/>
        <w:t/>
        <w:cr/>
        <w:t>但我觉得所有的情绪在今天爆发出来，还有一个重要原因就是股市已经差不多连跌了一个多礼拜，今天虽然大盘是涨的，但是个股其实跌的也比较凶。在这种情况下，情绪就容易爆发出来。亏一块钱的心痛程度远大于赚一块的快乐程度，这都是人的天性。</w:t>
        <w:cr/>
        <w:t/>
        <w:cr/>
        <w:t>包括有一些是跟着我开了港股账户打新的朋友，最近有几个新股表现不太好，心里肯定也着急，这些都是人之常情。</w:t>
        <w:cr/>
        <w:t/>
        <w:cr/>
        <w:t>但，大家要首先搞清楚一件事，任何投资（不止是股市），本质上是概率的游戏。任何人做任何一个投资决策，都是有可能成功，有可能失败，但只要最终总体上是成功的就好。</w:t>
        <w:cr/>
        <w:t/>
        <w:cr/>
        <w:t>就像从一月开始，大盘从2500点左右涨到了接近3300点，涨了700多点；现在跌回了3000多点，跌了200点。我想问一个问题，你赚到了钱没有？</w:t>
        <w:cr/>
        <w:t/>
        <w:cr/>
        <w:t>我查了下，我是3月13日建星球的，当天也是大跌，收盘价是3025点左右，今天收盘价是3078，涨了2%。那么我再问一个问题，在这一个多月时间内，你赚了超过2%么？</w:t>
        <w:cr/>
        <w:t/>
        <w:cr/>
        <w:t>开星球之后不久，我就给过大家一个打新组合，是中国平安、兴业银行、双汇发展、宁波银行，各买1/4。</w:t>
        <w:cr/>
        <w:t/>
        <w:cr/>
        <w:t>3月13日以上四个股票的收盘价格分别是71、18.2、25.2、19.5。</w:t>
        <w:cr/>
        <w:t/>
        <w:cr/>
        <w:t>而今天的收盘价分别是86.1、19.92、27.83、22.9。分别上涨21%、9.4%、10.4%、17.4%，远远跑赢大盘。如果你还运气好打中新股，那就赚更多。</w:t>
        <w:cr/>
        <w:t/>
        <w:cr/>
        <w:t>后面这个组合我还更换过。兴业换南京银行换浦发银行肯定是大赚，宁波银行换成老板电器可能是小亏。但我深信，这个组合带来的平均利润是超过15%的。</w:t>
        <w:cr/>
        <w:t/>
        <w:cr/>
        <w:t>那问题来了：我是凭什么建的这个组合，事先我能知道这个组合赚钱么，还是正好碰到了狗屎运？</w:t>
        <w:cr/>
        <w:t/>
        <w:cr/>
        <w:t>答案就是：从长周期讲，我知道这个组合赚钱的概率很大，但在一个多月这个短周期上，能赚到那么多钱，的确是偶然的，可以说是狗屎运。</w:t>
        <w:cr/>
        <w:t/>
        <w:cr/>
        <w:t>在我推荐的这个71元的价位上，中国平安赚钱的确定性可以说是大A股所有股票中最大的。道理很简单，业绩好，分红力度也在加大，公司还有回购。如果这样的股票不能涨，那还有什么股票能涨呢？</w:t>
        <w:cr/>
        <w:t/>
        <w:cr/>
        <w:t>但是在不久之前，就在去年底，中国平安还跌到过55元。为什么同样一个股票，仅仅只隔了几个月时间，价格会差那么大呢？</w:t>
        <w:cr/>
        <w:t/>
        <w:cr/>
        <w:t>大致可以把一个股票的价格视为一个正态分布，同样一个股票，在差不多的时间点，其价格会存在一个区间，区间内任何一个价格都是可能存在的，只是其概率不同。所以，特别高和特别低的价格出现的概率比较小，靠近中间位置的价格出现的概率就比较大。</w:t>
        <w:cr/>
        <w:t/>
        <w:cr/>
        <w:t>中间那个位置，就叫做估值。</w:t>
        <w:cr/>
        <w:t/>
        <w:cr/>
        <w:t>55元的中国平安是绝对低估，71元的时候还是低估，目前86元是否存在低估可能存在争议，我认为仍然是低估的，但如何估值的问题不是本文的核心，而且非常复杂，这里先不讨论。</w:t>
        <w:cr/>
        <w:t/>
        <w:cr/>
        <w:t>那么过一段时间再去看这个股票，其价格仍然是随机的，但对于低估的股票来说，其涨的可能性一定大于跌的可能性。我想以上是不难理解的。</w:t>
        <w:cr/>
        <w:t/>
        <w:cr/>
        <w:t>我选的这四个股票，其特点都是绝对低估并且短期内不太可能出现黑天鹅事件，所以我绝对有信心长期来看不会跑输大盘。</w:t>
        <w:cr/>
        <w:t/>
        <w:cr/>
        <w:t>但如果放到短期内就不一定了。比如说从3月20日到3月25日，我查了下，这四个股票都是跌的，而且可能跌幅还大于上证指数。</w:t>
        <w:cr/>
        <w:t/>
        <w:cr/>
        <w:t>那么如果本星球有一个读者，正好3月20日买入了这四个股票，3月25日熬不住卖出，那我就错了么，他就有资格指着我鼻子骂了么？</w:t>
        <w:cr/>
        <w:t/>
        <w:cr/>
        <w:t>再比方说，如果有读者听我的话，用兴业银行换了南京银行再换浦发银行，一定大赚觉得我好。但另外一个读者同样听我的话，用老板电器换了宁波银行，那我就错了么？</w:t>
        <w:cr/>
        <w:t/>
        <w:cr/>
        <w:t>港股打新的问题也是一样的。我统计了一下，我推荐港股打新的第一个股票是猫眼娱乐，2月4日上市。从这个股票开始，一共有32个港股新股上市发行，假设都在首交易日开盘价格卖出，考虑中签率情况下，每个账户应该加权后共赚2678元。其中2月赚1250元，3月赚1567元，4月亏120元。</w:t>
        <w:cr/>
        <w:t/>
        <w:cr/>
        <w:t>此外还有交易成本，中签后港交所会收1%左右的交易征费，按概率共收700元，则三个月共赚2000元左右。此外还可能产生融资费用，按2万元本金计算，大约会产生5次左右融资，共100元。总之，这样算下来，一年从概率上来说可以赚8000元左右。</w:t>
        <w:cr/>
        <w:t/>
        <w:cr/>
        <w:t>其实我给出的都是同样的建议，但就是有人赚，有人亏，这就是概率。</w:t>
        <w:cr/>
        <w:t/>
        <w:cr/>
        <w:t>顺便说一下，为了给出上面这些数据，我从找数据到计算一共花了一个半小时，你们看着可能只要1分钟。</w:t>
        <w:cr/>
        <w:t/>
        <w:cr/>
        <w:t>综上，投资中存在三个概率问题，分别是空间（价格）概率、时间概率、决策概率。</w:t>
        <w:cr/>
        <w:t/>
        <w:cr/>
        <w:t>空间概率就是前面说的，股票围绕价值中枢而产生的波动。</w:t>
        <w:cr/>
        <w:t/>
        <w:cr/>
        <w:t>时间概率则是指，一个股票从不合理低估的位置回到正常价格所需要的时间分布。快的话也许几天就可以，慢的话也许要几年，这本质也是个概率问题。</w:t>
        <w:cr/>
        <w:t/>
        <w:cr/>
        <w:t>决策概率则是指我对空间概率和时间概率判断的准确程度。我们在股市中唯一能做的，就是加大自己决策的成功概率。</w:t>
        <w:cr/>
        <w:t/>
        <w:cr/>
        <w:t>但无论你再怎么做，总会经常犯错。即便股神巴菲特，一生中排除几十笔特别成功的交易，也只是一个普通人而已。</w:t>
        <w:cr/>
        <w:t/>
        <w:cr/>
        <w:t>从这个角度来说，投资更像打牌而不是下棋。下棋你水平高，可以每一步都压制住下手；打牌水平高，也不可能把把赢，甚至运气不好的时候会经常输给下手。</w:t>
        <w:cr/>
        <w:t/>
        <w:cr/>
        <w:t>但这并不是说打牌就不存在高手和低手之分了。高手的每一张牌，都会认真计算概率，低手则是靠感觉。从长期看，必然是高手取胜。</w:t>
        <w:cr/>
        <w:t/>
        <w:cr/>
        <w:t>所以越是高手，场上越是冷静。因为他知道，只要游戏一直玩下去，最后他一定会赢，因为概率站在他这一边。</w:t>
        <w:cr/>
        <w:t/>
        <w:cr/>
        <w:t>而绝大部分新手犯的错误就是，用单次或者少数几次结果来进行判断。</w:t>
        <w:cr/>
        <w:t/>
        <w:cr/>
        <w:t>比方说某一段时间股市跌了，就难受的要死；某一个股票跌了，就茫然失措，不知道出了什么问题。</w:t>
        <w:cr/>
        <w:t/>
        <w:cr/>
        <w:t>其实这个并不是心态问题，而是认识问题。也许大家读书的时候都学过概率，但却不知道如何运用于投资实践。这就是不能知行合一。</w:t>
        <w:cr/>
        <w:t/>
        <w:cr/>
        <w:t>从我个人来说，希望市场上这样的人越多越好，这样才方便我赚钱。</w:t>
        <w:cr/>
        <w:t/>
        <w:cr/>
        <w:t>但从我们这个星球的读者来说，我希望这样的人越少越好，否则你们岂不是白给了这299块钱。</w:t>
        <w:cr/>
        <w:t/>
        <w:cr/>
        <w:t>我们都必须学会做概率的朋友，而不是情绪的朋友。</w:t>
      </w:r>
      <w:bookmarkStart w:id="0" w:name="_GoBack"/>
      <w:bookmarkEnd w:id="0"/>
    </w:p>
    <w:p w:rsidR="008905AA" w:rsidRDefault="008905AA">
      <w:pPr>
        <w:pStyle w:val="8c94d2a5-e2f4-4856-9018-d54d637fac1e"/>
      </w:pPr>
    </w:p>
    <w:p w:rsidR="008905AA" w:rsidRDefault="008905AA">
      <w:pPr>
        <w:jc w:val="left"/>
      </w:pPr>
    </w:p>
    <w:p w:rsidR="008905AA" w:rsidRDefault="00D03710">
      <w:pPr>
        <w:pStyle w:val="f0da3843-072b-462c-9208-4810997345bd"/>
      </w:pPr>
      <w:r>
        <w:rPr>
          <w:color w:val="5B9BD5"/>
          <w:sz w:val="28"/>
          <w:szCs w:val="28"/>
        </w:rPr>
        <w:t xml:space="preserve"> </w:t>
      </w:r>
    </w:p>
    <w:p w:rsidR="008905AA" w:rsidRDefault="00D03710">
      <w:pPr>
        <w:pStyle w:val="d4871a97-7f08-4a00-a471-bb6e52910f52"/>
        <w:spacing w:line="360" w:lineRule="auto"/>
      </w:pPr>
      <w:r>
        <w:t>小白FAQ4</w:t>
        <w:cr/>
        <w:t/>
        <w:cr/>
        <w:t>Q4: 教授，别耍流氓。我问的已经套住，而且不知道该怎么办的时候，应该怎么办？</w:t>
        <w:cr/>
        <w:t/>
        <w:cr/>
        <w:t>A4：医学上急救有个原则，就是没搞清楚情况下，不要动。</w:t>
        <w:cr/>
        <w:t/>
        <w:cr/>
        <w:t>被套的时候肯定很难受，搞不懂情况就更加着急。但越是这种时候，我们越是要冷静下来，千万不要让情绪来主导我们的决策。</w:t>
        <w:cr/>
        <w:t/>
        <w:cr/>
        <w:t>首先还是建议去系统研究你买入的这个股票。最重要的一点就是你买入时候的理由是什么，这个理由还在不在？</w:t>
        <w:cr/>
        <w:t/>
        <w:cr/>
        <w:t>还在，就持有。不在，就卖出。</w:t>
        <w:cr/>
        <w:t/>
        <w:cr/>
        <w:t>如果你买入的时候就是跟风，压根儿就是情绪决定而不是理性决定，那么就重新走一遍理性的路。问自己一个问题：</w:t>
        <w:cr/>
        <w:t/>
        <w:cr/>
        <w:t>在目前这个价位上，你愿意买入这个股票吗？</w:t>
        <w:cr/>
        <w:t/>
        <w:cr/>
        <w:t>是，就持有。不是，就卖出。</w:t>
        <w:cr/>
        <w:t/>
        <w:cr/>
        <w:t>这里特别说一下补仓的问题。一般来说，不是特别特别了解和有信心的股票，不建议大家补仓。因为补仓以后再跌，心态容易炸了。</w:t>
        <w:cr/>
        <w:t/>
        <w:cr/>
        <w:t>换句话说，只有当一个股票越跌你就越开心的时候，才可以补仓。但凡这个股票跌了你就很烦恼的时候，不要补仓。</w:t>
        <w:cr/>
        <w:t/>
        <w:cr/>
        <w:t>可能很多读者大人不能理解为什么一个人会变态到手里的股票越跌越开心，嗯哼，下个FAQ再来分析吧。</w:t>
        <w:cr/>
        <w:t/>
        <w:cr/>
        <w:t>如果研究了很久，还是看不懂这个股票，不知道该怎样。那给你最后一招吧。</w:t>
        <w:cr/>
        <w:t/>
        <w:cr/>
        <w:t>卖出一半，另外一半装死。</w:t>
      </w:r>
      <w:bookmarkStart w:id="0" w:name="_GoBack"/>
      <w:bookmarkEnd w:id="0"/>
    </w:p>
    <w:p w:rsidR="008905AA" w:rsidRDefault="008905AA">
      <w:pPr>
        <w:pStyle w:val="d4871a97-7f08-4a00-a471-bb6e52910f52"/>
      </w:pPr>
    </w:p>
    <w:p w:rsidR="008905AA" w:rsidRDefault="008905AA">
      <w:pPr>
        <w:jc w:val="left"/>
      </w:pPr>
    </w:p>
    <w:p w:rsidR="008905AA" w:rsidRDefault="00D03710">
      <w:pPr>
        <w:pStyle w:val="baf796a7-9ebe-422e-b8fe-03b5fed6a27a"/>
      </w:pPr>
      <w:r>
        <w:rPr>
          <w:color w:val="5B9BD5"/>
          <w:sz w:val="28"/>
          <w:szCs w:val="28"/>
        </w:rPr>
        <w:t xml:space="preserve"> </w:t>
      </w:r>
    </w:p>
    <w:p w:rsidR="008905AA" w:rsidRDefault="00D03710">
      <w:pPr>
        <w:pStyle w:val="db51ed3f-56f8-4f5c-9580-8f085711b4e3"/>
        <w:spacing w:line="360" w:lineRule="auto"/>
      </w:pPr>
      <w:r>
        <w:t>同志们，浦发银行还可以吧。不愧是我的打新配置啊，现在只有老板不行了。双汇、平安、浦发都威武了。</w:t>
      </w:r>
      <w:bookmarkStart w:id="0" w:name="_GoBack"/>
      <w:bookmarkEnd w:id="0"/>
    </w:p>
    <w:p w:rsidR="008905AA" w:rsidRDefault="008905AA">
      <w:pPr>
        <w:pStyle w:val="db51ed3f-56f8-4f5c-9580-8f085711b4e3"/>
      </w:pPr>
    </w:p>
    <w:p w:rsidR="008905AA" w:rsidRDefault="008905AA">
      <w:pPr>
        <w:jc w:val="left"/>
      </w:pPr>
    </w:p>
    <w:p w:rsidR="008905AA" w:rsidRDefault="00D03710">
      <w:pPr>
        <w:pStyle w:val="2ede6449-3db1-4c49-9c19-dbf7bc8e8f60"/>
      </w:pPr>
      <w:r>
        <w:rPr>
          <w:color w:val="5B9BD5"/>
          <w:sz w:val="28"/>
          <w:szCs w:val="28"/>
        </w:rPr>
        <w:t xml:space="preserve"> </w:t>
      </w:r>
    </w:p>
    <w:p w:rsidR="008905AA" w:rsidRDefault="00D03710">
      <w:pPr>
        <w:pStyle w:val="d95d0df5-e82d-49a7-94e2-c6dd9357feca"/>
        <w:spacing w:line="360" w:lineRule="auto"/>
      </w:pPr>
      <w:r>
        <w:t>小白FAQ</w:t>
        <w:cr/>
        <w:t/>
        <w:cr/>
        <w:t>Q3：教授，我买了某某股票，被套了应该怎么操作？</w:t>
        <w:cr/>
        <w:t/>
        <w:cr/>
        <w:t>A3：这个问题是几乎是每天都有人问的，这里做一个统一回答。</w:t>
        <w:cr/>
        <w:t/>
        <w:cr/>
        <w:t>买了一个股票被套是很正常的事儿，任何时候你买入一个股票，在之后几乎都有50%被套的概率。即便是茅台、平安这样的大牛股，如果在一个比较高的位置买入，随后也有很大被套的可能性。</w:t>
        <w:cr/>
        <w:t/>
        <w:cr/>
        <w:t>截止目前，我自己也有两个股票被套着。第一个是中国建筑，套了差不多一年多了，套了不到10%，但最多的时候套了接近30%。另外一个是吉祥航空，近期买的，也已经套了接近20%。</w:t>
        <w:cr/>
        <w:t/>
        <w:cr/>
        <w:t>年初的时候，我的小天鹅A和华泰证券也都是被套的。</w:t>
        <w:cr/>
        <w:t/>
        <w:cr/>
        <w:t>历史上，我2007-2009年之间大约25元均价买入的中国人寿，曾经最低跌到大约11元，被套了60%。</w:t>
        <w:cr/>
        <w:t/>
        <w:cr/>
        <w:t>所以我也是有丰富的被套经验。</w:t>
        <w:cr/>
        <w:t/>
        <w:cr/>
        <w:t>但以上这些股票被套其实可以分为三种情况。</w:t>
        <w:cr/>
        <w:t/>
        <w:cr/>
        <w:t>1、年初的小天鹅A和去年的中国建筑。这两个股虽然被套，但我很清楚这是市场的非理性，所以一点都不慌。因为以这两个股票当时的价格大大低于应有的业绩。所以我只要耐心持有即可，最坏的情况等着每年拿分红。</w:t>
        <w:cr/>
        <w:t/>
        <w:cr/>
        <w:t>2、年初的华泰证券。买华泰的逻辑是因为去年G20会谈后，我关于国运的忧虑没有了。在这个大背景下，对股市反弹充满信心，在这种情况下买入牛市急先锋券商就是一种必然的选择。但华泰和小天鹅A和中国建筑不一样，并不是那种我愿意长期持有的标的，就是牛市吃一段溢价而已。所以我经常反复思索我的牛市逻辑有没有问题，只要这个逻辑没有问题，那么我就会一直拿着华泰。</w:t>
        <w:cr/>
        <w:t/>
        <w:cr/>
        <w:t>3、现在的吉祥航空和当年的中国人寿。这两个股票买的比较随手，未经慎重的思考，所以被套后比较痛苦，不知道应该如何处理。中国人寿后来是因为被套的太多干脆懒得看盘，吉祥航空则是因为仓位本来也不重，所以暂时也没记着去思考逻辑。</w:t>
        <w:cr/>
        <w:t/>
        <w:cr/>
        <w:t>这三种情况的区别在于。</w:t>
        <w:cr/>
        <w:t/>
        <w:cr/>
        <w:t>情况1我是愿意长线持有的，套多少都无所谓。</w:t>
        <w:cr/>
        <w:t/>
        <w:cr/>
        <w:t>情况2是我不愿意长线（指几年以上）持有，属于中线套利，因此当初买入的套利逻辑还在不在决定我买入或者卖出的操作。</w:t>
        <w:cr/>
        <w:t/>
        <w:cr/>
        <w:t>情况3其实我和你们一样，自己也不知道该怎么办。</w:t>
        <w:cr/>
        <w:t/>
        <w:cr/>
        <w:t>总结下来，当你持有一个股票被套又不知道怎么办的时候，问题是出在你买入时候的逻辑思考。如果你买入的时候，对于为什么要买这个股票思考的很清楚，那么被套后当然知道应该怎么应对。反过来如果买入的时候就是糊里糊涂，被套的时候自然也就手足无措。</w:t>
        <w:cr/>
        <w:t/>
        <w:cr/>
        <w:t>所以我现在大部分时候会要求自己买入一个股票的时候想明白以下问题：</w:t>
        <w:cr/>
        <w:t/>
        <w:cr/>
        <w:t>1、为什么要买这个股票？</w:t>
        <w:cr/>
        <w:t/>
        <w:cr/>
        <w:t>2、为什么要在这个价格买这个股票？</w:t>
        <w:cr/>
        <w:t/>
        <w:cr/>
        <w:t>3、买了以后在什么情况下会卖出？</w:t>
        <w:cr/>
        <w:t/>
        <w:cr/>
        <w:t>4、持股周期是多长，是长线、中线还是短线？</w:t>
        <w:cr/>
        <w:t/>
        <w:cr/>
        <w:t>这四个问题想明白了，后面自然不会慌。&lt;e type="hashtag" hid="825158122242" title="%23%E5%B0%8F%E7%99%BDFAQ%23" /&gt;</w:t>
      </w:r>
      <w:bookmarkStart w:id="0" w:name="_GoBack"/>
      <w:bookmarkEnd w:id="0"/>
    </w:p>
    <w:p w:rsidR="008905AA" w:rsidRDefault="008905AA">
      <w:pPr>
        <w:pStyle w:val="d95d0df5-e82d-49a7-94e2-c6dd9357feca"/>
      </w:pPr>
    </w:p>
    <w:p w:rsidR="008905AA" w:rsidRDefault="008905AA">
      <w:pPr>
        <w:jc w:val="left"/>
      </w:pPr>
    </w:p>
    <w:p w:rsidR="008905AA" w:rsidRDefault="00D03710">
      <w:pPr>
        <w:pStyle w:val="40dd2e2d-972d-4ed2-aa00-78ea8bd080fa"/>
      </w:pPr>
      <w:r>
        <w:rPr>
          <w:color w:val="5B9BD5"/>
          <w:sz w:val="28"/>
          <w:szCs w:val="28"/>
        </w:rPr>
        <w:t xml:space="preserve"> </w:t>
      </w:r>
    </w:p>
    <w:p w:rsidR="008905AA" w:rsidRDefault="00D03710">
      <w:pPr>
        <w:pStyle w:val="8f8ea37d-418e-4622-befc-ebba351d44ab"/>
        <w:spacing w:line="360" w:lineRule="auto"/>
      </w:pPr>
      <w:r>
        <w:t>洋河年报增长22%，一季报增长15.7。略超预期。这是今天唯一让我略失望的一份财报。要是一季报增长20%该多好啊。</w:t>
      </w:r>
      <w:bookmarkStart w:id="0" w:name="_GoBack"/>
      <w:bookmarkEnd w:id="0"/>
    </w:p>
    <w:p w:rsidR="008905AA" w:rsidRDefault="008905AA">
      <w:pPr>
        <w:pStyle w:val="8f8ea37d-418e-4622-befc-ebba351d44ab"/>
      </w:pPr>
    </w:p>
    <w:p w:rsidR="008905AA" w:rsidRDefault="008905AA">
      <w:pPr>
        <w:jc w:val="left"/>
      </w:pPr>
    </w:p>
    <w:p w:rsidR="008905AA" w:rsidRDefault="00D03710">
      <w:pPr>
        <w:pStyle w:val="b0e88306-1719-4218-b7f1-3e5942ed9a86"/>
      </w:pPr>
      <w:r>
        <w:rPr>
          <w:color w:val="5B9BD5"/>
          <w:sz w:val="28"/>
          <w:szCs w:val="28"/>
        </w:rPr>
        <w:t xml:space="preserve"> </w:t>
      </w:r>
    </w:p>
    <w:p w:rsidR="008905AA" w:rsidRDefault="00D03710">
      <w:pPr>
        <w:pStyle w:val="3c6da642-b62d-41cf-8660-5f837a63739e"/>
        <w:spacing w:line="360" w:lineRule="auto"/>
      </w:pPr>
      <w:r>
        <w:t>双汇一季报出来了，利润增长20%，厉害的。</w:t>
        <w:cr/>
        <w:t/>
        <w:cr/>
        <w:t>下面就等洋河和平安的了。</w:t>
        <w:cr/>
        <w:t/>
        <w:cr/>
        <w:t>告诉大家一个秘密，就是一季报通常昨天就印出来来，所以肯定已经有人看到了。</w:t>
        <w:cr/>
        <w:t/>
        <w:cr/>
        <w:t>既然今天洋河和平安涨的那么好，我愿意赌一把这哥俩的一季报超预期。</w:t>
      </w:r>
      <w:bookmarkStart w:id="0" w:name="_GoBack"/>
      <w:bookmarkEnd w:id="0"/>
    </w:p>
    <w:p w:rsidR="008905AA" w:rsidRDefault="008905AA">
      <w:pPr>
        <w:pStyle w:val="3c6da642-b62d-41cf-8660-5f837a63739e"/>
      </w:pPr>
    </w:p>
    <w:p w:rsidR="008905AA" w:rsidRDefault="008905AA">
      <w:pPr>
        <w:jc w:val="left"/>
      </w:pPr>
    </w:p>
    <w:p w:rsidR="008905AA" w:rsidRDefault="00D03710">
      <w:pPr>
        <w:pStyle w:val="9fc2cf41-2157-4d12-8cbb-8f2576eceab8"/>
      </w:pPr>
      <w:r>
        <w:rPr>
          <w:color w:val="5B9BD5"/>
          <w:sz w:val="28"/>
          <w:szCs w:val="28"/>
        </w:rPr>
        <w:t xml:space="preserve"> </w:t>
      </w:r>
    </w:p>
    <w:p w:rsidR="008905AA" w:rsidRDefault="00D03710">
      <w:pPr>
        <w:pStyle w:val="f8785180-aae3-4662-b6a9-4dafe9c95af1"/>
        <w:spacing w:line="360" w:lineRule="auto"/>
      </w:pPr>
      <w:r>
        <w:t>格力的年报出来了。利润增长16%，分红每股1.5元，略不及预期。正常的预期，大约是增长20%，分红2元。</w:t>
        <w:cr/>
        <w:t/>
        <w:cr/>
        <w:t>对比一下，美的的利润增长是17+%，优于格力。而且，美的的毛利润率大约是32%，高于格力的30%。</w:t>
        <w:cr/>
        <w:t/>
        <w:cr/>
        <w:t>我自己有火锅仓位的格力，但完全是情怀仓位，涨跌停差一顿火锅的价格而已。所以评价应该是比价客观的。</w:t>
        <w:cr/>
        <w:t/>
        <w:cr/>
        <w:t>当然也有一种可能，就是董明珠隐藏了利润。因为近期格力的国有股要转让，拉低利润，以免受到国有资产被低卖的指责。股权转让完成后，再慢慢释放利润。</w:t>
        <w:cr/>
        <w:t/>
        <w:cr/>
        <w:t>后面可以期待的，只有平安的一季报了。</w:t>
      </w:r>
      <w:bookmarkStart w:id="0" w:name="_GoBack"/>
      <w:bookmarkEnd w:id="0"/>
    </w:p>
    <w:p w:rsidR="008905AA" w:rsidRDefault="008905AA">
      <w:pPr>
        <w:pStyle w:val="f8785180-aae3-4662-b6a9-4dafe9c95af1"/>
      </w:pPr>
    </w:p>
    <w:p w:rsidR="008905AA" w:rsidRDefault="008905AA">
      <w:pPr>
        <w:jc w:val="left"/>
      </w:pPr>
    </w:p>
    <w:p w:rsidR="008905AA" w:rsidRDefault="00D03710">
      <w:pPr>
        <w:pStyle w:val="9ef29338-e0fc-4e44-88cc-739ba7b286f5"/>
      </w:pPr>
      <w:r>
        <w:rPr>
          <w:color w:val="5B9BD5"/>
          <w:sz w:val="28"/>
          <w:szCs w:val="28"/>
        </w:rPr>
        <w:t>教授，咨询下，想进去一只股票的主升浪，什么特征是有资金进入的大概率迹象，怎么判断是游资介入还是机构介入呢？谢谢</w:t>
      </w:r>
    </w:p>
    <w:p w:rsidR="008905AA" w:rsidRDefault="00D03710">
      <w:pPr>
        <w:pStyle w:val="b14a2529-8c14-4736-898b-b16897306daf"/>
        <w:spacing w:line="360" w:lineRule="auto"/>
      </w:pPr>
      <w:r>
        <w:t>这个问题其实我不太懂，只能勉强回答一下。</w:t>
        <w:cr/>
        <w:t/>
        <w:cr/>
        <w:t>游资票的特征是大起大落，经常会有涨停，但也会有大跌甚至跌停。</w:t>
        <w:cr/>
        <w:t/>
        <w:cr/>
        <w:t>机构票的特点是不涨停，涨不停，稳的很。</w:t>
        <w:cr/>
        <w:t/>
        <w:cr/>
        <w:t>还有一个辅助判断标准，就是当一个股票涨停的时候，会上龙虎榜。你可以去看看买入和卖出的榜单上都是谁，机构和游资还是很好分的。</w:t>
        <w:cr/>
        <w:t/>
        <w:cr/>
        <w:t>如果不知道什么是龙虎榜，可以百度一下。怎么看游资席位，也可以百度一下。</w:t>
        <w:cr/>
        <w:t/>
        <w:cr/>
        <w:t>这些东西我不太感兴趣。除了浙江龙盛以外，我的股票池子里的票几乎从来也没被游资看上过。我也不是特别关心主升浪这个东西，反正有价值的股票总会来主升浪的，守株待兔即可。</w:t>
      </w:r>
      <w:bookmarkStart w:id="0" w:name="_GoBack"/>
      <w:bookmarkEnd w:id="0"/>
    </w:p>
    <w:p w:rsidR="008905AA" w:rsidRDefault="008905AA">
      <w:pPr>
        <w:pStyle w:val="b14a2529-8c14-4736-898b-b16897306daf"/>
      </w:pPr>
    </w:p>
    <w:p w:rsidR="008905AA" w:rsidRDefault="008905AA">
      <w:pPr>
        <w:jc w:val="left"/>
      </w:pPr>
    </w:p>
    <w:p w:rsidR="008905AA" w:rsidRDefault="00D03710">
      <w:pPr>
        <w:pStyle w:val="dcec2136-e235-4b29-be5d-3d3f620a71c6"/>
      </w:pPr>
      <w:r>
        <w:rPr>
          <w:color w:val="5B9BD5"/>
          <w:sz w:val="28"/>
          <w:szCs w:val="28"/>
        </w:rPr>
        <w:t>教授，从我打平安里面出来进去了浙江龙胜，该怎么办呢</w:t>
      </w:r>
    </w:p>
    <w:p w:rsidR="008905AA" w:rsidRDefault="00D03710">
      <w:pPr>
        <w:pStyle w:val="abdb2525-e3c5-4934-a524-c6eb2859d08e"/>
        <w:spacing w:line="360" w:lineRule="auto"/>
      </w:pPr>
      <w:r>
        <w:t>兄弟，我不知道你是什么价格进的浙江龙盛。如果是高位进的，那要批评你一下。</w:t>
        <w:cr/>
        <w:t/>
        <w:cr/>
        <w:t>我在订阅号上好几次Diss过龙盛，原因就是这次龙盛大涨不是基本面推动的，而是游资推动的。龙盛这个股票我算是七进七出了，比我了解的人不多。在16元之前，我的态度都是的确涨了很多但估值仍然合理。16-18元之间，我不说话。18之后就一直Diss。</w:t>
        <w:cr/>
        <w:t/>
        <w:cr/>
        <w:t>理由也很简单，就是一个股票如果短期以这种方式大涨，一定是不健康的。也许龙盛再发展下去，的确有一天可以值20多块钱，但应该不是现在。</w:t>
        <w:cr/>
        <w:t/>
        <w:cr/>
        <w:t>现在的话，我建议你评估一下。如果亏的不多，割掉算了，就当从来没买过。</w:t>
        <w:cr/>
        <w:t/>
        <w:cr/>
        <w:t>如果亏很多，我也没啥好建议了。让你割吧，这种游资票随时可能再大涨一两天；让你持有吧，的确最新的闰土业绩不好，龙盛估计也好不到哪里去。</w:t>
        <w:cr/>
        <w:t/>
        <w:cr/>
        <w:t>其实这也是我一直说的，炒股最怕的就是把自己放在一个两难的位置。当龙盛超过20块钱的时候，就是一个标准的两难位置。因为一旦你买入并且下跌，你也不知道该怎么办，我也不知道该怎么办，谁都不知道该怎么办。</w:t>
        <w:cr/>
        <w:t/>
        <w:cr/>
        <w:t>对于这种有可能出现的不知道怎么办的情况，我的办法就是不参与，但求心安。</w:t>
        <w:cr/>
        <w:t/>
        <w:cr/>
        <w:t>最后还是给你一个不是答案的的答案吧。如果是我，这个位置的龙盛，如果有反弹我会走人。</w:t>
      </w:r>
      <w:bookmarkStart w:id="0" w:name="_GoBack"/>
      <w:bookmarkEnd w:id="0"/>
    </w:p>
    <w:p w:rsidR="008905AA" w:rsidRDefault="008905AA">
      <w:pPr>
        <w:pStyle w:val="abdb2525-e3c5-4934-a524-c6eb2859d08e"/>
      </w:pPr>
    </w:p>
    <w:p w:rsidR="008905AA" w:rsidRDefault="008905AA">
      <w:pPr>
        <w:jc w:val="left"/>
      </w:pPr>
    </w:p>
    <w:p w:rsidR="008905AA" w:rsidRDefault="00D03710">
      <w:pPr>
        <w:pStyle w:val="78c08704-2a53-4a3f-9190-bb9eb420b361"/>
      </w:pPr>
      <w:r>
        <w:rPr>
          <w:color w:val="5B9BD5"/>
          <w:sz w:val="28"/>
          <w:szCs w:val="28"/>
        </w:rPr>
        <w:t>教授今天文章的意思是可以明天入手平安了吗，赌它后天财报出来carry全场🤔</w:t>
      </w:r>
    </w:p>
    <w:p w:rsidR="008905AA" w:rsidRDefault="00D03710">
      <w:pPr>
        <w:pStyle w:val="e7e18c37-0ac4-407f-b798-f12ae0e7de49"/>
        <w:spacing w:line="360" w:lineRule="auto"/>
      </w:pPr>
      <w:r>
        <w:t>其实这个问题不想回答的。但想想可能有很多人的认识和你类似，还是说一下吧。</w:t>
        <w:cr/>
        <w:t/>
        <w:cr/>
        <w:t>我完全没有这个意思，平安业绩是不是上40%，只是我个人的一个美好猜想。当然这个猜想是有一定依据的，但绝对不是100%准确。</w:t>
        <w:cr/>
        <w:t/>
        <w:cr/>
        <w:t>在这个概率下，我是不太赞成去赌一季报的。这里又要唠叨那句话了：</w:t>
        <w:cr/>
        <w:t/>
        <w:cr/>
        <w:t>股票在低位的时候，没有利空就是利好；股票在高位的 时候，没有利好就是利空。</w:t>
        <w:cr/>
        <w:t/>
        <w:cr/>
        <w:t>平安的确是好股票，也是确定性很强的股票，但明显是在高位。这个时候去赌一季报就不太划算。</w:t>
        <w:cr/>
        <w:t/>
        <w:cr/>
        <w:t>因为除非业绩超乎预料的好，可能会赚到。但是一般好/正常/不好，都有可能会跌的。</w:t>
        <w:cr/>
        <w:t/>
        <w:cr/>
        <w:t>这是个概率问题，对吧。</w:t>
      </w:r>
      <w:bookmarkStart w:id="0" w:name="_GoBack"/>
      <w:bookmarkEnd w:id="0"/>
    </w:p>
    <w:p w:rsidR="008905AA" w:rsidRDefault="008905AA">
      <w:pPr>
        <w:pStyle w:val="e7e18c37-0ac4-407f-b798-f12ae0e7de49"/>
      </w:pPr>
    </w:p>
    <w:p w:rsidR="008905AA" w:rsidRDefault="008905AA">
      <w:pPr>
        <w:jc w:val="left"/>
      </w:pPr>
    </w:p>
    <w:p w:rsidR="008905AA" w:rsidRDefault="00D03710">
      <w:pPr>
        <w:pStyle w:val="42ea439e-e92f-449b-8bea-55caa9b875d5"/>
      </w:pPr>
      <w:r>
        <w:rPr>
          <w:color w:val="5B9BD5"/>
          <w:sz w:val="28"/>
          <w:szCs w:val="28"/>
        </w:rPr>
        <w:t>教授，同花顺中业绩未来三年年度预测靠谱吗？还有每个季度的预期增长率哪里看？</w:t>
      </w:r>
    </w:p>
    <w:p w:rsidR="008905AA" w:rsidRDefault="00D03710">
      <w:pPr>
        <w:pStyle w:val="888826ee-4e7e-4526-8bfa-4af21ac5e6cb"/>
        <w:spacing w:line="360" w:lineRule="auto"/>
      </w:pPr>
      <w:r>
        <w:t>三年预测这种东西，看看就好。举个例子，让你猜三年后你的收入是多少，能猜出来么？特别是同花顺说互联网券商属性，业绩好坏和行情好坏很有关系。行情好，业绩就好；行情不好，业绩肯定不行。</w:t>
        <w:cr/>
        <w:t/>
        <w:cr/>
        <w:t>在这种情况下，能猜出下个季度的业绩如何已经非常厉害了。</w:t>
      </w:r>
      <w:bookmarkStart w:id="0" w:name="_GoBack"/>
      <w:bookmarkEnd w:id="0"/>
    </w:p>
    <w:p w:rsidR="008905AA" w:rsidRDefault="008905AA">
      <w:pPr>
        <w:pStyle w:val="888826ee-4e7e-4526-8bfa-4af21ac5e6cb"/>
      </w:pPr>
    </w:p>
    <w:p w:rsidR="008905AA" w:rsidRDefault="008905AA">
      <w:pPr>
        <w:jc w:val="left"/>
      </w:pPr>
    </w:p>
    <w:p w:rsidR="008905AA" w:rsidRDefault="00D03710">
      <w:pPr>
        <w:pStyle w:val="24d6d23b-ddac-4fb8-af95-ae61154c158a"/>
      </w:pPr>
      <w:r>
        <w:rPr>
          <w:color w:val="5B9BD5"/>
          <w:sz w:val="28"/>
          <w:szCs w:val="28"/>
        </w:rPr>
        <w:t xml:space="preserve"> </w:t>
      </w:r>
    </w:p>
    <w:p w:rsidR="008905AA" w:rsidRDefault="00D03710">
      <w:pPr>
        <w:pStyle w:val="c7af6b13-519a-4ae0-af12-2f8580bed42b"/>
        <w:spacing w:line="360" w:lineRule="auto"/>
      </w:pPr>
      <w:r>
        <w:t>各位不好意思，这几天五一调休，每天忙的像狗一样。问题不要急，我觉得有意义的都会慢慢回答，但无法保证。</w:t>
        <w:cr/>
        <w:t/>
        <w:cr/>
        <w:t>至于个股明天怎么操作这种，其实大部分问题也是白问，因为其实谁都不知道。</w:t>
      </w:r>
      <w:bookmarkStart w:id="0" w:name="_GoBack"/>
      <w:bookmarkEnd w:id="0"/>
    </w:p>
    <w:p w:rsidR="008905AA" w:rsidRDefault="008905AA">
      <w:pPr>
        <w:pStyle w:val="c7af6b13-519a-4ae0-af12-2f8580bed42b"/>
      </w:pPr>
    </w:p>
    <w:p w:rsidR="008905AA" w:rsidRDefault="008905AA">
      <w:pPr>
        <w:jc w:val="left"/>
      </w:pPr>
    </w:p>
    <w:p w:rsidR="008905AA" w:rsidRDefault="00D03710">
      <w:pPr>
        <w:pStyle w:val="b243ad99-5838-473d-9f6d-5105453b432e"/>
      </w:pPr>
      <w:r>
        <w:rPr>
          <w:color w:val="5B9BD5"/>
          <w:sz w:val="28"/>
          <w:szCs w:val="28"/>
        </w:rPr>
        <w:t>请教教授个非股票的问题。</w:t>
        <w:cr/>
        <w:t>坐标泉州，江边，在市中心对岸。家里拆迁共有3000平米安置房，最近快交房，周边商品房房价1.2w左右，安置房价格8500左右，小区对面就是城市综合体，学校医院公园配套齐全，均离小区不到一公里。</w:t>
        <w:cr/>
        <w:t>按出租的标准，预估装修成本每平方800，90平方的两房装修成本72000，附近小区租金2000多，至少需要三年收回装修成本。若毛胚打包出租，每平方租金15元左右，90平方为1350。</w:t>
        <w:cr/>
        <w:t>若自己装修出租，需要投入很大成本，我们在装修上经验不多，怕投入之后还会有水电等装修质量问题，也有空置的问题。若打包出租，租金较低，合同期会比较长不方便出售，承租方装修的质量也不会好。请指教</w:t>
      </w:r>
    </w:p>
    <w:p w:rsidR="008905AA" w:rsidRDefault="00D03710">
      <w:pPr>
        <w:pStyle w:val="476e5bc2-129c-49a2-95c8-7ddaca98229d"/>
        <w:spacing w:line="360" w:lineRule="auto"/>
      </w:pPr>
      <w:r>
        <w:t>土豪我能和你做个朋友么？</w:t>
        <w:cr/>
        <w:t/>
        <w:cr/>
        <w:t>其实类似的问题以前我也认识朋友遇到过，我也给过一个思路。</w:t>
        <w:cr/>
        <w:t/>
        <w:cr/>
        <w:t>装修这件事成本很高，自己搞很累，但包给别人又不放心。以你家的总面积，已经到了可以大幅降低成本的水平。先给你透露一个总的价格水平，就是在相同装修水平下，你的价格可以达到普通单户装修的一半左右。建议可以找下本地房地产公司的朋友了解具体情况。</w:t>
        <w:cr/>
        <w:t/>
        <w:cr/>
        <w:t>不过总体来说那么多房子，也可考虑打包给中介打理算了，否则处理起来也烦心。</w:t>
        <w:cr/>
        <w:t/>
        <w:cr/>
        <w:t>但我个人觉得最重要的问题还是如何处理房产和现金流的关系。如果你手上现金不少，那么全部持有这些房产也是可以的。但如果现金很少，可以考虑变现一部分出来做其他投资。每年收益估计比房租还是能高不少。</w:t>
      </w:r>
      <w:bookmarkStart w:id="0" w:name="_GoBack"/>
      <w:bookmarkEnd w:id="0"/>
    </w:p>
    <w:p w:rsidR="008905AA" w:rsidRDefault="008905AA">
      <w:pPr>
        <w:pStyle w:val="476e5bc2-129c-49a2-95c8-7ddaca98229d"/>
      </w:pPr>
    </w:p>
    <w:p w:rsidR="008905AA" w:rsidRDefault="008905AA">
      <w:pPr>
        <w:jc w:val="left"/>
      </w:pPr>
    </w:p>
    <w:p w:rsidR="008905AA" w:rsidRDefault="00D03710">
      <w:pPr>
        <w:pStyle w:val="7e996cc2-9739-432a-b2a1-45906eb85294"/>
      </w:pPr>
      <w:r>
        <w:rPr>
          <w:color w:val="5B9BD5"/>
          <w:sz w:val="28"/>
          <w:szCs w:val="28"/>
        </w:rPr>
        <w:t>教授，持有的欧菲光在4月26号暴雷了，只能自认倒霉了吗😭</w:t>
      </w:r>
    </w:p>
    <w:p w:rsidR="008905AA" w:rsidRDefault="00D03710">
      <w:pPr>
        <w:pStyle w:val="c1dd7df5-e638-4a50-ba26-74c0b82cdc4a"/>
        <w:spacing w:line="360" w:lineRule="auto"/>
      </w:pPr>
      <w:r>
        <w:t>欧菲光这个雷的确非常恶劣，明显有蓄意的成分，要说没人做手脚我都不信。但是从合规性上来看，大公司有法务在，估计是找不到什么漏洞。所以很遗憾，小散除了把这个公司永久拉进黑名单，似乎也没啥好办法。</w:t>
        <w:cr/>
        <w:t/>
        <w:cr/>
        <w:t>我估计周一开盘肯定大跌，而且跌停可能性很大。因为这种都是机构重仓股，按照基金的套路，这种超预期利空都是无脑砸盘。万一跌停没封住就赶紧跑吧，算是捡了一条狗命。</w:t>
        <w:cr/>
        <w:t/>
        <w:cr/>
        <w:t>顺便说下怎么看待这种雷吧，答案就是愿赌服输和分仓。去纠结这个雷给自己带来多大损失已经没有意义了，重要的是学到什么。</w:t>
        <w:cr/>
        <w:t/>
        <w:cr/>
        <w:t>以我的系统，欧菲光这种股票哪怕再看好，仓位也不会超过10%，就算来三个跌停也就损失总市值的3%，扛得动。平安之类才是我敢重仓的。</w:t>
        <w:cr/>
        <w:t/>
        <w:cr/>
        <w:t>在我的配置中，通常是7守3攻，成长股和周期股也就三成左右，7成还是防守型的。当然目前配置最多的是攻守兼备的保险股。</w:t>
        <w:cr/>
        <w:t/>
        <w:cr/>
        <w:t>最后，这种无节操的公司建议拉黑N就当a股没这个股票好了。</w:t>
      </w:r>
      <w:bookmarkStart w:id="0" w:name="_GoBack"/>
      <w:bookmarkEnd w:id="0"/>
    </w:p>
    <w:p w:rsidR="008905AA" w:rsidRDefault="008905AA">
      <w:pPr>
        <w:pStyle w:val="c1dd7df5-e638-4a50-ba26-74c0b82cdc4a"/>
      </w:pPr>
    </w:p>
    <w:p w:rsidR="008905AA" w:rsidRDefault="008905AA">
      <w:pPr>
        <w:jc w:val="left"/>
      </w:pPr>
    </w:p>
    <w:p w:rsidR="008905AA" w:rsidRDefault="00D03710">
      <w:pPr>
        <w:pStyle w:val="43349cfa-22bf-4557-819e-c958793a2663"/>
      </w:pPr>
      <w:r>
        <w:rPr>
          <w:color w:val="5B9BD5"/>
          <w:sz w:val="28"/>
          <w:szCs w:val="28"/>
        </w:rPr>
        <w:t>教授，想知道的是各个科创板基金认购到的占申购的比例大概有多少，就打算投个资金的10%进去试试。中行第一支科创基金听说申购十倍于实际认购的？不知道其他几只会怎么样？申购渠道大了，感觉比例会更夸张呀</w:t>
      </w:r>
    </w:p>
    <w:p w:rsidR="008905AA" w:rsidRDefault="00D03710">
      <w:pPr>
        <w:pStyle w:val="bf1aa614-a2ce-4446-86c4-91ee55d54415"/>
        <w:spacing w:line="360" w:lineRule="auto"/>
      </w:pPr>
      <w:r>
        <w:t>放心吧，以后肯定会有很多新的科创基金发售的，没必要现在去凑热闹。等科创板正式公布发行计划再说好了。我觉得所有的机构都会发现科创板基金的。</w:t>
      </w:r>
      <w:bookmarkStart w:id="0" w:name="_GoBack"/>
      <w:bookmarkEnd w:id="0"/>
    </w:p>
    <w:p w:rsidR="008905AA" w:rsidRDefault="008905AA">
      <w:pPr>
        <w:pStyle w:val="bf1aa614-a2ce-4446-86c4-91ee55d54415"/>
      </w:pPr>
    </w:p>
    <w:p w:rsidR="008905AA" w:rsidRDefault="008905AA">
      <w:pPr>
        <w:jc w:val="left"/>
      </w:pPr>
    </w:p>
    <w:p w:rsidR="008905AA" w:rsidRDefault="00D03710">
      <w:pPr>
        <w:pStyle w:val="a91c077f-1156-4289-9234-1280e7ffea28"/>
      </w:pPr>
      <w:r>
        <w:rPr>
          <w:color w:val="5B9BD5"/>
          <w:sz w:val="28"/>
          <w:szCs w:val="28"/>
        </w:rPr>
        <w:t>教授，看了骑白马打新那篇文章，写的真好，一直观望的小白也决定入坑骑白马打新了，理财产品收益太低了。</w:t>
        <w:cr/>
        <w:t>没有经验偏谨慎，所以有几个问题想要请教下：</w:t>
        <w:cr/>
        <w:t>1、大盘最近不好，上个缺口是2月22号2804附近，教授觉得现在入场时机如何，你之前说过两次病人家属的笑话，大概明白教授意思，希望加强确认一下</w:t>
        <w:cr/>
        <w:t>2、沪市教授打新组合是浦发和中国平安，我想换成更稳的中国银行和一季报亮瞎眼的永辉超市，中国平安太高了不敢买，教授觉得咋样</w:t>
        <w:cr/>
        <w:t>3、深市组合是双汇和老板，网上查了这俩都不错，但总感觉没沪市稳，格力稳但又太贵了，还计划买教授推荐这俩</w:t>
        <w:cr/>
        <w:t>4、计划先入手半仓15W，留15W补仓，如果是你大概会怎么分配这几只票</w:t>
      </w:r>
    </w:p>
    <w:p w:rsidR="008905AA" w:rsidRDefault="00D03710">
      <w:pPr>
        <w:pStyle w:val="161b6066-d094-463a-9ff6-73eb11ec3b43"/>
        <w:spacing w:line="360" w:lineRule="auto"/>
      </w:pPr>
      <w:r>
        <w:t>现在入场也算是不错的机会，大盘最坏情况下也就是跌回2500点，也就是现价跌15%，但概率是非常非常小的。正常情况应该啊围绕目前点位震荡或者反弹，最乐观情况是往上走创新高。</w:t>
        <w:cr/>
        <w:t/>
        <w:cr/>
        <w:t>综合考虑以上各种概率出现的情况，我认为是无惧的。当然如果你比较保守的话，观察一段时间也没问题。</w:t>
        <w:cr/>
        <w:t/>
        <w:cr/>
        <w:t>我推荐的打新配置，是以分红为核心的，就是保证你每年分红有3-4个点以上，然后再有打新收益，两者合计从概率上说是接近每年10%。对于股票涨跌比较佛系，当然这些高分红的优质股票长期肯定看涨。</w:t>
        <w:cr/>
        <w:t/>
        <w:cr/>
        <w:t>你说的永辉超市等我也看好，但分红较少。这样配置也是没问题的，但略激进一点，相当于放弃部分分红来换一个更大的成长机会。这里面股市投资的属性就超越了打新套利。</w:t>
        <w:cr/>
        <w:t/>
        <w:cr/>
        <w:t>总得来说，我给的配置是最无脑的组合。大家有一定投资能力后完全可以自己根据对企业的了解和价位高低来进行配置。这才是进化之道。</w:t>
      </w:r>
      <w:bookmarkStart w:id="0" w:name="_GoBack"/>
      <w:bookmarkEnd w:id="0"/>
    </w:p>
    <w:p w:rsidR="008905AA" w:rsidRDefault="008905AA">
      <w:pPr>
        <w:pStyle w:val="161b6066-d094-463a-9ff6-73eb11ec3b43"/>
      </w:pPr>
    </w:p>
    <w:p w:rsidR="008905AA" w:rsidRDefault="008905AA">
      <w:pPr>
        <w:jc w:val="left"/>
      </w:pPr>
    </w:p>
    <w:p w:rsidR="008905AA" w:rsidRDefault="00D03710">
      <w:pPr>
        <w:pStyle w:val="088a07c2-fab2-407d-bc9f-53fd59bd83ba"/>
      </w:pPr>
      <w:r>
        <w:rPr>
          <w:color w:val="5B9BD5"/>
          <w:sz w:val="28"/>
          <w:szCs w:val="28"/>
        </w:rPr>
        <w:t xml:space="preserve"> </w:t>
      </w:r>
    </w:p>
    <w:p w:rsidR="008905AA" w:rsidRDefault="00D03710">
      <w:pPr>
        <w:pStyle w:val="f4d1b414-d030-4048-b628-da6a5c6e8e14"/>
        <w:spacing w:line="360" w:lineRule="auto"/>
      </w:pPr>
      <w:r>
        <w:t>看到一个从年入10万到200+万的帖子，又是其他行业转金融的，肯能对小伙伴们有一定的启发，转载过来。原发于水木社区worklife版面。</w:t>
        <w:cr/>
        <w:t/>
        <w:cr/>
        <w:t xml:space="preserve">发信人: bravewood (yuanyuandi), 信区: WorkLife </w:t>
        <w:cr/>
        <w:t xml:space="preserve">标  题: 从年薪十万到百万的职业发展经历及一点体会 </w:t>
        <w:cr/>
        <w:t xml:space="preserve">发信站: 水木社区 (Sat Apr 27 02:03:56 2019), 站内 </w:t>
        <w:cr/>
        <w:t xml:space="preserve">  </w:t>
        <w:cr/>
        <w:t xml:space="preserve">     很多年没有上水木worklife了，可能是由于工作更忙了，又或者是思想上相对成熟了，不再泡在bbs上寻找寄托，而是按照自己的职业规划一步步实现目标。近期偶然看到关于996和百万年薪的讨论，忽然想回来看看，写点东西，当是对自己近十年职业发展和生活状况的总结。 </w:t>
        <w:cr/>
        <w:t xml:space="preserve">  </w:t>
        <w:cr/>
        <w:t xml:space="preserve">1.近十年职业发展情况 </w:t>
        <w:cr/>
        <w:t xml:space="preserve">     十年前已经接近30岁，属于IT民工回炉金融硕士再就业，年龄偏大，但没有太多金融行业从业经验，也没法找到中层以上的工作机会，只能从底层干起。最后选择一家政策性银行入职，按照应届无工作经验硕士标准从副科干起，第一年月薪税后3k，但年底七七八八加起来也有税后10w。考虑政策性银行的原因感觉是平台比商业银行更大，接触资源层级较高，也不用从柜台啥的基层干起，毕竟年级摆在这。当然，进这家银行也沾了学校的光，门槛毕竟高，进去也是有些难度的。转正后基本月薪税后1w以上，加上奖金和各类补贴一年到手二十多万，逐年递增一两万，到升到副处之前收入为税后三十不到一点。坦率说，当时这点收入还是比较自卑的，按照worklife的说法，年收入没有超过年龄都是loser。当时也没有别的办法，只能卯足劲干，争取不错过每一步，尽快晋升，体制内最注重两点：一是业务能力强，没背景的人就靠干活才能出头；二是做人情商要高，平级关系、上下级关系都要处好，还要会来事，善于和同事沟通，会帮领导分忧，不计较短期得失。两三年后成为了领导的左膀右臂，基本上所有重要事情或者麻烦事情都会交给我处理，一般都会让领导满意。当然在时间和精力上都付出比别人多，加班到10点以后写材料是常有的事情，通宵也是有的。体质内工作如果计较996一般是没有出头机会的，虽然待遇几乎没有差别，但长期来看，领导永远会重用和提拔工作能力强、工作态度好、不计较短期得失的员工，长期回报也是明显的。当然，如果想混日子也有另外一种过法，体制内一般是不开人的。最终，同一批进来的人中，我优先得到了副处长的升迁机会，花了六年时间，年收入也又涨了十万左右。 </w:t>
        <w:cr/>
        <w:t xml:space="preserve">     从成为处室骨干开始就不断有机构挖我，包括券商、信托、租赁公司等，由于业务关系经常与他们合作，当然收入对比也是很明显的，同样的工作内容，我是甲方，市场机构是乙方，但他们的收入是我的三五倍以上。一直在犹豫，一是对目前工作状态除了待遇之外的都特别满意，包括工作内容、工作地位、人际关系；二是感觉自身在领导岗位历练的时间还不够，资源积累还未成熟，对出去适应市场的能力还有些担心。 </w:t>
        <w:cr/>
        <w:t xml:space="preserve">     任何改变的原因应该都是综合的，最后决定跳槽出来的原因主要有三个：一是经济压力，家庭收入抛掉开销之后所剩不多，改善生活遥遥无期；二是行里按照要求轮岗，希望把我从前台业务部门调到中后台部门，而这是我不愿意接受的。虽然待遇一样，但是我很清楚要保持自身价值必须在前台部门，否则干几年中后台连选择的机会都没有；三是遇到了一个比较好的民营老板，比较谈得来，也比较大方，底薪给到了不低于银行的工资加奖金，外加提成。最后15年左右从体制内直接跳到民营企业，组建了公司的金融团队，以融资租赁业务为主。 </w:t>
        <w:cr/>
        <w:t xml:space="preserve">     头半年拓荒期，颗粒无收，也没有奖金，压力很大，基本靠打鸡血咬牙坚持，但一直保持信心，没有放弃。年底开始开花结果，奖金拿了80w左右，民营企业都讲税前，所以第一年收入也就税前150左右，好在有些避税手段，到手也有100w左右，超过银行两年收入，心想这么干两三年也抵上在银行干七八年了，哪怕再失业玩两年也没关系，压力也小多了。第二年老板给加了薪，base100w加提成，这年业绩更好，七八个人的团队给公司挣了一个亿，团队奖金发了小一千万，兄弟几个分了，当然，我作为领导拿的多点。于是消费升级、买房换车，赚的钱一半也用于改善生活了。之后由于公司战略和市场环境等原因业务也不断调整，由业务总经理变成了公司高管，薪水加到base200w左右，再加绩效奖金，税后基本在200到300之间。干的事情也从业务拓展营销偏向业务管理，管的人也从七八个变成了三五十个。收入虽然较于做业务没有明显增加，甚至在行情好的年景还有减少，但成就感和稳定性增加了，基本成了公司业务条线最重要的高管之一。 </w:t>
        <w:cr/>
        <w:t xml:space="preserve">     曾经年薪百万甚至几百万离我很遥远，但现在看起来也没有那么困难。十年时间，从年薪十万，到两三百万，其中有很多的付出，也有比较好的发展和回报，也是选择、努力加运气的综合结果。但是，可以确定的是，如果不及早规划并付诸努力，平台一定不会选择我，运气也不会来的。 </w:t>
        <w:cr/>
        <w:t xml:space="preserve">  </w:t>
        <w:cr/>
        <w:t xml:space="preserve">2.生活状况的改变 </w:t>
        <w:cr/>
        <w:t xml:space="preserve">      在银行工作的时候，两三百万的房子也是奢求，因为出身一般家庭，主要靠自己。媳妇主要顾家，收入一直在10w左右水平，家里主要收入靠我，家庭年收入不超过40w，年消费在20w以上（包括房贷），日子过的还是紧巴巴的，也不敢有大的开销，出国游啥的都免了，毕竟想存钱争取买大点的房子。但一年存个十多万也看不到希望。跳槽之前家庭净资产不超过百万，还背着房贷，从经济上看是典型的屌丝。跳槽之后，收入见长，家庭消费水平也见长，但是本人凤凰男，也没太多花钱的习惯，基本是老婆孩子开销。换了大房子，在二线城市算是豪宅，房贷一年25w，保姆费用一年15w，孩子私立学校一年10w，lp护肤包包等各类开销一年20w左右，日常生活10w左右，出国旅游10w左右，保险10w左右。我的开销基本是职务消费，可以归零。粗算一下家庭年开销在100w左右，正常年存款也就一百多万，由于之前积累不够，感觉存钱速度还是不够，小有压力。有时候想省点，看看也没有什么可以节省的地方，毕竟周围的人生活标准都差不多，也不能苦了lp孩子。只能期望年景好的时候多挣点奖金，感觉手头现金没有千万以上还是有较大的财务风险，如果公司业务有爆发式增长，三五年能财务自由最好，没有的话打打工保底一年攒一两百万，三五年后也相对安全。 </w:t>
        <w:cr/>
        <w:t xml:space="preserve">     生活上最大的改变是工作出差多，在家时间少，也是一种缺失，经济上不能完全弥补。现在更像是逆水行舟，不进则退，家庭和事业很难真正平衡，这可能也是国内中产阶级的面临的共同压力吧。 </w:t>
        <w:cr/>
        <w:t xml:space="preserve">     从收入消费比上看，不是很健康，应该说状态最好的是高资产和高收入兼有的家庭，高资产低收入或者低资产高收入都有一定的缺陷。我应该属于后者，由于还有资产积累的压力，所以也不敢消费水平过高，除了餐饮旅游自由之外，其他大额消费还是要适当掂量掂量的。 </w:t>
        <w:cr/>
        <w:t xml:space="preserve">  </w:t>
        <w:cr/>
        <w:t xml:space="preserve">     啰啰嗦嗦这么多，一方面回顾一下近十年的职业经历和生活变化，二是给各位年轻的后来人一点借鉴，所谓高薪可能不是那么遥不可及，即使实现了也不一定有想象的那么美好，毕竟对幸福的定义各不相同，也许收入低一些，家庭更均衡一些日子过的更滋润。除了真正的富豪或者实现财务自由的中产，大家都在事业和家庭的平 </w:t>
        <w:cr/>
        <w:t xml:space="preserve">衡线附近挣扎，追求属于自己的平衡和幸福。 </w:t>
        <w:cr/>
        <w:t>--</w:t>
      </w:r>
      <w:bookmarkStart w:id="0" w:name="_GoBack"/>
      <w:bookmarkEnd w:id="0"/>
    </w:p>
    <w:p w:rsidR="008905AA" w:rsidRDefault="008905AA">
      <w:pPr>
        <w:pStyle w:val="f4d1b414-d030-4048-b628-da6a5c6e8e14"/>
      </w:pPr>
    </w:p>
    <w:p w:rsidR="008905AA" w:rsidRDefault="008905AA">
      <w:pPr>
        <w:jc w:val="left"/>
      </w:pPr>
    </w:p>
    <w:p w:rsidR="008905AA" w:rsidRDefault="00D03710">
      <w:pPr>
        <w:pStyle w:val="2e886385-323d-4c5e-8ad0-01deb0dd72e3"/>
      </w:pPr>
      <w:r>
        <w:rPr>
          <w:color w:val="5B9BD5"/>
          <w:sz w:val="28"/>
          <w:szCs w:val="28"/>
        </w:rPr>
        <w:t xml:space="preserve"> </w:t>
      </w:r>
    </w:p>
    <w:p w:rsidR="008905AA" w:rsidRDefault="00D03710">
      <w:pPr>
        <w:pStyle w:val="725287bb-c069-42b4-939f-6fd1307a2046"/>
        <w:spacing w:line="360" w:lineRule="auto"/>
      </w:pPr>
      <w:r>
        <w:t>中国太保一季报，业绩增长46%，超预期。本来都预期应该是40%左右吧。今天太保a跟着大盘跌了，但太保h还是涨的，说明大家对太保还是很看好的。周一如果大盘不在无厘头下跌的话，太保看涨。</w:t>
      </w:r>
      <w:bookmarkStart w:id="0" w:name="_GoBack"/>
      <w:bookmarkEnd w:id="0"/>
    </w:p>
    <w:p w:rsidR="008905AA" w:rsidRDefault="008905AA">
      <w:pPr>
        <w:pStyle w:val="725287bb-c069-42b4-939f-6fd1307a2046"/>
      </w:pPr>
    </w:p>
    <w:p w:rsidR="008905AA" w:rsidRDefault="008905AA">
      <w:pPr>
        <w:jc w:val="left"/>
      </w:pPr>
    </w:p>
    <w:p w:rsidR="008905AA" w:rsidRDefault="00D03710">
      <w:pPr>
        <w:pStyle w:val="65dd60ff-da28-4579-ac29-14e412c92ecc"/>
      </w:pPr>
      <w:r>
        <w:rPr>
          <w:color w:val="5B9BD5"/>
          <w:sz w:val="28"/>
          <w:szCs w:val="28"/>
        </w:rPr>
        <w:t xml:space="preserve"> </w:t>
      </w:r>
    </w:p>
    <w:p w:rsidR="008905AA" w:rsidRDefault="00D03710">
      <w:pPr>
        <w:pStyle w:val="e79daf06-026d-43c1-99c8-e095ef5eee1e"/>
        <w:spacing w:line="360" w:lineRule="auto"/>
      </w:pPr>
      <w:r>
        <w:t>宁波银行一季度利润增长又是20%，看今天会不会绝地反击</w:t>
      </w:r>
      <w:bookmarkStart w:id="0" w:name="_GoBack"/>
      <w:bookmarkEnd w:id="0"/>
    </w:p>
    <w:p w:rsidR="008905AA" w:rsidRDefault="008905AA">
      <w:pPr>
        <w:pStyle w:val="e79daf06-026d-43c1-99c8-e095ef5eee1e"/>
      </w:pPr>
    </w:p>
    <w:p w:rsidR="008905AA" w:rsidRDefault="008905AA">
      <w:pPr>
        <w:jc w:val="left"/>
      </w:pPr>
    </w:p>
    <w:p w:rsidR="008905AA" w:rsidRDefault="00D03710">
      <w:pPr>
        <w:pStyle w:val="ce784519-86c0-4f88-901b-e29af07057b5"/>
      </w:pPr>
      <w:r>
        <w:rPr>
          <w:color w:val="5B9BD5"/>
          <w:sz w:val="28"/>
          <w:szCs w:val="28"/>
        </w:rPr>
        <w:t xml:space="preserve"> </w:t>
      </w:r>
    </w:p>
    <w:p w:rsidR="008905AA" w:rsidRDefault="00D03710">
      <w:pPr>
        <w:pStyle w:val="661983d8-368b-4b06-9753-8a9ce59a1b6c"/>
        <w:spacing w:line="360" w:lineRule="auto"/>
      </w:pPr>
      <w:r>
        <w:t>今晚永辉超市的年报和一季报发布了，亮瞎眼。</w:t>
        <w:cr/>
        <w:t/>
        <w:cr/>
        <w:t>去年营业额增长20%，利润下降，但今年一季度利润比去年上涨50%左右。去年利润下降是因为投资了新的互联网业务“云创”。一季度利润11亿，而去年全年利润才14亿左右。</w:t>
        <w:cr/>
        <w:t/>
        <w:cr/>
        <w:t>在互联网时代怎么做超市是一个非常大的问题，假如不是互联网的冲击，那么永辉就有可能成为中国的沃尔玛。</w:t>
        <w:cr/>
        <w:t/>
        <w:cr/>
        <w:t>这么优秀的财报，脑补一下，明天开盘永辉涨5个点以上？</w:t>
      </w:r>
      <w:bookmarkStart w:id="0" w:name="_GoBack"/>
      <w:bookmarkEnd w:id="0"/>
    </w:p>
    <w:p w:rsidR="008905AA" w:rsidRDefault="008905AA">
      <w:pPr>
        <w:pStyle w:val="661983d8-368b-4b06-9753-8a9ce59a1b6c"/>
      </w:pPr>
    </w:p>
    <w:p w:rsidR="008905AA" w:rsidRDefault="008905AA">
      <w:pPr>
        <w:jc w:val="left"/>
      </w:pPr>
    </w:p>
    <w:p w:rsidR="008905AA" w:rsidRDefault="00D03710">
      <w:pPr>
        <w:pStyle w:val="adc7d844-4ef9-4a3f-ac0e-38af80391e3e"/>
      </w:pPr>
      <w:r>
        <w:rPr>
          <w:color w:val="5B9BD5"/>
          <w:sz w:val="28"/>
          <w:szCs w:val="28"/>
        </w:rPr>
        <w:t xml:space="preserve"> </w:t>
      </w:r>
    </w:p>
    <w:p w:rsidR="008905AA" w:rsidRDefault="00D03710">
      <w:pPr>
        <w:pStyle w:val="db61a3cf-6732-4491-a140-1f20185a1522"/>
        <w:spacing w:line="360" w:lineRule="auto"/>
      </w:pPr>
      <w:r>
        <w:t>研究了两个小时，说点你们关心的干货吧。</w:t>
        <w:cr/>
        <w:t/>
        <w:cr/>
        <w:t>老板电器的年报和一季报属于臭豆腐型，闻起来臭，吃起来香。表面上看2018年增长1%，2019年1季度增长6%很惨。但是，如果具体分析数据，2018年1季度还同比增长20%左右，2-4季度都是同比下降，其中4季度相比2017年下降尤其多，这才导致2018年整体才增长1%。</w:t>
        <w:cr/>
        <w:t/>
        <w:cr/>
        <w:t>所以2019年1季度同比增长6%，但是如果结合以上分析就会发现，这是在去年2-4季度负增长的前提下，首次实现的增长，属于困境反转。直接说结论吧，如果趋势不变，老板今年的整体增长会在15%左右，ROE接近30。所以冒着被打脸的危险说一句，老板明天问题应该不是很大，甚至可能会高开。</w:t>
        <w:cr/>
        <w:t/>
        <w:cr/>
        <w:t>浙江美大一季度增长33%，妥妥的利好，不具体分析了。</w:t>
        <w:cr/>
        <w:t/>
        <w:cr/>
        <w:t>如果明天大盘没问题的话，厨电应该要反弹了。</w:t>
      </w:r>
      <w:bookmarkStart w:id="0" w:name="_GoBack"/>
      <w:bookmarkEnd w:id="0"/>
    </w:p>
    <w:p w:rsidR="008905AA" w:rsidRDefault="008905AA">
      <w:pPr>
        <w:pStyle w:val="db61a3cf-6732-4491-a140-1f20185a1522"/>
      </w:pPr>
    </w:p>
    <w:p w:rsidR="008905AA" w:rsidRDefault="008905AA">
      <w:pPr>
        <w:jc w:val="left"/>
      </w:pPr>
    </w:p>
    <w:p w:rsidR="008905AA" w:rsidRDefault="00D03710">
      <w:pPr>
        <w:pStyle w:val="f3f14e52-9c45-448b-9e5b-18967e8220fa"/>
      </w:pPr>
      <w:r>
        <w:rPr>
          <w:color w:val="5B9BD5"/>
          <w:sz w:val="28"/>
          <w:szCs w:val="28"/>
        </w:rPr>
        <w:t xml:space="preserve"> </w:t>
      </w:r>
    </w:p>
    <w:p w:rsidR="008905AA" w:rsidRDefault="00D03710">
      <w:pPr>
        <w:pStyle w:val="917da1e8-3935-42ee-bcca-41b91a333701"/>
        <w:spacing w:line="360" w:lineRule="auto"/>
      </w:pPr>
      <w:r>
        <w:t>兄弟们，不好意思，今天一直上课，还做了六个键盘实验，勉强写了一篇公众号文章，星球没顾上更新。晚上再琢磨着写点啥。</w:t>
        <w:cr/>
        <w:t/>
        <w:cr/>
        <w:t>对了，今天大号里面有比较严重的笔误，所以文章改发小号了。小号的二维码在下面。想看的可以关注下，谢谢！六个键盘还是很搞笑的</w:t>
      </w:r>
      <w:bookmarkStart w:id="0" w:name="_GoBack"/>
      <w:bookmarkEnd w:id="0"/>
    </w:p>
    <w:p w:rsidR="008905AA" w:rsidRDefault="008905AA">
      <w:pPr>
        <w:pStyle w:val="917da1e8-3935-42ee-bcca-41b91a333701"/>
      </w:pPr>
    </w:p>
    <w:p w:rsidR="008905AA" w:rsidRDefault="008905AA">
      <w:pPr>
        <w:jc w:val="left"/>
      </w:pPr>
    </w:p>
    <w:p w:rsidR="008905AA" w:rsidRDefault="00D03710">
      <w:pPr>
        <w:pStyle w:val="65fbdfc2-e48d-471e-82e8-e375f018f124"/>
      </w:pPr>
      <w:r>
        <w:rPr>
          <w:color w:val="5B9BD5"/>
          <w:sz w:val="28"/>
          <w:szCs w:val="28"/>
        </w:rPr>
        <w:t xml:space="preserve"> </w:t>
      </w:r>
    </w:p>
    <w:p w:rsidR="008905AA" w:rsidRDefault="00D03710">
      <w:pPr>
        <w:pStyle w:val="53772467-d8ef-4bd3-bb71-4dd91e830a30"/>
        <w:spacing w:line="360" w:lineRule="auto"/>
      </w:pPr>
      <w:r>
        <w:t>最近网页版的星球好像出问题了，只能傻乎乎用手机打字。真希望星球推出桌面版本啊。</w:t>
        <w:cr/>
        <w:t/>
        <w:cr/>
        <w:t>大家看文章其实手机很方便，但我用手机做内容输出真的要了亲命了。</w:t>
      </w:r>
      <w:bookmarkStart w:id="0" w:name="_GoBack"/>
      <w:bookmarkEnd w:id="0"/>
    </w:p>
    <w:p w:rsidR="008905AA" w:rsidRDefault="008905AA">
      <w:pPr>
        <w:pStyle w:val="53772467-d8ef-4bd3-bb71-4dd91e830a30"/>
      </w:pPr>
    </w:p>
    <w:p w:rsidR="008905AA" w:rsidRDefault="008905AA">
      <w:pPr>
        <w:jc w:val="left"/>
      </w:pPr>
    </w:p>
    <w:p w:rsidR="008905AA" w:rsidRDefault="00D03710">
      <w:pPr>
        <w:pStyle w:val="f9264772-d77a-49a6-86ca-c83f53400f19"/>
      </w:pPr>
      <w:r>
        <w:rPr>
          <w:color w:val="5B9BD5"/>
          <w:sz w:val="28"/>
          <w:szCs w:val="28"/>
        </w:rPr>
        <w:t xml:space="preserve"> </w:t>
      </w:r>
    </w:p>
    <w:p w:rsidR="008905AA" w:rsidRDefault="00D03710">
      <w:pPr>
        <w:pStyle w:val="dd7eea50-4141-4517-9e02-5d6e93ebcac0"/>
        <w:spacing w:line="360" w:lineRule="auto"/>
      </w:pPr>
      <w:r>
        <w:t>大家一直想知道如何通过财务指标来选择公司，我也一直在写。在我没写完之前，大家可以看这篇。不是我写的，但是我看过中写的最好的之一。</w:t>
        <w:cr/>
        <w:t/>
        <w:cr/>
        <w:t>我发表了一篇文章：&lt;e type="web" href="https%3A%2F%2Farticles.zsxq.com%2Fid_26a69i1vfggp.html" title="%E5%A6%82%E4%BD%95%E9%80%9A%E8%BF%87%E8%B4%A2%E5%8A%A1%E6%8C%87%E6%A0%87%E9%80%89%E5%87%BAA%E8%82%A1%E4%BC%98%E7%A7%80%E7%9A%84%E5%85%AC%E5%8F%B8" /&gt;</w:t>
      </w:r>
      <w:bookmarkStart w:id="0" w:name="_GoBack"/>
      <w:bookmarkEnd w:id="0"/>
    </w:p>
    <w:p w:rsidR="008905AA" w:rsidRDefault="008905AA">
      <w:pPr>
        <w:pStyle w:val="dd7eea50-4141-4517-9e02-5d6e93ebcac0"/>
      </w:pPr>
    </w:p>
    <w:p w:rsidR="008905AA" w:rsidRDefault="008905AA">
      <w:pPr>
        <w:jc w:val="left"/>
      </w:pPr>
    </w:p>
    <w:p w:rsidR="008905AA" w:rsidRDefault="00D03710">
      <w:pPr>
        <w:pStyle w:val="cbae0bed-22e3-46e3-b029-45a55701a50b"/>
      </w:pPr>
      <w:r>
        <w:rPr>
          <w:color w:val="5B9BD5"/>
          <w:sz w:val="28"/>
          <w:szCs w:val="28"/>
        </w:rPr>
        <w:t xml:space="preserve"> </w:t>
      </w:r>
    </w:p>
    <w:p w:rsidR="008905AA" w:rsidRDefault="00D03710">
      <w:pPr>
        <w:pStyle w:val="b6cbe9bc-01b9-42b0-b354-cdb34f0bb1d4"/>
        <w:spacing w:line="360" w:lineRule="auto"/>
      </w:pPr>
      <w:r>
        <w:t>昨天听朋友说了一句话，笑死了。</w:t>
        <w:cr/>
        <w:t/>
        <w:cr/>
        <w:t>前段时间经济不好，国家一直在放水。就好像有个人身体不好，住院，医院一直在用药。</w:t>
        <w:cr/>
        <w:t/>
        <w:cr/>
        <w:t>现在身体好点了，医院说药可以少用点。</w:t>
        <w:cr/>
        <w:t/>
        <w:cr/>
        <w:t>结果病人家属不干了，吓尿了。</w:t>
      </w:r>
      <w:bookmarkStart w:id="0" w:name="_GoBack"/>
      <w:bookmarkEnd w:id="0"/>
    </w:p>
    <w:p w:rsidR="008905AA" w:rsidRDefault="008905AA">
      <w:pPr>
        <w:pStyle w:val="b6cbe9bc-01b9-42b0-b354-cdb34f0bb1d4"/>
      </w:pPr>
    </w:p>
    <w:p w:rsidR="008905AA" w:rsidRDefault="008905AA">
      <w:pPr>
        <w:jc w:val="left"/>
      </w:pPr>
    </w:p>
    <w:p w:rsidR="008905AA" w:rsidRDefault="00D03710">
      <w:pPr>
        <w:pStyle w:val="3ae62f6b-29e9-46a0-a90f-f86fecab7388"/>
      </w:pPr>
      <w:r>
        <w:rPr>
          <w:color w:val="5B9BD5"/>
          <w:sz w:val="28"/>
          <w:szCs w:val="28"/>
        </w:rPr>
        <w:t>教授您好！想问一下您平时有记账的习惯吗？如果有的话是怎么记的？能否给我们科普一下？</w:t>
        <w:cr/>
        <w:t/>
        <w:cr/>
        <w:t>我自己也记账，我的记账方式就是用Excel表格简单地记下每笔消费，但是记完就放那儿了，不会再看第二遍，感觉并没多大意义。</w:t>
        <w:cr/>
        <w:t/>
        <w:cr/>
        <w:t>另外还有一个问题，就是如果用信用卡消费的话，是应该刷卡的时候记下这笔消费的金额，还是应该还(huán)信用卡的时候记下还款金额？希望教授能够指点迷津🙏</w:t>
      </w:r>
    </w:p>
    <w:p w:rsidR="008905AA" w:rsidRDefault="00D03710">
      <w:pPr>
        <w:pStyle w:val="36c5463c-1ec7-4620-b4e6-1a31c1b79aa0"/>
        <w:spacing w:line="360" w:lineRule="auto"/>
      </w:pPr>
      <w:r>
        <w:t>我个人不太记账，因为我是个很粗心的人。刚工作的时候记过一段，主要那时候穷，想省钱。但我日常不是个很有购物欲的人，主要开销就是电子产品和聚餐，所以记账也起不了控制开销的左右，做罢。至于现在，很可能股市一天的涨跌够我一年开销了，更加失去了记账的动力。</w:t>
        <w:cr/>
        <w:t/>
        <w:cr/>
        <w:t>但有一点我可能做的不错，就是做到生活开销和投资资金的隔绝。从2014年开始，我的股市账户和生活账户上完全隔绝的，除了去年买房以外，其他开销绝不动用股市一分钱。反过来，也不往股市再多放一分钱，除了去年底到今年初加了几笔钱在股市中。</w:t>
        <w:cr/>
        <w:t/>
        <w:cr/>
        <w:t>其实除了股市以为，我以前还有一个独立的理财账户。我专门办了一张银行卡，所有理财资金都从这张卡走，这样就能很清楚从流水里看清楚理财资金的进出。</w:t>
        <w:cr/>
        <w:t/>
        <w:cr/>
        <w:t>不过因为去年买房的原因，这个账户变成0了。后来p2p雷潮，就基本停止新的理财投资，这个账户只出不进。后面我又赚了点钱，也全部投入股市和我自己的私募产品中，因为我觉得股市机会远大大于理财了。</w:t>
        <w:cr/>
        <w:t/>
        <w:cr/>
        <w:t>为了方便打新，我有四个股市账号，每周会记录一下净值，这个也不算记账，主要是来总结一下得失。</w:t>
        <w:cr/>
        <w:t/>
        <w:cr/>
        <w:t>理财里面还有钱的时候，我是用有道笔记记录的。每一笔理财所存放的app，账号，金额，到期时间等。主要是为了便于多平台查看。</w:t>
        <w:cr/>
        <w:t/>
        <w:cr/>
        <w:t>生活所需的钱，我一般都放在余额宝，平时赚点利息。由于开公众号，日常会收到一点打赏，所以微信支付里也有钱，够应付某些必须用微信的场合。</w:t>
        <w:cr/>
        <w:t/>
        <w:cr/>
        <w:t>总结一下，我实际是把所有的钱分成两部分。</w:t>
        <w:cr/>
        <w:t/>
        <w:cr/>
        <w:t>对消费那部分几乎不管，因为没啥大开销。但我认为当面临装修之类的大开销时，还是有必要做预算。不是记账，而是预算。我见过同事做的非常完美的装修预算表，下次想办法搞过来发给你们。好的预算能帮你在装修上剩下20%以上的钱。</w:t>
        <w:cr/>
        <w:t/>
        <w:cr/>
        <w:t>对投资那部分管的比较严格，严格记录每一笔现金流。因为我觉得那才是我未来走向财务自由的根本。</w:t>
        <w:cr/>
        <w:t/>
        <w:cr/>
        <w:t>所以，我从来算不清自己一年赚了多少钱，虽然的确也不多。我也搞不清自己花了多少钱，只知道肯定不算太多。但我很清楚我把多少钱放到了投资里面，以及每周都投资损益。后果就是，我现在平均每年的投资所得，是远远高于工资收入的。</w:t>
      </w:r>
      <w:bookmarkStart w:id="0" w:name="_GoBack"/>
      <w:bookmarkEnd w:id="0"/>
    </w:p>
    <w:p w:rsidR="008905AA" w:rsidRDefault="008905AA">
      <w:pPr>
        <w:pStyle w:val="36c5463c-1ec7-4620-b4e6-1a31c1b79aa0"/>
      </w:pPr>
    </w:p>
    <w:p w:rsidR="008905AA" w:rsidRDefault="008905AA">
      <w:pPr>
        <w:jc w:val="left"/>
      </w:pPr>
    </w:p>
    <w:p w:rsidR="008905AA" w:rsidRDefault="00D03710">
      <w:pPr>
        <w:pStyle w:val="6c0d2196-3b3c-444b-93f5-2fac90f12c7e"/>
      </w:pPr>
      <w:r>
        <w:rPr>
          <w:color w:val="5B9BD5"/>
          <w:sz w:val="28"/>
          <w:szCs w:val="28"/>
        </w:rPr>
        <w:t>教授好呀，刚进星球，问教授第一个问题，如何看待现在的家居板块呀，比如 欧派家居，索菲亚，尚品宅配之类~辛苦教授了！</w:t>
      </w:r>
    </w:p>
    <w:p w:rsidR="008905AA" w:rsidRDefault="00D03710">
      <w:pPr>
        <w:pStyle w:val="202a3f33-4fc4-4d50-8303-0952c2d3cfff"/>
        <w:spacing w:line="360" w:lineRule="auto"/>
      </w:pPr>
      <w:r>
        <w:t>家居板块我认为是个好行业。记得80年代的时候，家里装修，基本是自己打家具。90年代，大部分也是木工做，买一些。但现在大家越来越倾向于直接购买。这就是行业的自然增长。</w:t>
        <w:cr/>
        <w:t/>
        <w:cr/>
        <w:t>制约行业发展的，大概在于定制两个字。任何东西，只要遇到定制，就很难大规模复制。举例来说，前几年我装修的时候，曾经想用金牌橱柜，但价格有点贵，最终选择了小作坊。价格几乎便宜一半。</w:t>
        <w:cr/>
        <w:t/>
        <w:cr/>
        <w:t>其他家居也一样，收到各种小厂的冲击。而家居也不像服装，大家有个品牌的概念。</w:t>
        <w:cr/>
        <w:t/>
        <w:cr/>
        <w:t>所以对该行业我只是谨慎看好。</w:t>
      </w:r>
      <w:bookmarkStart w:id="0" w:name="_GoBack"/>
      <w:bookmarkEnd w:id="0"/>
    </w:p>
    <w:p w:rsidR="008905AA" w:rsidRDefault="008905AA">
      <w:pPr>
        <w:pStyle w:val="202a3f33-4fc4-4d50-8303-0952c2d3cfff"/>
      </w:pPr>
    </w:p>
    <w:p w:rsidR="008905AA" w:rsidRDefault="008905AA">
      <w:pPr>
        <w:jc w:val="left"/>
      </w:pPr>
    </w:p>
    <w:p w:rsidR="008905AA" w:rsidRDefault="00D03710">
      <w:pPr>
        <w:pStyle w:val="a42e0eb9-b0c2-406b-947d-7be29b76c454"/>
      </w:pPr>
      <w:r>
        <w:rPr>
          <w:color w:val="5B9BD5"/>
          <w:sz w:val="28"/>
          <w:szCs w:val="28"/>
        </w:rPr>
        <w:t xml:space="preserve"> </w:t>
      </w:r>
    </w:p>
    <w:p w:rsidR="008905AA" w:rsidRDefault="00D03710">
      <w:pPr>
        <w:pStyle w:val="1eeb5a47-4a1f-43d8-810c-379902063796"/>
        <w:spacing w:line="360" w:lineRule="auto"/>
      </w:pPr>
      <w:r>
        <w:t>今天大家一定看到了一个视频，某少年不想跳，但故意威胁家人要跳，站在了房顶上。结果房顶那个位置是用泡沫塑料做的，承受不了人的重量，于是真的把自己作死了。</w:t>
        <w:cr/>
        <w:t/>
        <w:cr/>
        <w:t>给大家科普一下，那个叫做装饰构建，就是为了外立面美观设置的，很多房子都类似，并不是豆腐渣工程。</w:t>
        <w:cr/>
        <w:t/>
        <w:cr/>
        <w:t>大家如果以后只是假装要跳，不是真的想跳，千万注意人身安全，不要不小心作死了。建议最好确定是水泥而且有防护栏的地方才可以傲娇一把。</w:t>
      </w:r>
      <w:bookmarkStart w:id="0" w:name="_GoBack"/>
      <w:bookmarkEnd w:id="0"/>
    </w:p>
    <w:p w:rsidR="008905AA" w:rsidRDefault="008905AA">
      <w:pPr>
        <w:pStyle w:val="1eeb5a47-4a1f-43d8-810c-379902063796"/>
      </w:pPr>
    </w:p>
    <w:p w:rsidR="008905AA" w:rsidRDefault="008905AA">
      <w:pPr>
        <w:jc w:val="left"/>
      </w:pPr>
    </w:p>
    <w:p w:rsidR="008905AA" w:rsidRDefault="00D03710">
      <w:pPr>
        <w:pStyle w:val="dfe0fec1-85f5-40dc-b256-5e3ad30ea6db"/>
      </w:pPr>
      <w:r>
        <w:rPr>
          <w:color w:val="5B9BD5"/>
          <w:sz w:val="28"/>
          <w:szCs w:val="28"/>
        </w:rPr>
        <w:t xml:space="preserve"> </w:t>
      </w:r>
    </w:p>
    <w:p w:rsidR="008905AA" w:rsidRDefault="00D03710">
      <w:pPr>
        <w:pStyle w:val="756899fc-75f2-4276-b4d7-561b9d669ff2"/>
        <w:spacing w:line="360" w:lineRule="auto"/>
      </w:pPr>
      <w:r>
        <w:t>今天有人问了我一个问题，说关注了不少大V，到底怎么知道有没有水平呢。</w:t>
        <w:cr/>
        <w:t/>
        <w:cr/>
        <w:t>我觉得就是几条：</w:t>
        <w:cr/>
        <w:t/>
        <w:cr/>
        <w:t>1、观点是否明确。如果里面的观点都是这样解释也可以，那样解释也可以，反正无论第二天发生什么事情都能圆回来的，基本都是套路号。</w:t>
        <w:cr/>
        <w:t/>
        <w:cr/>
        <w:t>2、历史文章是否保留，风格是否一致。很多V的绝技是删文章，只要事实和他写的文章明显不一致，就直接删文。</w:t>
        <w:cr/>
        <w:t/>
        <w:cr/>
        <w:t>3、留言风格。如果留言里面说什么的都有，那说明比较坦荡。如果留言里面都是一片叫好的，那就要存疑了。</w:t>
        <w:cr/>
        <w:t/>
        <w:cr/>
        <w:t>4、逻辑的自洽。多看几篇文章，是不是前言不对后语。如果蓝筹涨的好的时候就是价投派，中小创涨的好的时候就是趋势派。那多半不行。</w:t>
        <w:cr/>
        <w:t/>
        <w:cr/>
        <w:t>5、如果每天吹嘘自己水平高的，多半不行。</w:t>
      </w:r>
      <w:bookmarkStart w:id="0" w:name="_GoBack"/>
      <w:bookmarkEnd w:id="0"/>
    </w:p>
    <w:p w:rsidR="008905AA" w:rsidRDefault="008905AA">
      <w:pPr>
        <w:pStyle w:val="756899fc-75f2-4276-b4d7-561b9d669ff2"/>
      </w:pPr>
    </w:p>
    <w:p w:rsidR="008905AA" w:rsidRDefault="008905AA">
      <w:pPr>
        <w:jc w:val="left"/>
      </w:pPr>
    </w:p>
    <w:p w:rsidR="008905AA" w:rsidRDefault="00D03710">
      <w:pPr>
        <w:pStyle w:val="86a47106-bbe9-410e-adb5-3f7e6482234d"/>
      </w:pPr>
      <w:r>
        <w:rPr>
          <w:color w:val="5B9BD5"/>
          <w:sz w:val="28"/>
          <w:szCs w:val="28"/>
        </w:rPr>
        <w:t xml:space="preserve"> </w:t>
      </w:r>
    </w:p>
    <w:p w:rsidR="008905AA" w:rsidRDefault="00D03710">
      <w:pPr>
        <w:pStyle w:val="dc3804cd-9a05-4ad3-a8b4-27ec88de6119"/>
        <w:spacing w:line="360" w:lineRule="auto"/>
      </w:pPr>
      <w:r>
        <w:t>今天大大说：</w:t>
        <w:cr/>
        <w:t/>
        <w:cr/>
        <w:t>要解决好重点地区环境污染突出问题，打好污染防治攻坚战，实现到2020年的阶段性目标。//利好环保股</w:t>
        <w:cr/>
        <w:t/>
        <w:cr/>
        <w:t>要深化供给侧结构性改革，巩固“三去一降一补”成果，增强微观主体活力，提升产业链水平，畅通国民经济循环//还是要降杠杆</w:t>
        <w:cr/>
        <w:t/>
        <w:cr/>
        <w:t>要强化宏观政策逆周期调节，财政政策要加力提效，减税降费要尽快落实到位，货币政策要松紧适度，根据经济增长和价格形势变化及时预调微调，加大对实体经济的金融支持。//财政刺激，家电补贴能来一波走起么？</w:t>
      </w:r>
      <w:bookmarkStart w:id="0" w:name="_GoBack"/>
      <w:bookmarkEnd w:id="0"/>
    </w:p>
    <w:p w:rsidR="008905AA" w:rsidRDefault="008905AA">
      <w:pPr>
        <w:pStyle w:val="dc3804cd-9a05-4ad3-a8b4-27ec88de6119"/>
      </w:pPr>
    </w:p>
    <w:p w:rsidR="008905AA" w:rsidRDefault="008905AA">
      <w:pPr>
        <w:jc w:val="left"/>
      </w:pPr>
    </w:p>
    <w:p w:rsidR="008905AA" w:rsidRDefault="00D03710">
      <w:pPr>
        <w:pStyle w:val="7d522689-3c7f-4e8a-bef0-d6de9c7406f9"/>
      </w:pPr>
      <w:r>
        <w:rPr>
          <w:color w:val="5B9BD5"/>
          <w:sz w:val="28"/>
          <w:szCs w:val="28"/>
        </w:rPr>
        <w:t xml:space="preserve"> </w:t>
      </w:r>
    </w:p>
    <w:p w:rsidR="008905AA" w:rsidRDefault="00D03710">
      <w:pPr>
        <w:pStyle w:val="737477f1-0dae-4e34-af66-72a8d9e5f787"/>
        <w:spacing w:line="360" w:lineRule="auto"/>
      </w:pPr>
      <w:r>
        <w:t>各位小伙伴，很遗憾的通知大家，财通证券的开户优惠今天是最后一天了。</w:t>
        <w:cr/>
        <w:t/>
        <w:cr/>
        <w:t>原因是这个特殊团购优惠是我去争取来的，肯定超出常规的幅度。但由于有不明真相的小伙伴联系了公司的官方客服去查证，导致总部强行要求取消改该团购。</w:t>
        <w:cr/>
        <w:t/>
        <w:cr/>
        <w:t>从明天开始团购还在，但优惠力度下降，从万1.4免5变成万1.5免5。</w:t>
        <w:cr/>
        <w:t/>
        <w:cr/>
        <w:t>我争取了一下，万1.4免5政策保留最后一天。如果还没办的小伙伴可以今天去注册、入金。</w:t>
        <w:cr/>
        <w:t/>
        <w:cr/>
        <w:t>另外很遗憾的表示，万1.4包含过户费这一条已经被总部强行叫停，就算今天开户的也没有了。</w:t>
        <w:cr/>
        <w:t/>
        <w:cr/>
        <w:t>说明一下，已经开户入金的小伙伴们的优惠应该还能保留。</w:t>
        <w:cr/>
        <w:t/>
        <w:cr/>
        <w:t>虽然万1.5免5仍然是很优惠，但是还是挺遗憾的，以后有机会再帮大家去争取吧。</w:t>
      </w:r>
      <w:bookmarkStart w:id="0" w:name="_GoBack"/>
      <w:bookmarkEnd w:id="0"/>
    </w:p>
    <w:p w:rsidR="008905AA" w:rsidRDefault="008905AA">
      <w:pPr>
        <w:pStyle w:val="737477f1-0dae-4e34-af66-72a8d9e5f787"/>
      </w:pPr>
    </w:p>
    <w:p w:rsidR="008905AA" w:rsidRDefault="008905AA">
      <w:pPr>
        <w:jc w:val="left"/>
      </w:pPr>
    </w:p>
    <w:p w:rsidR="008905AA" w:rsidRDefault="00D03710">
      <w:pPr>
        <w:pStyle w:val="1ce48d7a-4ae0-4b35-a9ed-e0406f291a15"/>
      </w:pPr>
      <w:r>
        <w:rPr>
          <w:color w:val="5B9BD5"/>
          <w:sz w:val="28"/>
          <w:szCs w:val="28"/>
        </w:rPr>
        <w:t xml:space="preserve"> </w:t>
      </w:r>
    </w:p>
    <w:p w:rsidR="008905AA" w:rsidRDefault="00D03710">
      <w:pPr>
        <w:pStyle w:val="8bc53aee-09bd-4969-83e4-54cfa1102116"/>
        <w:spacing w:line="360" w:lineRule="auto"/>
      </w:pPr>
      <w:r>
        <w:t>请大家关于行情讨论，移步每日一贴，不要直接发出来。交易期间，我如果有空，也会在每日一贴里和大家沟通交流。谢谢</w:t>
      </w:r>
      <w:bookmarkStart w:id="0" w:name="_GoBack"/>
      <w:bookmarkEnd w:id="0"/>
    </w:p>
    <w:p w:rsidR="008905AA" w:rsidRDefault="008905AA">
      <w:pPr>
        <w:pStyle w:val="8bc53aee-09bd-4969-83e4-54cfa1102116"/>
      </w:pPr>
    </w:p>
    <w:p w:rsidR="008905AA" w:rsidRDefault="008905AA">
      <w:pPr>
        <w:jc w:val="left"/>
      </w:pPr>
    </w:p>
    <w:p w:rsidR="008905AA" w:rsidRDefault="00D03710">
      <w:pPr>
        <w:pStyle w:val="79d7364a-12f2-4aa2-ad76-8987acec5a2e"/>
      </w:pPr>
      <w:r>
        <w:rPr>
          <w:color w:val="5B9BD5"/>
          <w:sz w:val="28"/>
          <w:szCs w:val="28"/>
        </w:rPr>
        <w:t>教授，刚才看到一个球友通过python做了一些股票分析，感觉球友里面应该有不少程序员，能加入这个星球的也是对金融（股票）感兴趣的，能否开个专题专门给大家讨论这一块的内容？也许能发掘隐藏的大佬？</w:t>
      </w:r>
    </w:p>
    <w:p w:rsidR="008905AA" w:rsidRDefault="00D03710">
      <w:pPr>
        <w:pStyle w:val="a76b2c01-3973-49d1-890a-cf91429d7f49"/>
        <w:spacing w:line="360" w:lineRule="auto"/>
      </w:pPr>
      <w:r>
        <w:t>你这个是好建议。但我还没想好应该怎么做。是专门搞个技术贴子，还是如何？感兴趣的同学可以来这个帖子下面商量。直到大家都觉得找到了一个好的办法。</w:t>
      </w:r>
      <w:bookmarkStart w:id="0" w:name="_GoBack"/>
      <w:bookmarkEnd w:id="0"/>
    </w:p>
    <w:p w:rsidR="008905AA" w:rsidRDefault="008905AA">
      <w:pPr>
        <w:pStyle w:val="a76b2c01-3973-49d1-890a-cf91429d7f49"/>
      </w:pPr>
    </w:p>
    <w:p w:rsidR="008905AA" w:rsidRDefault="008905AA">
      <w:pPr>
        <w:jc w:val="left"/>
      </w:pPr>
    </w:p>
    <w:p w:rsidR="008905AA" w:rsidRDefault="00D03710">
      <w:pPr>
        <w:pStyle w:val="c24255f1-7e23-4a62-ba19-fef0991e5c47"/>
      </w:pPr>
      <w:r>
        <w:rPr>
          <w:color w:val="5B9BD5"/>
          <w:sz w:val="28"/>
          <w:szCs w:val="28"/>
        </w:rPr>
        <w:t>最近几天想投一些院线股，有没有推荐？万达？中影？</w:t>
      </w:r>
    </w:p>
    <w:p w:rsidR="008905AA" w:rsidRDefault="00D03710">
      <w:pPr>
        <w:pStyle w:val="897cc030-1c1a-4878-ba7e-f27edd014fe5"/>
        <w:spacing w:line="360" w:lineRule="auto"/>
      </w:pPr>
      <w:r>
        <w:t>最近复联4火热上映，大家又把院线股想起来了。如果是短线选手没啥好说的，长线可以忽略院线股了。因为电影的上座率出现了逆转，如果没记错的话，这是12年以来的首次，而且目前看不到回升的希望。</w:t>
        <w:cr/>
        <w:t/>
        <w:cr/>
        <w:t>我认为最大的原因是国产电影水平太差，进口电影大家又看不太惯。如绿皮书，三块广告牌这样的好电影票房都很低。</w:t>
        <w:cr/>
        <w:t/>
        <w:cr/>
        <w:t>但无论如何，反正我们只看数据。远离院线股是未来一段时间的正确选择。</w:t>
      </w:r>
      <w:bookmarkStart w:id="0" w:name="_GoBack"/>
      <w:bookmarkEnd w:id="0"/>
    </w:p>
    <w:p w:rsidR="008905AA" w:rsidRDefault="008905AA">
      <w:pPr>
        <w:pStyle w:val="897cc030-1c1a-4878-ba7e-f27edd014fe5"/>
      </w:pPr>
    </w:p>
    <w:p w:rsidR="008905AA" w:rsidRDefault="008905AA">
      <w:pPr>
        <w:jc w:val="left"/>
      </w:pPr>
    </w:p>
    <w:p w:rsidR="008905AA" w:rsidRDefault="00D03710">
      <w:pPr>
        <w:pStyle w:val="0cdd21e2-f7eb-4316-abd8-58ca73d60547"/>
      </w:pPr>
      <w:r>
        <w:rPr>
          <w:color w:val="5B9BD5"/>
          <w:sz w:val="28"/>
          <w:szCs w:val="28"/>
        </w:rPr>
        <w:t xml:space="preserve"> </w:t>
      </w:r>
    </w:p>
    <w:p w:rsidR="008905AA" w:rsidRDefault="00D03710">
      <w:pPr>
        <w:pStyle w:val="ae6b853c-ebf5-43b4-a056-1ea5cc65f3bc"/>
        <w:spacing w:line="360" w:lineRule="auto"/>
      </w:pPr>
      <w:r>
        <w:t>?今天本来想写一篇关于可转债套利的文章，和上周那篇打新套利的放在一起，让大家多个捡钱的套路。</w:t>
        <w:cr/>
        <w:t/>
        <w:cr/>
        <w:t>和打新股不一样，可转债去年还是赔钱货，很多时候会破发。但今年由于是牛市，所以基本上是稳赚的。</w:t>
        <w:cr/>
        <w:t/>
        <w:cr/>
        <w:t>但写这篇文章难度比我想象中高很多，具体又有三个问题。</w:t>
        <w:cr/>
        <w:t/>
        <w:cr/>
        <w:t>1、可转债一般都是多账户申购，需要有不同身份证下的多个账户才能提升几率，至少也要有4-5个账号。那么对新手来说肯定太麻烦了。</w:t>
        <w:cr/>
        <w:t/>
        <w:cr/>
        <w:t>2、可转债套利中通常一个账户只放几千到一万块钱就够了，钱多了效率就下降。我手上的账户资金都还比较多，所以一般懒的搞。所以虽然理论上知道怎么搞，但是实际上发现细节很多，想完全写正确很困难，需要时间。</w:t>
        <w:cr/>
        <w:t/>
        <w:cr/>
        <w:t>3、最近可转债政策变化很大。第一是申购规则变了，第二是发行密度下降。很多人认为现在股市比较火，上市公司直接募资的窗口开了，所以未来可能会大大降低可转债发行的频率。因此这种套利模式可能会失效。</w:t>
        <w:cr/>
        <w:t/>
        <w:cr/>
        <w:t>由于以上三个原因，虽然我已经花了5个小时左右，但还没能把文章写出来。</w:t>
        <w:cr/>
        <w:t/>
        <w:cr/>
        <w:t>鞠躬，力争在下周三前把整个攻略做出来。</w:t>
        <w:cr/>
        <w:t/>
        <w:cr/>
        <w:t>我个人觉得可转债申购如果还能玩的话，特别适合手里有几万块钱的小散。低风险套利，一年下来可能有50%左右的收益。</w:t>
      </w:r>
      <w:bookmarkStart w:id="0" w:name="_GoBack"/>
      <w:bookmarkEnd w:id="0"/>
    </w:p>
    <w:p w:rsidR="008905AA" w:rsidRDefault="008905AA">
      <w:pPr>
        <w:pStyle w:val="ae6b853c-ebf5-43b4-a056-1ea5cc65f3bc"/>
      </w:pPr>
    </w:p>
    <w:p w:rsidR="008905AA" w:rsidRDefault="008905AA">
      <w:pPr>
        <w:jc w:val="left"/>
      </w:pPr>
    </w:p>
    <w:p w:rsidR="008905AA" w:rsidRDefault="00D03710">
      <w:pPr>
        <w:pStyle w:val="f5b6a4d7-08aa-48bc-a51a-a5031be4d363"/>
      </w:pPr>
      <w:r>
        <w:rPr>
          <w:color w:val="5B9BD5"/>
          <w:sz w:val="28"/>
          <w:szCs w:val="28"/>
        </w:rPr>
        <w:t xml:space="preserve"> </w:t>
      </w:r>
    </w:p>
    <w:p w:rsidR="008905AA" w:rsidRDefault="00D03710">
      <w:pPr>
        <w:pStyle w:val="219e9ac1-c358-484f-95e7-0b04330d5982"/>
        <w:spacing w:line="360" w:lineRule="auto"/>
      </w:pPr>
      <w:r>
        <w:t>这个帖子想了想还是置顶吧。</w:t>
        <w:cr/>
        <w:t/>
        <w:cr/>
        <w:t>今天写公众号的时候有个读者给我留言，说把父母的养老钱要过来准备在股市赚一把。</w:t>
        <w:cr/>
        <w:t/>
        <w:cr/>
        <w:t>虽然我看好未来的行情，但是坚决坚决反对这种行为。</w:t>
        <w:cr/>
        <w:t/>
        <w:cr/>
        <w:t>投资（炒股）的一个绝对前提就是控制风险。我曾经写过，2014年10月我回到市场的时候，把家里所有的现金都搜罗一空，50万all in股市。</w:t>
        <w:cr/>
        <w:t/>
        <w:cr/>
        <w:t>但我做这件事的风险是充分可控的。</w:t>
        <w:cr/>
        <w:t/>
        <w:cr/>
        <w:t>1、这笔钱是我和老婆的，和其他任何人无关。我们都在体制内工作，每月有现金流。身体也还好，突发疾病的可能性不大。</w:t>
        <w:cr/>
        <w:t/>
        <w:cr/>
        <w:t>2、我当时没有任何负债，有一套小房子按揭款低于每月公积金。</w:t>
        <w:cr/>
        <w:t/>
        <w:cr/>
        <w:t>3、当时股市处于绝对低点，很多蓝筹股每年分红利息就有8%以上。</w:t>
        <w:cr/>
        <w:t/>
        <w:cr/>
        <w:t>4、我具备赚钱的能力。就算50万都亏光，我花2-3年也能赚回来。</w:t>
        <w:cr/>
        <w:t/>
        <w:cr/>
        <w:t>所以事实上我对风险做了绝对的隔绝。</w:t>
        <w:cr/>
        <w:t/>
        <w:cr/>
        <w:t>但老人的养老钱存在一个问题，万一亏了怎么办？万一亏了以后老人生病需要医疗怎么办？</w:t>
        <w:cr/>
        <w:t/>
        <w:cr/>
        <w:t>对于这个问题我觉得我找不到答案，所以这个风险是不可控的。</w:t>
        <w:cr/>
        <w:t/>
        <w:cr/>
        <w:t>当然，目前的确可能是个赚钱的好机会。但这样的机会在我们的一生中是会反复出现的。我们要做的就是慢慢地变富，稳稳地变富，而不是一把梭，输了就输了一切。</w:t>
      </w:r>
      <w:bookmarkStart w:id="0" w:name="_GoBack"/>
      <w:bookmarkEnd w:id="0"/>
    </w:p>
    <w:p w:rsidR="008905AA" w:rsidRDefault="008905AA">
      <w:pPr>
        <w:pStyle w:val="219e9ac1-c358-484f-95e7-0b04330d5982"/>
      </w:pPr>
    </w:p>
    <w:p w:rsidR="008905AA" w:rsidRDefault="008905AA">
      <w:pPr>
        <w:jc w:val="left"/>
      </w:pPr>
    </w:p>
    <w:p w:rsidR="008905AA" w:rsidRDefault="00D03710">
      <w:pPr>
        <w:pStyle w:val="b350b95f-a0ca-4fff-8922-04eb423f2c3a"/>
      </w:pPr>
      <w:r>
        <w:rPr>
          <w:color w:val="5B9BD5"/>
          <w:sz w:val="28"/>
          <w:szCs w:val="28"/>
        </w:rPr>
        <w:t>教授，最近观察，有种感觉。美股和港股同时涨，a股很大概率涨。美股和港股同时跌，a股很大可能跌。美股港股有涨有跌且幅度不大，a股大概率震荡。另外，a股经常一个消息决定涨跌。不知道这是我的错觉还是事实如此?</w:t>
      </w:r>
    </w:p>
    <w:p w:rsidR="008905AA" w:rsidRDefault="00D03710">
      <w:pPr>
        <w:pStyle w:val="ce4f46bf-8f2a-4c1d-baee-23772dc5e6ce"/>
        <w:spacing w:line="360" w:lineRule="auto"/>
      </w:pPr>
      <w:r>
        <w:t>美股是全球市场大龙头，全世界都看美国没毛病。</w:t>
        <w:cr/>
        <w:t/>
        <w:cr/>
        <w:t>a股相对美股算是独立的，特别是今年以来独立性较强。</w:t>
        <w:cr/>
        <w:t/>
        <w:cr/>
        <w:t>对港股来说，a股是亲爹，美股是干爹，两边都要跟，但主要跟a股。</w:t>
        <w:cr/>
        <w:t/>
        <w:cr/>
        <w:t>从长期看，美国和a股会成为全球股市双龙头。</w:t>
        <w:cr/>
        <w:t/>
        <w:cr/>
        <w:t>至于你说的a股受消息影响大，是因为你不关注美股。美国每次出经济数据，都是直接影响股市的。</w:t>
      </w:r>
      <w:bookmarkStart w:id="0" w:name="_GoBack"/>
      <w:bookmarkEnd w:id="0"/>
    </w:p>
    <w:p w:rsidR="008905AA" w:rsidRDefault="008905AA">
      <w:pPr>
        <w:pStyle w:val="ce4f46bf-8f2a-4c1d-baee-23772dc5e6ce"/>
      </w:pPr>
    </w:p>
    <w:p w:rsidR="008905AA" w:rsidRDefault="008905AA">
      <w:pPr>
        <w:jc w:val="left"/>
      </w:pPr>
    </w:p>
    <w:p w:rsidR="008905AA" w:rsidRDefault="00D03710">
      <w:pPr>
        <w:pStyle w:val="6e50a219-2bb0-4a5d-bea1-fc50d1c11715"/>
      </w:pPr>
      <w:r>
        <w:rPr>
          <w:color w:val="5B9BD5"/>
          <w:sz w:val="28"/>
          <w:szCs w:val="28"/>
        </w:rPr>
        <w:t>教授你好，之前你介绍的三只基金我都有投，请问一下能不能介绍多几支热门行业板块的基金呢？感谢🙏</w:t>
      </w:r>
    </w:p>
    <w:p w:rsidR="008905AA" w:rsidRDefault="00D03710">
      <w:pPr>
        <w:pStyle w:val="83edfdc0-246a-4366-90af-fd26bf22812d"/>
        <w:spacing w:line="360" w:lineRule="auto"/>
      </w:pPr>
      <w:r>
        <w:t>热门行业基金不一定好。行业基金都有周期性，一荣俱荣，一损俱损，反而失去了基金定投的意义。买行业基金不如买几个龙头股，还能打新每年多少赚点。</w:t>
      </w:r>
      <w:bookmarkStart w:id="0" w:name="_GoBack"/>
      <w:bookmarkEnd w:id="0"/>
    </w:p>
    <w:p w:rsidR="008905AA" w:rsidRDefault="008905AA">
      <w:pPr>
        <w:pStyle w:val="83edfdc0-246a-4366-90af-fd26bf22812d"/>
      </w:pPr>
    </w:p>
    <w:p w:rsidR="008905AA" w:rsidRDefault="008905AA">
      <w:pPr>
        <w:jc w:val="left"/>
      </w:pPr>
    </w:p>
    <w:p w:rsidR="008905AA" w:rsidRDefault="00D03710">
      <w:pPr>
        <w:pStyle w:val="013ffff2-5878-47eb-8566-0dc6b3e340fa"/>
      </w:pPr>
      <w:r>
        <w:rPr>
          <w:color w:val="5B9BD5"/>
          <w:sz w:val="28"/>
          <w:szCs w:val="28"/>
        </w:rPr>
        <w:t>教授，想问个跟股市关系不太大的问题，算是为了更好的理财吧。日常消费中如何平衡“享受”和“足够”?我是一个有点抠的人，主要是受父母影响吧，总想着能少花就少花一点。例如出门，如果有公交车而且不赶时间，我就不坐地铁。一般这种情况还好，一到了想买大件东西的时候，就会超级纠结，一方面想买，一方面觉得有点贵，想等降价或者忍一忍或者降级买其他的。再举个例子，最近笔记本有点卡，想买个ssd提升一下，看了看觉得有点贵，想一想平时笔记本也就看看视频(不打游戏)，卡就卡了。我也知道早买早享受，老是纠结也是在浪费时间，但是就是忍不住😓</w:t>
        <w:cr/>
        <w:t>谢谢教授</w:t>
      </w:r>
    </w:p>
    <w:p w:rsidR="008905AA" w:rsidRDefault="00D03710">
      <w:pPr>
        <w:pStyle w:val="ec6a7a08-fa61-47b4-9142-0ef0cc0a0227"/>
        <w:spacing w:line="360" w:lineRule="auto"/>
      </w:pPr>
      <w:r>
        <w:t>先恭喜你了，因为兄弟你有成为巴菲特的潜质。巴菲特贵为首富，开的是廉价车，住的是八西安城市小房子，吃的是可口可乐和汉堡。</w:t>
        <w:cr/>
        <w:t/>
        <w:cr/>
        <w:t>我们普通人投资的第一笔钱，一般都是省出来的。一万块钱，按照复利10%计算，七年后就是两万。所以你这个性格是比较适合搞投资的。</w:t>
        <w:cr/>
        <w:t/>
        <w:cr/>
        <w:t>更有意思的问题是，为什么巴菲特如此节俭，但没有人说他抠。</w:t>
        <w:cr/>
        <w:t/>
        <w:cr/>
        <w:t>答案很简单，就两条。</w:t>
        <w:cr/>
        <w:t/>
        <w:cr/>
        <w:t>1，巴菲特其实只是心无旁骛，生活简单，而并非生性吝啬。</w:t>
        <w:cr/>
        <w:t/>
        <w:cr/>
        <w:t>2，巴菲特只是不在自己身上花大钱，但基本把自己的财富真正裸捐给了慈善事业。</w:t>
        <w:cr/>
        <w:t/>
        <w:cr/>
        <w:t>所以核心还是对财富的态度问题。钱始终是来用的，不是拿来看的。价值投资者的节俭，是为了更好地积攒本金，但最终目的绝不是简单的越多越好。</w:t>
        <w:cr/>
        <w:t/>
        <w:cr/>
        <w:t>我猜你还年轻，适当的时候是应该消费一下的。道理很简单，你现在花一块钱所得到的快乐，胜于20年后花20块钱得到的快乐。</w:t>
        <w:cr/>
        <w:t/>
        <w:cr/>
        <w:t>举个简单的例子，现在我经常有一些饭局，酒菜都很精致。但一桌中年大叔谁都不敢大吃大喝，因为身材和健康已经不允许了。</w:t>
        <w:cr/>
        <w:t/>
        <w:cr/>
        <w:t>但20年前的时候，我们在苍蝇馆子里面吃盘两块钱的炒螺丝喝一块钱一瓶的本地啤酒都很快乐啊。而且可能是我们一生中最快乐的时光。</w:t>
      </w:r>
      <w:bookmarkStart w:id="0" w:name="_GoBack"/>
      <w:bookmarkEnd w:id="0"/>
    </w:p>
    <w:p w:rsidR="008905AA" w:rsidRDefault="008905AA">
      <w:pPr>
        <w:pStyle w:val="ec6a7a08-fa61-47b4-9142-0ef0cc0a0227"/>
      </w:pPr>
    </w:p>
    <w:p w:rsidR="008905AA" w:rsidRDefault="008905AA">
      <w:pPr>
        <w:jc w:val="left"/>
      </w:pPr>
    </w:p>
    <w:p w:rsidR="008905AA" w:rsidRDefault="00D03710">
      <w:pPr>
        <w:pStyle w:val="d3db7fde-d66b-4c15-935c-c9d322f1d416"/>
      </w:pPr>
      <w:r>
        <w:rPr>
          <w:color w:val="5B9BD5"/>
          <w:sz w:val="28"/>
          <w:szCs w:val="28"/>
        </w:rPr>
        <w:t>一头肥猪横扫一切牛鬼蛇神，让人错愕不已。</w:t>
        <w:cr/>
        <w:t>想问教授：一个完整的猪周期大约持续多长时间？其中上行周期持续多长时间？下行周期多长时间？在上行周期中，整个养殖行业涨幅多少？下行周期中跌幅多少？谢谢！</w:t>
      </w:r>
    </w:p>
    <w:p w:rsidR="008905AA" w:rsidRDefault="00D03710">
      <w:pPr>
        <w:pStyle w:val="c1574c53-0608-46ee-a23b-384ded919bf1"/>
        <w:spacing w:line="360" w:lineRule="auto"/>
      </w:pPr>
      <w:r>
        <w:t>你这个问题很好，但回答却很难。历史上的猪周期，是由供给关系导致的，这回却是由于非洲猪瘟。</w:t>
        <w:cr/>
        <w:t/>
        <w:cr/>
        <w:t>这次猪肉股大涨，是因为市场认为非洲猪瘟大约要十几年到几十年才能平息，在此期间政府肯定会改变当前的猪肉供应链。简单来说，我们现在买猪肉大部分时候都是去菜场买新鲜猪肉，未来可能会变成冷鲜肉为主，因为后者在检验检疫方面更有优势。</w:t>
        <w:cr/>
        <w:t/>
        <w:cr/>
        <w:t>这样我国几千年来各地都养猪的历史可能会结束。变成少数几个大厂垄断全国的猪肉养殖和加工。</w:t>
        <w:cr/>
        <w:t/>
        <w:cr/>
        <w:t>目前炒作的主要还是猪肉养殖股，我买双汇，是觉得炒完了养殖，可能会回头来炒加工。</w:t>
        <w:cr/>
        <w:t/>
        <w:cr/>
        <w:t>以上是一个长期的过程，会被市场不断证实或者证伪。</w:t>
      </w:r>
      <w:bookmarkStart w:id="0" w:name="_GoBack"/>
      <w:bookmarkEnd w:id="0"/>
    </w:p>
    <w:p w:rsidR="008905AA" w:rsidRDefault="008905AA">
      <w:pPr>
        <w:pStyle w:val="c1574c53-0608-46ee-a23b-384ded919bf1"/>
      </w:pPr>
    </w:p>
    <w:p w:rsidR="008905AA" w:rsidRDefault="008905AA">
      <w:pPr>
        <w:jc w:val="left"/>
      </w:pPr>
    </w:p>
    <w:p w:rsidR="008905AA" w:rsidRDefault="00D03710">
      <w:pPr>
        <w:pStyle w:val="535c3ae4-c707-4fd7-b6d2-15a1500c0258"/>
      </w:pPr>
      <w:r>
        <w:rPr>
          <w:color w:val="5B9BD5"/>
          <w:sz w:val="28"/>
          <w:szCs w:val="28"/>
        </w:rPr>
        <w:t>教授，抱歉打扰！能请您分析下中国建筑吗？他和中国铁建等基建股未来增长都在一带一路，那如何在他们中选择。看您的持仓里也有这只，想知道您的选择逻辑。</w:t>
      </w:r>
    </w:p>
    <w:p w:rsidR="008905AA" w:rsidRDefault="00D03710">
      <w:pPr>
        <w:pStyle w:val="90cf4627-6fc9-41fb-b076-3021b028a17e"/>
        <w:spacing w:line="360" w:lineRule="auto"/>
      </w:pPr>
      <w:r>
        <w:t>中国建筑的业务比较杂，主要包括三块，基建，房地产，建筑（指帮别的开发商造房子）。这三块都是实打实的赚钱业务，所以中国建筑的业绩特别好。其中特别值得一说的是房地产业务，旗下全资总公司中海外是所有开发商里面利润率最高的，高达35%以上，而恒大等都只有20%左右。</w:t>
        <w:cr/>
        <w:t/>
        <w:cr/>
        <w:t>中国建筑的业务特点注定无法获得很高估值，毕竟都是围着基建和房地产转，未来必然降速。但目前估值连10pe都不到，还是明显低估了。</w:t>
      </w:r>
      <w:bookmarkStart w:id="0" w:name="_GoBack"/>
      <w:bookmarkEnd w:id="0"/>
    </w:p>
    <w:p w:rsidR="008905AA" w:rsidRDefault="008905AA">
      <w:pPr>
        <w:pStyle w:val="90cf4627-6fc9-41fb-b076-3021b028a17e"/>
      </w:pPr>
    </w:p>
    <w:p w:rsidR="008905AA" w:rsidRDefault="008905AA">
      <w:pPr>
        <w:jc w:val="left"/>
      </w:pPr>
    </w:p>
    <w:p w:rsidR="008905AA" w:rsidRDefault="00D03710">
      <w:pPr>
        <w:pStyle w:val="9264706c-53e7-42b4-abd6-b6ef09d43c77"/>
      </w:pPr>
      <w:r>
        <w:rPr>
          <w:color w:val="5B9BD5"/>
          <w:sz w:val="28"/>
          <w:szCs w:val="28"/>
        </w:rPr>
        <w:t>刘备教授，你是真的大学教授吗？</w:t>
        <w:cr/>
        <w:t/>
        <w:cr/>
        <w:t>能不能做个详细的自我介绍，主要想了解教授成长历程。</w:t>
      </w:r>
    </w:p>
    <w:p w:rsidR="008905AA" w:rsidRDefault="00D03710">
      <w:pPr>
        <w:pStyle w:val="8d90f4e7-9436-4a50-815e-6ec838ca2848"/>
        <w:spacing w:line="360" w:lineRule="auto"/>
      </w:pPr>
      <w:r>
        <w:t>a校计算机本科，硕士。硕士毕业后去b校任教，其后读管理学博。毕业后攒项目和论文，当了副教授，还不是教授。当然根据国情，大家喊人的时候会把这个副字忽略。</w:t>
        <w:cr/>
        <w:t/>
        <w:cr/>
        <w:t>互联网相关专业，副教授后拉了投资创业，血亏出局，不过经验值暴涨。</w:t>
        <w:cr/>
        <w:t/>
        <w:cr/>
        <w:t>做过很多咨询项目，和政府和老板打交道，基本了解他们的思维方式，对投资有很大帮助。</w:t>
        <w:cr/>
        <w:t/>
        <w:cr/>
        <w:t>05年读博士到时候就开始炒股，那时候是瞎炒。</w:t>
        <w:cr/>
        <w:t/>
        <w:cr/>
        <w:t>14年创业失败后开始认真炒股，成长较快。16年开始写公众号，收获了信任。</w:t>
        <w:cr/>
        <w:t/>
        <w:cr/>
        <w:t>现在投资和写公众号上的时间已经超过了工作，估计教授前面那个副字很难去掉了。人生有取舍，那也是没办法的事儿。</w:t>
      </w:r>
      <w:bookmarkStart w:id="0" w:name="_GoBack"/>
      <w:bookmarkEnd w:id="0"/>
    </w:p>
    <w:p w:rsidR="008905AA" w:rsidRDefault="008905AA">
      <w:pPr>
        <w:pStyle w:val="8d90f4e7-9436-4a50-815e-6ec838ca2848"/>
      </w:pPr>
    </w:p>
    <w:p w:rsidR="008905AA" w:rsidRDefault="008905AA">
      <w:pPr>
        <w:jc w:val="left"/>
      </w:pPr>
    </w:p>
    <w:p w:rsidR="008905AA" w:rsidRDefault="00D03710">
      <w:pPr>
        <w:pStyle w:val="56cf0c02-6a87-4592-b902-3dc87cfe62cb"/>
      </w:pPr>
      <w:r>
        <w:rPr>
          <w:color w:val="5B9BD5"/>
          <w:sz w:val="28"/>
          <w:szCs w:val="28"/>
        </w:rPr>
        <w:t>教授同学，请问如何能快速获取某一不熟悉行业的龙头股是哪些？在券商的app里能查吗？如果没办法快速获取，我应该怎么去分析判断出来呢？</w:t>
        <w:cr/>
        <w:t>这个问题前两天提过一次，发现只有我这个问题被跳过了没有回答，是太小白了吗？55555.......</w:t>
      </w:r>
    </w:p>
    <w:p w:rsidR="008905AA" w:rsidRDefault="00D03710">
      <w:pPr>
        <w:pStyle w:val="fbdc7484-34e5-48a8-9d64-fd1c083d16c9"/>
        <w:spacing w:line="360" w:lineRule="auto"/>
      </w:pPr>
      <w:r>
        <w:t>主要因为你的要求是快速，这就为难了。</w:t>
        <w:cr/>
        <w:t/>
        <w:cr/>
        <w:t>打个比方，一个小学生要求有一个能快速考上大学的方法。考上大学的方法我知道，快速怎么办呢？</w:t>
        <w:cr/>
        <w:t/>
        <w:cr/>
        <w:t>行业龙头是很简单的事儿，但首先要研究行业，对行业有一定了解。研究一段时间以后，自然知道谁是龙头。</w:t>
        <w:cr/>
        <w:t/>
        <w:cr/>
        <w:t>还是那个比方，你去某个班待一段时间，只要不傻，自然知道谁是学霸。</w:t>
        <w:cr/>
        <w:t/>
        <w:cr/>
        <w:t>但快速的意思，大概有个什么程序，自动算出来谁是学霸，或者有人直接告诉你谁是学霸。答案有可能和你自己观察出来的一样，但意义不一样。</w:t>
        <w:cr/>
        <w:t/>
        <w:cr/>
        <w:t>因为你自己观察出来的学霸，包含着很多名字以外的信息。如这个学霸到底哪里强，比普通同学强多少，强的根源到底是智商高还是勤奋还是家里给找的辅导班好，未来是否还有继续变强的块可能。</w:t>
        <w:cr/>
        <w:t/>
        <w:cr/>
        <w:t>这些都是程序不能告诉你的。</w:t>
        <w:cr/>
        <w:t/>
        <w:cr/>
        <w:t>而在你自己搜寻学霸的过程中，也会找到普通同学里面的潜力股，以及真正的学渣。</w:t>
        <w:cr/>
        <w:t/>
        <w:cr/>
        <w:t>总之我的意思是，答案并不重要，寻找答案的过程才重要。</w:t>
      </w:r>
      <w:bookmarkStart w:id="0" w:name="_GoBack"/>
      <w:bookmarkEnd w:id="0"/>
    </w:p>
    <w:p w:rsidR="008905AA" w:rsidRDefault="008905AA">
      <w:pPr>
        <w:pStyle w:val="fbdc7484-34e5-48a8-9d64-fd1c083d16c9"/>
      </w:pPr>
    </w:p>
    <w:p w:rsidR="008905AA" w:rsidRDefault="008905AA">
      <w:pPr>
        <w:jc w:val="left"/>
      </w:pPr>
    </w:p>
    <w:p w:rsidR="008905AA" w:rsidRDefault="00D03710">
      <w:pPr>
        <w:pStyle w:val="6bfc6c2f-796d-4ff3-b010-9626334bd862"/>
      </w:pPr>
      <w:r>
        <w:rPr>
          <w:color w:val="5B9BD5"/>
          <w:sz w:val="28"/>
          <w:szCs w:val="28"/>
        </w:rPr>
        <w:t>像华菱钢铁的这样的票怎么看。。超低的市盈率。感觉很便宜，大把现金流，但是公司好几年也没分红。。能潜伏买吗</w:t>
      </w:r>
    </w:p>
    <w:p w:rsidR="008905AA" w:rsidRDefault="00D03710">
      <w:pPr>
        <w:pStyle w:val="3924fbdb-916e-437c-8526-b351d9cafaba"/>
        <w:spacing w:line="360" w:lineRule="auto"/>
      </w:pPr>
      <w:r>
        <w:t>周期股都这样啊，赚的时候大赚，亏得时候大亏。具体到钢铁，是赶上供给侧改革了，和捡钱一样。</w:t>
        <w:cr/>
        <w:t/>
        <w:cr/>
        <w:t>但是，赚了大钱却不分红，这种公司就没啥价值。只有两种可能</w:t>
        <w:cr/>
        <w:t/>
        <w:cr/>
        <w:t>1，公司只是账面上赚了那么多，其实有亏空要填。</w:t>
        <w:cr/>
        <w:t/>
        <w:cr/>
        <w:t>2，公司管理层有重大人品问题，这钱准备自己留着花，而不分给股东。</w:t>
        <w:cr/>
        <w:t/>
        <w:cr/>
        <w:t>无论哪种情况，都是很糟糕的。</w:t>
        <w:cr/>
        <w:t/>
        <w:cr/>
        <w:t>买股票，有时候和找女朋友一样，不能光看漂不漂亮，还得看人品。不分红的公司人品最差。</w:t>
        <w:cr/>
        <w:t/>
        <w:cr/>
        <w:t>对了，有一种情况我认为不分红是可以接受的，就是公司有非常好的投资项目，把赚的钱都拿去再投资了。</w:t>
        <w:cr/>
        <w:t/>
        <w:cr/>
        <w:t>但是要区分具体投的是什么。钢铁公司花钱再去买设备的话，就是个无底洞，是糟糕的投资。这也是为啥重资产公司估值低的原因。</w:t>
      </w:r>
      <w:bookmarkStart w:id="0" w:name="_GoBack"/>
      <w:bookmarkEnd w:id="0"/>
    </w:p>
    <w:p w:rsidR="008905AA" w:rsidRDefault="008905AA">
      <w:pPr>
        <w:pStyle w:val="3924fbdb-916e-437c-8526-b351d9cafaba"/>
      </w:pPr>
    </w:p>
    <w:p w:rsidR="008905AA" w:rsidRDefault="008905AA">
      <w:pPr>
        <w:jc w:val="left"/>
      </w:pPr>
    </w:p>
    <w:p w:rsidR="008905AA" w:rsidRDefault="00D03710">
      <w:pPr>
        <w:pStyle w:val="b3f3f7cf-ce15-40d8-864f-f8a0a78ffd55"/>
      </w:pPr>
      <w:r>
        <w:rPr>
          <w:color w:val="5B9BD5"/>
          <w:sz w:val="28"/>
          <w:szCs w:val="28"/>
        </w:rPr>
        <w:t>教授，今天听报告会讲师说白马大蓝筹的估值已经是最高位了，后面科创板临近了小盘股也要挖坑了。但我看白马股的走势在这次调整中都很温和健康啊，我记得你以前举例说过格力净利润增长20%就相当于消化了估值什么的，能否系统讲讲白马股再次提高估值的逻辑呀？还有现在是牛市初期的判断是根据什么判断的呢？</w:t>
      </w:r>
    </w:p>
    <w:p w:rsidR="008905AA" w:rsidRDefault="00D03710">
      <w:pPr>
        <w:pStyle w:val="c5f37a8d-07e3-4f56-b169-b0c65b3c303c"/>
        <w:spacing w:line="360" w:lineRule="auto"/>
      </w:pPr>
      <w:r>
        <w:t>最高位是不可能的，你可以看看2007年大蓝筹的估值到了什么位置。不过蓝筹的确在历史相对高位，背景是中国经济换挡。</w:t>
        <w:cr/>
        <w:t/>
        <w:cr/>
        <w:t>我给你打个比方吧。我大学刚毕业到时候，大家都鄙视当公务员，有能力的同学都去企业，因为机会多。</w:t>
        <w:cr/>
        <w:t/>
        <w:cr/>
        <w:t>但是现在，很多人却挤破头去当公务员，基本公务员待遇其实一般。</w:t>
        <w:cr/>
        <w:t/>
        <w:cr/>
        <w:t>里面的原因就是在不同经济环境下，个人决策不一样。十几二十年前遍地是机会，做什么都发财，死守着公务员就傻了。</w:t>
        <w:cr/>
        <w:t/>
        <w:cr/>
        <w:t>但是当其他机会越来越少的时候，公务员职位因为其确定性，就越来越吃香。</w:t>
        <w:cr/>
        <w:t/>
        <w:cr/>
        <w:t>蓝筹涨的道理也一样。从2014年以来，蓝筹一直走大牛市。背景就是经济发展降速。</w:t>
      </w:r>
      <w:bookmarkStart w:id="0" w:name="_GoBack"/>
      <w:bookmarkEnd w:id="0"/>
    </w:p>
    <w:p w:rsidR="008905AA" w:rsidRDefault="008905AA">
      <w:pPr>
        <w:pStyle w:val="c5f37a8d-07e3-4f56-b169-b0c65b3c303c"/>
      </w:pPr>
    </w:p>
    <w:p w:rsidR="008905AA" w:rsidRDefault="008905AA">
      <w:pPr>
        <w:jc w:val="left"/>
      </w:pPr>
    </w:p>
    <w:p w:rsidR="008905AA" w:rsidRDefault="00D03710">
      <w:pPr>
        <w:pStyle w:val="8e7753d1-3a5b-4f8f-a264-96e0e2299d2c"/>
      </w:pPr>
      <w:r>
        <w:rPr>
          <w:color w:val="5B9BD5"/>
          <w:sz w:val="28"/>
          <w:szCs w:val="28"/>
        </w:rPr>
        <w:t>今天进入了您的圈子，很高兴能跟着您学习！现在问个私人问题，学飞机设计的，在国企飞机设计做了9年，因为福利房子，需要满十年才可以解除合同，工资待遇不到1万，从目前来看，呆在这里没有上升空间，但是能保底生活，但是出去没有什么行业可以接纳我们这个专业的，越要从新开始！本人想到期后出去干物流行业或者销售，又不知道怎么选择是好！目前经济条件只能说有福利房，比起来应该属于中下，孩子两个，老婆工作还行。请求教授适当给点建议或者思路！国企待久了，对社会脱节严重！</w:t>
      </w:r>
    </w:p>
    <w:p w:rsidR="008905AA" w:rsidRDefault="00D03710">
      <w:pPr>
        <w:pStyle w:val="c2847241-525c-4401-9a01-aa6681f89576"/>
        <w:spacing w:line="360" w:lineRule="auto"/>
      </w:pPr>
      <w:r>
        <w:t>先抗议一下，飞机设计这种高大上岗位，工资连一万都没有，这是日了狗了。</w:t>
        <w:cr/>
        <w:t/>
        <w:cr/>
        <w:t>如果我是你，可能未必会辞职，除非有特别确定的机会。道理也很简单，就像你说的那样，如果一起重来的话，你的竞争力还不如你刚本科毕业的时候，有家有孩子，问问自己够不够狠能996。</w:t>
        <w:cr/>
        <w:t/>
        <w:cr/>
        <w:t>我脑补一下，飞机设计这个岗位未来应该有加薪的可能。体制内就是这样，十年河东，十年河西，总有翻身做主人的时候。</w:t>
        <w:cr/>
        <w:t/>
        <w:cr/>
        <w:t>但如果你这里有比较多的空闲时间，建议可以研究一下投资。也不用水平多高，年化稳稳12%长期来看就是人生赢家了。认真学习的话，3-5年会有小成，长期来看收入也不会比外面做一份一般都工作低。</w:t>
      </w:r>
      <w:bookmarkStart w:id="0" w:name="_GoBack"/>
      <w:bookmarkEnd w:id="0"/>
    </w:p>
    <w:p w:rsidR="008905AA" w:rsidRDefault="008905AA">
      <w:pPr>
        <w:pStyle w:val="c2847241-525c-4401-9a01-aa6681f89576"/>
      </w:pPr>
    </w:p>
    <w:p w:rsidR="008905AA" w:rsidRDefault="008905AA">
      <w:pPr>
        <w:jc w:val="left"/>
      </w:pPr>
    </w:p>
    <w:p w:rsidR="008905AA" w:rsidRDefault="00D03710">
      <w:pPr>
        <w:pStyle w:val="90f64dce-9f99-462a-8b40-f49ef85d4cff"/>
      </w:pPr>
      <w:r>
        <w:rPr>
          <w:color w:val="5B9BD5"/>
          <w:sz w:val="28"/>
          <w:szCs w:val="28"/>
        </w:rPr>
        <w:t>教授，不知道你对:好公司，正常价格和正常公司，好价格。这2种持股的看法。</w:t>
        <w:cr/>
        <w:t>我的理解跟趋向于 正常公司，好价格。因为，在A股似乎大涨大跌太常见了，所以导致有些时候，好公司必须持有很久收益才比较好一般是，而我觉得我持股3年已经是极限了。</w:t>
        <w:cr/>
        <w:t>我的顾虑是:中国的政策影响股市的能力简直太恐怖了，用一些美股大师的理念，我感觉会死翘翘。</w:t>
      </w:r>
    </w:p>
    <w:p w:rsidR="008905AA" w:rsidRDefault="00D03710">
      <w:pPr>
        <w:pStyle w:val="891c2e1a-d029-42e1-94a0-50af5a6c2875"/>
        <w:spacing w:line="360" w:lineRule="auto"/>
      </w:pPr>
      <w:r>
        <w:t>当然是好公司。</w:t>
        <w:cr/>
        <w:t/>
        <w:cr/>
        <w:t>我不知道你有没有和学霸做过朋友，我有。我的感受就是他们永远会做出超出你预期的事儿来，让你感觉，靠，原来这件事还能这么做。关键是永远不掉链子，该他秀的时候就会秀。</w:t>
        <w:cr/>
        <w:t/>
        <w:cr/>
        <w:t>而普通人最大的特点就是不靠谱，你觉得该雄起了，结果发现这哥们和没睡醒一样。你觉得这回考试准备很充分该考80了吧，结果给你拿个50回来，还振振有词说考卷太难。</w:t>
        <w:cr/>
        <w:t/>
        <w:cr/>
        <w:t>或者换个大家能听懂的话来说，学霸考一百是因为考卷只有一百，而普通人考八十是因为二十分的题不会做。</w:t>
        <w:cr/>
        <w:t/>
        <w:cr/>
        <w:t>用估值来评价好企业，就好像用一张普通的试卷考学霸，根本不足以体现这哥们有多么优秀。</w:t>
      </w:r>
      <w:bookmarkStart w:id="0" w:name="_GoBack"/>
      <w:bookmarkEnd w:id="0"/>
    </w:p>
    <w:p w:rsidR="008905AA" w:rsidRDefault="008905AA">
      <w:pPr>
        <w:pStyle w:val="891c2e1a-d029-42e1-94a0-50af5a6c2875"/>
      </w:pPr>
    </w:p>
    <w:p w:rsidR="008905AA" w:rsidRDefault="008905AA">
      <w:pPr>
        <w:jc w:val="left"/>
      </w:pPr>
    </w:p>
    <w:p w:rsidR="008905AA" w:rsidRDefault="00D03710">
      <w:pPr>
        <w:pStyle w:val="08ec99dc-351d-42a1-b31c-0ee8f8683a82"/>
      </w:pPr>
      <w:r>
        <w:rPr>
          <w:color w:val="5B9BD5"/>
          <w:sz w:val="28"/>
          <w:szCs w:val="28"/>
        </w:rPr>
        <w:t>有时候看教授的文章，每一点的推导都是不同的信息分类，蛮跳跃的，想问下教授的信息流是怎样获取的，举个例子就好，小白求教</w:t>
      </w:r>
    </w:p>
    <w:p w:rsidR="008905AA" w:rsidRDefault="00D03710">
      <w:pPr>
        <w:pStyle w:val="66454943-1fca-4cdc-b607-db79cab6b9a5"/>
        <w:spacing w:line="360" w:lineRule="auto"/>
      </w:pPr>
      <w:r>
        <w:t>信息获取当然是在网上。比较重要的网站有雪球，华尔街见闻，集思录等。不过最核心的其实不是上哪个网站，而是这些网站上有哪些人是可信赖的。</w:t>
        <w:cr/>
        <w:t/>
        <w:cr/>
        <w:t>这个就依赖于判断力和长期观察了。但每天吹牛的人我会第一时间删除。</w:t>
      </w:r>
      <w:bookmarkStart w:id="0" w:name="_GoBack"/>
      <w:bookmarkEnd w:id="0"/>
    </w:p>
    <w:p w:rsidR="008905AA" w:rsidRDefault="008905AA">
      <w:pPr>
        <w:pStyle w:val="66454943-1fca-4cdc-b607-db79cab6b9a5"/>
      </w:pPr>
    </w:p>
    <w:p w:rsidR="008905AA" w:rsidRDefault="008905AA">
      <w:pPr>
        <w:jc w:val="left"/>
      </w:pPr>
    </w:p>
    <w:p w:rsidR="008905AA" w:rsidRDefault="00D03710">
      <w:pPr>
        <w:pStyle w:val="b88c294c-0cd9-4759-be0a-c6837c3165cd"/>
      </w:pPr>
      <w:r>
        <w:rPr>
          <w:color w:val="5B9BD5"/>
          <w:sz w:val="28"/>
          <w:szCs w:val="28"/>
        </w:rPr>
        <w:t>教授您好，关于ROE有两点疑问请教，一是加权ROE和摊薄ROE对投资者看哪个比较好？二是当净利润不变，负债变动不大，但企业设备折旧导致ROE增高这一点从财报中哪处看出来？谢谢。</w:t>
      </w:r>
    </w:p>
    <w:p w:rsidR="008905AA" w:rsidRDefault="00D03710">
      <w:pPr>
        <w:pStyle w:val="911bc5f4-91e6-43a2-8858-8be27e49d53f"/>
        <w:spacing w:line="360" w:lineRule="auto"/>
      </w:pPr>
      <w:r>
        <w:t>你这研究的太细了，有点钻牛角尖的味道。为了掩饰我看不懂的真相，我打算和你聊聊为啥炒股没必要看到那么细。</w:t>
        <w:cr/>
        <w:t/>
        <w:cr/>
        <w:t>巴菲特说过，模糊的正确胜于精确的错误。除非你所追寻的细节是会对企业造成重大影响，否则某个指标微小的变动，对企业的价值判断并无影响。</w:t>
        <w:cr/>
        <w:t/>
        <w:cr/>
        <w:t>我们在投资中有必要追求一定的容错性，那么，小于这个容错范围的问题都没必要深究。因为你是在投资一个股票，而不是在经营一家企业。</w:t>
        <w:cr/>
        <w:t/>
        <w:cr/>
        <w:t>忽略不必要的细节，才能将精力集中在真正重要的地方，那就是思索买入一个股票的核心逻辑。</w:t>
      </w:r>
      <w:bookmarkStart w:id="0" w:name="_GoBack"/>
      <w:bookmarkEnd w:id="0"/>
    </w:p>
    <w:p w:rsidR="008905AA" w:rsidRDefault="008905AA">
      <w:pPr>
        <w:pStyle w:val="911bc5f4-91e6-43a2-8858-8be27e49d53f"/>
      </w:pPr>
    </w:p>
    <w:p w:rsidR="008905AA" w:rsidRDefault="008905AA">
      <w:pPr>
        <w:jc w:val="left"/>
      </w:pPr>
    </w:p>
    <w:p w:rsidR="008905AA" w:rsidRDefault="00D03710">
      <w:pPr>
        <w:pStyle w:val="451b65b9-9d03-49d0-8593-f6f19ab8ad6c"/>
      </w:pPr>
      <w:r>
        <w:rPr>
          <w:color w:val="5B9BD5"/>
          <w:sz w:val="28"/>
          <w:szCs w:val="28"/>
        </w:rPr>
        <w:t xml:space="preserve"> </w:t>
      </w:r>
    </w:p>
    <w:p w:rsidR="008905AA" w:rsidRDefault="00D03710">
      <w:pPr>
        <w:pStyle w:val="b46e3056-17f3-4c31-a0dc-a22b7f2a9236"/>
        <w:spacing w:line="360" w:lineRule="auto"/>
      </w:pPr>
      <w:r>
        <w:t>视觉中国处罚结果出来了，重罚30万，哈哈哈。不知道市场怎样解读，算是过关了呢，还是商业模式证伪。</w:t>
      </w:r>
      <w:bookmarkStart w:id="0" w:name="_GoBack"/>
      <w:bookmarkEnd w:id="0"/>
    </w:p>
    <w:p w:rsidR="008905AA" w:rsidRDefault="008905AA">
      <w:pPr>
        <w:pStyle w:val="b46e3056-17f3-4c31-a0dc-a22b7f2a9236"/>
      </w:pPr>
    </w:p>
    <w:p w:rsidR="008905AA" w:rsidRDefault="008905AA">
      <w:pPr>
        <w:jc w:val="left"/>
      </w:pPr>
    </w:p>
    <w:p w:rsidR="008905AA" w:rsidRDefault="00D03710">
      <w:pPr>
        <w:pStyle w:val="01a96934-e78b-4b3d-b869-41fe281829c6"/>
      </w:pPr>
      <w:r>
        <w:rPr>
          <w:color w:val="5B9BD5"/>
          <w:sz w:val="28"/>
          <w:szCs w:val="28"/>
        </w:rPr>
        <w:t>（处男贴）请教6爷，我曾经想过，只做每个省市的最最标志性的龙头股，比如云南白药，贵州茅台，伊利股份，双汇发展，中国平安……不知此法可不可行？如果可行，那如何判定哪个股票才是某省市的最最最龙的那个龙头股呢？比如我自己其实也只数得出来上面几个，6爷可有表格参考？谢谢，感恩6爷！</w:t>
      </w:r>
    </w:p>
    <w:p w:rsidR="008905AA" w:rsidRDefault="00D03710">
      <w:pPr>
        <w:pStyle w:val="a92786fa-27f8-4a3d-94ef-0a14521a4764"/>
        <w:spacing w:line="360" w:lineRule="auto"/>
      </w:pPr>
      <w:r>
        <w:t>啊哈，这个真还是不错的思路，我从来没想过。</w:t>
        <w:cr/>
        <w:t/>
        <w:cr/>
        <w:t>表格没有，但其实拍脑袋就可以想出来。</w:t>
        <w:cr/>
        <w:t/>
        <w:cr/>
        <w:t>浙江的阿里巴巴，四川的五粮液。</w:t>
        <w:cr/>
        <w:t/>
        <w:cr/>
        <w:t>来来来，各省的小伙伴来接龙，说说你们省最牛逼的是哪个上市公司。</w:t>
      </w:r>
      <w:bookmarkStart w:id="0" w:name="_GoBack"/>
      <w:bookmarkEnd w:id="0"/>
    </w:p>
    <w:p w:rsidR="008905AA" w:rsidRDefault="008905AA">
      <w:pPr>
        <w:pStyle w:val="a92786fa-27f8-4a3d-94ef-0a14521a4764"/>
      </w:pPr>
    </w:p>
    <w:p w:rsidR="008905AA" w:rsidRDefault="008905AA">
      <w:pPr>
        <w:jc w:val="left"/>
      </w:pPr>
    </w:p>
    <w:p w:rsidR="008905AA" w:rsidRDefault="00D03710">
      <w:pPr>
        <w:pStyle w:val="1d810485-85e7-4816-9d6b-f5a4ebee64af"/>
      </w:pPr>
      <w:r>
        <w:rPr>
          <w:color w:val="5B9BD5"/>
          <w:sz w:val="28"/>
          <w:szCs w:val="28"/>
        </w:rPr>
        <w:t>教授您好，短期看，这一波经济不太景气，汽车股业绩不好，被杀的挺厉害，近期反弹都没有啥涨幅。</w:t>
        <w:cr/>
        <w:t>但我认为长远看，经济一旦回暖，中国人还是要买房买车的。那么，行业回升应该只是时间问题，是不是可以趁着这段汽车股不景气时候慢慢布局？</w:t>
      </w:r>
    </w:p>
    <w:p w:rsidR="008905AA" w:rsidRDefault="00D03710">
      <w:pPr>
        <w:pStyle w:val="4d3c779f-dff3-452d-9f66-339a7a38b8ff"/>
        <w:spacing w:line="360" w:lineRule="auto"/>
      </w:pPr>
      <w:r>
        <w:t>思路不错，但周期没把握好。</w:t>
        <w:cr/>
        <w:t/>
        <w:cr/>
        <w:t>汽车过去十年发展很快，接近饱和，我认同你说的未来还会起来，但时间点呢？</w:t>
        <w:cr/>
        <w:t/>
        <w:cr/>
        <w:t>兄弟，给你打个比方。你觉得一个妹纸长得好看，可以从18岁开始追，早点也可以从15岁开始追。但5岁就没啥必要了。</w:t>
      </w:r>
      <w:bookmarkStart w:id="0" w:name="_GoBack"/>
      <w:bookmarkEnd w:id="0"/>
    </w:p>
    <w:p w:rsidR="008905AA" w:rsidRDefault="008905AA">
      <w:pPr>
        <w:pStyle w:val="4d3c779f-dff3-452d-9f66-339a7a38b8ff"/>
      </w:pPr>
    </w:p>
    <w:p w:rsidR="008905AA" w:rsidRDefault="008905AA">
      <w:pPr>
        <w:jc w:val="left"/>
      </w:pPr>
    </w:p>
    <w:p w:rsidR="008905AA" w:rsidRDefault="00D03710">
      <w:pPr>
        <w:pStyle w:val="e01d4fac-5816-49ff-88c4-ac62dcb083df"/>
      </w:pPr>
      <w:r>
        <w:rPr>
          <w:color w:val="5B9BD5"/>
          <w:sz w:val="28"/>
          <w:szCs w:val="28"/>
        </w:rPr>
        <w:t>教授，关于尊嘉证券打新成本的问题:</w:t>
        <w:cr/>
        <w:t/>
        <w:cr/>
        <w:t>前两天我打新中了新东方在线，计算了一下成本。</w:t>
        <w:cr/>
        <w:t/>
        <w:cr/>
        <w:t>首先需要5块的报单手续费，</w:t>
        <w:cr/>
        <w:t>然后认购中签的话收取1.0077%的费用，(这个一开始尊嘉就有说明，但是日结单里面没有写清楚），比如我的中签市值是5100，那么中签后就从返款里扣了51.4港元。</w:t>
        <w:cr/>
        <w:t/>
        <w:cr/>
        <w:t>然后暗盘当天卖出，日结单里显示扣除21.8，显示包括交易费，交易征费之类的，还有暗盘费用，那这个不是和前面1.0077%重复了交易费，交易征费了吗？</w:t>
        <w:cr/>
        <w:t/>
        <w:cr/>
        <w:t>请教授说明一下</w:t>
      </w:r>
    </w:p>
    <w:p w:rsidR="008905AA" w:rsidRDefault="00D03710">
      <w:pPr>
        <w:pStyle w:val="b2e26eff-7fd8-4679-b9c4-2d7e7b0c41a2"/>
        <w:spacing w:line="360" w:lineRule="auto"/>
      </w:pPr>
      <w:r>
        <w:t>暗盘费用是单独收取的。如果不想被收，可以在首交易日卖出</w:t>
      </w:r>
      <w:bookmarkStart w:id="0" w:name="_GoBack"/>
      <w:bookmarkEnd w:id="0"/>
    </w:p>
    <w:p w:rsidR="008905AA" w:rsidRDefault="008905AA">
      <w:pPr>
        <w:pStyle w:val="b2e26eff-7fd8-4679-b9c4-2d7e7b0c41a2"/>
      </w:pPr>
    </w:p>
    <w:p w:rsidR="008905AA" w:rsidRDefault="008905AA">
      <w:pPr>
        <w:jc w:val="left"/>
      </w:pPr>
    </w:p>
    <w:p w:rsidR="008905AA" w:rsidRDefault="00D03710">
      <w:pPr>
        <w:pStyle w:val="a4a86715-3eab-4f8b-8c9c-26aa1fb93694"/>
      </w:pPr>
      <w:r>
        <w:rPr>
          <w:color w:val="5B9BD5"/>
          <w:sz w:val="28"/>
          <w:szCs w:val="28"/>
        </w:rPr>
        <w:t>教授，请问如何判断一只股票的价格是低位股，低价股？是看绝对值还是相对值还是pe之类的指标？谢谢！</w:t>
      </w:r>
    </w:p>
    <w:p w:rsidR="008905AA" w:rsidRDefault="00D03710">
      <w:pPr>
        <w:pStyle w:val="a39ae5df-baba-44a5-9de6-e8b7eaab15ca"/>
        <w:spacing w:line="360" w:lineRule="auto"/>
      </w:pPr>
      <w:r>
        <w:t>综合来看。</w:t>
        <w:cr/>
        <w:t/>
        <w:cr/>
        <w:t>绝对指标三个，pe，pb，pev。消费类看pe，周期类看pb，成长类看pev。</w:t>
        <w:cr/>
        <w:t/>
        <w:cr/>
        <w:t>相对比，看行业属性，看同行业地位。老大给溢价，老二也可以给，行业内增长特别好给溢价，管理或者技术特别好给溢价。</w:t>
        <w:cr/>
        <w:t/>
        <w:cr/>
        <w:t>长期价投看roe。</w:t>
        <w:cr/>
        <w:t/>
        <w:cr/>
        <w:t>绝对指标是基本功，类似于四则运算，但实战的时候主要还是看相对指标，这就需要对行业和企业的理解。</w:t>
      </w:r>
      <w:bookmarkStart w:id="0" w:name="_GoBack"/>
      <w:bookmarkEnd w:id="0"/>
    </w:p>
    <w:p w:rsidR="008905AA" w:rsidRDefault="008905AA">
      <w:pPr>
        <w:pStyle w:val="a39ae5df-baba-44a5-9de6-e8b7eaab15ca"/>
      </w:pPr>
    </w:p>
    <w:p w:rsidR="008905AA" w:rsidRDefault="008905AA">
      <w:pPr>
        <w:jc w:val="left"/>
      </w:pPr>
    </w:p>
    <w:p w:rsidR="008905AA" w:rsidRDefault="00D03710">
      <w:pPr>
        <w:pStyle w:val="cd8c967e-c907-4cfa-ad7e-d0ebf13c07de"/>
      </w:pPr>
      <w:r>
        <w:rPr>
          <w:color w:val="5B9BD5"/>
          <w:sz w:val="28"/>
          <w:szCs w:val="28"/>
        </w:rPr>
        <w:t>教授，我想请问下江苏有线，为什么公司市值比公司净资产还要少，这个是什么原因造成的？</w:t>
      </w:r>
    </w:p>
    <w:p w:rsidR="008905AA" w:rsidRDefault="00D03710">
      <w:pPr>
        <w:pStyle w:val="4a9fdd59-9f9d-47a5-912c-0ab0f49f7d31"/>
        <w:spacing w:line="360" w:lineRule="auto"/>
      </w:pPr>
      <w:r>
        <w:t>互联网出现之后，有线电视就是夕阳行业。有很多电视台发工资都困难。现在活的还比较好的电视台有两种，第一是垄断性如央视，第二是能创造内容如湖南卫视，浙江卫视。江苏有线显然不属于。</w:t>
        <w:cr/>
        <w:t/>
        <w:cr/>
        <w:t>如果是普通的企业，还可以断臂求生，通过裁员，转行等来实现新生。但江苏有线国企，可能性不大。</w:t>
        <w:cr/>
        <w:t/>
        <w:cr/>
        <w:t>大概率不死不活拖着，所以估值很低。</w:t>
      </w:r>
      <w:bookmarkStart w:id="0" w:name="_GoBack"/>
      <w:bookmarkEnd w:id="0"/>
    </w:p>
    <w:p w:rsidR="008905AA" w:rsidRDefault="008905AA">
      <w:pPr>
        <w:pStyle w:val="4a9fdd59-9f9d-47a5-912c-0ab0f49f7d31"/>
      </w:pPr>
    </w:p>
    <w:p w:rsidR="008905AA" w:rsidRDefault="008905AA">
      <w:pPr>
        <w:jc w:val="left"/>
      </w:pPr>
    </w:p>
    <w:p w:rsidR="008905AA" w:rsidRDefault="00D03710">
      <w:pPr>
        <w:pStyle w:val="fb9bd1b1-ac37-4e53-b2ef-659d8fd1c302"/>
      </w:pPr>
      <w:r>
        <w:rPr>
          <w:color w:val="5B9BD5"/>
          <w:sz w:val="28"/>
          <w:szCs w:val="28"/>
        </w:rPr>
        <w:t>教授，你好！之前你在回答问题的时候说，平安60非常安全，70以上长期来看没有问题。这个结论是怎么分析出来的？能否提供一下思路，感谢！</w:t>
      </w:r>
    </w:p>
    <w:p w:rsidR="008905AA" w:rsidRDefault="00D03710">
      <w:pPr>
        <w:pStyle w:val="a0dbedb0-1146-4634-a207-8e5a1c645981"/>
        <w:spacing w:line="360" w:lineRule="auto"/>
      </w:pPr>
      <w:r>
        <w:t>因为所有价投，甚至大部分趋势投资者都同意或者至少不反对平安值100。</w:t>
        <w:cr/>
        <w:t/>
        <w:cr/>
        <w:t>在全球任何一个股市，平安都该值100。但因为a股过去几年太熊，导致最近还出现过55的平安。</w:t>
        <w:cr/>
        <w:t/>
        <w:cr/>
        <w:t>但平安100只是个时间问题，也许今年，也许三年五年，总之会到的。</w:t>
        <w:cr/>
        <w:t/>
        <w:cr/>
        <w:t>我给你们打个七折，当然安全了。</w:t>
        <w:cr/>
        <w:t/>
        <w:cr/>
        <w:t>平安到不了一百，只有一种可能，就是我国经济崩了。但目前数据来看不可能。</w:t>
        <w:cr/>
        <w:t/>
        <w:cr/>
        <w:t>也就是，压制平安估值的唯一因素就是对于国运的担忧。今年以来，这方面的因素减弱了很多。</w:t>
        <w:cr/>
        <w:t/>
        <w:cr/>
        <w:t>所以</w:t>
      </w:r>
      <w:bookmarkStart w:id="0" w:name="_GoBack"/>
      <w:bookmarkEnd w:id="0"/>
    </w:p>
    <w:p w:rsidR="008905AA" w:rsidRDefault="008905AA">
      <w:pPr>
        <w:pStyle w:val="a0dbedb0-1146-4634-a207-8e5a1c645981"/>
      </w:pPr>
    </w:p>
    <w:p w:rsidR="008905AA" w:rsidRDefault="008905AA">
      <w:pPr>
        <w:jc w:val="left"/>
      </w:pPr>
    </w:p>
    <w:p w:rsidR="008905AA" w:rsidRDefault="00D03710">
      <w:pPr>
        <w:pStyle w:val="a75b4d16-0ad0-4fd5-9709-338e04aa8b98"/>
      </w:pPr>
      <w:r>
        <w:rPr>
          <w:color w:val="5B9BD5"/>
          <w:sz w:val="28"/>
          <w:szCs w:val="28"/>
        </w:rPr>
        <w:t xml:space="preserve"> </w:t>
      </w:r>
    </w:p>
    <w:p w:rsidR="008905AA" w:rsidRDefault="00D03710">
      <w:pPr>
        <w:pStyle w:val="a8aa1e65-4106-4b15-9220-1a2414cc05e4"/>
        <w:spacing w:line="360" w:lineRule="auto"/>
      </w:pPr>
      <w:r>
        <w:t>对了，给大家科普一下为啥巴黎圣母院昨天被烧了。</w:t>
        <w:cr/>
        <w:t/>
        <w:cr/>
        <w:t>今年的4月21日是复活节（注意复活节每年日子不一样），是耶教最重要的节日之一，可能仅次于圣诞节。从4月15日开始，就有为期一周的纪念活动，纪念叶苏死而复活。</w:t>
        <w:cr/>
        <w:t/>
        <w:cr/>
        <w:t>所以在这个日子烧巴黎圣母院，应该不一定是巧合，而很可能是蓄意的。</w:t>
      </w:r>
      <w:bookmarkStart w:id="0" w:name="_GoBack"/>
      <w:bookmarkEnd w:id="0"/>
    </w:p>
    <w:p w:rsidR="008905AA" w:rsidRDefault="008905AA">
      <w:pPr>
        <w:pStyle w:val="a8aa1e65-4106-4b15-9220-1a2414cc05e4"/>
      </w:pPr>
    </w:p>
    <w:p w:rsidR="008905AA" w:rsidRDefault="008905AA">
      <w:pPr>
        <w:jc w:val="left"/>
      </w:pPr>
    </w:p>
    <w:p w:rsidR="008905AA" w:rsidRDefault="00D03710">
      <w:pPr>
        <w:pStyle w:val="fe810253-22f5-4245-83e3-ae2d739784fe"/>
      </w:pPr>
      <w:r>
        <w:rPr>
          <w:color w:val="5B9BD5"/>
          <w:sz w:val="28"/>
          <w:szCs w:val="28"/>
        </w:rPr>
        <w:t xml:space="preserve"> </w:t>
      </w:r>
    </w:p>
    <w:p w:rsidR="008905AA" w:rsidRDefault="00D03710">
      <w:pPr>
        <w:pStyle w:val="e8ebf5f1-dac1-4a39-9aad-6703a576b5db"/>
        <w:spacing w:line="360" w:lineRule="auto"/>
      </w:pPr>
      <w:r>
        <w:t>最近好多人在后台给我留言，说悔恨的心情，为什么2700点、3000点不杀进去。其实我真的很能理解，因为我也是韭菜过来的。</w:t>
        <w:cr/>
        <w:t/>
        <w:cr/>
        <w:t>如果我现在手里有一笔钱，但一看平安、格力、小宁、小招这些都已经涨到这个位置了，肯定也炸了，不知道该怎么办。</w:t>
        <w:cr/>
        <w:t/>
        <w:cr/>
        <w:t>从某种程度上来说，这就是投资中的一个关键，风险与收益的对比。</w:t>
        <w:cr/>
        <w:t/>
        <w:cr/>
        <w:t>在2700点的时候，明显收益大于风险，要干。</w:t>
        <w:cr/>
        <w:t/>
        <w:cr/>
        <w:t>3000点的时候，也很明显，要干。</w:t>
        <w:cr/>
        <w:t/>
        <w:cr/>
        <w:t>但3250点的会后，也许还是收益大，但没有那么明显了，就会犹豫。</w:t>
        <w:cr/>
        <w:t/>
        <w:cr/>
        <w:t>所以投资中很重要的一点就是不要把自己摆在一个两难的位置，这个时候就是赌了，而不是投资。</w:t>
      </w:r>
      <w:bookmarkStart w:id="0" w:name="_GoBack"/>
      <w:bookmarkEnd w:id="0"/>
    </w:p>
    <w:p w:rsidR="008905AA" w:rsidRDefault="008905AA">
      <w:pPr>
        <w:pStyle w:val="e8ebf5f1-dac1-4a39-9aad-6703a576b5db"/>
      </w:pPr>
    </w:p>
    <w:p w:rsidR="008905AA" w:rsidRDefault="008905AA">
      <w:pPr>
        <w:jc w:val="left"/>
      </w:pPr>
    </w:p>
    <w:p w:rsidR="008905AA" w:rsidRDefault="00D03710">
      <w:pPr>
        <w:pStyle w:val="f2c783eb-c504-4cc7-8059-ac98227905a7"/>
      </w:pPr>
      <w:r>
        <w:rPr>
          <w:color w:val="5B9BD5"/>
          <w:sz w:val="28"/>
          <w:szCs w:val="28"/>
        </w:rPr>
        <w:t xml:space="preserve"> </w:t>
      </w:r>
    </w:p>
    <w:p w:rsidR="008905AA" w:rsidRDefault="00D03710">
      <w:pPr>
        <w:pStyle w:val="c1e37ecd-8d02-4175-bdfd-badcd409703c"/>
        <w:spacing w:line="360" w:lineRule="auto"/>
      </w:pPr>
      <w:r>
        <w:t>各位同志们，虽然今天大涨，但也要做好思想准备。问问自己，如果后面一段时间跌了会怎样。</w:t>
        <w:cr/>
        <w:t/>
        <w:cr/>
        <w:t>如果你觉得想明白了这个问题，那就无忧。</w:t>
        <w:cr/>
        <w:t/>
        <w:cr/>
        <w:t>如果没有想明白，赶紧去想。</w:t>
      </w:r>
      <w:bookmarkStart w:id="0" w:name="_GoBack"/>
      <w:bookmarkEnd w:id="0"/>
    </w:p>
    <w:p w:rsidR="008905AA" w:rsidRDefault="008905AA">
      <w:pPr>
        <w:pStyle w:val="c1e37ecd-8d02-4175-bdfd-badcd409703c"/>
      </w:pPr>
    </w:p>
    <w:p w:rsidR="008905AA" w:rsidRDefault="008905AA">
      <w:pPr>
        <w:jc w:val="left"/>
      </w:pPr>
    </w:p>
    <w:p w:rsidR="008905AA" w:rsidRDefault="00D03710">
      <w:pPr>
        <w:pStyle w:val="67df0a46-f41d-4db7-98e7-7801baf6f8a2"/>
      </w:pPr>
      <w:r>
        <w:rPr>
          <w:color w:val="5B9BD5"/>
          <w:sz w:val="28"/>
          <w:szCs w:val="28"/>
        </w:rPr>
        <w:t>教授好，如果想炒短线波动得话，应该从哪些方面入手？技术面这种东西真的有参考价值吗？如果有参考价值有没有靠谱一点的书籍可以学习一下？</w:t>
      </w:r>
    </w:p>
    <w:p w:rsidR="008905AA" w:rsidRDefault="00D03710">
      <w:pPr>
        <w:pStyle w:val="7ee3551d-1136-48f6-b17e-f8ad31aeca14"/>
        <w:spacing w:line="360" w:lineRule="auto"/>
      </w:pPr>
      <w:r>
        <w:t>不建议做短线，因为99%的做短线的都是亏。相信你去问那些1%赚到钱的短线高手，他们的回答也和我一样。</w:t>
        <w:cr/>
        <w:t/>
        <w:cr/>
        <w:t>如果不相信，请大家去看一个公众号，叫做灯心人实盘。此人曾经是民间高手，一年短线赚到六倍。然而后来全部亏光。</w:t>
        <w:cr/>
        <w:t/>
        <w:cr/>
        <w:t>后来开了公众号秀实盘，也曾经大赚，但最后钱还是越亏越少。成了一个笑话。</w:t>
        <w:cr/>
        <w:t/>
        <w:cr/>
        <w:t>这是绝大部分短线客不可避免的命运。</w:t>
        <w:cr/>
        <w:t/>
        <w:cr/>
        <w:t>技术面这个东西本质是博弈，知道的人越多越无效。我给你们举个例子，游戏里有个bug。有个人知道了，肯定大赚。</w:t>
        <w:cr/>
        <w:t/>
        <w:cr/>
        <w:t>但如果大家都知道了，都去利用，其实也就没用了。</w:t>
        <w:cr/>
        <w:t/>
        <w:cr/>
        <w:t>所以等到你们都知道技术面，其实也就是人人都知道的技术面，基本是没有价值的。</w:t>
      </w:r>
      <w:bookmarkStart w:id="0" w:name="_GoBack"/>
      <w:bookmarkEnd w:id="0"/>
    </w:p>
    <w:p w:rsidR="008905AA" w:rsidRDefault="008905AA">
      <w:pPr>
        <w:pStyle w:val="7ee3551d-1136-48f6-b17e-f8ad31aeca14"/>
      </w:pPr>
    </w:p>
    <w:p w:rsidR="008905AA" w:rsidRDefault="008905AA">
      <w:pPr>
        <w:jc w:val="left"/>
      </w:pPr>
    </w:p>
    <w:p w:rsidR="008905AA" w:rsidRDefault="00D03710">
      <w:pPr>
        <w:pStyle w:val="513db8c8-d0c6-4bd3-8f27-d5ecbc6ab80c"/>
      </w:pPr>
      <w:r>
        <w:rPr>
          <w:color w:val="5B9BD5"/>
          <w:sz w:val="28"/>
          <w:szCs w:val="28"/>
        </w:rPr>
        <w:t>教授您好，想请问下您有没有计划一般多久在星球里分享些干货，主要指体系知识这块的。加入星球主要还是想学抓鱼不是跟教授要鱼，希望能有多一些的体系化的分享哈哈哈(另外有个不情之请:能不能麻烦教授抽空整理个脑图，这样我们小白也可以自己网上找找资料学习)</w:t>
      </w:r>
    </w:p>
    <w:p w:rsidR="008905AA" w:rsidRDefault="00D03710">
      <w:pPr>
        <w:pStyle w:val="c2b680ef-dd46-408c-ad2f-c6fee6600bf0"/>
        <w:spacing w:line="360" w:lineRule="auto"/>
      </w:pPr>
      <w:r>
        <w:t>每周至少有一篇干货，时间多的话再多搞点。目前建设中的干货有三方面。</w:t>
        <w:cr/>
        <w:t/>
        <w:cr/>
        <w:t>第一是小白faq，主要针对新投资者的一些错误认识和疑惑来解答。这个系列会一直搞下去，目前已经写了两篇。</w:t>
        <w:cr/>
        <w:t/>
        <w:cr/>
        <w:t>第二是攻略篇，就是手把手教某些简单的投资套路，目前已经有骑白马打新攻略，未来会补充，估计会有10篇左右，而且内容会动态更新。</w:t>
        <w:cr/>
        <w:t/>
        <w:cr/>
        <w:t>第三是投资理念篇，这个可能和你说的脑图有关系。正在逐步完善中，另外我自己也在写一本书，都和这个相关。</w:t>
        <w:cr/>
        <w:t/>
        <w:cr/>
        <w:t>最后就是问答，我会针对有价值的问题仔细回答，相信对大多数人有帮助。</w:t>
      </w:r>
      <w:bookmarkStart w:id="0" w:name="_GoBack"/>
      <w:bookmarkEnd w:id="0"/>
    </w:p>
    <w:p w:rsidR="008905AA" w:rsidRDefault="008905AA">
      <w:pPr>
        <w:pStyle w:val="c2b680ef-dd46-408c-ad2f-c6fee6600bf0"/>
      </w:pPr>
    </w:p>
    <w:p w:rsidR="008905AA" w:rsidRDefault="008905AA">
      <w:pPr>
        <w:jc w:val="left"/>
      </w:pPr>
    </w:p>
    <w:p w:rsidR="008905AA" w:rsidRDefault="00D03710">
      <w:pPr>
        <w:pStyle w:val="c0f1e5dc-9b0b-4ba1-aba9-d274fd6a5e1e"/>
      </w:pPr>
      <w:r>
        <w:rPr>
          <w:color w:val="5B9BD5"/>
          <w:sz w:val="28"/>
          <w:szCs w:val="28"/>
        </w:rPr>
        <w:t>最近十年期国债上涨很多，这对股市是利空还是利好呀。我查了下资料，十年期国债是无风险收益率定锚，无风险收益率增高，对股票是利空。然而，可能是很多人把国债卖了买入股票，这对股市又是利好。教授有了解这到底是偏利好还是利空吗</w:t>
      </w:r>
    </w:p>
    <w:p w:rsidR="008905AA" w:rsidRDefault="00D03710">
      <w:pPr>
        <w:pStyle w:val="c5d2b9a6-4ce3-4aee-84f4-934a51a8394d"/>
        <w:spacing w:line="360" w:lineRule="auto"/>
      </w:pPr>
      <w:r>
        <w:t>好问题，不过很复杂。股票和国债之间有四种关系。股债双牛，股债双熊，股牛债熊，股熊债牛。</w:t>
        <w:cr/>
        <w:t/>
        <w:cr/>
        <w:t>如何经济特别好，会导致股债双牛</w:t>
        <w:cr/>
        <w:t/>
        <w:cr/>
        <w:t>经济很差，双熊。</w:t>
        <w:cr/>
        <w:t/>
        <w:cr/>
        <w:t>经济一般般，大家就会选买哪个。</w:t>
        <w:cr/>
        <w:t/>
        <w:cr/>
        <w:t>十年期国债上涨，严格来说我认为你的分析是对的，说明大家有避险情绪，对股市不太信任。但是在a股影响股市的因素太多，也许短期内某位大佬的一念之差比国债影响力更大。</w:t>
        <w:cr/>
        <w:t/>
        <w:cr/>
        <w:t>所以不必太纠结这个问题。</w:t>
        <w:cr/>
        <w:t/>
        <w:cr/>
        <w:t>对了，如果你有心深入研究这个问题，可以百度“美林时钟”，相信会有收获。</w:t>
      </w:r>
      <w:bookmarkStart w:id="0" w:name="_GoBack"/>
      <w:bookmarkEnd w:id="0"/>
    </w:p>
    <w:p w:rsidR="008905AA" w:rsidRDefault="008905AA">
      <w:pPr>
        <w:pStyle w:val="c5d2b9a6-4ce3-4aee-84f4-934a51a8394d"/>
      </w:pPr>
    </w:p>
    <w:p w:rsidR="008905AA" w:rsidRDefault="008905AA">
      <w:pPr>
        <w:jc w:val="left"/>
      </w:pPr>
    </w:p>
    <w:p w:rsidR="008905AA" w:rsidRDefault="00D03710">
      <w:pPr>
        <w:pStyle w:val="7e2bc783-144c-4ff8-8efa-b78ae6636d92"/>
      </w:pPr>
      <w:r>
        <w:rPr>
          <w:color w:val="5B9BD5"/>
          <w:sz w:val="28"/>
          <w:szCs w:val="28"/>
        </w:rPr>
        <w:t>教授您好，交银优势行业混合是否继续持有呢。。因为视觉中国那个问题</w:t>
      </w:r>
    </w:p>
    <w:p w:rsidR="008905AA" w:rsidRDefault="00D03710">
      <w:pPr>
        <w:pStyle w:val="c38c4cf3-70c3-4d03-abe3-1349518326de"/>
        <w:spacing w:line="360" w:lineRule="auto"/>
      </w:pPr>
      <w:r>
        <w:t>这个问题很多人问，这里解释一发。</w:t>
        <w:cr/>
        <w:t/>
        <w:cr/>
        <w:t>第一，基金肯定持有一揽子股票，具体到交银这个，视觉中国占比大约3%左右，跌光也就3%，更何况不可能跌光所以放心。</w:t>
        <w:cr/>
        <w:t/>
        <w:cr/>
        <w:t>第二，如果你们都是近期买的，赎回是要费用的。印象中可能1%左右，所以赎回本身费用就超过视觉中国带来的损失了。如果没记错的话，持有超过一年以上就不需要赎回费了。</w:t>
        <w:cr/>
        <w:t/>
        <w:cr/>
        <w:t>第三，既然买基金了，就不用关心这种小事儿，只要看主流即可。遭遇黑天鹅是投资中难免的事儿，只要整体风险可控就可以无视。</w:t>
      </w:r>
      <w:bookmarkStart w:id="0" w:name="_GoBack"/>
      <w:bookmarkEnd w:id="0"/>
    </w:p>
    <w:p w:rsidR="008905AA" w:rsidRDefault="008905AA">
      <w:pPr>
        <w:pStyle w:val="c38c4cf3-70c3-4d03-abe3-1349518326de"/>
      </w:pPr>
    </w:p>
    <w:p w:rsidR="008905AA" w:rsidRDefault="008905AA">
      <w:pPr>
        <w:jc w:val="left"/>
      </w:pPr>
    </w:p>
    <w:p w:rsidR="008905AA" w:rsidRDefault="00D03710">
      <w:pPr>
        <w:pStyle w:val="8cb8168a-d7d4-4d62-a040-962f8944844e"/>
      </w:pPr>
      <w:r>
        <w:rPr>
          <w:color w:val="5B9BD5"/>
          <w:sz w:val="28"/>
          <w:szCs w:val="28"/>
        </w:rPr>
        <w:t xml:space="preserve"> </w:t>
      </w:r>
    </w:p>
    <w:p w:rsidR="008905AA" w:rsidRDefault="00D03710">
      <w:pPr>
        <w:pStyle w:val="ef1ab5ca-bb7e-4537-8f1f-22a247792207"/>
        <w:spacing w:line="360" w:lineRule="auto"/>
      </w:pPr>
      <w:r>
        <w:t>关于奔驰车盖上哭事件说点心里话吧，可能zhengzhi上不一定正确，大家体谅哈。</w:t>
        <w:cr/>
        <w:t/>
        <w:cr/>
        <w:t>从4S店美女经理的嘴脸上，实际上可以看到底层人民的做事原则，就是畏威而不怀德。你就牛逼我就服你，你老实我就欺负你，最气人的是欺负了你嘴上还要说是为你好。欺负老实人是底层的一种生态，鲁迅先生说过，强者挥刀向更强者，弱者挥刀向更弱者。后面那个弱者挥刀向更弱者，就是底层生态。</w:t>
        <w:cr/>
        <w:t/>
        <w:cr/>
        <w:t>4S点的美女经理虽然可能有钱，但心态上还是非常Low的底层心态。</w:t>
        <w:cr/>
        <w:t/>
        <w:cr/>
        <w:t>从车主身上，我们则能看到逻辑和话语的力量。其实每年维权的车主都很多，但影响力有限。但这次引爆了上亿人的讨论，就在于逻辑清晰、言语有力，三言两语就把4S店的嘴脸给揭示出来了，获得了全国人民的同情。</w:t>
        <w:cr/>
        <w:t/>
        <w:cr/>
        <w:t>更关键的是，车主妹纸的逻辑短小直接，没有添油加醋的地方，这也是其成功的一个关键。很多时候我们和人讲道理，明明你有90%的道理，但偏偏要去那10%的地方去争，结果被对方利用，明明有理的事情变成了各打五十大板。</w:t>
        <w:cr/>
        <w:t/>
        <w:cr/>
        <w:t>做投资也一样，我们只做确定性大的投资。一个投资逻辑想通以后，我们只去做那最正确的90%，而忽略有争议的10%。否则你非要去那10%争，最后往往浪费时间精力。</w:t>
      </w:r>
      <w:bookmarkStart w:id="0" w:name="_GoBack"/>
      <w:bookmarkEnd w:id="0"/>
    </w:p>
    <w:p w:rsidR="008905AA" w:rsidRDefault="008905AA">
      <w:pPr>
        <w:pStyle w:val="ef1ab5ca-bb7e-4537-8f1f-22a247792207"/>
      </w:pPr>
    </w:p>
    <w:p w:rsidR="008905AA" w:rsidRDefault="008905AA">
      <w:pPr>
        <w:jc w:val="left"/>
      </w:pPr>
    </w:p>
    <w:p w:rsidR="008905AA" w:rsidRDefault="00D03710">
      <w:pPr>
        <w:pStyle w:val="fba46303-2a53-4ace-9b0e-1ffd0d3d6f76"/>
      </w:pPr>
      <w:r>
        <w:rPr>
          <w:color w:val="5B9BD5"/>
          <w:sz w:val="28"/>
          <w:szCs w:val="28"/>
        </w:rPr>
        <w:t>教授好啊，问一个可能有点搞笑的问题！就是说如果牛市真的来了，作为普通人怎么去把握这次机会呢！我具体一点说，我去年毕业，双非学校，机械专业，现在在长春一家汽车零部件外企工作，因为我在生产，有加班费，我预计一年下来能剩下5万，你别笑，我这待遇在我同学里就不错了，这是真事，家里更不会给我钱让我去炒股。比如说牛市来了，可能券商会火吧，我就算进不去券商，但有没有和券商合作的机会呢、或者进入会和券商合作的公司工作？上面提到的券商只是一个思路，还望教授指点，有点搞笑哈，我猜教授的答案大概率是好好工作同时学经验吧，机会还会有的！先谢谢教授了！</w:t>
      </w:r>
    </w:p>
    <w:p w:rsidR="008905AA" w:rsidRDefault="00D03710">
      <w:pPr>
        <w:pStyle w:val="52573761-f754-4da8-a695-3ff8ebd44c58"/>
        <w:spacing w:line="360" w:lineRule="auto"/>
      </w:pPr>
      <w:r>
        <w:t>啊哈，其实你说的答案的确是我一开始想说的，但后来仔细看了下你的问题，觉得你的思路很清奇，所以多扯几句。</w:t>
        <w:cr/>
        <w:t/>
        <w:cr/>
        <w:t>我认识一些人，是从传统行业进到金融投资领域的，也做到不错，反正几年时间北京上海的房子是买下了。</w:t>
        <w:cr/>
        <w:t/>
        <w:cr/>
        <w:t>他们的共同点是首先进入行业研究领域，俗称的行研。因为一般人去投资界，比投资知识或者能力，暂时肯定比不过科班出身的，优势在于对行业比较熟悉。行研算是入门岗位，一年收入大概小几十万，做好了年能到大几十万，然后就考虑进一步直接自己做基金精力。</w:t>
        <w:cr/>
        <w:t/>
        <w:cr/>
        <w:t>投资是一个看脸的行业，所以没有人脉的话对学历和经历要求比较高，私募的要求可能会低点。对了，这些岗位大多数集中在北上广深杭。</w:t>
        <w:cr/>
        <w:t/>
        <w:cr/>
        <w:t>另外，如果你人脉广会来事的话，还有一个岗位适合你就是券商的地方营业厅，反正只要你能拉到客户和资金你就是老大。杭州龙井路营业厅的工作人员，天天去章建平家做家务，吸引了20亿资金天天做短线，日子过得很好。</w:t>
        <w:cr/>
        <w:t/>
        <w:cr/>
        <w:t>好了只能帮你到这里了。</w:t>
        <w:cr/>
        <w:t/>
        <w:cr/>
        <w:t>对了，我怎么听说你们那儿，在贵司工作的小伙子在婚姻市场都可以横着走。赶紧找个大长腿妹纸是正经。</w:t>
      </w:r>
      <w:bookmarkStart w:id="0" w:name="_GoBack"/>
      <w:bookmarkEnd w:id="0"/>
    </w:p>
    <w:p w:rsidR="008905AA" w:rsidRDefault="008905AA">
      <w:pPr>
        <w:pStyle w:val="52573761-f754-4da8-a695-3ff8ebd44c58"/>
      </w:pPr>
    </w:p>
    <w:p w:rsidR="008905AA" w:rsidRDefault="008905AA">
      <w:pPr>
        <w:jc w:val="left"/>
      </w:pPr>
    </w:p>
    <w:p w:rsidR="008905AA" w:rsidRDefault="00D03710">
      <w:pPr>
        <w:pStyle w:val="71711389-46a0-4ad1-8785-e8e6467f6208"/>
      </w:pPr>
      <w:r>
        <w:rPr>
          <w:color w:val="5B9BD5"/>
          <w:sz w:val="28"/>
          <w:szCs w:val="28"/>
        </w:rPr>
        <w:t>教授你好，我看好房地产板块，理由如下：</w:t>
        <w:cr/>
        <w:t xml:space="preserve">（1）社融数据超预期，货币宽松利率下行 </w:t>
        <w:cr/>
        <w:t>（2）房产销售小复苏 ，修复原本悲观预期</w:t>
        <w:cr/>
        <w:t xml:space="preserve">（3）估值低，利润释放进行中 </w:t>
        <w:cr/>
        <w:t xml:space="preserve">（4）泰禾集团年报和一季报亮眼，下周有催化板块可能。 </w:t>
        <w:cr/>
        <w:t>教授怎么看房地产板块？</w:t>
      </w:r>
    </w:p>
    <w:p w:rsidR="008905AA" w:rsidRDefault="00D03710">
      <w:pPr>
        <w:pStyle w:val="d661b332-a85d-40dc-a7f7-13b4271a0bc6"/>
        <w:spacing w:line="360" w:lineRule="auto"/>
      </w:pPr>
      <w:r>
        <w:t>借着你这个帖子聊下房产股吧。今年看起来，房产形式比我想象的好，至少流动性又出来了。不过也不能指望房价大涨，最近国管公积金政策和征信政策都说明政府还是在压房价，这个我今天公众号会重点写，大家可以关注。</w:t>
        <w:cr/>
        <w:t/>
        <w:cr/>
        <w:t>但由于新的户口政策和银根松动，肯定会制造出一批刚需，一二线整体无忧，三四线没戏n所以最好远离。</w:t>
        <w:cr/>
        <w:t/>
        <w:cr/>
        <w:t>从这个思路出发，房地产会出现投资机会，但应该优选选择布局一二线的。另外你说的泰禾最好不要碰，资金链非常紧，随时可能完蛋。年报好没啥用，赚的那点钱和债务比起来不算啥。</w:t>
        <w:cr/>
        <w:t/>
        <w:cr/>
        <w:t>不排除泰禾被炒一波的可能性，但这种股我是不会去碰的。</w:t>
      </w:r>
      <w:bookmarkStart w:id="0" w:name="_GoBack"/>
      <w:bookmarkEnd w:id="0"/>
    </w:p>
    <w:p w:rsidR="008905AA" w:rsidRDefault="008905AA">
      <w:pPr>
        <w:pStyle w:val="d661b332-a85d-40dc-a7f7-13b4271a0bc6"/>
      </w:pPr>
    </w:p>
    <w:p w:rsidR="008905AA" w:rsidRDefault="008905AA">
      <w:pPr>
        <w:jc w:val="left"/>
      </w:pPr>
    </w:p>
    <w:p w:rsidR="008905AA" w:rsidRDefault="00D03710">
      <w:pPr>
        <w:pStyle w:val="fc725aa4-33f4-45bd-889c-fb2953b50e9b"/>
      </w:pPr>
      <w:r>
        <w:rPr>
          <w:color w:val="5B9BD5"/>
          <w:sz w:val="28"/>
          <w:szCs w:val="28"/>
        </w:rPr>
        <w:t xml:space="preserve"> </w:t>
      </w:r>
    </w:p>
    <w:p w:rsidR="008905AA" w:rsidRDefault="00D03710">
      <w:pPr>
        <w:pStyle w:val="4ae596db-495c-459c-acfd-0a13deb78635"/>
        <w:spacing w:line="360" w:lineRule="auto"/>
      </w:pPr>
      <w:r>
        <w:t xml:space="preserve">&lt;e type="hashtag" hid="825158122242" title="%23%E5%B0%8F%E7%99%BDFAQ%23" /&gt; </w:t>
        <w:cr/>
        <w:t/>
        <w:cr/>
        <w:t>Q2：不对啊教授，我明明发现有些股神很灵的，准确率远高于你说的60%，虽然不能说100%，但70-80%是没有问题的。</w:t>
        <w:cr/>
        <w:t/>
        <w:cr/>
        <w:t>A2：核心是是否理解了周期和正确率的关系。有很多在短期内看起来很高的正确率，在长期来看是无意义的，甚至是有害的。</w:t>
        <w:cr/>
        <w:t/>
        <w:cr/>
        <w:t>举两个生活中的例子。</w:t>
        <w:cr/>
        <w:t/>
        <w:cr/>
        <w:t>我大学里有几个同学，平时不太用功，考试就靠作弊，屡屡得手，应该说作弊这个决策正确率很高，十几次都成功了。但不幸后来四六级考试的时候又作弊（代考）被抓，最后被开除学籍。那么在这一次失败面前，前面的十几次成功都毫无意义，因为他得到了一个学生最失败的结局。</w:t>
        <w:cr/>
        <w:t/>
        <w:cr/>
        <w:t>另外一个例子是抄作业，进入中学后由于课程变难，很多人为了应付家长和老师就每天抄作业。每一天都应付过去了，甚至平时的小考试也靠小抄应付过去了。但一旦面对高考就束手无策，成绩一坨shit--学生时代最大的失败。</w:t>
        <w:cr/>
        <w:t/>
        <w:cr/>
        <w:t>上面两个例子都是大量的短期正确决策导致的长期错误。</w:t>
        <w:cr/>
        <w:t/>
        <w:cr/>
        <w:t>股市里类似的情况也非常多，甚至可以认为大部分看似正确率很高的都属于这种情况。</w:t>
        <w:cr/>
        <w:t/>
        <w:cr/>
        <w:t>我写过一篇文章，叫做《三起三落雷立刚，读懂可增一甲子功力》就是一个典型的分析，大家可以直接去订阅号上找。雷立刚凭借几十万起家，迅速积累到2000万左右资金，可以认为这一期间绝大多数的决策都是正确的，但在2015年股灾中一把清零。这样的循环，在他十几年的炒股生涯中出现过三次，并非偶然。</w:t>
        <w:cr/>
        <w:t/>
        <w:cr/>
        <w:t>雪球上有位被众多小散崇拜的大V也类似，看起来对市场了解非常深刻，经常是正确的，但最后去炒比特币一把输光。</w:t>
        <w:cr/>
        <w:t/>
        <w:cr/>
        <w:t>李佛摩尔和徐翔则是另外两个例子。他们被众多小散所崇拜，投机犀利无比，但李佛摩尔三次破产最后一次自杀，徐翔股灾中做空最终坐牢。</w:t>
        <w:cr/>
        <w:t/>
        <w:cr/>
        <w:t>类似于这样起起伏伏的例子太多了，甚至是短线客的常态。原因还是这句话：</w:t>
        <w:cr/>
        <w:t/>
        <w:cr/>
        <w:t>大量的短期正确决策积累起来，非常有可能是长期错误的。</w:t>
        <w:cr/>
        <w:t/>
        <w:cr/>
        <w:t>以上分析的是所谓经常正确的股神的第一种情况。就是股市的确很厉害，但最后难逃天道这一刀。</w:t>
        <w:cr/>
        <w:t/>
        <w:cr/>
        <w:t>还有一种没有那么高大上，比较low。</w:t>
        <w:cr/>
        <w:t/>
        <w:cr/>
        <w:t>大家但凡在市场里待久了就会有感觉，在某一段时间内自己特别准，八九不离十，换了一段时间就不灵，经常犯错。</w:t>
        <w:cr/>
        <w:t/>
        <w:cr/>
        <w:t>所以另外一种套路就是有些公司会搞一个矩阵，里面包含很多大V。大家都有灵的时候，这段时间谁灵，大家都给这个大V推粉丝，然后收割一波。下段时间这个不灵了也没关系，换一个推。反正风格各异的大V，总有一两个是灵的。</w:t>
        <w:cr/>
        <w:t/>
        <w:cr/>
        <w:t>但问题是，等你跟了以后，可能很快外部形势发生变化，灵的也变成不灵了。</w:t>
        <w:cr/>
        <w:t/>
        <w:cr/>
        <w:t>所以实际情况并不是这个大V特别灵，高到了70-80%。而是这段时间市场状况比较适合他的风格而已，一旦市场风格切换，那就完蛋了。这说的是第二种情况。</w:t>
        <w:cr/>
        <w:t/>
        <w:cr/>
        <w:t>但两种情况的共同点就是，很灵在投资上并不是一件好事，容易使人失去敬畏之心，最后一把清零。</w:t>
      </w:r>
      <w:bookmarkStart w:id="0" w:name="_GoBack"/>
      <w:bookmarkEnd w:id="0"/>
    </w:p>
    <w:p w:rsidR="008905AA" w:rsidRDefault="008905AA">
      <w:pPr>
        <w:pStyle w:val="4ae596db-495c-459c-acfd-0a13deb78635"/>
      </w:pPr>
    </w:p>
    <w:p w:rsidR="008905AA" w:rsidRDefault="008905AA">
      <w:pPr>
        <w:jc w:val="left"/>
      </w:pPr>
    </w:p>
    <w:p w:rsidR="008905AA" w:rsidRDefault="00D03710">
      <w:pPr>
        <w:pStyle w:val="915c6712-b4fd-4a21-af41-33b4770e3b40"/>
      </w:pPr>
      <w:r>
        <w:rPr>
          <w:color w:val="5B9BD5"/>
          <w:sz w:val="28"/>
          <w:szCs w:val="28"/>
        </w:rPr>
        <w:t xml:space="preserve"> </w:t>
      </w:r>
    </w:p>
    <w:p w:rsidR="008905AA" w:rsidRDefault="00D03710">
      <w:pPr>
        <w:pStyle w:val="b04d5a41-8f54-4e5b-8c8a-80f5d0bf98b6"/>
        <w:spacing w:line="360" w:lineRule="auto"/>
      </w:pPr>
      <w:r>
        <w:t>&lt;e type="hashtag" hid="825158122242" title="%23%E5%B0%8F%E7%99%BDFAQ%23" /&gt;</w:t>
        <w:cr/>
        <w:t/>
        <w:cr/>
        <w:t>今天开始进行小白FAQ的建设工作。所谓FAQ，就是Frequently Asked Question，最常问的问题。所有的问题会有两个来源，第一是给读者大人给我的问题，第二是我自己认为非常重要的问题（换句话说，如果你能问出这个问题，并知道答案，说明已经具备相当水平）。</w:t>
        <w:cr/>
        <w:t/>
        <w:cr/>
        <w:t>Q1：炒股（投资）最难的是什么？</w:t>
        <w:cr/>
        <w:t/>
        <w:cr/>
        <w:t>A1：最难的是你的思路和方法很难在短期证实或者证伪，你也很难在短期内判断一个人水平比你高还是比你低。</w:t>
        <w:cr/>
        <w:t/>
        <w:cr/>
        <w:t>在我们一生的工作和学习中，大部分事情是可以短期证实或者证伪的。学习的时候，一道题目做对了就能拿分，做错了就完蛋，有很明确的标志。水平比你高的人，通常可以Cover你，也就是你会的他都会，你不会的他还会。比方说A和B参加同一个考试，A考了90分，B考了70分，最常见的情况是B的那个70分A都会，然后A还比B多懂了20分的题目。这样，B要不要向A学习，如何向A学习是很明确的问题，不存在争议。</w:t>
        <w:cr/>
        <w:t/>
        <w:cr/>
        <w:t>工作的情况虽然比学习要复杂一些，但大部分时候也类似。如果A总是能搞定很多事情而B搞不定，A的KPI就是比B高一块，那么反馈也是很直接的，B必须向A学习。</w:t>
        <w:cr/>
        <w:t/>
        <w:cr/>
        <w:t>以上我们可以归纳出两点：1、明确标准（正确的做法总是能获得正面的结果，反之亦然）、2、快速反馈。这样就使得任何人总可以沿着一条正确的路径来进行迭代。</w:t>
        <w:cr/>
        <w:t/>
        <w:cr/>
        <w:t>而股市的特点正好完全相反。</w:t>
        <w:cr/>
        <w:t/>
        <w:cr/>
        <w:t>第一，没有明确的标准，正确的做法只能从概率上获得正面结果，但并不绝对。举例来说A是超级高手所有判断的成功率是55%，B是小白成功率只有45%。但在短期内很可能B因为运气好战绩碾压了A，这就给人一个错觉就是A好像水平也就是一坨shit。</w:t>
        <w:cr/>
        <w:t/>
        <w:cr/>
        <w:t>第二，反馈机制超级长，可能要长达一生。美国著名操盘手李佛摩尔曾经富可敌国，一生三次破产。前两次破产后都通过少量资金投机迅速满血复活，但在最后一次破产后自杀，并留下纸条：我这一生是完全失败的。截取李佛摩尔不同的人生片段，会对其产生完全相反的评价。A股中也是如此，徐翔被誉为股神，最终却身陷牢狱，其投资到底是成功还是失败到目前为止仍充满争议，可能要过20年才能盖棺定论。</w:t>
        <w:cr/>
        <w:t/>
        <w:cr/>
        <w:t>所以在股市和其他任何投资中，最重要是建立起来概率和周期的思维。</w:t>
        <w:cr/>
        <w:t/>
        <w:cr/>
        <w:t>概率是指，高手也不是100%对，而只是对的概率较高。所谓较高也绝对不是90%、80%那样的高，总体来说能做到55-60%就非常了不起了。</w:t>
        <w:cr/>
        <w:t/>
        <w:cr/>
        <w:t>周期是指，同一个问题，在不同的时间长度来看，会得到完全不同的结论。在讨论任何一个问题的时候，首先要明确的就是讨论前提到底是长期还是短期。</w:t>
        <w:cr/>
        <w:t/>
        <w:cr/>
        <w:t>现实生活中，大多数人追求的是一个问题对应一个标准答案，这种思维在股市中必然失败，这也就是为何很多高智商的人炒股失败的原因。</w:t>
      </w:r>
      <w:bookmarkStart w:id="0" w:name="_GoBack"/>
      <w:bookmarkEnd w:id="0"/>
    </w:p>
    <w:p w:rsidR="008905AA" w:rsidRDefault="008905AA">
      <w:pPr>
        <w:pStyle w:val="b04d5a41-8f54-4e5b-8c8a-80f5d0bf98b6"/>
      </w:pPr>
    </w:p>
    <w:p w:rsidR="008905AA" w:rsidRDefault="008905AA">
      <w:pPr>
        <w:jc w:val="left"/>
      </w:pPr>
    </w:p>
    <w:p w:rsidR="008905AA" w:rsidRDefault="00D03710">
      <w:pPr>
        <w:pStyle w:val="a55b57d8-8477-4bc7-ad11-3415377cc33f"/>
      </w:pPr>
      <w:r>
        <w:rPr>
          <w:color w:val="5B9BD5"/>
          <w:sz w:val="28"/>
          <w:szCs w:val="28"/>
        </w:rPr>
        <w:t xml:space="preserve"> </w:t>
      </w:r>
    </w:p>
    <w:p w:rsidR="008905AA" w:rsidRDefault="00D03710">
      <w:pPr>
        <w:pStyle w:val="6c7b3c60-2f3b-41ee-808f-37cf95074326"/>
        <w:spacing w:line="360" w:lineRule="auto"/>
      </w:pPr>
      <w:r>
        <w:t>给大家普及一下视觉中国的问题。</w:t>
        <w:cr/>
        <w:t/>
        <w:cr/>
        <w:t>视觉中国的主要业务是知识产权收费，就是有很多图片的版权，然后大家花钱买这些图片的版权。</w:t>
        <w:cr/>
        <w:t/>
        <w:cr/>
        <w:t>这个模式本身是比较正当的，但在天朝变味了。</w:t>
        <w:cr/>
        <w:t/>
        <w:cr/>
        <w:t>比方说很多公众号上都有图片，视觉中国就会给你发律师函，说你侵权。侵权就侵权吧，大家认栽，然后视觉中国就会报个添加，一张图一万块钱。</w:t>
        <w:cr/>
        <w:t/>
        <w:cr/>
        <w:t>要知道公众号上的图片不是一张两张，而是几十张，几百张。这张律师函要的就是几十万几百万了。</w:t>
        <w:cr/>
        <w:t/>
        <w:cr/>
        <w:t>一个公众号，就算头部大V一年也就赚个百万级别，普通的可能一年就赚个几万、十几万，怎么付得起这个钱呢？</w:t>
        <w:cr/>
        <w:t/>
        <w:cr/>
        <w:t>所以最后一般都会讨价还价，以一个较高的价格和视觉中国签订一个长期用图片的协议。</w:t>
        <w:cr/>
        <w:t/>
        <w:cr/>
        <w:t>本来这事儿大家也愿赌服输，毕竟新时代大家都要守法么。</w:t>
        <w:cr/>
        <w:t/>
        <w:cr/>
        <w:t>但昨天这件事儿，大家发现原来视觉中国就是碰瓷。他用来收钱的图大部分根本是自己没有版权的。</w:t>
        <w:cr/>
        <w:t/>
        <w:cr/>
        <w:t>这就说明视觉中国是一个很坏的公司，连蒙带骗带恐吓。商业模式证伪了，估计股价要腰斩。</w:t>
      </w:r>
      <w:bookmarkStart w:id="0" w:name="_GoBack"/>
      <w:bookmarkEnd w:id="0"/>
    </w:p>
    <w:p w:rsidR="008905AA" w:rsidRDefault="008905AA">
      <w:pPr>
        <w:pStyle w:val="6c7b3c60-2f3b-41ee-808f-37cf95074326"/>
      </w:pPr>
    </w:p>
    <w:p w:rsidR="008905AA" w:rsidRDefault="008905AA">
      <w:pPr>
        <w:jc w:val="left"/>
      </w:pPr>
    </w:p>
    <w:p w:rsidR="008905AA" w:rsidRDefault="00D03710">
      <w:pPr>
        <w:pStyle w:val="6ea60d19-231b-4888-9ae6-4f2671c7c956"/>
      </w:pPr>
      <w:r>
        <w:rPr>
          <w:color w:val="5B9BD5"/>
          <w:sz w:val="28"/>
          <w:szCs w:val="28"/>
        </w:rPr>
        <w:t xml:space="preserve"> </w:t>
      </w:r>
    </w:p>
    <w:p w:rsidR="008905AA" w:rsidRDefault="00D03710">
      <w:pPr>
        <w:pStyle w:val="a919de52-d228-4eb0-8e1d-02920dbc16e4"/>
        <w:spacing w:line="360" w:lineRule="auto"/>
      </w:pPr>
      <w:r>
        <w:t>朋友们，昨天星球恢复，放松一天，今天开始控水。删帖是我干的见谅，相关问题请进入每日一贴进行讨论。谢谢！</w:t>
      </w:r>
      <w:bookmarkStart w:id="0" w:name="_GoBack"/>
      <w:bookmarkEnd w:id="0"/>
    </w:p>
    <w:p w:rsidR="008905AA" w:rsidRDefault="008905AA">
      <w:pPr>
        <w:pStyle w:val="a919de52-d228-4eb0-8e1d-02920dbc16e4"/>
      </w:pPr>
    </w:p>
    <w:p w:rsidR="008905AA" w:rsidRDefault="008905AA">
      <w:pPr>
        <w:jc w:val="left"/>
      </w:pPr>
    </w:p>
    <w:p w:rsidR="008905AA" w:rsidRDefault="00D03710">
      <w:pPr>
        <w:pStyle w:val="710015d1-c0a0-44f5-8ce5-c3989e9cb6d4"/>
      </w:pPr>
      <w:r>
        <w:rPr>
          <w:color w:val="5B9BD5"/>
          <w:sz w:val="28"/>
          <w:szCs w:val="28"/>
        </w:rPr>
        <w:t xml:space="preserve"> </w:t>
      </w:r>
    </w:p>
    <w:p w:rsidR="008905AA" w:rsidRDefault="00D03710">
      <w:pPr>
        <w:pStyle w:val="7e71c65b-175e-4401-a8fe-6dec9b9c623e"/>
        <w:spacing w:line="360" w:lineRule="auto"/>
      </w:pPr>
      <w:r>
        <w:t>我发表了一篇文章：&lt;e type="web" href="https%3A%2F%2Farticles.zsxq.com%2Fid_v7zoz47gt7xl.html" title="A%E8%82%A1%E9%AA%91%E7%99%BD%E9%A9%AC%E6%89%93%E6%96%B0%E6%94%BB%E7%95%A5" /&gt;</w:t>
        <w:cr/>
        <w:t/>
        <w:cr/>
        <w:t>另将建议的门票配置情况列于其下，由于股票有涨跌，所以门票也会定期置换，大家注意时间顺序。</w:t>
        <w:cr/>
        <w:t/>
        <w:cr/>
        <w:t>2019年6月21日版本</w:t>
        <w:cr/>
        <w:t/>
        <w:cr/>
        <w:t>沪市：中国平安、中国石化；深市：双汇发展、老板电器</w:t>
        <w:cr/>
        <w:t/>
        <w:cr/>
        <w:t>2019年4月11日版本</w:t>
        <w:cr/>
        <w:t/>
        <w:cr/>
        <w:t>沪市：中国平安、浦发银行；深市：双汇发展，老板电器</w:t>
        <w:cr/>
        <w:t/>
        <w:cr/>
        <w:t>2019年3月27日版本</w:t>
        <w:cr/>
        <w:t/>
        <w:cr/>
        <w:t>沪市：中国平安、南京银行；深市：双汇发展，老板电器</w:t>
        <w:cr/>
        <w:t/>
        <w:cr/>
        <w:t>2019年3月25日版本</w:t>
        <w:cr/>
        <w:t/>
        <w:cr/>
        <w:t>沪市：中国平安、招商银行；深市：双汇发展，老板电器</w:t>
      </w:r>
      <w:bookmarkStart w:id="0" w:name="_GoBack"/>
      <w:bookmarkEnd w:id="0"/>
    </w:p>
    <w:p w:rsidR="008905AA" w:rsidRDefault="008905AA">
      <w:pPr>
        <w:pStyle w:val="7e71c65b-175e-4401-a8fe-6dec9b9c623e"/>
      </w:pPr>
    </w:p>
    <w:p w:rsidR="008905AA" w:rsidRDefault="008905AA">
      <w:pPr>
        <w:jc w:val="left"/>
      </w:pPr>
    </w:p>
    <w:p w:rsidR="008905AA" w:rsidRDefault="00D03710">
      <w:pPr>
        <w:pStyle w:val="7801f381-e455-4b32-a565-82a8679b29fc"/>
      </w:pPr>
      <w:r>
        <w:rPr>
          <w:color w:val="5B9BD5"/>
          <w:sz w:val="28"/>
          <w:szCs w:val="28"/>
        </w:rPr>
        <w:t>教授，请问你开始炒股的时候是如何搭建自己的交易系统的？有什么方法或思路经验可以分享吗？</w:t>
      </w:r>
    </w:p>
    <w:p w:rsidR="008905AA" w:rsidRDefault="00D03710">
      <w:pPr>
        <w:pStyle w:val="dad5f907-2900-4ff1-b64f-20f6c2974deb"/>
        <w:spacing w:line="360" w:lineRule="auto"/>
      </w:pPr>
      <w:r>
        <w:t>我开始炒股的时候压根儿没啥系统，和你们差不多，找朋友问个致富代码就闭着眼睛直接上。</w:t>
        <w:cr/>
        <w:t/>
        <w:cr/>
        <w:t>我记得很清楚，我第一次买股票，朋友告诉了我一个代码，我因为不熟悉买入的时候输错了其中一位。结果当天股市大跌，只有我买的这个股票还是涨的。我qq上留言去夸朋友，朋友被我憋的说不出话来。他给我推荐的那个可是跌了不少。</w:t>
        <w:cr/>
        <w:t/>
        <w:cr/>
        <w:t>我误买的这个股票叫做中孚实业，后来是个大牛股，06-07年涨了几十倍。但我并没有拿住，记得是割肉出局的。而我那个朋友水平真的不错，那一波大牛市赚了很多钱。而我虽然也靠牛市赚了点，但很少。</w:t>
        <w:cr/>
        <w:t/>
        <w:cr/>
        <w:t>举例子是想说明，体系建立是件很艰难的事儿。各位从小学一年级开始，总要到高中才能建立起基本都科学素养体系。投资一般来说需要两轮牛熊，差不多十几年。现在互联网发达，悟性高的也行一轮也可以。</w:t>
        <w:cr/>
        <w:t/>
        <w:cr/>
        <w:t>体系建立之所以难，在于必须和自己性格匹配。</w:t>
        <w:cr/>
        <w:t/>
        <w:cr/>
        <w:t>比方说我这里天天教大家价值投资，躺赢的人生，慢慢的变富。但绝大部分人就是要快快的变富，最好明天就变成有钱人。这个认识上的差距就是建立体系最大的障碍。</w:t>
        <w:cr/>
        <w:t/>
        <w:cr/>
        <w:t>投资本身是三观问题。三观不合，别人的体系就对你没用。</w:t>
      </w:r>
      <w:bookmarkStart w:id="0" w:name="_GoBack"/>
      <w:bookmarkEnd w:id="0"/>
    </w:p>
    <w:p w:rsidR="008905AA" w:rsidRDefault="008905AA">
      <w:pPr>
        <w:pStyle w:val="dad5f907-2900-4ff1-b64f-20f6c2974deb"/>
      </w:pPr>
    </w:p>
    <w:p w:rsidR="008905AA" w:rsidRDefault="008905AA">
      <w:pPr>
        <w:jc w:val="left"/>
      </w:pPr>
    </w:p>
    <w:p w:rsidR="008905AA" w:rsidRDefault="00D03710">
      <w:pPr>
        <w:pStyle w:val="0008eec3-0b38-4848-ac88-d14cecf60b1b"/>
      </w:pPr>
      <w:r>
        <w:rPr>
          <w:color w:val="5B9BD5"/>
          <w:sz w:val="28"/>
          <w:szCs w:val="28"/>
        </w:rPr>
        <w:t>教授，满仓白马打新是不是胜过定投ETF呢？</w:t>
      </w:r>
    </w:p>
    <w:p w:rsidR="008905AA" w:rsidRDefault="00D03710">
      <w:pPr>
        <w:pStyle w:val="7cb34f75-2a7d-41a0-8b46-4ae9fc0fcc1d"/>
        <w:spacing w:line="360" w:lineRule="auto"/>
      </w:pPr>
      <w:r>
        <w:t>好问题，我认为是的。不过有几个前提。</w:t>
        <w:cr/>
        <w:t/>
        <w:cr/>
        <w:t>第一个前提，你对比的是骑白马打新和hs50etf之类的指标。etf有很多种，如果是别的类型的etf就失去可比性。</w:t>
        <w:cr/>
        <w:t/>
        <w:cr/>
        <w:t>第二个前提，你需要有足够的账户。由于打新有顶格上限，一个账户的容量也就是不超过30万。如果你钱多账户少，那意义不大。未了避免误会，这里说明下，同个身份证下的所有账户算一个。通常一个人可以搞到父母，配偶的账户，加上自己的一共四个，那就可以容纳120万资金。我见过有人最多手里40多个账户的，那就可以容纳1000多万。</w:t>
        <w:cr/>
        <w:t/>
        <w:cr/>
        <w:t>目前打新收益率平均大约是年化5%左右，白马分红算是2%左右，加起来就是7%。</w:t>
        <w:cr/>
        <w:t/>
        <w:cr/>
        <w:t>假设你选中的白马股走势和etf基本一致，那你每年就多赚了7%。其实是一笔很惊人的收益。</w:t>
        <w:cr/>
        <w:t/>
        <w:cr/>
        <w:t>里面的风险就是选股不当，导致股票本身大大跑输etf。但风险和收益总是对等的，也有可能运气好跑赢啊。</w:t>
      </w:r>
      <w:bookmarkStart w:id="0" w:name="_GoBack"/>
      <w:bookmarkEnd w:id="0"/>
    </w:p>
    <w:p w:rsidR="008905AA" w:rsidRDefault="008905AA">
      <w:pPr>
        <w:pStyle w:val="7cb34f75-2a7d-41a0-8b46-4ae9fc0fcc1d"/>
      </w:pPr>
    </w:p>
    <w:p w:rsidR="008905AA" w:rsidRDefault="008905AA">
      <w:pPr>
        <w:jc w:val="left"/>
      </w:pPr>
    </w:p>
    <w:p w:rsidR="008905AA" w:rsidRDefault="00D03710">
      <w:pPr>
        <w:pStyle w:val="ba68c79a-5608-41ed-846d-4854173bc5c9"/>
      </w:pPr>
      <w:r>
        <w:rPr>
          <w:color w:val="5B9BD5"/>
          <w:sz w:val="28"/>
          <w:szCs w:val="28"/>
        </w:rPr>
        <w:t>教授好，我是浙大金融学本科大四学生，没能保上研究生，又对金融科研兴趣缺缺。现在实习在学习一些数据库方面的知识，但学习计算机又感觉自己已经落下了很多，对自己的未来很迷茫，希望能给予一些指点。谢谢！</w:t>
      </w:r>
    </w:p>
    <w:p w:rsidR="008905AA" w:rsidRDefault="00D03710">
      <w:pPr>
        <w:pStyle w:val="268db8e7-3bf0-469a-8cae-4f8e3ae47a2b"/>
        <w:spacing w:line="360" w:lineRule="auto"/>
      </w:pPr>
      <w:r>
        <w:t>学习计算机本身我觉得是没啥错的。未来金融领域肯定要用到很多计算机知识，多学一点也没错。</w:t>
        <w:cr/>
        <w:t/>
        <w:cr/>
        <w:t>不过具体到你个人，我觉得更加重要的问题是职业方向。虽然你对金融科研没啥兴趣，但你对金融行业本身有兴趣没有。毕竟浙大金融在国内虽然不算一线，至少也算二线，发展下去钱途还是非常好的。</w:t>
        <w:cr/>
        <w:t/>
        <w:cr/>
        <w:t>建议你可以找个金融企业先实习或者工作一段，找到自己的努力方向。金融领域可以做的事情也很多，可能里面就有适合你的。</w:t>
        <w:cr/>
        <w:t/>
        <w:cr/>
        <w:t>上海杭州都有一些金融和互联网结合的企业，你可以自己去找一下，看看能否有启发。</w:t>
      </w:r>
      <w:bookmarkStart w:id="0" w:name="_GoBack"/>
      <w:bookmarkEnd w:id="0"/>
    </w:p>
    <w:p w:rsidR="008905AA" w:rsidRDefault="008905AA">
      <w:pPr>
        <w:pStyle w:val="268db8e7-3bf0-469a-8cae-4f8e3ae47a2b"/>
      </w:pPr>
    </w:p>
    <w:p w:rsidR="008905AA" w:rsidRDefault="008905AA">
      <w:pPr>
        <w:jc w:val="left"/>
      </w:pPr>
    </w:p>
    <w:p w:rsidR="008905AA" w:rsidRDefault="00D03710">
      <w:pPr>
        <w:pStyle w:val="ff6260b6-8f69-4c49-943e-edb2450a88a1"/>
      </w:pPr>
      <w:r>
        <w:rPr>
          <w:color w:val="5B9BD5"/>
          <w:sz w:val="28"/>
          <w:szCs w:val="28"/>
        </w:rPr>
        <w:t>为什么说安诺其是跟风浙江龙盛的？明明是生产染料的</w:t>
      </w:r>
    </w:p>
    <w:p w:rsidR="008905AA" w:rsidRDefault="00D03710">
      <w:pPr>
        <w:pStyle w:val="bb71ce24-d7cd-44f9-b8d5-54ae37f555b6"/>
        <w:spacing w:line="360" w:lineRule="auto"/>
      </w:pPr>
      <w:r>
        <w:t>跟风不跟风还是很容易看出来的。比方说最近浙江龙盛连续涨停，那肯定是染料股的龙头。别的股涨没那么多就是跟风。</w:t>
        <w:cr/>
        <w:t/>
        <w:cr/>
        <w:t>至于到底哪个股票会成为龙头，其实是市场的选择。这次爆炸对浙江龙盛利好最大，所以市场选择了他。</w:t>
      </w:r>
      <w:bookmarkStart w:id="0" w:name="_GoBack"/>
      <w:bookmarkEnd w:id="0"/>
    </w:p>
    <w:p w:rsidR="008905AA" w:rsidRDefault="008905AA">
      <w:pPr>
        <w:pStyle w:val="bb71ce24-d7cd-44f9-b8d5-54ae37f555b6"/>
      </w:pPr>
    </w:p>
    <w:p w:rsidR="008905AA" w:rsidRDefault="008905AA">
      <w:pPr>
        <w:jc w:val="left"/>
      </w:pPr>
    </w:p>
    <w:p w:rsidR="008905AA" w:rsidRDefault="00D03710">
      <w:pPr>
        <w:pStyle w:val="a753c960-6bea-4725-affd-77a59cdab98c"/>
      </w:pPr>
      <w:r>
        <w:rPr>
          <w:color w:val="5B9BD5"/>
          <w:sz w:val="28"/>
          <w:szCs w:val="28"/>
        </w:rPr>
        <w:t xml:space="preserve"> </w:t>
      </w:r>
    </w:p>
    <w:p w:rsidR="008905AA" w:rsidRDefault="00D03710">
      <w:pPr>
        <w:pStyle w:val="81ddb4a7-867b-408e-acfd-223f9cd55fd4"/>
        <w:spacing w:line="360" w:lineRule="auto"/>
      </w:pPr>
      <w:r>
        <w:t>茅台公告，利润增长30%，市场预期25%，超出预期。看明天会不会新高。</w:t>
      </w:r>
      <w:bookmarkStart w:id="0" w:name="_GoBack"/>
      <w:bookmarkEnd w:id="0"/>
    </w:p>
    <w:p w:rsidR="008905AA" w:rsidRDefault="008905AA">
      <w:pPr>
        <w:pStyle w:val="81ddb4a7-867b-408e-acfd-223f9cd55fd4"/>
      </w:pPr>
    </w:p>
    <w:p w:rsidR="008905AA" w:rsidRDefault="008905AA">
      <w:pPr>
        <w:jc w:val="left"/>
      </w:pPr>
    </w:p>
    <w:p w:rsidR="008905AA" w:rsidRDefault="00D03710">
      <w:pPr>
        <w:pStyle w:val="ec9a01a7-4ba2-428c-93cf-ae77514be32f"/>
      </w:pPr>
      <w:r>
        <w:rPr>
          <w:color w:val="5B9BD5"/>
          <w:sz w:val="28"/>
          <w:szCs w:val="28"/>
        </w:rPr>
        <w:t xml:space="preserve"> </w:t>
      </w:r>
    </w:p>
    <w:p w:rsidR="008905AA" w:rsidRDefault="00D03710">
      <w:pPr>
        <w:pStyle w:val="4f90e415-3559-423c-b183-a1f4d5d18cd8"/>
        <w:spacing w:line="360" w:lineRule="auto"/>
      </w:pPr>
      <w:r>
        <w:t>传播一个小道消息。团贷网的老板唐军，也是派代科技是大股东。前几天将99%的股票质押给中融，准备将自己转移走。</w:t>
        <w:cr/>
        <w:t/>
        <w:cr/>
        <w:t>本来约好是中融今天给钱的，但昨晚唐军就被控制起来了。</w:t>
        <w:cr/>
        <w:t/>
        <w:cr/>
        <w:t>这世界还真有狗屎运啊。</w:t>
      </w:r>
      <w:bookmarkStart w:id="0" w:name="_GoBack"/>
      <w:bookmarkEnd w:id="0"/>
    </w:p>
    <w:p w:rsidR="008905AA" w:rsidRDefault="008905AA">
      <w:pPr>
        <w:pStyle w:val="4f90e415-3559-423c-b183-a1f4d5d18cd8"/>
      </w:pPr>
    </w:p>
    <w:p w:rsidR="008905AA" w:rsidRDefault="008905AA">
      <w:pPr>
        <w:jc w:val="left"/>
      </w:pPr>
    </w:p>
    <w:p w:rsidR="008905AA" w:rsidRDefault="00D03710">
      <w:pPr>
        <w:pStyle w:val="f1e72f1f-dfce-47f5-b291-c6e702c36bd2"/>
      </w:pPr>
      <w:r>
        <w:rPr>
          <w:color w:val="5B9BD5"/>
          <w:sz w:val="28"/>
          <w:szCs w:val="28"/>
        </w:rPr>
        <w:t>教授,最近卖一处房产有200万,但自己还有200万加快28年上浮30%,即6.37%的高息贷.这笔钱有朋友说不一定要全还给那个6.37的高息贷，可以组合理财（银行理财,私募,基金,甚至股票)。您有没有什么高见?</w:t>
      </w:r>
    </w:p>
    <w:p w:rsidR="008905AA" w:rsidRDefault="00D03710">
      <w:pPr>
        <w:pStyle w:val="465b0c28-3ef6-4e82-8c10-d623af52a046"/>
        <w:spacing w:line="360" w:lineRule="auto"/>
      </w:pPr>
      <w:r>
        <w:t>6.37的利息不低，如果是5以下还可以考虑。</w:t>
        <w:cr/>
        <w:t/>
        <w:cr/>
        <w:t>我给你举个例子，你买股票的话，现在融资利率都可以做到6.5-6.8，很多银行发的信用贷不超过6，港股账户融资理论只有2多。</w:t>
        <w:cr/>
        <w:t/>
        <w:cr/>
        <w:t>而且这些贷款或者融资，都是你想用的时候用，不用的时候可以还了不产生利息的。而你这笔钱呢，时时刻刻都产生利息。</w:t>
        <w:cr/>
        <w:t/>
        <w:cr/>
        <w:t>当然如果实在你别的渠道都借不到钱，那或许可以考虑这笔钱。但先问自己两个问题</w:t>
        <w:cr/>
        <w:t/>
        <w:cr/>
        <w:t>第一，这笔钱你最多能承受多大程度的亏损。</w:t>
        <w:cr/>
        <w:t/>
        <w:cr/>
        <w:t>第二，如果到了你自己的止损线，你的处理办法是什么。</w:t>
        <w:cr/>
        <w:t/>
        <w:cr/>
        <w:t>这两个问题如果都有明确的答案，那也行可以吧。</w:t>
      </w:r>
      <w:bookmarkStart w:id="0" w:name="_GoBack"/>
      <w:bookmarkEnd w:id="0"/>
    </w:p>
    <w:p w:rsidR="008905AA" w:rsidRDefault="008905AA">
      <w:pPr>
        <w:pStyle w:val="465b0c28-3ef6-4e82-8c10-d623af52a046"/>
      </w:pPr>
    </w:p>
    <w:p w:rsidR="008905AA" w:rsidRDefault="008905AA">
      <w:pPr>
        <w:jc w:val="left"/>
      </w:pPr>
    </w:p>
    <w:p w:rsidR="008905AA" w:rsidRDefault="00D03710">
      <w:pPr>
        <w:pStyle w:val="5a3a6e69-14e8-4fd5-80b0-d86449455ba3"/>
      </w:pPr>
      <w:r>
        <w:rPr>
          <w:color w:val="5B9BD5"/>
          <w:sz w:val="28"/>
          <w:szCs w:val="28"/>
        </w:rPr>
        <w:t>教授，流动资金大概是50w 左右（只能短期理财，一个月至三个月），我自己投了几个网贷平台，陆金所，人人贷，拍拍贷，微贷网 了，爱钱进，不知是否合理？最近了解到网金社股东很牛逼，是否值得投资呢？由于做生意的原因，每月过手有50w左右，所以希望星主解答下，像我这样的财务状况该如何操作？</w:t>
      </w:r>
    </w:p>
    <w:p w:rsidR="008905AA" w:rsidRDefault="00D03710">
      <w:pPr>
        <w:pStyle w:val="df672cfc-6d55-4d27-b7f1-824fddeb0fb3"/>
        <w:spacing w:line="360" w:lineRule="auto"/>
      </w:pPr>
      <w:r>
        <w:t>统一答复一下关于网贷的问题吧。我不知道具体平台会有什么问题，但是的确建议大家到期退出，提前支取可能性估计不大。</w:t>
        <w:cr/>
        <w:t/>
        <w:cr/>
        <w:t>网贷平台的老板一般都牛逼的，不牛逼也组不成台子啊。但这个牛逼其实是没用的，短期有问题可能还能抗一抗，长期都是真金白银，谁会来给填这个坑呢。</w:t>
        <w:cr/>
        <w:t/>
        <w:cr/>
        <w:t>当然也不用太悲观，最后肯定也有能活下来的网贷台子。但没必要为了那几个利息去冒险。我给大家算下，网贷平台，就算你一年能拿到15%利息，但还存在血本无归的可能性，收益和风险根本是不匹配的。</w:t>
        <w:cr/>
        <w:t/>
        <w:cr/>
        <w:t>办网贷台子的，十有八九不会是谦谦君子，江湖气很重。万一真出了问题，你能指望台子老板牺牲自己来赔你们的钱么？</w:t>
        <w:cr/>
        <w:t/>
        <w:cr/>
        <w:t>总之，目前这种情况下，投资网贷的风险过大，完全没必要冒险。</w:t>
      </w:r>
      <w:bookmarkStart w:id="0" w:name="_GoBack"/>
      <w:bookmarkEnd w:id="0"/>
    </w:p>
    <w:p w:rsidR="008905AA" w:rsidRDefault="008905AA">
      <w:pPr>
        <w:pStyle w:val="df672cfc-6d55-4d27-b7f1-824fddeb0fb3"/>
      </w:pPr>
    </w:p>
    <w:p w:rsidR="008905AA" w:rsidRDefault="008905AA">
      <w:pPr>
        <w:jc w:val="left"/>
      </w:pPr>
    </w:p>
    <w:p w:rsidR="008905AA" w:rsidRDefault="00D03710">
      <w:pPr>
        <w:pStyle w:val="696ed309-88c1-4a89-baf4-5cb4bdf5adf2"/>
      </w:pPr>
      <w:r>
        <w:rPr>
          <w:color w:val="5B9BD5"/>
          <w:sz w:val="28"/>
          <w:szCs w:val="28"/>
        </w:rPr>
        <w:t>教授，看五粮液1月份至今的日线，就像一条30度向上的直线。请问为什么会出现这样“完美”的机会机会？是不是理论上每支个股都会有这样的时期？谢谢</w:t>
      </w:r>
    </w:p>
    <w:p w:rsidR="008905AA" w:rsidRDefault="00D03710">
      <w:pPr>
        <w:pStyle w:val="7ceda263-fab5-4dd4-8d33-ca58a20414e1"/>
        <w:spacing w:line="360" w:lineRule="auto"/>
      </w:pPr>
      <w:r>
        <w:t>主升浪啊，理论上每个股票都会有的，实际上然并卵。</w:t>
        <w:cr/>
        <w:t/>
        <w:cr/>
        <w:t>五粮液走的那么好，主要还是前面有大哥茅台带路，一路把白酒的估值提升上去了。其次就是去年五粮液的业绩真的好，大幅增长。虽然市场不知道具体涨了多少，但肯定很多就是了。另外一个因素就是外资不断买入，有持续资金进入。</w:t>
        <w:cr/>
        <w:t/>
        <w:cr/>
        <w:t>外资对白酒感兴趣，主要是因为有中国特色。中国人有一种独特的面子思维，请人吃饭要喝最好的酒，不在乎价格。</w:t>
        <w:cr/>
        <w:t/>
        <w:cr/>
        <w:t>虽然高端白酒很贵，但和中国人的面子比起来，显得很便宜了。所以销量一直在增大。</w:t>
        <w:cr/>
        <w:t/>
        <w:cr/>
        <w:t>不过我总担心政府会给白酒加税，这是没有出手买的主要原因。</w:t>
      </w:r>
      <w:bookmarkStart w:id="0" w:name="_GoBack"/>
      <w:bookmarkEnd w:id="0"/>
    </w:p>
    <w:p w:rsidR="008905AA" w:rsidRDefault="008905AA">
      <w:pPr>
        <w:pStyle w:val="7ceda263-fab5-4dd4-8d33-ca58a20414e1"/>
      </w:pPr>
    </w:p>
    <w:p w:rsidR="008905AA" w:rsidRDefault="008905AA">
      <w:pPr>
        <w:jc w:val="left"/>
      </w:pPr>
    </w:p>
    <w:p w:rsidR="008905AA" w:rsidRDefault="00D03710">
      <w:pPr>
        <w:pStyle w:val="bad194c4-afb2-4aff-a43e-cec155203809"/>
      </w:pPr>
      <w:r>
        <w:rPr>
          <w:color w:val="5B9BD5"/>
          <w:sz w:val="28"/>
          <w:szCs w:val="28"/>
        </w:rPr>
        <w:t xml:space="preserve"> </w:t>
      </w:r>
    </w:p>
    <w:p w:rsidR="008905AA" w:rsidRDefault="00D03710">
      <w:pPr>
        <w:pStyle w:val="3589a5c4-ac86-4134-8b5a-83fea986ccf5"/>
        <w:spacing w:line="360" w:lineRule="auto"/>
      </w:pPr>
      <w:r>
        <w:t>今天下午跌了，可能和团购网暴雷有关。团购网和多个上市公司相关，比方说失控派生科技，其投资人里有九鼎投资等等。</w:t>
        <w:cr/>
        <w:t/>
        <w:cr/>
        <w:t>团购网暴雷，是对a股炒垃圾的一个警告</w:t>
      </w:r>
      <w:bookmarkStart w:id="0" w:name="_GoBack"/>
      <w:bookmarkEnd w:id="0"/>
    </w:p>
    <w:p w:rsidR="008905AA" w:rsidRDefault="008905AA">
      <w:pPr>
        <w:pStyle w:val="3589a5c4-ac86-4134-8b5a-83fea986ccf5"/>
      </w:pPr>
    </w:p>
    <w:p w:rsidR="008905AA" w:rsidRDefault="008905AA">
      <w:pPr>
        <w:jc w:val="left"/>
      </w:pPr>
    </w:p>
    <w:p w:rsidR="008905AA" w:rsidRDefault="00D03710">
      <w:pPr>
        <w:pStyle w:val="cd38c942-919e-4c33-9ee0-350e0e4ece05"/>
      </w:pPr>
      <w:r>
        <w:rPr>
          <w:color w:val="5B9BD5"/>
          <w:sz w:val="28"/>
          <w:szCs w:val="28"/>
        </w:rPr>
        <w:t>为了我们新手的学习，能否可以选择一个大盘股，周期性的对其进行分析？</w:t>
        <w:cr/>
        <w:t>我想一年的时间，通过系统的讲解一只股票，可以受益很多～</w:t>
      </w:r>
    </w:p>
    <w:p w:rsidR="008905AA" w:rsidRDefault="00D03710">
      <w:pPr>
        <w:pStyle w:val="a78c656c-24f6-4d3e-b14c-25692fb76bf9"/>
        <w:spacing w:line="360" w:lineRule="auto"/>
      </w:pPr>
      <w:r>
        <w:t>推荐你两本书。唐朝的手把手教你读财报1和2。应该能满足你的需求</w:t>
      </w:r>
      <w:bookmarkStart w:id="0" w:name="_GoBack"/>
      <w:bookmarkEnd w:id="0"/>
    </w:p>
    <w:p w:rsidR="008905AA" w:rsidRDefault="008905AA">
      <w:pPr>
        <w:pStyle w:val="a78c656c-24f6-4d3e-b14c-25692fb76bf9"/>
      </w:pPr>
    </w:p>
    <w:p w:rsidR="008905AA" w:rsidRDefault="008905AA">
      <w:pPr>
        <w:jc w:val="left"/>
      </w:pPr>
    </w:p>
    <w:p w:rsidR="008905AA" w:rsidRDefault="00D03710">
      <w:pPr>
        <w:pStyle w:val="e76541e7-281f-4371-aaab-1f244795db22"/>
      </w:pPr>
      <w:r>
        <w:rPr>
          <w:color w:val="5B9BD5"/>
          <w:sz w:val="28"/>
          <w:szCs w:val="28"/>
        </w:rPr>
        <w:t>2009年上半年，创业板预热阶段，大盘一路涨，涨到7月底歇脚。但此后中小板和主板当中带创业板概念的股票继续涨，又涨了一年半，到2010年底以统A指数计，这轮小牛市方才告结束。</w:t>
        <w:cr/>
        <w:t>所以我想请教教授，这一轮会不会是个小牛市？您对目前的大盘是如何判断的？</w:t>
      </w:r>
    </w:p>
    <w:p w:rsidR="008905AA" w:rsidRDefault="00D03710">
      <w:pPr>
        <w:pStyle w:val="f118cc92-f48c-49f2-9f46-ced8698a9b4f"/>
        <w:spacing w:line="360" w:lineRule="auto"/>
      </w:pPr>
      <w:r>
        <w:t>我的判断是大牛市，不是小牛市。但我的判断并没有什么鸟用，行情都是走出来的，所有的预判都没有意义。我们唯一要做的，就是选好股票，安静等待。</w:t>
        <w:cr/>
        <w:t/>
        <w:cr/>
        <w:t>给大家举个例子，一个20岁的年轻人，有可能遇到好时代发大财，也可能遇到艰难时世。但无论在什么时代，努力总比不努力好。</w:t>
        <w:cr/>
        <w:t/>
        <w:cr/>
        <w:t>投资也是这样，只有菜鸟才会每天考虑未来是不是牛市，高手做到就是选好股票而已。风来了，这些股票自然会上天。</w:t>
        <w:cr/>
        <w:t/>
        <w:cr/>
        <w:t>其实我一点都不喜欢牛市，当然我也不太喜欢熊市，我喜欢正常的小涨小跌的市场。在这种市场中，才是比拼水平的。牛市很大程度都是比运气。</w:t>
      </w:r>
      <w:bookmarkStart w:id="0" w:name="_GoBack"/>
      <w:bookmarkEnd w:id="0"/>
    </w:p>
    <w:p w:rsidR="008905AA" w:rsidRDefault="008905AA">
      <w:pPr>
        <w:pStyle w:val="f118cc92-f48c-49f2-9f46-ced8698a9b4f"/>
      </w:pPr>
    </w:p>
    <w:p w:rsidR="008905AA" w:rsidRDefault="008905AA">
      <w:pPr>
        <w:jc w:val="left"/>
      </w:pPr>
    </w:p>
    <w:p w:rsidR="008905AA" w:rsidRDefault="00D03710">
      <w:pPr>
        <w:pStyle w:val="2f32a8d5-12a6-4c6f-a25b-b81dae8783e1"/>
      </w:pPr>
      <w:r>
        <w:rPr>
          <w:color w:val="5B9BD5"/>
          <w:sz w:val="28"/>
          <w:szCs w:val="28"/>
        </w:rPr>
        <w:t>皇叔，最近通过您关注了骑大公众号，学习了一下，觉的目前银行股普遍估值偏低，尤其大部分银行股市净率破1，是否是长期持有的好机会？根据您的思路，长期持有并参与打新是否可行？</w:t>
      </w:r>
    </w:p>
    <w:p w:rsidR="008905AA" w:rsidRDefault="00D03710">
      <w:pPr>
        <w:pStyle w:val="922e4667-f849-4ccf-8aed-2cea578055c4"/>
        <w:spacing w:line="360" w:lineRule="auto"/>
      </w:pPr>
      <w:r>
        <w:t>借这个问题谈谈我对银行的看法。我算半个银粉，对银行有多年的跟踪。我国的银行整体来说都是低估的，主要是大家担心坏账情况，其次是担心利润下降。但也有一种声音认为不用过度担心坏账，这些都会在发展中解决。</w:t>
        <w:cr/>
        <w:t/>
        <w:cr/>
        <w:t>坏账主要是因为我国银行都是国企，要讲政治正确，因此很多时候不该放款的也放出去了。但随着供给侧改革和去年底开始的扶持私企，很多坏账都随之化解。此外目前正在进行地方政府去债务行动，未来三至五年内政府债务也会有所化解。所以坏账问题的确不用过于忧虑。退一万步说，即便银行真的隐藏着大量坏账，有一天会爆发出来，那个时候难道a股其他公司会好么？</w:t>
        <w:cr/>
        <w:t/>
        <w:cr/>
        <w:t>另一个忧虑是目前银行利润非常好，主要原因是息差很大，也就是存款和贷款利息的差额很大，银行可谓真正的躺赚。所以存在一种可能就是政府会把这个息差降下来，实际上也就是让银行给实体企业让利。</w:t>
        <w:cr/>
        <w:t/>
        <w:cr/>
        <w:t>这种可能是客观存在的。但后果最坏也就是银行利润增速下降或者归零，利润减少不太可能。所以也不用过虑。</w:t>
        <w:cr/>
        <w:t/>
        <w:cr/>
        <w:t>所以总体我是看好银行的。从这个逻辑出发买点银行etf屯着没有问题。</w:t>
        <w:cr/>
        <w:t/>
        <w:cr/>
        <w:t>如果进一步还要挑选到底是什么银行更好，哪有几个推荐。</w:t>
        <w:cr/>
        <w:t/>
        <w:cr/>
        <w:t>四大行工农中建，通常推荐工行和建行。工行是公认经营水平最高，建行是房贷占比最高，大家知道房贷是最安全的贷款，所以建行坏账最少。</w:t>
        <w:cr/>
        <w:t/>
        <w:cr/>
        <w:t>股份制行里通常推荐招行和平安，最多加个民生。招行水平最高不解释，平安银行是因为有中国平安加持，转型很快被看好。民生主要是估值低到不像话，大家赌估值水平回升。</w:t>
        <w:cr/>
        <w:t/>
        <w:cr/>
        <w:t>地方商业行我最喜欢宁波银行，增长快，互联网业务出色。也有喜欢南京银行的，理由类似，但我认为不如宁波银行。</w:t>
        <w:cr/>
        <w:t/>
        <w:cr/>
        <w:t>对了，还有个不错的地方商业行叫做贵阳银行可以考虑。</w:t>
        <w:cr/>
        <w:t/>
        <w:cr/>
        <w:t>还有一种特殊的银行叫做农商行，过去的农村信用社改制来的，港股里面有不少。但通常管理水平较低，里面很可能有雷，不建议新手去玩。</w:t>
        <w:cr/>
        <w:t/>
        <w:cr/>
        <w:t>另外，很多银行都有港股，价格往往比a股便宜不少。如果有渠道的话，可以直接用港股券商来购买。注意，用港股通不太划算，因为分红要交20%的税。</w:t>
        <w:cr/>
        <w:t/>
        <w:cr/>
        <w:t>以上关于银行说的比较全面了。未来关于银行的问题都请参见这个回答，一般可能我就不回答了。谢谢！</w:t>
      </w:r>
      <w:bookmarkStart w:id="0" w:name="_GoBack"/>
      <w:bookmarkEnd w:id="0"/>
    </w:p>
    <w:p w:rsidR="008905AA" w:rsidRDefault="008905AA">
      <w:pPr>
        <w:pStyle w:val="922e4667-f849-4ccf-8aed-2cea578055c4"/>
      </w:pPr>
    </w:p>
    <w:p w:rsidR="008905AA" w:rsidRDefault="008905AA">
      <w:pPr>
        <w:jc w:val="left"/>
      </w:pPr>
    </w:p>
    <w:p w:rsidR="008905AA" w:rsidRDefault="00D03710">
      <w:pPr>
        <w:pStyle w:val="05ee24ba-1770-47ab-aa5f-b4b19bfe5ec0"/>
      </w:pPr>
      <w:r>
        <w:rPr>
          <w:color w:val="5B9BD5"/>
          <w:sz w:val="28"/>
          <w:szCs w:val="28"/>
        </w:rPr>
        <w:t>教授早上好！想请问您看青松股份如何？是否可以建仓？</w:t>
        <w:cr/>
        <w:t>冒昧打扰，如果方便的话，请赐教。</w:t>
      </w:r>
    </w:p>
    <w:p w:rsidR="008905AA" w:rsidRDefault="00D03710">
      <w:pPr>
        <w:pStyle w:val="12a7a285-ed85-491b-a421-962385711ffb"/>
        <w:spacing w:line="360" w:lineRule="auto"/>
      </w:pPr>
      <w:r>
        <w:t>青松股份我还比较熟悉，是典型的白马股，业绩每年都在上升，目前看市盈率也不高。公司主营的冰片和樟脑的价格这几年也一直走高，这是利润增长的主要来源。主要的问题是最近推出了定增，价格不太高，让市场不太高兴。</w:t>
        <w:cr/>
        <w:t> </w:t>
        <w:cr/>
        <w:t>是不是能买我没法给你直接的答案，但有三条建议供参考。</w:t>
        <w:cr/>
        <w:t> </w:t>
        <w:cr/>
        <w:t>第一、樟脑和冰片的价格是不是会持续上涨，至少也不会下跌。</w:t>
        <w:cr/>
        <w:t> </w:t>
        <w:cr/>
        <w:t>第二，这次公司定增拿了钱是去干什么，是不是去扩大产能。我查了下，公司的说法是增加面膜、护肤品、湿巾的产能。这些产品的利润肯定都是非常高的。那么进一步可能你需要去分析，国内在这些产品方面，产能是不足还是过剩。如果是不足，那肯定是好事。如果本身过剩，那么公司冲进去以后的优势会是什么，如果有优势，那也没有问题。</w:t>
        <w:cr/>
        <w:t> </w:t>
        <w:cr/>
        <w:t>我这里无责任脑补一下，既然是上市公司，肯定生产质量还是有保证。那么针对那些小厂，就可能有降维打击的优势。因为这些产品最重要的就是安全性。</w:t>
        <w:cr/>
        <w:t> </w:t>
        <w:cr/>
        <w:t>第三，公司拿了钱是去收购诺斯贝尔，那么这家公司是不是值这个钱，利润情况如何。这笔交易是否合理，还是有猫腻在里面。</w:t>
        <w:cr/>
        <w:t> </w:t>
        <w:cr/>
        <w:t>如果以上三条都没有问题，那就可以买。</w:t>
      </w:r>
      <w:bookmarkStart w:id="0" w:name="_GoBack"/>
      <w:bookmarkEnd w:id="0"/>
    </w:p>
    <w:p w:rsidR="008905AA" w:rsidRDefault="008905AA">
      <w:pPr>
        <w:pStyle w:val="12a7a285-ed85-491b-a421-962385711ffb"/>
      </w:pPr>
    </w:p>
    <w:p w:rsidR="008905AA" w:rsidRDefault="008905AA">
      <w:pPr>
        <w:jc w:val="left"/>
      </w:pPr>
    </w:p>
    <w:p w:rsidR="008905AA" w:rsidRDefault="00D03710">
      <w:pPr>
        <w:pStyle w:val="fdaae712-a146-44dd-aef0-2e4a007108db"/>
      </w:pPr>
      <w:r>
        <w:rPr>
          <w:color w:val="5B9BD5"/>
          <w:sz w:val="28"/>
          <w:szCs w:val="28"/>
        </w:rPr>
        <w:t>教授，在类似最近这种回调周期融资分批买入平安，华泰这种标的，等待指数回升后卖出，您觉得这样操作可行吗？</w:t>
      </w:r>
    </w:p>
    <w:p w:rsidR="008905AA" w:rsidRDefault="00D03710">
      <w:pPr>
        <w:pStyle w:val="1a3600ae-940b-42b4-b7eb-6880c84cae01"/>
        <w:spacing w:line="360" w:lineRule="auto"/>
      </w:pPr>
      <w:r>
        <w:t>这里面最重要的一个问题是你的逻辑到底是短中长哪种？</w:t>
        <w:cr/>
        <w:t/>
        <w:cr/>
        <w:t>通常大部分人进股市的时候，都会先玩短线，亏差不多了，一部分人退出股市，另外一部分人通过反思进行成长。</w:t>
        <w:cr/>
        <w:t/>
        <w:cr/>
        <w:t>对了，你这里提到了融资，我是坚决反对新手上融资的。任何股票，注意我说的是任何股票，都可能在短期内跌掉20%以上。假设你有一万块钱，又融资了一万块钱，这时候股价跌了20%，你的总亏损来到了40%，那你准备怎么办呢？</w:t>
        <w:cr/>
        <w:t/>
        <w:cr/>
        <w:t>股市需要长期生存的艺术，不能把自己放在一个崩盘的可能性当中。</w:t>
        <w:cr/>
        <w:t/>
        <w:cr/>
        <w:t>换句话说，股市最需要的是猥琐发育，然后等到牛市捡钱。</w:t>
      </w:r>
      <w:bookmarkStart w:id="0" w:name="_GoBack"/>
      <w:bookmarkEnd w:id="0"/>
    </w:p>
    <w:p w:rsidR="008905AA" w:rsidRDefault="008905AA">
      <w:pPr>
        <w:pStyle w:val="1a3600ae-940b-42b4-b7eb-6880c84cae01"/>
      </w:pPr>
    </w:p>
    <w:p w:rsidR="008905AA" w:rsidRDefault="008905AA">
      <w:pPr>
        <w:jc w:val="left"/>
      </w:pPr>
    </w:p>
    <w:p w:rsidR="008905AA" w:rsidRDefault="00D03710">
      <w:pPr>
        <w:pStyle w:val="a5355212-ed42-41e9-ad46-d2d1b2dc2dc8"/>
      </w:pPr>
      <w:r>
        <w:rPr>
          <w:color w:val="5B9BD5"/>
          <w:sz w:val="28"/>
          <w:szCs w:val="28"/>
        </w:rPr>
        <w:t>请问教授对于小额资金来说，比如市值7w，是不是应该尽量持有少数股票，提高个股的可操作性？还是应该持有多板块多只股，提高风险对冲？谢谢</w:t>
      </w:r>
    </w:p>
    <w:p w:rsidR="008905AA" w:rsidRDefault="00D03710">
      <w:pPr>
        <w:pStyle w:val="0f8fb3dd-7aa4-43cd-b96c-eae84e485a7d"/>
        <w:spacing w:line="360" w:lineRule="auto"/>
      </w:pPr>
      <w:r>
        <w:t>从操作习惯来说，我认为再小的资金也需要分仓。一般来说肯定还是要兼顾打新，所以深市和沪市要平均分配。我的习惯是各分配两支，这样就有四支了。</w:t>
        <w:cr/>
        <w:t/>
        <w:cr/>
        <w:t>有些大v可能说小钱买一两个就可以了，我认为不正确。7万也好，700万也好，都是需要我们认真对待的。</w:t>
        <w:cr/>
        <w:t/>
        <w:cr/>
        <w:t>举个例子，读书的时候，如果平时作业你不认真对待，那又怎能指望考试突然就爆发呢？</w:t>
        <w:cr/>
        <w:t/>
        <w:cr/>
        <w:t>另外我觉得，人生不同阶段对钱的态度不同。比方说刚工作，7万也不少，那就是值得你认真对待的。如果不愿意花太多时间，那么去买基金好了，没必要来买股票。</w:t>
        <w:cr/>
        <w:t/>
        <w:cr/>
        <w:t>当然也有一种可能，就是你发现了一个特别好的机会，准备一把梭。但如果真有这样的机会，其实7万和70万也没啥区别，可能到了700万会有点区别。</w:t>
      </w:r>
      <w:bookmarkStart w:id="0" w:name="_GoBack"/>
      <w:bookmarkEnd w:id="0"/>
    </w:p>
    <w:p w:rsidR="008905AA" w:rsidRDefault="008905AA">
      <w:pPr>
        <w:pStyle w:val="0f8fb3dd-7aa4-43cd-b96c-eae84e485a7d"/>
      </w:pPr>
    </w:p>
    <w:p w:rsidR="008905AA" w:rsidRDefault="008905AA">
      <w:pPr>
        <w:jc w:val="left"/>
      </w:pPr>
    </w:p>
    <w:p w:rsidR="008905AA" w:rsidRDefault="00D03710">
      <w:pPr>
        <w:pStyle w:val="27e13f3b-884e-42e8-9923-10c32ecb3c07"/>
      </w:pPr>
      <w:r>
        <w:rPr>
          <w:color w:val="5B9BD5"/>
          <w:sz w:val="28"/>
          <w:szCs w:val="28"/>
        </w:rPr>
        <w:t>刘教授，请教一下聚光科技，它一边大股东在减持，一边公司又在回购股份，这个想不明白啊，这个难道他们也在炒股吗？这个能说说您的看法吗？</w:t>
      </w:r>
    </w:p>
    <w:p w:rsidR="008905AA" w:rsidRDefault="00D03710">
      <w:pPr>
        <w:pStyle w:val="a0513cfa-42d1-40e5-812b-3c48af7e396c"/>
        <w:spacing w:line="360" w:lineRule="auto"/>
      </w:pPr>
      <w:r>
        <w:t>聚光科技我比较熟悉，两个大股东都认识。他们主要的资产就是聚光科技，所以如果别的地方需要花钱的话，那肯定需要减持才有钱。其实大股东减持是很正常的，马云和马化腾也多次减持，并不会长期影响公司股价。</w:t>
        <w:cr/>
        <w:t/>
        <w:cr/>
        <w:t>回购和减持是不一样的。回购用的是公司的钱，不是股东的钱。举例来说，聚光科技的两个大股东加起来占30+%的股份，公司假设有100块钱，只有30+是他们的。</w:t>
        <w:cr/>
        <w:t/>
        <w:cr/>
        <w:t>另外，公司的钱要变成个人的钱，还西药交高额的个税。</w:t>
        <w:cr/>
        <w:t/>
        <w:cr/>
        <w:t>所以我觉得以上行为挺正常，不用多想。大股东需要用钱，公司又不想股价跌而已。</w:t>
      </w:r>
      <w:bookmarkStart w:id="0" w:name="_GoBack"/>
      <w:bookmarkEnd w:id="0"/>
    </w:p>
    <w:p w:rsidR="008905AA" w:rsidRDefault="008905AA">
      <w:pPr>
        <w:pStyle w:val="a0513cfa-42d1-40e5-812b-3c48af7e396c"/>
      </w:pPr>
    </w:p>
    <w:p w:rsidR="008905AA" w:rsidRDefault="008905AA">
      <w:pPr>
        <w:jc w:val="left"/>
      </w:pPr>
    </w:p>
    <w:p w:rsidR="008905AA" w:rsidRDefault="00D03710">
      <w:pPr>
        <w:pStyle w:val="b46177af-856f-4f13-bf89-4db14d09cfd2"/>
      </w:pPr>
      <w:r>
        <w:rPr>
          <w:color w:val="5B9BD5"/>
          <w:sz w:val="28"/>
          <w:szCs w:val="28"/>
        </w:rPr>
        <w:t>刘教授，一个公司，发生融资／融券，会对股价产生什么样的影响呢？另外公司进行流通股增发或者缩减，会产生什么影响呢？上述这些行为，股市里一般都怎么进行称呼呢？另外公司产生这些信息，什么样的平台上我们可以或者这些最新的消息或是提前感知到这些趋势呢？</w:t>
      </w:r>
    </w:p>
    <w:p w:rsidR="008905AA" w:rsidRDefault="00D03710">
      <w:pPr>
        <w:pStyle w:val="9b04fcde-dad0-4f00-a158-eeeb0b1600d7"/>
        <w:spacing w:line="360" w:lineRule="auto"/>
      </w:pPr>
      <w:r>
        <w:t>融资融券是投资者行为，不是公司行为。</w:t>
        <w:cr/>
        <w:t/>
        <w:cr/>
        <w:t>增发问题比较复杂，要看两点。</w:t>
        <w:cr/>
        <w:t/>
        <w:cr/>
        <w:t>第一增发价格，如果比现价低很多，比方说20%以上，那肯定是利空，相当于有人用比你便宜很多的价格买了这个股票。如果差价在20%以内，应该还可以。</w:t>
        <w:cr/>
        <w:t/>
        <w:cr/>
        <w:t>第二是资金用途。如果拿了钱是用来扩大生产以后赚更多的钱，那就是利好。如果就是圈一笔钱那就是割韭菜，利空。不过钱到底用在哪里需要仔细分析，有时候公告上面是会故意误导你的。</w:t>
        <w:cr/>
        <w:t/>
        <w:cr/>
        <w:t>还要一点就是，熊市增发基本会被理解为利空，牛市则会被理解为利好。这个本质上就是市场的情绪。</w:t>
      </w:r>
      <w:bookmarkStart w:id="0" w:name="_GoBack"/>
      <w:bookmarkEnd w:id="0"/>
    </w:p>
    <w:p w:rsidR="008905AA" w:rsidRDefault="008905AA">
      <w:pPr>
        <w:pStyle w:val="9b04fcde-dad0-4f00-a158-eeeb0b1600d7"/>
      </w:pPr>
    </w:p>
    <w:p w:rsidR="008905AA" w:rsidRDefault="008905AA">
      <w:pPr>
        <w:jc w:val="left"/>
      </w:pPr>
    </w:p>
    <w:p w:rsidR="008905AA" w:rsidRDefault="00D03710">
      <w:pPr>
        <w:pStyle w:val="54304d2e-ca42-403f-8737-70687ea7bd38"/>
      </w:pPr>
      <w:r>
        <w:rPr>
          <w:color w:val="5B9BD5"/>
          <w:sz w:val="28"/>
          <w:szCs w:val="28"/>
        </w:rPr>
        <w:t>这波涨得最嗨的就是工业大麻，请问教授，工业大麻真的那么重要吗？长得最凶的顺灏股份已经涨了5倍多……请问皇叔教授，对这个板块后市怎么看？</w:t>
      </w:r>
    </w:p>
    <w:p w:rsidR="008905AA" w:rsidRDefault="00D03710">
      <w:pPr>
        <w:pStyle w:val="0e4a6898-b394-4369-95d4-a2752ae72ed7"/>
        <w:spacing w:line="360" w:lineRule="auto"/>
      </w:pPr>
      <w:r>
        <w:t>工业大麻是典型的炒作，大a股的特色之一。全世界大麻需求量也就那么大，就算全给那几家公司了，也不可能带来那么大的涨幅。</w:t>
        <w:cr/>
        <w:t/>
        <w:cr/>
        <w:t>任何市场一定有炒作，举例来说，前几天美股上市的九城，和贾跃亭的ff粘上了关系，当天先是暴涨100%，后开又变成跌10%。</w:t>
        <w:cr/>
        <w:t/>
        <w:cr/>
        <w:t>不过a股的炒作主要是因为没有做空机制，只要拉上去就没有对手盘。类似的炒作如果在欧美股市，分分钟就被空头教做人了。</w:t>
        <w:cr/>
        <w:t/>
        <w:cr/>
        <w:t>我建议大家对于这些概念就当没看到，原因就是你根本玩不过那些游资的，去了就是送菜。</w:t>
        <w:cr/>
        <w:t/>
        <w:cr/>
        <w:t>实在不相信，大家可以拿一万块钱出来专门去玩这些概念，玩上半年，看看还剩多少。就当交学费了。</w:t>
      </w:r>
      <w:bookmarkStart w:id="0" w:name="_GoBack"/>
      <w:bookmarkEnd w:id="0"/>
    </w:p>
    <w:p w:rsidR="008905AA" w:rsidRDefault="008905AA">
      <w:pPr>
        <w:pStyle w:val="0e4a6898-b394-4369-95d4-a2752ae72ed7"/>
      </w:pPr>
    </w:p>
    <w:p w:rsidR="008905AA" w:rsidRDefault="008905AA">
      <w:pPr>
        <w:jc w:val="left"/>
      </w:pPr>
    </w:p>
    <w:p w:rsidR="008905AA" w:rsidRDefault="00D03710">
      <w:pPr>
        <w:pStyle w:val="6dcc6484-2071-403b-b04b-f33e0abddb6e"/>
      </w:pPr>
      <w:r>
        <w:rPr>
          <w:color w:val="5B9BD5"/>
          <w:sz w:val="28"/>
          <w:szCs w:val="28"/>
        </w:rPr>
        <w:t xml:space="preserve"> </w:t>
      </w:r>
    </w:p>
    <w:p w:rsidR="008905AA" w:rsidRDefault="00D03710">
      <w:pPr>
        <w:pStyle w:val="125ea26b-99b8-4d8f-9527-38509b3ec636"/>
        <w:spacing w:line="360" w:lineRule="auto"/>
      </w:pPr>
      <w:r>
        <w:t>嘚瑟一下，前天晚上刚给出打新配置。分别是中国平安，招商银行，双汇发展，老板电器。今天分别就涨了2%，2.73%，1.17%，3.3%。</w:t>
        <w:cr/>
        <w:t/>
        <w:cr/>
        <w:t>现在稍微修改一下。变成中国平安，宁波银行，双汇发展，老板电器。</w:t>
        <w:cr/>
        <w:t/>
        <w:cr/>
        <w:t>小招改小宁的理由是昨天小宁被乌龙指了，错杀，价格相对低了。</w:t>
        <w:cr/>
        <w:t/>
        <w:cr/>
        <w:t>2019年3月27日版本。</w:t>
      </w:r>
      <w:bookmarkStart w:id="0" w:name="_GoBack"/>
      <w:bookmarkEnd w:id="0"/>
    </w:p>
    <w:p w:rsidR="008905AA" w:rsidRDefault="008905AA">
      <w:pPr>
        <w:pStyle w:val="125ea26b-99b8-4d8f-9527-38509b3ec636"/>
      </w:pPr>
    </w:p>
    <w:p w:rsidR="008905AA" w:rsidRDefault="008905AA">
      <w:pPr>
        <w:jc w:val="left"/>
      </w:pPr>
    </w:p>
    <w:p w:rsidR="008905AA" w:rsidRDefault="00D03710">
      <w:pPr>
        <w:pStyle w:val="49551eec-6281-43dc-9017-9ec3e2c4524c"/>
      </w:pPr>
      <w:r>
        <w:rPr>
          <w:color w:val="5B9BD5"/>
          <w:sz w:val="28"/>
          <w:szCs w:val="28"/>
        </w:rPr>
        <w:t xml:space="preserve"> </w:t>
      </w:r>
    </w:p>
    <w:p w:rsidR="008905AA" w:rsidRDefault="00D03710">
      <w:pPr>
        <w:pStyle w:val="517f23dc-df76-4519-aadf-9498eb799185"/>
        <w:spacing w:line="360" w:lineRule="auto"/>
      </w:pPr>
      <w:r>
        <w:t>说一下最近的知识星球写作计划，大家提下意见。先准备写5篇吧。</w:t>
        <w:cr/>
        <w:t/>
        <w:cr/>
        <w:t>1、投资的本质——风险概率的识别</w:t>
        <w:cr/>
        <w:t/>
        <w:cr/>
        <w:t>2、现金流的价值</w:t>
        <w:cr/>
        <w:t/>
        <w:cr/>
        <w:t>3、工资与投资，双轮驱动的财富自由之路</w:t>
        <w:cr/>
        <w:t/>
        <w:cr/>
        <w:t>4、股市，房市，债市</w:t>
        <w:cr/>
        <w:t/>
        <w:cr/>
        <w:t>5、股市中的α和β</w:t>
      </w:r>
      <w:bookmarkStart w:id="0" w:name="_GoBack"/>
      <w:bookmarkEnd w:id="0"/>
    </w:p>
    <w:p w:rsidR="008905AA" w:rsidRDefault="008905AA">
      <w:pPr>
        <w:pStyle w:val="517f23dc-df76-4519-aadf-9498eb799185"/>
      </w:pPr>
    </w:p>
    <w:p w:rsidR="008905AA" w:rsidRDefault="008905AA">
      <w:pPr>
        <w:jc w:val="left"/>
      </w:pPr>
    </w:p>
    <w:p w:rsidR="008905AA" w:rsidRDefault="00D03710">
      <w:pPr>
        <w:pStyle w:val="22306c32-c401-4b60-91f6-fa677c4a85b2"/>
      </w:pPr>
      <w:r>
        <w:rPr>
          <w:color w:val="5B9BD5"/>
          <w:sz w:val="28"/>
          <w:szCs w:val="28"/>
        </w:rPr>
        <w:t>教授，说到5G肯定华为中兴是中军了。为什么中兴通讯港股才22港币，A股29块人民币，中间的差价这么大，是否买港股的中兴更合适呢？</w:t>
      </w:r>
    </w:p>
    <w:p w:rsidR="008905AA" w:rsidRDefault="00D03710">
      <w:pPr>
        <w:pStyle w:val="1532e27a-a568-40a8-a8bb-c8bce2f9fa4a"/>
        <w:spacing w:line="360" w:lineRule="auto"/>
      </w:pPr>
      <w:r>
        <w:t>借你这个问题谈下a股和h股倒挂的事儿。h股是外资定价，a股是内资定价，所以总体a股的股票估值高很多。如果投机的话可能还是a股好，我个人认为中兴虽然也是个不错的股票，但那分红是没前途的，主要还是投机。</w:t>
        <w:cr/>
        <w:t/>
        <w:cr/>
        <w:t>但如果真是原因老老实实当股东，分红高的股票可以选港股。但是要注意，港股通分红要交税，建议想办法直接开港股账户购买。</w:t>
      </w:r>
      <w:bookmarkStart w:id="0" w:name="_GoBack"/>
      <w:bookmarkEnd w:id="0"/>
    </w:p>
    <w:p w:rsidR="008905AA" w:rsidRDefault="008905AA">
      <w:pPr>
        <w:pStyle w:val="1532e27a-a568-40a8-a8bb-c8bce2f9fa4a"/>
      </w:pPr>
    </w:p>
    <w:p w:rsidR="008905AA" w:rsidRDefault="008905AA">
      <w:pPr>
        <w:jc w:val="left"/>
      </w:pPr>
    </w:p>
    <w:p w:rsidR="008905AA" w:rsidRDefault="00D03710">
      <w:pPr>
        <w:pStyle w:val="4a80a49a-5362-4771-b7f4-171cabff9c6f"/>
      </w:pPr>
      <w:r>
        <w:rPr>
          <w:color w:val="5B9BD5"/>
          <w:sz w:val="28"/>
          <w:szCs w:val="28"/>
        </w:rPr>
        <w:t>教授你好，伊利股份这只股票怎么样呢？</w:t>
      </w:r>
    </w:p>
    <w:p w:rsidR="008905AA" w:rsidRDefault="00D03710">
      <w:pPr>
        <w:pStyle w:val="5e190683-9930-4eb7-ad79-b401e7e63d7d"/>
        <w:spacing w:line="360" w:lineRule="auto"/>
      </w:pPr>
      <w:r>
        <w:t>借你这个问题说说我对伊利的看法。伊利真的是好股票，最关键是跑道好，牛奶行业在未来大有可为。越来越多的中国人开始有喝牛奶的习惯，这个市场太大了。虽然伊利是国企，但牛奶这个行业相对简单，不需要太大的创新，只需要规模和市场渠道。</w:t>
        <w:cr/>
        <w:t/>
        <w:cr/>
        <w:t>不过近年伊利增长比较慢，18年利润只增长5%，这一点让人不爽，也是近期没有大涨的主要原因。</w:t>
        <w:cr/>
        <w:t/>
        <w:cr/>
        <w:t>关心伊利的同学们可以在这个帖子下讨论。</w:t>
      </w:r>
      <w:bookmarkStart w:id="0" w:name="_GoBack"/>
      <w:bookmarkEnd w:id="0"/>
    </w:p>
    <w:p w:rsidR="008905AA" w:rsidRDefault="008905AA">
      <w:pPr>
        <w:pStyle w:val="5e190683-9930-4eb7-ad79-b401e7e63d7d"/>
      </w:pPr>
    </w:p>
    <w:p w:rsidR="008905AA" w:rsidRDefault="008905AA">
      <w:pPr>
        <w:jc w:val="left"/>
      </w:pPr>
    </w:p>
    <w:p w:rsidR="008905AA" w:rsidRDefault="00D03710">
      <w:pPr>
        <w:pStyle w:val="4fc91a9e-5fdc-4a18-aac2-03087b4ef458"/>
      </w:pPr>
      <w:r>
        <w:rPr>
          <w:color w:val="5B9BD5"/>
          <w:sz w:val="28"/>
          <w:szCs w:val="28"/>
        </w:rPr>
        <w:t>教授，为什么银行里南京银行和宁波银行，保险里中国太保和中国平安估值差这么多？虽然我4个都有，但是都重仓了便宜的。。</w:t>
      </w:r>
    </w:p>
    <w:p w:rsidR="008905AA" w:rsidRDefault="00D03710">
      <w:pPr>
        <w:pStyle w:val="c77cca9d-c6f5-40ad-9b91-03135fbedb24"/>
        <w:spacing w:line="360" w:lineRule="auto"/>
      </w:pPr>
      <w:r>
        <w:t>你说的估值大概是指pe，但实际上更好的标准是peg。peg的本质就是将pe和利润增长这两个指标结合起来考虑。晚点我会专门馔文说明。</w:t>
      </w:r>
      <w:bookmarkStart w:id="0" w:name="_GoBack"/>
      <w:bookmarkEnd w:id="0"/>
    </w:p>
    <w:p w:rsidR="008905AA" w:rsidRDefault="008905AA">
      <w:pPr>
        <w:pStyle w:val="c77cca9d-c6f5-40ad-9b91-03135fbedb24"/>
      </w:pPr>
    </w:p>
    <w:p w:rsidR="008905AA" w:rsidRDefault="008905AA">
      <w:pPr>
        <w:jc w:val="left"/>
      </w:pPr>
    </w:p>
    <w:p w:rsidR="008905AA" w:rsidRDefault="00D03710">
      <w:pPr>
        <w:pStyle w:val="e092d7d1-f021-4685-8a6f-9abd7af259b3"/>
      </w:pPr>
      <w:r>
        <w:rPr>
          <w:color w:val="5B9BD5"/>
          <w:sz w:val="28"/>
          <w:szCs w:val="28"/>
        </w:rPr>
        <w:t>教授好，港股第一次打新就踩了润利海事这个小雷，想请教一下港股打新的时候有哪些规避这种坑货的策略吗？目前我从润利海事上看到的是二次上市、90％股票公开配售给小散这两个问题点。</w:t>
      </w:r>
    </w:p>
    <w:p w:rsidR="008905AA" w:rsidRDefault="00D03710">
      <w:pPr>
        <w:pStyle w:val="eaa3b30e-5aaf-4f13-9234-2cdc8de8c7b0"/>
        <w:spacing w:line="360" w:lineRule="auto"/>
      </w:pPr>
      <w:r>
        <w:t>这个问题可能有普遍性，统一答复一下。港股打新随机性很大，最好的办法是用概率去战胜个股的涨跌，就是尽量多打，用赚钱的去覆盖亏损。目前来看，港股新股中的东南亚股，字母股，创业板赚钱概率较大，但很难归纳出什么股会亏钱。</w:t>
      </w:r>
      <w:bookmarkStart w:id="0" w:name="_GoBack"/>
      <w:bookmarkEnd w:id="0"/>
    </w:p>
    <w:p w:rsidR="008905AA" w:rsidRDefault="008905AA">
      <w:pPr>
        <w:pStyle w:val="eaa3b30e-5aaf-4f13-9234-2cdc8de8c7b0"/>
      </w:pPr>
    </w:p>
    <w:p w:rsidR="008905AA" w:rsidRDefault="008905AA">
      <w:pPr>
        <w:jc w:val="left"/>
      </w:pPr>
    </w:p>
    <w:p w:rsidR="008905AA" w:rsidRDefault="00D03710">
      <w:pPr>
        <w:pStyle w:val="1cd6594e-8b1b-426b-b6ac-82878fcaed95"/>
      </w:pPr>
      <w:r>
        <w:rPr>
          <w:color w:val="5B9BD5"/>
          <w:sz w:val="28"/>
          <w:szCs w:val="28"/>
        </w:rPr>
        <w:t xml:space="preserve"> </w:t>
      </w:r>
    </w:p>
    <w:p w:rsidR="008905AA" w:rsidRDefault="00D03710">
      <w:pPr>
        <w:pStyle w:val="b2cb2531-9d14-4d39-8ffd-13065efe7ea5"/>
        <w:spacing w:line="360" w:lineRule="auto"/>
      </w:pPr>
      <w:r>
        <w:t>A股打新配置更新一下，一共四个股票。沪市：中国平安、招商银行；深市：双汇发展、老板电器。2019年3月26日版本。</w:t>
        <w:cr/>
        <w:t/>
        <w:cr/>
        <w:t>资金量20万左右或以内，平均分配到4个股票里。预期打新年华收益为5%左右。</w:t>
      </w:r>
      <w:bookmarkStart w:id="0" w:name="_GoBack"/>
      <w:bookmarkEnd w:id="0"/>
    </w:p>
    <w:p w:rsidR="008905AA" w:rsidRDefault="008905AA">
      <w:pPr>
        <w:pStyle w:val="b2cb2531-9d14-4d39-8ffd-13065efe7ea5"/>
      </w:pPr>
    </w:p>
    <w:p w:rsidR="008905AA" w:rsidRDefault="008905AA">
      <w:pPr>
        <w:jc w:val="left"/>
      </w:pPr>
    </w:p>
    <w:p w:rsidR="008905AA" w:rsidRDefault="00D03710">
      <w:pPr>
        <w:pStyle w:val="c7dd63a4-e7e5-4ac7-aefd-2ad1bccc1159"/>
      </w:pPr>
      <w:r>
        <w:rPr>
          <w:color w:val="5B9BD5"/>
          <w:sz w:val="28"/>
          <w:szCs w:val="28"/>
        </w:rPr>
        <w:t xml:space="preserve"> </w:t>
      </w:r>
    </w:p>
    <w:p w:rsidR="008905AA" w:rsidRDefault="00D03710">
      <w:pPr>
        <w:pStyle w:val="ebb12435-6d18-40e9-8726-70d613dacbd7"/>
        <w:spacing w:line="360" w:lineRule="auto"/>
      </w:pPr>
      <w:r>
        <w:t>经过一段时间的了解，终于对提问有了较好的处理方法。分三种情况：</w:t>
        <w:cr/>
        <w:t/>
        <w:cr/>
        <w:t>1、悬赏提问，优先回答。</w:t>
        <w:cr/>
        <w:t/>
        <w:cr/>
        <w:t>2、有意义的问题，回答，答案公开供大家参考。这里注意，有很多问题是重复的，未必回答你了，但你能在其他回答中找到。</w:t>
        <w:cr/>
        <w:t/>
        <w:cr/>
        <w:t>3、无意义或者无法回答的问题，私信。</w:t>
        <w:cr/>
        <w:t/>
        <w:cr/>
        <w:t>也就是说，尽量回答大家的问题，我会告诉你昨天我回答了100个以上问题么。另外建议不要匿名提问，因为匿名我就没法私信。</w:t>
        <w:cr/>
        <w:t/>
        <w:cr/>
        <w:t>但如果未来问题实在太多，抱歉可能无法一一回答。特别是那些重复的问题，建议大家去过去的帖子里找答案。</w:t>
      </w:r>
      <w:bookmarkStart w:id="0" w:name="_GoBack"/>
      <w:bookmarkEnd w:id="0"/>
    </w:p>
    <w:p w:rsidR="008905AA" w:rsidRDefault="008905AA">
      <w:pPr>
        <w:pStyle w:val="ebb12435-6d18-40e9-8726-70d613dacbd7"/>
      </w:pPr>
    </w:p>
    <w:p w:rsidR="008905AA" w:rsidRDefault="008905AA">
      <w:pPr>
        <w:jc w:val="left"/>
      </w:pPr>
    </w:p>
    <w:p w:rsidR="008905AA" w:rsidRDefault="00D03710">
      <w:pPr>
        <w:pStyle w:val="b49a3951-952c-4434-9cc1-27f3247a1830"/>
      </w:pPr>
      <w:r>
        <w:rPr>
          <w:color w:val="5B9BD5"/>
          <w:sz w:val="28"/>
          <w:szCs w:val="28"/>
        </w:rPr>
        <w:t>教授好，有个问题一直深受困扰。趋势投资者只在牛市中操作，在熊市会定投中证500等指数基金。这样难道不是在价值投资和趋势投资中摇摆吗？换句话说，抛开个人能力问题，熊市中作为价值投资者，寻找价值被低估的优质公司作为防守，牛市中用价值选股趋势交易的策略，选择弹性大的标的作为进攻。这种交易方法是否可行，感谢教授和其他朋友指点。</w:t>
      </w:r>
    </w:p>
    <w:p w:rsidR="008905AA" w:rsidRDefault="00D03710">
      <w:pPr>
        <w:pStyle w:val="8748bd84-9cfa-4e94-bf2a-fab4af42a543"/>
        <w:spacing w:line="360" w:lineRule="auto"/>
      </w:pPr>
      <w:r>
        <w:t>理论上可以，实际上很难做到。类似于你要求一个学霸还要会泡妞，小概率事件。不过有一个建议是牛市可以加快轮动频率，就是某个股票涨多了就切换到同性质的涨得少的股票上，因为牛市的特点就是大家都会涨。</w:t>
      </w:r>
      <w:bookmarkStart w:id="0" w:name="_GoBack"/>
      <w:bookmarkEnd w:id="0"/>
    </w:p>
    <w:p w:rsidR="008905AA" w:rsidRDefault="008905AA">
      <w:pPr>
        <w:pStyle w:val="8748bd84-9cfa-4e94-bf2a-fab4af42a543"/>
      </w:pPr>
    </w:p>
    <w:p w:rsidR="008905AA" w:rsidRDefault="008905AA">
      <w:pPr>
        <w:jc w:val="left"/>
      </w:pPr>
    </w:p>
    <w:p w:rsidR="008905AA" w:rsidRDefault="00D03710">
      <w:pPr>
        <w:pStyle w:val="abbaad2d-72b2-45b2-b912-af87eb2b4b87"/>
      </w:pPr>
      <w:r>
        <w:rPr>
          <w:color w:val="5B9BD5"/>
          <w:sz w:val="28"/>
          <w:szCs w:val="28"/>
        </w:rPr>
        <w:t>教授对p2p了解多吗？被雷的平台本金还能拿回来吗？</w:t>
      </w:r>
    </w:p>
    <w:p w:rsidR="008905AA" w:rsidRDefault="00D03710">
      <w:pPr>
        <w:pStyle w:val="48b16377-09b4-4297-86e9-10a5f8962b9c"/>
        <w:spacing w:line="360" w:lineRule="auto"/>
      </w:pPr>
      <w:r>
        <w:t>比较好的结果是能拿回来一部分。注意及时向警方提供相关材料，否则就算追回部分可能也没你的份。根据过去的经验，最终拿回30%的本金问题不大，但不会超过70%。</w:t>
      </w:r>
      <w:bookmarkStart w:id="0" w:name="_GoBack"/>
      <w:bookmarkEnd w:id="0"/>
    </w:p>
    <w:p w:rsidR="008905AA" w:rsidRDefault="008905AA">
      <w:pPr>
        <w:pStyle w:val="48b16377-09b4-4297-86e9-10a5f8962b9c"/>
      </w:pPr>
    </w:p>
    <w:p w:rsidR="008905AA" w:rsidRDefault="008905AA">
      <w:pPr>
        <w:jc w:val="left"/>
      </w:pPr>
    </w:p>
    <w:p w:rsidR="008905AA" w:rsidRDefault="00D03710">
      <w:pPr>
        <w:pStyle w:val="b4b4df9e-e770-4c16-b6d6-58abd1c94c9e"/>
      </w:pPr>
      <w:r>
        <w:rPr>
          <w:color w:val="5B9BD5"/>
          <w:sz w:val="28"/>
          <w:szCs w:val="28"/>
        </w:rPr>
        <w:t>皇叔教授您好，请问期权真的像下图说的那么暴利吗？具体操作是怎样的？</w:t>
      </w:r>
    </w:p>
    <w:p w:rsidR="008905AA" w:rsidRDefault="00D03710">
      <w:pPr>
        <w:pStyle w:val="5500c774-0d98-4af6-8302-dc759a150fe6"/>
        <w:spacing w:line="360" w:lineRule="auto"/>
      </w:pPr>
      <w:r>
        <w:t>给你们普及一个常识吧。期权操作完全是对赌，有人赚1块钱，就必须有另外一个人亏一块钱。这和股票完全不一样，股票是大家可以一起赚。你的这个例子当中，的确有幸运者赚100多倍，但对应的就是无数人亏得渣都不剩。不建议任何新手去玩期权，让新手玩期权的都是骗子。</w:t>
      </w:r>
      <w:bookmarkStart w:id="0" w:name="_GoBack"/>
      <w:bookmarkEnd w:id="0"/>
    </w:p>
    <w:p w:rsidR="008905AA" w:rsidRDefault="008905AA">
      <w:pPr>
        <w:pStyle w:val="5500c774-0d98-4af6-8302-dc759a150fe6"/>
      </w:pPr>
    </w:p>
    <w:p w:rsidR="008905AA" w:rsidRDefault="008905AA">
      <w:pPr>
        <w:jc w:val="left"/>
      </w:pPr>
    </w:p>
    <w:p w:rsidR="008905AA" w:rsidRDefault="00D03710">
      <w:pPr>
        <w:pStyle w:val="fe1bfbc6-2bd7-4a1c-9aad-e94f83f8d2b3"/>
      </w:pPr>
      <w:r>
        <w:rPr>
          <w:color w:val="5B9BD5"/>
          <w:sz w:val="28"/>
          <w:szCs w:val="28"/>
        </w:rPr>
        <w:t>教授 最近港房股涨得非常多，但我发现绿城一直在低位趴着，pe只有4点多，房产股的利润都是两年前的，那怎么来判断当下的哪只房产股是被低估了呢？</w:t>
      </w:r>
    </w:p>
    <w:p w:rsidR="008905AA" w:rsidRDefault="00D03710">
      <w:pPr>
        <w:pStyle w:val="cc488f10-8c78-4166-a908-cabb1edcf228"/>
        <w:spacing w:line="360" w:lineRule="auto"/>
      </w:pPr>
      <w:r>
        <w:t>你算问对人了，绿城这个股票我太了解了。绿城的问题有两条，第一管理层不给力，都是原来当官的改行，很多行为是反市场的。第二是有比较多的利益输送行为，中高层挖公司墙角很厉害。如果这两条能改过来，绿城肯定能翻倍甚至更多，但问题就是难啊。</w:t>
        <w:cr/>
        <w:t/>
        <w:cr/>
        <w:t>当然绿城的房子的确都是好房子，这也是这个公司最有价值的地方。绿城就是那种企业各方面都很好，就是管理层不行的典型。核心就是他们根本没把股价和股东利益放在心上。</w:t>
      </w:r>
      <w:bookmarkStart w:id="0" w:name="_GoBack"/>
      <w:bookmarkEnd w:id="0"/>
    </w:p>
    <w:p w:rsidR="008905AA" w:rsidRDefault="008905AA">
      <w:pPr>
        <w:pStyle w:val="cc488f10-8c78-4166-a908-cabb1edcf228"/>
      </w:pPr>
    </w:p>
    <w:p w:rsidR="008905AA" w:rsidRDefault="008905AA">
      <w:pPr>
        <w:jc w:val="left"/>
      </w:pPr>
    </w:p>
    <w:p w:rsidR="008905AA" w:rsidRDefault="00D03710">
      <w:pPr>
        <w:pStyle w:val="a111adbe-79e8-4a88-b6b3-feb6fb9934ca"/>
      </w:pPr>
      <w:r>
        <w:rPr>
          <w:color w:val="5B9BD5"/>
          <w:sz w:val="28"/>
          <w:szCs w:val="28"/>
        </w:rPr>
        <w:t>问题:转行金融行业的路径是什么？</w:t>
        <w:cr/>
        <w:t>教授你好，我现年27岁，研究生毕业后，做了1年半公务员，股龄1年半。</w:t>
        <w:cr/>
        <w:t>入市原因是，老爸亏得太惨又不愿离开股市。我刚开始认为A股市场中再厉害的散户都是韭菜，所以从美港股开始做起，后来发现A股捡钱太容易，又转战A股。至今已逐渐将老爸的资金全部代管，代管资金目前整体盈利18%左右。</w:t>
        <w:cr/>
        <w:t>个人感觉自己逻辑不错，对这一行很热爱，也喜欢钻研，邱国鹭、巴菲特等大师的书看了不少，还自学了金融专业的课程。</w:t>
        <w:cr/>
        <w:t>目前觉得自己对金融行业是喜欢且擅长的（虽然赚钱有一定偶然性，且未经历长时间检验）。</w:t>
        <w:cr/>
        <w:t>想请问教授如何快速验证自己是否适合从事金融行业？非金融专业毕业生具体的转行路径应该如何规划？</w:t>
      </w:r>
    </w:p>
    <w:p w:rsidR="008905AA" w:rsidRDefault="00D03710">
      <w:pPr>
        <w:pStyle w:val="20b9a5ad-4f69-4c61-8903-3dd49cd41bc2"/>
        <w:spacing w:line="360" w:lineRule="auto"/>
      </w:pPr>
      <w:r>
        <w:t>有两条路吧。</w:t>
        <w:cr/>
        <w:t/>
        <w:cr/>
        <w:t>第一条，考个金融博士再转行。如果国内比较困难，可以考虑出国做个mba。如果你的硕士是计算机，数学，物理相关的，我觉得国内还是有可能找到导师愿意招你做博士的。当然你自己也要做一两年的准备。</w:t>
        <w:cr/>
        <w:t/>
        <w:cr/>
        <w:t>第二条，直接从私募底层岗位开始做起，比如小研究员。工资不高的，出人头地靠自己能力了。</w:t>
        <w:cr/>
        <w:t/>
        <w:cr/>
        <w:t>不过我觉得你是公务员，如果工作不是很忙，其实业余时间做个人投资也没问题。我也是这条路过来的，压力小得多。如果长期投资做能证明自己能力，肯定会有机会。</w:t>
      </w:r>
      <w:bookmarkStart w:id="0" w:name="_GoBack"/>
      <w:bookmarkEnd w:id="0"/>
    </w:p>
    <w:p w:rsidR="008905AA" w:rsidRDefault="008905AA">
      <w:pPr>
        <w:pStyle w:val="20b9a5ad-4f69-4c61-8903-3dd49cd41bc2"/>
      </w:pPr>
    </w:p>
    <w:p w:rsidR="008905AA" w:rsidRDefault="008905AA">
      <w:pPr>
        <w:jc w:val="left"/>
      </w:pPr>
    </w:p>
    <w:p w:rsidR="008905AA" w:rsidRDefault="00D03710">
      <w:pPr>
        <w:pStyle w:val="533992ed-8b76-47ab-ae1b-06142dad6270"/>
      </w:pPr>
      <w:r>
        <w:rPr>
          <w:color w:val="5B9BD5"/>
          <w:sz w:val="28"/>
          <w:szCs w:val="28"/>
        </w:rPr>
        <w:t>刘备教授，您好，我想咨询一下新股中了签，待新股上市后，怎么样能做到收益相对最大呢，前段时间我中了金时科技，教授能分析一下吗，谢谢！</w:t>
      </w:r>
    </w:p>
    <w:p w:rsidR="008905AA" w:rsidRDefault="00D03710">
      <w:pPr>
        <w:pStyle w:val="f07675f6-f9c1-46f2-96ed-354a96196cea"/>
        <w:spacing w:line="360" w:lineRule="auto"/>
      </w:pPr>
      <w:r>
        <w:t>我的做法一向是开板之后立即卖出，不做开板后的博弈。因为实际上开板之后这个就不叫做新股，而叫做次新股了，是两回事。</w:t>
        <w:cr/>
        <w:t/>
        <w:cr/>
        <w:t>通常来说，一开始新股都会连续涨停，但当某一天交易额达到1%以上的时候，第二天就有可能破板，我就会从开盘开始观察。如果集合竞价不能涨停，我就直接挂跌停价，开盘的时候直接走人。</w:t>
      </w:r>
      <w:bookmarkStart w:id="0" w:name="_GoBack"/>
      <w:bookmarkEnd w:id="0"/>
    </w:p>
    <w:p w:rsidR="008905AA" w:rsidRDefault="008905AA">
      <w:pPr>
        <w:pStyle w:val="f07675f6-f9c1-46f2-96ed-354a96196cea"/>
      </w:pPr>
    </w:p>
    <w:p w:rsidR="008905AA" w:rsidRDefault="008905AA">
      <w:pPr>
        <w:jc w:val="left"/>
      </w:pPr>
    </w:p>
    <w:p w:rsidR="008905AA" w:rsidRDefault="00D03710">
      <w:pPr>
        <w:pStyle w:val="1dfb8f10-6cde-4938-b135-356999324973"/>
      </w:pPr>
      <w:r>
        <w:rPr>
          <w:color w:val="5B9BD5"/>
          <w:sz w:val="28"/>
          <w:szCs w:val="28"/>
        </w:rPr>
        <w:t>这两天中国平安回调是不是平安好医生亏太多的缘故？它的每次回调是不是都是加仓的好机会？</w:t>
      </w:r>
    </w:p>
    <w:p w:rsidR="008905AA" w:rsidRDefault="00D03710">
      <w:pPr>
        <w:pStyle w:val="5da5c654-0d8b-417c-a98d-c85c37cb444a"/>
        <w:spacing w:line="360" w:lineRule="auto"/>
      </w:pPr>
      <w:r>
        <w:t>你这个理解的逻辑有点问题。平安好医生市值不过几百亿，平安的市值万亿。好医生就算跌成0了，对平安的影响也不过几个百分点而已。</w:t>
        <w:cr/>
        <w:t/>
        <w:cr/>
        <w:t>真有影响，那也是平安影响好医生。</w:t>
        <w:cr/>
        <w:t/>
        <w:cr/>
        <w:t>平安在60左右是非常安全的。现在70多长期看肯定没问题，短期那就没法保证了。我说的长期，那是一年以上。</w:t>
      </w:r>
      <w:bookmarkStart w:id="0" w:name="_GoBack"/>
      <w:bookmarkEnd w:id="0"/>
    </w:p>
    <w:p w:rsidR="008905AA" w:rsidRDefault="008905AA">
      <w:pPr>
        <w:pStyle w:val="5da5c654-0d8b-417c-a98d-c85c37cb444a"/>
      </w:pPr>
    </w:p>
    <w:p w:rsidR="008905AA" w:rsidRDefault="008905AA">
      <w:pPr>
        <w:jc w:val="left"/>
      </w:pPr>
    </w:p>
    <w:p w:rsidR="008905AA" w:rsidRDefault="00D03710">
      <w:pPr>
        <w:pStyle w:val="cceaa7d7-5c55-4f07-b8be-322c9f6b27b6"/>
      </w:pPr>
      <w:r>
        <w:rPr>
          <w:color w:val="5B9BD5"/>
          <w:sz w:val="28"/>
          <w:szCs w:val="28"/>
        </w:rPr>
        <w:t>教授，问一个和股票无关的问题。先把基本情况说一下:岳父一家在杭州省二轻建材市场有个卖门的店铺，G20前在拱墅半山大江运河之星买了套房。房市不景气，装修市场自然冷清，我认为零散装修5至10年内在杭州会自然消失，要凑早转行，或者回到老家县级市还可折腾几年。那套房岳母想卖了，一是怕后面越来越不值钱，二是有房贷压力。我的想法是长久来看杭州的房子还是很有升值空间，只要把房子租了就可以抵大部分房贷。教授，您怎么看？</w:t>
      </w:r>
    </w:p>
    <w:p w:rsidR="008905AA" w:rsidRDefault="00D03710">
      <w:pPr>
        <w:pStyle w:val="144e6a1a-0ed6-4d8c-a139-abf98ae6dfb8"/>
        <w:spacing w:line="360" w:lineRule="auto"/>
      </w:pPr>
      <w:r>
        <w:t>任何投资是比较而言的。如果把杭州这套房卖了，有更好的投资渠道，我觉得当然可以。但是如果卖了以后去买县城的房子或者进行其他不靠谱的投资，那还是留着好。</w:t>
        <w:cr/>
        <w:t/>
        <w:cr/>
        <w:t>另外既然是g20之前买的，那价格还是相对低的，按揭压力应该不大。如果没有其他好的投资渠道，持有是比较保守也是比较稳妥的方式。</w:t>
      </w:r>
      <w:bookmarkStart w:id="0" w:name="_GoBack"/>
      <w:bookmarkEnd w:id="0"/>
    </w:p>
    <w:p w:rsidR="008905AA" w:rsidRDefault="008905AA">
      <w:pPr>
        <w:pStyle w:val="144e6a1a-0ed6-4d8c-a139-abf98ae6dfb8"/>
      </w:pPr>
    </w:p>
    <w:p w:rsidR="008905AA" w:rsidRDefault="008905AA">
      <w:pPr>
        <w:jc w:val="left"/>
      </w:pPr>
    </w:p>
    <w:p w:rsidR="008905AA" w:rsidRDefault="00D03710">
      <w:pPr>
        <w:pStyle w:val="cffcbbe4-d421-4e80-9eff-2a645d89b0f5"/>
      </w:pPr>
      <w:r>
        <w:rPr>
          <w:color w:val="5B9BD5"/>
          <w:sz w:val="28"/>
          <w:szCs w:val="28"/>
        </w:rPr>
        <w:t xml:space="preserve"> </w:t>
      </w:r>
    </w:p>
    <w:p w:rsidR="008905AA" w:rsidRDefault="00D03710">
      <w:pPr>
        <w:pStyle w:val="41b2c2a6-7c48-4142-b85a-f5e6a3a1757a"/>
        <w:spacing w:line="360" w:lineRule="auto"/>
      </w:pPr>
      <w:r>
        <w:t>我发表了一篇文章：&lt;e type="web" href="https%3A%2F%2Farticles.zsxq.com%2Fid_1kj9b25a7czv.html" title="%E4%BB%B7%E5%80%BC%E6%8A%95%E8%B5%84%E4%B8%89%E5%A4%A7%E7%A5%9E" /&gt;</w:t>
        <w:cr/>
        <w:t/>
        <w:cr/>
        <w:t>这是对于上次那篇单独写格雷厄姆的文章的补足，加上巴菲特和林奇。三个人代表三种价值投资的风格。</w:t>
      </w:r>
      <w:bookmarkStart w:id="0" w:name="_GoBack"/>
      <w:bookmarkEnd w:id="0"/>
    </w:p>
    <w:p w:rsidR="008905AA" w:rsidRDefault="008905AA">
      <w:pPr>
        <w:pStyle w:val="41b2c2a6-7c48-4142-b85a-f5e6a3a1757a"/>
      </w:pPr>
    </w:p>
    <w:p w:rsidR="008905AA" w:rsidRDefault="008905AA">
      <w:pPr>
        <w:jc w:val="left"/>
      </w:pPr>
    </w:p>
    <w:p w:rsidR="008905AA" w:rsidRDefault="00D03710">
      <w:pPr>
        <w:pStyle w:val="5ad4be53-b764-4ed0-adaa-fda55af4dbff"/>
      </w:pPr>
      <w:r>
        <w:rPr>
          <w:color w:val="5B9BD5"/>
          <w:sz w:val="28"/>
          <w:szCs w:val="28"/>
        </w:rPr>
        <w:t xml:space="preserve"> </w:t>
      </w:r>
    </w:p>
    <w:p w:rsidR="008905AA" w:rsidRDefault="00D03710">
      <w:pPr>
        <w:pStyle w:val="a36a6871-9996-4a35-949d-ae5eaa2451ea"/>
        <w:spacing w:line="360" w:lineRule="auto"/>
      </w:pPr>
      <w:r>
        <w:t>关于版面管理和提问的事说几句。</w:t>
        <w:cr/>
        <w:t/>
        <w:cr/>
        <w:t>很多读者大人嫌版面乱，经常跳出信息很烦。前者是客观存在的，不过自从有管理员后这个问题好了很多。跳出信息问题，建议大家调整一下知识星球的设置，不允许跳出信息即可。反正我通常不会在盘中发什么重要信息的，每晚来喵一眼即可。</w:t>
        <w:cr/>
        <w:t/>
        <w:cr/>
        <w:t>提问是知识星球一个核心功能。目前主要存在两个问题。</w:t>
        <w:cr/>
        <w:t/>
        <w:cr/>
        <w:t>第一是问题的层次差别很大，老韭菜嫌弃新韭菜的问题太幼稚。这个请老韭菜多担待了，毕竟大家都是从新手过来的，另外我在回答问题的时候已经尽量保证营养，不仅仅是简单的是或者否。</w:t>
        <w:cr/>
        <w:t/>
        <w:cr/>
        <w:t>第二是问题太多我回答不过来。</w:t>
        <w:cr/>
        <w:t/>
        <w:cr/>
        <w:t>其实很多问题是重复的，比方说关于科创板第一批申报就至少有10个人问。那我只能随机选一个回答，其他只有抱歉了。</w:t>
        <w:cr/>
        <w:t/>
        <w:cr/>
        <w:t>还有就是问具体股票的操作，该买还是卖的。抱歉，绝大部分无法回答。股票短期涨跌根本就是无法预测的，我回答了你，你赚了钱和我无关，亏了钱要鄙视我。所以回答这种问题的，不是sb就是骗子。</w:t>
        <w:cr/>
        <w:t/>
        <w:cr/>
        <w:t>另外一种是让我分析具体股票的，在我正好了解的情况下会尽力回答。不过重复也太多，比方说很多人都在问平安和人寿的问题，过去我已经回答过了，麻烦大家自己去找。</w:t>
        <w:cr/>
        <w:t/>
        <w:cr/>
        <w:t>为了方便大家查询，管理员小组会对每周问题进行归纳整理，从本周或者下周开始。</w:t>
        <w:cr/>
        <w:t/>
        <w:cr/>
        <w:t>另外请大家不要就一个问题反复来问，耐心等待即可，能回答的我都会尽力回答，实在等不及附上8块钱我会优先回答。如果你们知道目前后台还积着几百个问题，肯定会理解我的。</w:t>
      </w:r>
      <w:bookmarkStart w:id="0" w:name="_GoBack"/>
      <w:bookmarkEnd w:id="0"/>
    </w:p>
    <w:p w:rsidR="008905AA" w:rsidRDefault="008905AA">
      <w:pPr>
        <w:pStyle w:val="a36a6871-9996-4a35-949d-ae5eaa2451ea"/>
      </w:pPr>
    </w:p>
    <w:p w:rsidR="008905AA" w:rsidRDefault="008905AA">
      <w:pPr>
        <w:jc w:val="left"/>
      </w:pPr>
    </w:p>
    <w:p w:rsidR="008905AA" w:rsidRDefault="00D03710">
      <w:pPr>
        <w:pStyle w:val="491050ec-43f5-4261-87e4-5c1eca18fc69"/>
      </w:pPr>
      <w:r>
        <w:rPr>
          <w:color w:val="5B9BD5"/>
          <w:sz w:val="28"/>
          <w:szCs w:val="28"/>
        </w:rPr>
        <w:t>刚刚关注教授，立刻就路转粉了。求教授指点一下兴业银行，还适合长期持有吗？</w:t>
      </w:r>
    </w:p>
    <w:p w:rsidR="008905AA" w:rsidRDefault="00D03710">
      <w:pPr>
        <w:pStyle w:val="ffcee163-665c-4dd5-b3bf-5efc65cc2ce2"/>
        <w:spacing w:line="360" w:lineRule="auto"/>
      </w:pPr>
      <w:r>
        <w:t>兴业银行我持有过，而且一直保持一定的关注。这是一个典型的烟蒂股，就是说价值有一点，但总没啥大意思。从pb和pe等指标看兴业肯定是低估的，但从坏账和增长等指标看却一般。此外兴业历史上有4到5次增发，实际上就是向市场要钱，也导致每股净资产被稀释。</w:t>
        <w:cr/>
        <w:t/>
        <w:cr/>
        <w:t>综上，以我目前的风格来说，不是很喜欢兴业，感觉比较磨叽进攻性不足。但是因为估值低，是防守的好标的。所以如果想买了以后就不看，等分红，打新配资的，可以考虑。</w:t>
      </w:r>
      <w:bookmarkStart w:id="0" w:name="_GoBack"/>
      <w:bookmarkEnd w:id="0"/>
    </w:p>
    <w:p w:rsidR="008905AA" w:rsidRDefault="008905AA">
      <w:pPr>
        <w:pStyle w:val="ffcee163-665c-4dd5-b3bf-5efc65cc2ce2"/>
      </w:pPr>
    </w:p>
    <w:p w:rsidR="008905AA" w:rsidRDefault="008905AA">
      <w:pPr>
        <w:jc w:val="left"/>
      </w:pPr>
    </w:p>
    <w:p w:rsidR="008905AA" w:rsidRDefault="00D03710">
      <w:pPr>
        <w:pStyle w:val="1c1ae87b-129c-4fc4-8d72-d92dbe70ffcf"/>
      </w:pPr>
      <w:r>
        <w:rPr>
          <w:color w:val="5B9BD5"/>
          <w:sz w:val="28"/>
          <w:szCs w:val="28"/>
        </w:rPr>
        <w:t>教授，如何快速在一家公司的财报中提炼出关键信息</w:t>
      </w:r>
    </w:p>
    <w:p w:rsidR="008905AA" w:rsidRDefault="00D03710">
      <w:pPr>
        <w:pStyle w:val="22f9486f-7b37-4f46-b232-8606473cd1e6"/>
        <w:spacing w:line="360" w:lineRule="auto"/>
      </w:pPr>
      <w:r>
        <w:t>这个问题一言难尽了。建议看一本书“手把手教你读财报”，进阶可以看“聪明的投资者”。还有一种偷懒的办法，就是上雪球去看评论。一般比较热门的股票出来之后，都会有几篇长文评论，后面也有各种争论。全部读完，然后对照财报再琢磨。基本八九不离十</w:t>
      </w:r>
      <w:bookmarkStart w:id="0" w:name="_GoBack"/>
      <w:bookmarkEnd w:id="0"/>
    </w:p>
    <w:p w:rsidR="008905AA" w:rsidRDefault="008905AA">
      <w:pPr>
        <w:pStyle w:val="22f9486f-7b37-4f46-b232-8606473cd1e6"/>
      </w:pPr>
    </w:p>
    <w:p w:rsidR="008905AA" w:rsidRDefault="008905AA">
      <w:pPr>
        <w:jc w:val="left"/>
      </w:pPr>
    </w:p>
    <w:p w:rsidR="008905AA" w:rsidRDefault="00D03710">
      <w:pPr>
        <w:pStyle w:val="4e80b4b3-ab67-4164-82e8-04afb1dae385"/>
      </w:pPr>
      <w:r>
        <w:rPr>
          <w:color w:val="5B9BD5"/>
          <w:sz w:val="28"/>
          <w:szCs w:val="28"/>
        </w:rPr>
        <w:t>教授，重仓新乳业（002946），目前亏损近10个点，请点评并期待后期操作指点。</w:t>
      </w:r>
    </w:p>
    <w:p w:rsidR="008905AA" w:rsidRDefault="00D03710">
      <w:pPr>
        <w:pStyle w:val="125c18d2-7f6c-4681-a98c-d3e2ab3e6046"/>
        <w:spacing w:line="360" w:lineRule="auto"/>
      </w:pPr>
      <w:r>
        <w:t>感谢你这8块钱，算把我炸出来了。其实这个问题我本来不想回答，因为新乳业这个股票我一点都不熟悉。但既然拿了悬赏，必须认真去看下。看了以后发现是个次新股，所以这个股的基本面不用分析了，因为估值远远超过其他乳制品公司，比方说伊利。</w:t>
        <w:cr/>
        <w:t/>
        <w:cr/>
        <w:t>如果您买入这个股就是炒次新投机，那我没啥建议。如果您是价值投资，那我建议您以后不用去玩次新股。</w:t>
      </w:r>
      <w:bookmarkStart w:id="0" w:name="_GoBack"/>
      <w:bookmarkEnd w:id="0"/>
    </w:p>
    <w:p w:rsidR="008905AA" w:rsidRDefault="008905AA">
      <w:pPr>
        <w:pStyle w:val="125c18d2-7f6c-4681-a98c-d3e2ab3e6046"/>
      </w:pPr>
    </w:p>
    <w:p w:rsidR="008905AA" w:rsidRDefault="008905AA">
      <w:pPr>
        <w:jc w:val="left"/>
      </w:pPr>
    </w:p>
    <w:p w:rsidR="008905AA" w:rsidRDefault="00D03710">
      <w:pPr>
        <w:pStyle w:val="00752871-37de-493e-b3aa-e8cdce75014f"/>
      </w:pPr>
      <w:r>
        <w:rPr>
          <w:color w:val="5B9BD5"/>
          <w:sz w:val="28"/>
          <w:szCs w:val="28"/>
        </w:rPr>
        <w:t>教授曾说比较看好中兴的对吧？本人应届生，签了zte，原以为之前出了事工资要缩水，没想到比去年开得更高了，中兴5g似乎有点搞头，而且研发营收比也一直很高，觉得高层在痛定思痛，颇有想法。每次通信变革行业都要洗牌，打算长期支持波东家，毕竟给了我饭碗。请问您觉得现在中兴估值合理么，还是应该再观望观望？谢教授</w:t>
      </w:r>
    </w:p>
    <w:p w:rsidR="008905AA" w:rsidRDefault="00D03710">
      <w:pPr>
        <w:pStyle w:val="defbe187-0d64-4051-a859-9b6d7d49772c"/>
        <w:spacing w:line="360" w:lineRule="auto"/>
      </w:pPr>
      <w:r>
        <w:t>因为华为没上市的缘故，所以中兴应该是目前a股5g领域最强者了。恭喜你成为zte的一员，突然想去十几年前我也拿到过zte的offer，虽然最后没去。我其实不太喜欢zte这样的股票，总觉得周期性太强。但作为中兴员工支持自家公司也是没啥问题的。中兴未来的发展可能和中美关系会密切相关，至少美国要默认中兴发展到什么程度。</w:t>
      </w:r>
      <w:bookmarkStart w:id="0" w:name="_GoBack"/>
      <w:bookmarkEnd w:id="0"/>
    </w:p>
    <w:p w:rsidR="008905AA" w:rsidRDefault="008905AA">
      <w:pPr>
        <w:pStyle w:val="defbe187-0d64-4051-a859-9b6d7d49772c"/>
      </w:pPr>
    </w:p>
    <w:p w:rsidR="008905AA" w:rsidRDefault="008905AA">
      <w:pPr>
        <w:jc w:val="left"/>
      </w:pPr>
    </w:p>
    <w:p w:rsidR="008905AA" w:rsidRDefault="00D03710">
      <w:pPr>
        <w:pStyle w:val="17d3d548-4b00-4d85-8bce-515891e4870a"/>
      </w:pPr>
      <w:r>
        <w:rPr>
          <w:color w:val="5B9BD5"/>
          <w:sz w:val="28"/>
          <w:szCs w:val="28"/>
        </w:rPr>
        <w:t>这是财联社给的数据，教授有时间给解读一下</w:t>
      </w:r>
    </w:p>
    <w:p w:rsidR="008905AA" w:rsidRDefault="00D03710">
      <w:pPr>
        <w:pStyle w:val="959fb42b-3619-45c2-83a0-0aafa1c75b70"/>
        <w:spacing w:line="360" w:lineRule="auto"/>
      </w:pPr>
      <w:r>
        <w:t>总的来说，我觉得第一批送审的公司质地比较一般，没啥亮点。乐观来看，第一批送审不一定是第一批上市，也可能会有好几批一起送审，最后从中间挑选出来质量比较好的。不过这些公司估计周一会炒作一波。</w:t>
        <w:cr/>
        <w:t/>
        <w:cr/>
        <w:t>不过，目前的炒作行情一般是，好的你买也买不到，你买的到的说不定就炸板。</w:t>
      </w:r>
      <w:bookmarkStart w:id="0" w:name="_GoBack"/>
      <w:bookmarkEnd w:id="0"/>
    </w:p>
    <w:p w:rsidR="008905AA" w:rsidRDefault="008905AA">
      <w:pPr>
        <w:pStyle w:val="959fb42b-3619-45c2-83a0-0aafa1c75b70"/>
      </w:pPr>
    </w:p>
    <w:p w:rsidR="008905AA" w:rsidRDefault="008905AA">
      <w:pPr>
        <w:jc w:val="left"/>
      </w:pPr>
    </w:p>
    <w:p w:rsidR="008905AA" w:rsidRDefault="00D03710">
      <w:pPr>
        <w:pStyle w:val="fe61ffda-92b8-46ed-8417-54cb70dea00f"/>
      </w:pPr>
      <w:r>
        <w:rPr>
          <w:color w:val="5B9BD5"/>
          <w:sz w:val="28"/>
          <w:szCs w:val="28"/>
        </w:rPr>
        <w:t>新韭请教。</w:t>
        <w:cr/>
        <w:t>怎么样判断保险股是否值得买呢，买了人寿，但是最近表现看起来并不如意。</w:t>
        <w:cr/>
        <w:t>看教授经常在讲平安，它跟人寿差别在哪呢，该怎么比较呢？</w:t>
      </w:r>
    </w:p>
    <w:p w:rsidR="008905AA" w:rsidRDefault="00D03710">
      <w:pPr>
        <w:pStyle w:val="b75e7947-0f41-4cb4-91c1-ae5396ab8035"/>
        <w:spacing w:line="360" w:lineRule="auto"/>
      </w:pPr>
      <w:r>
        <w:t>很多人问人寿和保险公司的问题，借你这个帖子集中回答一下。通常大家会认为所以保险股里平安大于太保大于其他，所以我认为长期持股买平安即可，想分散再加个太保即可。不过人寿有个特性，就是牛市初期会容易被炒作一波，因为他的流通股特别少，大部分掌握在国资手中不会动。前段时间炒人寿和人保就是这个原因，人保是次新大部分股票限售。</w:t>
        <w:cr/>
        <w:t/>
        <w:cr/>
        <w:t>所以当牛市初期，人寿估值又特别低的时候，可以利用这个特点套利一把。</w:t>
      </w:r>
      <w:bookmarkStart w:id="0" w:name="_GoBack"/>
      <w:bookmarkEnd w:id="0"/>
    </w:p>
    <w:p w:rsidR="008905AA" w:rsidRDefault="008905AA">
      <w:pPr>
        <w:pStyle w:val="b75e7947-0f41-4cb4-91c1-ae5396ab8035"/>
      </w:pPr>
    </w:p>
    <w:p w:rsidR="008905AA" w:rsidRDefault="008905AA">
      <w:pPr>
        <w:jc w:val="left"/>
      </w:pPr>
    </w:p>
    <w:p w:rsidR="008905AA" w:rsidRDefault="00D03710">
      <w:pPr>
        <w:pStyle w:val="58fdcf23-49e6-4406-a46b-90214d823282"/>
      </w:pPr>
      <w:r>
        <w:rPr>
          <w:color w:val="5B9BD5"/>
          <w:sz w:val="28"/>
          <w:szCs w:val="28"/>
        </w:rPr>
        <w:t>建议教授少用提问功能，不然每回答一个问题知识星球就会推送一次会造成一些困扰的。如果想回答问题建议每天开个问答贴翻留言就行了，推送还是留给比较重要的信息吧</w:t>
      </w:r>
    </w:p>
    <w:p w:rsidR="008905AA" w:rsidRDefault="00D03710">
      <w:pPr>
        <w:pStyle w:val="147aa102-f3bd-4565-901a-7d89333c340a"/>
        <w:spacing w:line="360" w:lineRule="auto"/>
      </w:pPr>
      <w:r>
        <w:t>我现在对于回答还是比较谨慎，通常都有几十字甚至上百字。尽量保证问题有意义，回答的也有营养。你也可以看成是我发的一个帖子。</w:t>
        <w:cr/>
        <w:t/>
        <w:cr/>
        <w:t>未来我会将回答归纳成一个帖子，很多已经回答过的典型问题就不再会回答了。这样就会使板面好看很多。</w:t>
        <w:cr/>
        <w:t/>
        <w:cr/>
        <w:t>这个回答也作为对大家的一个统一答复。</w:t>
      </w:r>
      <w:bookmarkStart w:id="0" w:name="_GoBack"/>
      <w:bookmarkEnd w:id="0"/>
    </w:p>
    <w:p w:rsidR="008905AA" w:rsidRDefault="008905AA">
      <w:pPr>
        <w:pStyle w:val="147aa102-f3bd-4565-901a-7d89333c340a"/>
      </w:pPr>
    </w:p>
    <w:p w:rsidR="008905AA" w:rsidRDefault="008905AA">
      <w:pPr>
        <w:jc w:val="left"/>
      </w:pPr>
    </w:p>
    <w:p w:rsidR="008905AA" w:rsidRDefault="00D03710">
      <w:pPr>
        <w:pStyle w:val="954e4fec-6efa-4b7c-b7fa-36283313d168"/>
      </w:pPr>
      <w:r>
        <w:rPr>
          <w:color w:val="5B9BD5"/>
          <w:sz w:val="28"/>
          <w:szCs w:val="28"/>
        </w:rPr>
        <w:t>教授，香港账户有一笔港币暂时不动的话，有啥稳妥的投资吗？听听你的建议</w:t>
      </w:r>
    </w:p>
    <w:p w:rsidR="008905AA" w:rsidRDefault="00D03710">
      <w:pPr>
        <w:pStyle w:val="161ef3bd-434f-4015-8d4a-13c97246da9a"/>
        <w:spacing w:line="360" w:lineRule="auto"/>
      </w:pPr>
      <w:r>
        <w:t>少于2万可以尝试一下港股打新，我公众号上有攻略。多的话如果就想平平安安，那就买优先股，但这个我自己也没研究透，下次研究好了会发帖。如果想冒险一点，可买入一揽子高分红港股。</w:t>
      </w:r>
      <w:bookmarkStart w:id="0" w:name="_GoBack"/>
      <w:bookmarkEnd w:id="0"/>
    </w:p>
    <w:p w:rsidR="008905AA" w:rsidRDefault="008905AA">
      <w:pPr>
        <w:pStyle w:val="161ef3bd-434f-4015-8d4a-13c97246da9a"/>
      </w:pPr>
    </w:p>
    <w:p w:rsidR="008905AA" w:rsidRDefault="008905AA">
      <w:pPr>
        <w:jc w:val="left"/>
      </w:pPr>
    </w:p>
    <w:p w:rsidR="008905AA" w:rsidRDefault="00D03710">
      <w:pPr>
        <w:pStyle w:val="53eb2258-382b-4a2b-a397-6725a078e428"/>
      </w:pPr>
      <w:r>
        <w:rPr>
          <w:color w:val="5B9BD5"/>
          <w:sz w:val="28"/>
          <w:szCs w:val="28"/>
        </w:rPr>
        <w:t>教授你好，是自有资金炒股，可做长线三年五年的，具体到每只股票，如何确定自己的止盈方式呢？大盘点位、个股价格、均线、目标收益？</w:t>
      </w:r>
    </w:p>
    <w:p w:rsidR="008905AA" w:rsidRDefault="00D03710">
      <w:pPr>
        <w:pStyle w:val="0837ebe9-1808-424b-8e94-8271c67820d3"/>
        <w:spacing w:line="360" w:lineRule="auto"/>
      </w:pPr>
      <w:r>
        <w:t>长线持股止盈只有两个半条件。</w:t>
        <w:cr/>
        <w:t/>
        <w:cr/>
        <w:t>第一，过去持有的逻辑不存在了。</w:t>
        <w:cr/>
        <w:t/>
        <w:cr/>
        <w:t>第二，发现了你觉得更有价值的标的。</w:t>
        <w:cr/>
        <w:t/>
        <w:cr/>
        <w:t>第2.5，遭遇极端股灾等的时候。</w:t>
      </w:r>
      <w:bookmarkStart w:id="0" w:name="_GoBack"/>
      <w:bookmarkEnd w:id="0"/>
    </w:p>
    <w:p w:rsidR="008905AA" w:rsidRDefault="008905AA">
      <w:pPr>
        <w:pStyle w:val="0837ebe9-1808-424b-8e94-8271c67820d3"/>
      </w:pPr>
    </w:p>
    <w:p w:rsidR="008905AA" w:rsidRDefault="008905AA">
      <w:pPr>
        <w:jc w:val="left"/>
      </w:pPr>
    </w:p>
    <w:p w:rsidR="008905AA" w:rsidRDefault="00D03710">
      <w:pPr>
        <w:pStyle w:val="a6b5b8fa-cfb2-490d-874e-3cb9b78090d8"/>
      </w:pPr>
      <w:r>
        <w:rPr>
          <w:color w:val="5B9BD5"/>
          <w:sz w:val="28"/>
          <w:szCs w:val="28"/>
        </w:rPr>
        <w:t>教授你好，近期才关注你的公众号，我初入股市，大部分钱买的基金和场内500etf，我有几个问题，</w:t>
        <w:cr/>
        <w:t>1、国内炒股，价值投资和趋势交易你觉得哪一个更适合于上班族，二者能否相结合？还是最好先练好一种。</w:t>
        <w:cr/>
        <w:t>2、现在大盘3000点左右，从股市角度来看创业板估值有泡沫了，大蓝筹白马估值修复的也到合理值了，从经济角度来看，19年经济触底不反弹，货币偏宽松，财政政策中性，减税利多，那么未来股市向上主要靠情绪面吗？现在一把梭500etf，从大概率来讲，半年后取出（需要用钱），亏损的风险有多大？</w:t>
        <w:cr/>
        <w:t>谢谢！</w:t>
      </w:r>
    </w:p>
    <w:p w:rsidR="008905AA" w:rsidRDefault="00D03710">
      <w:pPr>
        <w:pStyle w:val="68948e34-5ba1-4066-8963-c8202e126206"/>
        <w:spacing w:line="360" w:lineRule="auto"/>
      </w:pPr>
      <w:r>
        <w:t>上班族当然推荐价值投资了，你上班炒股不怕老板暴走么？对大多数人来说，工作收入远比投资重要。等到股市资金超过100万或者200万以后，或许可以认真考虑一下如何平衡工作和投资之间的关系。</w:t>
      </w:r>
      <w:bookmarkStart w:id="0" w:name="_GoBack"/>
      <w:bookmarkEnd w:id="0"/>
    </w:p>
    <w:p w:rsidR="008905AA" w:rsidRDefault="008905AA">
      <w:pPr>
        <w:pStyle w:val="68948e34-5ba1-4066-8963-c8202e126206"/>
      </w:pPr>
    </w:p>
    <w:p w:rsidR="008905AA" w:rsidRDefault="008905AA">
      <w:pPr>
        <w:jc w:val="left"/>
      </w:pPr>
    </w:p>
    <w:p w:rsidR="008905AA" w:rsidRDefault="00D03710">
      <w:pPr>
        <w:pStyle w:val="d106bfcf-79ff-4819-9aad-3330e9563caf"/>
      </w:pPr>
      <w:r>
        <w:rPr>
          <w:color w:val="5B9BD5"/>
          <w:sz w:val="28"/>
          <w:szCs w:val="28"/>
        </w:rPr>
        <w:t>教授上次在公众号推荐的股票开户，股票有免五吗？</w:t>
      </w:r>
    </w:p>
    <w:p w:rsidR="008905AA" w:rsidRDefault="00D03710">
      <w:pPr>
        <w:pStyle w:val="110a4efe-9887-45d7-a7d3-c11ddcf672a6"/>
        <w:spacing w:line="360" w:lineRule="auto"/>
      </w:pPr>
      <w:r>
        <w:t>没有，但果断时间会推出免5的福利，星球专享，敬请期待。</w:t>
      </w:r>
      <w:bookmarkStart w:id="0" w:name="_GoBack"/>
      <w:bookmarkEnd w:id="0"/>
    </w:p>
    <w:p w:rsidR="008905AA" w:rsidRDefault="008905AA">
      <w:pPr>
        <w:pStyle w:val="110a4efe-9887-45d7-a7d3-c11ddcf672a6"/>
      </w:pPr>
    </w:p>
    <w:p w:rsidR="008905AA" w:rsidRDefault="008905AA">
      <w:pPr>
        <w:jc w:val="left"/>
      </w:pPr>
    </w:p>
    <w:p w:rsidR="008905AA" w:rsidRDefault="00D03710">
      <w:pPr>
        <w:pStyle w:val="ca8998d9-ebdf-4e61-babe-031d45ffb246"/>
      </w:pPr>
      <w:r>
        <w:rPr>
          <w:color w:val="5B9BD5"/>
          <w:sz w:val="28"/>
          <w:szCs w:val="28"/>
        </w:rPr>
        <w:t>教授您好，看了今天夜报发现您是计算机出身的，想问一下你对现在量化交易是什么看法？程序猿出身，炒股小白适合接触量化交易吗</w:t>
      </w:r>
    </w:p>
    <w:p w:rsidR="008905AA" w:rsidRDefault="00D03710">
      <w:pPr>
        <w:pStyle w:val="a40b15b7-f0f6-4ca7-97c9-7274178f8268"/>
        <w:spacing w:line="360" w:lineRule="auto"/>
      </w:pPr>
      <w:r>
        <w:t>量化交易的核心是算法，如果对股市不熟悉是设计不出算法的。大a股可能未必适合量化投资，我知道的几个战绩一般。当然作为程序员朝这个方向努力是可以的，但这个主要指职业，而不是投资。</w:t>
      </w:r>
      <w:bookmarkStart w:id="0" w:name="_GoBack"/>
      <w:bookmarkEnd w:id="0"/>
    </w:p>
    <w:p w:rsidR="008905AA" w:rsidRDefault="008905AA">
      <w:pPr>
        <w:pStyle w:val="a40b15b7-f0f6-4ca7-97c9-7274178f8268"/>
      </w:pPr>
    </w:p>
    <w:p w:rsidR="008905AA" w:rsidRDefault="008905AA">
      <w:pPr>
        <w:jc w:val="left"/>
      </w:pPr>
    </w:p>
    <w:p w:rsidR="008905AA" w:rsidRDefault="00D03710">
      <w:pPr>
        <w:pStyle w:val="1bb329e3-0445-4741-a215-284621b13306"/>
      </w:pPr>
      <w:r>
        <w:rPr>
          <w:color w:val="5B9BD5"/>
          <w:sz w:val="28"/>
          <w:szCs w:val="28"/>
        </w:rPr>
        <w:t>教授，上过你的课，一直想问你对苏宁易购股票有何判断？</w:t>
      </w:r>
    </w:p>
    <w:p w:rsidR="008905AA" w:rsidRDefault="00D03710">
      <w:pPr>
        <w:pStyle w:val="85aef5d9-b8ef-4146-b0fb-433127b88a15"/>
        <w:spacing w:line="360" w:lineRule="auto"/>
      </w:pPr>
      <w:r>
        <w:t>其实我挺喜欢苏宁易购的，觉得有可能成长为类似京东这样的巨人。但每次看苏宁报表，总也看不到亮点。真希望苏宁爆发啊。</w:t>
      </w:r>
      <w:bookmarkStart w:id="0" w:name="_GoBack"/>
      <w:bookmarkEnd w:id="0"/>
    </w:p>
    <w:p w:rsidR="008905AA" w:rsidRDefault="008905AA">
      <w:pPr>
        <w:pStyle w:val="85aef5d9-b8ef-4146-b0fb-433127b88a15"/>
      </w:pPr>
    </w:p>
    <w:p w:rsidR="008905AA" w:rsidRDefault="008905AA">
      <w:pPr>
        <w:jc w:val="left"/>
      </w:pPr>
    </w:p>
    <w:p w:rsidR="008905AA" w:rsidRDefault="00D03710">
      <w:pPr>
        <w:pStyle w:val="42254bb3-5382-41c9-8e9f-c77d4a651db3"/>
      </w:pPr>
      <w:r>
        <w:rPr>
          <w:color w:val="5B9BD5"/>
          <w:sz w:val="28"/>
          <w:szCs w:val="28"/>
        </w:rPr>
        <w:t>教授，我的提问为什么不回答？时因为不付费就不回答吗</w:t>
      </w:r>
    </w:p>
    <w:p w:rsidR="008905AA" w:rsidRDefault="00D03710">
      <w:pPr>
        <w:pStyle w:val="7aac6409-6cac-468a-9f14-232fc97914a3"/>
        <w:spacing w:line="360" w:lineRule="auto"/>
      </w:pPr>
      <w:r>
        <w:t>不回答的问题有三种可能。</w:t>
        <w:cr/>
        <w:t/>
        <w:cr/>
        <w:t>第一已经回答过了，可以自己去搜。未来也考虑会把过去的回答整理成一个帖子，便于大家查询。</w:t>
        <w:cr/>
        <w:t/>
        <w:cr/>
        <w:t>第二是回答不了。特别是咨询个股的，a股3000多个股票我最多知道不超过100个。另外建议大家提问个股时候用名字不要用代码，因为我不记代码。</w:t>
        <w:cr/>
        <w:t/>
        <w:cr/>
        <w:t>另外也有朋友问债券之类的，真的不熟悉。</w:t>
        <w:cr/>
        <w:t/>
        <w:cr/>
        <w:t>第三是问题太大，能回答，但不是几句话甚至几十句话能回答清楚。</w:t>
        <w:cr/>
        <w:t/>
        <w:cr/>
        <w:t>和给钱关系不大。当然给钱会优先回答。</w:t>
      </w:r>
      <w:bookmarkStart w:id="0" w:name="_GoBack"/>
      <w:bookmarkEnd w:id="0"/>
    </w:p>
    <w:p w:rsidR="008905AA" w:rsidRDefault="008905AA">
      <w:pPr>
        <w:pStyle w:val="7aac6409-6cac-468a-9f14-232fc97914a3"/>
      </w:pPr>
    </w:p>
    <w:p w:rsidR="008905AA" w:rsidRDefault="008905AA">
      <w:pPr>
        <w:jc w:val="left"/>
      </w:pPr>
    </w:p>
    <w:p w:rsidR="008905AA" w:rsidRDefault="00D03710">
      <w:pPr>
        <w:pStyle w:val="57d17f91-9182-426c-ac5f-71afaab8cd14"/>
      </w:pPr>
      <w:r>
        <w:rPr>
          <w:color w:val="5B9BD5"/>
          <w:sz w:val="28"/>
          <w:szCs w:val="28"/>
        </w:rPr>
        <w:t>请教教授，浙江美大后市如何看走势？</w:t>
      </w:r>
    </w:p>
    <w:p w:rsidR="008905AA" w:rsidRDefault="00D03710">
      <w:pPr>
        <w:pStyle w:val="4650e91a-9b81-4aef-9d4a-5818e95db0ed"/>
        <w:spacing w:line="360" w:lineRule="auto"/>
      </w:pPr>
      <w:r>
        <w:t>浙江美大谨慎看好。集成灶主要是三四线城市和县城农村在用，这些地方正在逐步进入人均gdp5000美元社会，这个阶段是消费的爆发期。</w:t>
      </w:r>
      <w:bookmarkStart w:id="0" w:name="_GoBack"/>
      <w:bookmarkEnd w:id="0"/>
    </w:p>
    <w:p w:rsidR="008905AA" w:rsidRDefault="008905AA">
      <w:pPr>
        <w:pStyle w:val="4650e91a-9b81-4aef-9d4a-5818e95db0ed"/>
      </w:pPr>
    </w:p>
    <w:p w:rsidR="008905AA" w:rsidRDefault="008905AA">
      <w:pPr>
        <w:jc w:val="left"/>
      </w:pPr>
    </w:p>
    <w:p w:rsidR="008905AA" w:rsidRDefault="00D03710">
      <w:pPr>
        <w:pStyle w:val="8842ad0f-b6c6-4508-b29f-2bba1ac36524"/>
      </w:pPr>
      <w:r>
        <w:rPr>
          <w:color w:val="5B9BD5"/>
          <w:sz w:val="28"/>
          <w:szCs w:val="28"/>
        </w:rPr>
        <w:t>教授您好，想请问一下您关于止损策略，您有什么经验或者建议，我交易经验两年左右，现在一半仓位长期持有，一半仓位做波段或短线热点，但是一直没有明确的止损策略，比较苦恼，希望您能指点一下，谢谢。</w:t>
      </w:r>
    </w:p>
    <w:p w:rsidR="008905AA" w:rsidRDefault="00D03710">
      <w:pPr>
        <w:pStyle w:val="49d82bfd-9d22-4079-bb7e-04965129c48e"/>
        <w:spacing w:line="360" w:lineRule="auto"/>
      </w:pPr>
      <w:r>
        <w:t>从技术的角度说，一般亏20%或者跌破20日线是止损线。价值投资的话，只要你买入时候的那个逻辑依然存在的甚至加强，那就不存在止损的。但是如果买入的那个逻辑没有了，那就要认真考虑了。给你举个例子，历史上我买入过华数传媒，有两个理由。第一是可能和Netflix成立合资企业，第二是管理层不错。但当第一个预期被证伪后卖了一半，更换管理层后砸了另一半。</w:t>
      </w:r>
      <w:bookmarkStart w:id="0" w:name="_GoBack"/>
      <w:bookmarkEnd w:id="0"/>
    </w:p>
    <w:p w:rsidR="008905AA" w:rsidRDefault="008905AA">
      <w:pPr>
        <w:pStyle w:val="49d82bfd-9d22-4079-bb7e-04965129c48e"/>
      </w:pPr>
    </w:p>
    <w:p w:rsidR="008905AA" w:rsidRDefault="008905AA">
      <w:pPr>
        <w:jc w:val="left"/>
      </w:pPr>
    </w:p>
    <w:p w:rsidR="008905AA" w:rsidRDefault="00D03710">
      <w:pPr>
        <w:pStyle w:val="ab9cb4d6-2161-4091-ab81-3cf2831e0578"/>
      </w:pPr>
      <w:r>
        <w:rPr>
          <w:color w:val="5B9BD5"/>
          <w:sz w:val="28"/>
          <w:szCs w:val="28"/>
        </w:rPr>
        <w:t>教授，江苏银行后面你怎么看</w:t>
      </w:r>
    </w:p>
    <w:p w:rsidR="008905AA" w:rsidRDefault="00D03710">
      <w:pPr>
        <w:pStyle w:val="d035b47b-cf61-4b22-ad2c-f649fc41827a"/>
        <w:spacing w:line="360" w:lineRule="auto"/>
      </w:pPr>
      <w:r>
        <w:t>银行其实同质化比较严重，区别不是很大。目前市场比较聚焦的是招行，平安行，宁行。江苏行算是中等偏上的，和大部分银行的走势不会有太多的偏差。其他各类银行我认为区别也不会很大。</w:t>
      </w:r>
      <w:bookmarkStart w:id="0" w:name="_GoBack"/>
      <w:bookmarkEnd w:id="0"/>
    </w:p>
    <w:p w:rsidR="008905AA" w:rsidRDefault="008905AA">
      <w:pPr>
        <w:pStyle w:val="d035b47b-cf61-4b22-ad2c-f649fc41827a"/>
      </w:pPr>
    </w:p>
    <w:p w:rsidR="008905AA" w:rsidRDefault="008905AA">
      <w:pPr>
        <w:jc w:val="left"/>
      </w:pPr>
    </w:p>
    <w:p w:rsidR="008905AA" w:rsidRDefault="00D03710">
      <w:pPr>
        <w:pStyle w:val="36800622-86a0-4fe0-88fe-0673de044188"/>
      </w:pPr>
      <w:r>
        <w:rPr>
          <w:color w:val="5B9BD5"/>
          <w:sz w:val="28"/>
          <w:szCs w:val="28"/>
        </w:rPr>
        <w:t>教授，您好，5G建设是这一两年内炒作的主题，先从预期的建设设备，现阶段，大部分设备都已经按照完毕，慢慢在启用，那么这个预期慢慢在兑现，投资机会将不在有逻辑，后期就是涉及到应用了，应用主要为软件和数据库的应用，想请问，这个逻辑是否可以，这方面的机会在哪里？</w:t>
      </w:r>
    </w:p>
    <w:p w:rsidR="008905AA" w:rsidRDefault="00D03710">
      <w:pPr>
        <w:pStyle w:val="94f50d21-9d63-43f0-9145-8525ff264b83"/>
        <w:spacing w:line="360" w:lineRule="auto"/>
      </w:pPr>
      <w:r>
        <w:t>你这个逻辑太实在了，目前5g还是疯狂炒作阶段，不会考虑这些的。但是我觉得你的这个思路很好，可以作为以后激情之后的投资参考。</w:t>
      </w:r>
      <w:bookmarkStart w:id="0" w:name="_GoBack"/>
      <w:bookmarkEnd w:id="0"/>
    </w:p>
    <w:p w:rsidR="008905AA" w:rsidRDefault="008905AA">
      <w:pPr>
        <w:pStyle w:val="94f50d21-9d63-43f0-9145-8525ff264b83"/>
      </w:pPr>
    </w:p>
    <w:p w:rsidR="008905AA" w:rsidRDefault="008905AA">
      <w:pPr>
        <w:jc w:val="left"/>
      </w:pPr>
    </w:p>
    <w:p w:rsidR="008905AA" w:rsidRDefault="00D03710">
      <w:pPr>
        <w:pStyle w:val="d951b510-03f2-4ba1-8600-ed26a3f710c9"/>
      </w:pPr>
      <w:r>
        <w:rPr>
          <w:color w:val="5B9BD5"/>
          <w:sz w:val="28"/>
          <w:szCs w:val="28"/>
        </w:rPr>
        <w:t>教授你好，作为一个小白，最近开始尝试短线操作，加了些号推荐股票，但发现，工作时，基本没多少时间关注股市，错过了很多买入卖出时机。别人都是怎么操作的，是需要一直盯着大盘吗？还有，如果做中长线的话，需要如何入门和提升?</w:t>
      </w:r>
    </w:p>
    <w:p w:rsidR="008905AA" w:rsidRDefault="00D03710">
      <w:pPr>
        <w:pStyle w:val="36e10fc5-00ea-4e34-a645-2af6468b42c5"/>
        <w:spacing w:line="360" w:lineRule="auto"/>
      </w:pPr>
      <w:r>
        <w:t>我是不太建议小白玩短线的。第一肯定影响工作，而年轻人最大的机会肯定还是在工作上。第二短线长期来看1赚99亏，赚的大赚其他都大亏。价值投资可学，短线主要靠天赋。举个例子，价值投资就像上大学当码农赚钱，正常人都可以，短线就像演戏去当明星，一将功成万骨枯。</w:t>
      </w:r>
      <w:bookmarkStart w:id="0" w:name="_GoBack"/>
      <w:bookmarkEnd w:id="0"/>
    </w:p>
    <w:p w:rsidR="008905AA" w:rsidRDefault="008905AA">
      <w:pPr>
        <w:pStyle w:val="36e10fc5-00ea-4e34-a645-2af6468b42c5"/>
      </w:pPr>
    </w:p>
    <w:p w:rsidR="008905AA" w:rsidRDefault="008905AA">
      <w:pPr>
        <w:jc w:val="left"/>
      </w:pPr>
    </w:p>
    <w:p w:rsidR="008905AA" w:rsidRDefault="00D03710">
      <w:pPr>
        <w:pStyle w:val="56e44c92-6ab3-4b71-ba9c-a12c25c00bae"/>
      </w:pPr>
      <w:r>
        <w:rPr>
          <w:color w:val="5B9BD5"/>
          <w:sz w:val="28"/>
          <w:szCs w:val="28"/>
        </w:rPr>
        <w:t>教授您好，我是做汽车行业的，2018年基本上各个车企销售额到峰值，很难再超越；即使就算超越，增长量也会很低。</w:t>
        <w:cr/>
        <w:t>在这种情况下，假设后面的增长放缓，或者无增长，是否可以认为车企股票增长空间很有限？虽说不一定那么绝对，但是是否可以这样认为？</w:t>
        <w:cr/>
        <w:t>同理，如果其他行业也明确增长很小的情况下，是否也可以这样认为？</w:t>
      </w:r>
    </w:p>
    <w:p w:rsidR="008905AA" w:rsidRDefault="00D03710">
      <w:pPr>
        <w:pStyle w:val="30fcbf11-49e0-47c2-9729-841e1bc03058"/>
        <w:spacing w:line="360" w:lineRule="auto"/>
      </w:pPr>
      <w:r>
        <w:t>那就看中国车企是不是能升级了。存量市场的确就那么多了，但是还可以从外企嘴里抢肉，甚至去国外抢肉。还要一种可能是中国人以后收入增长了，以国人的面子思维出发，估计会买更贵的车，消费升级么。这些都是车企面临的机会。从长期来看，中国应该会出2-3家丰田大众档次的车企。</w:t>
      </w:r>
      <w:bookmarkStart w:id="0" w:name="_GoBack"/>
      <w:bookmarkEnd w:id="0"/>
    </w:p>
    <w:p w:rsidR="008905AA" w:rsidRDefault="008905AA">
      <w:pPr>
        <w:pStyle w:val="30fcbf11-49e0-47c2-9729-841e1bc03058"/>
      </w:pPr>
    </w:p>
    <w:p w:rsidR="008905AA" w:rsidRDefault="008905AA">
      <w:pPr>
        <w:jc w:val="left"/>
      </w:pPr>
    </w:p>
    <w:p w:rsidR="008905AA" w:rsidRDefault="00D03710">
      <w:pPr>
        <w:pStyle w:val="2fa0a495-cf86-42eb-86af-3adb8c9331b8"/>
      </w:pPr>
      <w:r>
        <w:rPr>
          <w:color w:val="5B9BD5"/>
          <w:sz w:val="28"/>
          <w:szCs w:val="28"/>
        </w:rPr>
        <w:t>转战星球……接着问</w:t>
        <w:cr/>
        <w:t xml:space="preserve">      教授，能问一下你夜报的图片都是在哪找的么？感觉每次都跟内容相匹配，就像是为内容定做的一样，比方说上次的，要打600个那个和这次的，能方便说一下么？谢谢</w:t>
      </w:r>
    </w:p>
    <w:p w:rsidR="008905AA" w:rsidRDefault="00D03710">
      <w:pPr>
        <w:pStyle w:val="0247ac63-f5a4-4009-bce0-fdffe1b98501"/>
        <w:spacing w:line="360" w:lineRule="auto"/>
      </w:pPr>
      <w:r>
        <w:t>就是百度图片搜的。比方说一个打600个这张图，本来的出发点就是叶问，所欲我就在百度图片里搜甄子丹+漫画，叶问+漫画，甄子丹三个关键词。然后看上哪张就是哪张了</w:t>
      </w:r>
      <w:bookmarkStart w:id="0" w:name="_GoBack"/>
      <w:bookmarkEnd w:id="0"/>
    </w:p>
    <w:p w:rsidR="008905AA" w:rsidRDefault="008905AA">
      <w:pPr>
        <w:pStyle w:val="0247ac63-f5a4-4009-bce0-fdffe1b98501"/>
      </w:pPr>
    </w:p>
    <w:p w:rsidR="008905AA" w:rsidRDefault="008905AA">
      <w:pPr>
        <w:jc w:val="left"/>
      </w:pPr>
    </w:p>
    <w:p w:rsidR="008905AA" w:rsidRDefault="00D03710">
      <w:pPr>
        <w:pStyle w:val="72a1e775-59fe-430e-973a-fb7faa3eb744"/>
      </w:pPr>
      <w:r>
        <w:rPr>
          <w:color w:val="5B9BD5"/>
          <w:sz w:val="28"/>
          <w:szCs w:val="28"/>
        </w:rPr>
        <w:t>教授，想自学编程，有没有好的建议？</w:t>
      </w:r>
    </w:p>
    <w:p w:rsidR="008905AA" w:rsidRDefault="00D03710">
      <w:pPr>
        <w:pStyle w:val="62e931e2-b6fa-4712-b537-9e527950e086"/>
        <w:spacing w:line="360" w:lineRule="auto"/>
      </w:pPr>
      <w:r>
        <w:t>自学编程可以从Python开始，应该比较好上手。现在网上有不少入门课程，随便找个看看即可。其实我也一直想学Python来着，但总是找不到空。这里码农同学多，也请大家给小伙伴一点建议。</w:t>
      </w:r>
      <w:bookmarkStart w:id="0" w:name="_GoBack"/>
      <w:bookmarkEnd w:id="0"/>
    </w:p>
    <w:p w:rsidR="008905AA" w:rsidRDefault="008905AA">
      <w:pPr>
        <w:pStyle w:val="62e931e2-b6fa-4712-b537-9e527950e086"/>
      </w:pPr>
    </w:p>
    <w:p w:rsidR="008905AA" w:rsidRDefault="008905AA">
      <w:pPr>
        <w:jc w:val="left"/>
      </w:pPr>
    </w:p>
    <w:p w:rsidR="008905AA" w:rsidRDefault="00D03710">
      <w:pPr>
        <w:pStyle w:val="3475b9f0-0dbf-4820-8a56-8ccbeca17252"/>
      </w:pPr>
      <w:r>
        <w:rPr>
          <w:color w:val="5B9BD5"/>
          <w:sz w:val="28"/>
          <w:szCs w:val="28"/>
        </w:rPr>
        <w:t>教授，请教一个问题，就是如何看待分红送股 除权除息。谢谢</w:t>
      </w:r>
    </w:p>
    <w:p w:rsidR="008905AA" w:rsidRDefault="00D03710">
      <w:pPr>
        <w:pStyle w:val="f7e5f5df-27f1-4244-8f8f-d477c0d19f60"/>
        <w:spacing w:line="360" w:lineRule="auto"/>
      </w:pPr>
      <w:r>
        <w:t>分红肯定是利好，第一说明公司利润是真实是不是报表做出来的，所以才有钱分给你们，很多作假公司的特点就是报表上看着赚了很多但从来不分红。第二说明公司管理层不鸡贼，有些公司的确是赚钱的，但大股东舍不得把钱分出去，想尽办法赚小股东便宜。</w:t>
        <w:cr/>
        <w:t>送股这些我从来不看，基本就是智商测试游戏，割韭菜游戏而已。</w:t>
        <w:cr/>
        <w:t>由分红导致的除权对企业估值不造成太大影响。因为pe和peg都没变，只有pb变了。</w:t>
        <w:cr/>
        <w:t>总之分红肯定是大好事。</w:t>
      </w:r>
      <w:bookmarkStart w:id="0" w:name="_GoBack"/>
      <w:bookmarkEnd w:id="0"/>
    </w:p>
    <w:p w:rsidR="008905AA" w:rsidRDefault="008905AA">
      <w:pPr>
        <w:pStyle w:val="f7e5f5df-27f1-4244-8f8f-d477c0d19f60"/>
      </w:pPr>
    </w:p>
    <w:p w:rsidR="008905AA" w:rsidRDefault="008905AA">
      <w:pPr>
        <w:jc w:val="left"/>
      </w:pPr>
    </w:p>
    <w:p w:rsidR="008905AA" w:rsidRDefault="00D03710">
      <w:pPr>
        <w:pStyle w:val="b73923a1-cbaf-4fc3-92ae-3a4e4c9993b5"/>
      </w:pPr>
      <w:r>
        <w:rPr>
          <w:color w:val="5B9BD5"/>
          <w:sz w:val="28"/>
          <w:szCs w:val="28"/>
        </w:rPr>
        <w:t>请问今天宁波银行上涨的因素为何？</w:t>
      </w:r>
    </w:p>
    <w:p w:rsidR="008905AA" w:rsidRDefault="00D03710">
      <w:pPr>
        <w:pStyle w:val="77eb42a1-facc-4fe6-a487-833aae309af4"/>
        <w:spacing w:line="360" w:lineRule="auto"/>
      </w:pPr>
      <w:r>
        <w:t>今天宁波银行为什么涨我不知道，绝大部分股票的短期涨跌都是无法预测的，有突发利好或者利空刺激的时候毕竟是少数。但长期来看，宁波银行是一家特别好的银行。我最早关注到是因为单位帮我拿集体办了小宁的白领贷，很好用，而且app很好。然后我就顺便关注了一下小宁的财报，亮瞎眼，尤其是增速和坏账这两块。我配置了两个银行分别是小招和小宁，小招作为中国最优秀的银行是公认的，小宁我认为是地方行中最好的。南京银行也不错，但app不好用，我认为本质是互联网思维不如小宁。</w:t>
      </w:r>
      <w:bookmarkStart w:id="0" w:name="_GoBack"/>
      <w:bookmarkEnd w:id="0"/>
    </w:p>
    <w:p w:rsidR="008905AA" w:rsidRDefault="008905AA">
      <w:pPr>
        <w:pStyle w:val="77eb42a1-facc-4fe6-a487-833aae309af4"/>
      </w:pPr>
    </w:p>
    <w:p w:rsidR="008905AA" w:rsidRDefault="008905AA">
      <w:pPr>
        <w:jc w:val="left"/>
      </w:pPr>
    </w:p>
    <w:p w:rsidR="008905AA" w:rsidRDefault="00D03710">
      <w:pPr>
        <w:pStyle w:val="7d5f78ad-1f37-4bff-87cd-fb8646044c21"/>
      </w:pPr>
      <w:r>
        <w:rPr>
          <w:color w:val="5B9BD5"/>
          <w:sz w:val="28"/>
          <w:szCs w:val="28"/>
        </w:rPr>
        <w:t>教授，麻烦咨询下，债权基金的标的怎么选择呢，想无脑定投，年化10%，是否可行？</w:t>
      </w:r>
    </w:p>
    <w:p w:rsidR="008905AA" w:rsidRDefault="00D03710">
      <w:pPr>
        <w:pStyle w:val="58bf89b8-c6ad-4422-bd27-3437985d5839"/>
        <w:spacing w:line="360" w:lineRule="auto"/>
      </w:pPr>
      <w:r>
        <w:t>抱歉，债券不太懂。</w:t>
      </w:r>
      <w:bookmarkStart w:id="0" w:name="_GoBack"/>
      <w:bookmarkEnd w:id="0"/>
    </w:p>
    <w:p w:rsidR="008905AA" w:rsidRDefault="008905AA">
      <w:pPr>
        <w:pStyle w:val="58bf89b8-c6ad-4422-bd27-3437985d5839"/>
      </w:pPr>
    </w:p>
    <w:p w:rsidR="008905AA" w:rsidRDefault="008905AA">
      <w:pPr>
        <w:jc w:val="left"/>
      </w:pPr>
    </w:p>
    <w:p w:rsidR="008905AA" w:rsidRDefault="00D03710">
      <w:pPr>
        <w:pStyle w:val="9cf34b8c-5499-4f5c-9fb2-1d0b307a05b1"/>
      </w:pPr>
      <w:r>
        <w:rPr>
          <w:color w:val="5B9BD5"/>
          <w:sz w:val="28"/>
          <w:szCs w:val="28"/>
        </w:rPr>
        <w:t>教授，想问下对于已经启动的杯柄形态牛股，何时是一个比较好的补票上车时机？第一次调整到10日，20日，50日是补票上车的好买点吗</w:t>
      </w:r>
    </w:p>
    <w:p w:rsidR="008905AA" w:rsidRDefault="00D03710">
      <w:pPr>
        <w:pStyle w:val="7a5ce1f3-5474-40e5-92c3-59a8af5dd384"/>
        <w:spacing w:line="360" w:lineRule="auto"/>
      </w:pPr>
      <w:r>
        <w:t>技术我不太懂，也不觉得很有用。一个股票要不要买，在我看来就看是不是被低估。当然，如果我已经决定了要买一个股票，也会适当参考技术指标。通常10日线建仓，20日线补仓。</w:t>
      </w:r>
      <w:bookmarkStart w:id="0" w:name="_GoBack"/>
      <w:bookmarkEnd w:id="0"/>
    </w:p>
    <w:p w:rsidR="008905AA" w:rsidRDefault="008905AA">
      <w:pPr>
        <w:pStyle w:val="7a5ce1f3-5474-40e5-92c3-59a8af5dd384"/>
      </w:pPr>
    </w:p>
    <w:p w:rsidR="008905AA" w:rsidRDefault="008905AA">
      <w:pPr>
        <w:jc w:val="left"/>
      </w:pPr>
    </w:p>
    <w:p w:rsidR="008905AA" w:rsidRDefault="00D03710">
      <w:pPr>
        <w:pStyle w:val="d47d7405-65d2-43ce-9b55-dbd4ee8e0903"/>
      </w:pPr>
      <w:r>
        <w:rPr>
          <w:color w:val="5B9BD5"/>
          <w:sz w:val="28"/>
          <w:szCs w:val="28"/>
        </w:rPr>
        <w:t>教授，你好，核电股怎么看？</w:t>
      </w:r>
    </w:p>
    <w:p w:rsidR="008905AA" w:rsidRDefault="00D03710">
      <w:pPr>
        <w:pStyle w:val="e0b95fed-6f97-4a0e-89ce-a83685ad924d"/>
        <w:spacing w:line="360" w:lineRule="auto"/>
      </w:pPr>
      <w:r>
        <w:t>所以的电力股本质都是一张长期债券，核电也不例外。核电的成本是相对固定的，主要看发电水平和上网电价。触发核电股上涨的主要因素是新的机组开始发电和上调上网电价。</w:t>
      </w:r>
      <w:bookmarkStart w:id="0" w:name="_GoBack"/>
      <w:bookmarkEnd w:id="0"/>
    </w:p>
    <w:p w:rsidR="008905AA" w:rsidRDefault="008905AA">
      <w:pPr>
        <w:pStyle w:val="e0b95fed-6f97-4a0e-89ce-a83685ad924d"/>
      </w:pPr>
    </w:p>
    <w:p w:rsidR="008905AA" w:rsidRDefault="008905AA">
      <w:pPr>
        <w:jc w:val="left"/>
      </w:pPr>
    </w:p>
    <w:p w:rsidR="008905AA" w:rsidRDefault="00D03710">
      <w:pPr>
        <w:pStyle w:val="7d3112c3-6c9f-4a37-b073-e34b9f2e3f9d"/>
      </w:pPr>
      <w:r>
        <w:rPr>
          <w:color w:val="5B9BD5"/>
          <w:sz w:val="28"/>
          <w:szCs w:val="28"/>
        </w:rPr>
        <w:t>教授，请问怎么看赫美集团002356，电竞第一股借壳上市的。</w:t>
      </w:r>
    </w:p>
    <w:p w:rsidR="008905AA" w:rsidRDefault="00D03710">
      <w:pPr>
        <w:pStyle w:val="0e7a3833-c5ca-4154-a116-13c9c4f3b03e"/>
        <w:spacing w:line="360" w:lineRule="auto"/>
      </w:pPr>
      <w:r>
        <w:t>我对此没有研究，但我的朋友万神认为会有第二波炒作。</w:t>
      </w:r>
      <w:bookmarkStart w:id="0" w:name="_GoBack"/>
      <w:bookmarkEnd w:id="0"/>
    </w:p>
    <w:p w:rsidR="008905AA" w:rsidRDefault="008905AA">
      <w:pPr>
        <w:pStyle w:val="0e7a3833-c5ca-4154-a116-13c9c4f3b03e"/>
      </w:pPr>
    </w:p>
    <w:p w:rsidR="008905AA" w:rsidRDefault="008905AA">
      <w:pPr>
        <w:jc w:val="left"/>
      </w:pPr>
    </w:p>
    <w:p w:rsidR="008905AA" w:rsidRDefault="00D03710">
      <w:pPr>
        <w:pStyle w:val="1d4547f3-87bd-4a5c-ae4e-4af4b638a278"/>
      </w:pPr>
      <w:r>
        <w:rPr>
          <w:color w:val="5B9BD5"/>
          <w:sz w:val="28"/>
          <w:szCs w:val="28"/>
        </w:rPr>
        <w:t>没玩过股票，希望通过基金来获得一定的收益。买了一些指数相关的基金。</w:t>
        <w:cr/>
        <w:t>提问是想了解一下新成立的基金能判断优劣吗？</w:t>
        <w:cr/>
        <w:t>是通过基金经理吗?</w:t>
        <w:cr/>
        <w:t>对热推的睿远成长价值混合A(007119)有了解吗?</w:t>
      </w:r>
    </w:p>
    <w:p w:rsidR="008905AA" w:rsidRDefault="00D03710">
      <w:pPr>
        <w:pStyle w:val="1bee4fb7-cf19-49b3-858f-a20449737bca"/>
        <w:spacing w:line="360" w:lineRule="auto"/>
      </w:pPr>
      <w:r>
        <w:t>基金经理的历史战绩的确是一个重要的参考指标，一般明星基金经理爱惜羽毛，不会做的太差，团队研究能力也会比较强。</w:t>
      </w:r>
      <w:bookmarkStart w:id="0" w:name="_GoBack"/>
      <w:bookmarkEnd w:id="0"/>
    </w:p>
    <w:p w:rsidR="008905AA" w:rsidRDefault="008905AA">
      <w:pPr>
        <w:pStyle w:val="1bee4fb7-cf19-49b3-858f-a20449737bca"/>
      </w:pPr>
    </w:p>
    <w:p w:rsidR="008905AA" w:rsidRDefault="008905AA">
      <w:pPr>
        <w:jc w:val="left"/>
      </w:pPr>
    </w:p>
    <w:p w:rsidR="008905AA" w:rsidRDefault="00D03710">
      <w:pPr>
        <w:pStyle w:val="d74c9a50-d1d8-4d86-842e-bf6c01ca04bc"/>
      </w:pPr>
      <w:r>
        <w:rPr>
          <w:color w:val="5B9BD5"/>
          <w:sz w:val="28"/>
          <w:szCs w:val="28"/>
        </w:rPr>
        <w:t>教授，科创打新的话只计算上证市值吧？是不是要把股票都往上证上挪啊</w:t>
      </w:r>
    </w:p>
    <w:p w:rsidR="008905AA" w:rsidRDefault="00D03710">
      <w:pPr>
        <w:pStyle w:val="f63d118d-b062-439f-937e-5de6d48a2fa5"/>
        <w:spacing w:line="360" w:lineRule="auto"/>
      </w:pPr>
      <w:r>
        <w:t>顶格申购，你钱多也没用啊</w:t>
      </w:r>
      <w:bookmarkStart w:id="0" w:name="_GoBack"/>
      <w:bookmarkEnd w:id="0"/>
    </w:p>
    <w:p w:rsidR="008905AA" w:rsidRDefault="008905AA">
      <w:pPr>
        <w:pStyle w:val="f63d118d-b062-439f-937e-5de6d48a2fa5"/>
      </w:pPr>
    </w:p>
    <w:p w:rsidR="008905AA" w:rsidRDefault="008905AA">
      <w:pPr>
        <w:jc w:val="left"/>
      </w:pPr>
    </w:p>
    <w:p w:rsidR="008905AA" w:rsidRDefault="00D03710">
      <w:pPr>
        <w:pStyle w:val="b6d38e23-a898-4d34-a3c2-5571ccedba2d"/>
      </w:pPr>
      <w:r>
        <w:rPr>
          <w:color w:val="5B9BD5"/>
          <w:sz w:val="28"/>
          <w:szCs w:val="28"/>
        </w:rPr>
        <w:t>请问下教授则么看券商的股票价格，港股和大A股普遍价格倒挂比较严重？背后有社么原因吗？目前是否还值得继续持有券商的股票</w:t>
      </w:r>
    </w:p>
    <w:p w:rsidR="008905AA" w:rsidRDefault="00D03710">
      <w:pPr>
        <w:pStyle w:val="30c5d3da-7300-4e5a-8bb8-bc554a50bc98"/>
        <w:spacing w:line="360" w:lineRule="auto"/>
      </w:pPr>
      <w:r>
        <w:t>港股和a股定价机制不一样，普遍都存在差价，券商并不算特殊。但是随着外资逐步进入a股，两边的差价可能会逐步减小。因为港股是外资定价的，这样两边逻辑会趋同。</w:t>
      </w:r>
      <w:bookmarkStart w:id="0" w:name="_GoBack"/>
      <w:bookmarkEnd w:id="0"/>
    </w:p>
    <w:p w:rsidR="008905AA" w:rsidRDefault="008905AA">
      <w:pPr>
        <w:pStyle w:val="30c5d3da-7300-4e5a-8bb8-bc554a50bc98"/>
      </w:pPr>
    </w:p>
    <w:p w:rsidR="008905AA" w:rsidRDefault="008905AA">
      <w:pPr>
        <w:jc w:val="left"/>
      </w:pPr>
    </w:p>
    <w:p w:rsidR="008905AA" w:rsidRDefault="00D03710">
      <w:pPr>
        <w:pStyle w:val="29840638-fa0d-400a-b220-ee7cef456ce3"/>
      </w:pPr>
      <w:r>
        <w:rPr>
          <w:color w:val="5B9BD5"/>
          <w:sz w:val="28"/>
          <w:szCs w:val="28"/>
        </w:rPr>
        <w:t>教授，请教一下，您对医药行业的未来发展如何看？目前国家采购是不是对医药股有很大的影响？如果想看这个行业，可以从哪些点入手？</w:t>
      </w:r>
    </w:p>
    <w:p w:rsidR="008905AA" w:rsidRDefault="00D03710">
      <w:pPr>
        <w:pStyle w:val="0ad8a5cc-e43a-4286-84fc-62a99e781bc3"/>
        <w:spacing w:line="360" w:lineRule="auto"/>
      </w:pPr>
      <w:r>
        <w:t>医药我不太懂。但是我有个朋友是专门研究医药的，他说a股医药长期看就是复星，恒瑞，华东top3，其他不用看。</w:t>
      </w:r>
      <w:bookmarkStart w:id="0" w:name="_GoBack"/>
      <w:bookmarkEnd w:id="0"/>
    </w:p>
    <w:p w:rsidR="008905AA" w:rsidRDefault="008905AA">
      <w:pPr>
        <w:pStyle w:val="0ad8a5cc-e43a-4286-84fc-62a99e781bc3"/>
      </w:pPr>
    </w:p>
    <w:p w:rsidR="008905AA" w:rsidRDefault="008905AA">
      <w:pPr>
        <w:jc w:val="left"/>
      </w:pPr>
    </w:p>
    <w:p w:rsidR="008905AA" w:rsidRDefault="00D03710">
      <w:pPr>
        <w:pStyle w:val="8c0f8d05-a0a1-422c-8111-03d4abd54b25"/>
      </w:pPr>
      <w:r>
        <w:rPr>
          <w:color w:val="5B9BD5"/>
          <w:sz w:val="28"/>
          <w:szCs w:val="28"/>
        </w:rPr>
        <w:t>教授人生怎么才能获得第一个一百万？您第一个一百万是怎么挣到的！能否分享下经验！谢谢</w:t>
      </w:r>
    </w:p>
    <w:p w:rsidR="008905AA" w:rsidRDefault="00D03710">
      <w:pPr>
        <w:pStyle w:val="6962e146-0fc3-4e89-ae79-0647a5429dce"/>
        <w:spacing w:line="360" w:lineRule="auto"/>
      </w:pPr>
      <w:r>
        <w:t>努力工作就可以赚100万，一二线城市应该都可以。如果是三线以下，可能光靠工作比较难一点，那就要考虑业余时间兼职干点啥。我靠工作赚了50万，然后股市翻倍变成了100万。特别说明一下，其实我工作赚到的不止50万，但前面创业亏出去不少。</w:t>
      </w:r>
      <w:bookmarkStart w:id="0" w:name="_GoBack"/>
      <w:bookmarkEnd w:id="0"/>
    </w:p>
    <w:p w:rsidR="008905AA" w:rsidRDefault="008905AA">
      <w:pPr>
        <w:pStyle w:val="6962e146-0fc3-4e89-ae79-0647a5429dce"/>
      </w:pPr>
    </w:p>
    <w:p w:rsidR="008905AA" w:rsidRDefault="008905AA">
      <w:pPr>
        <w:jc w:val="left"/>
      </w:pPr>
    </w:p>
    <w:p w:rsidR="008905AA" w:rsidRDefault="00D03710">
      <w:pPr>
        <w:pStyle w:val="fc6eb94f-204f-4821-b1f3-1bf4b4369e94"/>
      </w:pPr>
      <w:r>
        <w:rPr>
          <w:color w:val="5B9BD5"/>
          <w:sz w:val="28"/>
          <w:szCs w:val="28"/>
        </w:rPr>
        <w:t>请问下 中国太保 教授咋么看……我看他前段时间 保险板块里涨幅不是太厉害就买它了</w:t>
      </w:r>
    </w:p>
    <w:p w:rsidR="008905AA" w:rsidRDefault="00D03710">
      <w:pPr>
        <w:pStyle w:val="d4463254-fe2d-4ee1-8acc-58c2f397d360"/>
        <w:spacing w:line="360" w:lineRule="auto"/>
      </w:pPr>
      <w:r>
        <w:t>一般认为所有保险股中，平安最好，太保第二。所以我觉得拿太保是没什么问题的。如果大平安涨太多我也会考虑切一部分去太保。</w:t>
      </w:r>
      <w:bookmarkStart w:id="0" w:name="_GoBack"/>
      <w:bookmarkEnd w:id="0"/>
    </w:p>
    <w:p w:rsidR="008905AA" w:rsidRDefault="008905AA">
      <w:pPr>
        <w:pStyle w:val="d4463254-fe2d-4ee1-8acc-58c2f397d360"/>
      </w:pPr>
    </w:p>
    <w:p w:rsidR="008905AA" w:rsidRDefault="008905AA">
      <w:pPr>
        <w:jc w:val="left"/>
      </w:pPr>
    </w:p>
    <w:p w:rsidR="008905AA" w:rsidRDefault="00D03710">
      <w:pPr>
        <w:pStyle w:val="c3834a2c-cc46-4232-a9c3-63a98e05c3ac"/>
      </w:pPr>
      <w:r>
        <w:rPr>
          <w:color w:val="5B9BD5"/>
          <w:sz w:val="28"/>
          <w:szCs w:val="28"/>
        </w:rPr>
        <w:t>教授好，想请教下对游戏股有什么看法。应该考虑哪几个指标，如何选股？</w:t>
      </w:r>
    </w:p>
    <w:p w:rsidR="008905AA" w:rsidRDefault="00D03710">
      <w:pPr>
        <w:pStyle w:val="1d9bfd1f-a29e-471e-89ab-9622c72afafe"/>
        <w:spacing w:line="360" w:lineRule="auto"/>
      </w:pPr>
      <w:r>
        <w:t>我对游戏股的看法有个转变的过程。最早我不喜欢游戏股，觉得一个游戏红不红偶然性太大。但后来写了公众号后发现，其实做游戏和写公众号是一样的，虽然你不知道哪个游戏是爆款，但内容输出和运营水平是有明显差距的。而且游戏公司的现金流特别好，不存在债务问题。游戏公司估值还是看市场规模，其实从下载量就基本可以判断现金流和利润水平。</w:t>
      </w:r>
      <w:bookmarkStart w:id="0" w:name="_GoBack"/>
      <w:bookmarkEnd w:id="0"/>
    </w:p>
    <w:p w:rsidR="008905AA" w:rsidRDefault="008905AA">
      <w:pPr>
        <w:pStyle w:val="1d9bfd1f-a29e-471e-89ab-9622c72afafe"/>
      </w:pPr>
    </w:p>
    <w:p w:rsidR="008905AA" w:rsidRDefault="008905AA">
      <w:pPr>
        <w:jc w:val="left"/>
      </w:pPr>
    </w:p>
    <w:p w:rsidR="008905AA" w:rsidRDefault="00D03710">
      <w:pPr>
        <w:pStyle w:val="7ea41ece-8922-4907-a93d-c0b2b8f58cf9"/>
      </w:pPr>
      <w:r>
        <w:rPr>
          <w:color w:val="5B9BD5"/>
          <w:sz w:val="28"/>
          <w:szCs w:val="28"/>
        </w:rPr>
        <w:t>教授好，您对快递物流行业怎么看的？顺丰控股，公司能给客户提供优质服务，对自家员工也不错，这只股票长期来看怎么样？</w:t>
      </w:r>
    </w:p>
    <w:p w:rsidR="008905AA" w:rsidRDefault="00D03710">
      <w:pPr>
        <w:pStyle w:val="6c81782b-ab95-4e38-ad11-c652401bbc05"/>
        <w:spacing w:line="360" w:lineRule="auto"/>
      </w:pPr>
      <w:r>
        <w:t>顺丰我不是特别看好。顺丰本质和jd一样，服务靠堆人。而未来我大天朝的人力成本迟早会涨到他们用不起。科技方面顺丰表现一般，比菜鸟网络差距明显。</w:t>
      </w:r>
      <w:bookmarkStart w:id="0" w:name="_GoBack"/>
      <w:bookmarkEnd w:id="0"/>
    </w:p>
    <w:p w:rsidR="008905AA" w:rsidRDefault="008905AA">
      <w:pPr>
        <w:pStyle w:val="6c81782b-ab95-4e38-ad11-c652401bbc05"/>
      </w:pPr>
    </w:p>
    <w:p w:rsidR="008905AA" w:rsidRDefault="008905AA">
      <w:pPr>
        <w:jc w:val="left"/>
      </w:pPr>
    </w:p>
    <w:p w:rsidR="008905AA" w:rsidRDefault="00D03710">
      <w:pPr>
        <w:pStyle w:val="9b7b2b36-fe63-4770-a984-17ae7e6efdbc"/>
      </w:pPr>
      <w:r>
        <w:rPr>
          <w:color w:val="5B9BD5"/>
          <w:sz w:val="28"/>
          <w:szCs w:val="28"/>
        </w:rPr>
        <w:t>提问：你好教授 也凑个热闹请教一只股票：对东山精密（002384）后市怎么看？5G板块后市也请给予评论 谢谢</w:t>
      </w:r>
    </w:p>
    <w:p w:rsidR="008905AA" w:rsidRDefault="00D03710">
      <w:pPr>
        <w:pStyle w:val="9d5dae4d-37d1-49ee-a021-bbc615c3f022"/>
        <w:spacing w:line="360" w:lineRule="auto"/>
      </w:pPr>
      <w:r>
        <w:t>这个股票我还真不熟悉，为了您八个大洋的悬赏特意去看了下。发现外资在持续买入，电子发票业务也很有前途的样子。YY一下可以持有吧。5g现在炒的太高了，但真正的王者华为并没有上市</w:t>
      </w:r>
      <w:bookmarkStart w:id="0" w:name="_GoBack"/>
      <w:bookmarkEnd w:id="0"/>
    </w:p>
    <w:p w:rsidR="008905AA" w:rsidRDefault="008905AA">
      <w:pPr>
        <w:pStyle w:val="9d5dae4d-37d1-49ee-a021-bbc615c3f022"/>
      </w:pPr>
    </w:p>
    <w:p w:rsidR="008905AA" w:rsidRDefault="008905AA">
      <w:pPr>
        <w:jc w:val="left"/>
      </w:pPr>
    </w:p>
    <w:p w:rsidR="008905AA" w:rsidRDefault="00D03710">
      <w:pPr>
        <w:pStyle w:val="393206f5-b4fb-46cb-acba-1cf2a09f85c6"/>
      </w:pPr>
      <w:r>
        <w:rPr>
          <w:color w:val="5B9BD5"/>
          <w:sz w:val="28"/>
          <w:szCs w:val="28"/>
        </w:rPr>
        <w:t>教授，你推荐的港股中石化油服为撒现在不死不活，不知道该不该继续持有，请赐教！</w:t>
      </w:r>
    </w:p>
    <w:p w:rsidR="008905AA" w:rsidRDefault="00D03710">
      <w:pPr>
        <w:pStyle w:val="4d9e229e-9d35-47f3-8bdf-44b3ee330092"/>
        <w:spacing w:line="360" w:lineRule="auto"/>
      </w:pPr>
      <w:r>
        <w:t>最近a股的st油服已经连续大涨了，总有人会想起来港股的中石化油服的。港股的特点就是有时候一天就会涨到天上去，我就是在等这一天。当然拿不住不玩也没有任何问题。</w:t>
      </w:r>
      <w:bookmarkStart w:id="0" w:name="_GoBack"/>
      <w:bookmarkEnd w:id="0"/>
    </w:p>
    <w:p w:rsidR="008905AA" w:rsidRDefault="008905AA">
      <w:pPr>
        <w:pStyle w:val="4d9e229e-9d35-47f3-8bdf-44b3ee330092"/>
      </w:pPr>
    </w:p>
    <w:p w:rsidR="008905AA" w:rsidRDefault="008905AA">
      <w:pPr>
        <w:jc w:val="left"/>
      </w:pPr>
    </w:p>
    <w:p w:rsidR="008905AA" w:rsidRDefault="00D03710">
      <w:pPr>
        <w:pStyle w:val="e29469e1-1f68-42f4-ab8b-824ce6bbfd0d"/>
      </w:pPr>
      <w:r>
        <w:rPr>
          <w:color w:val="5B9BD5"/>
          <w:sz w:val="28"/>
          <w:szCs w:val="28"/>
        </w:rPr>
        <w:t>教授，想问一下科创板有必要开户参与吗？对于新手而言开户的意义仅仅是打新吗？谢谢！</w:t>
      </w:r>
    </w:p>
    <w:p w:rsidR="008905AA" w:rsidRDefault="00D03710">
      <w:pPr>
        <w:pStyle w:val="43f232ec-dd1e-409e-b8fe-56d297d989e1"/>
        <w:spacing w:line="360" w:lineRule="auto"/>
      </w:pPr>
      <w:r>
        <w:t>打新肯定是要参与的，大a股的尿性一定会把科创板炒上天。是不是要去交易科创板股票另当别论，纯新手其实是不太建议的，因为过于刺激了。但到时候一定会有科创板基金，可以考虑申购。</w:t>
      </w:r>
      <w:bookmarkStart w:id="0" w:name="_GoBack"/>
      <w:bookmarkEnd w:id="0"/>
    </w:p>
    <w:p w:rsidR="008905AA" w:rsidRDefault="008905AA">
      <w:pPr>
        <w:pStyle w:val="43f232ec-dd1e-409e-b8fe-56d297d989e1"/>
      </w:pPr>
    </w:p>
    <w:p w:rsidR="008905AA" w:rsidRDefault="008905AA">
      <w:pPr>
        <w:jc w:val="left"/>
      </w:pPr>
    </w:p>
    <w:p w:rsidR="008905AA" w:rsidRDefault="00D03710">
      <w:pPr>
        <w:pStyle w:val="c1e33de8-0bd7-4f15-8f07-533070fec97a"/>
      </w:pPr>
      <w:r>
        <w:rPr>
          <w:color w:val="5B9BD5"/>
          <w:sz w:val="28"/>
          <w:szCs w:val="28"/>
        </w:rPr>
        <w:t>教授你好，请教一下定投指数基金，每月月投1000和每周投250有区别吗？</w:t>
      </w:r>
    </w:p>
    <w:p w:rsidR="008905AA" w:rsidRDefault="00D03710">
      <w:pPr>
        <w:pStyle w:val="417ef426-bd15-4736-a60d-bd3925ce6dca"/>
        <w:spacing w:line="360" w:lineRule="auto"/>
      </w:pPr>
      <w:r>
        <w:t>没有特别大的区别，随心意即可</w:t>
      </w:r>
      <w:bookmarkStart w:id="0" w:name="_GoBack"/>
      <w:bookmarkEnd w:id="0"/>
    </w:p>
    <w:p w:rsidR="008905AA" w:rsidRDefault="008905AA">
      <w:pPr>
        <w:pStyle w:val="417ef426-bd15-4736-a60d-bd3925ce6dca"/>
      </w:pPr>
    </w:p>
    <w:p w:rsidR="008905AA" w:rsidRDefault="008905AA">
      <w:pPr>
        <w:jc w:val="left"/>
      </w:pPr>
    </w:p>
    <w:p w:rsidR="008905AA" w:rsidRDefault="00D03710">
      <w:pPr>
        <w:pStyle w:val="5ef4110c-56ab-4880-971e-df1f0c0f5e9e"/>
      </w:pPr>
      <w:r>
        <w:rPr>
          <w:color w:val="5B9BD5"/>
          <w:sz w:val="28"/>
          <w:szCs w:val="28"/>
        </w:rPr>
        <w:t>教授你好，请问找到好公司和低价格，要不就是业绩非常好非常优秀的公司，要不就是价格显著低于内在价值的公司。 请问这类公司有没有什么途径快速找到啊？或者有没有什么方法能推荐下</w:t>
      </w:r>
    </w:p>
    <w:p w:rsidR="008905AA" w:rsidRDefault="00D03710">
      <w:pPr>
        <w:pStyle w:val="f91299f0-0761-442e-bf81-84784fa2f821"/>
        <w:spacing w:line="360" w:lineRule="auto"/>
      </w:pPr>
      <w:r>
        <w:t>好公司不是看财报你那个找到的，而是必须对行业和企业都有深入的了解。比方说每年增长20%以上的企业好不好？乐视，东方园林都曾经是这样的企业，但最终都不行。所以找到好的公司没有捷径，必须反复思考学习研究。</w:t>
      </w:r>
      <w:bookmarkStart w:id="0" w:name="_GoBack"/>
      <w:bookmarkEnd w:id="0"/>
    </w:p>
    <w:p w:rsidR="008905AA" w:rsidRDefault="008905AA">
      <w:pPr>
        <w:pStyle w:val="f91299f0-0761-442e-bf81-84784fa2f821"/>
      </w:pPr>
    </w:p>
    <w:p w:rsidR="008905AA" w:rsidRDefault="008905AA">
      <w:pPr>
        <w:jc w:val="left"/>
      </w:pPr>
    </w:p>
    <w:p w:rsidR="008905AA" w:rsidRDefault="00D03710">
      <w:pPr>
        <w:pStyle w:val="50ce45d4-5dc7-41d5-bd4b-ce1e264c529f"/>
      </w:pPr>
      <w:r>
        <w:rPr>
          <w:color w:val="5B9BD5"/>
          <w:sz w:val="28"/>
          <w:szCs w:val="28"/>
        </w:rPr>
        <w:t>教授您好，懒投资弄了一个优买计划，&lt;e type="web" href="https%3A%2F%2Fmp.weixin.qq.com%2Fs%2FKxb8IRh-QTafloDHeC05dw" title="%E4%BC%98%E4%B9%B0%E8%AE%A1%E5%88%92%EF%BC%8C%E5%83%8F%E5%B7%B4%E8%8F%B2%E7%89%B9%E4%B8%80%E6%A0%B7%E6%8A%95%E8%B5%84" /&gt;，不知道您怎么看这个，对小白来说是个相对稳妥的方式买股票吗？多谢了</w:t>
      </w:r>
    </w:p>
    <w:p w:rsidR="008905AA" w:rsidRDefault="00D03710">
      <w:pPr>
        <w:pStyle w:val="7e960abc-6ba1-499c-ba07-edfefa24801c"/>
        <w:spacing w:line="360" w:lineRule="auto"/>
      </w:pPr>
      <w:r>
        <w:t>简单看来一下，其实就是一个正常的产品。任何金融产品的设计，最终必然遵循风险和收益对等的原则。这个产品看起来风险很小，但因此有可能收益也较小。</w:t>
      </w:r>
      <w:bookmarkStart w:id="0" w:name="_GoBack"/>
      <w:bookmarkEnd w:id="0"/>
    </w:p>
    <w:p w:rsidR="008905AA" w:rsidRDefault="008905AA">
      <w:pPr>
        <w:pStyle w:val="7e960abc-6ba1-499c-ba07-edfefa24801c"/>
      </w:pPr>
    </w:p>
    <w:p w:rsidR="008905AA" w:rsidRDefault="008905AA">
      <w:pPr>
        <w:jc w:val="left"/>
      </w:pPr>
    </w:p>
    <w:p w:rsidR="008905AA" w:rsidRDefault="00D03710">
      <w:pPr>
        <w:pStyle w:val="af081960-fb33-40fc-8d7d-811fa7a97887"/>
      </w:pPr>
      <w:r>
        <w:rPr>
          <w:color w:val="5B9BD5"/>
          <w:sz w:val="28"/>
          <w:szCs w:val="28"/>
        </w:rPr>
        <w:t>教授，有推荐的券商开户吗？想开一个小号</w:t>
      </w:r>
    </w:p>
    <w:p w:rsidR="008905AA" w:rsidRDefault="00D03710">
      <w:pPr>
        <w:pStyle w:val="d5846108-0617-43fb-bcbf-14deab564699"/>
        <w:spacing w:line="360" w:lineRule="auto"/>
      </w:pPr>
      <w:r>
        <w:t>稍等一下，过几天会推荐一个很划算的券商</w:t>
      </w:r>
      <w:bookmarkStart w:id="0" w:name="_GoBack"/>
      <w:bookmarkEnd w:id="0"/>
    </w:p>
    <w:p w:rsidR="008905AA" w:rsidRDefault="008905AA">
      <w:pPr>
        <w:pStyle w:val="d5846108-0617-43fb-bcbf-14deab564699"/>
      </w:pPr>
    </w:p>
    <w:p w:rsidR="008905AA" w:rsidRDefault="008905AA">
      <w:pPr>
        <w:jc w:val="left"/>
      </w:pPr>
    </w:p>
    <w:p w:rsidR="008905AA" w:rsidRDefault="00D03710">
      <w:pPr>
        <w:pStyle w:val="54c64b71-f255-4d6f-ae07-f4bf73d3f3d2"/>
      </w:pPr>
      <w:r>
        <w:rPr>
          <w:color w:val="5B9BD5"/>
          <w:sz w:val="28"/>
          <w:szCs w:val="28"/>
        </w:rPr>
        <w:t>教授，关于指数ETF定投，创业板和中证500怎么配置，比例分配多少。目前可以先建一份底仓，再定投吗？</w:t>
      </w:r>
    </w:p>
    <w:p w:rsidR="008905AA" w:rsidRDefault="00D03710">
      <w:pPr>
        <w:pStyle w:val="006bd0c2-6883-4494-ad50-f347830750ac"/>
        <w:spacing w:line="360" w:lineRule="auto"/>
      </w:pPr>
      <w:r>
        <w:t>不建议投创业板，中证500即可，创业板中的大部分优质股票应该都在中证500里了。</w:t>
      </w:r>
      <w:bookmarkStart w:id="0" w:name="_GoBack"/>
      <w:bookmarkEnd w:id="0"/>
    </w:p>
    <w:p w:rsidR="008905AA" w:rsidRDefault="008905AA">
      <w:pPr>
        <w:pStyle w:val="006bd0c2-6883-4494-ad50-f347830750ac"/>
      </w:pPr>
    </w:p>
    <w:p w:rsidR="008905AA" w:rsidRDefault="008905AA">
      <w:pPr>
        <w:jc w:val="left"/>
      </w:pPr>
    </w:p>
    <w:p w:rsidR="008905AA" w:rsidRDefault="00D03710">
      <w:pPr>
        <w:pStyle w:val="3813a70c-a0bf-4cbd-8bd4-ca1a5fb7ea5e"/>
      </w:pPr>
      <w:r>
        <w:rPr>
          <w:color w:val="5B9BD5"/>
          <w:sz w:val="28"/>
          <w:szCs w:val="28"/>
        </w:rPr>
        <w:t>教授，向你请教下银行股的估值方面问题。对于银行整体板块 是用什么指标衡量估值区间的，板块内的次新股，或者四大行 招行 平安银行 又是用什么指标来进行估值的呢？自己在雪球里找了些，看的有着混乱。</w:t>
      </w:r>
    </w:p>
    <w:p w:rsidR="008905AA" w:rsidRDefault="00D03710">
      <w:pPr>
        <w:pStyle w:val="14802bf9-7239-46a5-a8fa-e3b9931144fb"/>
        <w:spacing w:line="360" w:lineRule="auto"/>
      </w:pPr>
      <w:r>
        <w:t>银行三个核心指标。pb，roe，坏账率。由于目前市场普遍担心银行坏账问题，所以坏账率可能是最重要的。pe相对来说没那么重要</w:t>
      </w:r>
      <w:bookmarkStart w:id="0" w:name="_GoBack"/>
      <w:bookmarkEnd w:id="0"/>
    </w:p>
    <w:p w:rsidR="008905AA" w:rsidRDefault="008905AA">
      <w:pPr>
        <w:pStyle w:val="14802bf9-7239-46a5-a8fa-e3b9931144fb"/>
      </w:pPr>
    </w:p>
    <w:p w:rsidR="008905AA" w:rsidRDefault="008905AA">
      <w:pPr>
        <w:jc w:val="left"/>
      </w:pPr>
    </w:p>
    <w:p w:rsidR="008905AA" w:rsidRDefault="00D03710">
      <w:pPr>
        <w:pStyle w:val="06b421a0-086a-47e4-a3db-e1ecf9dda2c5"/>
      </w:pPr>
      <w:r>
        <w:rPr>
          <w:color w:val="5B9BD5"/>
          <w:sz w:val="28"/>
          <w:szCs w:val="28"/>
        </w:rPr>
        <w:t>教授说冯柳资金从 08 年开始，上涨了两百多倍，看了那图，每年都在增长。那想问下在熊市时候资金怎么能上涨呢？</w:t>
      </w:r>
    </w:p>
    <w:p w:rsidR="008905AA" w:rsidRDefault="00D03710">
      <w:pPr>
        <w:pStyle w:val="9976cb4f-5a6f-4d52-bdf5-2255d823ec2c"/>
        <w:spacing w:line="360" w:lineRule="auto"/>
      </w:pPr>
      <w:r>
        <w:t>熊市照样有涨的股票啊，比方去年调味品大涨。而且大部分熊市特点是喝酒吃药，就是医药股和白酒股会涨。还是有规律可寻</w:t>
      </w:r>
      <w:bookmarkStart w:id="0" w:name="_GoBack"/>
      <w:bookmarkEnd w:id="0"/>
    </w:p>
    <w:p w:rsidR="008905AA" w:rsidRDefault="008905AA">
      <w:pPr>
        <w:pStyle w:val="9976cb4f-5a6f-4d52-bdf5-2255d823ec2c"/>
      </w:pPr>
    </w:p>
    <w:p w:rsidR="008905AA" w:rsidRDefault="008905AA">
      <w:pPr>
        <w:jc w:val="left"/>
      </w:pPr>
    </w:p>
    <w:p w:rsidR="008905AA" w:rsidRDefault="00D03710">
      <w:pPr>
        <w:pStyle w:val="800b8b54-1f11-48d0-8e3e-57575a799234"/>
      </w:pPr>
      <w:r>
        <w:rPr>
          <w:color w:val="5B9BD5"/>
          <w:sz w:val="28"/>
          <w:szCs w:val="28"/>
        </w:rPr>
        <w:t>教授，作为一个又懒又不爱学习的金主爸爸，科创板基金来一只吧，我直接去买了</w:t>
      </w:r>
    </w:p>
    <w:p w:rsidR="008905AA" w:rsidRDefault="00D03710">
      <w:pPr>
        <w:pStyle w:val="1546535b-f2bf-4bd4-bf66-e1b7653584fa"/>
        <w:spacing w:line="360" w:lineRule="auto"/>
      </w:pPr>
      <w:r>
        <w:t>科创板基金还没出来呢，出来以后会提示的。</w:t>
      </w:r>
      <w:bookmarkStart w:id="0" w:name="_GoBack"/>
      <w:bookmarkEnd w:id="0"/>
    </w:p>
    <w:p w:rsidR="008905AA" w:rsidRDefault="008905AA">
      <w:pPr>
        <w:pStyle w:val="1546535b-f2bf-4bd4-bf66-e1b7653584fa"/>
      </w:pPr>
    </w:p>
    <w:p w:rsidR="008905AA" w:rsidRDefault="008905AA">
      <w:pPr>
        <w:jc w:val="left"/>
      </w:pPr>
    </w:p>
    <w:p w:rsidR="008905AA" w:rsidRDefault="00D03710">
      <w:pPr>
        <w:pStyle w:val="05d9be3a-f297-4419-b7d3-67cca23f8cb8"/>
      </w:pPr>
      <w:r>
        <w:rPr>
          <w:color w:val="5B9BD5"/>
          <w:sz w:val="28"/>
          <w:szCs w:val="28"/>
        </w:rPr>
        <w:t>请问教授，净利润增长比例和股价变化的比例是否一样呢？比如平安净利润增长20%，在年报公布后股价就会上涨20%？</w:t>
      </w:r>
    </w:p>
    <w:p w:rsidR="008905AA" w:rsidRDefault="00D03710">
      <w:pPr>
        <w:pStyle w:val="b269925f-40d5-4f8c-86b9-084d3b53cd58"/>
        <w:spacing w:line="360" w:lineRule="auto"/>
      </w:pPr>
      <w:r>
        <w:t>这个问题很复杂，涉及到pe和peg两个估值指标。但有一点可以先强调一下，公布业绩以后涨不涨，主要并不是看业绩本身，而是这个业绩和市场估计之间的比较忙。</w:t>
        <w:cr/>
        <w:t>举例来说，有个学生考试考了90分照样挨打，因为父母的预期是95。而另外一个学生考了50家长却带他去吃大餐，因为预期是20。</w:t>
      </w:r>
      <w:bookmarkStart w:id="0" w:name="_GoBack"/>
      <w:bookmarkEnd w:id="0"/>
    </w:p>
    <w:p w:rsidR="008905AA" w:rsidRDefault="008905AA">
      <w:pPr>
        <w:pStyle w:val="b269925f-40d5-4f8c-86b9-084d3b53cd58"/>
      </w:pPr>
    </w:p>
    <w:p w:rsidR="008905AA" w:rsidRDefault="008905AA">
      <w:pPr>
        <w:jc w:val="left"/>
      </w:pPr>
    </w:p>
    <w:p w:rsidR="008905AA" w:rsidRDefault="00D03710">
      <w:pPr>
        <w:pStyle w:val="f30af6bb-d6d8-46c7-886b-5a2e13d292c9"/>
      </w:pPr>
      <w:r>
        <w:rPr>
          <w:color w:val="5B9BD5"/>
          <w:sz w:val="28"/>
          <w:szCs w:val="28"/>
        </w:rPr>
        <w:t>教授，持有华泰证券的理由？是业绩支撑还是别的什么原因？</w:t>
      </w:r>
    </w:p>
    <w:p w:rsidR="008905AA" w:rsidRDefault="00D03710">
      <w:pPr>
        <w:pStyle w:val="46caff24-4fee-4481-97b5-9714c58ec1d8"/>
        <w:spacing w:line="360" w:lineRule="auto"/>
      </w:pPr>
      <w:r>
        <w:t>其实券商同质化比较高，区别不大。我选择华泰的主要原因是认为华泰是少有的线上线下都能打的公司。论线下，华泰是top3，论线上，也是top3，所以攻守兼备。</w:t>
      </w:r>
      <w:bookmarkStart w:id="0" w:name="_GoBack"/>
      <w:bookmarkEnd w:id="0"/>
    </w:p>
    <w:p w:rsidR="008905AA" w:rsidRDefault="008905AA">
      <w:pPr>
        <w:pStyle w:val="46caff24-4fee-4481-97b5-9714c58ec1d8"/>
      </w:pPr>
    </w:p>
    <w:p w:rsidR="008905AA" w:rsidRDefault="008905AA">
      <w:pPr>
        <w:jc w:val="left"/>
      </w:pPr>
    </w:p>
    <w:p w:rsidR="008905AA" w:rsidRDefault="00D03710">
      <w:pPr>
        <w:pStyle w:val="cf40951c-9b2b-42c7-a172-79653deea149"/>
      </w:pPr>
      <w:r>
        <w:rPr>
          <w:color w:val="5B9BD5"/>
          <w:sz w:val="28"/>
          <w:szCs w:val="28"/>
        </w:rPr>
        <w:t>教授，对于日常写当天热点的文章，这样的碎片化知识其实对于我们系统性学习的帮助不是很大，很多就是看过了就忘了，没有形成一个系统性框架，不利于真正学习。</w:t>
        <w:cr/>
        <w:t>不知您这边可否有计划做知识星球学习体系或框架呢？或者可以提前公布下吗，谢谢。</w:t>
      </w:r>
    </w:p>
    <w:p w:rsidR="008905AA" w:rsidRDefault="00D03710">
      <w:pPr>
        <w:pStyle w:val="bd2ce5cc-a3b5-4597-b463-f4a61ad9ed9b"/>
        <w:spacing w:line="360" w:lineRule="auto"/>
      </w:pPr>
      <w:r>
        <w:t>我建立知识星球主要就是为了建立系统投资框架这个目的。最近忙了点，稍微空下来以后就会将大部分精力放在这方面。</w:t>
      </w:r>
      <w:bookmarkStart w:id="0" w:name="_GoBack"/>
      <w:bookmarkEnd w:id="0"/>
    </w:p>
    <w:p w:rsidR="008905AA" w:rsidRDefault="008905AA">
      <w:pPr>
        <w:pStyle w:val="bd2ce5cc-a3b5-4597-b463-f4a61ad9ed9b"/>
      </w:pPr>
    </w:p>
    <w:p w:rsidR="008905AA" w:rsidRDefault="008905AA">
      <w:pPr>
        <w:jc w:val="left"/>
      </w:pPr>
    </w:p>
    <w:p w:rsidR="008905AA" w:rsidRDefault="00D03710">
      <w:pPr>
        <w:pStyle w:val="d287ff49-6bad-495f-a34d-58f47816c2ff"/>
      </w:pPr>
      <w:r>
        <w:rPr>
          <w:color w:val="5B9BD5"/>
          <w:sz w:val="28"/>
          <w:szCs w:val="28"/>
        </w:rPr>
        <w:t>教授好，请问个人加杠杆进科创板是否适合？个人情况：小白，两年多交易经验，不过之前大多时间持有白马和科技股，操作较少。感谢！</w:t>
      </w:r>
    </w:p>
    <w:p w:rsidR="008905AA" w:rsidRDefault="00D03710">
      <w:pPr>
        <w:pStyle w:val="08c7d2d9-3f16-45cf-8e5b-0419ed92aa38"/>
        <w:spacing w:line="360" w:lineRule="auto"/>
      </w:pPr>
      <w:r>
        <w:t>绝大多数人不应该上杠杆。因为股市中20-30%的波动是很很正常的，假设你上了一倍杠杆，持仓回调20%，这时候你该怎么办呢？持股的话，再跌可能就要强平了，割肉的话，你就只剩下60%不到的钱（考虑融资利息），猴年马月能赚回来？</w:t>
      </w:r>
      <w:bookmarkStart w:id="0" w:name="_GoBack"/>
      <w:bookmarkEnd w:id="0"/>
    </w:p>
    <w:p w:rsidR="008905AA" w:rsidRDefault="008905AA">
      <w:pPr>
        <w:pStyle w:val="08c7d2d9-3f16-45cf-8e5b-0419ed92aa38"/>
      </w:pPr>
    </w:p>
    <w:p w:rsidR="008905AA" w:rsidRDefault="008905AA">
      <w:pPr>
        <w:jc w:val="left"/>
      </w:pPr>
    </w:p>
    <w:p w:rsidR="008905AA" w:rsidRDefault="00D03710">
      <w:pPr>
        <w:pStyle w:val="47f74da4-a7e8-4dd4-bd2c-84b11c8e012d"/>
      </w:pPr>
      <w:r>
        <w:rPr>
          <w:color w:val="5B9BD5"/>
          <w:sz w:val="28"/>
          <w:szCs w:val="28"/>
        </w:rPr>
        <w:t xml:space="preserve"> </w:t>
      </w:r>
    </w:p>
    <w:p w:rsidR="008905AA" w:rsidRDefault="00D03710">
      <w:pPr>
        <w:pStyle w:val="51edfbe6-7171-4372-9ad7-3dcfc8f0ada7"/>
        <w:spacing w:line="360" w:lineRule="auto"/>
      </w:pPr>
      <w:r>
        <w:t>说一下我的持股吧，其实我猜大部分人都知道，按仓位从高到低排列。</w:t>
        <w:cr/>
        <w:t/>
        <w:cr/>
        <w:t>中国平安、华泰证券、中国建筑、小天鹅A、宁波银行、招商银行。此外过去推荐的打新组合是中国建筑、兴业银行、双汇发展、宁波银行。</w:t>
        <w:cr/>
        <w:t/>
        <w:cr/>
        <w:t>经过漫长的一年多等待，我今天终于创新高了。我猜按我的推荐进行过打新配置的也都创新高了（不考虑分红，考虑分红赚更多）</w:t>
      </w:r>
      <w:bookmarkStart w:id="0" w:name="_GoBack"/>
      <w:bookmarkEnd w:id="0"/>
    </w:p>
    <w:p w:rsidR="008905AA" w:rsidRDefault="008905AA">
      <w:pPr>
        <w:pStyle w:val="51edfbe6-7171-4372-9ad7-3dcfc8f0ada7"/>
      </w:pPr>
    </w:p>
    <w:p w:rsidR="008905AA" w:rsidRDefault="008905AA">
      <w:pPr>
        <w:jc w:val="left"/>
      </w:pPr>
    </w:p>
    <w:p w:rsidR="008905AA" w:rsidRDefault="00D03710">
      <w:pPr>
        <w:pStyle w:val="17e03b35-c87f-443c-b00a-347c9e7d3186"/>
      </w:pPr>
      <w:r>
        <w:rPr>
          <w:color w:val="5B9BD5"/>
          <w:sz w:val="28"/>
          <w:szCs w:val="28"/>
        </w:rPr>
        <w:t xml:space="preserve"> </w:t>
      </w:r>
    </w:p>
    <w:p w:rsidR="008905AA" w:rsidRDefault="00D03710">
      <w:pPr>
        <w:pStyle w:val="c36f4110-0686-4827-8067-d652336cd088"/>
        <w:spacing w:line="360" w:lineRule="auto"/>
      </w:pPr>
      <w:r>
        <w:t>前天发了冯柳的名言，很多同学说看不懂，需要解读一下。</w:t>
        <w:cr/>
        <w:t/>
        <w:cr/>
        <w:t>正好这几天白酒大涨，用来解读冯柳的第一句话。</w:t>
        <w:cr/>
        <w:t/>
        <w:cr/>
        <w:t>原话如下：</w:t>
        <w:cr/>
        <w:t/>
        <w:cr/>
        <w:t>1、在低位时，如果你不能证明它无那它就是有，在高位时，如果你不能证明它有，那它就是无，这是基本的赔率思考模式与事实无关。而很多人却恰恰相反，在高位时花大量精力去论证它有，像赌徒一样坚定自己；在低位时却为可能的没有担忧不已，像懦夫一样被恐惧控制不敢伸手触碰机遇。</w:t>
        <w:cr/>
        <w:t/>
        <w:cr/>
        <w:t>投资本身是风险管理的艺术，所谓风险，就是不确定性。</w:t>
        <w:cr/>
        <w:t/>
        <w:cr/>
        <w:t>这件事的本质就是和出门要不要带伞是一样。</w:t>
        <w:cr/>
        <w:t/>
        <w:cr/>
        <w:t>如果带了伞却没有下雨是白费力气，没带伞却下雨会被淋湿。正是因为你不知道未来会不会下雨，所以带伞这件事就变成了一个风险决策。</w:t>
        <w:cr/>
        <w:t/>
        <w:cr/>
        <w:t>投资也是这样，无论你投资的是股市还是房产，其实你都不可能预先准确知道涨跌，而只能进行一个大致的估算。</w:t>
        <w:cr/>
        <w:t/>
        <w:cr/>
        <w:t>这个估算最难的地方就在于，始终是有利空和利好两方面因素同时存在。以白酒为例，利好就是高端白酒每年的销量都在上升，而且还有涨价的预期，特别是茅台酒，批发价800左右，实际零售价格1500左右，有巨大的提价空间。</w:t>
        <w:cr/>
        <w:t/>
        <w:cr/>
        <w:t>利空则是目前市场上约有四分之一的高端白酒不是被喝掉的，而是被人收藏（投资）起来。因此高端白酒可能已经不是一种纯粹的消费品，而是具备了部分的金融属性。凡是金融产品必然会有周期，现在大家都在收藏白酒，导致了供不应求，但这些被收藏的白酒迟早会反过来冲击市场，这时候酒厂的利润就会大大降低。2011年左右就出现过类似的问题，导致茅台的销量出现问题。</w:t>
        <w:cr/>
        <w:t/>
        <w:cr/>
        <w:t>我们可以把利好叫做A逻辑，利空叫做B逻辑。</w:t>
        <w:cr/>
        <w:t/>
        <w:cr/>
        <w:t>这一轮白酒的上涨是由A逻辑导致的，触发事件是五粮液的涨价。五粮液是仅次于茅台的名酒，但是目前零售价格已经距离茅台较远。五粮液集团为了保住自己中国第二名酒的地位，必须咬住和茅台的差价，所以咬牙涨价。</w:t>
        <w:cr/>
        <w:t/>
        <w:cr/>
        <w:t>五粮液的涨价，对下面的洋河等酒厂来说也是利好。第一他们可能会跟随五粮液涨价，第二他们如果不涨价，肯定由于价格优势能获得更大的销量。</w:t>
        <w:cr/>
        <w:t/>
        <w:cr/>
        <w:t>目前茅台已创新高，大部分白酒股都大涨，这就是A逻辑的充分兑现。</w:t>
        <w:cr/>
        <w:t/>
        <w:cr/>
        <w:t>但一旦A逻辑充分兑现之后，市场就会面临一个新的分歧，就是在涨价之后，五粮液真能够做到销售量不变甚至增加么？我们会发现出了两个新的潜在利空。</w:t>
        <w:cr/>
        <w:t/>
        <w:cr/>
        <w:t>第一，如果五粮液涨价不成功，市场不认账，最终可能会通过电商等平台变相降价促销，这样就证伪了A逻辑。</w:t>
        <w:cr/>
        <w:t/>
        <w:cr/>
        <w:t>第二，如果五粮液涨价成功，那么过去被收藏起来的五粮液会不会因为利润足够丰厚而反过来流向市场，冲击了五粮液厂自身的销量。</w:t>
        <w:cr/>
        <w:t/>
        <w:cr/>
        <w:t>也就是说，一旦A逻辑被充分兑现，那就是B逻辑在新的平衡点发挥威力的时候。</w:t>
        <w:cr/>
        <w:t/>
        <w:cr/>
        <w:t>A和B两个逻辑会在白酒股上长久对峙。在低股价的时候A逻辑发挥主导作用，而在高股价的时候B逻辑发挥主导作用。</w:t>
      </w:r>
      <w:bookmarkStart w:id="0" w:name="_GoBack"/>
      <w:bookmarkEnd w:id="0"/>
    </w:p>
    <w:p w:rsidR="008905AA" w:rsidRDefault="008905AA">
      <w:pPr>
        <w:pStyle w:val="c36f4110-0686-4827-8067-d652336cd088"/>
      </w:pPr>
    </w:p>
    <w:p w:rsidR="008905AA" w:rsidRDefault="008905AA">
      <w:pPr>
        <w:jc w:val="left"/>
      </w:pPr>
    </w:p>
    <w:p w:rsidR="008905AA" w:rsidRDefault="00D03710">
      <w:pPr>
        <w:pStyle w:val="7c6ec34a-ea1b-4348-9327-24db12260a0e"/>
      </w:pPr>
      <w:r>
        <w:rPr>
          <w:color w:val="5B9BD5"/>
          <w:sz w:val="28"/>
          <w:szCs w:val="28"/>
        </w:rPr>
        <w:t>教授，我买了11个基金，每支每月定投20元，这样买是不是不对，是要买一支然后多投点钱吗，还是要怎样？</w:t>
      </w:r>
    </w:p>
    <w:p w:rsidR="008905AA" w:rsidRDefault="00D03710">
      <w:pPr>
        <w:pStyle w:val="4daf95ab-07b6-4708-919b-435041ef1e42"/>
        <w:spacing w:line="360" w:lineRule="auto"/>
      </w:pPr>
      <w:r>
        <w:t>你这可能是个典型问题。由于基金本身就配置一揽子股票，你去买十几个基金，其实里面配置的股票都交叉得一塌糊涂。买基金，不用超过三个。</w:t>
      </w:r>
      <w:bookmarkStart w:id="0" w:name="_GoBack"/>
      <w:bookmarkEnd w:id="0"/>
    </w:p>
    <w:p w:rsidR="008905AA" w:rsidRDefault="008905AA">
      <w:pPr>
        <w:pStyle w:val="4daf95ab-07b6-4708-919b-435041ef1e42"/>
      </w:pPr>
    </w:p>
    <w:p w:rsidR="008905AA" w:rsidRDefault="008905AA">
      <w:pPr>
        <w:jc w:val="left"/>
      </w:pPr>
    </w:p>
    <w:p w:rsidR="008905AA" w:rsidRDefault="00D03710">
      <w:pPr>
        <w:pStyle w:val="2995019c-3a67-467a-9178-dc81b86fc956"/>
      </w:pPr>
      <w:r>
        <w:rPr>
          <w:color w:val="5B9BD5"/>
          <w:sz w:val="28"/>
          <w:szCs w:val="28"/>
        </w:rPr>
        <w:t>教授，现在有人认为国企混改的机会比科创板还要大，请问国企混改会如何影响股市？</w:t>
      </w:r>
    </w:p>
    <w:p w:rsidR="008905AA" w:rsidRDefault="00D03710">
      <w:pPr>
        <w:pStyle w:val="771c386f-354b-4000-872b-8482f7a7ba82"/>
        <w:spacing w:line="360" w:lineRule="auto"/>
      </w:pPr>
      <w:r>
        <w:t>从逻辑上来讲我认为是不对的。国企的体量很大，再怎么改，想象力的空间也就是翻倍，三倍。科创板则可能产生一批十倍股。另一方面，我个人的看法是国企是很成熟的体系，短期内要有很多突破是困难的。以上都是基本面分析，不排除市场会炒作一波国企改。</w:t>
      </w:r>
      <w:bookmarkStart w:id="0" w:name="_GoBack"/>
      <w:bookmarkEnd w:id="0"/>
    </w:p>
    <w:p w:rsidR="008905AA" w:rsidRDefault="008905AA">
      <w:pPr>
        <w:pStyle w:val="771c386f-354b-4000-872b-8482f7a7ba82"/>
      </w:pPr>
    </w:p>
    <w:p w:rsidR="008905AA" w:rsidRDefault="008905AA">
      <w:pPr>
        <w:jc w:val="left"/>
      </w:pPr>
    </w:p>
    <w:p w:rsidR="008905AA" w:rsidRDefault="00D03710">
      <w:pPr>
        <w:pStyle w:val="7df6c7b6-8ee1-4160-9613-d779902ef4c3"/>
      </w:pPr>
      <w:r>
        <w:rPr>
          <w:color w:val="5B9BD5"/>
          <w:sz w:val="28"/>
          <w:szCs w:val="28"/>
        </w:rPr>
        <w:t>刘备教授您好，请问趋势交易方面的书籍有哪些是值得一看的？</w:t>
      </w:r>
    </w:p>
    <w:p w:rsidR="008905AA" w:rsidRDefault="00D03710">
      <w:pPr>
        <w:pStyle w:val="0b64e3b5-94cd-48f3-875f-d4627faf6fa5"/>
        <w:spacing w:line="360" w:lineRule="auto"/>
      </w:pPr>
      <w:r>
        <w:t>趋势交易的书我觉得看了没啥用，因为进化太快，你看到的任何技术一定是过时的，甚至是被人针对的。技术分析唯一有用的是量价关系，其实本身是很好理解的，也能和基本面相互配合来进行判断。这方面网上很多，多翻翻即可。</w:t>
      </w:r>
      <w:bookmarkStart w:id="0" w:name="_GoBack"/>
      <w:bookmarkEnd w:id="0"/>
    </w:p>
    <w:p w:rsidR="008905AA" w:rsidRDefault="008905AA">
      <w:pPr>
        <w:pStyle w:val="0b64e3b5-94cd-48f3-875f-d4627faf6fa5"/>
      </w:pPr>
    </w:p>
    <w:p w:rsidR="008905AA" w:rsidRDefault="008905AA">
      <w:pPr>
        <w:jc w:val="left"/>
      </w:pPr>
    </w:p>
    <w:p w:rsidR="008905AA" w:rsidRDefault="00D03710">
      <w:pPr>
        <w:pStyle w:val="42c8105d-5fe4-4a8a-a33b-6f99caeb0c40"/>
      </w:pPr>
      <w:r>
        <w:rPr>
          <w:color w:val="5B9BD5"/>
          <w:sz w:val="28"/>
          <w:szCs w:val="28"/>
        </w:rPr>
        <w:t>教授你好，我是个投资新人，95后。</w:t>
        <w:cr/>
        <w:t>目前在尝试建立自己的投资体系，现在在考虑选标的和买点的问题。</w:t>
        <w:cr/>
        <w:t>问:</w:t>
        <w:cr/>
        <w:t>1.如何判断一只股票是和谁在玩(机构，游资，散户)？</w:t>
        <w:cr/>
        <w:t>2.如何判断这些玩家的资金占比？</w:t>
        <w:cr/>
        <w:t/>
        <w:cr/>
        <w:t>想听听教授的见解</w:t>
      </w:r>
    </w:p>
    <w:p w:rsidR="008905AA" w:rsidRDefault="00D03710">
      <w:pPr>
        <w:pStyle w:val="0f0b66b1-8387-4a03-8114-7a10507842f6"/>
        <w:spacing w:line="360" w:lineRule="auto"/>
      </w:pPr>
      <w:r>
        <w:t>很简单，看十大股东和基金持仓。每个季度上市公司会发布十大股东，基本上可以判断机构持仓比例。如果觉得还不满足，可以进一步去查一些主要基金对盖股的持仓数量。如果觉得太麻烦，其实雪球上去相关股票下面的讨论里面去翻，也一般会有人总结。</w:t>
        <w:cr/>
        <w:t>至于游资持股，其实每天都会有大的变化，一般是看龙虎榜。不知道啥叫龙虎榜，可以百度。</w:t>
      </w:r>
      <w:bookmarkStart w:id="0" w:name="_GoBack"/>
      <w:bookmarkEnd w:id="0"/>
    </w:p>
    <w:p w:rsidR="008905AA" w:rsidRDefault="008905AA">
      <w:pPr>
        <w:pStyle w:val="0f0b66b1-8387-4a03-8114-7a10507842f6"/>
      </w:pPr>
    </w:p>
    <w:p w:rsidR="008905AA" w:rsidRDefault="008905AA">
      <w:pPr>
        <w:jc w:val="left"/>
      </w:pPr>
    </w:p>
    <w:p w:rsidR="008905AA" w:rsidRDefault="00D03710">
      <w:pPr>
        <w:pStyle w:val="3f7b269d-34d5-4a35-b013-d98cc3b1aecd"/>
      </w:pPr>
      <w:r>
        <w:rPr>
          <w:color w:val="5B9BD5"/>
          <w:sz w:val="28"/>
          <w:szCs w:val="28"/>
        </w:rPr>
        <w:t>刘教授，您曾在夜报中提过大族激光，当时是外资比例达到限额，感觉是比较看好的，近期该股外资比例逐渐降低，是否目前的价格已经太高？</w:t>
      </w:r>
    </w:p>
    <w:p w:rsidR="008905AA" w:rsidRDefault="00D03710">
      <w:pPr>
        <w:pStyle w:val="af1ff002-e907-405a-85ed-d31480da2d36"/>
        <w:spacing w:line="360" w:lineRule="auto"/>
      </w:pPr>
      <w:r>
        <w:t>外资也有很多类型，有真外资，也有假外资，所谓假外资就是内资街道港股再转战a股的，其实还是短期投机的。所以建议可以保持对大族激光的关注，看后续外资如何行动。如果后续又达到限额，那说明是长线基金取代了短信的份额。</w:t>
      </w:r>
      <w:bookmarkStart w:id="0" w:name="_GoBack"/>
      <w:bookmarkEnd w:id="0"/>
    </w:p>
    <w:p w:rsidR="008905AA" w:rsidRDefault="008905AA">
      <w:pPr>
        <w:pStyle w:val="af1ff002-e907-405a-85ed-d31480da2d36"/>
      </w:pPr>
    </w:p>
    <w:p w:rsidR="008905AA" w:rsidRDefault="008905AA">
      <w:pPr>
        <w:jc w:val="left"/>
      </w:pPr>
    </w:p>
    <w:p w:rsidR="008905AA" w:rsidRDefault="00D03710">
      <w:pPr>
        <w:pStyle w:val="4d6afe10-ee26-4ebd-9a7d-76075b31f70b"/>
      </w:pPr>
      <w:r>
        <w:rPr>
          <w:color w:val="5B9BD5"/>
          <w:sz w:val="28"/>
          <w:szCs w:val="28"/>
        </w:rPr>
        <w:t>参与了好几个星球，以目前知识星球的情况来说，发帖互动性并不好信息容易嘈杂，个人提个建议：所有内容由教授你个人发起，别人想要发言可以以“提问”形式由你筛选，这样内容会清爽些，供参考。</w:t>
      </w:r>
    </w:p>
    <w:p w:rsidR="008905AA" w:rsidRDefault="00D03710">
      <w:pPr>
        <w:pStyle w:val="5974456c-8a67-4002-af93-f4cef5c88d91"/>
        <w:spacing w:line="360" w:lineRule="auto"/>
      </w:pPr>
      <w:r>
        <w:t>这个问题也有很多人说过了。目前的解决方法是设置了数位管理员，负责扫水和维持秩序，希望维持在一个既活跃又有秩序的氛围。会试行一个阶段，如果不行，再进场调整。另外如果大家觉得太乱，可以选择只看星主。</w:t>
      </w:r>
      <w:bookmarkStart w:id="0" w:name="_GoBack"/>
      <w:bookmarkEnd w:id="0"/>
    </w:p>
    <w:p w:rsidR="008905AA" w:rsidRDefault="008905AA">
      <w:pPr>
        <w:pStyle w:val="5974456c-8a67-4002-af93-f4cef5c88d91"/>
      </w:pPr>
    </w:p>
    <w:p w:rsidR="008905AA" w:rsidRDefault="008905AA">
      <w:pPr>
        <w:jc w:val="left"/>
      </w:pPr>
    </w:p>
    <w:p w:rsidR="008905AA" w:rsidRDefault="00D03710">
      <w:pPr>
        <w:pStyle w:val="d00c9ff6-7b09-459d-ac65-c89c4ecb2e32"/>
      </w:pPr>
      <w:r>
        <w:rPr>
          <w:color w:val="5B9BD5"/>
          <w:sz w:val="28"/>
          <w:szCs w:val="28"/>
        </w:rPr>
        <w:t xml:space="preserve"> </w:t>
      </w:r>
    </w:p>
    <w:p w:rsidR="008905AA" w:rsidRDefault="00D03710">
      <w:pPr>
        <w:pStyle w:val="3b470154-4af7-47b2-950d-e08f7f0eb110"/>
        <w:spacing w:line="360" w:lineRule="auto"/>
      </w:pPr>
      <w:r>
        <w:t>我发表了一篇文章：&lt;e type="web" href="https%3A%2F%2Farticles.zsxq.com%2Fid_knfsl9sj0cet.html" title="9%E5%B9%B4258%E5%80%8D%EF%BC%8C%E5%A4%8D%E7%9B%98%E4%B8%AD%E5%9B%BD%E4%BB%B7%E5%80%BC%E6%8A%95%E8%B5%84%E4%B9%8B%E7%8E%8B" /&gt;</w:t>
        <w:cr/>
        <w:t/>
        <w:cr/>
        <w:t>顺便发一下冯柳的名言：</w:t>
        <w:cr/>
        <w:t/>
        <w:cr/>
        <w:t>1、在低位时，如果你不能证明它无那它就是有，在高位时，如果你不能证明它有，那它就是无，这是基本的赔率思考模式与事实无关。而很多人却恰恰相反，在高位时花大量精力去论证它有，像赌徒一样坚定自己；在低位时却为可能的没有担忧不已，像懦夫一样被恐惧控制不敢伸手触碰机遇。</w:t>
        <w:cr/>
        <w:t/>
        <w:cr/>
        <w:t/>
        <w:cr/>
        <w:t>2、企业的发展变数很多，许多我们看上去的确定或不确定也只是事后的总结与学习，过程中即便是企业家本人亦无从完全肯定，这个世界如此庞大复杂，我们要怀着敬畏的心去探索它，要承认自己的渺小、谦卑的面对市场，要排除定见成见用赔率思维来引导投资选择，这不是要大家消极，而是正确的认识到自己与世界的关系后采取的更积极主动的应对和态度。</w:t>
        <w:cr/>
        <w:t/>
        <w:cr/>
        <w:t/>
        <w:cr/>
        <w:t>3、优秀可以在过程中判断，伟大却只是事后的结论，它的形成是需要机缘和太多意外因素的，事后总结出的确定性在事前都是不确定的，我们很难在那么久远的事前来确定这些，你只能通过进程中的不断观察来确认你的判断，这就存在一个维持和修正的过程，而一开始的过高价格实际上就剥夺了你修正的权利。所以我认为，即便你碰到的是真正伟大的企业，但你所能支付的极限也只能到优秀为止，而优秀在估值上是有边界的，虽然可以有多因素叠加所带来较宽的乘数空间，但它仍然应该在我们的可理解范围之内。</w:t>
        <w:cr/>
        <w:t/>
        <w:cr/>
        <w:t/>
        <w:cr/>
        <w:t>4、总之世界究竟如何发展我们很难把握也不应有能完全把握的想法，那会给自己带来不必要的困惑，不做庸人自扰不搞后验思维以安己心为重，不用太计较事实会如何只管过程中的应对就可以了，让一个又一个逻辑去推动自己的行为，这和很多搞技术的不去妄下判断仅让市场推动自己交易有一定相似之处，万事相通嘛。</w:t>
        <w:cr/>
        <w:t/>
        <w:cr/>
        <w:t/>
        <w:cr/>
        <w:t>5、如果一个行业里全部企业的效益都很好的话，那投资者反而应该警惕了，只能说明这个行业目前有太多无效率的企业也在生存，现在的利基很大，但一定不能持续，无论以后是周期向下还是格局改变，未来都要陷于艰难的竞争与求生状态，所以由上而下的选择方法在狂欢过后是一定要改变的。</w:t>
        <w:cr/>
        <w:t/>
        <w:cr/>
        <w:t/>
        <w:cr/>
        <w:t>6、一般来说，趋势是由预期决定，但预期可以由趋势强化并反过来再影响到趋势上，形成正反馈直至极限。在形成期，预期是最重要的因素，在演变强化期，趋势是最关键的方面，而转折期，则往往是双方极限值共振的结果，考虑到趋势的多样性和变化性特征，预期极限值的作用会更大也更容易判断一点。</w:t>
        <w:cr/>
        <w:t/>
        <w:cr/>
        <w:t/>
        <w:cr/>
        <w:t>7、绝大多数情况下，稳定比高利润更重要，如果在足够长的时间段里来看，稳定的盈利能力则比一切都重要！周期性及不稳定性公司分析难度比较大，市赢率只能用来衡量稳定型公司，对周期型的要把它分解成PB/ROE来分别观察，ROE要分解为一般ROE、超额ROE和低谷ROE，三个要综合地看，然后再从资产价格上下手，还有时点选择很关键，不能太早，最好与复苏同步，这样对周期性公司的投资才有可能做好。</w:t>
        <w:cr/>
        <w:t/>
        <w:cr/>
        <w:t/>
        <w:cr/>
        <w:t>8、始终牢记一句话“好的企业比好的价格更重要”，不要因为一些无价值股的低估或周期股的暴利繁荣而放弃自己坚守的部位。</w:t>
        <w:cr/>
        <w:t/>
        <w:cr/>
        <w:t/>
        <w:cr/>
        <w:t>9、一个企业最大的问题不是其他而是销售停滞，所以好的企业是应该有所远虑的，是能在发展中解决问题打定基础的。那些真正的大牛股的销售额必然都是十年如一日地增长、增长、再增长，这确实是选择企业很关键的一点！</w:t>
        <w:cr/>
        <w:t/>
        <w:cr/>
        <w:t/>
        <w:cr/>
        <w:t>10、大家永远都在低估成长股，我们的错误不是为成长支付了过高的价格，而是错在对它的误判，把不成长的当作成长、真正成长的却视而不见。</w:t>
        <w:cr/>
        <w:t/>
        <w:cr/>
        <w:t/>
        <w:cr/>
        <w:t>11、你可以去寻找市场的盲点，但最好不要去寻找低估，这是两个概念，特别是你所认为的低估如果是在静态理解下得出的，那么它对你的杀伤力可能会远大于你不计买点进入成长股所受的损失，所以请勿轻言价值、请勿轻言低估。再有就是，牢记世界是创造出来的，寻找可以在竞争中获胜和摧毁一切对手的企业，只有这些才是真正的安全边际。</w:t>
        <w:cr/>
        <w:t/>
        <w:cr/>
        <w:t/>
        <w:cr/>
        <w:t>12、思考与行动的纯粹性是我所倡导的，忽左忽右的思维是一种自我欺骗和安慰。投资是寻找价值的制高点，这个“高”足以让你抵御其他干扰，它根据各人的水平和眼界差异呈现出不同的主观性，但极端情况下的内心满足是其衡量标准。投机是投资的进化，从理论上来说，好的投资者也会成为一个好的投机者，反之亦然！</w:t>
        <w:cr/>
        <w:t/>
        <w:cr/>
        <w:t/>
        <w:cr/>
        <w:t>13、我对自己的要求是，避免永久性资本损失，但对可逆的下跌不强求回避，也就是说会被中长期因素修复的波动可以不理会，除非是有绝对理由和充分信心。</w:t>
        <w:cr/>
        <w:t/>
        <w:cr/>
        <w:t/>
        <w:cr/>
        <w:t>14、所以我非常赞成个性化和动态化的弹性价值评估，在一个微妙位置上的不同选择都可以理解为正确的，是不同的人针对自己能力圈和承受力做出的不同判断，只有抛开后验的思想才能够平心去想怎么做才是适合自己的，这本身也是市场多层次多流动的基础。</w:t>
        <w:cr/>
        <w:t/>
        <w:cr/>
        <w:t/>
        <w:cr/>
        <w:t>15、长线就是先有逻辑再等图形，中短线就是先有图形再讲逻辑；能忽悠别人的叫中短线，能忽悠自己的才是长线；熊市谈价值，牛市谈技术。</w:t>
        <w:cr/>
        <w:t/>
        <w:cr/>
        <w:t/>
        <w:cr/>
        <w:t>16、共性行业应选行业最低成本和较高管理能力的龙头企业，个性行业可以接受非龙头和低管理，但必须对其赢利能力和回报前景以及占属市场的发展有较高的要求。</w:t>
        <w:cr/>
        <w:t/>
        <w:cr/>
        <w:t/>
        <w:cr/>
        <w:t>17、投资是机会收益的比较，有相对确定的应该先做。我们的决定应该根据事前的确定性来做，而不应该被可能的结果所影响。</w:t>
        <w:cr/>
        <w:t/>
        <w:cr/>
        <w:t/>
        <w:cr/>
        <w:t>18、投资者的推演不可满打满算，更不能永远强调某些因素的单边作用，任何事物都应有正反两面的解读点，我们应根据不同阶段来选择侧重进行思考，强思危、弱思机才可帮我们平滑贪婪与恐惧从而达到冷静独立。</w:t>
        <w:cr/>
        <w:t/>
        <w:cr/>
        <w:t/>
        <w:cr/>
        <w:t>19、严谨的人应该是把逻辑提炼出来，而不仅仅是归纳总结，哪怕他能归纳出真理，但却有违思考推理的原则。</w:t>
        <w:cr/>
        <w:t/>
        <w:cr/>
        <w:t/>
        <w:cr/>
        <w:t>20、我经常和朋友打趣说别捧着金饭碗讨饭，就是怕他们过于注重内在要素而忽略所需要的激发环境，当然，这指的是过分决定论而非否认它们在长期投资中的关键作用。</w:t>
        <w:cr/>
        <w:t/>
        <w:cr/>
        <w:t/>
        <w:cr/>
        <w:t>21、我过去常和朋友讲一个非周期行业投资理论，就是投资好股关注差股，当一个行业里最差的那个都很好时（不是泡末效应尾声那种突然的好），就说明这个行业正处于高速发展期，可以乐观迟钝点，但当它们难过时，则有可能要进入平稳增长期，因为需求方有挑剔和选择的余地了。</w:t>
        <w:cr/>
        <w:t/>
        <w:cr/>
        <w:t/>
        <w:cr/>
        <w:t>22、股票选择不应光是对企业唯美唯优，对时机的认识也不可缺少，要先看需求供给的关系及变化特点，再看要素特性和资本参与形态，前面决定利基和时长，后面决定经济要素间利益分配及资本表现形式与回报效率。</w:t>
        <w:cr/>
        <w:t/>
        <w:cr/>
        <w:t/>
        <w:cr/>
        <w:t>23、关于读书，个人觉得先读传记和案例再读理论书为好，否则就容易教条，也吃不透理论，先有故事底子，再学理论的过程就容易串联引申，比较容易产生效果。所以我一向是建议别人先学史再学哲的。</w:t>
      </w:r>
      <w:bookmarkStart w:id="0" w:name="_GoBack"/>
      <w:bookmarkEnd w:id="0"/>
    </w:p>
    <w:p w:rsidR="008905AA" w:rsidRDefault="008905AA">
      <w:pPr>
        <w:pStyle w:val="3b470154-4af7-47b2-950d-e08f7f0eb110"/>
      </w:pPr>
    </w:p>
    <w:p w:rsidR="008905AA" w:rsidRDefault="008905AA">
      <w:pPr>
        <w:jc w:val="left"/>
      </w:pPr>
    </w:p>
    <w:p w:rsidR="008905AA" w:rsidRDefault="00D03710">
      <w:pPr>
        <w:pStyle w:val="4e1388f8-d6ea-4201-953d-832cd07c5c02"/>
      </w:pPr>
      <w:r>
        <w:rPr>
          <w:color w:val="5B9BD5"/>
          <w:sz w:val="28"/>
          <w:szCs w:val="28"/>
        </w:rPr>
        <w:t>刘叔，最近一直战胜不了心魔…比如在上周四没忍住，高位买了中信建投和华泰，结果周五周一周二跌停，然后忍不住出了一半中信建投，结果它又涨了…</w:t>
        <w:cr/>
        <w:t>我想请问教授…如何才能快速建立起自己的估值体系？如何能大致判断是否是交易的机会？谢谢~</w:t>
      </w:r>
    </w:p>
    <w:p w:rsidR="008905AA" w:rsidRDefault="00D03710">
      <w:pPr>
        <w:pStyle w:val="0b7c25c1-fad2-472f-980a-e43e34426379"/>
        <w:spacing w:line="360" w:lineRule="auto"/>
      </w:pPr>
      <w:r>
        <w:t>中信建投和华泰完全是两个逻辑。中信建投已经是纯投机，华泰勉强能说是价值投资</w:t>
      </w:r>
      <w:bookmarkStart w:id="0" w:name="_GoBack"/>
      <w:bookmarkEnd w:id="0"/>
    </w:p>
    <w:p w:rsidR="008905AA" w:rsidRDefault="008905AA">
      <w:pPr>
        <w:pStyle w:val="0b7c25c1-fad2-472f-980a-e43e34426379"/>
      </w:pPr>
    </w:p>
    <w:p w:rsidR="008905AA" w:rsidRDefault="008905AA">
      <w:pPr>
        <w:jc w:val="left"/>
      </w:pPr>
    </w:p>
    <w:p w:rsidR="008905AA" w:rsidRDefault="00D03710">
      <w:pPr>
        <w:pStyle w:val="7bcb0365-ca21-4c60-858e-2cd6dfc79ed5"/>
      </w:pPr>
      <w:r>
        <w:rPr>
          <w:color w:val="5B9BD5"/>
          <w:sz w:val="28"/>
          <w:szCs w:val="28"/>
        </w:rPr>
        <w:t>教授，目前这个情况，创业板50还能拿吗？</w:t>
      </w:r>
    </w:p>
    <w:p w:rsidR="008905AA" w:rsidRDefault="00D03710">
      <w:pPr>
        <w:pStyle w:val="2ad827af-e44e-420d-ad2e-9416b5fbf7f2"/>
        <w:spacing w:line="360" w:lineRule="auto"/>
      </w:pPr>
      <w:r>
        <w:t>够呛</w:t>
      </w:r>
      <w:bookmarkStart w:id="0" w:name="_GoBack"/>
      <w:bookmarkEnd w:id="0"/>
    </w:p>
    <w:p w:rsidR="008905AA" w:rsidRDefault="008905AA">
      <w:pPr>
        <w:pStyle w:val="2ad827af-e44e-420d-ad2e-9416b5fbf7f2"/>
      </w:pPr>
    </w:p>
    <w:p w:rsidR="008905AA" w:rsidRDefault="008905AA">
      <w:pPr>
        <w:jc w:val="left"/>
      </w:pPr>
    </w:p>
    <w:p w:rsidR="008905AA" w:rsidRDefault="00D03710">
      <w:pPr>
        <w:pStyle w:val="54b685a3-fb8e-437c-a883-b8755efebfcc"/>
      </w:pPr>
      <w:r>
        <w:rPr>
          <w:color w:val="5B9BD5"/>
          <w:sz w:val="28"/>
          <w:szCs w:val="28"/>
        </w:rPr>
        <w:t>请问教授，6月之前不碰p2p的逻辑是什么？能不能展开讲讲</w:t>
      </w:r>
    </w:p>
    <w:p w:rsidR="008905AA" w:rsidRDefault="00D03710">
      <w:pPr>
        <w:pStyle w:val="4d428661-114f-410c-9c5f-bb4aeae06ee2"/>
        <w:spacing w:line="360" w:lineRule="auto"/>
      </w:pPr>
      <w:r>
        <w:t>6月是一个资金紧张的节点，去年暴雷就是6月开始爆发的。能熬过今年6月的平台才可以看一看</w:t>
      </w:r>
      <w:bookmarkStart w:id="0" w:name="_GoBack"/>
      <w:bookmarkEnd w:id="0"/>
    </w:p>
    <w:p w:rsidR="008905AA" w:rsidRDefault="008905AA">
      <w:pPr>
        <w:pStyle w:val="4d428661-114f-410c-9c5f-bb4aeae06ee2"/>
      </w:pPr>
    </w:p>
    <w:p w:rsidR="008905AA" w:rsidRDefault="008905AA">
      <w:pPr>
        <w:jc w:val="left"/>
      </w:pPr>
    </w:p>
    <w:p w:rsidR="008905AA" w:rsidRDefault="00D03710">
      <w:pPr>
        <w:pStyle w:val="5d6eea20-659b-47db-b8d4-c02053f13282"/>
      </w:pPr>
      <w:r>
        <w:rPr>
          <w:color w:val="5B9BD5"/>
          <w:sz w:val="28"/>
          <w:szCs w:val="28"/>
        </w:rPr>
        <w:t>教授对洛阳熟悉吗？谈谈洛阳的房价呗？或里面有洛阳的小伙伴也可以说说。</w:t>
      </w:r>
    </w:p>
    <w:p w:rsidR="008905AA" w:rsidRDefault="00D03710">
      <w:pPr>
        <w:pStyle w:val="738ffd85-6311-448f-b318-e90c83278e33"/>
        <w:spacing w:line="360" w:lineRule="auto"/>
      </w:pPr>
      <w:r>
        <w:t>不熟悉</w:t>
      </w:r>
      <w:bookmarkStart w:id="0" w:name="_GoBack"/>
      <w:bookmarkEnd w:id="0"/>
    </w:p>
    <w:p w:rsidR="008905AA" w:rsidRDefault="008905AA">
      <w:pPr>
        <w:pStyle w:val="738ffd85-6311-448f-b318-e90c83278e33"/>
      </w:pPr>
    </w:p>
    <w:p w:rsidR="008905AA" w:rsidRDefault="008905AA">
      <w:pPr>
        <w:jc w:val="left"/>
      </w:pPr>
    </w:p>
    <w:p w:rsidR="008905AA" w:rsidRDefault="00D03710">
      <w:pPr>
        <w:pStyle w:val="4244b6e9-2b5d-43c0-975d-1efe3e842b00"/>
      </w:pPr>
      <w:r>
        <w:rPr>
          <w:color w:val="5B9BD5"/>
          <w:sz w:val="28"/>
          <w:szCs w:val="28"/>
        </w:rPr>
        <w:t>教授，7天前机缘巧合看到你的公众号，又付费到了这里，抽空谈谈对科创板的看法吧，这是红利还是圈套呢？</w:t>
      </w:r>
    </w:p>
    <w:p w:rsidR="008905AA" w:rsidRDefault="00D03710">
      <w:pPr>
        <w:pStyle w:val="4c1ce9fd-c2f0-409a-908d-0ab613618c83"/>
        <w:spacing w:line="360" w:lineRule="auto"/>
      </w:pPr>
      <w:r>
        <w:t>当然是红利。只有追高被套的才会觉得是圈套，那只是因为位置太好，看哪儿都是圈套</w:t>
      </w:r>
      <w:bookmarkStart w:id="0" w:name="_GoBack"/>
      <w:bookmarkEnd w:id="0"/>
    </w:p>
    <w:p w:rsidR="008905AA" w:rsidRDefault="008905AA">
      <w:pPr>
        <w:pStyle w:val="4c1ce9fd-c2f0-409a-908d-0ab613618c83"/>
      </w:pPr>
    </w:p>
    <w:p w:rsidR="008905AA" w:rsidRDefault="008905AA">
      <w:pPr>
        <w:jc w:val="left"/>
      </w:pPr>
    </w:p>
    <w:p w:rsidR="008905AA" w:rsidRDefault="00D03710">
      <w:pPr>
        <w:pStyle w:val="2903ce4a-207d-4ead-8628-140f42576fa3"/>
      </w:pPr>
      <w:r>
        <w:rPr>
          <w:color w:val="5B9BD5"/>
          <w:sz w:val="28"/>
          <w:szCs w:val="28"/>
        </w:rPr>
        <w:t>教授，我要请教的问题太多了，现在只能一个个来，您看好的这些银行股  像小宁  小招  这里的逻辑在哪里?</w:t>
        <w:cr/>
        <w:t xml:space="preserve">        牛市行情最终跟业绩挂钩，如果一次次的数据更新被证伪咋办，对本轮行情的影响是怎么样的?还会不断创新高吗</w:t>
      </w:r>
    </w:p>
    <w:p w:rsidR="008905AA" w:rsidRDefault="00D03710">
      <w:pPr>
        <w:pStyle w:val="f21eea36-b830-445d-b89b-fb05f6e8a8fa"/>
        <w:spacing w:line="360" w:lineRule="auto"/>
      </w:pPr>
      <w:r>
        <w:t>银行的逻辑就是我相信坏账没那么多</w:t>
      </w:r>
      <w:bookmarkStart w:id="0" w:name="_GoBack"/>
      <w:bookmarkEnd w:id="0"/>
    </w:p>
    <w:p w:rsidR="008905AA" w:rsidRDefault="008905AA">
      <w:pPr>
        <w:pStyle w:val="f21eea36-b830-445d-b89b-fb05f6e8a8fa"/>
      </w:pPr>
    </w:p>
    <w:p w:rsidR="008905AA" w:rsidRDefault="008905AA">
      <w:pPr>
        <w:jc w:val="left"/>
      </w:pPr>
    </w:p>
    <w:p w:rsidR="008905AA" w:rsidRDefault="00D03710">
      <w:pPr>
        <w:pStyle w:val="a273d85d-518d-41d1-bff8-ea99aabd96c7"/>
      </w:pPr>
      <w:r>
        <w:rPr>
          <w:color w:val="5B9BD5"/>
          <w:sz w:val="28"/>
          <w:szCs w:val="28"/>
        </w:rPr>
        <w:t>教授，请教一下，我一直定投沪深300和中证500，还有一只高β基金3年多了，300 10%，500 25%，混基25%仓位，每月加2%样子，现在略有浮亏。像今年有科创版和MSCI增持的情况下是看情况分批买，还是一如既往定投更好。感觉300的估值回落不大可能了，谢谢啦</w:t>
      </w:r>
    </w:p>
    <w:p w:rsidR="008905AA" w:rsidRDefault="00D03710">
      <w:pPr>
        <w:pStyle w:val="7240527c-c3b4-4a96-a012-5712b7896ef9"/>
        <w:spacing w:line="360" w:lineRule="auto"/>
      </w:pPr>
      <w:r>
        <w:t>坚持定投</w:t>
      </w:r>
      <w:bookmarkStart w:id="0" w:name="_GoBack"/>
      <w:bookmarkEnd w:id="0"/>
    </w:p>
    <w:p w:rsidR="008905AA" w:rsidRDefault="008905AA">
      <w:pPr>
        <w:pStyle w:val="7240527c-c3b4-4a96-a012-5712b7896ef9"/>
      </w:pPr>
    </w:p>
    <w:p w:rsidR="008905AA" w:rsidRDefault="008905AA">
      <w:pPr>
        <w:jc w:val="left"/>
      </w:pPr>
    </w:p>
    <w:p w:rsidR="008905AA" w:rsidRDefault="00D03710">
      <w:pPr>
        <w:pStyle w:val="90dbf0d0-7485-45b8-829d-7679893e3c7a"/>
      </w:pPr>
      <w:r>
        <w:rPr>
          <w:color w:val="5B9BD5"/>
          <w:sz w:val="28"/>
          <w:szCs w:val="28"/>
        </w:rPr>
        <w:t>教授教授南宁糖业和东方园林可不可以长期持有呀.</w:t>
      </w:r>
    </w:p>
    <w:p w:rsidR="008905AA" w:rsidRDefault="00D03710">
      <w:pPr>
        <w:pStyle w:val="4029a450-363d-49ea-b946-6ae42ba8d543"/>
        <w:spacing w:line="360" w:lineRule="auto"/>
      </w:pPr>
      <w:r>
        <w:t>我都不喜欢</w:t>
      </w:r>
      <w:bookmarkStart w:id="0" w:name="_GoBack"/>
      <w:bookmarkEnd w:id="0"/>
    </w:p>
    <w:p w:rsidR="008905AA" w:rsidRDefault="008905AA">
      <w:pPr>
        <w:pStyle w:val="4029a450-363d-49ea-b946-6ae42ba8d543"/>
      </w:pPr>
    </w:p>
    <w:p w:rsidR="008905AA" w:rsidRDefault="008905AA">
      <w:pPr>
        <w:jc w:val="left"/>
      </w:pPr>
    </w:p>
    <w:p w:rsidR="008905AA" w:rsidRDefault="00D03710">
      <w:pPr>
        <w:pStyle w:val="62599213-6ffd-425b-8c05-4f2719b711ef"/>
      </w:pPr>
      <w:r>
        <w:rPr>
          <w:color w:val="5B9BD5"/>
          <w:sz w:val="28"/>
          <w:szCs w:val="28"/>
        </w:rPr>
        <w:t>教授有没有你佩服的股神啊？最好是可以网络观察到，如果能互动就更好了。</w:t>
      </w:r>
    </w:p>
    <w:p w:rsidR="008905AA" w:rsidRDefault="00D03710">
      <w:pPr>
        <w:pStyle w:val="bc1f64f1-9d99-4dd9-9898-9ce64bc488e7"/>
        <w:spacing w:line="360" w:lineRule="auto"/>
      </w:pPr>
      <w:r>
        <w:t>冯柳</w:t>
      </w:r>
      <w:bookmarkStart w:id="0" w:name="_GoBack"/>
      <w:bookmarkEnd w:id="0"/>
    </w:p>
    <w:p w:rsidR="008905AA" w:rsidRDefault="008905AA">
      <w:pPr>
        <w:pStyle w:val="bc1f64f1-9d99-4dd9-9898-9ce64bc488e7"/>
      </w:pPr>
    </w:p>
    <w:p w:rsidR="008905AA" w:rsidRDefault="008905AA">
      <w:pPr>
        <w:jc w:val="left"/>
      </w:pPr>
    </w:p>
    <w:p w:rsidR="008905AA" w:rsidRDefault="00D03710">
      <w:pPr>
        <w:pStyle w:val="8c4ed13b-6687-401c-96bf-377ec4ece219"/>
      </w:pPr>
      <w:r>
        <w:rPr>
          <w:color w:val="5B9BD5"/>
          <w:sz w:val="28"/>
          <w:szCs w:val="28"/>
        </w:rPr>
        <w:t>教授，看业绩申万宏源去年和前两了月都不错的，这波涨幅感觉不大，是不是盘子太大不好涨还是其他什么原因，请教教授，第一次玩这个，问的不合规矩勿怪。这里怎么连个表情都木有🙏</w:t>
      </w:r>
    </w:p>
    <w:p w:rsidR="008905AA" w:rsidRDefault="00D03710">
      <w:pPr>
        <w:pStyle w:val="58c3ccae-293b-42fe-bb2d-a52600474a2d"/>
        <w:spacing w:line="360" w:lineRule="auto"/>
      </w:pPr>
      <w:r>
        <w:t>看蓝筹股不能看一两天，也不能看一两月</w:t>
      </w:r>
      <w:bookmarkStart w:id="0" w:name="_GoBack"/>
      <w:bookmarkEnd w:id="0"/>
    </w:p>
    <w:p w:rsidR="008905AA" w:rsidRDefault="008905AA">
      <w:pPr>
        <w:pStyle w:val="58c3ccae-293b-42fe-bb2d-a52600474a2d"/>
      </w:pPr>
    </w:p>
    <w:p w:rsidR="008905AA" w:rsidRDefault="008905AA">
      <w:pPr>
        <w:jc w:val="left"/>
      </w:pPr>
    </w:p>
    <w:p w:rsidR="008905AA" w:rsidRDefault="00D03710">
      <w:pPr>
        <w:pStyle w:val="7f4050c0-30f3-4243-8713-c32195dddcc9"/>
      </w:pPr>
      <w:r>
        <w:rPr>
          <w:color w:val="5B9BD5"/>
          <w:sz w:val="28"/>
          <w:szCs w:val="28"/>
        </w:rPr>
        <w:t>教授求教怎么样通过财报分析判断股价低估或者高估。</w:t>
      </w:r>
    </w:p>
    <w:p w:rsidR="008905AA" w:rsidRDefault="00D03710">
      <w:pPr>
        <w:pStyle w:val="f573f9ad-ec7a-4835-af30-9e1eb4378562"/>
        <w:spacing w:line="360" w:lineRule="auto"/>
      </w:pPr>
      <w:r>
        <w:t>问题太大了，可以写一本书</w:t>
      </w:r>
      <w:bookmarkStart w:id="0" w:name="_GoBack"/>
      <w:bookmarkEnd w:id="0"/>
    </w:p>
    <w:p w:rsidR="008905AA" w:rsidRDefault="008905AA">
      <w:pPr>
        <w:pStyle w:val="f573f9ad-ec7a-4835-af30-9e1eb4378562"/>
      </w:pPr>
    </w:p>
    <w:p w:rsidR="008905AA" w:rsidRDefault="008905AA">
      <w:pPr>
        <w:jc w:val="left"/>
      </w:pPr>
    </w:p>
    <w:p w:rsidR="008905AA" w:rsidRDefault="00D03710">
      <w:pPr>
        <w:pStyle w:val="ef6bc6bb-47e7-42b4-ac39-9a02e21060f7"/>
      </w:pPr>
      <w:r>
        <w:rPr>
          <w:color w:val="5B9BD5"/>
          <w:sz w:val="28"/>
          <w:szCs w:val="28"/>
        </w:rPr>
        <w:t>阅读文字上有水印，可以去掉？</w:t>
      </w:r>
    </w:p>
    <w:p w:rsidR="008905AA" w:rsidRDefault="00D03710">
      <w:pPr>
        <w:pStyle w:val="5c288e15-3b12-48b9-91f7-b3f0a467171d"/>
        <w:spacing w:line="360" w:lineRule="auto"/>
      </w:pPr>
      <w:r>
        <w:t>不知道，看一下知识星球的设置？</w:t>
      </w:r>
      <w:bookmarkStart w:id="0" w:name="_GoBack"/>
      <w:bookmarkEnd w:id="0"/>
    </w:p>
    <w:p w:rsidR="008905AA" w:rsidRDefault="008905AA">
      <w:pPr>
        <w:pStyle w:val="5c288e15-3b12-48b9-91f7-b3f0a467171d"/>
      </w:pPr>
    </w:p>
    <w:p w:rsidR="008905AA" w:rsidRDefault="008905AA">
      <w:pPr>
        <w:jc w:val="left"/>
      </w:pPr>
    </w:p>
    <w:p w:rsidR="008905AA" w:rsidRDefault="00D03710">
      <w:pPr>
        <w:pStyle w:val="e448308c-4333-4662-9c3f-3711da12a47f"/>
      </w:pPr>
      <w:r>
        <w:rPr>
          <w:color w:val="5B9BD5"/>
          <w:sz w:val="28"/>
          <w:szCs w:val="28"/>
        </w:rPr>
        <w:t>教授你好，能不能给我们讲一讲你的人生经历？我觉得好多球友们都想知道你的励志故事吧。</w:t>
      </w:r>
    </w:p>
    <w:p w:rsidR="008905AA" w:rsidRDefault="00D03710">
      <w:pPr>
        <w:pStyle w:val="fe969ef7-3070-4349-8152-896f4d46575a"/>
        <w:spacing w:line="360" w:lineRule="auto"/>
      </w:pPr>
      <w:r>
        <w:t>我觉得我人生最励志的一件事是你们帮我完成的那就是开星球24小时就有2000粉丝。</w:t>
      </w:r>
      <w:bookmarkStart w:id="0" w:name="_GoBack"/>
      <w:bookmarkEnd w:id="0"/>
    </w:p>
    <w:p w:rsidR="008905AA" w:rsidRDefault="008905AA">
      <w:pPr>
        <w:pStyle w:val="fe969ef7-3070-4349-8152-896f4d46575a"/>
      </w:pPr>
    </w:p>
    <w:p w:rsidR="008905AA" w:rsidRDefault="008905AA">
      <w:pPr>
        <w:jc w:val="left"/>
      </w:pPr>
    </w:p>
    <w:p w:rsidR="008905AA" w:rsidRDefault="00D03710">
      <w:pPr>
        <w:pStyle w:val="d170fdeb-9c9b-4548-97da-482ccdea6b40"/>
      </w:pPr>
      <w:r>
        <w:rPr>
          <w:color w:val="5B9BD5"/>
          <w:sz w:val="28"/>
          <w:szCs w:val="28"/>
        </w:rPr>
        <w:t>教授，我有个困惑，关于股债平衡类的仓位配置问题，一边是长期持有优质股票躺赚，另一边还有个办法是股债配置，一部分持有股票，另一部分买可转债，债券内类低风险套利，这两种方法似乎有些冲突，例如资产配置讲的是客观的调仓换股，低风险积少成多，长持又讲的是减少操作，从而减少人为失误，我有些疑问，教授又在这个问题上是倾向于长持优质股票，还是倾向股债平衡的配置？为啥？教授曾经有在这些问题上选择过吗？</w:t>
      </w:r>
    </w:p>
    <w:p w:rsidR="008905AA" w:rsidRDefault="00D03710">
      <w:pPr>
        <w:pStyle w:val="3eb7678c-4193-4dda-bf3b-7c1df87b9619"/>
        <w:spacing w:line="360" w:lineRule="auto"/>
      </w:pPr>
      <w:r>
        <w:t>当然是长持优质股。这才是真正的躺赚。</w:t>
      </w:r>
      <w:bookmarkStart w:id="0" w:name="_GoBack"/>
      <w:bookmarkEnd w:id="0"/>
    </w:p>
    <w:p w:rsidR="008905AA" w:rsidRDefault="008905AA">
      <w:pPr>
        <w:pStyle w:val="3eb7678c-4193-4dda-bf3b-7c1df87b9619"/>
      </w:pPr>
    </w:p>
    <w:p w:rsidR="008905AA" w:rsidRDefault="008905AA">
      <w:pPr>
        <w:jc w:val="left"/>
      </w:pPr>
    </w:p>
    <w:p w:rsidR="008905AA" w:rsidRDefault="00D03710">
      <w:pPr>
        <w:pStyle w:val="9625cfc3-1697-4463-8c25-c85eb0d108fc"/>
      </w:pPr>
      <w:r>
        <w:rPr>
          <w:color w:val="5B9BD5"/>
          <w:sz w:val="28"/>
          <w:szCs w:val="28"/>
        </w:rPr>
        <w:t>问问教授，一般我们要怎么选择卖点！谢谢</w:t>
      </w:r>
    </w:p>
    <w:p w:rsidR="008905AA" w:rsidRDefault="00D03710">
      <w:pPr>
        <w:pStyle w:val="757389bd-aa96-48d8-9e94-d0e088e5de1a"/>
        <w:spacing w:line="360" w:lineRule="auto"/>
      </w:pPr>
      <w:r>
        <w:t>你觉得有别的股票更有价值的时候</w:t>
      </w:r>
      <w:bookmarkStart w:id="0" w:name="_GoBack"/>
      <w:bookmarkEnd w:id="0"/>
    </w:p>
    <w:p w:rsidR="008905AA" w:rsidRDefault="008905AA">
      <w:pPr>
        <w:pStyle w:val="757389bd-aa96-48d8-9e94-d0e088e5de1a"/>
      </w:pPr>
    </w:p>
    <w:p w:rsidR="008905AA" w:rsidRDefault="008905AA">
      <w:pPr>
        <w:jc w:val="left"/>
      </w:pPr>
    </w:p>
    <w:p w:rsidR="008905AA" w:rsidRDefault="00D03710">
      <w:pPr>
        <w:pStyle w:val="e6fc91ef-f086-4b17-ab49-10f78ef7842e"/>
      </w:pPr>
      <w:r>
        <w:rPr>
          <w:color w:val="5B9BD5"/>
          <w:sz w:val="28"/>
          <w:szCs w:val="28"/>
        </w:rPr>
        <w:t>刘皇叔，能简单点评一下今天的股票市场吗？</w:t>
      </w:r>
    </w:p>
    <w:p w:rsidR="008905AA" w:rsidRDefault="00D03710">
      <w:pPr>
        <w:pStyle w:val="da64dac5-8269-4e54-86fd-15bcc0c3473d"/>
        <w:spacing w:line="360" w:lineRule="auto"/>
      </w:pPr>
      <w:r>
        <w:t>正常</w:t>
      </w:r>
      <w:bookmarkStart w:id="0" w:name="_GoBack"/>
      <w:bookmarkEnd w:id="0"/>
    </w:p>
    <w:p w:rsidR="008905AA" w:rsidRDefault="008905AA">
      <w:pPr>
        <w:pStyle w:val="da64dac5-8269-4e54-86fd-15bcc0c3473d"/>
      </w:pPr>
    </w:p>
    <w:p w:rsidR="008905AA" w:rsidRDefault="008905AA">
      <w:pPr>
        <w:jc w:val="left"/>
      </w:pPr>
    </w:p>
    <w:p w:rsidR="008905AA" w:rsidRDefault="00D03710">
      <w:pPr>
        <w:pStyle w:val="a6ff3ddf-b701-40a9-9968-2354abea3d33"/>
      </w:pPr>
      <w:r>
        <w:rPr>
          <w:color w:val="5B9BD5"/>
          <w:sz w:val="28"/>
          <w:szCs w:val="28"/>
        </w:rPr>
        <w:t>教授你好，最近港股打新，都是亏，是否有策略变化？</w:t>
      </w:r>
    </w:p>
    <w:p w:rsidR="008905AA" w:rsidRDefault="00D03710">
      <w:pPr>
        <w:pStyle w:val="6e38298d-119c-494c-a469-4e36d3269980"/>
        <w:spacing w:line="360" w:lineRule="auto"/>
      </w:pPr>
      <w:r>
        <w:t>看我今天公众号文章</w:t>
      </w:r>
      <w:bookmarkStart w:id="0" w:name="_GoBack"/>
      <w:bookmarkEnd w:id="0"/>
    </w:p>
    <w:p w:rsidR="008905AA" w:rsidRDefault="008905AA">
      <w:pPr>
        <w:pStyle w:val="6e38298d-119c-494c-a469-4e36d3269980"/>
      </w:pPr>
    </w:p>
    <w:p w:rsidR="008905AA" w:rsidRDefault="008905AA">
      <w:pPr>
        <w:jc w:val="left"/>
      </w:pPr>
    </w:p>
    <w:p w:rsidR="008905AA" w:rsidRDefault="00D03710">
      <w:pPr>
        <w:pStyle w:val="8186a32b-cd6b-4fc7-a3d1-461453d8bb91"/>
      </w:pPr>
      <w:r>
        <w:rPr>
          <w:color w:val="5B9BD5"/>
          <w:sz w:val="28"/>
          <w:szCs w:val="28"/>
        </w:rPr>
        <w:t>教授，中国平安现在贵吗，准备纳入定投了</w:t>
      </w:r>
    </w:p>
    <w:p w:rsidR="008905AA" w:rsidRDefault="00D03710">
      <w:pPr>
        <w:pStyle w:val="4bc46006-9f54-4543-ae41-96d3cdfb5ae7"/>
        <w:spacing w:line="360" w:lineRule="auto"/>
      </w:pPr>
      <w:r>
        <w:t>不便宜，但不贵</w:t>
      </w:r>
      <w:bookmarkStart w:id="0" w:name="_GoBack"/>
      <w:bookmarkEnd w:id="0"/>
    </w:p>
    <w:p w:rsidR="008905AA" w:rsidRDefault="008905AA">
      <w:pPr>
        <w:pStyle w:val="4bc46006-9f54-4543-ae41-96d3cdfb5ae7"/>
      </w:pPr>
    </w:p>
    <w:p w:rsidR="008905AA" w:rsidRDefault="008905AA">
      <w:pPr>
        <w:jc w:val="left"/>
      </w:pPr>
    </w:p>
    <w:p w:rsidR="008905AA" w:rsidRDefault="00D03710">
      <w:pPr>
        <w:pStyle w:val="43d10e65-6166-48af-ab3d-d26bf69376e4"/>
      </w:pPr>
      <w:r>
        <w:rPr>
          <w:color w:val="5B9BD5"/>
          <w:sz w:val="28"/>
          <w:szCs w:val="28"/>
        </w:rPr>
        <w:t>教授，想问一下你觉得最近几个月中国平安还有没有机会回到66元呀？</w:t>
      </w:r>
    </w:p>
    <w:p w:rsidR="008905AA" w:rsidRDefault="00D03710">
      <w:pPr>
        <w:pStyle w:val="7b51dc43-720d-4d33-ba6b-6eca8271a314"/>
        <w:spacing w:line="360" w:lineRule="auto"/>
      </w:pPr>
      <w:r>
        <w:t>难</w:t>
      </w:r>
      <w:bookmarkStart w:id="0" w:name="_GoBack"/>
      <w:bookmarkEnd w:id="0"/>
    </w:p>
    <w:p w:rsidR="008905AA" w:rsidRDefault="008905AA">
      <w:pPr>
        <w:pStyle w:val="7b51dc43-720d-4d33-ba6b-6eca8271a314"/>
      </w:pPr>
    </w:p>
    <w:p w:rsidR="008905AA" w:rsidRDefault="008905AA">
      <w:pPr>
        <w:jc w:val="left"/>
      </w:pPr>
    </w:p>
    <w:p w:rsidR="008905AA" w:rsidRDefault="00D03710">
      <w:pPr>
        <w:pStyle w:val="3b679815-0043-42b8-be3c-757ceb817a72"/>
      </w:pPr>
      <w:r>
        <w:rPr>
          <w:color w:val="5B9BD5"/>
          <w:sz w:val="28"/>
          <w:szCs w:val="28"/>
        </w:rPr>
        <w:t>一千八百人的群体，如何避免这里各种水贴，不能有效的看到高质量的内容～</w:t>
      </w:r>
    </w:p>
    <w:p w:rsidR="008905AA" w:rsidRDefault="00D03710">
      <w:pPr>
        <w:pStyle w:val="7f4308e4-053d-4635-b091-5703a884d862"/>
        <w:spacing w:line="360" w:lineRule="auto"/>
      </w:pPr>
      <w:r>
        <w:t>正在设法，已任命管理员</w:t>
      </w:r>
      <w:bookmarkStart w:id="0" w:name="_GoBack"/>
      <w:bookmarkEnd w:id="0"/>
    </w:p>
    <w:p w:rsidR="008905AA" w:rsidRDefault="008905AA">
      <w:pPr>
        <w:pStyle w:val="7f4308e4-053d-4635-b091-5703a884d862"/>
      </w:pPr>
    </w:p>
    <w:p w:rsidR="008905AA" w:rsidRDefault="008905AA">
      <w:pPr>
        <w:jc w:val="left"/>
      </w:pPr>
    </w:p>
    <w:p w:rsidR="008905AA" w:rsidRDefault="00D03710">
      <w:pPr>
        <w:pStyle w:val="6fd9626a-efa7-4eb6-8c61-8ddfe96962d0"/>
      </w:pPr>
      <w:r>
        <w:rPr>
          <w:color w:val="5B9BD5"/>
          <w:sz w:val="28"/>
          <w:szCs w:val="28"/>
        </w:rPr>
        <w:t>这是利空吗</w:t>
      </w:r>
    </w:p>
    <w:p w:rsidR="008905AA" w:rsidRDefault="00D03710">
      <w:pPr>
        <w:pStyle w:val="57b8fd12-4836-4d65-b2ae-8b8b35ffa557"/>
        <w:spacing w:line="360" w:lineRule="auto"/>
      </w:pPr>
      <w:r>
        <w:t>问题不大</w:t>
      </w:r>
      <w:bookmarkStart w:id="0" w:name="_GoBack"/>
      <w:bookmarkEnd w:id="0"/>
    </w:p>
    <w:p w:rsidR="008905AA" w:rsidRDefault="008905AA">
      <w:pPr>
        <w:pStyle w:val="57b8fd12-4836-4d65-b2ae-8b8b35ffa557"/>
      </w:pPr>
    </w:p>
    <w:p w:rsidR="008905AA" w:rsidRDefault="008905AA">
      <w:pPr>
        <w:jc w:val="left"/>
      </w:pPr>
    </w:p>
    <w:p w:rsidR="008905AA" w:rsidRDefault="00D03710">
      <w:pPr>
        <w:pStyle w:val="06a876c5-2fe4-4bd9-95bf-f9bdfb5fbf45"/>
      </w:pPr>
      <w:r>
        <w:rPr>
          <w:color w:val="5B9BD5"/>
          <w:sz w:val="28"/>
          <w:szCs w:val="28"/>
        </w:rPr>
        <w:t>京东方近期怎么样？一只持有中不知道该不该扔</w:t>
      </w:r>
    </w:p>
    <w:p w:rsidR="008905AA" w:rsidRDefault="00D03710">
      <w:pPr>
        <w:pStyle w:val="931f5bd0-8dba-48b4-a33f-8cd996987eb6"/>
        <w:spacing w:line="360" w:lineRule="auto"/>
      </w:pPr>
      <w:r>
        <w:t>都涨那么多了，你还想干嘛啊</w:t>
      </w:r>
      <w:bookmarkStart w:id="0" w:name="_GoBack"/>
      <w:bookmarkEnd w:id="0"/>
    </w:p>
    <w:p w:rsidR="008905AA" w:rsidRDefault="008905AA">
      <w:pPr>
        <w:pStyle w:val="931f5bd0-8dba-48b4-a33f-8cd996987eb6"/>
      </w:pPr>
    </w:p>
    <w:p w:rsidR="008905AA" w:rsidRDefault="008905AA">
      <w:pPr>
        <w:jc w:val="left"/>
      </w:pPr>
    </w:p>
    <w:p w:rsidR="008905AA" w:rsidRDefault="00D03710">
      <w:pPr>
        <w:pStyle w:val="7e4a34be-b094-444b-98ec-7f514e0df4c0"/>
      </w:pPr>
      <w:r>
        <w:rPr>
          <w:color w:val="5B9BD5"/>
          <w:sz w:val="28"/>
          <w:szCs w:val="28"/>
        </w:rPr>
        <w:t>刘备教授，请教一下，您觉得国证有色板块的基金未来还有上涨空间吗？我刚刚半仓进去，现在基本没什么盈利，需不需要换仓，谢谢。</w:t>
      </w:r>
    </w:p>
    <w:p w:rsidR="008905AA" w:rsidRDefault="00D03710">
      <w:pPr>
        <w:pStyle w:val="418e8703-bb48-43b6-acd7-c7085933152a"/>
        <w:spacing w:line="360" w:lineRule="auto"/>
      </w:pPr>
      <w:r>
        <w:t>有色我不太懂，周期股么就是看期货涨跌，其实挺坑爹的。目前中国经济一般，也很难涨到天上去</w:t>
      </w:r>
      <w:bookmarkStart w:id="0" w:name="_GoBack"/>
      <w:bookmarkEnd w:id="0"/>
    </w:p>
    <w:p w:rsidR="008905AA" w:rsidRDefault="008905AA">
      <w:pPr>
        <w:pStyle w:val="418e8703-bb48-43b6-acd7-c7085933152a"/>
      </w:pPr>
    </w:p>
    <w:p w:rsidR="008905AA" w:rsidRDefault="008905AA">
      <w:pPr>
        <w:jc w:val="left"/>
      </w:pPr>
    </w:p>
    <w:p w:rsidR="008905AA" w:rsidRDefault="00D03710">
      <w:pPr>
        <w:pStyle w:val="e5a84b3f-1759-4bcb-8815-59523a9bfd90"/>
      </w:pPr>
      <w:r>
        <w:rPr>
          <w:color w:val="5B9BD5"/>
          <w:sz w:val="28"/>
          <w:szCs w:val="28"/>
        </w:rPr>
        <w:t>教授，你上次分享的尊嘉证券感觉被坑了，联系的你给的客服，先让我汇到他给的账户上，说是极速入金，我没太明白。后来我按尊嘉APP提示的汇到它分配给我自己的子账户上。结果说要好几天才能到账，400红包没拿到，自己还要倒贴手续费350。太坑了。。。</w:t>
      </w:r>
    </w:p>
    <w:p w:rsidR="008905AA" w:rsidRDefault="00D03710">
      <w:pPr>
        <w:pStyle w:val="cd648cc0-4b78-44f1-a7fc-768175979e20"/>
        <w:spacing w:line="360" w:lineRule="auto"/>
      </w:pPr>
      <w:r>
        <w:t>手续费是有的，但红包也会给你的。如果你没拿到可以和我联系</w:t>
      </w:r>
      <w:bookmarkStart w:id="0" w:name="_GoBack"/>
      <w:bookmarkEnd w:id="0"/>
    </w:p>
    <w:p w:rsidR="008905AA" w:rsidRDefault="008905AA">
      <w:pPr>
        <w:pStyle w:val="cd648cc0-4b78-44f1-a7fc-768175979e20"/>
      </w:pPr>
    </w:p>
    <w:p w:rsidR="008905AA" w:rsidRDefault="008905AA">
      <w:pPr>
        <w:jc w:val="left"/>
      </w:pPr>
    </w:p>
    <w:p w:rsidR="008905AA" w:rsidRDefault="00D03710">
      <w:pPr>
        <w:pStyle w:val="01525c9e-fc60-4fbe-9f21-07a4299dde8a"/>
      </w:pPr>
      <w:r>
        <w:rPr>
          <w:color w:val="5B9BD5"/>
          <w:sz w:val="28"/>
          <w:szCs w:val="28"/>
        </w:rPr>
        <w:t>教授，我就简单粗暴一点，我跟你差不多，也是大学老师，同时做了一些生意。手上过的活钱多。现在，手上40w现金，还能投机一把吗？</w:t>
        <w:cr/>
        <w:t>已买蒙娜丽莎002918，仓位2/5，请指示一下</w:t>
      </w:r>
    </w:p>
    <w:p w:rsidR="008905AA" w:rsidRDefault="00D03710">
      <w:pPr>
        <w:pStyle w:val="1becce9b-956e-472e-a214-c812aa6814f0"/>
        <w:spacing w:line="360" w:lineRule="auto"/>
      </w:pPr>
      <w:r>
        <w:t>这个不懂</w:t>
      </w:r>
      <w:bookmarkStart w:id="0" w:name="_GoBack"/>
      <w:bookmarkEnd w:id="0"/>
    </w:p>
    <w:p w:rsidR="008905AA" w:rsidRDefault="008905AA">
      <w:pPr>
        <w:pStyle w:val="1becce9b-956e-472e-a214-c812aa6814f0"/>
      </w:pPr>
    </w:p>
    <w:p w:rsidR="008905AA" w:rsidRDefault="008905AA">
      <w:pPr>
        <w:jc w:val="left"/>
      </w:pPr>
    </w:p>
    <w:p w:rsidR="008905AA" w:rsidRDefault="00D03710">
      <w:pPr>
        <w:pStyle w:val="ae126797-9e55-4751-a400-0d72da7502c1"/>
      </w:pPr>
      <w:r>
        <w:rPr>
          <w:color w:val="5B9BD5"/>
          <w:sz w:val="28"/>
          <w:szCs w:val="28"/>
        </w:rPr>
        <w:t>教授，牛市是不是没开始就已经结束了？</w:t>
      </w:r>
    </w:p>
    <w:p w:rsidR="008905AA" w:rsidRDefault="00D03710">
      <w:pPr>
        <w:pStyle w:val="9aad7529-fe19-4fcf-9923-101717bc47f3"/>
        <w:spacing w:line="360" w:lineRule="auto"/>
      </w:pPr>
      <w:r>
        <w:t>对牛市要有信心</w:t>
      </w:r>
      <w:bookmarkStart w:id="0" w:name="_GoBack"/>
      <w:bookmarkEnd w:id="0"/>
    </w:p>
    <w:p w:rsidR="008905AA" w:rsidRDefault="008905AA">
      <w:pPr>
        <w:pStyle w:val="9aad7529-fe19-4fcf-9923-101717bc47f3"/>
      </w:pPr>
    </w:p>
    <w:p w:rsidR="008905AA" w:rsidRDefault="008905AA">
      <w:pPr>
        <w:jc w:val="left"/>
      </w:pPr>
    </w:p>
    <w:p w:rsidR="008905AA" w:rsidRDefault="00D03710">
      <w:pPr>
        <w:pStyle w:val="52d42af9-1142-4abb-b2ab-102b78c35caf"/>
      </w:pPr>
      <w:r>
        <w:rPr>
          <w:color w:val="5B9BD5"/>
          <w:sz w:val="28"/>
          <w:szCs w:val="28"/>
        </w:rPr>
        <w:t>【港股打新】今天两支新股 管道工程 和 东正金融 值得申购吗？已申购 管道工程4000股、东正金融1000股。求教授解答，谢谢。</w:t>
      </w:r>
    </w:p>
    <w:p w:rsidR="008905AA" w:rsidRDefault="00D03710">
      <w:pPr>
        <w:pStyle w:val="8e4ec065-eacc-441e-ac50-a5e1a451b299"/>
        <w:spacing w:line="360" w:lineRule="auto"/>
      </w:pPr>
      <w:r>
        <w:t>第一可以，第二随意</w:t>
      </w:r>
      <w:bookmarkStart w:id="0" w:name="_GoBack"/>
      <w:bookmarkEnd w:id="0"/>
    </w:p>
    <w:p w:rsidR="008905AA" w:rsidRDefault="008905AA">
      <w:pPr>
        <w:pStyle w:val="8e4ec065-eacc-441e-ac50-a5e1a451b299"/>
      </w:pPr>
    </w:p>
    <w:p w:rsidR="008905AA" w:rsidRDefault="008905AA">
      <w:pPr>
        <w:jc w:val="left"/>
      </w:pPr>
    </w:p>
    <w:p w:rsidR="008905AA" w:rsidRDefault="00D03710">
      <w:pPr>
        <w:pStyle w:val="40e95f83-370e-4edf-9792-c45507fc4710"/>
      </w:pPr>
      <w:r>
        <w:rPr>
          <w:color w:val="5B9BD5"/>
          <w:sz w:val="28"/>
          <w:szCs w:val="28"/>
        </w:rPr>
        <w:t>刘教授，请问下，您对于中国联通怎么看呢？我是跟着5g的风进来的，5g玩的很多都是基建，但感觉三大运营商，收到这股5g的影响会很大，港股我玩不了，所以就投中国联通了~</w:t>
      </w:r>
    </w:p>
    <w:p w:rsidR="008905AA" w:rsidRDefault="00D03710">
      <w:pPr>
        <w:pStyle w:val="e53d6b34-a7bb-43dc-b78b-1def45915740"/>
        <w:spacing w:line="360" w:lineRule="auto"/>
      </w:pPr>
      <w:r>
        <w:t>联通我从来不看，没啥意思。明明大蓝筹，结果被妖化了</w:t>
      </w:r>
      <w:bookmarkStart w:id="0" w:name="_GoBack"/>
      <w:bookmarkEnd w:id="0"/>
    </w:p>
    <w:p w:rsidR="008905AA" w:rsidRDefault="008905AA">
      <w:pPr>
        <w:pStyle w:val="e53d6b34-a7bb-43dc-b78b-1def45915740"/>
      </w:pPr>
    </w:p>
    <w:p w:rsidR="008905AA" w:rsidRDefault="008905AA">
      <w:pPr>
        <w:jc w:val="left"/>
      </w:pPr>
    </w:p>
    <w:p w:rsidR="008905AA" w:rsidRDefault="00D03710">
      <w:pPr>
        <w:pStyle w:val="faaf0528-4f25-4449-a2bb-21daf2632f6c"/>
      </w:pPr>
      <w:r>
        <w:rPr>
          <w:color w:val="5B9BD5"/>
          <w:sz w:val="28"/>
          <w:szCs w:val="28"/>
        </w:rPr>
        <w:t>每天都能提供哪些内容？</w:t>
      </w:r>
    </w:p>
    <w:p w:rsidR="008905AA" w:rsidRDefault="00D03710">
      <w:pPr>
        <w:pStyle w:val="880f601a-657b-4d3b-95d6-ea5e851cebc5"/>
        <w:spacing w:line="360" w:lineRule="auto"/>
      </w:pPr>
      <w:r>
        <w:t>比方说回答下你的问题</w:t>
      </w:r>
      <w:bookmarkStart w:id="0" w:name="_GoBack"/>
      <w:bookmarkEnd w:id="0"/>
    </w:p>
    <w:p w:rsidR="008905AA" w:rsidRDefault="008905AA">
      <w:pPr>
        <w:pStyle w:val="880f601a-657b-4d3b-95d6-ea5e851cebc5"/>
      </w:pPr>
    </w:p>
    <w:p w:rsidR="008905AA" w:rsidRDefault="008905AA">
      <w:pPr>
        <w:jc w:val="left"/>
      </w:pPr>
    </w:p>
    <w:p w:rsidR="008905AA" w:rsidRDefault="00D03710">
      <w:pPr>
        <w:pStyle w:val="c6e55a13-2d1a-4065-bf47-8fa4d7b404af"/>
      </w:pPr>
      <w:r>
        <w:rPr>
          <w:color w:val="5B9BD5"/>
          <w:sz w:val="28"/>
          <w:szCs w:val="28"/>
        </w:rPr>
        <w:t>教授，请教一下冠城大通公告说以低于5.5的价格回购，现在5块，那股价有可能超过5.5吗，还是在5.5之前下车？</w:t>
      </w:r>
    </w:p>
    <w:p w:rsidR="008905AA" w:rsidRDefault="00D03710">
      <w:pPr>
        <w:pStyle w:val="ba266208-dff2-4900-afca-4bf7b0c2b6c0"/>
        <w:spacing w:line="360" w:lineRule="auto"/>
      </w:pPr>
      <w:r>
        <w:t>不一定</w:t>
      </w:r>
      <w:bookmarkStart w:id="0" w:name="_GoBack"/>
      <w:bookmarkEnd w:id="0"/>
    </w:p>
    <w:p w:rsidR="008905AA" w:rsidRDefault="008905AA">
      <w:pPr>
        <w:pStyle w:val="ba266208-dff2-4900-afca-4bf7b0c2b6c0"/>
      </w:pPr>
    </w:p>
    <w:p w:rsidR="008905AA" w:rsidRDefault="008905AA">
      <w:pPr>
        <w:jc w:val="left"/>
      </w:pPr>
    </w:p>
    <w:p w:rsidR="008905AA" w:rsidRDefault="00D03710">
      <w:pPr>
        <w:pStyle w:val="d487706b-7391-413f-add1-3c8986e58e24"/>
      </w:pPr>
      <w:r>
        <w:rPr>
          <w:color w:val="5B9BD5"/>
          <w:sz w:val="28"/>
          <w:szCs w:val="28"/>
        </w:rPr>
        <w:t>黄书，说说你持有的股票和接下来准备的操作吧</w:t>
      </w:r>
    </w:p>
    <w:p w:rsidR="008905AA" w:rsidRDefault="00D03710">
      <w:pPr>
        <w:pStyle w:val="e87c479a-68c3-433c-9fa1-b46e1a3f9ae7"/>
        <w:spacing w:line="360" w:lineRule="auto"/>
      </w:pPr>
      <w:r>
        <w:t>公众号里经常说</w:t>
      </w:r>
      <w:bookmarkStart w:id="0" w:name="_GoBack"/>
      <w:bookmarkEnd w:id="0"/>
    </w:p>
    <w:p w:rsidR="008905AA" w:rsidRDefault="008905AA">
      <w:pPr>
        <w:pStyle w:val="e87c479a-68c3-433c-9fa1-b46e1a3f9ae7"/>
      </w:pPr>
    </w:p>
    <w:p w:rsidR="008905AA" w:rsidRDefault="008905AA">
      <w:pPr>
        <w:jc w:val="left"/>
      </w:pPr>
    </w:p>
    <w:p w:rsidR="008905AA" w:rsidRDefault="00D03710">
      <w:pPr>
        <w:pStyle w:val="b644f7e1-70a5-4eb4-a8fc-48484aae931b"/>
      </w:pPr>
      <w:r>
        <w:rPr>
          <w:color w:val="5B9BD5"/>
          <w:sz w:val="28"/>
          <w:szCs w:val="28"/>
        </w:rPr>
        <w:t>教授，希望你介绍下自己，然后说下您的经历，让我们这些粉丝再了解您</w:t>
      </w:r>
    </w:p>
    <w:p w:rsidR="008905AA" w:rsidRDefault="00D03710">
      <w:pPr>
        <w:pStyle w:val="577d98ef-28ec-4c2e-9079-517ef62cbc98"/>
        <w:spacing w:line="360" w:lineRule="auto"/>
      </w:pPr>
      <w:r>
        <w:t>会写的，谢谢</w:t>
      </w:r>
      <w:bookmarkStart w:id="0" w:name="_GoBack"/>
      <w:bookmarkEnd w:id="0"/>
    </w:p>
    <w:p w:rsidR="008905AA" w:rsidRDefault="008905AA">
      <w:pPr>
        <w:pStyle w:val="577d98ef-28ec-4c2e-9079-517ef62cbc98"/>
      </w:pPr>
    </w:p>
    <w:p w:rsidR="008905AA" w:rsidRDefault="008905AA">
      <w:pPr>
        <w:jc w:val="left"/>
      </w:pPr>
    </w:p>
    <w:p w:rsidR="008905AA" w:rsidRDefault="00D03710">
      <w:pPr>
        <w:pStyle w:val="67357622-90e3-43e4-929a-b14499c13c81"/>
      </w:pPr>
      <w:r>
        <w:rPr>
          <w:color w:val="5B9BD5"/>
          <w:sz w:val="28"/>
          <w:szCs w:val="28"/>
        </w:rPr>
        <w:t>我只想问皇叔同学这50万+的收入要交多少税啊哇哈哈！</w:t>
      </w:r>
    </w:p>
    <w:p w:rsidR="008905AA" w:rsidRDefault="00D03710">
      <w:pPr>
        <w:pStyle w:val="3a0ffdd7-7415-417e-b2d8-8edf48e61d7e"/>
        <w:spacing w:line="360" w:lineRule="auto"/>
      </w:pPr>
      <w:r>
        <w:t>个税的比例都是公开的，不是秘密</w:t>
      </w:r>
      <w:bookmarkStart w:id="0" w:name="_GoBack"/>
      <w:bookmarkEnd w:id="0"/>
    </w:p>
    <w:p w:rsidR="008905AA" w:rsidRDefault="008905AA">
      <w:pPr>
        <w:pStyle w:val="3a0ffdd7-7415-417e-b2d8-8edf48e61d7e"/>
      </w:pPr>
    </w:p>
    <w:p w:rsidR="008905AA" w:rsidRDefault="008905AA">
      <w:pPr>
        <w:jc w:val="left"/>
      </w:pPr>
    </w:p>
    <w:p w:rsidR="008905AA" w:rsidRDefault="00D03710">
      <w:pPr>
        <w:pStyle w:val="e58d27d4-4de2-4a0b-886b-f1b25777becc"/>
      </w:pPr>
      <w:r>
        <w:rPr>
          <w:color w:val="5B9BD5"/>
          <w:sz w:val="28"/>
          <w:szCs w:val="28"/>
        </w:rPr>
        <w:t>教授您好，想咨询个问题：我目前在饿了么新零售任职的一个普通做业务的小程序员，最近济南有个小公司给的薪资也还不错，想回济南发展（我老家是济南的）。原因如下：在北京拿不到户口，买房只能靠自己，不如早点回济南打拼；我工作能力在目前公司部门领导很认可，一直在劝我不要放弃阿里这个平台，致使我比较纠结。想请教下您对这个问题的看法</w:t>
      </w:r>
    </w:p>
    <w:p w:rsidR="008905AA" w:rsidRDefault="00D03710">
      <w:pPr>
        <w:pStyle w:val="db626e0c-bee3-4e6d-812e-a39dd2e6e2c4"/>
        <w:spacing w:line="360" w:lineRule="auto"/>
      </w:pPr>
      <w:r>
        <w:t>如果在阿里你有升职的可能，建议升职后在看，你的眼界会不同。</w:t>
      </w:r>
      <w:bookmarkStart w:id="0" w:name="_GoBack"/>
      <w:bookmarkEnd w:id="0"/>
    </w:p>
    <w:p w:rsidR="008905AA" w:rsidRDefault="008905AA">
      <w:pPr>
        <w:pStyle w:val="db626e0c-bee3-4e6d-812e-a39dd2e6e2c4"/>
      </w:pPr>
    </w:p>
    <w:p w:rsidR="008905AA" w:rsidRDefault="008905AA">
      <w:pPr>
        <w:jc w:val="left"/>
      </w:pPr>
    </w:p>
    <w:p w:rsidR="008905AA" w:rsidRDefault="00D03710">
      <w:pPr>
        <w:pStyle w:val="f9ab561c-07f2-4729-b6af-8f4cbd9642a2"/>
      </w:pPr>
      <w:r>
        <w:rPr>
          <w:color w:val="5B9BD5"/>
          <w:sz w:val="28"/>
          <w:szCs w:val="28"/>
        </w:rPr>
        <w:t>教授您好，现在开始跟着你投平安，双汇，宁招合适吗，向上的空间大吗</w:t>
      </w:r>
    </w:p>
    <w:p w:rsidR="008905AA" w:rsidRDefault="00D03710">
      <w:pPr>
        <w:pStyle w:val="6f072071-02b8-4ec5-b982-e0c7b951c2a9"/>
        <w:spacing w:line="360" w:lineRule="auto"/>
      </w:pPr>
      <w:r>
        <w:t>可以是可以，但你不能指望赚快钱</w:t>
      </w:r>
      <w:bookmarkStart w:id="0" w:name="_GoBack"/>
      <w:bookmarkEnd w:id="0"/>
    </w:p>
    <w:p w:rsidR="008905AA" w:rsidRDefault="008905AA">
      <w:pPr>
        <w:pStyle w:val="6f072071-02b8-4ec5-b982-e0c7b951c2a9"/>
      </w:pPr>
    </w:p>
    <w:p w:rsidR="008905AA" w:rsidRDefault="008905AA">
      <w:pPr>
        <w:jc w:val="left"/>
      </w:pPr>
    </w:p>
    <w:p w:rsidR="008905AA" w:rsidRDefault="00D03710">
      <w:pPr>
        <w:pStyle w:val="20acb5dd-cb03-450f-937e-704a4880440d"/>
      </w:pPr>
      <w:r>
        <w:rPr>
          <w:color w:val="5B9BD5"/>
          <w:sz w:val="28"/>
          <w:szCs w:val="28"/>
        </w:rPr>
        <w:t>这种信任是我以前不可能的，你的观点我很认同，很有用，表示一下支持，另外平安已买，小天鹅也买了，跌了就继续再买，平安不卖，小天鹅65以上卖，请指教</w:t>
      </w:r>
    </w:p>
    <w:p w:rsidR="008905AA" w:rsidRDefault="00D03710">
      <w:pPr>
        <w:pStyle w:val="460a930f-b4a0-4456-8a2d-04e34495a2e1"/>
        <w:spacing w:line="360" w:lineRule="auto"/>
      </w:pPr>
      <w:r>
        <w:t>可以的</w:t>
      </w:r>
      <w:bookmarkStart w:id="0" w:name="_GoBack"/>
      <w:bookmarkEnd w:id="0"/>
    </w:p>
    <w:p w:rsidR="008905AA" w:rsidRDefault="008905AA">
      <w:pPr>
        <w:pStyle w:val="460a930f-b4a0-4456-8a2d-04e34495a2e1"/>
      </w:pPr>
    </w:p>
    <w:p w:rsidR="008905AA" w:rsidRDefault="008905AA">
      <w:pPr>
        <w:jc w:val="left"/>
      </w:pPr>
    </w:p>
    <w:p w:rsidR="008905AA" w:rsidRDefault="00D03710">
      <w:pPr>
        <w:pStyle w:val="28e4a22e-6c98-470a-81ba-b3a8ca64374d"/>
      </w:pPr>
      <w:r>
        <w:rPr>
          <w:color w:val="5B9BD5"/>
          <w:sz w:val="28"/>
          <w:szCs w:val="28"/>
        </w:rPr>
        <w:t>问一个愚蠢的灵车有必要坚持持有吗？教授</w:t>
      </w:r>
    </w:p>
    <w:p w:rsidR="008905AA" w:rsidRDefault="00D03710">
      <w:pPr>
        <w:pStyle w:val="d3b55ac3-7653-472b-9e4c-94f84b4d62e7"/>
        <w:spacing w:line="360" w:lineRule="auto"/>
      </w:pPr>
      <w:r>
        <w:t>仔细想一下你买他是为了啥</w:t>
      </w:r>
      <w:bookmarkStart w:id="0" w:name="_GoBack"/>
      <w:bookmarkEnd w:id="0"/>
    </w:p>
    <w:p w:rsidR="008905AA" w:rsidRDefault="008905AA">
      <w:pPr>
        <w:pStyle w:val="d3b55ac3-7653-472b-9e4c-94f84b4d62e7"/>
      </w:pPr>
    </w:p>
    <w:p w:rsidR="008905AA" w:rsidRDefault="008905AA">
      <w:pPr>
        <w:jc w:val="left"/>
      </w:pPr>
    </w:p>
    <w:p w:rsidR="008905AA" w:rsidRDefault="00D03710">
      <w:pPr>
        <w:pStyle w:val="6c5783cf-b26b-476c-9165-56c0c5d18457"/>
      </w:pPr>
      <w:r>
        <w:rPr>
          <w:color w:val="5B9BD5"/>
          <w:sz w:val="28"/>
          <w:szCs w:val="28"/>
        </w:rPr>
        <w:t>还需要下载APP吗？</w:t>
      </w:r>
    </w:p>
    <w:p w:rsidR="008905AA" w:rsidRDefault="00D03710">
      <w:pPr>
        <w:pStyle w:val="ce125ebc-d95b-4466-af76-244970a5def8"/>
        <w:spacing w:line="360" w:lineRule="auto"/>
      </w:pPr>
      <w:r>
        <w:t>需要</w:t>
      </w:r>
      <w:bookmarkStart w:id="0" w:name="_GoBack"/>
      <w:bookmarkEnd w:id="0"/>
    </w:p>
    <w:p w:rsidR="008905AA" w:rsidRDefault="008905AA">
      <w:pPr>
        <w:pStyle w:val="ce125ebc-d95b-4466-af76-244970a5def8"/>
      </w:pPr>
    </w:p>
    <w:p w:rsidR="008905AA" w:rsidRDefault="008905AA">
      <w:pPr>
        <w:jc w:val="left"/>
      </w:pPr>
    </w:p>
    <w:p w:rsidR="008905AA" w:rsidRDefault="00D03710">
      <w:pPr>
        <w:pStyle w:val="690c0887-3d84-46cd-bb6f-203e1a427b0e"/>
      </w:pPr>
      <w:r>
        <w:rPr>
          <w:color w:val="5B9BD5"/>
          <w:sz w:val="28"/>
          <w:szCs w:val="28"/>
        </w:rPr>
        <w:t>教授，今天满仓跌了不少，没想到会跌这么多，明天有机会卖还是持有？我的股票是信维、风华、中兴、东财，生益，谢谢教授！</w:t>
      </w:r>
    </w:p>
    <w:p w:rsidR="008905AA" w:rsidRDefault="00D03710">
      <w:pPr>
        <w:pStyle w:val="cbaf75a5-a831-4e71-be6a-a916cdc9823c"/>
        <w:spacing w:line="360" w:lineRule="auto"/>
      </w:pPr>
      <w:r>
        <w:t>个股不看了，我对大盘有信心</w:t>
      </w:r>
      <w:bookmarkStart w:id="0" w:name="_GoBack"/>
      <w:bookmarkEnd w:id="0"/>
    </w:p>
    <w:p w:rsidR="008905AA" w:rsidRDefault="008905AA">
      <w:pPr>
        <w:pStyle w:val="cbaf75a5-a831-4e71-be6a-a916cdc9823c"/>
      </w:pPr>
    </w:p>
    <w:p w:rsidR="008905AA" w:rsidRDefault="008905AA">
      <w:pPr>
        <w:jc w:val="left"/>
      </w:pPr>
    </w:p>
    <w:p w:rsidR="008905AA" w:rsidRDefault="00D03710">
      <w:pPr>
        <w:pStyle w:val="83d5ffc6-cc59-4698-85cf-0e45f0e3b767"/>
      </w:pPr>
      <w:r>
        <w:rPr>
          <w:color w:val="5B9BD5"/>
          <w:sz w:val="28"/>
          <w:szCs w:val="28"/>
        </w:rPr>
        <w:t>教授，从老百姓的角度讲，在现有工作下，如何一步一步实现财务自由？实现路径？</w:t>
      </w:r>
    </w:p>
    <w:p w:rsidR="008905AA" w:rsidRDefault="00D03710">
      <w:pPr>
        <w:pStyle w:val="a31b806f-cfbd-4614-aff2-9cb3a5785e3a"/>
        <w:spacing w:line="360" w:lineRule="auto"/>
      </w:pPr>
      <w:r>
        <w:t>慢慢都会讲这个问题</w:t>
      </w:r>
      <w:bookmarkStart w:id="0" w:name="_GoBack"/>
      <w:bookmarkEnd w:id="0"/>
    </w:p>
    <w:p w:rsidR="008905AA" w:rsidRDefault="008905AA">
      <w:pPr>
        <w:pStyle w:val="a31b806f-cfbd-4614-aff2-9cb3a5785e3a"/>
      </w:pPr>
    </w:p>
    <w:p w:rsidR="008905AA" w:rsidRDefault="008905AA">
      <w:pPr>
        <w:jc w:val="left"/>
      </w:pPr>
    </w:p>
    <w:p w:rsidR="008905AA" w:rsidRDefault="00D03710">
      <w:pPr>
        <w:pStyle w:val="97263c33-3279-4264-9e11-76b7b5e048ab"/>
      </w:pPr>
      <w:r>
        <w:rPr>
          <w:color w:val="5B9BD5"/>
          <w:sz w:val="28"/>
          <w:szCs w:val="28"/>
        </w:rPr>
        <w:t>教授现在跑步进场还来得及吗？感觉哪个都很高啊</w:t>
      </w:r>
    </w:p>
    <w:p w:rsidR="008905AA" w:rsidRDefault="00D03710">
      <w:pPr>
        <w:pStyle w:val="d571ad4f-727e-438a-aa13-b1d07670d144"/>
        <w:spacing w:line="360" w:lineRule="auto"/>
      </w:pPr>
      <w:r>
        <w:t>嗯，那就买个基金吧</w:t>
      </w:r>
      <w:bookmarkStart w:id="0" w:name="_GoBack"/>
      <w:bookmarkEnd w:id="0"/>
    </w:p>
    <w:p w:rsidR="008905AA" w:rsidRDefault="008905AA">
      <w:pPr>
        <w:pStyle w:val="d571ad4f-727e-438a-aa13-b1d07670d144"/>
      </w:pPr>
    </w:p>
    <w:p w:rsidR="008905AA" w:rsidRDefault="008905AA">
      <w:pPr>
        <w:jc w:val="left"/>
      </w:pPr>
    </w:p>
    <w:p w:rsidR="008905AA" w:rsidRDefault="00D03710">
      <w:pPr>
        <w:pStyle w:val="50163f05-28bb-42cf-86d5-727ad45e9c6f"/>
      </w:pPr>
      <w:r>
        <w:rPr>
          <w:color w:val="5B9BD5"/>
          <w:sz w:val="28"/>
          <w:szCs w:val="28"/>
        </w:rPr>
        <w:t>教授，我持仓里的，中糖粮业 后期能不能躺赚啊？</w:t>
      </w:r>
    </w:p>
    <w:p w:rsidR="008905AA" w:rsidRDefault="00D03710">
      <w:pPr>
        <w:pStyle w:val="7754b04b-0816-4cc6-8d9a-889df20bf6ca"/>
        <w:spacing w:line="360" w:lineRule="auto"/>
      </w:pPr>
      <w:r>
        <w:t>这个股票历史上一直不怎么样。主要看糖价涨不涨</w:t>
      </w:r>
      <w:bookmarkStart w:id="0" w:name="_GoBack"/>
      <w:bookmarkEnd w:id="0"/>
    </w:p>
    <w:p w:rsidR="008905AA" w:rsidRDefault="008905AA">
      <w:pPr>
        <w:pStyle w:val="7754b04b-0816-4cc6-8d9a-889df20bf6ca"/>
      </w:pPr>
    </w:p>
    <w:p w:rsidR="008905AA" w:rsidRDefault="008905AA">
      <w:pPr>
        <w:jc w:val="left"/>
      </w:pPr>
    </w:p>
    <w:p w:rsidR="008905AA" w:rsidRDefault="00D03710">
      <w:pPr>
        <w:pStyle w:val="259ada99-d9eb-4007-8876-01cda72a0faf"/>
      </w:pPr>
      <w:r>
        <w:rPr>
          <w:color w:val="5B9BD5"/>
          <w:sz w:val="28"/>
          <w:szCs w:val="28"/>
        </w:rPr>
        <w:t>请问教授，房产税对融创中国有影响吗？</w:t>
      </w:r>
    </w:p>
    <w:p w:rsidR="008905AA" w:rsidRDefault="00D03710">
      <w:pPr>
        <w:pStyle w:val="34dc75e2-b742-4a95-9fdf-999615fb90c5"/>
        <w:spacing w:line="360" w:lineRule="auto"/>
      </w:pPr>
      <w:r>
        <w:t>肯定有啊。但我觉得不会那么快出来</w:t>
      </w:r>
      <w:bookmarkStart w:id="0" w:name="_GoBack"/>
      <w:bookmarkEnd w:id="0"/>
    </w:p>
    <w:p w:rsidR="008905AA" w:rsidRDefault="008905AA">
      <w:pPr>
        <w:pStyle w:val="34dc75e2-b742-4a95-9fdf-999615fb90c5"/>
      </w:pPr>
    </w:p>
    <w:p w:rsidR="008905AA" w:rsidRDefault="008905AA">
      <w:pPr>
        <w:jc w:val="left"/>
      </w:pPr>
    </w:p>
    <w:p w:rsidR="008905AA" w:rsidRDefault="00D03710">
      <w:pPr>
        <w:pStyle w:val="7d8ac1de-730d-453b-9350-2d2d0dc5ca39"/>
      </w:pPr>
      <w:r>
        <w:rPr>
          <w:color w:val="5B9BD5"/>
          <w:sz w:val="28"/>
          <w:szCs w:val="28"/>
        </w:rPr>
        <w:t>昨天看了教授的文章，研究了华泰，22.6买入，请问教授值得持有中线么。</w:t>
      </w:r>
    </w:p>
    <w:p w:rsidR="008905AA" w:rsidRDefault="00D03710">
      <w:pPr>
        <w:pStyle w:val="c094678e-950d-496b-bacd-7af8dec1e742"/>
        <w:spacing w:line="360" w:lineRule="auto"/>
      </w:pPr>
      <w:r>
        <w:t>我觉得可以，我自己也有</w:t>
      </w:r>
      <w:bookmarkStart w:id="0" w:name="_GoBack"/>
      <w:bookmarkEnd w:id="0"/>
    </w:p>
    <w:p w:rsidR="008905AA" w:rsidRDefault="008905AA">
      <w:pPr>
        <w:pStyle w:val="c094678e-950d-496b-bacd-7af8dec1e742"/>
      </w:pPr>
    </w:p>
    <w:p w:rsidR="008905AA" w:rsidRDefault="008905AA">
      <w:pPr>
        <w:jc w:val="left"/>
      </w:pPr>
    </w:p>
    <w:p w:rsidR="008905AA" w:rsidRDefault="00D03710">
      <w:pPr>
        <w:pStyle w:val="8c972f38-8c7a-4f58-8cde-237a96a9f799"/>
      </w:pPr>
      <w:r>
        <w:rPr>
          <w:color w:val="5B9BD5"/>
          <w:sz w:val="28"/>
          <w:szCs w:val="28"/>
        </w:rPr>
        <w:t>需要下载app吗？第一次玩这个，付费已经好了！</w:t>
      </w:r>
    </w:p>
    <w:p w:rsidR="008905AA" w:rsidRDefault="00D03710">
      <w:pPr>
        <w:pStyle w:val="ca3a0287-676e-4028-b36c-5b33af7d8920"/>
        <w:spacing w:line="360" w:lineRule="auto"/>
      </w:pPr>
      <w:r>
        <w:t>最好要，功能全</w:t>
      </w:r>
      <w:bookmarkStart w:id="0" w:name="_GoBack"/>
      <w:bookmarkEnd w:id="0"/>
    </w:p>
    <w:p w:rsidR="008905AA" w:rsidRDefault="008905AA">
      <w:pPr>
        <w:pStyle w:val="ca3a0287-676e-4028-b36c-5b33af7d8920"/>
      </w:pPr>
    </w:p>
    <w:p w:rsidR="008905AA" w:rsidRDefault="008905AA">
      <w:pPr>
        <w:jc w:val="left"/>
      </w:pPr>
    </w:p>
    <w:p w:rsidR="008905AA" w:rsidRDefault="00D03710">
      <w:pPr>
        <w:pStyle w:val="adc9b00c-af37-4955-82e8-0debd53842dc"/>
      </w:pPr>
      <w:r>
        <w:rPr>
          <w:color w:val="5B9BD5"/>
          <w:sz w:val="28"/>
          <w:szCs w:val="28"/>
        </w:rPr>
        <w:t>教授怎么看浙江美大？这波行情好像和他关系不大啊</w:t>
      </w:r>
    </w:p>
    <w:p w:rsidR="008905AA" w:rsidRDefault="00D03710">
      <w:pPr>
        <w:pStyle w:val="6978550b-6cd5-4259-b237-47c8ab100da8"/>
        <w:spacing w:line="360" w:lineRule="auto"/>
      </w:pPr>
      <w:r>
        <w:t>还好我没回答你，因为昨天市场已经自动回答你了</w:t>
      </w:r>
      <w:bookmarkStart w:id="0" w:name="_GoBack"/>
      <w:bookmarkEnd w:id="0"/>
    </w:p>
    <w:p w:rsidR="008905AA" w:rsidRDefault="008905AA">
      <w:pPr>
        <w:pStyle w:val="6978550b-6cd5-4259-b237-47c8ab100da8"/>
      </w:pPr>
    </w:p>
    <w:p w:rsidR="008905AA" w:rsidRDefault="008905AA">
      <w:pPr>
        <w:jc w:val="left"/>
      </w:pPr>
    </w:p>
    <w:p w:rsidR="008905AA" w:rsidRDefault="00D03710">
      <w:pPr>
        <w:pStyle w:val="72841a8f-c4f0-45eb-8d3d-826f1b435d93"/>
      </w:pPr>
      <w:r>
        <w:rPr>
          <w:color w:val="5B9BD5"/>
          <w:sz w:val="28"/>
          <w:szCs w:val="28"/>
        </w:rPr>
        <w:t>老师，能冒昧的问一下，您对龙虎榜的看法吗？今天看了一下数字认证的龙虎榜，想请教一下您的看法。</w:t>
      </w:r>
    </w:p>
    <w:p w:rsidR="008905AA" w:rsidRDefault="00D03710">
      <w:pPr>
        <w:pStyle w:val="36d9e2aa-69eb-4755-af31-bb50da80d147"/>
        <w:spacing w:line="360" w:lineRule="auto"/>
      </w:pPr>
      <w:r>
        <w:t>龙虎榜主要看股票的行情到底是谁主导的。如果是机构主导通常是好事，游资主导那就比较复杂，不同游资的风格相差很大。</w:t>
      </w:r>
      <w:bookmarkStart w:id="0" w:name="_GoBack"/>
      <w:bookmarkEnd w:id="0"/>
    </w:p>
    <w:p w:rsidR="008905AA" w:rsidRDefault="008905AA">
      <w:pPr>
        <w:pStyle w:val="36d9e2aa-69eb-4755-af31-bb50da80d147"/>
      </w:pPr>
    </w:p>
    <w:p w:rsidR="008905AA" w:rsidRDefault="008905AA">
      <w:pPr>
        <w:jc w:val="left"/>
      </w:pPr>
    </w:p>
    <w:p w:rsidR="008905AA" w:rsidRDefault="00D03710">
      <w:pPr>
        <w:pStyle w:val="3070ebaf-9912-4210-bfab-b68697b6cf4c"/>
      </w:pPr>
      <w:r>
        <w:rPr>
          <w:color w:val="5B9BD5"/>
          <w:sz w:val="28"/>
          <w:szCs w:val="28"/>
        </w:rPr>
        <w:t>教授您好，我是一个学生，口袋里大概只有2000多的闲钱可以用来买基金之类的，想趁今年回暖用这些钱赚点零花钱，请应该怎么做呢？可以一次性全部买基金然后放着不管吗😂</w:t>
      </w:r>
    </w:p>
    <w:p w:rsidR="008905AA" w:rsidRDefault="00D03710">
      <w:pPr>
        <w:pStyle w:val="781d0f77-8aca-4f70-9f24-ba8adb5c4c80"/>
        <w:spacing w:line="360" w:lineRule="auto"/>
      </w:pPr>
      <w:r>
        <w:t>那也赚不了多少啊。买基金倒是可以的，但前提是这些钱你有一段时间可以不用，至少半年以上吧</w:t>
      </w:r>
      <w:bookmarkStart w:id="0" w:name="_GoBack"/>
      <w:bookmarkEnd w:id="0"/>
    </w:p>
    <w:p w:rsidR="008905AA" w:rsidRDefault="008905AA">
      <w:pPr>
        <w:pStyle w:val="781d0f77-8aca-4f70-9f24-ba8adb5c4c80"/>
      </w:pPr>
    </w:p>
    <w:p w:rsidR="008905AA" w:rsidRDefault="008905AA">
      <w:pPr>
        <w:jc w:val="left"/>
      </w:pPr>
    </w:p>
    <w:p w:rsidR="008905AA" w:rsidRDefault="00D03710">
      <w:pPr>
        <w:pStyle w:val="cff37d3c-bd7c-451c-9eaa-11016982fc59"/>
      </w:pPr>
      <w:r>
        <w:rPr>
          <w:color w:val="5B9BD5"/>
          <w:sz w:val="28"/>
          <w:szCs w:val="28"/>
        </w:rPr>
        <w:t>教授，你好，想入手平安，格力，美的，现在这个时机好吗？</w:t>
      </w:r>
    </w:p>
    <w:p w:rsidR="008905AA" w:rsidRDefault="00D03710">
      <w:pPr>
        <w:pStyle w:val="8e3e2f49-d00c-4377-b9b8-bcad29e77c5d"/>
        <w:spacing w:line="360" w:lineRule="auto"/>
      </w:pPr>
      <w:r>
        <w:t>不是好时机，2个月前才是。不过长期看也不会套人</w:t>
      </w:r>
      <w:bookmarkStart w:id="0" w:name="_GoBack"/>
      <w:bookmarkEnd w:id="0"/>
    </w:p>
    <w:p w:rsidR="008905AA" w:rsidRDefault="008905AA">
      <w:pPr>
        <w:pStyle w:val="8e3e2f49-d00c-4377-b9b8-bcad29e77c5d"/>
      </w:pPr>
    </w:p>
    <w:p w:rsidR="008905AA" w:rsidRDefault="008905AA">
      <w:pPr>
        <w:jc w:val="left"/>
      </w:pPr>
    </w:p>
    <w:p w:rsidR="008905AA" w:rsidRDefault="00D03710">
      <w:pPr>
        <w:pStyle w:val="5fb23674-4484-44e3-85a0-b8d9e167fef4"/>
      </w:pPr>
      <w:r>
        <w:rPr>
          <w:color w:val="5B9BD5"/>
          <w:sz w:val="28"/>
          <w:szCs w:val="28"/>
        </w:rPr>
        <w:t>教授，能源股现在还适合持有吗？</w:t>
      </w:r>
    </w:p>
    <w:p w:rsidR="008905AA" w:rsidRDefault="00D03710">
      <w:pPr>
        <w:pStyle w:val="4e632147-2479-4cb1-8b6b-ac0c8f8382e6"/>
        <w:spacing w:line="360" w:lineRule="auto"/>
      </w:pPr>
      <w:r>
        <w:t>能源股太多了。不过最近石油一直涨，应该是利好能源的</w:t>
      </w:r>
      <w:bookmarkStart w:id="0" w:name="_GoBack"/>
      <w:bookmarkEnd w:id="0"/>
    </w:p>
    <w:p w:rsidR="008905AA" w:rsidRDefault="008905AA">
      <w:pPr>
        <w:pStyle w:val="4e632147-2479-4cb1-8b6b-ac0c8f8382e6"/>
      </w:pPr>
    </w:p>
    <w:p w:rsidR="008905AA" w:rsidRDefault="008905AA">
      <w:pPr>
        <w:jc w:val="left"/>
      </w:pPr>
    </w:p>
    <w:p w:rsidR="008905AA" w:rsidRDefault="00D03710">
      <w:pPr>
        <w:pStyle w:val="ae5494f6-79b0-4e4b-987a-7b53d2998a5f"/>
      </w:pPr>
      <w:r>
        <w:rPr>
          <w:color w:val="5B9BD5"/>
          <w:sz w:val="28"/>
          <w:szCs w:val="28"/>
        </w:rPr>
        <w:t>请问教授，东财有没有交易费用福利可领？</w:t>
      </w:r>
    </w:p>
    <w:p w:rsidR="008905AA" w:rsidRDefault="00D03710">
      <w:pPr>
        <w:pStyle w:val="cc39577e-1ac7-4e4c-a710-936a5fb86c9d"/>
        <w:spacing w:line="360" w:lineRule="auto"/>
      </w:pPr>
      <w:r>
        <w:t>没有</w:t>
      </w:r>
      <w:bookmarkStart w:id="0" w:name="_GoBack"/>
      <w:bookmarkEnd w:id="0"/>
    </w:p>
    <w:p w:rsidR="008905AA" w:rsidRDefault="008905AA">
      <w:pPr>
        <w:pStyle w:val="cc39577e-1ac7-4e4c-a710-936a5fb86c9d"/>
      </w:pPr>
    </w:p>
    <w:p w:rsidR="008905AA" w:rsidRDefault="008905AA">
      <w:pPr>
        <w:jc w:val="left"/>
      </w:pPr>
    </w:p>
    <w:p w:rsidR="008905AA" w:rsidRDefault="00D03710">
      <w:pPr>
        <w:pStyle w:val="119d6fa1-46f0-4e0c-ad10-bea49aa42a70"/>
      </w:pPr>
      <w:r>
        <w:rPr>
          <w:color w:val="5B9BD5"/>
          <w:sz w:val="28"/>
          <w:szCs w:val="28"/>
        </w:rPr>
        <w:t>请教教授，如何去发现那些被市场低估的上市公司？</w:t>
      </w:r>
    </w:p>
    <w:p w:rsidR="008905AA" w:rsidRDefault="00D03710">
      <w:pPr>
        <w:pStyle w:val="25a1b2b8-0355-4f35-9e92-cc540b919331"/>
        <w:spacing w:line="360" w:lineRule="auto"/>
      </w:pPr>
      <w:r>
        <w:t>你这个问题好大。过几天用文章来回答你吧</w:t>
      </w:r>
      <w:bookmarkStart w:id="0" w:name="_GoBack"/>
      <w:bookmarkEnd w:id="0"/>
    </w:p>
    <w:p w:rsidR="008905AA" w:rsidRDefault="008905AA">
      <w:pPr>
        <w:pStyle w:val="25a1b2b8-0355-4f35-9e92-cc540b919331"/>
      </w:pPr>
    </w:p>
    <w:p w:rsidR="008905AA" w:rsidRDefault="008905AA">
      <w:pPr>
        <w:jc w:val="left"/>
      </w:pPr>
    </w:p>
    <w:p w:rsidR="008905AA" w:rsidRDefault="00D03710">
      <w:pPr>
        <w:pStyle w:val="96faf3b3-315d-4e2f-996a-54e3ab50c048"/>
      </w:pPr>
      <w:r>
        <w:rPr>
          <w:color w:val="5B9BD5"/>
          <w:sz w:val="28"/>
          <w:szCs w:val="28"/>
        </w:rPr>
        <w:t>请教授有空介绍一下消费股（必需消费）的投资逻辑或者估值方法。比如白酒、酱油、榨菜等。</w:t>
      </w:r>
    </w:p>
    <w:p w:rsidR="008905AA" w:rsidRDefault="00D03710">
      <w:pPr>
        <w:pStyle w:val="f8d62af7-9d18-42d0-a14a-f765fc984413"/>
        <w:spacing w:line="360" w:lineRule="auto"/>
      </w:pPr>
      <w:r>
        <w:t>好，肯定会有</w:t>
      </w:r>
      <w:bookmarkStart w:id="0" w:name="_GoBack"/>
      <w:bookmarkEnd w:id="0"/>
    </w:p>
    <w:p w:rsidR="008905AA" w:rsidRDefault="008905AA">
      <w:pPr>
        <w:pStyle w:val="f8d62af7-9d18-42d0-a14a-f765fc984413"/>
      </w:pPr>
    </w:p>
    <w:p w:rsidR="008905AA" w:rsidRDefault="008905AA">
      <w:pPr>
        <w:jc w:val="left"/>
      </w:pPr>
    </w:p>
    <w:p w:rsidR="008905AA" w:rsidRDefault="00D03710">
      <w:pPr>
        <w:pStyle w:val="125d6da2-15e1-44e6-b22d-163b5583d09c"/>
      </w:pPr>
      <w:r>
        <w:rPr>
          <w:color w:val="5B9BD5"/>
          <w:sz w:val="28"/>
          <w:szCs w:val="28"/>
        </w:rPr>
        <w:t>教授你好，关注您的时间不长，有一年时间了。特别喜欢你的文风，读起来舒服有亲和力。属于那种一旦打开就停不下来的那种！</w:t>
        <w:cr/>
        <w:t/>
        <w:cr/>
        <w:t>想问下教授，对于公众号写作这里有什么好的建议吗？在初期阅读量，粉丝都很少的时候，是如何积累粉丝，提高阅读量的？谢谢</w:t>
      </w:r>
    </w:p>
    <w:p w:rsidR="008905AA" w:rsidRDefault="00D03710">
      <w:pPr>
        <w:pStyle w:val="0770db70-e6bc-474d-9fc8-c5043473ec06"/>
        <w:spacing w:line="360" w:lineRule="auto"/>
      </w:pPr>
      <w:r>
        <w:t>第一，专心写出好的内容，第二，厚着脸皮向一切人推广。当然建议不要在这里推广</w:t>
      </w:r>
      <w:bookmarkStart w:id="0" w:name="_GoBack"/>
      <w:bookmarkEnd w:id="0"/>
    </w:p>
    <w:p w:rsidR="008905AA" w:rsidRDefault="008905AA">
      <w:pPr>
        <w:pStyle w:val="0770db70-e6bc-474d-9fc8-c5043473ec06"/>
      </w:pPr>
    </w:p>
    <w:p w:rsidR="008905AA" w:rsidRDefault="008905AA">
      <w:pPr>
        <w:jc w:val="left"/>
      </w:pPr>
    </w:p>
    <w:p w:rsidR="008905AA" w:rsidRDefault="00D03710">
      <w:pPr>
        <w:pStyle w:val="3541d7c4-c6fb-4618-a5f1-a9b8a2d1b2b5"/>
      </w:pPr>
      <w:r>
        <w:rPr>
          <w:color w:val="5B9BD5"/>
          <w:sz w:val="28"/>
          <w:szCs w:val="28"/>
        </w:rPr>
        <w:t>刘备教授你好，我是一名本科大三学生，刚刚开始学习理财还不是很久，基本是个纯粹的小白。</w:t>
        <w:cr/>
        <w:t>想问问刘备教授，这个星球里会有适合小白看的股市或者整个理财方面的基本性知识吗?</w:t>
        <w:cr/>
        <w:t>还有就是星球里更新文章的频率大概会是怎么样的呢?</w:t>
      </w:r>
    </w:p>
    <w:p w:rsidR="008905AA" w:rsidRDefault="00D03710">
      <w:pPr>
        <w:pStyle w:val="7cc06c89-b86d-48a1-8077-477661738040"/>
        <w:spacing w:line="360" w:lineRule="auto"/>
      </w:pPr>
      <w:r>
        <w:t>经常会有，甚至可以说大部分都是</w:t>
      </w:r>
      <w:bookmarkStart w:id="0" w:name="_GoBack"/>
      <w:bookmarkEnd w:id="0"/>
    </w:p>
    <w:p w:rsidR="008905AA" w:rsidRDefault="008905AA">
      <w:pPr>
        <w:pStyle w:val="7cc06c89-b86d-48a1-8077-477661738040"/>
      </w:pPr>
    </w:p>
    <w:p w:rsidR="008905AA" w:rsidRDefault="008905AA">
      <w:pPr>
        <w:jc w:val="left"/>
      </w:pPr>
    </w:p>
    <w:p w:rsidR="008905AA" w:rsidRDefault="00D03710">
      <w:pPr>
        <w:pStyle w:val="90b5a3b0-4b8b-490f-bf38-66f42560cb17"/>
      </w:pPr>
      <w:r>
        <w:rPr>
          <w:color w:val="5B9BD5"/>
          <w:sz w:val="28"/>
          <w:szCs w:val="28"/>
        </w:rPr>
        <w:t>教授，请问可转债怎么看</w:t>
      </w:r>
    </w:p>
    <w:p w:rsidR="008905AA" w:rsidRDefault="00D03710">
      <w:pPr>
        <w:pStyle w:val="b9f87225-e3b0-4451-989a-722920c91073"/>
        <w:spacing w:line="360" w:lineRule="auto"/>
      </w:pPr>
      <w:r>
        <w:t>保守投资者的利器</w:t>
      </w:r>
      <w:bookmarkStart w:id="0" w:name="_GoBack"/>
      <w:bookmarkEnd w:id="0"/>
    </w:p>
    <w:p w:rsidR="008905AA" w:rsidRDefault="008905AA">
      <w:pPr>
        <w:pStyle w:val="b9f87225-e3b0-4451-989a-722920c91073"/>
      </w:pPr>
    </w:p>
    <w:p w:rsidR="008905AA" w:rsidRDefault="008905AA">
      <w:pPr>
        <w:jc w:val="left"/>
      </w:pPr>
    </w:p>
    <w:p w:rsidR="008905AA" w:rsidRDefault="00D03710">
      <w:pPr>
        <w:pStyle w:val="d49cdc77-894a-423f-8ed4-4488db09d4e7"/>
      </w:pPr>
      <w:r>
        <w:rPr>
          <w:color w:val="5B9BD5"/>
          <w:sz w:val="28"/>
          <w:szCs w:val="28"/>
        </w:rPr>
        <w:t>教授你好，中信国安要重组。</w:t>
        <w:cr/>
        <w:t>我是子公司员工前几天看见领导下发的重组文件，昨天买了一点，这个重组对现在股价影响大吗？毕竟这段时间涨了太多了</w:t>
      </w:r>
    </w:p>
    <w:p w:rsidR="008905AA" w:rsidRDefault="00D03710">
      <w:pPr>
        <w:pStyle w:val="2ff896ba-24b3-4c2c-b038-4566e306a754"/>
        <w:spacing w:line="360" w:lineRule="auto"/>
      </w:pPr>
      <w:r>
        <w:t>如果没记错的话，中信国安最近涨是因为蚂蚁金服概念。</w:t>
      </w:r>
      <w:bookmarkStart w:id="0" w:name="_GoBack"/>
      <w:bookmarkEnd w:id="0"/>
    </w:p>
    <w:p w:rsidR="008905AA" w:rsidRDefault="008905AA">
      <w:pPr>
        <w:pStyle w:val="2ff896ba-24b3-4c2c-b038-4566e306a754"/>
      </w:pPr>
    </w:p>
    <w:p w:rsidR="008905AA" w:rsidRDefault="008905AA">
      <w:pPr>
        <w:jc w:val="left"/>
      </w:pPr>
    </w:p>
    <w:p w:rsidR="008905AA" w:rsidRDefault="00D03710">
      <w:pPr>
        <w:pStyle w:val="408ffe4f-e84b-4c35-8b35-597aa80c2b7a"/>
      </w:pPr>
      <w:r>
        <w:rPr>
          <w:color w:val="5B9BD5"/>
          <w:sz w:val="28"/>
          <w:szCs w:val="28"/>
        </w:rPr>
        <w:t>方正证券入了一手，这两天跌，今天还适合补仓么？</w:t>
      </w:r>
    </w:p>
    <w:p w:rsidR="008905AA" w:rsidRDefault="00D03710">
      <w:pPr>
        <w:pStyle w:val="c9b8b51d-a17d-4d8d-a0a2-08b0df35e078"/>
        <w:spacing w:line="360" w:lineRule="auto"/>
      </w:pPr>
      <w:r>
        <w:t>券商中长期看应该没问题</w:t>
      </w:r>
      <w:bookmarkStart w:id="0" w:name="_GoBack"/>
      <w:bookmarkEnd w:id="0"/>
    </w:p>
    <w:p w:rsidR="008905AA" w:rsidRDefault="008905AA">
      <w:pPr>
        <w:pStyle w:val="c9b8b51d-a17d-4d8d-a0a2-08b0df35e078"/>
      </w:pPr>
    </w:p>
    <w:p w:rsidR="008905AA" w:rsidRDefault="008905AA">
      <w:pPr>
        <w:jc w:val="left"/>
      </w:pPr>
    </w:p>
    <w:p w:rsidR="008905AA" w:rsidRDefault="00D03710">
      <w:pPr>
        <w:pStyle w:val="45f5c852-b2bc-484c-950f-e8e9db5fd1de"/>
      </w:pPr>
      <w:r>
        <w:rPr>
          <w:color w:val="5B9BD5"/>
          <w:sz w:val="28"/>
          <w:szCs w:val="28"/>
        </w:rPr>
        <w:t>教授，海南自由贸易港法正式提上国家立法日程，对罗牛山怎么看？</w:t>
      </w:r>
    </w:p>
    <w:p w:rsidR="008905AA" w:rsidRDefault="00D03710">
      <w:pPr>
        <w:pStyle w:val="df576f36-8ac0-42a7-93ba-56810d5ea0cf"/>
        <w:spacing w:line="360" w:lineRule="auto"/>
      </w:pPr>
      <w:r>
        <w:t>罗牛山一直是海南赛马概念，但历史上被炒过很多轮了。加上现在的市场焦点是科创板，所以我觉得没啥大意思</w:t>
      </w:r>
      <w:bookmarkStart w:id="0" w:name="_GoBack"/>
      <w:bookmarkEnd w:id="0"/>
    </w:p>
    <w:p w:rsidR="008905AA" w:rsidRDefault="008905AA">
      <w:pPr>
        <w:pStyle w:val="df576f36-8ac0-42a7-93ba-56810d5ea0cf"/>
      </w:pPr>
    </w:p>
    <w:p w:rsidR="008905AA" w:rsidRDefault="008905AA">
      <w:pPr>
        <w:jc w:val="left"/>
      </w:pPr>
    </w:p>
    <w:p w:rsidR="008905AA" w:rsidRDefault="00D03710">
      <w:pPr>
        <w:pStyle w:val="1c0b57a8-a7d2-40c2-a8fb-40e3561b94f6"/>
      </w:pPr>
      <w:r>
        <w:rPr>
          <w:color w:val="5B9BD5"/>
          <w:sz w:val="28"/>
          <w:szCs w:val="28"/>
        </w:rPr>
        <w:t>请问教授，我们使用没什么名气的小券商买卖股票，如果这个小券商倒闭了，如何确保我们的资金和股票？我们的资金和股票如何追回？</w:t>
      </w:r>
    </w:p>
    <w:p w:rsidR="008905AA" w:rsidRDefault="00D03710">
      <w:pPr>
        <w:pStyle w:val="12324741-c0dc-46ed-b5ff-ccb4baff603a"/>
        <w:spacing w:line="360" w:lineRule="auto"/>
      </w:pPr>
      <w:r>
        <w:t>放心，你的股票和钱都是托管的。在指定的托管银行里。a股以前倒闭过很多券商，股票和钱都安然无恙</w:t>
      </w:r>
      <w:bookmarkStart w:id="0" w:name="_GoBack"/>
      <w:bookmarkEnd w:id="0"/>
    </w:p>
    <w:p w:rsidR="008905AA" w:rsidRDefault="008905AA">
      <w:pPr>
        <w:pStyle w:val="12324741-c0dc-46ed-b5ff-ccb4baff603a"/>
      </w:pPr>
    </w:p>
    <w:p w:rsidR="008905AA" w:rsidRDefault="008905AA">
      <w:pPr>
        <w:jc w:val="left"/>
      </w:pPr>
    </w:p>
    <w:p w:rsidR="008905AA" w:rsidRDefault="00D03710">
      <w:pPr>
        <w:pStyle w:val="1cbe8af1-01eb-4721-8149-74fd4f53defc"/>
      </w:pPr>
      <w:r>
        <w:rPr>
          <w:color w:val="5B9BD5"/>
          <w:sz w:val="28"/>
          <w:szCs w:val="28"/>
        </w:rPr>
        <w:t>教授，那个尊嘉小姐姐的微信给个呗，多谢！</w:t>
      </w:r>
    </w:p>
    <w:p w:rsidR="008905AA" w:rsidRDefault="00D03710">
      <w:pPr>
        <w:pStyle w:val="acc9e813-635b-4594-9752-dd05a298358d"/>
        <w:spacing w:line="360" w:lineRule="auto"/>
      </w:pPr>
      <w:r>
        <w:t>zunjia007</w:t>
      </w:r>
      <w:bookmarkStart w:id="0" w:name="_GoBack"/>
      <w:bookmarkEnd w:id="0"/>
    </w:p>
    <w:p w:rsidR="008905AA" w:rsidRDefault="008905AA">
      <w:pPr>
        <w:pStyle w:val="acc9e813-635b-4594-9752-dd05a298358d"/>
      </w:pPr>
    </w:p>
    <w:p w:rsidR="008905AA" w:rsidRDefault="008905AA">
      <w:pPr>
        <w:jc w:val="left"/>
      </w:pPr>
    </w:p>
    <w:p w:rsidR="008905AA" w:rsidRDefault="00D03710">
      <w:pPr>
        <w:pStyle w:val="e6e8fc6c-fb62-461b-8515-d23626ccdee6"/>
      </w:pPr>
      <w:r>
        <w:rPr>
          <w:color w:val="5B9BD5"/>
          <w:sz w:val="28"/>
          <w:szCs w:val="28"/>
        </w:rPr>
        <w:t>港股通股票基金现在可以入手吗？(懒人，不买股票)</w:t>
      </w:r>
    </w:p>
    <w:p w:rsidR="008905AA" w:rsidRDefault="00D03710">
      <w:pPr>
        <w:pStyle w:val="ab72456c-b8dc-469e-a044-417c5f771e8a"/>
        <w:spacing w:line="360" w:lineRule="auto"/>
      </w:pPr>
      <w:r>
        <w:t>我认为可以，但具体要看什么风格</w:t>
      </w:r>
      <w:bookmarkStart w:id="0" w:name="_GoBack"/>
      <w:bookmarkEnd w:id="0"/>
    </w:p>
    <w:p w:rsidR="008905AA" w:rsidRDefault="008905AA">
      <w:pPr>
        <w:pStyle w:val="ab72456c-b8dc-469e-a044-417c5f771e8a"/>
      </w:pPr>
    </w:p>
    <w:p w:rsidR="008905AA" w:rsidRDefault="008905AA">
      <w:pPr>
        <w:jc w:val="left"/>
      </w:pPr>
    </w:p>
    <w:p w:rsidR="008905AA" w:rsidRDefault="00D03710">
      <w:pPr>
        <w:pStyle w:val="9cdb2fb0-17d4-4fe1-86dd-cbed4eccb457"/>
      </w:pPr>
      <w:r>
        <w:rPr>
          <w:color w:val="5B9BD5"/>
          <w:sz w:val="28"/>
          <w:szCs w:val="28"/>
        </w:rPr>
        <w:t>教授，除了股市，我们还能做什么稳定的投资？</w:t>
      </w:r>
    </w:p>
    <w:p w:rsidR="008905AA" w:rsidRDefault="00D03710">
      <w:pPr>
        <w:pStyle w:val="c6273610-bd03-4e3d-a630-8298d66a0a76"/>
        <w:spacing w:line="360" w:lineRule="auto"/>
      </w:pPr>
      <w:r>
        <w:t>余额宝，银行理财，基金</w:t>
      </w:r>
      <w:bookmarkStart w:id="0" w:name="_GoBack"/>
      <w:bookmarkEnd w:id="0"/>
    </w:p>
    <w:p w:rsidR="008905AA" w:rsidRDefault="008905AA">
      <w:pPr>
        <w:pStyle w:val="c6273610-bd03-4e3d-a630-8298d66a0a76"/>
      </w:pPr>
    </w:p>
    <w:p w:rsidR="008905AA" w:rsidRDefault="008905AA">
      <w:pPr>
        <w:jc w:val="left"/>
      </w:pPr>
    </w:p>
    <w:p w:rsidR="008905AA" w:rsidRDefault="00D03710">
      <w:pPr>
        <w:pStyle w:val="4164c552-09f8-4f23-8f1c-dec7fc2d81e9"/>
      </w:pPr>
      <w:r>
        <w:rPr>
          <w:color w:val="5B9BD5"/>
          <w:sz w:val="28"/>
          <w:szCs w:val="28"/>
        </w:rPr>
        <w:t>教授你好，我的问题是：在股市中有哪些是可以当做公理一样存在的假设和前提。</w:t>
      </w:r>
    </w:p>
    <w:p w:rsidR="008905AA" w:rsidRDefault="00D03710">
      <w:pPr>
        <w:pStyle w:val="ea4f4238-9763-4025-b106-16c3141a9d0f"/>
        <w:spacing w:line="360" w:lineRule="auto"/>
      </w:pPr>
      <w:r>
        <w:t>好问题，以后我专门写篇文章来解答吧</w:t>
      </w:r>
      <w:bookmarkStart w:id="0" w:name="_GoBack"/>
      <w:bookmarkEnd w:id="0"/>
    </w:p>
    <w:p w:rsidR="008905AA" w:rsidRDefault="008905AA">
      <w:pPr>
        <w:pStyle w:val="ea4f4238-9763-4025-b106-16c3141a9d0f"/>
      </w:pPr>
    </w:p>
    <w:p w:rsidR="008905AA" w:rsidRDefault="008905AA">
      <w:pPr>
        <w:jc w:val="left"/>
      </w:pPr>
    </w:p>
    <w:p w:rsidR="008905AA" w:rsidRDefault="00D03710">
      <w:pPr>
        <w:pStyle w:val="8c251066-d8ea-4dea-aac7-19a9b4200b7a"/>
      </w:pPr>
      <w:r>
        <w:rPr>
          <w:color w:val="5B9BD5"/>
          <w:sz w:val="28"/>
          <w:szCs w:val="28"/>
        </w:rPr>
        <w:t>问下下次合作的券商还是华泰吗？才开的户已满三户了</w:t>
      </w:r>
    </w:p>
    <w:p w:rsidR="008905AA" w:rsidRDefault="00D03710">
      <w:pPr>
        <w:pStyle w:val="30e45785-8471-48e2-bbc6-e46f24fe8863"/>
        <w:spacing w:line="360" w:lineRule="auto"/>
      </w:pPr>
      <w:r>
        <w:t>不是</w:t>
      </w:r>
      <w:bookmarkStart w:id="0" w:name="_GoBack"/>
      <w:bookmarkEnd w:id="0"/>
    </w:p>
    <w:p w:rsidR="008905AA" w:rsidRDefault="008905AA">
      <w:pPr>
        <w:pStyle w:val="30e45785-8471-48e2-bbc6-e46f24fe8863"/>
      </w:pPr>
    </w:p>
    <w:p w:rsidR="008905AA" w:rsidRDefault="008905AA">
      <w:pPr>
        <w:jc w:val="left"/>
      </w:pPr>
    </w:p>
    <w:p w:rsidR="008905AA" w:rsidRDefault="00D03710">
      <w:pPr>
        <w:pStyle w:val="53caae5d-046a-4c20-b02d-4fa0083d2d61"/>
      </w:pPr>
      <w:r>
        <w:rPr>
          <w:color w:val="5B9BD5"/>
          <w:sz w:val="28"/>
          <w:szCs w:val="28"/>
        </w:rPr>
        <w:t>教授，我是投资纯小白，每月还完房贷和信用卡就基本没啥剩余了。现在也在控制支出，希望每月能有一笔固定资金用来投资。请问我该如何入门投资？有书籍或其它资料推荐都可以</w:t>
      </w:r>
    </w:p>
    <w:p w:rsidR="008905AA" w:rsidRDefault="00D03710">
      <w:pPr>
        <w:pStyle w:val="53398061-f4fb-436f-be6d-6681c8b76c09"/>
        <w:spacing w:line="360" w:lineRule="auto"/>
      </w:pPr>
      <w:r>
        <w:t>看我订阅号2月7日文章</w:t>
      </w:r>
      <w:bookmarkStart w:id="0" w:name="_GoBack"/>
      <w:bookmarkEnd w:id="0"/>
    </w:p>
    <w:p w:rsidR="008905AA" w:rsidRDefault="008905AA">
      <w:pPr>
        <w:pStyle w:val="53398061-f4fb-436f-be6d-6681c8b76c09"/>
      </w:pPr>
    </w:p>
    <w:p w:rsidR="008905AA" w:rsidRDefault="008905AA">
      <w:pPr>
        <w:jc w:val="left"/>
      </w:pPr>
    </w:p>
    <w:p w:rsidR="008905AA" w:rsidRDefault="00D03710">
      <w:pPr>
        <w:pStyle w:val="97dd7a80-ca48-46ad-b0c3-5984b5965c13"/>
      </w:pPr>
      <w:r>
        <w:rPr>
          <w:color w:val="5B9BD5"/>
          <w:sz w:val="28"/>
          <w:szCs w:val="28"/>
        </w:rPr>
        <w:t>教授，你好~拜读了今天的文章，你怎么说【捡烟蒂】法是特定时候可以用呢？难道不是适用于任何时期么？可能是牛市时候公司比较少，熊市时候会比较多，但是应该是都可以找到的吧？</w:t>
      </w:r>
    </w:p>
    <w:p w:rsidR="008905AA" w:rsidRDefault="00D03710">
      <w:pPr>
        <w:pStyle w:val="ea99c101-5977-49fb-a745-908abd4d3ef7"/>
        <w:spacing w:line="360" w:lineRule="auto"/>
      </w:pPr>
      <w:r>
        <w:t>后面会写</w:t>
      </w:r>
      <w:bookmarkStart w:id="0" w:name="_GoBack"/>
      <w:bookmarkEnd w:id="0"/>
    </w:p>
    <w:p w:rsidR="008905AA" w:rsidRDefault="008905AA">
      <w:pPr>
        <w:pStyle w:val="ea99c101-5977-49fb-a745-908abd4d3ef7"/>
      </w:pPr>
    </w:p>
    <w:p w:rsidR="008905AA" w:rsidRDefault="008905AA">
      <w:pPr>
        <w:jc w:val="left"/>
      </w:pPr>
    </w:p>
    <w:p w:rsidR="008905AA" w:rsidRDefault="00D03710">
      <w:pPr>
        <w:pStyle w:val="10c065ee-041a-420a-ba77-67b5d6ddf271"/>
      </w:pPr>
      <w:r>
        <w:rPr>
          <w:color w:val="5B9BD5"/>
          <w:sz w:val="28"/>
          <w:szCs w:val="28"/>
        </w:rPr>
        <w:t>603587这股，今天异动，交易量大幅增长，大神指点一下，这意味着什么呢</w:t>
      </w:r>
    </w:p>
    <w:p w:rsidR="008905AA" w:rsidRDefault="00D03710">
      <w:pPr>
        <w:pStyle w:val="f3797797-792d-4cf8-947a-38366d1c7668"/>
        <w:spacing w:line="360" w:lineRule="auto"/>
      </w:pPr>
      <w:r>
        <w:t>这个股票不懂。但一般放量上涨是好事</w:t>
      </w:r>
      <w:bookmarkStart w:id="0" w:name="_GoBack"/>
      <w:bookmarkEnd w:id="0"/>
    </w:p>
    <w:p w:rsidR="008905AA" w:rsidRDefault="008905AA">
      <w:pPr>
        <w:pStyle w:val="f3797797-792d-4cf8-947a-38366d1c7668"/>
      </w:pPr>
    </w:p>
    <w:p w:rsidR="008905AA" w:rsidRDefault="008905AA">
      <w:pPr>
        <w:jc w:val="left"/>
      </w:pPr>
    </w:p>
    <w:p w:rsidR="008905AA" w:rsidRDefault="00D03710">
      <w:pPr>
        <w:pStyle w:val="416e8b57-0c88-4a29-bb80-5b1fb56564b6"/>
      </w:pPr>
      <w:r>
        <w:rPr>
          <w:color w:val="5B9BD5"/>
          <w:sz w:val="28"/>
          <w:szCs w:val="28"/>
        </w:rPr>
        <w:t>这个港股新股「赏之味」「兴和控股」太能跌了吧，第一天分别跌了30%、27%，教授问问你是怎么处理这些的，是直接最近一段时间都没打新了，还是盘中割肉了？</w:t>
      </w:r>
    </w:p>
    <w:p w:rsidR="008905AA" w:rsidRDefault="00D03710">
      <w:pPr>
        <w:pStyle w:val="0f95f014-e0af-4a5e-b29f-815a4da3d476"/>
        <w:spacing w:line="360" w:lineRule="auto"/>
      </w:pPr>
      <w:r>
        <w:t>如果是我，会在暗盘卖出</w:t>
      </w:r>
      <w:bookmarkStart w:id="0" w:name="_GoBack"/>
      <w:bookmarkEnd w:id="0"/>
    </w:p>
    <w:p w:rsidR="008905AA" w:rsidRDefault="008905AA">
      <w:pPr>
        <w:pStyle w:val="0f95f014-e0af-4a5e-b29f-815a4da3d476"/>
      </w:pPr>
    </w:p>
    <w:p w:rsidR="008905AA" w:rsidRDefault="008905AA">
      <w:pPr>
        <w:jc w:val="left"/>
      </w:pPr>
    </w:p>
    <w:p w:rsidR="008905AA" w:rsidRDefault="00D03710">
      <w:pPr>
        <w:pStyle w:val="ab145316-48b0-4473-b2b3-25d9b247d36d"/>
      </w:pPr>
      <w:r>
        <w:rPr>
          <w:color w:val="5B9BD5"/>
          <w:sz w:val="28"/>
          <w:szCs w:val="28"/>
        </w:rPr>
        <w:t>请教教授，今天进了日海智能，后续如何走，请给些意见</w:t>
      </w:r>
    </w:p>
    <w:p w:rsidR="008905AA" w:rsidRDefault="00D03710">
      <w:pPr>
        <w:pStyle w:val="834d6286-9cc9-434f-92fe-f493a6c150db"/>
        <w:spacing w:line="360" w:lineRule="auto"/>
      </w:pPr>
      <w:r>
        <w:t>不懂这个股票</w:t>
      </w:r>
      <w:bookmarkStart w:id="0" w:name="_GoBack"/>
      <w:bookmarkEnd w:id="0"/>
    </w:p>
    <w:p w:rsidR="008905AA" w:rsidRDefault="008905AA">
      <w:pPr>
        <w:pStyle w:val="834d6286-9cc9-434f-92fe-f493a6c150db"/>
      </w:pPr>
    </w:p>
    <w:p w:rsidR="008905AA" w:rsidRDefault="008905AA">
      <w:pPr>
        <w:jc w:val="left"/>
      </w:pPr>
    </w:p>
    <w:p w:rsidR="008905AA" w:rsidRDefault="00D03710">
      <w:pPr>
        <w:pStyle w:val="88ef5225-8ab6-4331-bc7e-451248c3e360"/>
      </w:pPr>
      <w:r>
        <w:rPr>
          <w:color w:val="5B9BD5"/>
          <w:sz w:val="28"/>
          <w:szCs w:val="28"/>
        </w:rPr>
        <w:t>教授您好，想请问一下，对于macd kdj这些技术指标，对于股市操作中我们应该怎么看？它所表现出的买入卖出信号真的有理由相信吗？</w:t>
      </w:r>
    </w:p>
    <w:p w:rsidR="008905AA" w:rsidRDefault="00D03710">
      <w:pPr>
        <w:pStyle w:val="f60bb7a9-1af9-44a1-a82a-b1fc7de0ab39"/>
        <w:spacing w:line="360" w:lineRule="auto"/>
      </w:pPr>
      <w:r>
        <w:t>我完全不懂。但我觉得长期投资不用看这些。而且这些指标现在越来越失效了</w:t>
      </w:r>
      <w:bookmarkStart w:id="0" w:name="_GoBack"/>
      <w:bookmarkEnd w:id="0"/>
    </w:p>
    <w:p w:rsidR="008905AA" w:rsidRDefault="008905AA">
      <w:pPr>
        <w:pStyle w:val="f60bb7a9-1af9-44a1-a82a-b1fc7de0ab39"/>
      </w:pPr>
    </w:p>
    <w:p w:rsidR="008905AA" w:rsidRDefault="008905AA">
      <w:pPr>
        <w:jc w:val="left"/>
      </w:pPr>
    </w:p>
    <w:p w:rsidR="008905AA" w:rsidRDefault="00D03710">
      <w:pPr>
        <w:pStyle w:val="a74d5a17-3a7d-4d5e-a923-06ad591cdb03"/>
      </w:pPr>
      <w:r>
        <w:rPr>
          <w:color w:val="5B9BD5"/>
          <w:sz w:val="28"/>
          <w:szCs w:val="28"/>
        </w:rPr>
        <w:t>两会这次完全没提房地产的事 多军又说这是利好了 教授怎么看</w:t>
      </w:r>
    </w:p>
    <w:p w:rsidR="008905AA" w:rsidRDefault="00D03710">
      <w:pPr>
        <w:pStyle w:val="2f20d154-9c80-48f4-866e-8edb85664d37"/>
        <w:spacing w:line="360" w:lineRule="auto"/>
      </w:pPr>
      <w:r>
        <w:t>最近的确有放松的姿态，但房价基本如此了</w:t>
      </w:r>
      <w:bookmarkStart w:id="0" w:name="_GoBack"/>
      <w:bookmarkEnd w:id="0"/>
    </w:p>
    <w:p w:rsidR="008905AA" w:rsidRDefault="008905AA">
      <w:pPr>
        <w:pStyle w:val="2f20d154-9c80-48f4-866e-8edb85664d37"/>
      </w:pPr>
    </w:p>
    <w:p w:rsidR="008905AA" w:rsidRDefault="008905AA">
      <w:pPr>
        <w:jc w:val="left"/>
      </w:pPr>
    </w:p>
    <w:p w:rsidR="008905AA" w:rsidRDefault="00D03710">
      <w:pPr>
        <w:pStyle w:val="237cdecd-7ac6-415c-b32d-13ccb15a08d6"/>
      </w:pPr>
      <w:r>
        <w:rPr>
          <w:color w:val="5B9BD5"/>
          <w:sz w:val="28"/>
          <w:szCs w:val="28"/>
        </w:rPr>
        <w:t>教授可以推荐一些炒股入门级的书看么？就是最基础的解释专业名词之类的书，谢谢。</w:t>
      </w:r>
    </w:p>
    <w:p w:rsidR="008905AA" w:rsidRDefault="00D03710">
      <w:pPr>
        <w:pStyle w:val="9e41d4e4-f4b4-4aea-8bba-4590c7c4b0b5"/>
        <w:spacing w:line="360" w:lineRule="auto"/>
      </w:pPr>
      <w:r>
        <w:t>这个我会写一下吧</w:t>
      </w:r>
      <w:bookmarkStart w:id="0" w:name="_GoBack"/>
      <w:bookmarkEnd w:id="0"/>
    </w:p>
    <w:p w:rsidR="008905AA" w:rsidRDefault="008905AA">
      <w:pPr>
        <w:pStyle w:val="9e41d4e4-f4b4-4aea-8bba-4590c7c4b0b5"/>
      </w:pPr>
    </w:p>
    <w:p w:rsidR="008905AA" w:rsidRDefault="008905AA">
      <w:pPr>
        <w:jc w:val="left"/>
      </w:pPr>
    </w:p>
    <w:p w:rsidR="008905AA" w:rsidRDefault="00D03710">
      <w:pPr>
        <w:pStyle w:val="b05ebfd9-f97e-40c9-bd12-8593d4b2911f"/>
      </w:pPr>
      <w:r>
        <w:rPr>
          <w:color w:val="5B9BD5"/>
          <w:sz w:val="28"/>
          <w:szCs w:val="28"/>
        </w:rPr>
        <w:t>教授以后港股打新能不能都评论下，最近新股有点坑啊</w:t>
      </w:r>
    </w:p>
    <w:p w:rsidR="008905AA" w:rsidRDefault="00D03710">
      <w:pPr>
        <w:pStyle w:val="19264cbc-eeb5-4e91-a414-7f4707cb5d82"/>
        <w:spacing w:line="360" w:lineRule="auto"/>
      </w:pPr>
      <w:r>
        <w:t>今天就有啊，看订阅号</w:t>
      </w:r>
      <w:bookmarkStart w:id="0" w:name="_GoBack"/>
      <w:bookmarkEnd w:id="0"/>
    </w:p>
    <w:p w:rsidR="008905AA" w:rsidRDefault="008905AA">
      <w:pPr>
        <w:pStyle w:val="19264cbc-eeb5-4e91-a414-7f4707cb5d82"/>
      </w:pPr>
    </w:p>
    <w:p w:rsidR="008905AA" w:rsidRDefault="008905AA">
      <w:pPr>
        <w:jc w:val="left"/>
      </w:pPr>
    </w:p>
    <w:p w:rsidR="008905AA" w:rsidRDefault="00D03710">
      <w:pPr>
        <w:pStyle w:val="8138d5c3-81b3-464d-bcb0-053883940e3e"/>
      </w:pPr>
      <w:r>
        <w:rPr>
          <w:color w:val="5B9BD5"/>
          <w:sz w:val="28"/>
          <w:szCs w:val="28"/>
        </w:rPr>
        <w:t>安科生物定增利好还是利坏？</w:t>
      </w:r>
    </w:p>
    <w:p w:rsidR="008905AA" w:rsidRDefault="00D03710">
      <w:pPr>
        <w:pStyle w:val="14d8dd7b-8cef-487d-bf33-db883e8ea103"/>
        <w:spacing w:line="360" w:lineRule="auto"/>
      </w:pPr>
      <w:r>
        <w:t>我看了下，定增价12元多，现价15。那应该是偏利空一点。不过也还好，不算太离谱</w:t>
      </w:r>
      <w:bookmarkStart w:id="0" w:name="_GoBack"/>
      <w:bookmarkEnd w:id="0"/>
    </w:p>
    <w:p w:rsidR="008905AA" w:rsidRDefault="008905AA">
      <w:pPr>
        <w:pStyle w:val="14d8dd7b-8cef-487d-bf33-db883e8ea103"/>
      </w:pPr>
    </w:p>
    <w:p w:rsidR="008905AA" w:rsidRDefault="008905AA">
      <w:pPr>
        <w:jc w:val="left"/>
      </w:pPr>
    </w:p>
    <w:p w:rsidR="008905AA" w:rsidRDefault="00D03710">
      <w:pPr>
        <w:pStyle w:val="191ab5da-80b3-44ae-9bd1-d24a9a6ef711"/>
      </w:pPr>
      <w:r>
        <w:rPr>
          <w:color w:val="5B9BD5"/>
          <w:sz w:val="28"/>
          <w:szCs w:val="28"/>
        </w:rPr>
        <w:t>教授，信托有推荐的吗？</w:t>
      </w:r>
    </w:p>
    <w:p w:rsidR="008905AA" w:rsidRDefault="00D03710">
      <w:pPr>
        <w:pStyle w:val="6d9ac0e3-14a8-4bb9-8775-457f756ac650"/>
        <w:spacing w:line="360" w:lineRule="auto"/>
      </w:pPr>
      <w:r>
        <w:t>有是有，但那个风险较大的</w:t>
      </w:r>
      <w:bookmarkStart w:id="0" w:name="_GoBack"/>
      <w:bookmarkEnd w:id="0"/>
    </w:p>
    <w:p w:rsidR="008905AA" w:rsidRDefault="008905AA">
      <w:pPr>
        <w:pStyle w:val="6d9ac0e3-14a8-4bb9-8775-457f756ac650"/>
      </w:pPr>
    </w:p>
    <w:p w:rsidR="008905AA" w:rsidRDefault="008905AA">
      <w:pPr>
        <w:jc w:val="left"/>
      </w:pPr>
    </w:p>
    <w:p w:rsidR="008905AA" w:rsidRDefault="00D03710">
      <w:pPr>
        <w:pStyle w:val="c162416e-0a10-4380-886f-ece8e20a9661"/>
      </w:pPr>
      <w:r>
        <w:rPr>
          <w:color w:val="5B9BD5"/>
          <w:sz w:val="28"/>
          <w:szCs w:val="28"/>
        </w:rPr>
        <w:t>教授好，港股打新有一个上海汽车金融企业，看完招股书顺便看了看其控股公司，功力不够，看不透。教授看看这个汽车金融企业有搞头不？谢谢</w:t>
      </w:r>
    </w:p>
    <w:p w:rsidR="008905AA" w:rsidRDefault="00D03710">
      <w:pPr>
        <w:pStyle w:val="68f8ebfd-f2ca-48ce-b3e3-276fad068b1d"/>
        <w:spacing w:line="360" w:lineRule="auto"/>
      </w:pPr>
      <w:r>
        <w:t>我也看不透</w:t>
      </w:r>
      <w:bookmarkStart w:id="0" w:name="_GoBack"/>
      <w:bookmarkEnd w:id="0"/>
    </w:p>
    <w:p w:rsidR="008905AA" w:rsidRDefault="008905AA">
      <w:pPr>
        <w:pStyle w:val="68f8ebfd-f2ca-48ce-b3e3-276fad068b1d"/>
      </w:pPr>
    </w:p>
    <w:p w:rsidR="008905AA" w:rsidRDefault="008905AA">
      <w:pPr>
        <w:jc w:val="left"/>
      </w:pPr>
    </w:p>
    <w:p w:rsidR="008905AA" w:rsidRDefault="00D03710">
      <w:pPr>
        <w:pStyle w:val="13129799-1251-4305-a9e4-20dcd5b1f7f4"/>
      </w:pPr>
      <w:r>
        <w:rPr>
          <w:color w:val="5B9BD5"/>
          <w:sz w:val="28"/>
          <w:szCs w:val="28"/>
        </w:rPr>
        <w:t xml:space="preserve">教授你好。2月下旬基本全仓美的，现在浮盈才2个点，持有了3周多，其他股飞涨，美的严重滞涨，很后悔… </w:t>
        <w:cr/>
        <w:t>持有美的主要逻辑是觉得它家布局全，还有回购，股价有支撑，中线看到55以上，想赚一个确定的20%利润。 前段时间拿的很煎熬，今天大涨很开心，判断主升浪要来了。           结果晚上315又披露了美的和小天鹅的特约经销商坑钱的事情，美的躺枪，要是周一大跌，我是不是得跑了换平安呀…    麻烦教授看看美的还值得拿不…</w:t>
      </w:r>
    </w:p>
    <w:p w:rsidR="008905AA" w:rsidRDefault="00D03710">
      <w:pPr>
        <w:pStyle w:val="c1583c06-64ff-4594-9a69-c654c4f0d216"/>
        <w:spacing w:line="360" w:lineRule="auto"/>
      </w:pPr>
      <w:r>
        <w:t>拿美的要以年为周期，实在不行也要以季度为周期</w:t>
      </w:r>
      <w:bookmarkStart w:id="0" w:name="_GoBack"/>
      <w:bookmarkEnd w:id="0"/>
    </w:p>
    <w:p w:rsidR="008905AA" w:rsidRDefault="008905AA">
      <w:pPr>
        <w:pStyle w:val="c1583c06-64ff-4594-9a69-c654c4f0d216"/>
      </w:pPr>
    </w:p>
    <w:p w:rsidR="008905AA" w:rsidRDefault="008905AA">
      <w:pPr>
        <w:jc w:val="left"/>
      </w:pPr>
    </w:p>
    <w:p w:rsidR="008905AA" w:rsidRDefault="00D03710">
      <w:pPr>
        <w:pStyle w:val="a7569888-6788-41ad-8e1f-1b895f0bc70c"/>
      </w:pPr>
      <w:r>
        <w:rPr>
          <w:color w:val="5B9BD5"/>
          <w:sz w:val="28"/>
          <w:szCs w:val="28"/>
        </w:rPr>
        <w:t>教授，想咨询下315曝光了家电安装维修后，如何看待家电后续的走势。分被曝光的美的，小天鹅等，没有曝光但是也有大量上门安装的格力，老板，华帝这些等</w:t>
      </w:r>
    </w:p>
    <w:p w:rsidR="008905AA" w:rsidRDefault="00D03710">
      <w:pPr>
        <w:pStyle w:val="bb53c803-adba-45a0-b03c-c0bbdedd107f"/>
        <w:spacing w:line="360" w:lineRule="auto"/>
      </w:pPr>
      <w:r>
        <w:t>影响不会太大</w:t>
      </w:r>
      <w:bookmarkStart w:id="0" w:name="_GoBack"/>
      <w:bookmarkEnd w:id="0"/>
    </w:p>
    <w:p w:rsidR="008905AA" w:rsidRDefault="008905AA">
      <w:pPr>
        <w:pStyle w:val="bb53c803-adba-45a0-b03c-c0bbdedd107f"/>
      </w:pPr>
    </w:p>
    <w:p w:rsidR="008905AA" w:rsidRDefault="008905AA">
      <w:pPr>
        <w:jc w:val="left"/>
      </w:pPr>
    </w:p>
    <w:p w:rsidR="008905AA" w:rsidRDefault="00D03710">
      <w:pPr>
        <w:pStyle w:val="883104f4-438a-4b87-aa7d-f1c4d89dec05"/>
      </w:pPr>
      <w:r>
        <w:rPr>
          <w:color w:val="5B9BD5"/>
          <w:sz w:val="28"/>
          <w:szCs w:val="28"/>
        </w:rPr>
        <w:t>教授，大家来这里是看您的高见的，现在这圈都变成广告推广群了，今天张三发一个自己的公众微信号链接，明天李四再来发一个，实在是让人无法接受，建议您要管理一下，广告推广链接一律删除！</w:t>
      </w:r>
    </w:p>
    <w:p w:rsidR="008905AA" w:rsidRDefault="00D03710">
      <w:pPr>
        <w:pStyle w:val="6fb61aa9-d3f8-4cec-bc84-fae870926ce8"/>
        <w:spacing w:line="360" w:lineRule="auto"/>
      </w:pPr>
      <w:r>
        <w:t>已设管理员，会逐步解决这个问题</w:t>
      </w:r>
      <w:bookmarkStart w:id="0" w:name="_GoBack"/>
      <w:bookmarkEnd w:id="0"/>
    </w:p>
    <w:p w:rsidR="008905AA" w:rsidRDefault="008905AA">
      <w:pPr>
        <w:pStyle w:val="6fb61aa9-d3f8-4cec-bc84-fae870926ce8"/>
      </w:pPr>
    </w:p>
    <w:p w:rsidR="008905AA" w:rsidRDefault="008905AA">
      <w:pPr>
        <w:jc w:val="left"/>
      </w:pPr>
    </w:p>
    <w:p w:rsidR="008905AA" w:rsidRDefault="00D03710">
      <w:pPr>
        <w:pStyle w:val="273a4d08-ab45-4a5a-a80b-a5bddb514cf6"/>
      </w:pPr>
      <w:r>
        <w:rPr>
          <w:color w:val="5B9BD5"/>
          <w:sz w:val="28"/>
          <w:szCs w:val="28"/>
        </w:rPr>
        <w:t>教授A股的新股上市一般换手率多少会开板？</w:t>
      </w:r>
    </w:p>
    <w:p w:rsidR="008905AA" w:rsidRDefault="00D03710">
      <w:pPr>
        <w:pStyle w:val="4f5c66cb-1f64-4379-8216-2bf85cf853d2"/>
        <w:spacing w:line="360" w:lineRule="auto"/>
      </w:pPr>
      <w:r>
        <w:t>我的感觉是5%。不过你可以具体去看一下，这个指标很好找，不同类型股票也不太一样</w:t>
      </w:r>
      <w:bookmarkStart w:id="0" w:name="_GoBack"/>
      <w:bookmarkEnd w:id="0"/>
    </w:p>
    <w:p w:rsidR="008905AA" w:rsidRDefault="008905AA">
      <w:pPr>
        <w:pStyle w:val="4f5c66cb-1f64-4379-8216-2bf85cf853d2"/>
      </w:pPr>
    </w:p>
    <w:p w:rsidR="008905AA" w:rsidRDefault="008905AA">
      <w:pPr>
        <w:jc w:val="left"/>
      </w:pPr>
    </w:p>
    <w:p w:rsidR="008905AA" w:rsidRDefault="00D03710">
      <w:pPr>
        <w:pStyle w:val="a50bda33-afa8-4bcf-b24d-39f4fa28bb2b"/>
      </w:pPr>
      <w:r>
        <w:rPr>
          <w:color w:val="5B9BD5"/>
          <w:sz w:val="28"/>
          <w:szCs w:val="28"/>
        </w:rPr>
        <w:t>刘备教授，你好。我是一个初入股市的新人，在入市前，我也专门看过很多价投的书籍，不过仍觉得自己欠缺火候。从内心深处，我很认同价投的理念。但觉得在实践中我发现自己有时仍然不能控制住自己的情绪。我在2800点时开始买入沪深300股指基金，之后一路下跌，我断断续续接着买。在春节前，股指浮盈7%。但我贪了国债逆回购的利息，便临时撤出，把钱放入逆回购了。不成想，春节后，低迷的股市开始回暖，第二天就冲到了2700。但我却非常害怕。按照我一开始的想法，我应该认为2700点仍是个便宜的位置，此时我最该做的是坚定买入。但我犹豫了，最终股市冲到3000点，我不知道如何克服自己这种看到涨了就恐慌的心理，求刘备教指教。</w:t>
      </w:r>
    </w:p>
    <w:p w:rsidR="008905AA" w:rsidRDefault="00D03710">
      <w:pPr>
        <w:pStyle w:val="db01acb6-89b5-4b31-ac62-e2dd230f3a17"/>
        <w:spacing w:line="360" w:lineRule="auto"/>
      </w:pPr>
      <w:r>
        <w:t>正常，多炒几年就习惯了</w:t>
      </w:r>
      <w:bookmarkStart w:id="0" w:name="_GoBack"/>
      <w:bookmarkEnd w:id="0"/>
    </w:p>
    <w:p w:rsidR="008905AA" w:rsidRDefault="008905AA">
      <w:pPr>
        <w:pStyle w:val="db01acb6-89b5-4b31-ac62-e2dd230f3a17"/>
      </w:pPr>
    </w:p>
    <w:p w:rsidR="008905AA" w:rsidRDefault="008905AA">
      <w:pPr>
        <w:jc w:val="left"/>
      </w:pPr>
    </w:p>
    <w:p w:rsidR="008905AA" w:rsidRDefault="00D03710">
      <w:pPr>
        <w:pStyle w:val="892ceda1-d0b0-4509-a7c3-8fd5b3ea2480"/>
      </w:pPr>
      <w:r>
        <w:rPr>
          <w:color w:val="5B9BD5"/>
          <w:sz w:val="28"/>
          <w:szCs w:val="28"/>
        </w:rPr>
        <w:t>教授，想系统的学习理财管理，有什么好的建议吗？</w:t>
      </w:r>
    </w:p>
    <w:p w:rsidR="008905AA" w:rsidRDefault="00D03710">
      <w:pPr>
        <w:pStyle w:val="307e2e96-f3c3-4754-b23b-4779d13da05a"/>
        <w:spacing w:line="360" w:lineRule="auto"/>
      </w:pPr>
      <w:r>
        <w:t>看我订阅号2月7日文章</w:t>
      </w:r>
      <w:bookmarkStart w:id="0" w:name="_GoBack"/>
      <w:bookmarkEnd w:id="0"/>
    </w:p>
    <w:p w:rsidR="008905AA" w:rsidRDefault="008905AA">
      <w:pPr>
        <w:pStyle w:val="307e2e96-f3c3-4754-b23b-4779d13da05a"/>
      </w:pPr>
    </w:p>
    <w:p w:rsidR="008905AA" w:rsidRDefault="008905AA">
      <w:pPr>
        <w:jc w:val="left"/>
      </w:pPr>
    </w:p>
    <w:p w:rsidR="008905AA" w:rsidRDefault="00D03710">
      <w:pPr>
        <w:pStyle w:val="897f2901-41b8-4442-a31a-c8644404d9e1"/>
      </w:pPr>
      <w:r>
        <w:rPr>
          <w:color w:val="5B9BD5"/>
          <w:sz w:val="28"/>
          <w:szCs w:val="28"/>
        </w:rPr>
        <w:t>请问教授对创业板怎么看，科创板发行之后，会不会对创业板造成影响，使得创业板变成一摊死水？我之前定投了两年创业板指数，近期刚盈利不到10个点，需不需要在科创板来之前退出？科创板来了之后，创业板指数还有定投价值吗？</w:t>
      </w:r>
    </w:p>
    <w:p w:rsidR="008905AA" w:rsidRDefault="00D03710">
      <w:pPr>
        <w:pStyle w:val="d601597a-e3b9-46ee-a28e-7abc8d16188b"/>
        <w:spacing w:line="360" w:lineRule="auto"/>
      </w:pPr>
      <w:r>
        <w:t>不会。创业板还是有很多优质公司。只要这些公司成长，创业板就不会死</w:t>
      </w:r>
      <w:bookmarkStart w:id="0" w:name="_GoBack"/>
      <w:bookmarkEnd w:id="0"/>
    </w:p>
    <w:p w:rsidR="008905AA" w:rsidRDefault="008905AA">
      <w:pPr>
        <w:pStyle w:val="d601597a-e3b9-46ee-a28e-7abc8d16188b"/>
      </w:pPr>
    </w:p>
    <w:p w:rsidR="008905AA" w:rsidRDefault="008905AA">
      <w:pPr>
        <w:jc w:val="left"/>
      </w:pPr>
    </w:p>
    <w:p w:rsidR="008905AA" w:rsidRDefault="00D03710">
      <w:pPr>
        <w:pStyle w:val="4b778300-29b1-4c60-9732-915680c74c6b"/>
      </w:pPr>
      <w:r>
        <w:rPr>
          <w:color w:val="5B9BD5"/>
          <w:sz w:val="28"/>
          <w:szCs w:val="28"/>
        </w:rPr>
        <w:t>教授您好，目前有融资融券信用账户，我的做法是把中长线基本不操作的放在信用账户中，将短线操作放在普通账户，这样做感觉有很多不便，因为始终满仓，普通账户也没有资金进行操作。信用账户也不敢用融资的钱。想请您帮忙指点一下，怎样分配才合理。如果又确定性比较强的机会，用融资买入标的后，目前警戒线是150%，买入品种跌多少会被强平，谢谢教授！</w:t>
      </w:r>
    </w:p>
    <w:p w:rsidR="008905AA" w:rsidRDefault="00D03710">
      <w:pPr>
        <w:pStyle w:val="41635f14-5e6f-4ff3-8709-082786703515"/>
        <w:spacing w:line="360" w:lineRule="auto"/>
      </w:pPr>
      <w:r>
        <w:t>我从不融资</w:t>
      </w:r>
      <w:bookmarkStart w:id="0" w:name="_GoBack"/>
      <w:bookmarkEnd w:id="0"/>
    </w:p>
    <w:p w:rsidR="008905AA" w:rsidRDefault="008905AA">
      <w:pPr>
        <w:pStyle w:val="41635f14-5e6f-4ff3-8709-082786703515"/>
      </w:pPr>
    </w:p>
    <w:p w:rsidR="008905AA" w:rsidRDefault="008905AA">
      <w:pPr>
        <w:jc w:val="left"/>
      </w:pPr>
    </w:p>
    <w:p w:rsidR="008905AA" w:rsidRDefault="00D03710">
      <w:pPr>
        <w:pStyle w:val="48873cad-8242-4182-96e7-6efe5e3eed35"/>
      </w:pPr>
      <w:r>
        <w:rPr>
          <w:color w:val="5B9BD5"/>
          <w:sz w:val="28"/>
          <w:szCs w:val="28"/>
        </w:rPr>
        <w:t>想问下教授，315曝光家电行业的问题是否近期会有较大影响？</w:t>
      </w:r>
    </w:p>
    <w:p w:rsidR="008905AA" w:rsidRDefault="00D03710">
      <w:pPr>
        <w:pStyle w:val="4c27160a-6bfe-4a5d-9c92-dd1e7fb4dd5a"/>
        <w:spacing w:line="360" w:lineRule="auto"/>
      </w:pPr>
      <w:r>
        <w:t>应该没啥大问题。都是修理工个人行为</w:t>
      </w:r>
      <w:bookmarkStart w:id="0" w:name="_GoBack"/>
      <w:bookmarkEnd w:id="0"/>
    </w:p>
    <w:p w:rsidR="008905AA" w:rsidRDefault="008905AA">
      <w:pPr>
        <w:pStyle w:val="4c27160a-6bfe-4a5d-9c92-dd1e7fb4dd5a"/>
      </w:pPr>
    </w:p>
    <w:p w:rsidR="008905AA" w:rsidRDefault="008905AA">
      <w:pPr>
        <w:jc w:val="left"/>
      </w:pPr>
    </w:p>
    <w:p w:rsidR="008905AA" w:rsidRDefault="00D03710">
      <w:pPr>
        <w:pStyle w:val="9df0b334-ea10-45fd-af88-946b891c7466"/>
      </w:pPr>
      <w:r>
        <w:rPr>
          <w:color w:val="5B9BD5"/>
          <w:sz w:val="28"/>
          <w:szCs w:val="28"/>
        </w:rPr>
        <w:t>教授，东方财富后市该怎么操作？互金板块涨不过大智慧，券商板块比不过龙头😂</w:t>
      </w:r>
    </w:p>
    <w:p w:rsidR="008905AA" w:rsidRDefault="00D03710">
      <w:pPr>
        <w:pStyle w:val="d883d65c-3f07-43f6-add9-65a523ea02d8"/>
        <w:spacing w:line="360" w:lineRule="auto"/>
      </w:pPr>
      <w:r>
        <w:t>对牛市有信心可以持有，但我有点恐高</w:t>
      </w:r>
      <w:bookmarkStart w:id="0" w:name="_GoBack"/>
      <w:bookmarkEnd w:id="0"/>
    </w:p>
    <w:p w:rsidR="008905AA" w:rsidRDefault="008905AA">
      <w:pPr>
        <w:pStyle w:val="d883d65c-3f07-43f6-add9-65a523ea02d8"/>
      </w:pPr>
    </w:p>
    <w:p w:rsidR="008905AA" w:rsidRDefault="008905AA">
      <w:pPr>
        <w:jc w:val="left"/>
      </w:pPr>
    </w:p>
    <w:p w:rsidR="008905AA" w:rsidRDefault="00D03710">
      <w:pPr>
        <w:pStyle w:val="715ff665-6472-4462-a07a-40635a696969"/>
      </w:pPr>
      <w:r>
        <w:rPr>
          <w:color w:val="5B9BD5"/>
          <w:sz w:val="28"/>
          <w:szCs w:val="28"/>
        </w:rPr>
        <w:t>能不能只让你一个人发言，其他人只能提问，不然这乱糟糟的，这些星球的权限都可以控制的，这样消息流清爽很多，让星球发挥应有的作用</w:t>
      </w:r>
    </w:p>
    <w:p w:rsidR="008905AA" w:rsidRDefault="00D03710">
      <w:pPr>
        <w:pStyle w:val="4c06e607-673b-4cb0-a8e0-82207ab1aaae"/>
        <w:spacing w:line="360" w:lineRule="auto"/>
      </w:pPr>
      <w:r>
        <w:t>我设了管理员，应该会好一点</w:t>
      </w:r>
      <w:bookmarkStart w:id="0" w:name="_GoBack"/>
      <w:bookmarkEnd w:id="0"/>
    </w:p>
    <w:p w:rsidR="008905AA" w:rsidRDefault="008905AA">
      <w:pPr>
        <w:pStyle w:val="4c06e607-673b-4cb0-a8e0-82207ab1aaae"/>
      </w:pPr>
    </w:p>
    <w:p w:rsidR="008905AA" w:rsidRDefault="008905AA">
      <w:pPr>
        <w:jc w:val="left"/>
      </w:pPr>
    </w:p>
    <w:p w:rsidR="008905AA" w:rsidRDefault="00D03710">
      <w:pPr>
        <w:pStyle w:val="69b1b248-626d-4ad6-af08-c5435aef190f"/>
      </w:pPr>
      <w:r>
        <w:rPr>
          <w:color w:val="5B9BD5"/>
          <w:sz w:val="28"/>
          <w:szCs w:val="28"/>
        </w:rPr>
        <w:t>教授，后续华泰的趋势要如何看?</w:t>
      </w:r>
    </w:p>
    <w:p w:rsidR="008905AA" w:rsidRDefault="00D03710">
      <w:pPr>
        <w:pStyle w:val="98f75be2-3718-4ce5-a104-bd3759146caf"/>
        <w:spacing w:line="360" w:lineRule="auto"/>
      </w:pPr>
      <w:r>
        <w:t>中长期看涨，短期不知道</w:t>
      </w:r>
      <w:bookmarkStart w:id="0" w:name="_GoBack"/>
      <w:bookmarkEnd w:id="0"/>
    </w:p>
    <w:p w:rsidR="008905AA" w:rsidRDefault="008905AA">
      <w:pPr>
        <w:pStyle w:val="98f75be2-3718-4ce5-a104-bd3759146caf"/>
      </w:pPr>
    </w:p>
    <w:p w:rsidR="008905AA" w:rsidRDefault="008905AA">
      <w:pPr>
        <w:jc w:val="left"/>
      </w:pPr>
    </w:p>
    <w:p w:rsidR="008905AA" w:rsidRDefault="00D03710">
      <w:pPr>
        <w:pStyle w:val="e9fe6656-44a2-4cad-9557-22e0457f2110"/>
      </w:pPr>
      <w:r>
        <w:rPr>
          <w:color w:val="5B9BD5"/>
          <w:sz w:val="28"/>
          <w:szCs w:val="28"/>
        </w:rPr>
        <w:t>看了教授的公众号后一直感觉教授的文章很良心！所以教授开通了星球果断直接加入！我个人比较宅，也是看了教授文章后，心生一点想法，想业余时间学学投资理财，您能给像我这种一点基础没有的人，推荐几本适合的书籍吗？</w:t>
      </w:r>
    </w:p>
    <w:p w:rsidR="008905AA" w:rsidRDefault="00D03710">
      <w:pPr>
        <w:pStyle w:val="2cb7fa95-1368-43e6-b553-08329fb1662f"/>
        <w:spacing w:line="360" w:lineRule="auto"/>
      </w:pPr>
      <w:r>
        <w:t>请看公众号2月4日文章</w:t>
      </w:r>
      <w:bookmarkStart w:id="0" w:name="_GoBack"/>
      <w:bookmarkEnd w:id="0"/>
    </w:p>
    <w:p w:rsidR="008905AA" w:rsidRDefault="008905AA">
      <w:pPr>
        <w:pStyle w:val="2cb7fa95-1368-43e6-b553-08329fb1662f"/>
      </w:pPr>
    </w:p>
    <w:p w:rsidR="008905AA" w:rsidRDefault="008905AA">
      <w:pPr>
        <w:jc w:val="left"/>
      </w:pPr>
    </w:p>
    <w:p w:rsidR="008905AA" w:rsidRDefault="00D03710">
      <w:pPr>
        <w:pStyle w:val="f6bed5a0-f6cf-489e-ac54-ef8d17cbb5a1"/>
      </w:pPr>
      <w:r>
        <w:rPr>
          <w:color w:val="5B9BD5"/>
          <w:sz w:val="28"/>
          <w:szCs w:val="28"/>
        </w:rPr>
        <w:t>教授您是哪个学校的教授啊</w:t>
      </w:r>
    </w:p>
    <w:p w:rsidR="008905AA" w:rsidRDefault="00D03710">
      <w:pPr>
        <w:pStyle w:val="38f85d9b-5d5c-4834-a9cd-e25e5fc42a10"/>
        <w:spacing w:line="360" w:lineRule="auto"/>
      </w:pPr>
      <w:r>
        <w:t>保密</w:t>
      </w:r>
      <w:bookmarkStart w:id="0" w:name="_GoBack"/>
      <w:bookmarkEnd w:id="0"/>
    </w:p>
    <w:p w:rsidR="008905AA" w:rsidRDefault="008905AA">
      <w:pPr>
        <w:pStyle w:val="38f85d9b-5d5c-4834-a9cd-e25e5fc42a10"/>
      </w:pPr>
    </w:p>
    <w:p w:rsidR="008905AA" w:rsidRDefault="008905AA">
      <w:pPr>
        <w:jc w:val="left"/>
      </w:pPr>
    </w:p>
    <w:p w:rsidR="008905AA" w:rsidRDefault="00D03710">
      <w:pPr>
        <w:pStyle w:val="29fe2062-493f-4d53-a6be-7c4a70758306"/>
      </w:pPr>
      <w:r>
        <w:rPr>
          <w:color w:val="5B9BD5"/>
          <w:sz w:val="28"/>
          <w:szCs w:val="28"/>
        </w:rPr>
        <w:t>价值投资的手稿今天还会更新吗？</w:t>
      </w:r>
    </w:p>
    <w:p w:rsidR="008905AA" w:rsidRDefault="00D03710">
      <w:pPr>
        <w:pStyle w:val="a77ce4cf-757f-4a78-ad64-1d46f5a53b19"/>
        <w:spacing w:line="360" w:lineRule="auto"/>
      </w:pPr>
      <w:r>
        <w:t>暂时不更，后面会更</w:t>
      </w:r>
      <w:bookmarkStart w:id="0" w:name="_GoBack"/>
      <w:bookmarkEnd w:id="0"/>
    </w:p>
    <w:p w:rsidR="008905AA" w:rsidRDefault="008905AA">
      <w:pPr>
        <w:pStyle w:val="a77ce4cf-757f-4a78-ad64-1d46f5a53b19"/>
      </w:pPr>
    </w:p>
    <w:p w:rsidR="008905AA" w:rsidRDefault="008905AA">
      <w:pPr>
        <w:jc w:val="left"/>
      </w:pPr>
    </w:p>
    <w:p w:rsidR="008905AA" w:rsidRDefault="00D03710">
      <w:pPr>
        <w:pStyle w:val="dd337794-d8ab-45a0-ad9b-7ce3111021e4"/>
      </w:pPr>
      <w:r>
        <w:rPr>
          <w:color w:val="5B9BD5"/>
          <w:sz w:val="28"/>
          <w:szCs w:val="28"/>
        </w:rPr>
        <w:t>教授，我想问一下您的学历教育情况。看了你大多数文章，我推测本硕读的是计算机信息科学类，都博士读的是会计金融类。😅</w:t>
      </w:r>
    </w:p>
    <w:p w:rsidR="008905AA" w:rsidRDefault="00D03710">
      <w:pPr>
        <w:pStyle w:val="9fabb33f-fbaf-4c6d-afe9-304e1e7599f5"/>
        <w:spacing w:line="360" w:lineRule="auto"/>
      </w:pPr>
      <w:r>
        <w:t>计算机本硕，管理学博士</w:t>
      </w:r>
      <w:bookmarkStart w:id="0" w:name="_GoBack"/>
      <w:bookmarkEnd w:id="0"/>
    </w:p>
    <w:p w:rsidR="008905AA" w:rsidRDefault="008905AA">
      <w:pPr>
        <w:pStyle w:val="9fabb33f-fbaf-4c6d-afe9-304e1e7599f5"/>
      </w:pPr>
    </w:p>
    <w:p w:rsidR="008905AA" w:rsidRDefault="008905AA">
      <w:pPr>
        <w:jc w:val="left"/>
      </w:pPr>
    </w:p>
    <w:p w:rsidR="008905AA" w:rsidRDefault="00D03710">
      <w:pPr>
        <w:pStyle w:val="978fd4d3-251e-46f8-a9ad-915b4a16939a"/>
      </w:pPr>
      <w:r>
        <w:rPr>
          <w:color w:val="5B9BD5"/>
          <w:sz w:val="28"/>
          <w:szCs w:val="28"/>
        </w:rPr>
        <w:t xml:space="preserve"> </w:t>
      </w:r>
    </w:p>
    <w:p w:rsidR="008905AA" w:rsidRDefault="00D03710">
      <w:pPr>
        <w:pStyle w:val="66cf5c0c-6028-4245-840a-d0655782bfca"/>
        <w:spacing w:line="360" w:lineRule="auto"/>
      </w:pPr>
      <w:r>
        <w:t>开一个正式的帖子，聊聊个人现金流和投资理财的关系。</w:t>
        <w:cr/>
        <w:t/>
        <w:cr/>
        <w:t>现金流，就是你能拿到手的钱。无论是（1）家里给的、（2）自己赚的、（3）比较稳定的投资收入、（4）借来的，都算。</w:t>
        <w:cr/>
        <w:t/>
        <w:cr/>
        <w:t>（1）和（2）好理解，不解释了。</w:t>
        <w:cr/>
        <w:t/>
        <w:cr/>
        <w:t>（3）稍微解释下，投资也有不同种类。比方房租、银行利息、债券利息、银行理财收入这些都算是比较稳定的。如果是股票之类的就不稳定，起起伏伏很正常。当然如果是持有稳定分红的大蓝筹，也可以算是稳定的投资收入。</w:t>
        <w:cr/>
        <w:t/>
        <w:cr/>
        <w:t>（4）这个大家可能比较难理解，借来的钱是要还的，为啥也能算个人的现金流呢。那是因为有一种钱并不需要你急着还，所以在相当长一段时间内你都可以自由动用。房贷就是一种典型的现金流。不过一般不建议个人投资者借钱去投资，双刃剑，你们玩不好的。</w:t>
        <w:cr/>
        <w:t/>
        <w:cr/>
        <w:t>稳定现金流的意思就是这个钱基本旱涝保收，每过一段时间就会躺到你账户上。</w:t>
        <w:cr/>
        <w:t/>
        <w:cr/>
        <w:t>长期稳定的现金流是一种稀缺资源，这意味着你的生活水平是有保底的。所以公务员、事业编制虽然一般工资不是特别高，但大家也抢破头去做。</w:t>
        <w:cr/>
        <w:t/>
        <w:cr/>
        <w:t>稳定现金流也是价值投资的一个前提，这意味着你可以忍受慢慢变富有。</w:t>
        <w:cr/>
        <w:t/>
        <w:cr/>
        <w:t>未完待续....</w:t>
      </w:r>
      <w:bookmarkStart w:id="0" w:name="_GoBack"/>
      <w:bookmarkEnd w:id="0"/>
    </w:p>
    <w:p w:rsidR="008905AA" w:rsidRDefault="008905AA">
      <w:pPr>
        <w:pStyle w:val="66cf5c0c-6028-4245-840a-d0655782bfca"/>
      </w:pPr>
    </w:p>
    <w:p w:rsidR="008905AA" w:rsidRDefault="008905AA">
      <w:pPr>
        <w:jc w:val="left"/>
      </w:pPr>
    </w:p>
    <w:p w:rsidR="008905AA" w:rsidRDefault="00D03710">
      <w:pPr>
        <w:pStyle w:val="6e1ab616-f8b7-4a00-ae92-e09770cd9291"/>
      </w:pPr>
      <w:r>
        <w:rPr>
          <w:color w:val="5B9BD5"/>
          <w:sz w:val="28"/>
          <w:szCs w:val="28"/>
        </w:rPr>
        <w:t xml:space="preserve"> </w:t>
      </w:r>
    </w:p>
    <w:p w:rsidR="008905AA" w:rsidRDefault="00D03710">
      <w:pPr>
        <w:pStyle w:val="05dc9734-849d-4ac8-8ef0-607e41ee22dc"/>
        <w:spacing w:line="360" w:lineRule="auto"/>
      </w:pPr>
      <w:r>
        <w:t>今天忙了一天，还在写夜报。为了不让大家失望，所以就先发了我正在写的书的一部分上来。</w:t>
      </w:r>
      <w:bookmarkStart w:id="0" w:name="_GoBack"/>
      <w:bookmarkEnd w:id="0"/>
    </w:p>
    <w:p w:rsidR="008905AA" w:rsidRDefault="008905AA">
      <w:pPr>
        <w:pStyle w:val="05dc9734-849d-4ac8-8ef0-607e41ee22dc"/>
      </w:pPr>
    </w:p>
    <w:p w:rsidR="008905AA" w:rsidRDefault="008905AA">
      <w:pPr>
        <w:jc w:val="left"/>
      </w:pPr>
    </w:p>
    <w:p w:rsidR="008905AA" w:rsidRDefault="00D03710">
      <w:pPr>
        <w:pStyle w:val="ffe06827-030a-47ff-b0de-2ce22abd9aa1"/>
      </w:pPr>
      <w:r>
        <w:rPr>
          <w:color w:val="5B9BD5"/>
          <w:sz w:val="28"/>
          <w:szCs w:val="28"/>
        </w:rPr>
        <w:t xml:space="preserve"> </w:t>
      </w:r>
    </w:p>
    <w:p w:rsidR="008905AA" w:rsidRDefault="00D03710">
      <w:pPr>
        <w:pStyle w:val="36c75566-baaf-4612-95c9-b26603c7421d"/>
        <w:spacing w:line="360" w:lineRule="auto"/>
      </w:pPr>
      <w:r>
        <w:t>我发表了一篇文章：&lt;e type="web" href="https%3A%2F%2Farticles.zsxq.com%2Fid_g31tmtibt78r.html" title="%E4%BB%B7%E5%80%BC%E6%8A%95%E8%B5%84%E8%BF%9B%E5%8C%96%E5%8F%B21" /&gt;</w:t>
      </w:r>
      <w:bookmarkStart w:id="0" w:name="_GoBack"/>
      <w:bookmarkEnd w:id="0"/>
    </w:p>
    <w:p w:rsidR="008905AA" w:rsidRDefault="008905AA">
      <w:pPr>
        <w:pStyle w:val="36c75566-baaf-4612-95c9-b26603c7421d"/>
      </w:pPr>
    </w:p>
    <w:p w:rsidR="008905AA" w:rsidRDefault="008905AA">
      <w:pPr>
        <w:jc w:val="left"/>
      </w:pPr>
    </w:p>
    <w:p w:rsidR="008905AA" w:rsidRDefault="00D03710">
      <w:pPr>
        <w:pStyle w:val="1541cfd3-db53-4550-805c-78ecd3382017"/>
      </w:pPr>
      <w:r>
        <w:rPr>
          <w:color w:val="5B9BD5"/>
          <w:sz w:val="28"/>
          <w:szCs w:val="28"/>
        </w:rPr>
        <w:t>相见恨晚，关注教授时间短，都还没来得及抄作业，但是很喜欢教授的风格，追求躺赢的艺术。这两个月虽然一顿操作猛如虎，但是一直不敢重仓，赚的也不多。目前空仓中，想趁这波调整找个床躺一躺，静静等待风起云涌的日子到来，教授有什么好的建议吗？</w:t>
      </w:r>
    </w:p>
    <w:p w:rsidR="008905AA" w:rsidRDefault="00D03710">
      <w:pPr>
        <w:pStyle w:val="2057bae3-6ecb-4f1c-86a7-0087129ced44"/>
        <w:spacing w:line="360" w:lineRule="auto"/>
      </w:pPr>
      <w:r>
        <w:t>牛市真来的话，当然是重仓等着躺赚最好啊</w:t>
      </w:r>
      <w:bookmarkStart w:id="0" w:name="_GoBack"/>
      <w:bookmarkEnd w:id="0"/>
    </w:p>
    <w:p w:rsidR="008905AA" w:rsidRDefault="008905AA">
      <w:pPr>
        <w:pStyle w:val="2057bae3-6ecb-4f1c-86a7-0087129ced44"/>
      </w:pPr>
    </w:p>
    <w:p w:rsidR="008905AA" w:rsidRDefault="008905AA">
      <w:pPr>
        <w:jc w:val="left"/>
      </w:pPr>
    </w:p>
    <w:p w:rsidR="008905AA" w:rsidRDefault="00D03710">
      <w:pPr>
        <w:pStyle w:val="e60fac7f-2721-4470-b26f-562ce9caf90d"/>
      </w:pPr>
      <w:r>
        <w:rPr>
          <w:color w:val="5B9BD5"/>
          <w:sz w:val="28"/>
          <w:szCs w:val="28"/>
        </w:rPr>
        <w:t xml:space="preserve"> </w:t>
      </w:r>
    </w:p>
    <w:p w:rsidR="008905AA" w:rsidRDefault="00D03710">
      <w:pPr>
        <w:pStyle w:val="b64ab354-dcbe-48ca-a491-b9c5bb5e325d"/>
        <w:spacing w:line="360" w:lineRule="auto"/>
      </w:pPr>
      <w:r>
        <w:t>经过几天的试运行，对于本星球的球规制定如下：</w:t>
        <w:cr/>
        <w:t/>
        <w:cr/>
        <w:t xml:space="preserve"> 1、建议大家去下载“知识星球”的APP，比直接用微信来看方便很多，功能也更多。由于人比较多，里面的内容可能比较乱。如果只想看我的发言，知识星球的APP和网页版上都有筛选功能，在右上角，选择“只看星主”。 </w:t>
        <w:cr/>
        <w:t/>
        <w:cr/>
        <w:t>2、为了使版面更为干净舒适，已经任命了三名管理员。目前他们的责任主要是清理网络营销帖和水贴、引导所有小伙伴们按照秩序讨论。</w:t>
        <w:cr/>
        <w:t/>
        <w:cr/>
        <w:t>3、网络营销行为包括但不限于：（1）推销某种产品和服务、（2）推销公众号、（3）推销其他知识星球、（4）其他各种引流。第一次网络营销行为会给黄牌警告，禁言15天；第二次直接踢人，抱歉不退星球费用。</w:t>
        <w:cr/>
        <w:t/>
        <w:cr/>
        <w:t>某些营销活动的确能给大家带来福利的，那么请先联系我，经我同意后再发，我也会在你的帖子后留言。反过来，只要没有我留言的都定性为恶意营销。</w:t>
        <w:cr/>
        <w:t/>
        <w:cr/>
        <w:t>5、水贴标准由管理员团队控制。一般性水贴直接删除，多次发水贴后给黄牌警告，由管理员团队酌情给予禁言甚至永久禁言（如有异议，直接向我反馈）。</w:t>
        <w:cr/>
        <w:t/>
        <w:cr/>
        <w:t>6、由于本星球是投资主题，大家肯定有讨论股票的需求。为了满足这个需求，但同时又不扰乱版面，每天早上9点左右，管理员小伙伴会发一个主题帖。用  #每日一帖 的标签，加上当天的时间（比如 2019 年 3 月 18 日）发一个帖子，当日所有关于股票的讨论都可以放到下面进行。</w:t>
        <w:cr/>
        <w:t/>
        <w:cr/>
        <w:t>7、星球有一个功能是 “提问” ，大家可以向我提问，你们既然都花钱包养我了，这点权力是必须有的。但很多问题是普遍性的，我不想浪费时间重复回答；还有些问题其实是无意义的，也没法回答</w:t>
        <w:cr/>
        <w:t/>
        <w:cr/>
        <w:t>关于普遍性的问题我会开一个专门的帖子，就叫做小白FAQ。请大家看完这个帖子再提问。当然根据你们的需求，这个帖子我也会逐渐修改，逐渐趋于完善。</w:t>
        <w:cr/>
        <w:t/>
        <w:cr/>
        <w:t>无意义的问题主要类似于“某某股票会怎样走”、“某某城市房价会怎样走”之类。中国有几千个股票、几千个城市，任何人都不可能知道具体每一个会怎样走。我只能告诉你们一些判断的标准和方法，然后你们自己来做判断。</w:t>
        <w:cr/>
        <w:t/>
        <w:cr/>
        <w:t>凡是我认为有意义的问题，都会尽量回答，然后你们也能看到。看得多了，你们也就逐渐明白什么样的问题在我眼里是有意义的。</w:t>
        <w:cr/>
        <w:t/>
        <w:cr/>
        <w:t>如果你想强制我回答一个问题，那就附上8元钱。即便我觉得这个问题是无意义的，我也会告诉你为什么我认为是无意义的。</w:t>
        <w:cr/>
        <w:t/>
        <w:cr/>
        <w:t>另外，如果你不想你的问题被所有人看到，可以私信我，但不保证回答。</w:t>
        <w:cr/>
        <w:t/>
        <w:cr/>
        <w:t>8、一开始可能主要是我在做内容输出，但希望过一段时间以后，能有越来越多的人产生自己的内容。我有点理想主义，相信“人人为我，我为人人”，所以想试一下放开所有人的发言功能。</w:t>
        <w:cr/>
        <w:t/>
        <w:cr/>
        <w:t>三种类型的发言我认为是好的。（1）原创文章，最好与投资相关、（2）有见地的评论、（3）针对别人的发帖进行的认真讨论。</w:t>
        <w:cr/>
        <w:t/>
        <w:cr/>
        <w:t>这里潜伏着很多大佬，也有很多小白。希望小白们虚心学习大佬们的帖子，大佬们偶尔有耐心可以多指点一下小白。</w:t>
        <w:cr/>
        <w:t/>
        <w:cr/>
        <w:t>9、对了，本星球的主题是财商觉醒，躺赚的艺术。强调在做好本职工作的前提下，较为轻松地搞定投资理财这点事儿，并不建议穷凶极恶去资本市场抢钱。但这个说起来容易做起来难，前提是投资理财思想上对其他人的降维打击。由于大部分人未必系统学习过相关知识，所以首要的前提就是谦虚，假设自己懂的不多。</w:t>
        <w:cr/>
        <w:t/>
        <w:cr/>
        <w:t>10、希望有一个和谐良好的环境，大家实在看某些人发现不顺眼，心里默默骂一句sb即可，包括我在呢。如果有些真觉得不妥的帖子，请提问给我。</w:t>
      </w:r>
      <w:bookmarkStart w:id="0" w:name="_GoBack"/>
      <w:bookmarkEnd w:id="0"/>
    </w:p>
    <w:p w:rsidR="008905AA" w:rsidRDefault="008905AA">
      <w:pPr>
        <w:pStyle w:val="b64ab354-dcbe-48ca-a491-b9c5bb5e325d"/>
      </w:pPr>
    </w:p>
    <w:p w:rsidR="008905AA" w:rsidRDefault="008905AA">
      <w:pPr>
        <w:jc w:val="left"/>
      </w:pPr>
    </w:p>
    <w:p w:rsidR="008905AA" w:rsidRDefault="00D03710">
      <w:pPr>
        <w:pStyle w:val="1a7c417f-c80e-47b8-a757-8318e7010da7"/>
      </w:pPr>
      <w:r>
        <w:rPr>
          <w:color w:val="5B9BD5"/>
          <w:sz w:val="28"/>
          <w:szCs w:val="28"/>
        </w:rPr>
        <w:t xml:space="preserve"> </w:t>
      </w:r>
    </w:p>
    <w:p w:rsidR="008905AA" w:rsidRDefault="00D03710">
      <w:pPr>
        <w:pStyle w:val="1af971d5-a887-4836-9435-45811b7aace5"/>
        <w:spacing w:line="360" w:lineRule="auto"/>
      </w:pPr>
      <w:r>
        <w:t>同志们我来了。我准备输出的第一份内容是版规，大家吓坏了没有？</w:t>
      </w:r>
      <w:bookmarkStart w:id="0" w:name="_GoBack"/>
      <w:bookmarkEnd w:id="0"/>
    </w:p>
    <w:p w:rsidR="008905AA" w:rsidRDefault="008905AA">
      <w:pPr>
        <w:pStyle w:val="1af971d5-a887-4836-9435-45811b7aace5"/>
      </w:pPr>
    </w:p>
    <w:p w:rsidR="008905AA" w:rsidRDefault="008905AA">
      <w:pPr>
        <w:jc w:val="left"/>
      </w:pPr>
    </w:p>
    <w:p w:rsidR="008905AA" w:rsidRDefault="00D03710">
      <w:pPr>
        <w:pStyle w:val="4f09f143-ecaa-49b3-bbd2-5970be4678c6"/>
      </w:pPr>
      <w:r>
        <w:rPr>
          <w:color w:val="5B9BD5"/>
          <w:sz w:val="28"/>
          <w:szCs w:val="28"/>
        </w:rPr>
        <w:t xml:space="preserve"> </w:t>
      </w:r>
    </w:p>
    <w:p w:rsidR="008905AA" w:rsidRDefault="00D03710">
      <w:pPr>
        <w:pStyle w:val="eaf2ed75-6da5-4ee3-95a3-43017098b951"/>
        <w:spacing w:line="360" w:lineRule="auto"/>
      </w:pPr>
      <w:r>
        <w:t>大家把我给吓着了，一下子冲进来1700+，我保证从来没有想到过这个数字，感觉整个人都晕乎乎的。感谢大家的厚爱，我也唯有努力建设好内容来回报。</w:t>
        <w:cr/>
        <w:t/>
        <w:cr/>
        <w:t>今天白天我挺忙，上课一直要到下午三点多，中间可能就没有时间来交流了。下课以后要在公众号上写夜报，可能到晚上才会过来盖楼，劳烦大家久厚。</w:t>
        <w:cr/>
        <w:t/>
        <w:cr/>
        <w:t>对了，有一点要澄清一下，也是有朋友提醒的，怕大家误解。</w:t>
        <w:cr/>
        <w:t/>
        <w:cr/>
        <w:t>昨天公告号里推知识星球的的时候，有以下这条：</w:t>
        <w:cr/>
        <w:t/>
        <w:cr/>
        <w:t>6、我会给你们找一些特殊的福利，其价值远超299元，甚至对部分读者大人来说超过万元。TRUST ME，绝不是忽悠，而是大部分人能用到。因为我在某些方面的确有一些特殊的渠道，但不方便发在公众号上的。</w:t>
        <w:cr/>
        <w:t/>
        <w:cr/>
        <w:t>这条的意思肯定不是送你们那么多钱，举两个例子吧。</w:t>
        <w:cr/>
        <w:t/>
        <w:cr/>
        <w:t>比方说大家现在用的券商交易费率大概都是在万1.5以上，如果帮你们谈到万1.4或者1.3，算不算价值远超299元？</w:t>
        <w:cr/>
        <w:t/>
        <w:cr/>
        <w:t>又比方说购买某些优质理财产品有认购费，少的1%，多的2-3%，帮你们打折，算不算价值远超299元？</w:t>
        <w:cr/>
        <w:t/>
        <w:cr/>
        <w:t>当然这个福利的多少，和你的需求有关系。如果你就是想静静地看文章学习，那真的和你没关系，所以我也只能说大部分人能用到。</w:t>
        <w:cr/>
        <w:t/>
        <w:cr/>
        <w:t>如果因为对这条有误解而加进来的读者大人，没记错的话知识星球有三天退费制度，咱们来去自由啊。</w:t>
        <w:cr/>
        <w:t/>
        <w:cr/>
        <w:t>好了，新的一天工作开始了，就到这里。</w:t>
      </w:r>
      <w:bookmarkStart w:id="0" w:name="_GoBack"/>
      <w:bookmarkEnd w:id="0"/>
    </w:p>
    <w:p w:rsidR="008905AA" w:rsidRDefault="008905AA">
      <w:pPr>
        <w:pStyle w:val="eaf2ed75-6da5-4ee3-95a3-43017098b951"/>
      </w:pPr>
    </w:p>
    <w:p w:rsidR="008905AA" w:rsidRDefault="008905AA">
      <w:pPr>
        <w:jc w:val="left"/>
      </w:pPr>
    </w:p>
    <w:p w:rsidR="008905AA" w:rsidRDefault="00D03710">
      <w:pPr>
        <w:pStyle w:val="41a823d2-3be3-4c9d-9aba-7813a04e4abb"/>
      </w:pPr>
      <w:r>
        <w:rPr>
          <w:color w:val="5B9BD5"/>
          <w:sz w:val="28"/>
          <w:szCs w:val="28"/>
        </w:rPr>
        <w:t xml:space="preserve"> </w:t>
      </w:r>
    </w:p>
    <w:p w:rsidR="008905AA" w:rsidRDefault="00D03710">
      <w:pPr>
        <w:pStyle w:val="ae60206d-1cbd-4b5b-b5eb-93ea941fed73"/>
        <w:spacing w:line="360" w:lineRule="auto"/>
      </w:pPr>
      <w:r>
        <w:t>感谢大家的支持，我今天比较忙，从明天开始，全力建设星球。谢谢！</w:t>
      </w:r>
      <w:bookmarkStart w:id="0" w:name="_GoBack"/>
      <w:bookmarkEnd w:id="0"/>
    </w:p>
    <w:p w:rsidR="008905AA" w:rsidRDefault="008905AA">
      <w:pPr>
        <w:pStyle w:val="ae60206d-1cbd-4b5b-b5eb-93ea941fed73"/>
      </w:pPr>
    </w:p>
    <w:p w:rsidR="008905AA" w:rsidRDefault="008905AA">
      <w:pPr>
        <w:jc w:val="left"/>
      </w:pPr>
    </w:p>
    <w:p w:rsidR="008905AA" w:rsidRDefault="00D03710">
      <w:pPr>
        <w:pStyle w:val="70d7c256-f0d6-4999-bf76-88699790a8ea"/>
      </w:pPr>
      <w:r>
        <w:rPr>
          <w:color w:val="5B9BD5"/>
          <w:sz w:val="28"/>
          <w:szCs w:val="28"/>
        </w:rPr>
        <w:t xml:space="preserve"> </w:t>
      </w:r>
    </w:p>
    <w:p w:rsidR="008905AA" w:rsidRDefault="00D03710">
      <w:pPr>
        <w:pStyle w:val="45086b68-6bfe-4afb-9e6a-c683af8711da"/>
        <w:spacing w:line="360" w:lineRule="auto"/>
      </w:pPr>
      <w:r>
        <w:t>星球「刘备和朋友们」创建成功。</w:t>
        <w:cr/>
        <w:t/>
        <w:cr/>
        <w:t>这里有一份重要资料：</w:t>
        <w:cr/>
        <w:t>&lt;e type="web" href="https%3A%2F%2Fhelp.zsxq.com%2Fhowto%2Ffaq%2Fkol" title="https%3A%2F%2Fhelp.zsxq.com%2Fhowto%2Ffaq%2Fkol" /&gt;</w:t>
        <w:cr/>
        <w:t>更多星球运营推广技巧在「星球学院」：</w:t>
        <w:cr/>
        <w:t>&lt;e type="web" href="https%3A%2F%2Ft.zsxq.com%2FzVfAYvz" title="https%3A%2F%2Ft.zsxq.com%2FzVfAYvz" /&gt;</w:t>
      </w:r>
      <w:bookmarkStart w:id="0" w:name="_GoBack"/>
      <w:bookmarkEnd w:id="0"/>
    </w:p>
    <w:p w:rsidR="008905AA" w:rsidRDefault="008905AA">
      <w:pPr>
        <w:pStyle w:val="45086b68-6bfe-4afb-9e6a-c683af8711da"/>
      </w:pPr>
    </w:p>
    <w:p w:rsidR="008905AA" w:rsidRDefault="008905AA">
      <w:pPr>
        <w:jc w:val="left"/>
      </w:pPr>
    </w:p>
    <w:sectPr w:rsidR="00EC7C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ECC03E3"/>
    <w:rsid w:val="000067DC"/>
    <w:rsid w:val="00044613"/>
    <w:rsid w:val="00070CE7"/>
    <w:rsid w:val="000729AD"/>
    <w:rsid w:val="00090F22"/>
    <w:rsid w:val="000B45E0"/>
    <w:rsid w:val="000E6FE5"/>
    <w:rsid w:val="001F77AE"/>
    <w:rsid w:val="002D2B80"/>
    <w:rsid w:val="00320E48"/>
    <w:rsid w:val="00353D00"/>
    <w:rsid w:val="00377DDE"/>
    <w:rsid w:val="003B2215"/>
    <w:rsid w:val="003D5769"/>
    <w:rsid w:val="004467D5"/>
    <w:rsid w:val="004624C6"/>
    <w:rsid w:val="0047528C"/>
    <w:rsid w:val="004915EF"/>
    <w:rsid w:val="00523ED4"/>
    <w:rsid w:val="00573740"/>
    <w:rsid w:val="005A364B"/>
    <w:rsid w:val="0068178F"/>
    <w:rsid w:val="006A409B"/>
    <w:rsid w:val="0073185E"/>
    <w:rsid w:val="00742F17"/>
    <w:rsid w:val="00754BFE"/>
    <w:rsid w:val="007C0128"/>
    <w:rsid w:val="008114D4"/>
    <w:rsid w:val="0081279E"/>
    <w:rsid w:val="0081400B"/>
    <w:rsid w:val="00850106"/>
    <w:rsid w:val="00850573"/>
    <w:rsid w:val="00894EAE"/>
    <w:rsid w:val="008A7068"/>
    <w:rsid w:val="00A162F5"/>
    <w:rsid w:val="00A258CC"/>
    <w:rsid w:val="00A57A5C"/>
    <w:rsid w:val="00A63CA5"/>
    <w:rsid w:val="00AB1C78"/>
    <w:rsid w:val="00AD1245"/>
    <w:rsid w:val="00AD2D81"/>
    <w:rsid w:val="00AD63F5"/>
    <w:rsid w:val="00AE4616"/>
    <w:rsid w:val="00B03786"/>
    <w:rsid w:val="00BA7E2F"/>
    <w:rsid w:val="00BF1C21"/>
    <w:rsid w:val="00C04AE7"/>
    <w:rsid w:val="00C20EC1"/>
    <w:rsid w:val="00D04066"/>
    <w:rsid w:val="00D77AEB"/>
    <w:rsid w:val="00DB40C7"/>
    <w:rsid w:val="00DE7045"/>
    <w:rsid w:val="00DF1B97"/>
    <w:rsid w:val="00E11901"/>
    <w:rsid w:val="00E22710"/>
    <w:rsid w:val="00E477F4"/>
    <w:rsid w:val="00E5282A"/>
    <w:rsid w:val="00EB6863"/>
    <w:rsid w:val="00EC7CD2"/>
    <w:rsid w:val="00ED7DEB"/>
    <w:rsid w:val="00EF4A96"/>
    <w:rsid w:val="00F00D81"/>
    <w:rsid w:val="00F211E6"/>
    <w:rsid w:val="00F350BF"/>
    <w:rsid w:val="0E0007CD"/>
    <w:rsid w:val="0FE628AF"/>
    <w:rsid w:val="17B97B36"/>
    <w:rsid w:val="253441DD"/>
    <w:rsid w:val="372A2255"/>
    <w:rsid w:val="446F3F2A"/>
    <w:rsid w:val="456E593D"/>
    <w:rsid w:val="45961EA1"/>
    <w:rsid w:val="4C697AFB"/>
    <w:rsid w:val="59AA03D3"/>
    <w:rsid w:val="5ECC03E3"/>
    <w:rsid w:val="61CA4B43"/>
    <w:rsid w:val="64E11E15"/>
    <w:rsid w:val="6C980F43"/>
    <w:rsid w:val="702625A3"/>
    <w:rsid w:val="703D09F2"/>
    <w:rsid w:val="783E7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C76D42"/>
  <w15:docId w15:val="{F13F94F5-DCED-449F-B066-0E88E300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uiPriority="99" w:unhideWhenUsed="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hd w:val="clear" w:color="auto" w:fill="FFFFFF"/>
      <w:spacing w:before="300" w:line="432" w:lineRule="atLeast"/>
      <w:ind w:firstLineChars="200" w:firstLine="540"/>
    </w:pPr>
    <w:rPr>
      <w:rFonts w:ascii="Helvetica" w:hAnsi="Helvetica" w:cs="Helvetica"/>
      <w:color w:val="333333"/>
      <w:sz w:val="27"/>
      <w:szCs w:val="27"/>
    </w:rPr>
  </w:style>
  <w:style w:type="paragraph" w:styleId="1">
    <w:name w:val="heading 1"/>
    <w:basedOn w:val="a"/>
    <w:next w:val="a"/>
    <w:link w:val="10"/>
    <w:qFormat/>
    <w:pPr>
      <w:ind w:firstLine="542"/>
      <w:outlineLvl w:val="0"/>
    </w:pPr>
    <w:rPr>
      <w:b/>
      <w:color w:val="5B9BD5"/>
    </w:rPr>
  </w:style>
  <w:style w:type="paragraph" w:styleId="2">
    <w:name w:val="heading 2"/>
    <w:basedOn w:val="a"/>
    <w:next w:val="a"/>
    <w:link w:val="20"/>
    <w:uiPriority w:val="9"/>
    <w:qFormat/>
    <w:pPr>
      <w:shd w:val="clear" w:color="auto" w:fill="auto"/>
      <w:spacing w:beforeLines="100" w:before="312" w:afterLines="50" w:after="156" w:line="360" w:lineRule="auto"/>
      <w:ind w:firstLineChars="0" w:firstLine="0"/>
      <w:outlineLvl w:val="1"/>
    </w:pPr>
    <w:rPr>
      <w:rFonts w:ascii="Arial" w:hAnsi="Arial" w:cs="Arial"/>
      <w:b/>
      <w:bCs/>
      <w:color w:val="FF4C4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link w:val="a4"/>
    <w:qFormat/>
    <w:pPr>
      <w:tabs>
        <w:tab w:val="center" w:pos="4153"/>
        <w:tab w:val="right" w:pos="8306"/>
      </w:tabs>
      <w:snapToGrid w:val="0"/>
    </w:pPr>
    <w:rPr>
      <w:kern w:val="2"/>
      <w:sz w:val="18"/>
      <w:szCs w:val="18"/>
    </w:rPr>
  </w:style>
  <w:style w:type="paragraph" w:styleId="a5">
    <w:name w:val="header"/>
    <w:link w:val="a6"/>
    <w:qFormat/>
    <w:pPr>
      <w:tabs>
        <w:tab w:val="center" w:pos="4153"/>
        <w:tab w:val="right" w:pos="8306"/>
      </w:tabs>
      <w:snapToGrid w:val="0"/>
      <w:jc w:val="center"/>
    </w:pPr>
    <w:rPr>
      <w:kern w:val="2"/>
      <w:sz w:val="18"/>
      <w:szCs w:val="18"/>
    </w:rPr>
  </w:style>
  <w:style w:type="paragraph" w:styleId="a7">
    <w:name w:val="Normal (Web)"/>
    <w:basedOn w:val="a"/>
    <w:uiPriority w:val="99"/>
    <w:unhideWhenUsed/>
    <w:pPr>
      <w:shd w:val="clear" w:color="auto" w:fill="auto"/>
      <w:spacing w:before="100" w:beforeAutospacing="1" w:after="100" w:afterAutospacing="1" w:line="240" w:lineRule="auto"/>
      <w:ind w:firstLineChars="0" w:firstLine="0"/>
    </w:pPr>
    <w:rPr>
      <w:rFonts w:ascii="宋体" w:hAnsi="宋体" w:cs="宋体"/>
      <w:color w:val="auto"/>
      <w:sz w:val="24"/>
      <w:szCs w:val="24"/>
    </w:rPr>
  </w:style>
  <w:style w:type="paragraph" w:styleId="a8">
    <w:name w:val="Title"/>
    <w:next w:val="a"/>
    <w:link w:val="a9"/>
    <w:qFormat/>
    <w:pPr>
      <w:spacing w:after="75"/>
      <w:jc w:val="center"/>
    </w:pPr>
    <w:rPr>
      <w:rFonts w:ascii="Helvetica" w:hAnsi="Helvetica" w:cs="Helvetica"/>
      <w:b/>
      <w:bCs/>
      <w:color w:val="333333"/>
      <w:sz w:val="30"/>
      <w:szCs w:val="30"/>
    </w:rPr>
  </w:style>
  <w:style w:type="character" w:styleId="aa">
    <w:name w:val="Strong"/>
    <w:uiPriority w:val="22"/>
    <w:qFormat/>
    <w:rPr>
      <w:b/>
      <w:bCs/>
    </w:rPr>
  </w:style>
  <w:style w:type="character" w:styleId="ab">
    <w:name w:val="Emphasis"/>
    <w:uiPriority w:val="20"/>
    <w:qFormat/>
    <w:rPr>
      <w:i/>
      <w:iCs/>
    </w:rPr>
  </w:style>
  <w:style w:type="character" w:styleId="ac">
    <w:name w:val="Hyperlink"/>
    <w:uiPriority w:val="99"/>
    <w:unhideWhenUsed/>
    <w:rPr>
      <w:color w:val="0000FF"/>
      <w:u w:val="single"/>
    </w:rPr>
  </w:style>
  <w:style w:type="paragraph" w:customStyle="1" w:styleId="ad">
    <w:name w:val="编辑"/>
    <w:basedOn w:val="a"/>
    <w:qFormat/>
    <w:pPr>
      <w:spacing w:before="0" w:line="240" w:lineRule="auto"/>
      <w:jc w:val="right"/>
    </w:pPr>
  </w:style>
  <w:style w:type="paragraph" w:customStyle="1" w:styleId="ae">
    <w:name w:val="作者"/>
    <w:basedOn w:val="a"/>
    <w:qFormat/>
    <w:pPr>
      <w:ind w:firstLineChars="0" w:firstLine="0"/>
      <w:jc w:val="center"/>
    </w:pPr>
  </w:style>
  <w:style w:type="character" w:customStyle="1" w:styleId="a9">
    <w:name w:val="标题 字符"/>
    <w:link w:val="a8"/>
    <w:qFormat/>
    <w:rPr>
      <w:rFonts w:ascii="Helvetica" w:hAnsi="Helvetica" w:cs="Helvetica"/>
      <w:b/>
      <w:bCs/>
      <w:color w:val="333333"/>
      <w:sz w:val="30"/>
      <w:szCs w:val="30"/>
    </w:rPr>
  </w:style>
  <w:style w:type="character" w:customStyle="1" w:styleId="20">
    <w:name w:val="标题 2 字符"/>
    <w:link w:val="2"/>
    <w:uiPriority w:val="9"/>
    <w:qFormat/>
    <w:rPr>
      <w:rFonts w:ascii="Arial" w:hAnsi="Arial" w:cs="Arial"/>
      <w:b/>
      <w:bCs/>
      <w:color w:val="FF4C41"/>
      <w:sz w:val="24"/>
      <w:szCs w:val="24"/>
    </w:rPr>
  </w:style>
  <w:style w:type="character" w:customStyle="1" w:styleId="a6">
    <w:name w:val="页眉 字符"/>
    <w:link w:val="a5"/>
    <w:qFormat/>
    <w:rPr>
      <w:kern w:val="2"/>
      <w:sz w:val="18"/>
      <w:szCs w:val="18"/>
    </w:rPr>
  </w:style>
  <w:style w:type="character" w:customStyle="1" w:styleId="a4">
    <w:name w:val="页脚 字符"/>
    <w:link w:val="a3"/>
    <w:qFormat/>
    <w:rPr>
      <w:kern w:val="2"/>
      <w:sz w:val="18"/>
      <w:szCs w:val="18"/>
    </w:rPr>
  </w:style>
  <w:style w:type="character" w:customStyle="1" w:styleId="10">
    <w:name w:val="标题 1 字符"/>
    <w:link w:val="1"/>
    <w:qFormat/>
    <w:rPr>
      <w:rFonts w:ascii="Helvetica" w:hAnsi="Helvetica" w:cs="Helvetica"/>
      <w:b/>
      <w:color w:val="5B9BD5"/>
      <w:sz w:val="27"/>
      <w:szCs w:val="27"/>
      <w:shd w:val="clear" w:color="auto" w:fill="FFFFFF"/>
    </w:rPr>
  </w:style>
  <w:style w:type="paragraph" w:default="1" w:styleId="c5668764-1299-4a7b-ba0b-cc53344cdeb5">
    <w:name w:val="Normal"/>
    <w:qFormat/>
    <w:pPr>
      <w:widowControl w:val="0"/>
      <w:jc w:val="both"/>
    </w:pPr>
  </w:style>
  <w:style w:type="character" w:default="1" w:styleId="019a8d0b-618e-4c83-bd50-421beab92cf4">
    <w:name w:val="Default Paragraph Font"/>
    <w:uiPriority w:val="1"/>
    <w:semiHidden/>
    <w:unhideWhenUsed/>
  </w:style>
  <w:style w:type="table" w:default="1" w:styleId="35b4be2e-f4b9-4c0e-a4fb-c76bb07d9fee">
    <w:name w:val="Normal Table"/>
    <w:uiPriority w:val="99"/>
    <w:semiHidden/>
    <w:unhideWhenUsed/>
    <w:tblPr>
      <w:tblInd w:w="0" w:type="dxa"/>
      <w:tblCellMar>
        <w:top w:w="0" w:type="dxa"/>
        <w:left w:w="108" w:type="dxa"/>
        <w:bottom w:w="0" w:type="dxa"/>
        <w:right w:w="108" w:type="dxa"/>
      </w:tblCellMar>
    </w:tblPr>
  </w:style>
  <w:style w:type="numbering" w:default="1" w:styleId="7050a468-1cfa-4bf8-88e5-a87dc84787af">
    <w:name w:val="No List"/>
    <w:uiPriority w:val="99"/>
    <w:semiHidden/>
    <w:unhideWhenUsed/>
  </w:style>
  <w:style w:type="paragraph" w:customStyle="1" w:styleId="819ad734-2ca5-406a-b8ac-7ad78d513550">
    <w:name w:val="石墨文档正文"/>
    <w:qFormat/>
    <w:rPr>
      <w:szCs w:val="22"/>
    </w:rPr>
  </w:style>
  <w:style w:type="paragraph" w:customStyle="1" w:styleId="873d3b08-cec5-4841-87b3-592cef8dd073">
    <w:name w:val="石墨文档副标题"/>
    <w:qFormat/>
    <w:rPr>
      <w:color w:val="888888"/>
      <w:sz w:val="48"/>
      <w:szCs w:val="48"/>
    </w:rPr>
  </w:style>
  <w:style w:type="paragraph" w:customStyle="1" w:styleId="47119068-4edb-4712-879e-241526175d54">
    <w:name w:val="石墨文档大标题"/>
    <w:next w:val="a3"/>
    <w:uiPriority w:val="9"/>
    <w:unhideWhenUsed/>
    <w:qFormat/>
    <w:pPr>
      <w:spacing w:before="260" w:after="260"/>
      <w:outlineLvl w:val="0"/>
    </w:pPr>
    <w:rPr>
      <w:b/>
      <w:bCs/>
      <w:sz w:val="40"/>
      <w:szCs w:val="40"/>
    </w:rPr>
  </w:style>
  <w:style w:type="paragraph" w:customStyle="1" w:styleId="6569627f-96f9-4307-9f4e-a98ce1413687">
    <w:name w:val="石墨文档中标题"/>
    <w:next w:val="a3"/>
    <w:uiPriority w:val="9"/>
    <w:unhideWhenUsed/>
    <w:qFormat/>
    <w:pPr>
      <w:spacing w:before="260" w:after="260"/>
      <w:outlineLvl w:val="1"/>
    </w:pPr>
    <w:rPr>
      <w:b/>
      <w:bCs/>
      <w:sz w:val="36"/>
      <w:szCs w:val="36"/>
    </w:rPr>
  </w:style>
  <w:style w:type="paragraph" w:customStyle="1" w:styleId="bfcb5ae7-20de-4223-a795-040888e7624f">
    <w:name w:val="石墨文档小标题"/>
    <w:next w:val="a3"/>
    <w:uiPriority w:val="9"/>
    <w:unhideWhenUsed/>
    <w:qFormat/>
    <w:pPr>
      <w:spacing w:before="260" w:after="260"/>
      <w:outlineLvl w:val="2"/>
    </w:pPr>
    <w:rPr>
      <w:b/>
      <w:bCs/>
      <w:sz w:val="32"/>
      <w:szCs w:val="32"/>
    </w:rPr>
  </w:style>
  <w:style w:type="paragraph" w:customStyle="1" w:styleId="7dd3aa98-3aed-4668-9c7b-a9446f09acbb">
    <w:name w:val="石墨文档标题"/>
    <w:next w:val="a3"/>
    <w:uiPriority w:val="9"/>
    <w:unhideWhenUsed/>
    <w:qFormat/>
    <w:pPr>
      <w:spacing w:before="260" w:after="260"/>
      <w:outlineLvl w:val="3"/>
    </w:pPr>
    <w:rPr>
      <w:b/>
      <w:bCs/>
      <w:sz w:val="56"/>
      <w:szCs w:val="56"/>
    </w:rPr>
  </w:style>
  <w:style w:type="paragraph" w:customStyle="1" w:styleId="505420fc-0d04-4ce0-a0c3-b91f1b63ae4c">
    <w:name w:val="石墨文档引用"/>
    <w:qFormat/>
    <w:pPr>
      <w:pBdr>
        <w:left w:val="single" w:sz="30" w:space="10" w:color="F0F0F0"/>
      </w:pBdr>
    </w:pPr>
    <w:rPr>
      <w:color w:val="ADADAD"/>
    </w:rPr>
  </w:style>
  <w:style w:type="paragraph" w:default="1" w:styleId="eb15576e-bef0-4725-81ba-2964c61ae25f">
    <w:name w:val="Normal"/>
    <w:qFormat/>
    <w:pPr>
      <w:widowControl w:val="0"/>
      <w:jc w:val="both"/>
    </w:pPr>
  </w:style>
  <w:style w:type="character" w:default="1" w:styleId="aa568870-c2da-4e8b-9eeb-8ddff7f273f3">
    <w:name w:val="Default Paragraph Font"/>
    <w:uiPriority w:val="1"/>
    <w:semiHidden/>
    <w:unhideWhenUsed/>
  </w:style>
  <w:style w:type="table" w:default="1" w:styleId="217971c2-a8d2-4d95-a53c-95facda71637">
    <w:name w:val="Normal Table"/>
    <w:uiPriority w:val="99"/>
    <w:semiHidden/>
    <w:unhideWhenUsed/>
    <w:tblPr>
      <w:tblInd w:w="0" w:type="dxa"/>
      <w:tblCellMar>
        <w:top w:w="0" w:type="dxa"/>
        <w:left w:w="108" w:type="dxa"/>
        <w:bottom w:w="0" w:type="dxa"/>
        <w:right w:w="108" w:type="dxa"/>
      </w:tblCellMar>
    </w:tblPr>
  </w:style>
  <w:style w:type="numbering" w:default="1" w:styleId="a7d6ae80-e21c-4db6-a0f0-a24bb90e808f">
    <w:name w:val="No List"/>
    <w:uiPriority w:val="99"/>
    <w:semiHidden/>
    <w:unhideWhenUsed/>
  </w:style>
  <w:style w:type="paragraph" w:customStyle="1" w:styleId="117f76cf-c812-4899-82ec-d9fb44bfc5ed">
    <w:name w:val="石墨文档正文"/>
    <w:qFormat/>
    <w:rPr>
      <w:szCs w:val="22"/>
    </w:rPr>
  </w:style>
  <w:style w:type="paragraph" w:customStyle="1" w:styleId="d46164ce-c454-4c0e-b252-9914d1989abd">
    <w:name w:val="石墨文档副标题"/>
    <w:qFormat/>
    <w:rPr>
      <w:color w:val="888888"/>
      <w:sz w:val="48"/>
      <w:szCs w:val="48"/>
    </w:rPr>
  </w:style>
  <w:style w:type="paragraph" w:customStyle="1" w:styleId="6192eea4-e580-420a-85f4-f54ea3c879b5">
    <w:name w:val="石墨文档大标题"/>
    <w:next w:val="a3"/>
    <w:uiPriority w:val="9"/>
    <w:unhideWhenUsed/>
    <w:qFormat/>
    <w:pPr>
      <w:spacing w:before="260" w:after="260"/>
      <w:outlineLvl w:val="0"/>
    </w:pPr>
    <w:rPr>
      <w:b/>
      <w:bCs/>
      <w:sz w:val="40"/>
      <w:szCs w:val="40"/>
    </w:rPr>
  </w:style>
  <w:style w:type="paragraph" w:customStyle="1" w:styleId="fb8b51fa-3723-47c8-b64d-a2adcd67ff1e">
    <w:name w:val="石墨文档中标题"/>
    <w:next w:val="a3"/>
    <w:uiPriority w:val="9"/>
    <w:unhideWhenUsed/>
    <w:qFormat/>
    <w:pPr>
      <w:spacing w:before="260" w:after="260"/>
      <w:outlineLvl w:val="1"/>
    </w:pPr>
    <w:rPr>
      <w:b/>
      <w:bCs/>
      <w:sz w:val="36"/>
      <w:szCs w:val="36"/>
    </w:rPr>
  </w:style>
  <w:style w:type="paragraph" w:customStyle="1" w:styleId="bf1f0ef8-4c99-486d-b80f-026ccdbbe2db">
    <w:name w:val="石墨文档小标题"/>
    <w:next w:val="a3"/>
    <w:uiPriority w:val="9"/>
    <w:unhideWhenUsed/>
    <w:qFormat/>
    <w:pPr>
      <w:spacing w:before="260" w:after="260"/>
      <w:outlineLvl w:val="2"/>
    </w:pPr>
    <w:rPr>
      <w:b/>
      <w:bCs/>
      <w:sz w:val="32"/>
      <w:szCs w:val="32"/>
    </w:rPr>
  </w:style>
  <w:style w:type="paragraph" w:customStyle="1" w:styleId="4bfa857a-3945-455e-a531-4ab0d75a4169">
    <w:name w:val="石墨文档标题"/>
    <w:next w:val="a3"/>
    <w:uiPriority w:val="9"/>
    <w:unhideWhenUsed/>
    <w:qFormat/>
    <w:pPr>
      <w:spacing w:before="260" w:after="260"/>
      <w:outlineLvl w:val="3"/>
    </w:pPr>
    <w:rPr>
      <w:b/>
      <w:bCs/>
      <w:sz w:val="56"/>
      <w:szCs w:val="56"/>
    </w:rPr>
  </w:style>
  <w:style w:type="paragraph" w:customStyle="1" w:styleId="194c58b6-c083-426b-9caf-bc2b9f7a4102">
    <w:name w:val="石墨文档引用"/>
    <w:qFormat/>
    <w:pPr>
      <w:pBdr>
        <w:left w:val="single" w:sz="30" w:space="10" w:color="F0F0F0"/>
      </w:pBdr>
    </w:pPr>
    <w:rPr>
      <w:color w:val="ADADAD"/>
    </w:rPr>
  </w:style>
  <w:style w:type="paragraph" w:default="1" w:styleId="453fe907-dec3-4fd6-82d0-05229c2471b6">
    <w:name w:val="Normal"/>
    <w:qFormat/>
    <w:pPr>
      <w:widowControl w:val="0"/>
      <w:jc w:val="both"/>
    </w:pPr>
  </w:style>
  <w:style w:type="character" w:default="1" w:styleId="44844d17-2016-46a9-97d0-6b39df4ec30c">
    <w:name w:val="Default Paragraph Font"/>
    <w:uiPriority w:val="1"/>
    <w:semiHidden/>
    <w:unhideWhenUsed/>
  </w:style>
  <w:style w:type="table" w:default="1" w:styleId="32c5e23b-3237-4015-92a1-32cdfd7fa0e8">
    <w:name w:val="Normal Table"/>
    <w:uiPriority w:val="99"/>
    <w:semiHidden/>
    <w:unhideWhenUsed/>
    <w:tblPr>
      <w:tblInd w:w="0" w:type="dxa"/>
      <w:tblCellMar>
        <w:top w:w="0" w:type="dxa"/>
        <w:left w:w="108" w:type="dxa"/>
        <w:bottom w:w="0" w:type="dxa"/>
        <w:right w:w="108" w:type="dxa"/>
      </w:tblCellMar>
    </w:tblPr>
  </w:style>
  <w:style w:type="numbering" w:default="1" w:styleId="aa35f0a4-254b-4dcb-bb30-d53b5913cb75">
    <w:name w:val="No List"/>
    <w:uiPriority w:val="99"/>
    <w:semiHidden/>
    <w:unhideWhenUsed/>
  </w:style>
  <w:style w:type="paragraph" w:customStyle="1" w:styleId="d5ba8960-e298-424d-948a-a53ae903356e">
    <w:name w:val="石墨文档正文"/>
    <w:qFormat/>
    <w:rPr>
      <w:szCs w:val="22"/>
    </w:rPr>
  </w:style>
  <w:style w:type="paragraph" w:customStyle="1" w:styleId="80aa4114-1b3c-47ba-acc7-5a90ff5dc034">
    <w:name w:val="石墨文档副标题"/>
    <w:qFormat/>
    <w:rPr>
      <w:color w:val="888888"/>
      <w:sz w:val="48"/>
      <w:szCs w:val="48"/>
    </w:rPr>
  </w:style>
  <w:style w:type="paragraph" w:customStyle="1" w:styleId="857e8d24-e303-4556-885c-ef3066dec312">
    <w:name w:val="石墨文档大标题"/>
    <w:next w:val="a3"/>
    <w:uiPriority w:val="9"/>
    <w:unhideWhenUsed/>
    <w:qFormat/>
    <w:pPr>
      <w:spacing w:before="260" w:after="260"/>
      <w:outlineLvl w:val="0"/>
    </w:pPr>
    <w:rPr>
      <w:b/>
      <w:bCs/>
      <w:sz w:val="40"/>
      <w:szCs w:val="40"/>
    </w:rPr>
  </w:style>
  <w:style w:type="paragraph" w:customStyle="1" w:styleId="4cfaba92-624d-4491-b96f-f19dd03a506b">
    <w:name w:val="石墨文档中标题"/>
    <w:next w:val="a3"/>
    <w:uiPriority w:val="9"/>
    <w:unhideWhenUsed/>
    <w:qFormat/>
    <w:pPr>
      <w:spacing w:before="260" w:after="260"/>
      <w:outlineLvl w:val="1"/>
    </w:pPr>
    <w:rPr>
      <w:b/>
      <w:bCs/>
      <w:sz w:val="36"/>
      <w:szCs w:val="36"/>
    </w:rPr>
  </w:style>
  <w:style w:type="paragraph" w:customStyle="1" w:styleId="e3812475-977b-4d13-a455-f4d1acd69c7c">
    <w:name w:val="石墨文档小标题"/>
    <w:next w:val="a3"/>
    <w:uiPriority w:val="9"/>
    <w:unhideWhenUsed/>
    <w:qFormat/>
    <w:pPr>
      <w:spacing w:before="260" w:after="260"/>
      <w:outlineLvl w:val="2"/>
    </w:pPr>
    <w:rPr>
      <w:b/>
      <w:bCs/>
      <w:sz w:val="32"/>
      <w:szCs w:val="32"/>
    </w:rPr>
  </w:style>
  <w:style w:type="paragraph" w:customStyle="1" w:styleId="390752a5-77ec-4b6d-a520-b69ff8de517d">
    <w:name w:val="石墨文档标题"/>
    <w:next w:val="a3"/>
    <w:uiPriority w:val="9"/>
    <w:unhideWhenUsed/>
    <w:qFormat/>
    <w:pPr>
      <w:spacing w:before="260" w:after="260"/>
      <w:outlineLvl w:val="3"/>
    </w:pPr>
    <w:rPr>
      <w:b/>
      <w:bCs/>
      <w:sz w:val="56"/>
      <w:szCs w:val="56"/>
    </w:rPr>
  </w:style>
  <w:style w:type="paragraph" w:customStyle="1" w:styleId="608b0fb2-4aad-4143-b6e3-b3ff3cd56584">
    <w:name w:val="石墨文档引用"/>
    <w:qFormat/>
    <w:pPr>
      <w:pBdr>
        <w:left w:val="single" w:sz="30" w:space="10" w:color="F0F0F0"/>
      </w:pBdr>
    </w:pPr>
    <w:rPr>
      <w:color w:val="ADADAD"/>
    </w:rPr>
  </w:style>
  <w:style w:type="paragraph" w:default="1" w:styleId="b41aa91c-ab79-4fb5-82e5-2d3df450a544">
    <w:name w:val="Normal"/>
    <w:qFormat/>
    <w:pPr>
      <w:widowControl w:val="0"/>
      <w:jc w:val="both"/>
    </w:pPr>
  </w:style>
  <w:style w:type="character" w:default="1" w:styleId="c07664f2-b61d-46d2-a52e-a7ec23a6a334">
    <w:name w:val="Default Paragraph Font"/>
    <w:uiPriority w:val="1"/>
    <w:semiHidden/>
    <w:unhideWhenUsed/>
  </w:style>
  <w:style w:type="table" w:default="1" w:styleId="807706f3-b55c-4ab5-bfe3-f343d4a0b826">
    <w:name w:val="Normal Table"/>
    <w:uiPriority w:val="99"/>
    <w:semiHidden/>
    <w:unhideWhenUsed/>
    <w:tblPr>
      <w:tblInd w:w="0" w:type="dxa"/>
      <w:tblCellMar>
        <w:top w:w="0" w:type="dxa"/>
        <w:left w:w="108" w:type="dxa"/>
        <w:bottom w:w="0" w:type="dxa"/>
        <w:right w:w="108" w:type="dxa"/>
      </w:tblCellMar>
    </w:tblPr>
  </w:style>
  <w:style w:type="numbering" w:default="1" w:styleId="461e26b7-62f3-4714-83bf-edebf619e37a">
    <w:name w:val="No List"/>
    <w:uiPriority w:val="99"/>
    <w:semiHidden/>
    <w:unhideWhenUsed/>
  </w:style>
  <w:style w:type="paragraph" w:customStyle="1" w:styleId="45a20e53-7722-42b7-9694-52835c25b9f4">
    <w:name w:val="石墨文档正文"/>
    <w:qFormat/>
    <w:rPr>
      <w:szCs w:val="22"/>
    </w:rPr>
  </w:style>
  <w:style w:type="paragraph" w:customStyle="1" w:styleId="d77c7d4b-4715-48dd-a35c-88201de6bdf2">
    <w:name w:val="石墨文档副标题"/>
    <w:qFormat/>
    <w:rPr>
      <w:color w:val="888888"/>
      <w:sz w:val="48"/>
      <w:szCs w:val="48"/>
    </w:rPr>
  </w:style>
  <w:style w:type="paragraph" w:customStyle="1" w:styleId="5612845a-9bbc-4ac2-8887-c2ac7e04843c">
    <w:name w:val="石墨文档大标题"/>
    <w:next w:val="a3"/>
    <w:uiPriority w:val="9"/>
    <w:unhideWhenUsed/>
    <w:qFormat/>
    <w:pPr>
      <w:spacing w:before="260" w:after="260"/>
      <w:outlineLvl w:val="0"/>
    </w:pPr>
    <w:rPr>
      <w:b/>
      <w:bCs/>
      <w:sz w:val="40"/>
      <w:szCs w:val="40"/>
    </w:rPr>
  </w:style>
  <w:style w:type="paragraph" w:customStyle="1" w:styleId="38287ab7-3574-4d42-bf9c-e3d1289925b3">
    <w:name w:val="石墨文档中标题"/>
    <w:next w:val="a3"/>
    <w:uiPriority w:val="9"/>
    <w:unhideWhenUsed/>
    <w:qFormat/>
    <w:pPr>
      <w:spacing w:before="260" w:after="260"/>
      <w:outlineLvl w:val="1"/>
    </w:pPr>
    <w:rPr>
      <w:b/>
      <w:bCs/>
      <w:sz w:val="36"/>
      <w:szCs w:val="36"/>
    </w:rPr>
  </w:style>
  <w:style w:type="paragraph" w:customStyle="1" w:styleId="e37e3a68-036b-4f3e-8532-07d67195b430">
    <w:name w:val="石墨文档小标题"/>
    <w:next w:val="a3"/>
    <w:uiPriority w:val="9"/>
    <w:unhideWhenUsed/>
    <w:qFormat/>
    <w:pPr>
      <w:spacing w:before="260" w:after="260"/>
      <w:outlineLvl w:val="2"/>
    </w:pPr>
    <w:rPr>
      <w:b/>
      <w:bCs/>
      <w:sz w:val="32"/>
      <w:szCs w:val="32"/>
    </w:rPr>
  </w:style>
  <w:style w:type="paragraph" w:customStyle="1" w:styleId="516ad6f7-958d-4fa5-9271-928dc27125c0">
    <w:name w:val="石墨文档标题"/>
    <w:next w:val="a3"/>
    <w:uiPriority w:val="9"/>
    <w:unhideWhenUsed/>
    <w:qFormat/>
    <w:pPr>
      <w:spacing w:before="260" w:after="260"/>
      <w:outlineLvl w:val="3"/>
    </w:pPr>
    <w:rPr>
      <w:b/>
      <w:bCs/>
      <w:sz w:val="56"/>
      <w:szCs w:val="56"/>
    </w:rPr>
  </w:style>
  <w:style w:type="paragraph" w:customStyle="1" w:styleId="d4adbe08-8d61-4495-bd2e-e8f2156624f9">
    <w:name w:val="石墨文档引用"/>
    <w:qFormat/>
    <w:pPr>
      <w:pBdr>
        <w:left w:val="single" w:sz="30" w:space="10" w:color="F0F0F0"/>
      </w:pBdr>
    </w:pPr>
    <w:rPr>
      <w:color w:val="ADADAD"/>
    </w:rPr>
  </w:style>
  <w:style w:type="paragraph" w:default="1" w:styleId="dece07c6-9d5f-4764-aa75-63b4a3833367">
    <w:name w:val="Normal"/>
    <w:qFormat/>
    <w:pPr>
      <w:widowControl w:val="0"/>
      <w:jc w:val="both"/>
    </w:pPr>
  </w:style>
  <w:style w:type="character" w:default="1" w:styleId="e3bc8b42-4907-420c-a065-330e8b32c047">
    <w:name w:val="Default Paragraph Font"/>
    <w:uiPriority w:val="1"/>
    <w:semiHidden/>
    <w:unhideWhenUsed/>
  </w:style>
  <w:style w:type="table" w:default="1" w:styleId="8b729349-af11-4f66-9620-fdaac5f9c24e">
    <w:name w:val="Normal Table"/>
    <w:uiPriority w:val="99"/>
    <w:semiHidden/>
    <w:unhideWhenUsed/>
    <w:tblPr>
      <w:tblInd w:w="0" w:type="dxa"/>
      <w:tblCellMar>
        <w:top w:w="0" w:type="dxa"/>
        <w:left w:w="108" w:type="dxa"/>
        <w:bottom w:w="0" w:type="dxa"/>
        <w:right w:w="108" w:type="dxa"/>
      </w:tblCellMar>
    </w:tblPr>
  </w:style>
  <w:style w:type="numbering" w:default="1" w:styleId="4349c5f8-32a1-4017-89c0-206d1fe24a33">
    <w:name w:val="No List"/>
    <w:uiPriority w:val="99"/>
    <w:semiHidden/>
    <w:unhideWhenUsed/>
  </w:style>
  <w:style w:type="paragraph" w:customStyle="1" w:styleId="ccf39335-f642-49a1-9bd9-c595ab868e42">
    <w:name w:val="石墨文档正文"/>
    <w:qFormat/>
    <w:rPr>
      <w:szCs w:val="22"/>
    </w:rPr>
  </w:style>
  <w:style w:type="paragraph" w:customStyle="1" w:styleId="aa27b1f1-d3da-44fa-bbf1-78875a25b1d2">
    <w:name w:val="石墨文档副标题"/>
    <w:qFormat/>
    <w:rPr>
      <w:color w:val="888888"/>
      <w:sz w:val="48"/>
      <w:szCs w:val="48"/>
    </w:rPr>
  </w:style>
  <w:style w:type="paragraph" w:customStyle="1" w:styleId="8f411933-8fdb-4382-9f53-35d3c504924e">
    <w:name w:val="石墨文档大标题"/>
    <w:next w:val="a3"/>
    <w:uiPriority w:val="9"/>
    <w:unhideWhenUsed/>
    <w:qFormat/>
    <w:pPr>
      <w:spacing w:before="260" w:after="260"/>
      <w:outlineLvl w:val="0"/>
    </w:pPr>
    <w:rPr>
      <w:b/>
      <w:bCs/>
      <w:sz w:val="40"/>
      <w:szCs w:val="40"/>
    </w:rPr>
  </w:style>
  <w:style w:type="paragraph" w:customStyle="1" w:styleId="281f52bd-eb48-4243-a333-9de944f9861b">
    <w:name w:val="石墨文档中标题"/>
    <w:next w:val="a3"/>
    <w:uiPriority w:val="9"/>
    <w:unhideWhenUsed/>
    <w:qFormat/>
    <w:pPr>
      <w:spacing w:before="260" w:after="260"/>
      <w:outlineLvl w:val="1"/>
    </w:pPr>
    <w:rPr>
      <w:b/>
      <w:bCs/>
      <w:sz w:val="36"/>
      <w:szCs w:val="36"/>
    </w:rPr>
  </w:style>
  <w:style w:type="paragraph" w:customStyle="1" w:styleId="1f377ef7-c9a9-46e1-a48c-21f19fdb881f">
    <w:name w:val="石墨文档小标题"/>
    <w:next w:val="a3"/>
    <w:uiPriority w:val="9"/>
    <w:unhideWhenUsed/>
    <w:qFormat/>
    <w:pPr>
      <w:spacing w:before="260" w:after="260"/>
      <w:outlineLvl w:val="2"/>
    </w:pPr>
    <w:rPr>
      <w:b/>
      <w:bCs/>
      <w:sz w:val="32"/>
      <w:szCs w:val="32"/>
    </w:rPr>
  </w:style>
  <w:style w:type="paragraph" w:customStyle="1" w:styleId="1b08f959-6bbb-49f7-a109-5dd3251cd5ef">
    <w:name w:val="石墨文档标题"/>
    <w:next w:val="a3"/>
    <w:uiPriority w:val="9"/>
    <w:unhideWhenUsed/>
    <w:qFormat/>
    <w:pPr>
      <w:spacing w:before="260" w:after="260"/>
      <w:outlineLvl w:val="3"/>
    </w:pPr>
    <w:rPr>
      <w:b/>
      <w:bCs/>
      <w:sz w:val="56"/>
      <w:szCs w:val="56"/>
    </w:rPr>
  </w:style>
  <w:style w:type="paragraph" w:customStyle="1" w:styleId="b9eab536-c0ba-42d0-89ac-f25e3321489c">
    <w:name w:val="石墨文档引用"/>
    <w:qFormat/>
    <w:pPr>
      <w:pBdr>
        <w:left w:val="single" w:sz="30" w:space="10" w:color="F0F0F0"/>
      </w:pBdr>
    </w:pPr>
    <w:rPr>
      <w:color w:val="ADADAD"/>
    </w:rPr>
  </w:style>
  <w:style w:type="paragraph" w:default="1" w:styleId="55453678-10dd-4c2b-b094-d472ec31c2a5">
    <w:name w:val="Normal"/>
    <w:qFormat/>
    <w:pPr>
      <w:widowControl w:val="0"/>
      <w:jc w:val="both"/>
    </w:pPr>
  </w:style>
  <w:style w:type="character" w:default="1" w:styleId="36389805-d5eb-4805-8b74-8b5e010f0dca">
    <w:name w:val="Default Paragraph Font"/>
    <w:uiPriority w:val="1"/>
    <w:semiHidden/>
    <w:unhideWhenUsed/>
  </w:style>
  <w:style w:type="table" w:default="1" w:styleId="f83f8845-ffb4-40a8-94e1-efacc8ed1f14">
    <w:name w:val="Normal Table"/>
    <w:uiPriority w:val="99"/>
    <w:semiHidden/>
    <w:unhideWhenUsed/>
    <w:tblPr>
      <w:tblInd w:w="0" w:type="dxa"/>
      <w:tblCellMar>
        <w:top w:w="0" w:type="dxa"/>
        <w:left w:w="108" w:type="dxa"/>
        <w:bottom w:w="0" w:type="dxa"/>
        <w:right w:w="108" w:type="dxa"/>
      </w:tblCellMar>
    </w:tblPr>
  </w:style>
  <w:style w:type="numbering" w:default="1" w:styleId="01f56a7f-387d-4141-906f-df778c25a1b8">
    <w:name w:val="No List"/>
    <w:uiPriority w:val="99"/>
    <w:semiHidden/>
    <w:unhideWhenUsed/>
  </w:style>
  <w:style w:type="paragraph" w:customStyle="1" w:styleId="34c3342a-a09a-4b91-836d-06790885a2a7">
    <w:name w:val="石墨文档正文"/>
    <w:qFormat/>
    <w:rPr>
      <w:szCs w:val="22"/>
    </w:rPr>
  </w:style>
  <w:style w:type="paragraph" w:customStyle="1" w:styleId="63177833-4a55-4fd6-9980-05f92a1f313a">
    <w:name w:val="石墨文档副标题"/>
    <w:qFormat/>
    <w:rPr>
      <w:color w:val="888888"/>
      <w:sz w:val="48"/>
      <w:szCs w:val="48"/>
    </w:rPr>
  </w:style>
  <w:style w:type="paragraph" w:customStyle="1" w:styleId="3deaddcd-026b-4971-ae2a-2837bb96d0d5">
    <w:name w:val="石墨文档大标题"/>
    <w:next w:val="a3"/>
    <w:uiPriority w:val="9"/>
    <w:unhideWhenUsed/>
    <w:qFormat/>
    <w:pPr>
      <w:spacing w:before="260" w:after="260"/>
      <w:outlineLvl w:val="0"/>
    </w:pPr>
    <w:rPr>
      <w:b/>
      <w:bCs/>
      <w:sz w:val="40"/>
      <w:szCs w:val="40"/>
    </w:rPr>
  </w:style>
  <w:style w:type="paragraph" w:customStyle="1" w:styleId="9b56e148-de7e-4640-a576-e6480146025d">
    <w:name w:val="石墨文档中标题"/>
    <w:next w:val="a3"/>
    <w:uiPriority w:val="9"/>
    <w:unhideWhenUsed/>
    <w:qFormat/>
    <w:pPr>
      <w:spacing w:before="260" w:after="260"/>
      <w:outlineLvl w:val="1"/>
    </w:pPr>
    <w:rPr>
      <w:b/>
      <w:bCs/>
      <w:sz w:val="36"/>
      <w:szCs w:val="36"/>
    </w:rPr>
  </w:style>
  <w:style w:type="paragraph" w:customStyle="1" w:styleId="5bc95340-d64b-47f9-a4fa-74fa4395a0e0">
    <w:name w:val="石墨文档小标题"/>
    <w:next w:val="a3"/>
    <w:uiPriority w:val="9"/>
    <w:unhideWhenUsed/>
    <w:qFormat/>
    <w:pPr>
      <w:spacing w:before="260" w:after="260"/>
      <w:outlineLvl w:val="2"/>
    </w:pPr>
    <w:rPr>
      <w:b/>
      <w:bCs/>
      <w:sz w:val="32"/>
      <w:szCs w:val="32"/>
    </w:rPr>
  </w:style>
  <w:style w:type="paragraph" w:customStyle="1" w:styleId="8e6d65f3-fddc-42fb-8ec8-4f15dcaaacf0">
    <w:name w:val="石墨文档标题"/>
    <w:next w:val="a3"/>
    <w:uiPriority w:val="9"/>
    <w:unhideWhenUsed/>
    <w:qFormat/>
    <w:pPr>
      <w:spacing w:before="260" w:after="260"/>
      <w:outlineLvl w:val="3"/>
    </w:pPr>
    <w:rPr>
      <w:b/>
      <w:bCs/>
      <w:sz w:val="56"/>
      <w:szCs w:val="56"/>
    </w:rPr>
  </w:style>
  <w:style w:type="paragraph" w:customStyle="1" w:styleId="85574614-7567-4014-9bb4-ab07b6fc64c3">
    <w:name w:val="石墨文档引用"/>
    <w:qFormat/>
    <w:pPr>
      <w:pBdr>
        <w:left w:val="single" w:sz="30" w:space="10" w:color="F0F0F0"/>
      </w:pBdr>
    </w:pPr>
    <w:rPr>
      <w:color w:val="ADADAD"/>
    </w:rPr>
  </w:style>
  <w:style w:type="paragraph" w:default="1" w:styleId="15cea72e-7c90-4e37-9339-fabbb8a8c3b4">
    <w:name w:val="Normal"/>
    <w:qFormat/>
    <w:pPr>
      <w:widowControl w:val="0"/>
      <w:jc w:val="both"/>
    </w:pPr>
  </w:style>
  <w:style w:type="character" w:default="1" w:styleId="5a6d2f89-03e3-44e2-9dac-6fc573e52bb6">
    <w:name w:val="Default Paragraph Font"/>
    <w:uiPriority w:val="1"/>
    <w:semiHidden/>
    <w:unhideWhenUsed/>
  </w:style>
  <w:style w:type="table" w:default="1" w:styleId="af987b89-ee5a-40dc-9b13-ade36f4025db">
    <w:name w:val="Normal Table"/>
    <w:uiPriority w:val="99"/>
    <w:semiHidden/>
    <w:unhideWhenUsed/>
    <w:tblPr>
      <w:tblInd w:w="0" w:type="dxa"/>
      <w:tblCellMar>
        <w:top w:w="0" w:type="dxa"/>
        <w:left w:w="108" w:type="dxa"/>
        <w:bottom w:w="0" w:type="dxa"/>
        <w:right w:w="108" w:type="dxa"/>
      </w:tblCellMar>
    </w:tblPr>
  </w:style>
  <w:style w:type="numbering" w:default="1" w:styleId="693ca6a8-7313-45dd-8797-5fe3bed7bddc">
    <w:name w:val="No List"/>
    <w:uiPriority w:val="99"/>
    <w:semiHidden/>
    <w:unhideWhenUsed/>
  </w:style>
  <w:style w:type="paragraph" w:customStyle="1" w:styleId="38399598-f282-4943-b7dd-ea3d5131c6af">
    <w:name w:val="石墨文档正文"/>
    <w:qFormat/>
    <w:rPr>
      <w:szCs w:val="22"/>
    </w:rPr>
  </w:style>
  <w:style w:type="paragraph" w:customStyle="1" w:styleId="0a8e0ca8-91f4-42e1-99cd-086a4e66862e">
    <w:name w:val="石墨文档副标题"/>
    <w:qFormat/>
    <w:rPr>
      <w:color w:val="888888"/>
      <w:sz w:val="48"/>
      <w:szCs w:val="48"/>
    </w:rPr>
  </w:style>
  <w:style w:type="paragraph" w:customStyle="1" w:styleId="addb3cab-47c8-4e5d-a1e6-dd4f52b1fbfc">
    <w:name w:val="石墨文档大标题"/>
    <w:next w:val="a3"/>
    <w:uiPriority w:val="9"/>
    <w:unhideWhenUsed/>
    <w:qFormat/>
    <w:pPr>
      <w:spacing w:before="260" w:after="260"/>
      <w:outlineLvl w:val="0"/>
    </w:pPr>
    <w:rPr>
      <w:b/>
      <w:bCs/>
      <w:sz w:val="40"/>
      <w:szCs w:val="40"/>
    </w:rPr>
  </w:style>
  <w:style w:type="paragraph" w:customStyle="1" w:styleId="2e8c3ea8-0b01-4800-b88e-92d24fcd5062">
    <w:name w:val="石墨文档中标题"/>
    <w:next w:val="a3"/>
    <w:uiPriority w:val="9"/>
    <w:unhideWhenUsed/>
    <w:qFormat/>
    <w:pPr>
      <w:spacing w:before="260" w:after="260"/>
      <w:outlineLvl w:val="1"/>
    </w:pPr>
    <w:rPr>
      <w:b/>
      <w:bCs/>
      <w:sz w:val="36"/>
      <w:szCs w:val="36"/>
    </w:rPr>
  </w:style>
  <w:style w:type="paragraph" w:customStyle="1" w:styleId="d6a2ccbc-b551-4866-9e8f-4d4ab5c10552">
    <w:name w:val="石墨文档小标题"/>
    <w:next w:val="a3"/>
    <w:uiPriority w:val="9"/>
    <w:unhideWhenUsed/>
    <w:qFormat/>
    <w:pPr>
      <w:spacing w:before="260" w:after="260"/>
      <w:outlineLvl w:val="2"/>
    </w:pPr>
    <w:rPr>
      <w:b/>
      <w:bCs/>
      <w:sz w:val="32"/>
      <w:szCs w:val="32"/>
    </w:rPr>
  </w:style>
  <w:style w:type="paragraph" w:customStyle="1" w:styleId="5aff3bae-2fbd-4adf-ae5a-891028d644ff">
    <w:name w:val="石墨文档标题"/>
    <w:next w:val="a3"/>
    <w:uiPriority w:val="9"/>
    <w:unhideWhenUsed/>
    <w:qFormat/>
    <w:pPr>
      <w:spacing w:before="260" w:after="260"/>
      <w:outlineLvl w:val="3"/>
    </w:pPr>
    <w:rPr>
      <w:b/>
      <w:bCs/>
      <w:sz w:val="56"/>
      <w:szCs w:val="56"/>
    </w:rPr>
  </w:style>
  <w:style w:type="paragraph" w:customStyle="1" w:styleId="1099d959-4278-4527-b306-7ca0e4b68d83">
    <w:name w:val="石墨文档引用"/>
    <w:qFormat/>
    <w:pPr>
      <w:pBdr>
        <w:left w:val="single" w:sz="30" w:space="10" w:color="F0F0F0"/>
      </w:pBdr>
    </w:pPr>
    <w:rPr>
      <w:color w:val="ADADAD"/>
    </w:rPr>
  </w:style>
  <w:style w:type="paragraph" w:default="1" w:styleId="994f076b-0606-4262-b021-2837dada7c84">
    <w:name w:val="Normal"/>
    <w:qFormat/>
    <w:pPr>
      <w:widowControl w:val="0"/>
      <w:jc w:val="both"/>
    </w:pPr>
  </w:style>
  <w:style w:type="character" w:default="1" w:styleId="169c209a-16ae-46f5-8510-3158c36c1f1f">
    <w:name w:val="Default Paragraph Font"/>
    <w:uiPriority w:val="1"/>
    <w:semiHidden/>
    <w:unhideWhenUsed/>
  </w:style>
  <w:style w:type="table" w:default="1" w:styleId="7e5b3a6e-384f-4323-8c78-02aeb36dd1b8">
    <w:name w:val="Normal Table"/>
    <w:uiPriority w:val="99"/>
    <w:semiHidden/>
    <w:unhideWhenUsed/>
    <w:tblPr>
      <w:tblInd w:w="0" w:type="dxa"/>
      <w:tblCellMar>
        <w:top w:w="0" w:type="dxa"/>
        <w:left w:w="108" w:type="dxa"/>
        <w:bottom w:w="0" w:type="dxa"/>
        <w:right w:w="108" w:type="dxa"/>
      </w:tblCellMar>
    </w:tblPr>
  </w:style>
  <w:style w:type="numbering" w:default="1" w:styleId="339c82f0-b64b-4142-9083-63cf0893ac75">
    <w:name w:val="No List"/>
    <w:uiPriority w:val="99"/>
    <w:semiHidden/>
    <w:unhideWhenUsed/>
  </w:style>
  <w:style w:type="paragraph" w:customStyle="1" w:styleId="d0359c1d-03dc-4ab5-a09b-9581a355d6dd">
    <w:name w:val="石墨文档正文"/>
    <w:qFormat/>
    <w:rPr>
      <w:szCs w:val="22"/>
    </w:rPr>
  </w:style>
  <w:style w:type="paragraph" w:customStyle="1" w:styleId="dda28c81-f87b-4c9a-8573-d5aaaa9b0856">
    <w:name w:val="石墨文档副标题"/>
    <w:qFormat/>
    <w:rPr>
      <w:color w:val="888888"/>
      <w:sz w:val="48"/>
      <w:szCs w:val="48"/>
    </w:rPr>
  </w:style>
  <w:style w:type="paragraph" w:customStyle="1" w:styleId="44ab2556-facd-466e-8feb-7936a27aa806">
    <w:name w:val="石墨文档大标题"/>
    <w:next w:val="a3"/>
    <w:uiPriority w:val="9"/>
    <w:unhideWhenUsed/>
    <w:qFormat/>
    <w:pPr>
      <w:spacing w:before="260" w:after="260"/>
      <w:outlineLvl w:val="0"/>
    </w:pPr>
    <w:rPr>
      <w:b/>
      <w:bCs/>
      <w:sz w:val="40"/>
      <w:szCs w:val="40"/>
    </w:rPr>
  </w:style>
  <w:style w:type="paragraph" w:customStyle="1" w:styleId="f5421d7c-b560-43da-8f1b-59216f905a50">
    <w:name w:val="石墨文档中标题"/>
    <w:next w:val="a3"/>
    <w:uiPriority w:val="9"/>
    <w:unhideWhenUsed/>
    <w:qFormat/>
    <w:pPr>
      <w:spacing w:before="260" w:after="260"/>
      <w:outlineLvl w:val="1"/>
    </w:pPr>
    <w:rPr>
      <w:b/>
      <w:bCs/>
      <w:sz w:val="36"/>
      <w:szCs w:val="36"/>
    </w:rPr>
  </w:style>
  <w:style w:type="paragraph" w:customStyle="1" w:styleId="419212a1-dd8a-4a86-9140-86bb4bc1ba67">
    <w:name w:val="石墨文档小标题"/>
    <w:next w:val="a3"/>
    <w:uiPriority w:val="9"/>
    <w:unhideWhenUsed/>
    <w:qFormat/>
    <w:pPr>
      <w:spacing w:before="260" w:after="260"/>
      <w:outlineLvl w:val="2"/>
    </w:pPr>
    <w:rPr>
      <w:b/>
      <w:bCs/>
      <w:sz w:val="32"/>
      <w:szCs w:val="32"/>
    </w:rPr>
  </w:style>
  <w:style w:type="paragraph" w:customStyle="1" w:styleId="1b5df61c-b379-4e36-8fa3-3817cbfdcc44">
    <w:name w:val="石墨文档标题"/>
    <w:next w:val="a3"/>
    <w:uiPriority w:val="9"/>
    <w:unhideWhenUsed/>
    <w:qFormat/>
    <w:pPr>
      <w:spacing w:before="260" w:after="260"/>
      <w:outlineLvl w:val="3"/>
    </w:pPr>
    <w:rPr>
      <w:b/>
      <w:bCs/>
      <w:sz w:val="56"/>
      <w:szCs w:val="56"/>
    </w:rPr>
  </w:style>
  <w:style w:type="paragraph" w:customStyle="1" w:styleId="edb15540-e775-432a-989b-6997e774ad58">
    <w:name w:val="石墨文档引用"/>
    <w:qFormat/>
    <w:pPr>
      <w:pBdr>
        <w:left w:val="single" w:sz="30" w:space="10" w:color="F0F0F0"/>
      </w:pBdr>
    </w:pPr>
    <w:rPr>
      <w:color w:val="ADADAD"/>
    </w:rPr>
  </w:style>
  <w:style w:type="paragraph" w:default="1" w:styleId="f6ec1910-10e5-49b0-b646-9a9ea469a166">
    <w:name w:val="Normal"/>
    <w:qFormat/>
    <w:pPr>
      <w:widowControl w:val="0"/>
      <w:jc w:val="both"/>
    </w:pPr>
  </w:style>
  <w:style w:type="character" w:default="1" w:styleId="cb010b32-2854-4375-9336-00b6feee95df">
    <w:name w:val="Default Paragraph Font"/>
    <w:uiPriority w:val="1"/>
    <w:semiHidden/>
    <w:unhideWhenUsed/>
  </w:style>
  <w:style w:type="table" w:default="1" w:styleId="bd8e9892-0c4d-4789-b93f-99bfa7ca308c">
    <w:name w:val="Normal Table"/>
    <w:uiPriority w:val="99"/>
    <w:semiHidden/>
    <w:unhideWhenUsed/>
    <w:tblPr>
      <w:tblInd w:w="0" w:type="dxa"/>
      <w:tblCellMar>
        <w:top w:w="0" w:type="dxa"/>
        <w:left w:w="108" w:type="dxa"/>
        <w:bottom w:w="0" w:type="dxa"/>
        <w:right w:w="108" w:type="dxa"/>
      </w:tblCellMar>
    </w:tblPr>
  </w:style>
  <w:style w:type="numbering" w:default="1" w:styleId="fc215f3e-c2d5-4aac-89ba-2a88780cb2e7">
    <w:name w:val="No List"/>
    <w:uiPriority w:val="99"/>
    <w:semiHidden/>
    <w:unhideWhenUsed/>
  </w:style>
  <w:style w:type="paragraph" w:customStyle="1" w:styleId="5be6ead9-30f1-4a33-a472-8f2a5551023e">
    <w:name w:val="石墨文档正文"/>
    <w:qFormat/>
    <w:rPr>
      <w:szCs w:val="22"/>
    </w:rPr>
  </w:style>
  <w:style w:type="paragraph" w:customStyle="1" w:styleId="3bca15bb-371b-4cf6-8afa-3b74a3c27b28">
    <w:name w:val="石墨文档副标题"/>
    <w:qFormat/>
    <w:rPr>
      <w:color w:val="888888"/>
      <w:sz w:val="48"/>
      <w:szCs w:val="48"/>
    </w:rPr>
  </w:style>
  <w:style w:type="paragraph" w:customStyle="1" w:styleId="1c4d68e2-bb84-4ce1-afe2-ef8f22dd3e8e">
    <w:name w:val="石墨文档大标题"/>
    <w:next w:val="a3"/>
    <w:uiPriority w:val="9"/>
    <w:unhideWhenUsed/>
    <w:qFormat/>
    <w:pPr>
      <w:spacing w:before="260" w:after="260"/>
      <w:outlineLvl w:val="0"/>
    </w:pPr>
    <w:rPr>
      <w:b/>
      <w:bCs/>
      <w:sz w:val="40"/>
      <w:szCs w:val="40"/>
    </w:rPr>
  </w:style>
  <w:style w:type="paragraph" w:customStyle="1" w:styleId="b525d5d1-872a-4eed-903b-fdd81c8ebed1">
    <w:name w:val="石墨文档中标题"/>
    <w:next w:val="a3"/>
    <w:uiPriority w:val="9"/>
    <w:unhideWhenUsed/>
    <w:qFormat/>
    <w:pPr>
      <w:spacing w:before="260" w:after="260"/>
      <w:outlineLvl w:val="1"/>
    </w:pPr>
    <w:rPr>
      <w:b/>
      <w:bCs/>
      <w:sz w:val="36"/>
      <w:szCs w:val="36"/>
    </w:rPr>
  </w:style>
  <w:style w:type="paragraph" w:customStyle="1" w:styleId="b333a6e2-4c3d-4388-a7e1-7e16ec141b77">
    <w:name w:val="石墨文档小标题"/>
    <w:next w:val="a3"/>
    <w:uiPriority w:val="9"/>
    <w:unhideWhenUsed/>
    <w:qFormat/>
    <w:pPr>
      <w:spacing w:before="260" w:after="260"/>
      <w:outlineLvl w:val="2"/>
    </w:pPr>
    <w:rPr>
      <w:b/>
      <w:bCs/>
      <w:sz w:val="32"/>
      <w:szCs w:val="32"/>
    </w:rPr>
  </w:style>
  <w:style w:type="paragraph" w:customStyle="1" w:styleId="e7e9a174-4215-4f32-a47c-81b6b2baf535">
    <w:name w:val="石墨文档标题"/>
    <w:next w:val="a3"/>
    <w:uiPriority w:val="9"/>
    <w:unhideWhenUsed/>
    <w:qFormat/>
    <w:pPr>
      <w:spacing w:before="260" w:after="260"/>
      <w:outlineLvl w:val="3"/>
    </w:pPr>
    <w:rPr>
      <w:b/>
      <w:bCs/>
      <w:sz w:val="56"/>
      <w:szCs w:val="56"/>
    </w:rPr>
  </w:style>
  <w:style w:type="paragraph" w:customStyle="1" w:styleId="22a52f95-055f-49bb-b189-02b502113b2d">
    <w:name w:val="石墨文档引用"/>
    <w:qFormat/>
    <w:pPr>
      <w:pBdr>
        <w:left w:val="single" w:sz="30" w:space="10" w:color="F0F0F0"/>
      </w:pBdr>
    </w:pPr>
    <w:rPr>
      <w:color w:val="ADADAD"/>
    </w:rPr>
  </w:style>
  <w:style w:type="paragraph" w:default="1" w:styleId="296aedc1-6b96-4ef0-800c-e7b693916992">
    <w:name w:val="Normal"/>
    <w:qFormat/>
    <w:pPr>
      <w:widowControl w:val="0"/>
      <w:jc w:val="both"/>
    </w:pPr>
  </w:style>
  <w:style w:type="character" w:default="1" w:styleId="0957548e-3e59-4d04-b6cd-e1d922036b49">
    <w:name w:val="Default Paragraph Font"/>
    <w:uiPriority w:val="1"/>
    <w:semiHidden/>
    <w:unhideWhenUsed/>
  </w:style>
  <w:style w:type="table" w:default="1" w:styleId="cf86ebd4-6aac-4036-9863-917853987070">
    <w:name w:val="Normal Table"/>
    <w:uiPriority w:val="99"/>
    <w:semiHidden/>
    <w:unhideWhenUsed/>
    <w:tblPr>
      <w:tblInd w:w="0" w:type="dxa"/>
      <w:tblCellMar>
        <w:top w:w="0" w:type="dxa"/>
        <w:left w:w="108" w:type="dxa"/>
        <w:bottom w:w="0" w:type="dxa"/>
        <w:right w:w="108" w:type="dxa"/>
      </w:tblCellMar>
    </w:tblPr>
  </w:style>
  <w:style w:type="numbering" w:default="1" w:styleId="831522eb-e5d8-4b1d-bce1-863c3b03bc35">
    <w:name w:val="No List"/>
    <w:uiPriority w:val="99"/>
    <w:semiHidden/>
    <w:unhideWhenUsed/>
  </w:style>
  <w:style w:type="paragraph" w:customStyle="1" w:styleId="5a1a882e-e0a7-455e-9df6-ce0fcec5f2ac">
    <w:name w:val="石墨文档正文"/>
    <w:qFormat/>
    <w:rPr>
      <w:szCs w:val="22"/>
    </w:rPr>
  </w:style>
  <w:style w:type="paragraph" w:customStyle="1" w:styleId="63b95d74-a66a-4382-878f-7395066e559f">
    <w:name w:val="石墨文档副标题"/>
    <w:qFormat/>
    <w:rPr>
      <w:color w:val="888888"/>
      <w:sz w:val="48"/>
      <w:szCs w:val="48"/>
    </w:rPr>
  </w:style>
  <w:style w:type="paragraph" w:customStyle="1" w:styleId="3d38b5d1-7059-4d61-b794-0b5eae21cf4d">
    <w:name w:val="石墨文档大标题"/>
    <w:next w:val="a3"/>
    <w:uiPriority w:val="9"/>
    <w:unhideWhenUsed/>
    <w:qFormat/>
    <w:pPr>
      <w:spacing w:before="260" w:after="260"/>
      <w:outlineLvl w:val="0"/>
    </w:pPr>
    <w:rPr>
      <w:b/>
      <w:bCs/>
      <w:sz w:val="40"/>
      <w:szCs w:val="40"/>
    </w:rPr>
  </w:style>
  <w:style w:type="paragraph" w:customStyle="1" w:styleId="62b9e035-8eaa-476d-8bee-48e884749ace">
    <w:name w:val="石墨文档中标题"/>
    <w:next w:val="a3"/>
    <w:uiPriority w:val="9"/>
    <w:unhideWhenUsed/>
    <w:qFormat/>
    <w:pPr>
      <w:spacing w:before="260" w:after="260"/>
      <w:outlineLvl w:val="1"/>
    </w:pPr>
    <w:rPr>
      <w:b/>
      <w:bCs/>
      <w:sz w:val="36"/>
      <w:szCs w:val="36"/>
    </w:rPr>
  </w:style>
  <w:style w:type="paragraph" w:customStyle="1" w:styleId="3e44bda7-ecf8-42d7-bbd8-628ceca747af">
    <w:name w:val="石墨文档小标题"/>
    <w:next w:val="a3"/>
    <w:uiPriority w:val="9"/>
    <w:unhideWhenUsed/>
    <w:qFormat/>
    <w:pPr>
      <w:spacing w:before="260" w:after="260"/>
      <w:outlineLvl w:val="2"/>
    </w:pPr>
    <w:rPr>
      <w:b/>
      <w:bCs/>
      <w:sz w:val="32"/>
      <w:szCs w:val="32"/>
    </w:rPr>
  </w:style>
  <w:style w:type="paragraph" w:customStyle="1" w:styleId="a5c7959d-4505-4261-bf4c-a009eb39f14d">
    <w:name w:val="石墨文档标题"/>
    <w:next w:val="a3"/>
    <w:uiPriority w:val="9"/>
    <w:unhideWhenUsed/>
    <w:qFormat/>
    <w:pPr>
      <w:spacing w:before="260" w:after="260"/>
      <w:outlineLvl w:val="3"/>
    </w:pPr>
    <w:rPr>
      <w:b/>
      <w:bCs/>
      <w:sz w:val="56"/>
      <w:szCs w:val="56"/>
    </w:rPr>
  </w:style>
  <w:style w:type="paragraph" w:customStyle="1" w:styleId="49835770-0122-42b4-afe3-bb5e2430a23b">
    <w:name w:val="石墨文档引用"/>
    <w:qFormat/>
    <w:pPr>
      <w:pBdr>
        <w:left w:val="single" w:sz="30" w:space="10" w:color="F0F0F0"/>
      </w:pBdr>
    </w:pPr>
    <w:rPr>
      <w:color w:val="ADADAD"/>
    </w:rPr>
  </w:style>
  <w:style w:type="paragraph" w:default="1" w:styleId="ebf7f4fb-b7fd-4314-b37a-1d69cd2ef90b">
    <w:name w:val="Normal"/>
    <w:qFormat/>
    <w:pPr>
      <w:widowControl w:val="0"/>
      <w:jc w:val="both"/>
    </w:pPr>
  </w:style>
  <w:style w:type="character" w:default="1" w:styleId="7d405c0b-eea3-4115-acc3-2aafaba83d01">
    <w:name w:val="Default Paragraph Font"/>
    <w:uiPriority w:val="1"/>
    <w:semiHidden/>
    <w:unhideWhenUsed/>
  </w:style>
  <w:style w:type="table" w:default="1" w:styleId="45aae0b7-fa47-48b2-86cc-34f2538a3dc4">
    <w:name w:val="Normal Table"/>
    <w:uiPriority w:val="99"/>
    <w:semiHidden/>
    <w:unhideWhenUsed/>
    <w:tblPr>
      <w:tblInd w:w="0" w:type="dxa"/>
      <w:tblCellMar>
        <w:top w:w="0" w:type="dxa"/>
        <w:left w:w="108" w:type="dxa"/>
        <w:bottom w:w="0" w:type="dxa"/>
        <w:right w:w="108" w:type="dxa"/>
      </w:tblCellMar>
    </w:tblPr>
  </w:style>
  <w:style w:type="numbering" w:default="1" w:styleId="6cfca176-fa11-418d-ac59-e8474dcaf34f">
    <w:name w:val="No List"/>
    <w:uiPriority w:val="99"/>
    <w:semiHidden/>
    <w:unhideWhenUsed/>
  </w:style>
  <w:style w:type="paragraph" w:customStyle="1" w:styleId="06f2c59d-6cef-46ea-942d-1226f643f952">
    <w:name w:val="石墨文档正文"/>
    <w:qFormat/>
    <w:rPr>
      <w:szCs w:val="22"/>
    </w:rPr>
  </w:style>
  <w:style w:type="paragraph" w:customStyle="1" w:styleId="5c4c4e3b-9774-4189-a483-c3c424b4428b">
    <w:name w:val="石墨文档副标题"/>
    <w:qFormat/>
    <w:rPr>
      <w:color w:val="888888"/>
      <w:sz w:val="48"/>
      <w:szCs w:val="48"/>
    </w:rPr>
  </w:style>
  <w:style w:type="paragraph" w:customStyle="1" w:styleId="1d2e70b3-5364-48c5-b58e-a9978fcc8e8b">
    <w:name w:val="石墨文档大标题"/>
    <w:next w:val="a3"/>
    <w:uiPriority w:val="9"/>
    <w:unhideWhenUsed/>
    <w:qFormat/>
    <w:pPr>
      <w:spacing w:before="260" w:after="260"/>
      <w:outlineLvl w:val="0"/>
    </w:pPr>
    <w:rPr>
      <w:b/>
      <w:bCs/>
      <w:sz w:val="40"/>
      <w:szCs w:val="40"/>
    </w:rPr>
  </w:style>
  <w:style w:type="paragraph" w:customStyle="1" w:styleId="5cb19ce9-ffce-46c3-b912-af8bb1471736">
    <w:name w:val="石墨文档中标题"/>
    <w:next w:val="a3"/>
    <w:uiPriority w:val="9"/>
    <w:unhideWhenUsed/>
    <w:qFormat/>
    <w:pPr>
      <w:spacing w:before="260" w:after="260"/>
      <w:outlineLvl w:val="1"/>
    </w:pPr>
    <w:rPr>
      <w:b/>
      <w:bCs/>
      <w:sz w:val="36"/>
      <w:szCs w:val="36"/>
    </w:rPr>
  </w:style>
  <w:style w:type="paragraph" w:customStyle="1" w:styleId="89323a13-1b2e-4c36-8525-5386f61603dc">
    <w:name w:val="石墨文档小标题"/>
    <w:next w:val="a3"/>
    <w:uiPriority w:val="9"/>
    <w:unhideWhenUsed/>
    <w:qFormat/>
    <w:pPr>
      <w:spacing w:before="260" w:after="260"/>
      <w:outlineLvl w:val="2"/>
    </w:pPr>
    <w:rPr>
      <w:b/>
      <w:bCs/>
      <w:sz w:val="32"/>
      <w:szCs w:val="32"/>
    </w:rPr>
  </w:style>
  <w:style w:type="paragraph" w:customStyle="1" w:styleId="8067cdaa-5fd9-46d0-b02e-7a18b16e015f">
    <w:name w:val="石墨文档标题"/>
    <w:next w:val="a3"/>
    <w:uiPriority w:val="9"/>
    <w:unhideWhenUsed/>
    <w:qFormat/>
    <w:pPr>
      <w:spacing w:before="260" w:after="260"/>
      <w:outlineLvl w:val="3"/>
    </w:pPr>
    <w:rPr>
      <w:b/>
      <w:bCs/>
      <w:sz w:val="56"/>
      <w:szCs w:val="56"/>
    </w:rPr>
  </w:style>
  <w:style w:type="paragraph" w:customStyle="1" w:styleId="c5ee643f-be9d-4146-b098-42689ec3d98b">
    <w:name w:val="石墨文档引用"/>
    <w:qFormat/>
    <w:pPr>
      <w:pBdr>
        <w:left w:val="single" w:sz="30" w:space="10" w:color="F0F0F0"/>
      </w:pBdr>
    </w:pPr>
    <w:rPr>
      <w:color w:val="ADADAD"/>
    </w:rPr>
  </w:style>
  <w:style w:type="paragraph" w:default="1" w:styleId="22524589-3e56-44cb-a98f-ee83de1841e9">
    <w:name w:val="Normal"/>
    <w:qFormat/>
    <w:pPr>
      <w:widowControl w:val="0"/>
      <w:jc w:val="both"/>
    </w:pPr>
  </w:style>
  <w:style w:type="character" w:default="1" w:styleId="80f1ea53-cf4e-4948-ab2b-9d990da09e12">
    <w:name w:val="Default Paragraph Font"/>
    <w:uiPriority w:val="1"/>
    <w:semiHidden/>
    <w:unhideWhenUsed/>
  </w:style>
  <w:style w:type="table" w:default="1" w:styleId="2b62be5e-f83b-4a28-b2ed-8e4fcdac4fb6">
    <w:name w:val="Normal Table"/>
    <w:uiPriority w:val="99"/>
    <w:semiHidden/>
    <w:unhideWhenUsed/>
    <w:tblPr>
      <w:tblInd w:w="0" w:type="dxa"/>
      <w:tblCellMar>
        <w:top w:w="0" w:type="dxa"/>
        <w:left w:w="108" w:type="dxa"/>
        <w:bottom w:w="0" w:type="dxa"/>
        <w:right w:w="108" w:type="dxa"/>
      </w:tblCellMar>
    </w:tblPr>
  </w:style>
  <w:style w:type="numbering" w:default="1" w:styleId="b2c6289c-a03a-4c51-9abd-4628d0314f38">
    <w:name w:val="No List"/>
    <w:uiPriority w:val="99"/>
    <w:semiHidden/>
    <w:unhideWhenUsed/>
  </w:style>
  <w:style w:type="paragraph" w:customStyle="1" w:styleId="95d03344-5108-4c76-9b3b-cf421aa91695">
    <w:name w:val="石墨文档正文"/>
    <w:qFormat/>
    <w:rPr>
      <w:szCs w:val="22"/>
    </w:rPr>
  </w:style>
  <w:style w:type="paragraph" w:customStyle="1" w:styleId="f10d217e-31e3-48c8-9f4e-7875b510877f">
    <w:name w:val="石墨文档副标题"/>
    <w:qFormat/>
    <w:rPr>
      <w:color w:val="888888"/>
      <w:sz w:val="48"/>
      <w:szCs w:val="48"/>
    </w:rPr>
  </w:style>
  <w:style w:type="paragraph" w:customStyle="1" w:styleId="8273cfe5-5729-49de-9739-8ac8c25b7af2">
    <w:name w:val="石墨文档大标题"/>
    <w:next w:val="a3"/>
    <w:uiPriority w:val="9"/>
    <w:unhideWhenUsed/>
    <w:qFormat/>
    <w:pPr>
      <w:spacing w:before="260" w:after="260"/>
      <w:outlineLvl w:val="0"/>
    </w:pPr>
    <w:rPr>
      <w:b/>
      <w:bCs/>
      <w:sz w:val="40"/>
      <w:szCs w:val="40"/>
    </w:rPr>
  </w:style>
  <w:style w:type="paragraph" w:customStyle="1" w:styleId="05896b38-b11b-442b-9c53-bb1b1812e90b">
    <w:name w:val="石墨文档中标题"/>
    <w:next w:val="a3"/>
    <w:uiPriority w:val="9"/>
    <w:unhideWhenUsed/>
    <w:qFormat/>
    <w:pPr>
      <w:spacing w:before="260" w:after="260"/>
      <w:outlineLvl w:val="1"/>
    </w:pPr>
    <w:rPr>
      <w:b/>
      <w:bCs/>
      <w:sz w:val="36"/>
      <w:szCs w:val="36"/>
    </w:rPr>
  </w:style>
  <w:style w:type="paragraph" w:customStyle="1" w:styleId="83b5fb10-ea1e-4406-bf13-f332bac7c73e">
    <w:name w:val="石墨文档小标题"/>
    <w:next w:val="a3"/>
    <w:uiPriority w:val="9"/>
    <w:unhideWhenUsed/>
    <w:qFormat/>
    <w:pPr>
      <w:spacing w:before="260" w:after="260"/>
      <w:outlineLvl w:val="2"/>
    </w:pPr>
    <w:rPr>
      <w:b/>
      <w:bCs/>
      <w:sz w:val="32"/>
      <w:szCs w:val="32"/>
    </w:rPr>
  </w:style>
  <w:style w:type="paragraph" w:customStyle="1" w:styleId="9276e943-afbf-42b6-92d1-41dc412b4557">
    <w:name w:val="石墨文档标题"/>
    <w:next w:val="a3"/>
    <w:uiPriority w:val="9"/>
    <w:unhideWhenUsed/>
    <w:qFormat/>
    <w:pPr>
      <w:spacing w:before="260" w:after="260"/>
      <w:outlineLvl w:val="3"/>
    </w:pPr>
    <w:rPr>
      <w:b/>
      <w:bCs/>
      <w:sz w:val="56"/>
      <w:szCs w:val="56"/>
    </w:rPr>
  </w:style>
  <w:style w:type="paragraph" w:customStyle="1" w:styleId="21007312-908c-4183-b991-205451a0fc28">
    <w:name w:val="石墨文档引用"/>
    <w:qFormat/>
    <w:pPr>
      <w:pBdr>
        <w:left w:val="single" w:sz="30" w:space="10" w:color="F0F0F0"/>
      </w:pBdr>
    </w:pPr>
    <w:rPr>
      <w:color w:val="ADADAD"/>
    </w:rPr>
  </w:style>
  <w:style w:type="paragraph" w:default="1" w:styleId="0f29a532-115b-4aaf-a098-2627fd777d16">
    <w:name w:val="Normal"/>
    <w:qFormat/>
    <w:pPr>
      <w:widowControl w:val="0"/>
      <w:jc w:val="both"/>
    </w:pPr>
  </w:style>
  <w:style w:type="character" w:default="1" w:styleId="b13bce8c-9b6b-42f7-b2f1-756637c8a279">
    <w:name w:val="Default Paragraph Font"/>
    <w:uiPriority w:val="1"/>
    <w:semiHidden/>
    <w:unhideWhenUsed/>
  </w:style>
  <w:style w:type="table" w:default="1" w:styleId="3b64c09e-9912-454c-9d81-4f45f890da06">
    <w:name w:val="Normal Table"/>
    <w:uiPriority w:val="99"/>
    <w:semiHidden/>
    <w:unhideWhenUsed/>
    <w:tblPr>
      <w:tblInd w:w="0" w:type="dxa"/>
      <w:tblCellMar>
        <w:top w:w="0" w:type="dxa"/>
        <w:left w:w="108" w:type="dxa"/>
        <w:bottom w:w="0" w:type="dxa"/>
        <w:right w:w="108" w:type="dxa"/>
      </w:tblCellMar>
    </w:tblPr>
  </w:style>
  <w:style w:type="numbering" w:default="1" w:styleId="73aee69f-aa58-4792-83a9-16e6efee1b61">
    <w:name w:val="No List"/>
    <w:uiPriority w:val="99"/>
    <w:semiHidden/>
    <w:unhideWhenUsed/>
  </w:style>
  <w:style w:type="paragraph" w:customStyle="1" w:styleId="5cc2d0d8-a8f1-40f7-aa57-ac39f8b9731d">
    <w:name w:val="石墨文档正文"/>
    <w:qFormat/>
    <w:rPr>
      <w:szCs w:val="22"/>
    </w:rPr>
  </w:style>
  <w:style w:type="paragraph" w:customStyle="1" w:styleId="61a2e6ae-cfe2-4330-b751-85cd36263c62">
    <w:name w:val="石墨文档副标题"/>
    <w:qFormat/>
    <w:rPr>
      <w:color w:val="888888"/>
      <w:sz w:val="48"/>
      <w:szCs w:val="48"/>
    </w:rPr>
  </w:style>
  <w:style w:type="paragraph" w:customStyle="1" w:styleId="79c545b7-e725-4ad7-931c-de8b2b505796">
    <w:name w:val="石墨文档大标题"/>
    <w:next w:val="a3"/>
    <w:uiPriority w:val="9"/>
    <w:unhideWhenUsed/>
    <w:qFormat/>
    <w:pPr>
      <w:spacing w:before="260" w:after="260"/>
      <w:outlineLvl w:val="0"/>
    </w:pPr>
    <w:rPr>
      <w:b/>
      <w:bCs/>
      <w:sz w:val="40"/>
      <w:szCs w:val="40"/>
    </w:rPr>
  </w:style>
  <w:style w:type="paragraph" w:customStyle="1" w:styleId="6fd4f9a6-970b-40c7-a20b-8970a808baf8">
    <w:name w:val="石墨文档中标题"/>
    <w:next w:val="a3"/>
    <w:uiPriority w:val="9"/>
    <w:unhideWhenUsed/>
    <w:qFormat/>
    <w:pPr>
      <w:spacing w:before="260" w:after="260"/>
      <w:outlineLvl w:val="1"/>
    </w:pPr>
    <w:rPr>
      <w:b/>
      <w:bCs/>
      <w:sz w:val="36"/>
      <w:szCs w:val="36"/>
    </w:rPr>
  </w:style>
  <w:style w:type="paragraph" w:customStyle="1" w:styleId="88a50bc3-e277-4263-8d4c-14c4d45e52ea">
    <w:name w:val="石墨文档小标题"/>
    <w:next w:val="a3"/>
    <w:uiPriority w:val="9"/>
    <w:unhideWhenUsed/>
    <w:qFormat/>
    <w:pPr>
      <w:spacing w:before="260" w:after="260"/>
      <w:outlineLvl w:val="2"/>
    </w:pPr>
    <w:rPr>
      <w:b/>
      <w:bCs/>
      <w:sz w:val="32"/>
      <w:szCs w:val="32"/>
    </w:rPr>
  </w:style>
  <w:style w:type="paragraph" w:customStyle="1" w:styleId="63dd7937-108a-40de-8601-db9a70b9a9f6">
    <w:name w:val="石墨文档标题"/>
    <w:next w:val="a3"/>
    <w:uiPriority w:val="9"/>
    <w:unhideWhenUsed/>
    <w:qFormat/>
    <w:pPr>
      <w:spacing w:before="260" w:after="260"/>
      <w:outlineLvl w:val="3"/>
    </w:pPr>
    <w:rPr>
      <w:b/>
      <w:bCs/>
      <w:sz w:val="56"/>
      <w:szCs w:val="56"/>
    </w:rPr>
  </w:style>
  <w:style w:type="paragraph" w:customStyle="1" w:styleId="52480e9c-1d5b-469a-8835-bec218e73b98">
    <w:name w:val="石墨文档引用"/>
    <w:qFormat/>
    <w:pPr>
      <w:pBdr>
        <w:left w:val="single" w:sz="30" w:space="10" w:color="F0F0F0"/>
      </w:pBdr>
    </w:pPr>
    <w:rPr>
      <w:color w:val="ADADAD"/>
    </w:rPr>
  </w:style>
  <w:style w:type="paragraph" w:default="1" w:styleId="db7682ca-4a97-4ef2-b60e-6b707bfcbcdb">
    <w:name w:val="Normal"/>
    <w:qFormat/>
    <w:pPr>
      <w:widowControl w:val="0"/>
      <w:jc w:val="both"/>
    </w:pPr>
  </w:style>
  <w:style w:type="character" w:default="1" w:styleId="fe4fa4a3-97cc-4d04-b586-081cd6a37c1a">
    <w:name w:val="Default Paragraph Font"/>
    <w:uiPriority w:val="1"/>
    <w:semiHidden/>
    <w:unhideWhenUsed/>
  </w:style>
  <w:style w:type="table" w:default="1" w:styleId="065f2dbd-b560-4aad-b450-fb9e999311d3">
    <w:name w:val="Normal Table"/>
    <w:uiPriority w:val="99"/>
    <w:semiHidden/>
    <w:unhideWhenUsed/>
    <w:tblPr>
      <w:tblInd w:w="0" w:type="dxa"/>
      <w:tblCellMar>
        <w:top w:w="0" w:type="dxa"/>
        <w:left w:w="108" w:type="dxa"/>
        <w:bottom w:w="0" w:type="dxa"/>
        <w:right w:w="108" w:type="dxa"/>
      </w:tblCellMar>
    </w:tblPr>
  </w:style>
  <w:style w:type="numbering" w:default="1" w:styleId="3b998f4c-3ed0-4cc1-acf3-83345e390efa">
    <w:name w:val="No List"/>
    <w:uiPriority w:val="99"/>
    <w:semiHidden/>
    <w:unhideWhenUsed/>
  </w:style>
  <w:style w:type="paragraph" w:customStyle="1" w:styleId="3583e2db-f51b-434c-b3df-577038edfa8a">
    <w:name w:val="石墨文档正文"/>
    <w:qFormat/>
    <w:rPr>
      <w:szCs w:val="22"/>
    </w:rPr>
  </w:style>
  <w:style w:type="paragraph" w:customStyle="1" w:styleId="c1351e5d-0d95-46be-b20b-b13a4f377312">
    <w:name w:val="石墨文档副标题"/>
    <w:qFormat/>
    <w:rPr>
      <w:color w:val="888888"/>
      <w:sz w:val="48"/>
      <w:szCs w:val="48"/>
    </w:rPr>
  </w:style>
  <w:style w:type="paragraph" w:customStyle="1" w:styleId="be7a0ae2-d238-4e14-b56c-d0261460cf87">
    <w:name w:val="石墨文档大标题"/>
    <w:next w:val="a3"/>
    <w:uiPriority w:val="9"/>
    <w:unhideWhenUsed/>
    <w:qFormat/>
    <w:pPr>
      <w:spacing w:before="260" w:after="260"/>
      <w:outlineLvl w:val="0"/>
    </w:pPr>
    <w:rPr>
      <w:b/>
      <w:bCs/>
      <w:sz w:val="40"/>
      <w:szCs w:val="40"/>
    </w:rPr>
  </w:style>
  <w:style w:type="paragraph" w:customStyle="1" w:styleId="53ebbd52-ce6b-482f-a849-deea9d685d8f">
    <w:name w:val="石墨文档中标题"/>
    <w:next w:val="a3"/>
    <w:uiPriority w:val="9"/>
    <w:unhideWhenUsed/>
    <w:qFormat/>
    <w:pPr>
      <w:spacing w:before="260" w:after="260"/>
      <w:outlineLvl w:val="1"/>
    </w:pPr>
    <w:rPr>
      <w:b/>
      <w:bCs/>
      <w:sz w:val="36"/>
      <w:szCs w:val="36"/>
    </w:rPr>
  </w:style>
  <w:style w:type="paragraph" w:customStyle="1" w:styleId="adffeb56-003a-4b4c-a91d-c46ad6bb63be">
    <w:name w:val="石墨文档小标题"/>
    <w:next w:val="a3"/>
    <w:uiPriority w:val="9"/>
    <w:unhideWhenUsed/>
    <w:qFormat/>
    <w:pPr>
      <w:spacing w:before="260" w:after="260"/>
      <w:outlineLvl w:val="2"/>
    </w:pPr>
    <w:rPr>
      <w:b/>
      <w:bCs/>
      <w:sz w:val="32"/>
      <w:szCs w:val="32"/>
    </w:rPr>
  </w:style>
  <w:style w:type="paragraph" w:customStyle="1" w:styleId="2b35035f-c04b-4052-bf40-86858b0f4c51">
    <w:name w:val="石墨文档标题"/>
    <w:next w:val="a3"/>
    <w:uiPriority w:val="9"/>
    <w:unhideWhenUsed/>
    <w:qFormat/>
    <w:pPr>
      <w:spacing w:before="260" w:after="260"/>
      <w:outlineLvl w:val="3"/>
    </w:pPr>
    <w:rPr>
      <w:b/>
      <w:bCs/>
      <w:sz w:val="56"/>
      <w:szCs w:val="56"/>
    </w:rPr>
  </w:style>
  <w:style w:type="paragraph" w:customStyle="1" w:styleId="568a318e-3e5c-421b-94bb-b5c8a5c81377">
    <w:name w:val="石墨文档引用"/>
    <w:qFormat/>
    <w:pPr>
      <w:pBdr>
        <w:left w:val="single" w:sz="30" w:space="10" w:color="F0F0F0"/>
      </w:pBdr>
    </w:pPr>
    <w:rPr>
      <w:color w:val="ADADAD"/>
    </w:rPr>
  </w:style>
  <w:style w:type="paragraph" w:default="1" w:styleId="ea39f4d4-c40b-48dc-b4a4-783132b0680b">
    <w:name w:val="Normal"/>
    <w:qFormat/>
    <w:pPr>
      <w:widowControl w:val="0"/>
      <w:jc w:val="both"/>
    </w:pPr>
  </w:style>
  <w:style w:type="character" w:default="1" w:styleId="4a91070a-7c77-4adb-b171-b08c2b77bce9">
    <w:name w:val="Default Paragraph Font"/>
    <w:uiPriority w:val="1"/>
    <w:semiHidden/>
    <w:unhideWhenUsed/>
  </w:style>
  <w:style w:type="table" w:default="1" w:styleId="6139e05e-9c63-4801-9768-177f53952dd5">
    <w:name w:val="Normal Table"/>
    <w:uiPriority w:val="99"/>
    <w:semiHidden/>
    <w:unhideWhenUsed/>
    <w:tblPr>
      <w:tblInd w:w="0" w:type="dxa"/>
      <w:tblCellMar>
        <w:top w:w="0" w:type="dxa"/>
        <w:left w:w="108" w:type="dxa"/>
        <w:bottom w:w="0" w:type="dxa"/>
        <w:right w:w="108" w:type="dxa"/>
      </w:tblCellMar>
    </w:tblPr>
  </w:style>
  <w:style w:type="numbering" w:default="1" w:styleId="75f22edf-2f19-41a5-91d2-83c5cabcff46">
    <w:name w:val="No List"/>
    <w:uiPriority w:val="99"/>
    <w:semiHidden/>
    <w:unhideWhenUsed/>
  </w:style>
  <w:style w:type="paragraph" w:customStyle="1" w:styleId="adb1dc6f-8925-4ffd-bf5f-97f73f364359">
    <w:name w:val="石墨文档正文"/>
    <w:qFormat/>
    <w:rPr>
      <w:szCs w:val="22"/>
    </w:rPr>
  </w:style>
  <w:style w:type="paragraph" w:customStyle="1" w:styleId="aa5e9a9a-c80a-4569-b074-0e931e2a5cb1">
    <w:name w:val="石墨文档副标题"/>
    <w:qFormat/>
    <w:rPr>
      <w:color w:val="888888"/>
      <w:sz w:val="48"/>
      <w:szCs w:val="48"/>
    </w:rPr>
  </w:style>
  <w:style w:type="paragraph" w:customStyle="1" w:styleId="8768cfa1-0fd1-44e3-9f30-8b6deff01fd9">
    <w:name w:val="石墨文档大标题"/>
    <w:next w:val="a3"/>
    <w:uiPriority w:val="9"/>
    <w:unhideWhenUsed/>
    <w:qFormat/>
    <w:pPr>
      <w:spacing w:before="260" w:after="260"/>
      <w:outlineLvl w:val="0"/>
    </w:pPr>
    <w:rPr>
      <w:b/>
      <w:bCs/>
      <w:sz w:val="40"/>
      <w:szCs w:val="40"/>
    </w:rPr>
  </w:style>
  <w:style w:type="paragraph" w:customStyle="1" w:styleId="0865f5e1-2ee9-4d40-aa1b-e8ab23fc660f">
    <w:name w:val="石墨文档中标题"/>
    <w:next w:val="a3"/>
    <w:uiPriority w:val="9"/>
    <w:unhideWhenUsed/>
    <w:qFormat/>
    <w:pPr>
      <w:spacing w:before="260" w:after="260"/>
      <w:outlineLvl w:val="1"/>
    </w:pPr>
    <w:rPr>
      <w:b/>
      <w:bCs/>
      <w:sz w:val="36"/>
      <w:szCs w:val="36"/>
    </w:rPr>
  </w:style>
  <w:style w:type="paragraph" w:customStyle="1" w:styleId="48fcfec6-c92e-4755-b536-ff27065dfcb9">
    <w:name w:val="石墨文档小标题"/>
    <w:next w:val="a3"/>
    <w:uiPriority w:val="9"/>
    <w:unhideWhenUsed/>
    <w:qFormat/>
    <w:pPr>
      <w:spacing w:before="260" w:after="260"/>
      <w:outlineLvl w:val="2"/>
    </w:pPr>
    <w:rPr>
      <w:b/>
      <w:bCs/>
      <w:sz w:val="32"/>
      <w:szCs w:val="32"/>
    </w:rPr>
  </w:style>
  <w:style w:type="paragraph" w:customStyle="1" w:styleId="3049fade-647c-43ab-94f9-abb06725bbea">
    <w:name w:val="石墨文档标题"/>
    <w:next w:val="a3"/>
    <w:uiPriority w:val="9"/>
    <w:unhideWhenUsed/>
    <w:qFormat/>
    <w:pPr>
      <w:spacing w:before="260" w:after="260"/>
      <w:outlineLvl w:val="3"/>
    </w:pPr>
    <w:rPr>
      <w:b/>
      <w:bCs/>
      <w:sz w:val="56"/>
      <w:szCs w:val="56"/>
    </w:rPr>
  </w:style>
  <w:style w:type="paragraph" w:customStyle="1" w:styleId="14a5d750-eb47-4360-a636-55d60d81ce9d">
    <w:name w:val="石墨文档引用"/>
    <w:qFormat/>
    <w:pPr>
      <w:pBdr>
        <w:left w:val="single" w:sz="30" w:space="10" w:color="F0F0F0"/>
      </w:pBdr>
    </w:pPr>
    <w:rPr>
      <w:color w:val="ADADAD"/>
    </w:rPr>
  </w:style>
  <w:style w:type="paragraph" w:default="1" w:styleId="48a199f2-e629-4de8-97b6-aa8784ff4032">
    <w:name w:val="Normal"/>
    <w:qFormat/>
    <w:pPr>
      <w:widowControl w:val="0"/>
      <w:jc w:val="both"/>
    </w:pPr>
  </w:style>
  <w:style w:type="character" w:default="1" w:styleId="0275e375-4a1a-4934-8340-c8f037384ed3">
    <w:name w:val="Default Paragraph Font"/>
    <w:uiPriority w:val="1"/>
    <w:semiHidden/>
    <w:unhideWhenUsed/>
  </w:style>
  <w:style w:type="table" w:default="1" w:styleId="f4692cd8-bab7-44f0-a413-e3a3a3f9768d">
    <w:name w:val="Normal Table"/>
    <w:uiPriority w:val="99"/>
    <w:semiHidden/>
    <w:unhideWhenUsed/>
    <w:tblPr>
      <w:tblInd w:w="0" w:type="dxa"/>
      <w:tblCellMar>
        <w:top w:w="0" w:type="dxa"/>
        <w:left w:w="108" w:type="dxa"/>
        <w:bottom w:w="0" w:type="dxa"/>
        <w:right w:w="108" w:type="dxa"/>
      </w:tblCellMar>
    </w:tblPr>
  </w:style>
  <w:style w:type="numbering" w:default="1" w:styleId="bfe5e782-18cf-4844-966a-09e7a19fe936">
    <w:name w:val="No List"/>
    <w:uiPriority w:val="99"/>
    <w:semiHidden/>
    <w:unhideWhenUsed/>
  </w:style>
  <w:style w:type="paragraph" w:customStyle="1" w:styleId="20bc7628-4747-4cff-886b-4d2fbc794cc8">
    <w:name w:val="石墨文档正文"/>
    <w:qFormat/>
    <w:rPr>
      <w:szCs w:val="22"/>
    </w:rPr>
  </w:style>
  <w:style w:type="paragraph" w:customStyle="1" w:styleId="c0b503cf-3f9f-4c49-978c-ff1367ecc5c2">
    <w:name w:val="石墨文档副标题"/>
    <w:qFormat/>
    <w:rPr>
      <w:color w:val="888888"/>
      <w:sz w:val="48"/>
      <w:szCs w:val="48"/>
    </w:rPr>
  </w:style>
  <w:style w:type="paragraph" w:customStyle="1" w:styleId="c5dbc291-ba69-4bc8-a0bf-530d55102104">
    <w:name w:val="石墨文档大标题"/>
    <w:next w:val="a3"/>
    <w:uiPriority w:val="9"/>
    <w:unhideWhenUsed/>
    <w:qFormat/>
    <w:pPr>
      <w:spacing w:before="260" w:after="260"/>
      <w:outlineLvl w:val="0"/>
    </w:pPr>
    <w:rPr>
      <w:b/>
      <w:bCs/>
      <w:sz w:val="40"/>
      <w:szCs w:val="40"/>
    </w:rPr>
  </w:style>
  <w:style w:type="paragraph" w:customStyle="1" w:styleId="2894fc9c-cbd1-4db9-b5f9-57ffea987561">
    <w:name w:val="石墨文档中标题"/>
    <w:next w:val="a3"/>
    <w:uiPriority w:val="9"/>
    <w:unhideWhenUsed/>
    <w:qFormat/>
    <w:pPr>
      <w:spacing w:before="260" w:after="260"/>
      <w:outlineLvl w:val="1"/>
    </w:pPr>
    <w:rPr>
      <w:b/>
      <w:bCs/>
      <w:sz w:val="36"/>
      <w:szCs w:val="36"/>
    </w:rPr>
  </w:style>
  <w:style w:type="paragraph" w:customStyle="1" w:styleId="b29c4b6e-0015-467c-b94a-3bd5779ee3f9">
    <w:name w:val="石墨文档小标题"/>
    <w:next w:val="a3"/>
    <w:uiPriority w:val="9"/>
    <w:unhideWhenUsed/>
    <w:qFormat/>
    <w:pPr>
      <w:spacing w:before="260" w:after="260"/>
      <w:outlineLvl w:val="2"/>
    </w:pPr>
    <w:rPr>
      <w:b/>
      <w:bCs/>
      <w:sz w:val="32"/>
      <w:szCs w:val="32"/>
    </w:rPr>
  </w:style>
  <w:style w:type="paragraph" w:customStyle="1" w:styleId="d1b515a8-00cf-45de-961e-5697e68fd384">
    <w:name w:val="石墨文档标题"/>
    <w:next w:val="a3"/>
    <w:uiPriority w:val="9"/>
    <w:unhideWhenUsed/>
    <w:qFormat/>
    <w:pPr>
      <w:spacing w:before="260" w:after="260"/>
      <w:outlineLvl w:val="3"/>
    </w:pPr>
    <w:rPr>
      <w:b/>
      <w:bCs/>
      <w:sz w:val="56"/>
      <w:szCs w:val="56"/>
    </w:rPr>
  </w:style>
  <w:style w:type="paragraph" w:customStyle="1" w:styleId="386539d0-1a36-44cc-b107-756efb45b4cc">
    <w:name w:val="石墨文档引用"/>
    <w:qFormat/>
    <w:pPr>
      <w:pBdr>
        <w:left w:val="single" w:sz="30" w:space="10" w:color="F0F0F0"/>
      </w:pBdr>
    </w:pPr>
    <w:rPr>
      <w:color w:val="ADADAD"/>
    </w:rPr>
  </w:style>
  <w:style w:type="paragraph" w:default="1" w:styleId="92a46819-7c1a-42b4-b185-0498c8b12279">
    <w:name w:val="Normal"/>
    <w:qFormat/>
    <w:pPr>
      <w:widowControl w:val="0"/>
      <w:jc w:val="both"/>
    </w:pPr>
  </w:style>
  <w:style w:type="character" w:default="1" w:styleId="51f4f5bd-f2f2-43df-bbdd-91a79b7abd5e">
    <w:name w:val="Default Paragraph Font"/>
    <w:uiPriority w:val="1"/>
    <w:semiHidden/>
    <w:unhideWhenUsed/>
  </w:style>
  <w:style w:type="table" w:default="1" w:styleId="2118825c-cdc1-4348-8e9f-526c2244d371">
    <w:name w:val="Normal Table"/>
    <w:uiPriority w:val="99"/>
    <w:semiHidden/>
    <w:unhideWhenUsed/>
    <w:tblPr>
      <w:tblInd w:w="0" w:type="dxa"/>
      <w:tblCellMar>
        <w:top w:w="0" w:type="dxa"/>
        <w:left w:w="108" w:type="dxa"/>
        <w:bottom w:w="0" w:type="dxa"/>
        <w:right w:w="108" w:type="dxa"/>
      </w:tblCellMar>
    </w:tblPr>
  </w:style>
  <w:style w:type="numbering" w:default="1" w:styleId="52bb81fa-dabd-4979-a4c8-c77f80ddbf18">
    <w:name w:val="No List"/>
    <w:uiPriority w:val="99"/>
    <w:semiHidden/>
    <w:unhideWhenUsed/>
  </w:style>
  <w:style w:type="paragraph" w:customStyle="1" w:styleId="b3fc60ca-db50-41df-b042-53e6f1ae2dc9">
    <w:name w:val="石墨文档正文"/>
    <w:qFormat/>
    <w:rPr>
      <w:szCs w:val="22"/>
    </w:rPr>
  </w:style>
  <w:style w:type="paragraph" w:customStyle="1" w:styleId="538ddad5-1996-4e84-ae87-d849d6479bc8">
    <w:name w:val="石墨文档副标题"/>
    <w:qFormat/>
    <w:rPr>
      <w:color w:val="888888"/>
      <w:sz w:val="48"/>
      <w:szCs w:val="48"/>
    </w:rPr>
  </w:style>
  <w:style w:type="paragraph" w:customStyle="1" w:styleId="deb30a95-8cc1-4e98-9c89-4b05306e710f">
    <w:name w:val="石墨文档大标题"/>
    <w:next w:val="a3"/>
    <w:uiPriority w:val="9"/>
    <w:unhideWhenUsed/>
    <w:qFormat/>
    <w:pPr>
      <w:spacing w:before="260" w:after="260"/>
      <w:outlineLvl w:val="0"/>
    </w:pPr>
    <w:rPr>
      <w:b/>
      <w:bCs/>
      <w:sz w:val="40"/>
      <w:szCs w:val="40"/>
    </w:rPr>
  </w:style>
  <w:style w:type="paragraph" w:customStyle="1" w:styleId="6b8d3721-8c9e-4197-b210-afa95473926e">
    <w:name w:val="石墨文档中标题"/>
    <w:next w:val="a3"/>
    <w:uiPriority w:val="9"/>
    <w:unhideWhenUsed/>
    <w:qFormat/>
    <w:pPr>
      <w:spacing w:before="260" w:after="260"/>
      <w:outlineLvl w:val="1"/>
    </w:pPr>
    <w:rPr>
      <w:b/>
      <w:bCs/>
      <w:sz w:val="36"/>
      <w:szCs w:val="36"/>
    </w:rPr>
  </w:style>
  <w:style w:type="paragraph" w:customStyle="1" w:styleId="a5b89a76-778a-4cbf-980d-0c06c044b50a">
    <w:name w:val="石墨文档小标题"/>
    <w:next w:val="a3"/>
    <w:uiPriority w:val="9"/>
    <w:unhideWhenUsed/>
    <w:qFormat/>
    <w:pPr>
      <w:spacing w:before="260" w:after="260"/>
      <w:outlineLvl w:val="2"/>
    </w:pPr>
    <w:rPr>
      <w:b/>
      <w:bCs/>
      <w:sz w:val="32"/>
      <w:szCs w:val="32"/>
    </w:rPr>
  </w:style>
  <w:style w:type="paragraph" w:customStyle="1" w:styleId="0af2eb14-12e4-4b3c-99bc-bf061022b9e4">
    <w:name w:val="石墨文档标题"/>
    <w:next w:val="a3"/>
    <w:uiPriority w:val="9"/>
    <w:unhideWhenUsed/>
    <w:qFormat/>
    <w:pPr>
      <w:spacing w:before="260" w:after="260"/>
      <w:outlineLvl w:val="3"/>
    </w:pPr>
    <w:rPr>
      <w:b/>
      <w:bCs/>
      <w:sz w:val="56"/>
      <w:szCs w:val="56"/>
    </w:rPr>
  </w:style>
  <w:style w:type="paragraph" w:customStyle="1" w:styleId="de5430fb-f551-4a91-a6a4-b6fafa54ad39">
    <w:name w:val="石墨文档引用"/>
    <w:qFormat/>
    <w:pPr>
      <w:pBdr>
        <w:left w:val="single" w:sz="30" w:space="10" w:color="F0F0F0"/>
      </w:pBdr>
    </w:pPr>
    <w:rPr>
      <w:color w:val="ADADAD"/>
    </w:rPr>
  </w:style>
  <w:style w:type="paragraph" w:default="1" w:styleId="d6cda7cf-b581-418e-8cd1-77bfb4e5dabc">
    <w:name w:val="Normal"/>
    <w:qFormat/>
    <w:pPr>
      <w:widowControl w:val="0"/>
      <w:jc w:val="both"/>
    </w:pPr>
  </w:style>
  <w:style w:type="character" w:default="1" w:styleId="da7a00a4-4899-4695-808c-3ac70f5a2d1f">
    <w:name w:val="Default Paragraph Font"/>
    <w:uiPriority w:val="1"/>
    <w:semiHidden/>
    <w:unhideWhenUsed/>
  </w:style>
  <w:style w:type="table" w:default="1" w:styleId="26966a34-ded7-4b33-b8a4-c2650125f260">
    <w:name w:val="Normal Table"/>
    <w:uiPriority w:val="99"/>
    <w:semiHidden/>
    <w:unhideWhenUsed/>
    <w:tblPr>
      <w:tblInd w:w="0" w:type="dxa"/>
      <w:tblCellMar>
        <w:top w:w="0" w:type="dxa"/>
        <w:left w:w="108" w:type="dxa"/>
        <w:bottom w:w="0" w:type="dxa"/>
        <w:right w:w="108" w:type="dxa"/>
      </w:tblCellMar>
    </w:tblPr>
  </w:style>
  <w:style w:type="numbering" w:default="1" w:styleId="68359f1f-7760-4ced-bd86-0985954bc589">
    <w:name w:val="No List"/>
    <w:uiPriority w:val="99"/>
    <w:semiHidden/>
    <w:unhideWhenUsed/>
  </w:style>
  <w:style w:type="paragraph" w:customStyle="1" w:styleId="3a6dc537-0410-4333-a0c7-ee534368bce0">
    <w:name w:val="石墨文档正文"/>
    <w:qFormat/>
    <w:rPr>
      <w:szCs w:val="22"/>
    </w:rPr>
  </w:style>
  <w:style w:type="paragraph" w:customStyle="1" w:styleId="9885786b-88b3-42be-a77d-8ca5168f6430">
    <w:name w:val="石墨文档副标题"/>
    <w:qFormat/>
    <w:rPr>
      <w:color w:val="888888"/>
      <w:sz w:val="48"/>
      <w:szCs w:val="48"/>
    </w:rPr>
  </w:style>
  <w:style w:type="paragraph" w:customStyle="1" w:styleId="48490e65-02df-419d-9b7d-ad3d8fb3380c">
    <w:name w:val="石墨文档大标题"/>
    <w:next w:val="a3"/>
    <w:uiPriority w:val="9"/>
    <w:unhideWhenUsed/>
    <w:qFormat/>
    <w:pPr>
      <w:spacing w:before="260" w:after="260"/>
      <w:outlineLvl w:val="0"/>
    </w:pPr>
    <w:rPr>
      <w:b/>
      <w:bCs/>
      <w:sz w:val="40"/>
      <w:szCs w:val="40"/>
    </w:rPr>
  </w:style>
  <w:style w:type="paragraph" w:customStyle="1" w:styleId="4e8b0cfc-87cf-4d61-8884-df1ef9caa07b">
    <w:name w:val="石墨文档中标题"/>
    <w:next w:val="a3"/>
    <w:uiPriority w:val="9"/>
    <w:unhideWhenUsed/>
    <w:qFormat/>
    <w:pPr>
      <w:spacing w:before="260" w:after="260"/>
      <w:outlineLvl w:val="1"/>
    </w:pPr>
    <w:rPr>
      <w:b/>
      <w:bCs/>
      <w:sz w:val="36"/>
      <w:szCs w:val="36"/>
    </w:rPr>
  </w:style>
  <w:style w:type="paragraph" w:customStyle="1" w:styleId="ac4b37f2-c3d2-461c-808b-8d7ad5e6f700">
    <w:name w:val="石墨文档小标题"/>
    <w:next w:val="a3"/>
    <w:uiPriority w:val="9"/>
    <w:unhideWhenUsed/>
    <w:qFormat/>
    <w:pPr>
      <w:spacing w:before="260" w:after="260"/>
      <w:outlineLvl w:val="2"/>
    </w:pPr>
    <w:rPr>
      <w:b/>
      <w:bCs/>
      <w:sz w:val="32"/>
      <w:szCs w:val="32"/>
    </w:rPr>
  </w:style>
  <w:style w:type="paragraph" w:customStyle="1" w:styleId="6912aa88-91c7-4323-8318-1fb2dce992b5">
    <w:name w:val="石墨文档标题"/>
    <w:next w:val="a3"/>
    <w:uiPriority w:val="9"/>
    <w:unhideWhenUsed/>
    <w:qFormat/>
    <w:pPr>
      <w:spacing w:before="260" w:after="260"/>
      <w:outlineLvl w:val="3"/>
    </w:pPr>
    <w:rPr>
      <w:b/>
      <w:bCs/>
      <w:sz w:val="56"/>
      <w:szCs w:val="56"/>
    </w:rPr>
  </w:style>
  <w:style w:type="paragraph" w:customStyle="1" w:styleId="c9b62cdb-e97f-4676-a309-515a1927bd4b">
    <w:name w:val="石墨文档引用"/>
    <w:qFormat/>
    <w:pPr>
      <w:pBdr>
        <w:left w:val="single" w:sz="30" w:space="10" w:color="F0F0F0"/>
      </w:pBdr>
    </w:pPr>
    <w:rPr>
      <w:color w:val="ADADAD"/>
    </w:rPr>
  </w:style>
  <w:style w:type="paragraph" w:default="1" w:styleId="46c6defd-bc97-4a09-896c-6b82c5bd4283">
    <w:name w:val="Normal"/>
    <w:qFormat/>
    <w:pPr>
      <w:widowControl w:val="0"/>
      <w:jc w:val="both"/>
    </w:pPr>
  </w:style>
  <w:style w:type="character" w:default="1" w:styleId="e4b540fe-748d-4129-83b8-75d46e13a739">
    <w:name w:val="Default Paragraph Font"/>
    <w:uiPriority w:val="1"/>
    <w:semiHidden/>
    <w:unhideWhenUsed/>
  </w:style>
  <w:style w:type="table" w:default="1" w:styleId="3a33f27f-316a-4062-a390-a676ca17bd96">
    <w:name w:val="Normal Table"/>
    <w:uiPriority w:val="99"/>
    <w:semiHidden/>
    <w:unhideWhenUsed/>
    <w:tblPr>
      <w:tblInd w:w="0" w:type="dxa"/>
      <w:tblCellMar>
        <w:top w:w="0" w:type="dxa"/>
        <w:left w:w="108" w:type="dxa"/>
        <w:bottom w:w="0" w:type="dxa"/>
        <w:right w:w="108" w:type="dxa"/>
      </w:tblCellMar>
    </w:tblPr>
  </w:style>
  <w:style w:type="numbering" w:default="1" w:styleId="a0ceab3b-22de-4d47-8d4b-59d279b7b878">
    <w:name w:val="No List"/>
    <w:uiPriority w:val="99"/>
    <w:semiHidden/>
    <w:unhideWhenUsed/>
  </w:style>
  <w:style w:type="paragraph" w:customStyle="1" w:styleId="151dd64c-1e51-4ff4-a3af-2354c50b1ce3">
    <w:name w:val="石墨文档正文"/>
    <w:qFormat/>
    <w:rPr>
      <w:szCs w:val="22"/>
    </w:rPr>
  </w:style>
  <w:style w:type="paragraph" w:customStyle="1" w:styleId="82cc3c00-6555-4981-8f47-1164e52e8157">
    <w:name w:val="石墨文档副标题"/>
    <w:qFormat/>
    <w:rPr>
      <w:color w:val="888888"/>
      <w:sz w:val="48"/>
      <w:szCs w:val="48"/>
    </w:rPr>
  </w:style>
  <w:style w:type="paragraph" w:customStyle="1" w:styleId="b657e07b-e5e5-4386-a725-9e676ae849e9">
    <w:name w:val="石墨文档大标题"/>
    <w:next w:val="a3"/>
    <w:uiPriority w:val="9"/>
    <w:unhideWhenUsed/>
    <w:qFormat/>
    <w:pPr>
      <w:spacing w:before="260" w:after="260"/>
      <w:outlineLvl w:val="0"/>
    </w:pPr>
    <w:rPr>
      <w:b/>
      <w:bCs/>
      <w:sz w:val="40"/>
      <w:szCs w:val="40"/>
    </w:rPr>
  </w:style>
  <w:style w:type="paragraph" w:customStyle="1" w:styleId="98d0e8d4-5703-43c3-98a1-d961b22791fb">
    <w:name w:val="石墨文档中标题"/>
    <w:next w:val="a3"/>
    <w:uiPriority w:val="9"/>
    <w:unhideWhenUsed/>
    <w:qFormat/>
    <w:pPr>
      <w:spacing w:before="260" w:after="260"/>
      <w:outlineLvl w:val="1"/>
    </w:pPr>
    <w:rPr>
      <w:b/>
      <w:bCs/>
      <w:sz w:val="36"/>
      <w:szCs w:val="36"/>
    </w:rPr>
  </w:style>
  <w:style w:type="paragraph" w:customStyle="1" w:styleId="d3ae23c8-51c1-4537-b9dd-9cf66deb583e">
    <w:name w:val="石墨文档小标题"/>
    <w:next w:val="a3"/>
    <w:uiPriority w:val="9"/>
    <w:unhideWhenUsed/>
    <w:qFormat/>
    <w:pPr>
      <w:spacing w:before="260" w:after="260"/>
      <w:outlineLvl w:val="2"/>
    </w:pPr>
    <w:rPr>
      <w:b/>
      <w:bCs/>
      <w:sz w:val="32"/>
      <w:szCs w:val="32"/>
    </w:rPr>
  </w:style>
  <w:style w:type="paragraph" w:customStyle="1" w:styleId="b3d3b3b4-0d65-4bbe-918e-ab698701dc16">
    <w:name w:val="石墨文档标题"/>
    <w:next w:val="a3"/>
    <w:uiPriority w:val="9"/>
    <w:unhideWhenUsed/>
    <w:qFormat/>
    <w:pPr>
      <w:spacing w:before="260" w:after="260"/>
      <w:outlineLvl w:val="3"/>
    </w:pPr>
    <w:rPr>
      <w:b/>
      <w:bCs/>
      <w:sz w:val="56"/>
      <w:szCs w:val="56"/>
    </w:rPr>
  </w:style>
  <w:style w:type="paragraph" w:customStyle="1" w:styleId="cfe2c09c-9026-47b0-89fa-7398be53886f">
    <w:name w:val="石墨文档引用"/>
    <w:qFormat/>
    <w:pPr>
      <w:pBdr>
        <w:left w:val="single" w:sz="30" w:space="10" w:color="F0F0F0"/>
      </w:pBdr>
    </w:pPr>
    <w:rPr>
      <w:color w:val="ADADAD"/>
    </w:rPr>
  </w:style>
  <w:style w:type="paragraph" w:default="1" w:styleId="75af791e-af03-4e7b-b539-49a2eb5d11e0">
    <w:name w:val="Normal"/>
    <w:qFormat/>
    <w:pPr>
      <w:widowControl w:val="0"/>
      <w:jc w:val="both"/>
    </w:pPr>
  </w:style>
  <w:style w:type="character" w:default="1" w:styleId="cfb9f7e9-ea5b-4f82-8392-976f5be7489f">
    <w:name w:val="Default Paragraph Font"/>
    <w:uiPriority w:val="1"/>
    <w:semiHidden/>
    <w:unhideWhenUsed/>
  </w:style>
  <w:style w:type="table" w:default="1" w:styleId="ae60da74-96a2-4a75-8ecb-1a016685ef57">
    <w:name w:val="Normal Table"/>
    <w:uiPriority w:val="99"/>
    <w:semiHidden/>
    <w:unhideWhenUsed/>
    <w:tblPr>
      <w:tblInd w:w="0" w:type="dxa"/>
      <w:tblCellMar>
        <w:top w:w="0" w:type="dxa"/>
        <w:left w:w="108" w:type="dxa"/>
        <w:bottom w:w="0" w:type="dxa"/>
        <w:right w:w="108" w:type="dxa"/>
      </w:tblCellMar>
    </w:tblPr>
  </w:style>
  <w:style w:type="numbering" w:default="1" w:styleId="e8226536-8772-489c-9a67-063ec86c9ccf">
    <w:name w:val="No List"/>
    <w:uiPriority w:val="99"/>
    <w:semiHidden/>
    <w:unhideWhenUsed/>
  </w:style>
  <w:style w:type="paragraph" w:customStyle="1" w:styleId="d154b92c-02aa-4522-abc3-b682bff53128">
    <w:name w:val="石墨文档正文"/>
    <w:qFormat/>
    <w:rPr>
      <w:szCs w:val="22"/>
    </w:rPr>
  </w:style>
  <w:style w:type="paragraph" w:customStyle="1" w:styleId="754b6d95-78e1-41e2-b6c1-924bae2b480d">
    <w:name w:val="石墨文档副标题"/>
    <w:qFormat/>
    <w:rPr>
      <w:color w:val="888888"/>
      <w:sz w:val="48"/>
      <w:szCs w:val="48"/>
    </w:rPr>
  </w:style>
  <w:style w:type="paragraph" w:customStyle="1" w:styleId="3fe51f9e-44e8-4150-8474-7956d6612c94">
    <w:name w:val="石墨文档大标题"/>
    <w:next w:val="a3"/>
    <w:uiPriority w:val="9"/>
    <w:unhideWhenUsed/>
    <w:qFormat/>
    <w:pPr>
      <w:spacing w:before="260" w:after="260"/>
      <w:outlineLvl w:val="0"/>
    </w:pPr>
    <w:rPr>
      <w:b/>
      <w:bCs/>
      <w:sz w:val="40"/>
      <w:szCs w:val="40"/>
    </w:rPr>
  </w:style>
  <w:style w:type="paragraph" w:customStyle="1" w:styleId="0fb5be6c-7fbc-4ae2-a273-48b3b04812f3">
    <w:name w:val="石墨文档中标题"/>
    <w:next w:val="a3"/>
    <w:uiPriority w:val="9"/>
    <w:unhideWhenUsed/>
    <w:qFormat/>
    <w:pPr>
      <w:spacing w:before="260" w:after="260"/>
      <w:outlineLvl w:val="1"/>
    </w:pPr>
    <w:rPr>
      <w:b/>
      <w:bCs/>
      <w:sz w:val="36"/>
      <w:szCs w:val="36"/>
    </w:rPr>
  </w:style>
  <w:style w:type="paragraph" w:customStyle="1" w:styleId="fc74bb66-b64d-4587-99e3-5b6f8be7cf65">
    <w:name w:val="石墨文档小标题"/>
    <w:next w:val="a3"/>
    <w:uiPriority w:val="9"/>
    <w:unhideWhenUsed/>
    <w:qFormat/>
    <w:pPr>
      <w:spacing w:before="260" w:after="260"/>
      <w:outlineLvl w:val="2"/>
    </w:pPr>
    <w:rPr>
      <w:b/>
      <w:bCs/>
      <w:sz w:val="32"/>
      <w:szCs w:val="32"/>
    </w:rPr>
  </w:style>
  <w:style w:type="paragraph" w:customStyle="1" w:styleId="ea37ace5-a8a7-4cdd-8765-786da76d0d9d">
    <w:name w:val="石墨文档标题"/>
    <w:next w:val="a3"/>
    <w:uiPriority w:val="9"/>
    <w:unhideWhenUsed/>
    <w:qFormat/>
    <w:pPr>
      <w:spacing w:before="260" w:after="260"/>
      <w:outlineLvl w:val="3"/>
    </w:pPr>
    <w:rPr>
      <w:b/>
      <w:bCs/>
      <w:sz w:val="56"/>
      <w:szCs w:val="56"/>
    </w:rPr>
  </w:style>
  <w:style w:type="paragraph" w:customStyle="1" w:styleId="2ba08c9e-b5c5-4104-a344-d5ea161d57d2">
    <w:name w:val="石墨文档引用"/>
    <w:qFormat/>
    <w:pPr>
      <w:pBdr>
        <w:left w:val="single" w:sz="30" w:space="10" w:color="F0F0F0"/>
      </w:pBdr>
    </w:pPr>
    <w:rPr>
      <w:color w:val="ADADAD"/>
    </w:rPr>
  </w:style>
  <w:style w:type="paragraph" w:default="1" w:styleId="c8ad109d-053c-4adf-9a4f-d52ff3a71faf">
    <w:name w:val="Normal"/>
    <w:qFormat/>
    <w:pPr>
      <w:widowControl w:val="0"/>
      <w:jc w:val="both"/>
    </w:pPr>
  </w:style>
  <w:style w:type="character" w:default="1" w:styleId="ece569b1-b394-4421-aec1-a84f74116be6">
    <w:name w:val="Default Paragraph Font"/>
    <w:uiPriority w:val="1"/>
    <w:semiHidden/>
    <w:unhideWhenUsed/>
  </w:style>
  <w:style w:type="table" w:default="1" w:styleId="e285e1cb-0b18-46a4-b951-9bb2bb3c348d">
    <w:name w:val="Normal Table"/>
    <w:uiPriority w:val="99"/>
    <w:semiHidden/>
    <w:unhideWhenUsed/>
    <w:tblPr>
      <w:tblInd w:w="0" w:type="dxa"/>
      <w:tblCellMar>
        <w:top w:w="0" w:type="dxa"/>
        <w:left w:w="108" w:type="dxa"/>
        <w:bottom w:w="0" w:type="dxa"/>
        <w:right w:w="108" w:type="dxa"/>
      </w:tblCellMar>
    </w:tblPr>
  </w:style>
  <w:style w:type="numbering" w:default="1" w:styleId="8a9da22a-6624-4091-932a-ccfb8e7afb53">
    <w:name w:val="No List"/>
    <w:uiPriority w:val="99"/>
    <w:semiHidden/>
    <w:unhideWhenUsed/>
  </w:style>
  <w:style w:type="paragraph" w:customStyle="1" w:styleId="def1e7e7-62fd-499d-92f2-20c1f020298b">
    <w:name w:val="石墨文档正文"/>
    <w:qFormat/>
    <w:rPr>
      <w:szCs w:val="22"/>
    </w:rPr>
  </w:style>
  <w:style w:type="paragraph" w:customStyle="1" w:styleId="cf914df4-6861-4d9c-81c7-65a8560c975c">
    <w:name w:val="石墨文档副标题"/>
    <w:qFormat/>
    <w:rPr>
      <w:color w:val="888888"/>
      <w:sz w:val="48"/>
      <w:szCs w:val="48"/>
    </w:rPr>
  </w:style>
  <w:style w:type="paragraph" w:customStyle="1" w:styleId="02429347-f52f-465c-8a82-b5d3fc68e73e">
    <w:name w:val="石墨文档大标题"/>
    <w:next w:val="a3"/>
    <w:uiPriority w:val="9"/>
    <w:unhideWhenUsed/>
    <w:qFormat/>
    <w:pPr>
      <w:spacing w:before="260" w:after="260"/>
      <w:outlineLvl w:val="0"/>
    </w:pPr>
    <w:rPr>
      <w:b/>
      <w:bCs/>
      <w:sz w:val="40"/>
      <w:szCs w:val="40"/>
    </w:rPr>
  </w:style>
  <w:style w:type="paragraph" w:customStyle="1" w:styleId="b2c3b964-2664-4a9a-a989-7e8ef42dcb21">
    <w:name w:val="石墨文档中标题"/>
    <w:next w:val="a3"/>
    <w:uiPriority w:val="9"/>
    <w:unhideWhenUsed/>
    <w:qFormat/>
    <w:pPr>
      <w:spacing w:before="260" w:after="260"/>
      <w:outlineLvl w:val="1"/>
    </w:pPr>
    <w:rPr>
      <w:b/>
      <w:bCs/>
      <w:sz w:val="36"/>
      <w:szCs w:val="36"/>
    </w:rPr>
  </w:style>
  <w:style w:type="paragraph" w:customStyle="1" w:styleId="a5cd2c50-224b-44ea-98f5-98965f7a9cbc">
    <w:name w:val="石墨文档小标题"/>
    <w:next w:val="a3"/>
    <w:uiPriority w:val="9"/>
    <w:unhideWhenUsed/>
    <w:qFormat/>
    <w:pPr>
      <w:spacing w:before="260" w:after="260"/>
      <w:outlineLvl w:val="2"/>
    </w:pPr>
    <w:rPr>
      <w:b/>
      <w:bCs/>
      <w:sz w:val="32"/>
      <w:szCs w:val="32"/>
    </w:rPr>
  </w:style>
  <w:style w:type="paragraph" w:customStyle="1" w:styleId="8d57406f-ad5a-4139-a169-460fae469e56">
    <w:name w:val="石墨文档标题"/>
    <w:next w:val="a3"/>
    <w:uiPriority w:val="9"/>
    <w:unhideWhenUsed/>
    <w:qFormat/>
    <w:pPr>
      <w:spacing w:before="260" w:after="260"/>
      <w:outlineLvl w:val="3"/>
    </w:pPr>
    <w:rPr>
      <w:b/>
      <w:bCs/>
      <w:sz w:val="56"/>
      <w:szCs w:val="56"/>
    </w:rPr>
  </w:style>
  <w:style w:type="paragraph" w:customStyle="1" w:styleId="46ef1b32-ab1e-48eb-a282-ef8d2863e8f3">
    <w:name w:val="石墨文档引用"/>
    <w:qFormat/>
    <w:pPr>
      <w:pBdr>
        <w:left w:val="single" w:sz="30" w:space="10" w:color="F0F0F0"/>
      </w:pBdr>
    </w:pPr>
    <w:rPr>
      <w:color w:val="ADADAD"/>
    </w:rPr>
  </w:style>
  <w:style w:type="paragraph" w:default="1" w:styleId="bbe67701-f0db-4c96-b0a6-7ed4f6632284">
    <w:name w:val="Normal"/>
    <w:qFormat/>
    <w:pPr>
      <w:widowControl w:val="0"/>
      <w:jc w:val="both"/>
    </w:pPr>
  </w:style>
  <w:style w:type="character" w:default="1" w:styleId="aea61afb-0aa2-4413-ab64-3749ae15a3fa">
    <w:name w:val="Default Paragraph Font"/>
    <w:uiPriority w:val="1"/>
    <w:semiHidden/>
    <w:unhideWhenUsed/>
  </w:style>
  <w:style w:type="table" w:default="1" w:styleId="826d1477-05a5-4d89-bcb2-b9ee90a8898c">
    <w:name w:val="Normal Table"/>
    <w:uiPriority w:val="99"/>
    <w:semiHidden/>
    <w:unhideWhenUsed/>
    <w:tblPr>
      <w:tblInd w:w="0" w:type="dxa"/>
      <w:tblCellMar>
        <w:top w:w="0" w:type="dxa"/>
        <w:left w:w="108" w:type="dxa"/>
        <w:bottom w:w="0" w:type="dxa"/>
        <w:right w:w="108" w:type="dxa"/>
      </w:tblCellMar>
    </w:tblPr>
  </w:style>
  <w:style w:type="numbering" w:default="1" w:styleId="49e97d0a-2607-46d7-894b-09c09356c998">
    <w:name w:val="No List"/>
    <w:uiPriority w:val="99"/>
    <w:semiHidden/>
    <w:unhideWhenUsed/>
  </w:style>
  <w:style w:type="paragraph" w:customStyle="1" w:styleId="23fecdd3-62dc-46ef-ba54-d06389d1b963">
    <w:name w:val="石墨文档正文"/>
    <w:qFormat/>
    <w:rPr>
      <w:szCs w:val="22"/>
    </w:rPr>
  </w:style>
  <w:style w:type="paragraph" w:customStyle="1" w:styleId="bd1bc3bd-808a-433c-9b39-7f9f0d8d0cde">
    <w:name w:val="石墨文档副标题"/>
    <w:qFormat/>
    <w:rPr>
      <w:color w:val="888888"/>
      <w:sz w:val="48"/>
      <w:szCs w:val="48"/>
    </w:rPr>
  </w:style>
  <w:style w:type="paragraph" w:customStyle="1" w:styleId="690a03e3-71fc-4351-9482-d1611bba0ddf">
    <w:name w:val="石墨文档大标题"/>
    <w:next w:val="a3"/>
    <w:uiPriority w:val="9"/>
    <w:unhideWhenUsed/>
    <w:qFormat/>
    <w:pPr>
      <w:spacing w:before="260" w:after="260"/>
      <w:outlineLvl w:val="0"/>
    </w:pPr>
    <w:rPr>
      <w:b/>
      <w:bCs/>
      <w:sz w:val="40"/>
      <w:szCs w:val="40"/>
    </w:rPr>
  </w:style>
  <w:style w:type="paragraph" w:customStyle="1" w:styleId="e5908110-b411-4235-bf9d-40d1c467921f">
    <w:name w:val="石墨文档中标题"/>
    <w:next w:val="a3"/>
    <w:uiPriority w:val="9"/>
    <w:unhideWhenUsed/>
    <w:qFormat/>
    <w:pPr>
      <w:spacing w:before="260" w:after="260"/>
      <w:outlineLvl w:val="1"/>
    </w:pPr>
    <w:rPr>
      <w:b/>
      <w:bCs/>
      <w:sz w:val="36"/>
      <w:szCs w:val="36"/>
    </w:rPr>
  </w:style>
  <w:style w:type="paragraph" w:customStyle="1" w:styleId="ebf61d3e-23c8-42fc-ba66-b69bd3467238">
    <w:name w:val="石墨文档小标题"/>
    <w:next w:val="a3"/>
    <w:uiPriority w:val="9"/>
    <w:unhideWhenUsed/>
    <w:qFormat/>
    <w:pPr>
      <w:spacing w:before="260" w:after="260"/>
      <w:outlineLvl w:val="2"/>
    </w:pPr>
    <w:rPr>
      <w:b/>
      <w:bCs/>
      <w:sz w:val="32"/>
      <w:szCs w:val="32"/>
    </w:rPr>
  </w:style>
  <w:style w:type="paragraph" w:customStyle="1" w:styleId="2ba6d037-8eca-4a8b-aa09-fdb62a5cc24a">
    <w:name w:val="石墨文档标题"/>
    <w:next w:val="a3"/>
    <w:uiPriority w:val="9"/>
    <w:unhideWhenUsed/>
    <w:qFormat/>
    <w:pPr>
      <w:spacing w:before="260" w:after="260"/>
      <w:outlineLvl w:val="3"/>
    </w:pPr>
    <w:rPr>
      <w:b/>
      <w:bCs/>
      <w:sz w:val="56"/>
      <w:szCs w:val="56"/>
    </w:rPr>
  </w:style>
  <w:style w:type="paragraph" w:customStyle="1" w:styleId="351c604b-cec7-484b-8361-c7c3d6686660">
    <w:name w:val="石墨文档引用"/>
    <w:qFormat/>
    <w:pPr>
      <w:pBdr>
        <w:left w:val="single" w:sz="30" w:space="10" w:color="F0F0F0"/>
      </w:pBdr>
    </w:pPr>
    <w:rPr>
      <w:color w:val="ADADAD"/>
    </w:rPr>
  </w:style>
  <w:style w:type="paragraph" w:default="1" w:styleId="53032711-2af2-4373-b2fe-6802c96d76d7">
    <w:name w:val="Normal"/>
    <w:qFormat/>
    <w:pPr>
      <w:widowControl w:val="0"/>
      <w:jc w:val="both"/>
    </w:pPr>
  </w:style>
  <w:style w:type="character" w:default="1" w:styleId="1903ed56-5d8a-42bb-b840-f1f86b4f828f">
    <w:name w:val="Default Paragraph Font"/>
    <w:uiPriority w:val="1"/>
    <w:semiHidden/>
    <w:unhideWhenUsed/>
  </w:style>
  <w:style w:type="table" w:default="1" w:styleId="22e4efa7-f570-4365-a7e3-3a24d532e42e">
    <w:name w:val="Normal Table"/>
    <w:uiPriority w:val="99"/>
    <w:semiHidden/>
    <w:unhideWhenUsed/>
    <w:tblPr>
      <w:tblInd w:w="0" w:type="dxa"/>
      <w:tblCellMar>
        <w:top w:w="0" w:type="dxa"/>
        <w:left w:w="108" w:type="dxa"/>
        <w:bottom w:w="0" w:type="dxa"/>
        <w:right w:w="108" w:type="dxa"/>
      </w:tblCellMar>
    </w:tblPr>
  </w:style>
  <w:style w:type="numbering" w:default="1" w:styleId="a91d8b22-ae36-406c-ab9f-1a4eb95eb05e">
    <w:name w:val="No List"/>
    <w:uiPriority w:val="99"/>
    <w:semiHidden/>
    <w:unhideWhenUsed/>
  </w:style>
  <w:style w:type="paragraph" w:customStyle="1" w:styleId="6783ae05-29b5-48b0-a9f6-c9d7e1eb6b20">
    <w:name w:val="石墨文档正文"/>
    <w:qFormat/>
    <w:rPr>
      <w:szCs w:val="22"/>
    </w:rPr>
  </w:style>
  <w:style w:type="paragraph" w:customStyle="1" w:styleId="8d0be3eb-f3c8-4133-9424-cc8a8f55b035">
    <w:name w:val="石墨文档副标题"/>
    <w:qFormat/>
    <w:rPr>
      <w:color w:val="888888"/>
      <w:sz w:val="48"/>
      <w:szCs w:val="48"/>
    </w:rPr>
  </w:style>
  <w:style w:type="paragraph" w:customStyle="1" w:styleId="b8f84df2-86ba-4bb3-bbc1-5d7a57389413">
    <w:name w:val="石墨文档大标题"/>
    <w:next w:val="a3"/>
    <w:uiPriority w:val="9"/>
    <w:unhideWhenUsed/>
    <w:qFormat/>
    <w:pPr>
      <w:spacing w:before="260" w:after="260"/>
      <w:outlineLvl w:val="0"/>
    </w:pPr>
    <w:rPr>
      <w:b/>
      <w:bCs/>
      <w:sz w:val="40"/>
      <w:szCs w:val="40"/>
    </w:rPr>
  </w:style>
  <w:style w:type="paragraph" w:customStyle="1" w:styleId="5efda4a3-7e96-4287-8f5e-f3b55ae5db9c">
    <w:name w:val="石墨文档中标题"/>
    <w:next w:val="a3"/>
    <w:uiPriority w:val="9"/>
    <w:unhideWhenUsed/>
    <w:qFormat/>
    <w:pPr>
      <w:spacing w:before="260" w:after="260"/>
      <w:outlineLvl w:val="1"/>
    </w:pPr>
    <w:rPr>
      <w:b/>
      <w:bCs/>
      <w:sz w:val="36"/>
      <w:szCs w:val="36"/>
    </w:rPr>
  </w:style>
  <w:style w:type="paragraph" w:customStyle="1" w:styleId="a54808d7-c121-44a1-9457-16b182537f7a">
    <w:name w:val="石墨文档小标题"/>
    <w:next w:val="a3"/>
    <w:uiPriority w:val="9"/>
    <w:unhideWhenUsed/>
    <w:qFormat/>
    <w:pPr>
      <w:spacing w:before="260" w:after="260"/>
      <w:outlineLvl w:val="2"/>
    </w:pPr>
    <w:rPr>
      <w:b/>
      <w:bCs/>
      <w:sz w:val="32"/>
      <w:szCs w:val="32"/>
    </w:rPr>
  </w:style>
  <w:style w:type="paragraph" w:customStyle="1" w:styleId="6238b489-9105-4a80-91c3-3fd8dbaa161f">
    <w:name w:val="石墨文档标题"/>
    <w:next w:val="a3"/>
    <w:uiPriority w:val="9"/>
    <w:unhideWhenUsed/>
    <w:qFormat/>
    <w:pPr>
      <w:spacing w:before="260" w:after="260"/>
      <w:outlineLvl w:val="3"/>
    </w:pPr>
    <w:rPr>
      <w:b/>
      <w:bCs/>
      <w:sz w:val="56"/>
      <w:szCs w:val="56"/>
    </w:rPr>
  </w:style>
  <w:style w:type="paragraph" w:customStyle="1" w:styleId="a425b3ba-e1a2-4e0b-84e1-b292f8a23c81">
    <w:name w:val="石墨文档引用"/>
    <w:qFormat/>
    <w:pPr>
      <w:pBdr>
        <w:left w:val="single" w:sz="30" w:space="10" w:color="F0F0F0"/>
      </w:pBdr>
    </w:pPr>
    <w:rPr>
      <w:color w:val="ADADAD"/>
    </w:rPr>
  </w:style>
  <w:style w:type="paragraph" w:default="1" w:styleId="869070d1-3ef2-4527-bb59-4d7ed5455dd1">
    <w:name w:val="Normal"/>
    <w:qFormat/>
    <w:pPr>
      <w:widowControl w:val="0"/>
      <w:jc w:val="both"/>
    </w:pPr>
  </w:style>
  <w:style w:type="character" w:default="1" w:styleId="44dd540b-7444-48f5-84be-d1f28926867f">
    <w:name w:val="Default Paragraph Font"/>
    <w:uiPriority w:val="1"/>
    <w:semiHidden/>
    <w:unhideWhenUsed/>
  </w:style>
  <w:style w:type="table" w:default="1" w:styleId="f1341c43-e79d-4a9d-9dca-ab089260680c">
    <w:name w:val="Normal Table"/>
    <w:uiPriority w:val="99"/>
    <w:semiHidden/>
    <w:unhideWhenUsed/>
    <w:tblPr>
      <w:tblInd w:w="0" w:type="dxa"/>
      <w:tblCellMar>
        <w:top w:w="0" w:type="dxa"/>
        <w:left w:w="108" w:type="dxa"/>
        <w:bottom w:w="0" w:type="dxa"/>
        <w:right w:w="108" w:type="dxa"/>
      </w:tblCellMar>
    </w:tblPr>
  </w:style>
  <w:style w:type="numbering" w:default="1" w:styleId="b191cb07-2ca5-48d5-accd-fb86a7a255e9">
    <w:name w:val="No List"/>
    <w:uiPriority w:val="99"/>
    <w:semiHidden/>
    <w:unhideWhenUsed/>
  </w:style>
  <w:style w:type="paragraph" w:customStyle="1" w:styleId="4b9c4e42-7eb7-4e44-b65c-095b69796634">
    <w:name w:val="石墨文档正文"/>
    <w:qFormat/>
    <w:rPr>
      <w:szCs w:val="22"/>
    </w:rPr>
  </w:style>
  <w:style w:type="paragraph" w:customStyle="1" w:styleId="5c97352c-f11c-4caf-9c8c-51a13ca94840">
    <w:name w:val="石墨文档副标题"/>
    <w:qFormat/>
    <w:rPr>
      <w:color w:val="888888"/>
      <w:sz w:val="48"/>
      <w:szCs w:val="48"/>
    </w:rPr>
  </w:style>
  <w:style w:type="paragraph" w:customStyle="1" w:styleId="0c8d4a31-eb9a-4e1e-96f7-596eb4b1fb00">
    <w:name w:val="石墨文档大标题"/>
    <w:next w:val="a3"/>
    <w:uiPriority w:val="9"/>
    <w:unhideWhenUsed/>
    <w:qFormat/>
    <w:pPr>
      <w:spacing w:before="260" w:after="260"/>
      <w:outlineLvl w:val="0"/>
    </w:pPr>
    <w:rPr>
      <w:b/>
      <w:bCs/>
      <w:sz w:val="40"/>
      <w:szCs w:val="40"/>
    </w:rPr>
  </w:style>
  <w:style w:type="paragraph" w:customStyle="1" w:styleId="e0ee1b8e-0f93-4a08-8871-77429e5088c2">
    <w:name w:val="石墨文档中标题"/>
    <w:next w:val="a3"/>
    <w:uiPriority w:val="9"/>
    <w:unhideWhenUsed/>
    <w:qFormat/>
    <w:pPr>
      <w:spacing w:before="260" w:after="260"/>
      <w:outlineLvl w:val="1"/>
    </w:pPr>
    <w:rPr>
      <w:b/>
      <w:bCs/>
      <w:sz w:val="36"/>
      <w:szCs w:val="36"/>
    </w:rPr>
  </w:style>
  <w:style w:type="paragraph" w:customStyle="1" w:styleId="643c23b4-9e0c-487a-ac5d-a8c6b1695a66">
    <w:name w:val="石墨文档小标题"/>
    <w:next w:val="a3"/>
    <w:uiPriority w:val="9"/>
    <w:unhideWhenUsed/>
    <w:qFormat/>
    <w:pPr>
      <w:spacing w:before="260" w:after="260"/>
      <w:outlineLvl w:val="2"/>
    </w:pPr>
    <w:rPr>
      <w:b/>
      <w:bCs/>
      <w:sz w:val="32"/>
      <w:szCs w:val="32"/>
    </w:rPr>
  </w:style>
  <w:style w:type="paragraph" w:customStyle="1" w:styleId="d5991789-b676-423b-84bd-114ec185afad">
    <w:name w:val="石墨文档标题"/>
    <w:next w:val="a3"/>
    <w:uiPriority w:val="9"/>
    <w:unhideWhenUsed/>
    <w:qFormat/>
    <w:pPr>
      <w:spacing w:before="260" w:after="260"/>
      <w:outlineLvl w:val="3"/>
    </w:pPr>
    <w:rPr>
      <w:b/>
      <w:bCs/>
      <w:sz w:val="56"/>
      <w:szCs w:val="56"/>
    </w:rPr>
  </w:style>
  <w:style w:type="paragraph" w:customStyle="1" w:styleId="4c902420-89a5-448b-9297-394ee0394d61">
    <w:name w:val="石墨文档引用"/>
    <w:qFormat/>
    <w:pPr>
      <w:pBdr>
        <w:left w:val="single" w:sz="30" w:space="10" w:color="F0F0F0"/>
      </w:pBdr>
    </w:pPr>
    <w:rPr>
      <w:color w:val="ADADAD"/>
    </w:rPr>
  </w:style>
  <w:style w:type="paragraph" w:default="1" w:styleId="099643d3-db24-4bf8-b90d-a3a2e59dd515">
    <w:name w:val="Normal"/>
    <w:qFormat/>
    <w:pPr>
      <w:widowControl w:val="0"/>
      <w:jc w:val="both"/>
    </w:pPr>
  </w:style>
  <w:style w:type="character" w:default="1" w:styleId="458f25d5-91c2-47c2-87b5-7dce198113a6">
    <w:name w:val="Default Paragraph Font"/>
    <w:uiPriority w:val="1"/>
    <w:semiHidden/>
    <w:unhideWhenUsed/>
  </w:style>
  <w:style w:type="table" w:default="1" w:styleId="bda56b5e-85a3-497b-a013-380efecaafb7">
    <w:name w:val="Normal Table"/>
    <w:uiPriority w:val="99"/>
    <w:semiHidden/>
    <w:unhideWhenUsed/>
    <w:tblPr>
      <w:tblInd w:w="0" w:type="dxa"/>
      <w:tblCellMar>
        <w:top w:w="0" w:type="dxa"/>
        <w:left w:w="108" w:type="dxa"/>
        <w:bottom w:w="0" w:type="dxa"/>
        <w:right w:w="108" w:type="dxa"/>
      </w:tblCellMar>
    </w:tblPr>
  </w:style>
  <w:style w:type="numbering" w:default="1" w:styleId="193c5459-ec3d-4a53-bf15-8c78fe62d953">
    <w:name w:val="No List"/>
    <w:uiPriority w:val="99"/>
    <w:semiHidden/>
    <w:unhideWhenUsed/>
  </w:style>
  <w:style w:type="paragraph" w:customStyle="1" w:styleId="05e95594-6b17-4afe-8dbb-bc27e144147e">
    <w:name w:val="石墨文档正文"/>
    <w:qFormat/>
    <w:rPr>
      <w:szCs w:val="22"/>
    </w:rPr>
  </w:style>
  <w:style w:type="paragraph" w:customStyle="1" w:styleId="78ce726d-3a4b-45f5-b3d8-03748f1306da">
    <w:name w:val="石墨文档副标题"/>
    <w:qFormat/>
    <w:rPr>
      <w:color w:val="888888"/>
      <w:sz w:val="48"/>
      <w:szCs w:val="48"/>
    </w:rPr>
  </w:style>
  <w:style w:type="paragraph" w:customStyle="1" w:styleId="aaab3aa1-29ce-42c9-8472-2fe951ae04ed">
    <w:name w:val="石墨文档大标题"/>
    <w:next w:val="a3"/>
    <w:uiPriority w:val="9"/>
    <w:unhideWhenUsed/>
    <w:qFormat/>
    <w:pPr>
      <w:spacing w:before="260" w:after="260"/>
      <w:outlineLvl w:val="0"/>
    </w:pPr>
    <w:rPr>
      <w:b/>
      <w:bCs/>
      <w:sz w:val="40"/>
      <w:szCs w:val="40"/>
    </w:rPr>
  </w:style>
  <w:style w:type="paragraph" w:customStyle="1" w:styleId="3843fd8e-e315-48e0-84cd-85ff785df8f3">
    <w:name w:val="石墨文档中标题"/>
    <w:next w:val="a3"/>
    <w:uiPriority w:val="9"/>
    <w:unhideWhenUsed/>
    <w:qFormat/>
    <w:pPr>
      <w:spacing w:before="260" w:after="260"/>
      <w:outlineLvl w:val="1"/>
    </w:pPr>
    <w:rPr>
      <w:b/>
      <w:bCs/>
      <w:sz w:val="36"/>
      <w:szCs w:val="36"/>
    </w:rPr>
  </w:style>
  <w:style w:type="paragraph" w:customStyle="1" w:styleId="b48c9331-e4fa-4731-b9e0-711f7457d4fd">
    <w:name w:val="石墨文档小标题"/>
    <w:next w:val="a3"/>
    <w:uiPriority w:val="9"/>
    <w:unhideWhenUsed/>
    <w:qFormat/>
    <w:pPr>
      <w:spacing w:before="260" w:after="260"/>
      <w:outlineLvl w:val="2"/>
    </w:pPr>
    <w:rPr>
      <w:b/>
      <w:bCs/>
      <w:sz w:val="32"/>
      <w:szCs w:val="32"/>
    </w:rPr>
  </w:style>
  <w:style w:type="paragraph" w:customStyle="1" w:styleId="67fa46b4-2d20-41ac-a8c9-c57c0872fcd9">
    <w:name w:val="石墨文档标题"/>
    <w:next w:val="a3"/>
    <w:uiPriority w:val="9"/>
    <w:unhideWhenUsed/>
    <w:qFormat/>
    <w:pPr>
      <w:spacing w:before="260" w:after="260"/>
      <w:outlineLvl w:val="3"/>
    </w:pPr>
    <w:rPr>
      <w:b/>
      <w:bCs/>
      <w:sz w:val="56"/>
      <w:szCs w:val="56"/>
    </w:rPr>
  </w:style>
  <w:style w:type="paragraph" w:customStyle="1" w:styleId="d72893fa-98e7-4f59-a877-08ffa7f9c7ec">
    <w:name w:val="石墨文档引用"/>
    <w:qFormat/>
    <w:pPr>
      <w:pBdr>
        <w:left w:val="single" w:sz="30" w:space="10" w:color="F0F0F0"/>
      </w:pBdr>
    </w:pPr>
    <w:rPr>
      <w:color w:val="ADADAD"/>
    </w:rPr>
  </w:style>
  <w:style w:type="paragraph" w:default="1" w:styleId="10e9048b-2339-435f-8a29-0b39619f703f">
    <w:name w:val="Normal"/>
    <w:qFormat/>
    <w:pPr>
      <w:widowControl w:val="0"/>
      <w:jc w:val="both"/>
    </w:pPr>
  </w:style>
  <w:style w:type="character" w:default="1" w:styleId="b8146250-c311-4ce3-981e-4133c2f88d88">
    <w:name w:val="Default Paragraph Font"/>
    <w:uiPriority w:val="1"/>
    <w:semiHidden/>
    <w:unhideWhenUsed/>
  </w:style>
  <w:style w:type="table" w:default="1" w:styleId="bf7df360-a75c-49cf-a9d8-c9c5a82d03c4">
    <w:name w:val="Normal Table"/>
    <w:uiPriority w:val="99"/>
    <w:semiHidden/>
    <w:unhideWhenUsed/>
    <w:tblPr>
      <w:tblInd w:w="0" w:type="dxa"/>
      <w:tblCellMar>
        <w:top w:w="0" w:type="dxa"/>
        <w:left w:w="108" w:type="dxa"/>
        <w:bottom w:w="0" w:type="dxa"/>
        <w:right w:w="108" w:type="dxa"/>
      </w:tblCellMar>
    </w:tblPr>
  </w:style>
  <w:style w:type="numbering" w:default="1" w:styleId="8ebad4c2-9f9c-41a7-ac1f-bbae13a45fb9">
    <w:name w:val="No List"/>
    <w:uiPriority w:val="99"/>
    <w:semiHidden/>
    <w:unhideWhenUsed/>
  </w:style>
  <w:style w:type="paragraph" w:customStyle="1" w:styleId="e3cac1b5-87cf-4d9f-b794-dd6fd75625aa">
    <w:name w:val="石墨文档正文"/>
    <w:qFormat/>
    <w:rPr>
      <w:szCs w:val="22"/>
    </w:rPr>
  </w:style>
  <w:style w:type="paragraph" w:customStyle="1" w:styleId="b26de89d-6af7-4f86-881b-42b46072ebb8">
    <w:name w:val="石墨文档副标题"/>
    <w:qFormat/>
    <w:rPr>
      <w:color w:val="888888"/>
      <w:sz w:val="48"/>
      <w:szCs w:val="48"/>
    </w:rPr>
  </w:style>
  <w:style w:type="paragraph" w:customStyle="1" w:styleId="67debaf7-8563-4f87-a65c-317cff9b19d6">
    <w:name w:val="石墨文档大标题"/>
    <w:next w:val="a3"/>
    <w:uiPriority w:val="9"/>
    <w:unhideWhenUsed/>
    <w:qFormat/>
    <w:pPr>
      <w:spacing w:before="260" w:after="260"/>
      <w:outlineLvl w:val="0"/>
    </w:pPr>
    <w:rPr>
      <w:b/>
      <w:bCs/>
      <w:sz w:val="40"/>
      <w:szCs w:val="40"/>
    </w:rPr>
  </w:style>
  <w:style w:type="paragraph" w:customStyle="1" w:styleId="91f5d2ac-9bec-4761-8bdf-c4170937449f">
    <w:name w:val="石墨文档中标题"/>
    <w:next w:val="a3"/>
    <w:uiPriority w:val="9"/>
    <w:unhideWhenUsed/>
    <w:qFormat/>
    <w:pPr>
      <w:spacing w:before="260" w:after="260"/>
      <w:outlineLvl w:val="1"/>
    </w:pPr>
    <w:rPr>
      <w:b/>
      <w:bCs/>
      <w:sz w:val="36"/>
      <w:szCs w:val="36"/>
    </w:rPr>
  </w:style>
  <w:style w:type="paragraph" w:customStyle="1" w:styleId="402fda99-a1af-4ce2-849b-8a8d1af52aed">
    <w:name w:val="石墨文档小标题"/>
    <w:next w:val="a3"/>
    <w:uiPriority w:val="9"/>
    <w:unhideWhenUsed/>
    <w:qFormat/>
    <w:pPr>
      <w:spacing w:before="260" w:after="260"/>
      <w:outlineLvl w:val="2"/>
    </w:pPr>
    <w:rPr>
      <w:b/>
      <w:bCs/>
      <w:sz w:val="32"/>
      <w:szCs w:val="32"/>
    </w:rPr>
  </w:style>
  <w:style w:type="paragraph" w:customStyle="1" w:styleId="30fad9a4-9d1a-4f48-8733-f4202e6874f8">
    <w:name w:val="石墨文档标题"/>
    <w:next w:val="a3"/>
    <w:uiPriority w:val="9"/>
    <w:unhideWhenUsed/>
    <w:qFormat/>
    <w:pPr>
      <w:spacing w:before="260" w:after="260"/>
      <w:outlineLvl w:val="3"/>
    </w:pPr>
    <w:rPr>
      <w:b/>
      <w:bCs/>
      <w:sz w:val="56"/>
      <w:szCs w:val="56"/>
    </w:rPr>
  </w:style>
  <w:style w:type="paragraph" w:customStyle="1" w:styleId="e6892cfc-480c-4c54-bcc2-aa23339fe4c8">
    <w:name w:val="石墨文档引用"/>
    <w:qFormat/>
    <w:pPr>
      <w:pBdr>
        <w:left w:val="single" w:sz="30" w:space="10" w:color="F0F0F0"/>
      </w:pBdr>
    </w:pPr>
    <w:rPr>
      <w:color w:val="ADADAD"/>
    </w:rPr>
  </w:style>
  <w:style w:type="paragraph" w:default="1" w:styleId="d4e36fcf-eda9-414d-82ad-cd4204d04815">
    <w:name w:val="Normal"/>
    <w:qFormat/>
    <w:pPr>
      <w:widowControl w:val="0"/>
      <w:jc w:val="both"/>
    </w:pPr>
  </w:style>
  <w:style w:type="character" w:default="1" w:styleId="f2ee2657-d980-4c3b-abe9-ef3eacdd2ed6">
    <w:name w:val="Default Paragraph Font"/>
    <w:uiPriority w:val="1"/>
    <w:semiHidden/>
    <w:unhideWhenUsed/>
  </w:style>
  <w:style w:type="table" w:default="1" w:styleId="cb784d53-088d-4e6b-9550-882502a67070">
    <w:name w:val="Normal Table"/>
    <w:uiPriority w:val="99"/>
    <w:semiHidden/>
    <w:unhideWhenUsed/>
    <w:tblPr>
      <w:tblInd w:w="0" w:type="dxa"/>
      <w:tblCellMar>
        <w:top w:w="0" w:type="dxa"/>
        <w:left w:w="108" w:type="dxa"/>
        <w:bottom w:w="0" w:type="dxa"/>
        <w:right w:w="108" w:type="dxa"/>
      </w:tblCellMar>
    </w:tblPr>
  </w:style>
  <w:style w:type="numbering" w:default="1" w:styleId="c809b13e-a0c4-4081-9900-aec6a39e3dfa">
    <w:name w:val="No List"/>
    <w:uiPriority w:val="99"/>
    <w:semiHidden/>
    <w:unhideWhenUsed/>
  </w:style>
  <w:style w:type="paragraph" w:customStyle="1" w:styleId="a6f25449-8924-4705-a650-1a4ed3bd8b09">
    <w:name w:val="石墨文档正文"/>
    <w:qFormat/>
    <w:rPr>
      <w:szCs w:val="22"/>
    </w:rPr>
  </w:style>
  <w:style w:type="paragraph" w:customStyle="1" w:styleId="67be0d7a-3898-4596-85a6-e788593e211c">
    <w:name w:val="石墨文档副标题"/>
    <w:qFormat/>
    <w:rPr>
      <w:color w:val="888888"/>
      <w:sz w:val="48"/>
      <w:szCs w:val="48"/>
    </w:rPr>
  </w:style>
  <w:style w:type="paragraph" w:customStyle="1" w:styleId="1b0a5cbb-3b7b-47ab-94a5-8a71f6bebd8d">
    <w:name w:val="石墨文档大标题"/>
    <w:next w:val="a3"/>
    <w:uiPriority w:val="9"/>
    <w:unhideWhenUsed/>
    <w:qFormat/>
    <w:pPr>
      <w:spacing w:before="260" w:after="260"/>
      <w:outlineLvl w:val="0"/>
    </w:pPr>
    <w:rPr>
      <w:b/>
      <w:bCs/>
      <w:sz w:val="40"/>
      <w:szCs w:val="40"/>
    </w:rPr>
  </w:style>
  <w:style w:type="paragraph" w:customStyle="1" w:styleId="ee09f383-ebcf-4690-86f3-8fd33f784d5d">
    <w:name w:val="石墨文档中标题"/>
    <w:next w:val="a3"/>
    <w:uiPriority w:val="9"/>
    <w:unhideWhenUsed/>
    <w:qFormat/>
    <w:pPr>
      <w:spacing w:before="260" w:after="260"/>
      <w:outlineLvl w:val="1"/>
    </w:pPr>
    <w:rPr>
      <w:b/>
      <w:bCs/>
      <w:sz w:val="36"/>
      <w:szCs w:val="36"/>
    </w:rPr>
  </w:style>
  <w:style w:type="paragraph" w:customStyle="1" w:styleId="91304e0b-a267-42e1-a854-c4b51d63740f">
    <w:name w:val="石墨文档小标题"/>
    <w:next w:val="a3"/>
    <w:uiPriority w:val="9"/>
    <w:unhideWhenUsed/>
    <w:qFormat/>
    <w:pPr>
      <w:spacing w:before="260" w:after="260"/>
      <w:outlineLvl w:val="2"/>
    </w:pPr>
    <w:rPr>
      <w:b/>
      <w:bCs/>
      <w:sz w:val="32"/>
      <w:szCs w:val="32"/>
    </w:rPr>
  </w:style>
  <w:style w:type="paragraph" w:customStyle="1" w:styleId="031d1c15-ab43-42af-a81b-07776486d076">
    <w:name w:val="石墨文档标题"/>
    <w:next w:val="a3"/>
    <w:uiPriority w:val="9"/>
    <w:unhideWhenUsed/>
    <w:qFormat/>
    <w:pPr>
      <w:spacing w:before="260" w:after="260"/>
      <w:outlineLvl w:val="3"/>
    </w:pPr>
    <w:rPr>
      <w:b/>
      <w:bCs/>
      <w:sz w:val="56"/>
      <w:szCs w:val="56"/>
    </w:rPr>
  </w:style>
  <w:style w:type="paragraph" w:customStyle="1" w:styleId="32b2d193-a989-4963-b7ec-ad2d7697bfa1">
    <w:name w:val="石墨文档引用"/>
    <w:qFormat/>
    <w:pPr>
      <w:pBdr>
        <w:left w:val="single" w:sz="30" w:space="10" w:color="F0F0F0"/>
      </w:pBdr>
    </w:pPr>
    <w:rPr>
      <w:color w:val="ADADAD"/>
    </w:rPr>
  </w:style>
  <w:style w:type="paragraph" w:default="1" w:styleId="66d9a7df-ad80-45c9-a91c-5fe396f2829d">
    <w:name w:val="Normal"/>
    <w:qFormat/>
    <w:pPr>
      <w:widowControl w:val="0"/>
      <w:jc w:val="both"/>
    </w:pPr>
  </w:style>
  <w:style w:type="character" w:default="1" w:styleId="c24dd1c5-dd4b-4dc3-9320-9b4c10f6f6ad">
    <w:name w:val="Default Paragraph Font"/>
    <w:uiPriority w:val="1"/>
    <w:semiHidden/>
    <w:unhideWhenUsed/>
  </w:style>
  <w:style w:type="table" w:default="1" w:styleId="a9d844b2-d295-4a0a-8a8d-8026e6004f5d">
    <w:name w:val="Normal Table"/>
    <w:uiPriority w:val="99"/>
    <w:semiHidden/>
    <w:unhideWhenUsed/>
    <w:tblPr>
      <w:tblInd w:w="0" w:type="dxa"/>
      <w:tblCellMar>
        <w:top w:w="0" w:type="dxa"/>
        <w:left w:w="108" w:type="dxa"/>
        <w:bottom w:w="0" w:type="dxa"/>
        <w:right w:w="108" w:type="dxa"/>
      </w:tblCellMar>
    </w:tblPr>
  </w:style>
  <w:style w:type="numbering" w:default="1" w:styleId="11c245cf-a847-4f72-a206-aa631740ed9d">
    <w:name w:val="No List"/>
    <w:uiPriority w:val="99"/>
    <w:semiHidden/>
    <w:unhideWhenUsed/>
  </w:style>
  <w:style w:type="paragraph" w:customStyle="1" w:styleId="35beb133-7413-42cd-8e65-aaba23400176">
    <w:name w:val="石墨文档正文"/>
    <w:qFormat/>
    <w:rPr>
      <w:szCs w:val="22"/>
    </w:rPr>
  </w:style>
  <w:style w:type="paragraph" w:customStyle="1" w:styleId="0f5b9680-2b78-40c4-855e-f375cab88bbb">
    <w:name w:val="石墨文档副标题"/>
    <w:qFormat/>
    <w:rPr>
      <w:color w:val="888888"/>
      <w:sz w:val="48"/>
      <w:szCs w:val="48"/>
    </w:rPr>
  </w:style>
  <w:style w:type="paragraph" w:customStyle="1" w:styleId="4ae4d36e-18a2-436c-a6aa-081421d59e31">
    <w:name w:val="石墨文档大标题"/>
    <w:next w:val="a3"/>
    <w:uiPriority w:val="9"/>
    <w:unhideWhenUsed/>
    <w:qFormat/>
    <w:pPr>
      <w:spacing w:before="260" w:after="260"/>
      <w:outlineLvl w:val="0"/>
    </w:pPr>
    <w:rPr>
      <w:b/>
      <w:bCs/>
      <w:sz w:val="40"/>
      <w:szCs w:val="40"/>
    </w:rPr>
  </w:style>
  <w:style w:type="paragraph" w:customStyle="1" w:styleId="9209bb36-742a-4deb-908e-2c86ee38536c">
    <w:name w:val="石墨文档中标题"/>
    <w:next w:val="a3"/>
    <w:uiPriority w:val="9"/>
    <w:unhideWhenUsed/>
    <w:qFormat/>
    <w:pPr>
      <w:spacing w:before="260" w:after="260"/>
      <w:outlineLvl w:val="1"/>
    </w:pPr>
    <w:rPr>
      <w:b/>
      <w:bCs/>
      <w:sz w:val="36"/>
      <w:szCs w:val="36"/>
    </w:rPr>
  </w:style>
  <w:style w:type="paragraph" w:customStyle="1" w:styleId="879c3ae4-1736-4b02-a84b-f54b7a6c28bc">
    <w:name w:val="石墨文档小标题"/>
    <w:next w:val="a3"/>
    <w:uiPriority w:val="9"/>
    <w:unhideWhenUsed/>
    <w:qFormat/>
    <w:pPr>
      <w:spacing w:before="260" w:after="260"/>
      <w:outlineLvl w:val="2"/>
    </w:pPr>
    <w:rPr>
      <w:b/>
      <w:bCs/>
      <w:sz w:val="32"/>
      <w:szCs w:val="32"/>
    </w:rPr>
  </w:style>
  <w:style w:type="paragraph" w:customStyle="1" w:styleId="58b2101d-c906-451a-a64b-38879812bbc4">
    <w:name w:val="石墨文档标题"/>
    <w:next w:val="a3"/>
    <w:uiPriority w:val="9"/>
    <w:unhideWhenUsed/>
    <w:qFormat/>
    <w:pPr>
      <w:spacing w:before="260" w:after="260"/>
      <w:outlineLvl w:val="3"/>
    </w:pPr>
    <w:rPr>
      <w:b/>
      <w:bCs/>
      <w:sz w:val="56"/>
      <w:szCs w:val="56"/>
    </w:rPr>
  </w:style>
  <w:style w:type="paragraph" w:customStyle="1" w:styleId="6599a725-d014-4a0a-81bd-135e0e9fd295">
    <w:name w:val="石墨文档引用"/>
    <w:qFormat/>
    <w:pPr>
      <w:pBdr>
        <w:left w:val="single" w:sz="30" w:space="10" w:color="F0F0F0"/>
      </w:pBdr>
    </w:pPr>
    <w:rPr>
      <w:color w:val="ADADAD"/>
    </w:rPr>
  </w:style>
  <w:style w:type="paragraph" w:default="1" w:styleId="1ad99902-1487-4338-84a7-c02b91788416">
    <w:name w:val="Normal"/>
    <w:qFormat/>
    <w:pPr>
      <w:widowControl w:val="0"/>
      <w:jc w:val="both"/>
    </w:pPr>
  </w:style>
  <w:style w:type="character" w:default="1" w:styleId="1ac60329-0822-465b-bd90-b16156555d50">
    <w:name w:val="Default Paragraph Font"/>
    <w:uiPriority w:val="1"/>
    <w:semiHidden/>
    <w:unhideWhenUsed/>
  </w:style>
  <w:style w:type="table" w:default="1" w:styleId="37e085ed-fc91-4d75-9b96-81d18149c25a">
    <w:name w:val="Normal Table"/>
    <w:uiPriority w:val="99"/>
    <w:semiHidden/>
    <w:unhideWhenUsed/>
    <w:tblPr>
      <w:tblInd w:w="0" w:type="dxa"/>
      <w:tblCellMar>
        <w:top w:w="0" w:type="dxa"/>
        <w:left w:w="108" w:type="dxa"/>
        <w:bottom w:w="0" w:type="dxa"/>
        <w:right w:w="108" w:type="dxa"/>
      </w:tblCellMar>
    </w:tblPr>
  </w:style>
  <w:style w:type="numbering" w:default="1" w:styleId="31dd85ad-322c-4db3-828b-a94d2b97e64d">
    <w:name w:val="No List"/>
    <w:uiPriority w:val="99"/>
    <w:semiHidden/>
    <w:unhideWhenUsed/>
  </w:style>
  <w:style w:type="paragraph" w:customStyle="1" w:styleId="908dd25c-f66b-4639-86ad-8a3101e4c194">
    <w:name w:val="石墨文档正文"/>
    <w:qFormat/>
    <w:rPr>
      <w:szCs w:val="22"/>
    </w:rPr>
  </w:style>
  <w:style w:type="paragraph" w:customStyle="1" w:styleId="6932e071-52c3-4319-8a1d-a14dda8667cd">
    <w:name w:val="石墨文档副标题"/>
    <w:qFormat/>
    <w:rPr>
      <w:color w:val="888888"/>
      <w:sz w:val="48"/>
      <w:szCs w:val="48"/>
    </w:rPr>
  </w:style>
  <w:style w:type="paragraph" w:customStyle="1" w:styleId="a5447869-fc29-4fc2-8745-6ac61ece1ddb">
    <w:name w:val="石墨文档大标题"/>
    <w:next w:val="a3"/>
    <w:uiPriority w:val="9"/>
    <w:unhideWhenUsed/>
    <w:qFormat/>
    <w:pPr>
      <w:spacing w:before="260" w:after="260"/>
      <w:outlineLvl w:val="0"/>
    </w:pPr>
    <w:rPr>
      <w:b/>
      <w:bCs/>
      <w:sz w:val="40"/>
      <w:szCs w:val="40"/>
    </w:rPr>
  </w:style>
  <w:style w:type="paragraph" w:customStyle="1" w:styleId="c6cac9fd-cb90-410b-97a2-bb17d5e59273">
    <w:name w:val="石墨文档中标题"/>
    <w:next w:val="a3"/>
    <w:uiPriority w:val="9"/>
    <w:unhideWhenUsed/>
    <w:qFormat/>
    <w:pPr>
      <w:spacing w:before="260" w:after="260"/>
      <w:outlineLvl w:val="1"/>
    </w:pPr>
    <w:rPr>
      <w:b/>
      <w:bCs/>
      <w:sz w:val="36"/>
      <w:szCs w:val="36"/>
    </w:rPr>
  </w:style>
  <w:style w:type="paragraph" w:customStyle="1" w:styleId="89b4e857-0256-4911-87cc-adc8c2df84ca">
    <w:name w:val="石墨文档小标题"/>
    <w:next w:val="a3"/>
    <w:uiPriority w:val="9"/>
    <w:unhideWhenUsed/>
    <w:qFormat/>
    <w:pPr>
      <w:spacing w:before="260" w:after="260"/>
      <w:outlineLvl w:val="2"/>
    </w:pPr>
    <w:rPr>
      <w:b/>
      <w:bCs/>
      <w:sz w:val="32"/>
      <w:szCs w:val="32"/>
    </w:rPr>
  </w:style>
  <w:style w:type="paragraph" w:customStyle="1" w:styleId="12c6308f-d2b7-4aa2-8198-27e1b2eab799">
    <w:name w:val="石墨文档标题"/>
    <w:next w:val="a3"/>
    <w:uiPriority w:val="9"/>
    <w:unhideWhenUsed/>
    <w:qFormat/>
    <w:pPr>
      <w:spacing w:before="260" w:after="260"/>
      <w:outlineLvl w:val="3"/>
    </w:pPr>
    <w:rPr>
      <w:b/>
      <w:bCs/>
      <w:sz w:val="56"/>
      <w:szCs w:val="56"/>
    </w:rPr>
  </w:style>
  <w:style w:type="paragraph" w:customStyle="1" w:styleId="10285f9f-a276-43a3-8703-fbdad42b63d3">
    <w:name w:val="石墨文档引用"/>
    <w:qFormat/>
    <w:pPr>
      <w:pBdr>
        <w:left w:val="single" w:sz="30" w:space="10" w:color="F0F0F0"/>
      </w:pBdr>
    </w:pPr>
    <w:rPr>
      <w:color w:val="ADADAD"/>
    </w:rPr>
  </w:style>
  <w:style w:type="paragraph" w:default="1" w:styleId="1a132222-a5a0-4fde-93cd-94528c34a8f9">
    <w:name w:val="Normal"/>
    <w:qFormat/>
    <w:pPr>
      <w:widowControl w:val="0"/>
      <w:jc w:val="both"/>
    </w:pPr>
  </w:style>
  <w:style w:type="character" w:default="1" w:styleId="2efe1be7-886d-4c5e-82a3-2af914087399">
    <w:name w:val="Default Paragraph Font"/>
    <w:uiPriority w:val="1"/>
    <w:semiHidden/>
    <w:unhideWhenUsed/>
  </w:style>
  <w:style w:type="table" w:default="1" w:styleId="510d8ef7-900d-46f7-af6f-c77ff4b1459f">
    <w:name w:val="Normal Table"/>
    <w:uiPriority w:val="99"/>
    <w:semiHidden/>
    <w:unhideWhenUsed/>
    <w:tblPr>
      <w:tblInd w:w="0" w:type="dxa"/>
      <w:tblCellMar>
        <w:top w:w="0" w:type="dxa"/>
        <w:left w:w="108" w:type="dxa"/>
        <w:bottom w:w="0" w:type="dxa"/>
        <w:right w:w="108" w:type="dxa"/>
      </w:tblCellMar>
    </w:tblPr>
  </w:style>
  <w:style w:type="numbering" w:default="1" w:styleId="c4cb8ff6-448d-4f5f-8685-58af58b5bcc4">
    <w:name w:val="No List"/>
    <w:uiPriority w:val="99"/>
    <w:semiHidden/>
    <w:unhideWhenUsed/>
  </w:style>
  <w:style w:type="paragraph" w:customStyle="1" w:styleId="fe6c6176-cc6c-4ff5-b893-8cee5b07618c">
    <w:name w:val="石墨文档正文"/>
    <w:qFormat/>
    <w:rPr>
      <w:szCs w:val="22"/>
    </w:rPr>
  </w:style>
  <w:style w:type="paragraph" w:customStyle="1" w:styleId="ca87be53-e923-4e91-b7fb-363a6dce0ab0">
    <w:name w:val="石墨文档副标题"/>
    <w:qFormat/>
    <w:rPr>
      <w:color w:val="888888"/>
      <w:sz w:val="48"/>
      <w:szCs w:val="48"/>
    </w:rPr>
  </w:style>
  <w:style w:type="paragraph" w:customStyle="1" w:styleId="a99886aa-60f5-4da6-9794-b86d14a1a5ef">
    <w:name w:val="石墨文档大标题"/>
    <w:next w:val="a3"/>
    <w:uiPriority w:val="9"/>
    <w:unhideWhenUsed/>
    <w:qFormat/>
    <w:pPr>
      <w:spacing w:before="260" w:after="260"/>
      <w:outlineLvl w:val="0"/>
    </w:pPr>
    <w:rPr>
      <w:b/>
      <w:bCs/>
      <w:sz w:val="40"/>
      <w:szCs w:val="40"/>
    </w:rPr>
  </w:style>
  <w:style w:type="paragraph" w:customStyle="1" w:styleId="b952023a-0fc8-42bb-b3a4-5bab1e461995">
    <w:name w:val="石墨文档中标题"/>
    <w:next w:val="a3"/>
    <w:uiPriority w:val="9"/>
    <w:unhideWhenUsed/>
    <w:qFormat/>
    <w:pPr>
      <w:spacing w:before="260" w:after="260"/>
      <w:outlineLvl w:val="1"/>
    </w:pPr>
    <w:rPr>
      <w:b/>
      <w:bCs/>
      <w:sz w:val="36"/>
      <w:szCs w:val="36"/>
    </w:rPr>
  </w:style>
  <w:style w:type="paragraph" w:customStyle="1" w:styleId="2b76018e-9599-4f50-b364-b4896c10c23b">
    <w:name w:val="石墨文档小标题"/>
    <w:next w:val="a3"/>
    <w:uiPriority w:val="9"/>
    <w:unhideWhenUsed/>
    <w:qFormat/>
    <w:pPr>
      <w:spacing w:before="260" w:after="260"/>
      <w:outlineLvl w:val="2"/>
    </w:pPr>
    <w:rPr>
      <w:b/>
      <w:bCs/>
      <w:sz w:val="32"/>
      <w:szCs w:val="32"/>
    </w:rPr>
  </w:style>
  <w:style w:type="paragraph" w:customStyle="1" w:styleId="77c44653-5a0f-4c2b-9a4c-16de57a42081">
    <w:name w:val="石墨文档标题"/>
    <w:next w:val="a3"/>
    <w:uiPriority w:val="9"/>
    <w:unhideWhenUsed/>
    <w:qFormat/>
    <w:pPr>
      <w:spacing w:before="260" w:after="260"/>
      <w:outlineLvl w:val="3"/>
    </w:pPr>
    <w:rPr>
      <w:b/>
      <w:bCs/>
      <w:sz w:val="56"/>
      <w:szCs w:val="56"/>
    </w:rPr>
  </w:style>
  <w:style w:type="paragraph" w:customStyle="1" w:styleId="0f62c48f-ef74-4dc2-8bd3-1e4e91d26418">
    <w:name w:val="石墨文档引用"/>
    <w:qFormat/>
    <w:pPr>
      <w:pBdr>
        <w:left w:val="single" w:sz="30" w:space="10" w:color="F0F0F0"/>
      </w:pBdr>
    </w:pPr>
    <w:rPr>
      <w:color w:val="ADADAD"/>
    </w:rPr>
  </w:style>
  <w:style w:type="paragraph" w:default="1" w:styleId="ab28d31f-4d7b-4354-977b-47eefc9ce626">
    <w:name w:val="Normal"/>
    <w:qFormat/>
    <w:pPr>
      <w:widowControl w:val="0"/>
      <w:jc w:val="both"/>
    </w:pPr>
  </w:style>
  <w:style w:type="character" w:default="1" w:styleId="4199d563-c0ce-42a1-baff-163cf9b0fe8b">
    <w:name w:val="Default Paragraph Font"/>
    <w:uiPriority w:val="1"/>
    <w:semiHidden/>
    <w:unhideWhenUsed/>
  </w:style>
  <w:style w:type="table" w:default="1" w:styleId="421096a4-8787-4a69-9799-f0acc66b8959">
    <w:name w:val="Normal Table"/>
    <w:uiPriority w:val="99"/>
    <w:semiHidden/>
    <w:unhideWhenUsed/>
    <w:tblPr>
      <w:tblInd w:w="0" w:type="dxa"/>
      <w:tblCellMar>
        <w:top w:w="0" w:type="dxa"/>
        <w:left w:w="108" w:type="dxa"/>
        <w:bottom w:w="0" w:type="dxa"/>
        <w:right w:w="108" w:type="dxa"/>
      </w:tblCellMar>
    </w:tblPr>
  </w:style>
  <w:style w:type="numbering" w:default="1" w:styleId="ead38246-c0f1-476d-9fe6-e2f3927e237b">
    <w:name w:val="No List"/>
    <w:uiPriority w:val="99"/>
    <w:semiHidden/>
    <w:unhideWhenUsed/>
  </w:style>
  <w:style w:type="paragraph" w:customStyle="1" w:styleId="c14fed48-1dd0-4a9f-b462-f977afea437f">
    <w:name w:val="石墨文档正文"/>
    <w:qFormat/>
    <w:rPr>
      <w:szCs w:val="22"/>
    </w:rPr>
  </w:style>
  <w:style w:type="paragraph" w:customStyle="1" w:styleId="3c17df9b-b338-40f2-8394-40e38c66d624">
    <w:name w:val="石墨文档副标题"/>
    <w:qFormat/>
    <w:rPr>
      <w:color w:val="888888"/>
      <w:sz w:val="48"/>
      <w:szCs w:val="48"/>
    </w:rPr>
  </w:style>
  <w:style w:type="paragraph" w:customStyle="1" w:styleId="477fe251-b751-4620-b8b6-5c19314b9c59">
    <w:name w:val="石墨文档大标题"/>
    <w:next w:val="a3"/>
    <w:uiPriority w:val="9"/>
    <w:unhideWhenUsed/>
    <w:qFormat/>
    <w:pPr>
      <w:spacing w:before="260" w:after="260"/>
      <w:outlineLvl w:val="0"/>
    </w:pPr>
    <w:rPr>
      <w:b/>
      <w:bCs/>
      <w:sz w:val="40"/>
      <w:szCs w:val="40"/>
    </w:rPr>
  </w:style>
  <w:style w:type="paragraph" w:customStyle="1" w:styleId="f041b097-d26f-4bb0-932d-15bad118ec0e">
    <w:name w:val="石墨文档中标题"/>
    <w:next w:val="a3"/>
    <w:uiPriority w:val="9"/>
    <w:unhideWhenUsed/>
    <w:qFormat/>
    <w:pPr>
      <w:spacing w:before="260" w:after="260"/>
      <w:outlineLvl w:val="1"/>
    </w:pPr>
    <w:rPr>
      <w:b/>
      <w:bCs/>
      <w:sz w:val="36"/>
      <w:szCs w:val="36"/>
    </w:rPr>
  </w:style>
  <w:style w:type="paragraph" w:customStyle="1" w:styleId="fccbd1c6-2f1a-4221-ac72-d3bb7ad89e8c">
    <w:name w:val="石墨文档小标题"/>
    <w:next w:val="a3"/>
    <w:uiPriority w:val="9"/>
    <w:unhideWhenUsed/>
    <w:qFormat/>
    <w:pPr>
      <w:spacing w:before="260" w:after="260"/>
      <w:outlineLvl w:val="2"/>
    </w:pPr>
    <w:rPr>
      <w:b/>
      <w:bCs/>
      <w:sz w:val="32"/>
      <w:szCs w:val="32"/>
    </w:rPr>
  </w:style>
  <w:style w:type="paragraph" w:customStyle="1" w:styleId="f9fe3390-c13e-4c62-82ff-a9c4365f7e34">
    <w:name w:val="石墨文档标题"/>
    <w:next w:val="a3"/>
    <w:uiPriority w:val="9"/>
    <w:unhideWhenUsed/>
    <w:qFormat/>
    <w:pPr>
      <w:spacing w:before="260" w:after="260"/>
      <w:outlineLvl w:val="3"/>
    </w:pPr>
    <w:rPr>
      <w:b/>
      <w:bCs/>
      <w:sz w:val="56"/>
      <w:szCs w:val="56"/>
    </w:rPr>
  </w:style>
  <w:style w:type="paragraph" w:customStyle="1" w:styleId="b198d2b1-c94e-46b7-9221-007c2ebd0302">
    <w:name w:val="石墨文档引用"/>
    <w:qFormat/>
    <w:pPr>
      <w:pBdr>
        <w:left w:val="single" w:sz="30" w:space="10" w:color="F0F0F0"/>
      </w:pBdr>
    </w:pPr>
    <w:rPr>
      <w:color w:val="ADADAD"/>
    </w:rPr>
  </w:style>
  <w:style w:type="paragraph" w:default="1" w:styleId="e40c975e-a78b-4b2a-bd3f-e791bf12106d">
    <w:name w:val="Normal"/>
    <w:qFormat/>
    <w:pPr>
      <w:widowControl w:val="0"/>
      <w:jc w:val="both"/>
    </w:pPr>
  </w:style>
  <w:style w:type="character" w:default="1" w:styleId="76de22b8-167d-45f9-a1fd-59e4e326ded1">
    <w:name w:val="Default Paragraph Font"/>
    <w:uiPriority w:val="1"/>
    <w:semiHidden/>
    <w:unhideWhenUsed/>
  </w:style>
  <w:style w:type="table" w:default="1" w:styleId="31818619-62ad-422f-b67d-805934074727">
    <w:name w:val="Normal Table"/>
    <w:uiPriority w:val="99"/>
    <w:semiHidden/>
    <w:unhideWhenUsed/>
    <w:tblPr>
      <w:tblInd w:w="0" w:type="dxa"/>
      <w:tblCellMar>
        <w:top w:w="0" w:type="dxa"/>
        <w:left w:w="108" w:type="dxa"/>
        <w:bottom w:w="0" w:type="dxa"/>
        <w:right w:w="108" w:type="dxa"/>
      </w:tblCellMar>
    </w:tblPr>
  </w:style>
  <w:style w:type="numbering" w:default="1" w:styleId="1e114a85-7a60-4dce-96db-19a034e75c3c">
    <w:name w:val="No List"/>
    <w:uiPriority w:val="99"/>
    <w:semiHidden/>
    <w:unhideWhenUsed/>
  </w:style>
  <w:style w:type="paragraph" w:customStyle="1" w:styleId="d701907e-30b3-45ef-b0de-c2f5a238c6c3">
    <w:name w:val="石墨文档正文"/>
    <w:qFormat/>
    <w:rPr>
      <w:szCs w:val="22"/>
    </w:rPr>
  </w:style>
  <w:style w:type="paragraph" w:customStyle="1" w:styleId="2c370d52-cc40-48be-a8cc-da7eddecf31f">
    <w:name w:val="石墨文档副标题"/>
    <w:qFormat/>
    <w:rPr>
      <w:color w:val="888888"/>
      <w:sz w:val="48"/>
      <w:szCs w:val="48"/>
    </w:rPr>
  </w:style>
  <w:style w:type="paragraph" w:customStyle="1" w:styleId="3d68a51c-b3cf-4d9f-a818-d5bd70bcd289">
    <w:name w:val="石墨文档大标题"/>
    <w:next w:val="a3"/>
    <w:uiPriority w:val="9"/>
    <w:unhideWhenUsed/>
    <w:qFormat/>
    <w:pPr>
      <w:spacing w:before="260" w:after="260"/>
      <w:outlineLvl w:val="0"/>
    </w:pPr>
    <w:rPr>
      <w:b/>
      <w:bCs/>
      <w:sz w:val="40"/>
      <w:szCs w:val="40"/>
    </w:rPr>
  </w:style>
  <w:style w:type="paragraph" w:customStyle="1" w:styleId="8ce76a3b-5074-40ed-bd37-6696a395b089">
    <w:name w:val="石墨文档中标题"/>
    <w:next w:val="a3"/>
    <w:uiPriority w:val="9"/>
    <w:unhideWhenUsed/>
    <w:qFormat/>
    <w:pPr>
      <w:spacing w:before="260" w:after="260"/>
      <w:outlineLvl w:val="1"/>
    </w:pPr>
    <w:rPr>
      <w:b/>
      <w:bCs/>
      <w:sz w:val="36"/>
      <w:szCs w:val="36"/>
    </w:rPr>
  </w:style>
  <w:style w:type="paragraph" w:customStyle="1" w:styleId="19e1ea5e-d0a9-4251-9a55-752f6e608098">
    <w:name w:val="石墨文档小标题"/>
    <w:next w:val="a3"/>
    <w:uiPriority w:val="9"/>
    <w:unhideWhenUsed/>
    <w:qFormat/>
    <w:pPr>
      <w:spacing w:before="260" w:after="260"/>
      <w:outlineLvl w:val="2"/>
    </w:pPr>
    <w:rPr>
      <w:b/>
      <w:bCs/>
      <w:sz w:val="32"/>
      <w:szCs w:val="32"/>
    </w:rPr>
  </w:style>
  <w:style w:type="paragraph" w:customStyle="1" w:styleId="bad4b278-c20d-4b24-8923-b1c8b31ac794">
    <w:name w:val="石墨文档标题"/>
    <w:next w:val="a3"/>
    <w:uiPriority w:val="9"/>
    <w:unhideWhenUsed/>
    <w:qFormat/>
    <w:pPr>
      <w:spacing w:before="260" w:after="260"/>
      <w:outlineLvl w:val="3"/>
    </w:pPr>
    <w:rPr>
      <w:b/>
      <w:bCs/>
      <w:sz w:val="56"/>
      <w:szCs w:val="56"/>
    </w:rPr>
  </w:style>
  <w:style w:type="paragraph" w:customStyle="1" w:styleId="910d120e-d907-4df6-a7ab-23396da74ef4">
    <w:name w:val="石墨文档引用"/>
    <w:qFormat/>
    <w:pPr>
      <w:pBdr>
        <w:left w:val="single" w:sz="30" w:space="10" w:color="F0F0F0"/>
      </w:pBdr>
    </w:pPr>
    <w:rPr>
      <w:color w:val="ADADAD"/>
    </w:rPr>
  </w:style>
  <w:style w:type="paragraph" w:default="1" w:styleId="4455a6f4-4e5e-4258-8d7e-c316d510258a">
    <w:name w:val="Normal"/>
    <w:qFormat/>
    <w:pPr>
      <w:widowControl w:val="0"/>
      <w:jc w:val="both"/>
    </w:pPr>
  </w:style>
  <w:style w:type="character" w:default="1" w:styleId="59678a3a-16c6-4ad8-92ab-4f1b5ea13a2c">
    <w:name w:val="Default Paragraph Font"/>
    <w:uiPriority w:val="1"/>
    <w:semiHidden/>
    <w:unhideWhenUsed/>
  </w:style>
  <w:style w:type="table" w:default="1" w:styleId="6cd6578b-1b72-4075-a87d-18d5929a27aa">
    <w:name w:val="Normal Table"/>
    <w:uiPriority w:val="99"/>
    <w:semiHidden/>
    <w:unhideWhenUsed/>
    <w:tblPr>
      <w:tblInd w:w="0" w:type="dxa"/>
      <w:tblCellMar>
        <w:top w:w="0" w:type="dxa"/>
        <w:left w:w="108" w:type="dxa"/>
        <w:bottom w:w="0" w:type="dxa"/>
        <w:right w:w="108" w:type="dxa"/>
      </w:tblCellMar>
    </w:tblPr>
  </w:style>
  <w:style w:type="numbering" w:default="1" w:styleId="30004df7-d731-476b-ac22-478139310ed6">
    <w:name w:val="No List"/>
    <w:uiPriority w:val="99"/>
    <w:semiHidden/>
    <w:unhideWhenUsed/>
  </w:style>
  <w:style w:type="paragraph" w:customStyle="1" w:styleId="0599d5c8-8b96-4b73-90d2-b47343592db4">
    <w:name w:val="石墨文档正文"/>
    <w:qFormat/>
    <w:rPr>
      <w:szCs w:val="22"/>
    </w:rPr>
  </w:style>
  <w:style w:type="paragraph" w:customStyle="1" w:styleId="835f81a8-3972-411b-ac2f-50cf8091ebe3">
    <w:name w:val="石墨文档副标题"/>
    <w:qFormat/>
    <w:rPr>
      <w:color w:val="888888"/>
      <w:sz w:val="48"/>
      <w:szCs w:val="48"/>
    </w:rPr>
  </w:style>
  <w:style w:type="paragraph" w:customStyle="1" w:styleId="842cf892-ec35-4701-a299-a0c8b35a902a">
    <w:name w:val="石墨文档大标题"/>
    <w:next w:val="a3"/>
    <w:uiPriority w:val="9"/>
    <w:unhideWhenUsed/>
    <w:qFormat/>
    <w:pPr>
      <w:spacing w:before="260" w:after="260"/>
      <w:outlineLvl w:val="0"/>
    </w:pPr>
    <w:rPr>
      <w:b/>
      <w:bCs/>
      <w:sz w:val="40"/>
      <w:szCs w:val="40"/>
    </w:rPr>
  </w:style>
  <w:style w:type="paragraph" w:customStyle="1" w:styleId="fbab5e21-c16c-4baa-b414-c6d71dd337a2">
    <w:name w:val="石墨文档中标题"/>
    <w:next w:val="a3"/>
    <w:uiPriority w:val="9"/>
    <w:unhideWhenUsed/>
    <w:qFormat/>
    <w:pPr>
      <w:spacing w:before="260" w:after="260"/>
      <w:outlineLvl w:val="1"/>
    </w:pPr>
    <w:rPr>
      <w:b/>
      <w:bCs/>
      <w:sz w:val="36"/>
      <w:szCs w:val="36"/>
    </w:rPr>
  </w:style>
  <w:style w:type="paragraph" w:customStyle="1" w:styleId="c128ffd4-ffad-4e56-8108-39e212798576">
    <w:name w:val="石墨文档小标题"/>
    <w:next w:val="a3"/>
    <w:uiPriority w:val="9"/>
    <w:unhideWhenUsed/>
    <w:qFormat/>
    <w:pPr>
      <w:spacing w:before="260" w:after="260"/>
      <w:outlineLvl w:val="2"/>
    </w:pPr>
    <w:rPr>
      <w:b/>
      <w:bCs/>
      <w:sz w:val="32"/>
      <w:szCs w:val="32"/>
    </w:rPr>
  </w:style>
  <w:style w:type="paragraph" w:customStyle="1" w:styleId="6910b9df-9d4b-403a-b226-34b0fe2aad81">
    <w:name w:val="石墨文档标题"/>
    <w:next w:val="a3"/>
    <w:uiPriority w:val="9"/>
    <w:unhideWhenUsed/>
    <w:qFormat/>
    <w:pPr>
      <w:spacing w:before="260" w:after="260"/>
      <w:outlineLvl w:val="3"/>
    </w:pPr>
    <w:rPr>
      <w:b/>
      <w:bCs/>
      <w:sz w:val="56"/>
      <w:szCs w:val="56"/>
    </w:rPr>
  </w:style>
  <w:style w:type="paragraph" w:customStyle="1" w:styleId="068f5b0b-b281-454d-9fc5-9fd9fff4c5d1">
    <w:name w:val="石墨文档引用"/>
    <w:qFormat/>
    <w:pPr>
      <w:pBdr>
        <w:left w:val="single" w:sz="30" w:space="10" w:color="F0F0F0"/>
      </w:pBdr>
    </w:pPr>
    <w:rPr>
      <w:color w:val="ADADAD"/>
    </w:rPr>
  </w:style>
  <w:style w:type="paragraph" w:default="1" w:styleId="662e4326-41a4-4644-857f-ae085ccbc4fe">
    <w:name w:val="Normal"/>
    <w:qFormat/>
    <w:pPr>
      <w:widowControl w:val="0"/>
      <w:jc w:val="both"/>
    </w:pPr>
  </w:style>
  <w:style w:type="character" w:default="1" w:styleId="5fc0d44b-9ebd-4a56-aeba-83e0cda95913">
    <w:name w:val="Default Paragraph Font"/>
    <w:uiPriority w:val="1"/>
    <w:semiHidden/>
    <w:unhideWhenUsed/>
  </w:style>
  <w:style w:type="table" w:default="1" w:styleId="4dadc036-9a33-4e1c-8bd0-1b6fa6ad2ba5">
    <w:name w:val="Normal Table"/>
    <w:uiPriority w:val="99"/>
    <w:semiHidden/>
    <w:unhideWhenUsed/>
    <w:tblPr>
      <w:tblInd w:w="0" w:type="dxa"/>
      <w:tblCellMar>
        <w:top w:w="0" w:type="dxa"/>
        <w:left w:w="108" w:type="dxa"/>
        <w:bottom w:w="0" w:type="dxa"/>
        <w:right w:w="108" w:type="dxa"/>
      </w:tblCellMar>
    </w:tblPr>
  </w:style>
  <w:style w:type="numbering" w:default="1" w:styleId="970dc1e8-5139-4ffe-807b-f413c6fd72b0">
    <w:name w:val="No List"/>
    <w:uiPriority w:val="99"/>
    <w:semiHidden/>
    <w:unhideWhenUsed/>
  </w:style>
  <w:style w:type="paragraph" w:customStyle="1" w:styleId="92d5e0f6-aca9-4b3d-b491-9f768380950e">
    <w:name w:val="石墨文档正文"/>
    <w:qFormat/>
    <w:rPr>
      <w:szCs w:val="22"/>
    </w:rPr>
  </w:style>
  <w:style w:type="paragraph" w:customStyle="1" w:styleId="3c1e01b9-de58-42be-8282-4ee5db3f405c">
    <w:name w:val="石墨文档副标题"/>
    <w:qFormat/>
    <w:rPr>
      <w:color w:val="888888"/>
      <w:sz w:val="48"/>
      <w:szCs w:val="48"/>
    </w:rPr>
  </w:style>
  <w:style w:type="paragraph" w:customStyle="1" w:styleId="ec1fe774-f782-407f-996a-dbe4bc5c663f">
    <w:name w:val="石墨文档大标题"/>
    <w:next w:val="a3"/>
    <w:uiPriority w:val="9"/>
    <w:unhideWhenUsed/>
    <w:qFormat/>
    <w:pPr>
      <w:spacing w:before="260" w:after="260"/>
      <w:outlineLvl w:val="0"/>
    </w:pPr>
    <w:rPr>
      <w:b/>
      <w:bCs/>
      <w:sz w:val="40"/>
      <w:szCs w:val="40"/>
    </w:rPr>
  </w:style>
  <w:style w:type="paragraph" w:customStyle="1" w:styleId="61f6aef7-1200-4311-b748-237428534329">
    <w:name w:val="石墨文档中标题"/>
    <w:next w:val="a3"/>
    <w:uiPriority w:val="9"/>
    <w:unhideWhenUsed/>
    <w:qFormat/>
    <w:pPr>
      <w:spacing w:before="260" w:after="260"/>
      <w:outlineLvl w:val="1"/>
    </w:pPr>
    <w:rPr>
      <w:b/>
      <w:bCs/>
      <w:sz w:val="36"/>
      <w:szCs w:val="36"/>
    </w:rPr>
  </w:style>
  <w:style w:type="paragraph" w:customStyle="1" w:styleId="175f5518-c4d3-404b-89ac-ad2142e3c1d0">
    <w:name w:val="石墨文档小标题"/>
    <w:next w:val="a3"/>
    <w:uiPriority w:val="9"/>
    <w:unhideWhenUsed/>
    <w:qFormat/>
    <w:pPr>
      <w:spacing w:before="260" w:after="260"/>
      <w:outlineLvl w:val="2"/>
    </w:pPr>
    <w:rPr>
      <w:b/>
      <w:bCs/>
      <w:sz w:val="32"/>
      <w:szCs w:val="32"/>
    </w:rPr>
  </w:style>
  <w:style w:type="paragraph" w:customStyle="1" w:styleId="dac0f867-e237-4b13-bcf2-c16becff2725">
    <w:name w:val="石墨文档标题"/>
    <w:next w:val="a3"/>
    <w:uiPriority w:val="9"/>
    <w:unhideWhenUsed/>
    <w:qFormat/>
    <w:pPr>
      <w:spacing w:before="260" w:after="260"/>
      <w:outlineLvl w:val="3"/>
    </w:pPr>
    <w:rPr>
      <w:b/>
      <w:bCs/>
      <w:sz w:val="56"/>
      <w:szCs w:val="56"/>
    </w:rPr>
  </w:style>
  <w:style w:type="paragraph" w:customStyle="1" w:styleId="1ae74837-f851-4ad1-a10e-1913f04e6eba">
    <w:name w:val="石墨文档引用"/>
    <w:qFormat/>
    <w:pPr>
      <w:pBdr>
        <w:left w:val="single" w:sz="30" w:space="10" w:color="F0F0F0"/>
      </w:pBdr>
    </w:pPr>
    <w:rPr>
      <w:color w:val="ADADAD"/>
    </w:rPr>
  </w:style>
  <w:style w:type="paragraph" w:default="1" w:styleId="187d0d54-5013-4273-9363-9b71b9514a0d">
    <w:name w:val="Normal"/>
    <w:qFormat/>
    <w:pPr>
      <w:widowControl w:val="0"/>
      <w:jc w:val="both"/>
    </w:pPr>
  </w:style>
  <w:style w:type="character" w:default="1" w:styleId="bd273405-fb84-45d5-8709-3723b0c2fa96">
    <w:name w:val="Default Paragraph Font"/>
    <w:uiPriority w:val="1"/>
    <w:semiHidden/>
    <w:unhideWhenUsed/>
  </w:style>
  <w:style w:type="table" w:default="1" w:styleId="5c2e1197-1d30-4222-949b-38d81b6e29bd">
    <w:name w:val="Normal Table"/>
    <w:uiPriority w:val="99"/>
    <w:semiHidden/>
    <w:unhideWhenUsed/>
    <w:tblPr>
      <w:tblInd w:w="0" w:type="dxa"/>
      <w:tblCellMar>
        <w:top w:w="0" w:type="dxa"/>
        <w:left w:w="108" w:type="dxa"/>
        <w:bottom w:w="0" w:type="dxa"/>
        <w:right w:w="108" w:type="dxa"/>
      </w:tblCellMar>
    </w:tblPr>
  </w:style>
  <w:style w:type="numbering" w:default="1" w:styleId="02d25703-1a3b-4aa8-b11a-6ac7454d5632">
    <w:name w:val="No List"/>
    <w:uiPriority w:val="99"/>
    <w:semiHidden/>
    <w:unhideWhenUsed/>
  </w:style>
  <w:style w:type="paragraph" w:customStyle="1" w:styleId="59fcc435-81b5-4f8d-a5c6-d4b7c428a77f">
    <w:name w:val="石墨文档正文"/>
    <w:qFormat/>
    <w:rPr>
      <w:szCs w:val="22"/>
    </w:rPr>
  </w:style>
  <w:style w:type="paragraph" w:customStyle="1" w:styleId="dc0a1326-8141-4a84-bb8e-582751d86a86">
    <w:name w:val="石墨文档副标题"/>
    <w:qFormat/>
    <w:rPr>
      <w:color w:val="888888"/>
      <w:sz w:val="48"/>
      <w:szCs w:val="48"/>
    </w:rPr>
  </w:style>
  <w:style w:type="paragraph" w:customStyle="1" w:styleId="3d7d846b-504d-4c79-abe7-37edfc4bc1f3">
    <w:name w:val="石墨文档大标题"/>
    <w:next w:val="a3"/>
    <w:uiPriority w:val="9"/>
    <w:unhideWhenUsed/>
    <w:qFormat/>
    <w:pPr>
      <w:spacing w:before="260" w:after="260"/>
      <w:outlineLvl w:val="0"/>
    </w:pPr>
    <w:rPr>
      <w:b/>
      <w:bCs/>
      <w:sz w:val="40"/>
      <w:szCs w:val="40"/>
    </w:rPr>
  </w:style>
  <w:style w:type="paragraph" w:customStyle="1" w:styleId="253a7735-8ec9-4000-9958-8edbeb98243d">
    <w:name w:val="石墨文档中标题"/>
    <w:next w:val="a3"/>
    <w:uiPriority w:val="9"/>
    <w:unhideWhenUsed/>
    <w:qFormat/>
    <w:pPr>
      <w:spacing w:before="260" w:after="260"/>
      <w:outlineLvl w:val="1"/>
    </w:pPr>
    <w:rPr>
      <w:b/>
      <w:bCs/>
      <w:sz w:val="36"/>
      <w:szCs w:val="36"/>
    </w:rPr>
  </w:style>
  <w:style w:type="paragraph" w:customStyle="1" w:styleId="90228e50-8ad8-416a-9fbb-ae9b73ce2d87">
    <w:name w:val="石墨文档小标题"/>
    <w:next w:val="a3"/>
    <w:uiPriority w:val="9"/>
    <w:unhideWhenUsed/>
    <w:qFormat/>
    <w:pPr>
      <w:spacing w:before="260" w:after="260"/>
      <w:outlineLvl w:val="2"/>
    </w:pPr>
    <w:rPr>
      <w:b/>
      <w:bCs/>
      <w:sz w:val="32"/>
      <w:szCs w:val="32"/>
    </w:rPr>
  </w:style>
  <w:style w:type="paragraph" w:customStyle="1" w:styleId="5fe147d9-ba40-4372-a13c-c6329f8553c8">
    <w:name w:val="石墨文档标题"/>
    <w:next w:val="a3"/>
    <w:uiPriority w:val="9"/>
    <w:unhideWhenUsed/>
    <w:qFormat/>
    <w:pPr>
      <w:spacing w:before="260" w:after="260"/>
      <w:outlineLvl w:val="3"/>
    </w:pPr>
    <w:rPr>
      <w:b/>
      <w:bCs/>
      <w:sz w:val="56"/>
      <w:szCs w:val="56"/>
    </w:rPr>
  </w:style>
  <w:style w:type="paragraph" w:customStyle="1" w:styleId="822aac67-f0ee-4670-9867-c8e7d37cefe3">
    <w:name w:val="石墨文档引用"/>
    <w:qFormat/>
    <w:pPr>
      <w:pBdr>
        <w:left w:val="single" w:sz="30" w:space="10" w:color="F0F0F0"/>
      </w:pBdr>
    </w:pPr>
    <w:rPr>
      <w:color w:val="ADADAD"/>
    </w:rPr>
  </w:style>
  <w:style w:type="paragraph" w:default="1" w:styleId="97274de1-7f19-4d8f-88e4-a9d21f3c7e42">
    <w:name w:val="Normal"/>
    <w:qFormat/>
    <w:pPr>
      <w:widowControl w:val="0"/>
      <w:jc w:val="both"/>
    </w:pPr>
  </w:style>
  <w:style w:type="character" w:default="1" w:styleId="dcc63f5f-c874-4916-a825-5ee5d5616b60">
    <w:name w:val="Default Paragraph Font"/>
    <w:uiPriority w:val="1"/>
    <w:semiHidden/>
    <w:unhideWhenUsed/>
  </w:style>
  <w:style w:type="table" w:default="1" w:styleId="aebae8a2-5f1b-4159-8dae-eb5b63482576">
    <w:name w:val="Normal Table"/>
    <w:uiPriority w:val="99"/>
    <w:semiHidden/>
    <w:unhideWhenUsed/>
    <w:tblPr>
      <w:tblInd w:w="0" w:type="dxa"/>
      <w:tblCellMar>
        <w:top w:w="0" w:type="dxa"/>
        <w:left w:w="108" w:type="dxa"/>
        <w:bottom w:w="0" w:type="dxa"/>
        <w:right w:w="108" w:type="dxa"/>
      </w:tblCellMar>
    </w:tblPr>
  </w:style>
  <w:style w:type="numbering" w:default="1" w:styleId="cb04ddf0-92b4-42dc-9d50-eae9056066ba">
    <w:name w:val="No List"/>
    <w:uiPriority w:val="99"/>
    <w:semiHidden/>
    <w:unhideWhenUsed/>
  </w:style>
  <w:style w:type="paragraph" w:customStyle="1" w:styleId="a73b59a2-90e1-4817-b2f1-12da64793128">
    <w:name w:val="石墨文档正文"/>
    <w:qFormat/>
    <w:rPr>
      <w:szCs w:val="22"/>
    </w:rPr>
  </w:style>
  <w:style w:type="paragraph" w:customStyle="1" w:styleId="b96daa5a-20f8-4488-867b-5fa3545b8bd3">
    <w:name w:val="石墨文档副标题"/>
    <w:qFormat/>
    <w:rPr>
      <w:color w:val="888888"/>
      <w:sz w:val="48"/>
      <w:szCs w:val="48"/>
    </w:rPr>
  </w:style>
  <w:style w:type="paragraph" w:customStyle="1" w:styleId="c0cdfbfa-3de3-4bac-b266-02fced2a9eb3">
    <w:name w:val="石墨文档大标题"/>
    <w:next w:val="a3"/>
    <w:uiPriority w:val="9"/>
    <w:unhideWhenUsed/>
    <w:qFormat/>
    <w:pPr>
      <w:spacing w:before="260" w:after="260"/>
      <w:outlineLvl w:val="0"/>
    </w:pPr>
    <w:rPr>
      <w:b/>
      <w:bCs/>
      <w:sz w:val="40"/>
      <w:szCs w:val="40"/>
    </w:rPr>
  </w:style>
  <w:style w:type="paragraph" w:customStyle="1" w:styleId="81526237-c740-421f-9279-5ecb1b29d89c">
    <w:name w:val="石墨文档中标题"/>
    <w:next w:val="a3"/>
    <w:uiPriority w:val="9"/>
    <w:unhideWhenUsed/>
    <w:qFormat/>
    <w:pPr>
      <w:spacing w:before="260" w:after="260"/>
      <w:outlineLvl w:val="1"/>
    </w:pPr>
    <w:rPr>
      <w:b/>
      <w:bCs/>
      <w:sz w:val="36"/>
      <w:szCs w:val="36"/>
    </w:rPr>
  </w:style>
  <w:style w:type="paragraph" w:customStyle="1" w:styleId="5a2c837c-cef8-4e1a-afb5-88e4844c1fd8">
    <w:name w:val="石墨文档小标题"/>
    <w:next w:val="a3"/>
    <w:uiPriority w:val="9"/>
    <w:unhideWhenUsed/>
    <w:qFormat/>
    <w:pPr>
      <w:spacing w:before="260" w:after="260"/>
      <w:outlineLvl w:val="2"/>
    </w:pPr>
    <w:rPr>
      <w:b/>
      <w:bCs/>
      <w:sz w:val="32"/>
      <w:szCs w:val="32"/>
    </w:rPr>
  </w:style>
  <w:style w:type="paragraph" w:customStyle="1" w:styleId="41ea0a4d-4577-4d85-89e6-637bff175413">
    <w:name w:val="石墨文档标题"/>
    <w:next w:val="a3"/>
    <w:uiPriority w:val="9"/>
    <w:unhideWhenUsed/>
    <w:qFormat/>
    <w:pPr>
      <w:spacing w:before="260" w:after="260"/>
      <w:outlineLvl w:val="3"/>
    </w:pPr>
    <w:rPr>
      <w:b/>
      <w:bCs/>
      <w:sz w:val="56"/>
      <w:szCs w:val="56"/>
    </w:rPr>
  </w:style>
  <w:style w:type="paragraph" w:customStyle="1" w:styleId="456b4a7e-e1a7-408d-a721-7df1793fe842">
    <w:name w:val="石墨文档引用"/>
    <w:qFormat/>
    <w:pPr>
      <w:pBdr>
        <w:left w:val="single" w:sz="30" w:space="10" w:color="F0F0F0"/>
      </w:pBdr>
    </w:pPr>
    <w:rPr>
      <w:color w:val="ADADAD"/>
    </w:rPr>
  </w:style>
  <w:style w:type="paragraph" w:default="1" w:styleId="fee7ca51-c198-44a8-808f-857f35a0e63e">
    <w:name w:val="Normal"/>
    <w:qFormat/>
    <w:pPr>
      <w:widowControl w:val="0"/>
      <w:jc w:val="both"/>
    </w:pPr>
  </w:style>
  <w:style w:type="character" w:default="1" w:styleId="3d1fc593-e8e9-4a5a-ba5d-39730f1786ad">
    <w:name w:val="Default Paragraph Font"/>
    <w:uiPriority w:val="1"/>
    <w:semiHidden/>
    <w:unhideWhenUsed/>
  </w:style>
  <w:style w:type="table" w:default="1" w:styleId="1e2cf47d-0374-4f97-aad2-4a02c0074d31">
    <w:name w:val="Normal Table"/>
    <w:uiPriority w:val="99"/>
    <w:semiHidden/>
    <w:unhideWhenUsed/>
    <w:tblPr>
      <w:tblInd w:w="0" w:type="dxa"/>
      <w:tblCellMar>
        <w:top w:w="0" w:type="dxa"/>
        <w:left w:w="108" w:type="dxa"/>
        <w:bottom w:w="0" w:type="dxa"/>
        <w:right w:w="108" w:type="dxa"/>
      </w:tblCellMar>
    </w:tblPr>
  </w:style>
  <w:style w:type="numbering" w:default="1" w:styleId="4bc42d05-5d45-444b-ab6a-bb81d7a348b8">
    <w:name w:val="No List"/>
    <w:uiPriority w:val="99"/>
    <w:semiHidden/>
    <w:unhideWhenUsed/>
  </w:style>
  <w:style w:type="paragraph" w:customStyle="1" w:styleId="75d42087-5e49-446d-a83a-e446f1ff3136">
    <w:name w:val="石墨文档正文"/>
    <w:qFormat/>
    <w:rPr>
      <w:szCs w:val="22"/>
    </w:rPr>
  </w:style>
  <w:style w:type="paragraph" w:customStyle="1" w:styleId="0f423d8a-8ccc-45f6-a670-323c4cd88d84">
    <w:name w:val="石墨文档副标题"/>
    <w:qFormat/>
    <w:rPr>
      <w:color w:val="888888"/>
      <w:sz w:val="48"/>
      <w:szCs w:val="48"/>
    </w:rPr>
  </w:style>
  <w:style w:type="paragraph" w:customStyle="1" w:styleId="71ae10bf-351f-477e-a7c7-2ad14cf297e6">
    <w:name w:val="石墨文档大标题"/>
    <w:next w:val="a3"/>
    <w:uiPriority w:val="9"/>
    <w:unhideWhenUsed/>
    <w:qFormat/>
    <w:pPr>
      <w:spacing w:before="260" w:after="260"/>
      <w:outlineLvl w:val="0"/>
    </w:pPr>
    <w:rPr>
      <w:b/>
      <w:bCs/>
      <w:sz w:val="40"/>
      <w:szCs w:val="40"/>
    </w:rPr>
  </w:style>
  <w:style w:type="paragraph" w:customStyle="1" w:styleId="5330113f-7624-475d-8005-0ba97c7804b1">
    <w:name w:val="石墨文档中标题"/>
    <w:next w:val="a3"/>
    <w:uiPriority w:val="9"/>
    <w:unhideWhenUsed/>
    <w:qFormat/>
    <w:pPr>
      <w:spacing w:before="260" w:after="260"/>
      <w:outlineLvl w:val="1"/>
    </w:pPr>
    <w:rPr>
      <w:b/>
      <w:bCs/>
      <w:sz w:val="36"/>
      <w:szCs w:val="36"/>
    </w:rPr>
  </w:style>
  <w:style w:type="paragraph" w:customStyle="1" w:styleId="bdd974ff-cadf-4fac-84c0-c7a1c9423586">
    <w:name w:val="石墨文档小标题"/>
    <w:next w:val="a3"/>
    <w:uiPriority w:val="9"/>
    <w:unhideWhenUsed/>
    <w:qFormat/>
    <w:pPr>
      <w:spacing w:before="260" w:after="260"/>
      <w:outlineLvl w:val="2"/>
    </w:pPr>
    <w:rPr>
      <w:b/>
      <w:bCs/>
      <w:sz w:val="32"/>
      <w:szCs w:val="32"/>
    </w:rPr>
  </w:style>
  <w:style w:type="paragraph" w:customStyle="1" w:styleId="eb40e218-eac1-49aa-a1d9-cba4784330b5">
    <w:name w:val="石墨文档标题"/>
    <w:next w:val="a3"/>
    <w:uiPriority w:val="9"/>
    <w:unhideWhenUsed/>
    <w:qFormat/>
    <w:pPr>
      <w:spacing w:before="260" w:after="260"/>
      <w:outlineLvl w:val="3"/>
    </w:pPr>
    <w:rPr>
      <w:b/>
      <w:bCs/>
      <w:sz w:val="56"/>
      <w:szCs w:val="56"/>
    </w:rPr>
  </w:style>
  <w:style w:type="paragraph" w:customStyle="1" w:styleId="117cb20f-8a90-4027-80fc-f67a4b9e1953">
    <w:name w:val="石墨文档引用"/>
    <w:qFormat/>
    <w:pPr>
      <w:pBdr>
        <w:left w:val="single" w:sz="30" w:space="10" w:color="F0F0F0"/>
      </w:pBdr>
    </w:pPr>
    <w:rPr>
      <w:color w:val="ADADAD"/>
    </w:rPr>
  </w:style>
  <w:style w:type="paragraph" w:default="1" w:styleId="13a8e382-0f35-4196-ad4d-bd4b0f8dbeb6">
    <w:name w:val="Normal"/>
    <w:qFormat/>
    <w:pPr>
      <w:widowControl w:val="0"/>
      <w:jc w:val="both"/>
    </w:pPr>
  </w:style>
  <w:style w:type="character" w:default="1" w:styleId="66883487-981c-4211-b9fd-edd668ebe3f7">
    <w:name w:val="Default Paragraph Font"/>
    <w:uiPriority w:val="1"/>
    <w:semiHidden/>
    <w:unhideWhenUsed/>
  </w:style>
  <w:style w:type="table" w:default="1" w:styleId="18d7cf25-3ab7-481d-83f6-1cf8ea1adf83">
    <w:name w:val="Normal Table"/>
    <w:uiPriority w:val="99"/>
    <w:semiHidden/>
    <w:unhideWhenUsed/>
    <w:tblPr>
      <w:tblInd w:w="0" w:type="dxa"/>
      <w:tblCellMar>
        <w:top w:w="0" w:type="dxa"/>
        <w:left w:w="108" w:type="dxa"/>
        <w:bottom w:w="0" w:type="dxa"/>
        <w:right w:w="108" w:type="dxa"/>
      </w:tblCellMar>
    </w:tblPr>
  </w:style>
  <w:style w:type="numbering" w:default="1" w:styleId="511d00b6-5275-410b-a368-d15fddbc8388">
    <w:name w:val="No List"/>
    <w:uiPriority w:val="99"/>
    <w:semiHidden/>
    <w:unhideWhenUsed/>
  </w:style>
  <w:style w:type="paragraph" w:customStyle="1" w:styleId="911a45f2-1ff5-4fd3-83f4-5ad899bffdda">
    <w:name w:val="石墨文档正文"/>
    <w:qFormat/>
    <w:rPr>
      <w:szCs w:val="22"/>
    </w:rPr>
  </w:style>
  <w:style w:type="paragraph" w:customStyle="1" w:styleId="a1677b7b-8865-4457-8e8a-cff5122c533c">
    <w:name w:val="石墨文档副标题"/>
    <w:qFormat/>
    <w:rPr>
      <w:color w:val="888888"/>
      <w:sz w:val="48"/>
      <w:szCs w:val="48"/>
    </w:rPr>
  </w:style>
  <w:style w:type="paragraph" w:customStyle="1" w:styleId="9930615a-5111-4722-8085-acdf8789bd0d">
    <w:name w:val="石墨文档大标题"/>
    <w:next w:val="a3"/>
    <w:uiPriority w:val="9"/>
    <w:unhideWhenUsed/>
    <w:qFormat/>
    <w:pPr>
      <w:spacing w:before="260" w:after="260"/>
      <w:outlineLvl w:val="0"/>
    </w:pPr>
    <w:rPr>
      <w:b/>
      <w:bCs/>
      <w:sz w:val="40"/>
      <w:szCs w:val="40"/>
    </w:rPr>
  </w:style>
  <w:style w:type="paragraph" w:customStyle="1" w:styleId="71a996d4-8caf-47cc-9e95-061aefb620c4">
    <w:name w:val="石墨文档中标题"/>
    <w:next w:val="a3"/>
    <w:uiPriority w:val="9"/>
    <w:unhideWhenUsed/>
    <w:qFormat/>
    <w:pPr>
      <w:spacing w:before="260" w:after="260"/>
      <w:outlineLvl w:val="1"/>
    </w:pPr>
    <w:rPr>
      <w:b/>
      <w:bCs/>
      <w:sz w:val="36"/>
      <w:szCs w:val="36"/>
    </w:rPr>
  </w:style>
  <w:style w:type="paragraph" w:customStyle="1" w:styleId="a0cf7fb0-ef60-4ce9-a9f1-3db772325817">
    <w:name w:val="石墨文档小标题"/>
    <w:next w:val="a3"/>
    <w:uiPriority w:val="9"/>
    <w:unhideWhenUsed/>
    <w:qFormat/>
    <w:pPr>
      <w:spacing w:before="260" w:after="260"/>
      <w:outlineLvl w:val="2"/>
    </w:pPr>
    <w:rPr>
      <w:b/>
      <w:bCs/>
      <w:sz w:val="32"/>
      <w:szCs w:val="32"/>
    </w:rPr>
  </w:style>
  <w:style w:type="paragraph" w:customStyle="1" w:styleId="d6dd00a0-13d2-440d-8903-10d86a807c87">
    <w:name w:val="石墨文档标题"/>
    <w:next w:val="a3"/>
    <w:uiPriority w:val="9"/>
    <w:unhideWhenUsed/>
    <w:qFormat/>
    <w:pPr>
      <w:spacing w:before="260" w:after="260"/>
      <w:outlineLvl w:val="3"/>
    </w:pPr>
    <w:rPr>
      <w:b/>
      <w:bCs/>
      <w:sz w:val="56"/>
      <w:szCs w:val="56"/>
    </w:rPr>
  </w:style>
  <w:style w:type="paragraph" w:customStyle="1" w:styleId="0dd54ddf-0ce2-4d7d-9adf-e6bd36c34922">
    <w:name w:val="石墨文档引用"/>
    <w:qFormat/>
    <w:pPr>
      <w:pBdr>
        <w:left w:val="single" w:sz="30" w:space="10" w:color="F0F0F0"/>
      </w:pBdr>
    </w:pPr>
    <w:rPr>
      <w:color w:val="ADADAD"/>
    </w:rPr>
  </w:style>
  <w:style w:type="paragraph" w:default="1" w:styleId="d1ce7929-a219-4afb-953a-2fdc2e02d1f9">
    <w:name w:val="Normal"/>
    <w:qFormat/>
    <w:pPr>
      <w:widowControl w:val="0"/>
      <w:jc w:val="both"/>
    </w:pPr>
  </w:style>
  <w:style w:type="character" w:default="1" w:styleId="67f16b04-672a-437a-a23d-124803fd82d5">
    <w:name w:val="Default Paragraph Font"/>
    <w:uiPriority w:val="1"/>
    <w:semiHidden/>
    <w:unhideWhenUsed/>
  </w:style>
  <w:style w:type="table" w:default="1" w:styleId="95167237-27f7-460b-bc07-2052e69a63d9">
    <w:name w:val="Normal Table"/>
    <w:uiPriority w:val="99"/>
    <w:semiHidden/>
    <w:unhideWhenUsed/>
    <w:tblPr>
      <w:tblInd w:w="0" w:type="dxa"/>
      <w:tblCellMar>
        <w:top w:w="0" w:type="dxa"/>
        <w:left w:w="108" w:type="dxa"/>
        <w:bottom w:w="0" w:type="dxa"/>
        <w:right w:w="108" w:type="dxa"/>
      </w:tblCellMar>
    </w:tblPr>
  </w:style>
  <w:style w:type="numbering" w:default="1" w:styleId="a2712d4d-22bf-4f9e-8d71-4c05ecd2dee4">
    <w:name w:val="No List"/>
    <w:uiPriority w:val="99"/>
    <w:semiHidden/>
    <w:unhideWhenUsed/>
  </w:style>
  <w:style w:type="paragraph" w:customStyle="1" w:styleId="fc9432f8-6201-4793-9006-47fed743d740">
    <w:name w:val="石墨文档正文"/>
    <w:qFormat/>
    <w:rPr>
      <w:szCs w:val="22"/>
    </w:rPr>
  </w:style>
  <w:style w:type="paragraph" w:customStyle="1" w:styleId="c2fecb8a-f79f-4ea9-bf90-700d1fbeb4a4">
    <w:name w:val="石墨文档副标题"/>
    <w:qFormat/>
    <w:rPr>
      <w:color w:val="888888"/>
      <w:sz w:val="48"/>
      <w:szCs w:val="48"/>
    </w:rPr>
  </w:style>
  <w:style w:type="paragraph" w:customStyle="1" w:styleId="ce4a5e27-bc0d-4df2-a45e-46108e17c774">
    <w:name w:val="石墨文档大标题"/>
    <w:next w:val="a3"/>
    <w:uiPriority w:val="9"/>
    <w:unhideWhenUsed/>
    <w:qFormat/>
    <w:pPr>
      <w:spacing w:before="260" w:after="260"/>
      <w:outlineLvl w:val="0"/>
    </w:pPr>
    <w:rPr>
      <w:b/>
      <w:bCs/>
      <w:sz w:val="40"/>
      <w:szCs w:val="40"/>
    </w:rPr>
  </w:style>
  <w:style w:type="paragraph" w:customStyle="1" w:styleId="f0341af6-9482-44f6-b619-2b447577f0e5">
    <w:name w:val="石墨文档中标题"/>
    <w:next w:val="a3"/>
    <w:uiPriority w:val="9"/>
    <w:unhideWhenUsed/>
    <w:qFormat/>
    <w:pPr>
      <w:spacing w:before="260" w:after="260"/>
      <w:outlineLvl w:val="1"/>
    </w:pPr>
    <w:rPr>
      <w:b/>
      <w:bCs/>
      <w:sz w:val="36"/>
      <w:szCs w:val="36"/>
    </w:rPr>
  </w:style>
  <w:style w:type="paragraph" w:customStyle="1" w:styleId="2022a665-d8ca-4b2c-a51d-f97f1badf70a">
    <w:name w:val="石墨文档小标题"/>
    <w:next w:val="a3"/>
    <w:uiPriority w:val="9"/>
    <w:unhideWhenUsed/>
    <w:qFormat/>
    <w:pPr>
      <w:spacing w:before="260" w:after="260"/>
      <w:outlineLvl w:val="2"/>
    </w:pPr>
    <w:rPr>
      <w:b/>
      <w:bCs/>
      <w:sz w:val="32"/>
      <w:szCs w:val="32"/>
    </w:rPr>
  </w:style>
  <w:style w:type="paragraph" w:customStyle="1" w:styleId="82e10dd5-d9a9-45f9-9a99-8ffec863f225">
    <w:name w:val="石墨文档标题"/>
    <w:next w:val="a3"/>
    <w:uiPriority w:val="9"/>
    <w:unhideWhenUsed/>
    <w:qFormat/>
    <w:pPr>
      <w:spacing w:before="260" w:after="260"/>
      <w:outlineLvl w:val="3"/>
    </w:pPr>
    <w:rPr>
      <w:b/>
      <w:bCs/>
      <w:sz w:val="56"/>
      <w:szCs w:val="56"/>
    </w:rPr>
  </w:style>
  <w:style w:type="paragraph" w:customStyle="1" w:styleId="32d33c14-9c0f-4a5d-bbbe-1b7b573de03b">
    <w:name w:val="石墨文档引用"/>
    <w:qFormat/>
    <w:pPr>
      <w:pBdr>
        <w:left w:val="single" w:sz="30" w:space="10" w:color="F0F0F0"/>
      </w:pBdr>
    </w:pPr>
    <w:rPr>
      <w:color w:val="ADADAD"/>
    </w:rPr>
  </w:style>
  <w:style w:type="paragraph" w:default="1" w:styleId="01f74757-2c75-4e51-905e-f30360b1f51b">
    <w:name w:val="Normal"/>
    <w:qFormat/>
    <w:pPr>
      <w:widowControl w:val="0"/>
      <w:jc w:val="both"/>
    </w:pPr>
  </w:style>
  <w:style w:type="character" w:default="1" w:styleId="0e5e9386-7b09-4c9c-a260-e7e902081080">
    <w:name w:val="Default Paragraph Font"/>
    <w:uiPriority w:val="1"/>
    <w:semiHidden/>
    <w:unhideWhenUsed/>
  </w:style>
  <w:style w:type="table" w:default="1" w:styleId="0f3f7ce2-668d-4df9-aa58-f6695a2d0c22">
    <w:name w:val="Normal Table"/>
    <w:uiPriority w:val="99"/>
    <w:semiHidden/>
    <w:unhideWhenUsed/>
    <w:tblPr>
      <w:tblInd w:w="0" w:type="dxa"/>
      <w:tblCellMar>
        <w:top w:w="0" w:type="dxa"/>
        <w:left w:w="108" w:type="dxa"/>
        <w:bottom w:w="0" w:type="dxa"/>
        <w:right w:w="108" w:type="dxa"/>
      </w:tblCellMar>
    </w:tblPr>
  </w:style>
  <w:style w:type="numbering" w:default="1" w:styleId="49de9ecd-7f88-48f9-8ff8-4126cb378b70">
    <w:name w:val="No List"/>
    <w:uiPriority w:val="99"/>
    <w:semiHidden/>
    <w:unhideWhenUsed/>
  </w:style>
  <w:style w:type="paragraph" w:customStyle="1" w:styleId="c075f36f-3d1b-4026-91c1-492d4db60639">
    <w:name w:val="石墨文档正文"/>
    <w:qFormat/>
    <w:rPr>
      <w:szCs w:val="22"/>
    </w:rPr>
  </w:style>
  <w:style w:type="paragraph" w:customStyle="1" w:styleId="c2bf37b3-1faf-4884-a5ad-aef5414386ff">
    <w:name w:val="石墨文档副标题"/>
    <w:qFormat/>
    <w:rPr>
      <w:color w:val="888888"/>
      <w:sz w:val="48"/>
      <w:szCs w:val="48"/>
    </w:rPr>
  </w:style>
  <w:style w:type="paragraph" w:customStyle="1" w:styleId="22de5df8-d4e0-4036-a7ca-5818b783d02b">
    <w:name w:val="石墨文档大标题"/>
    <w:next w:val="a3"/>
    <w:uiPriority w:val="9"/>
    <w:unhideWhenUsed/>
    <w:qFormat/>
    <w:pPr>
      <w:spacing w:before="260" w:after="260"/>
      <w:outlineLvl w:val="0"/>
    </w:pPr>
    <w:rPr>
      <w:b/>
      <w:bCs/>
      <w:sz w:val="40"/>
      <w:szCs w:val="40"/>
    </w:rPr>
  </w:style>
  <w:style w:type="paragraph" w:customStyle="1" w:styleId="7ffd92b3-73a0-4cb3-bdc1-3d0555f84bd7">
    <w:name w:val="石墨文档中标题"/>
    <w:next w:val="a3"/>
    <w:uiPriority w:val="9"/>
    <w:unhideWhenUsed/>
    <w:qFormat/>
    <w:pPr>
      <w:spacing w:before="260" w:after="260"/>
      <w:outlineLvl w:val="1"/>
    </w:pPr>
    <w:rPr>
      <w:b/>
      <w:bCs/>
      <w:sz w:val="36"/>
      <w:szCs w:val="36"/>
    </w:rPr>
  </w:style>
  <w:style w:type="paragraph" w:customStyle="1" w:styleId="0df2726d-fa46-4407-b581-8fd565c60a2e">
    <w:name w:val="石墨文档小标题"/>
    <w:next w:val="a3"/>
    <w:uiPriority w:val="9"/>
    <w:unhideWhenUsed/>
    <w:qFormat/>
    <w:pPr>
      <w:spacing w:before="260" w:after="260"/>
      <w:outlineLvl w:val="2"/>
    </w:pPr>
    <w:rPr>
      <w:b/>
      <w:bCs/>
      <w:sz w:val="32"/>
      <w:szCs w:val="32"/>
    </w:rPr>
  </w:style>
  <w:style w:type="paragraph" w:customStyle="1" w:styleId="ebd3a6d9-7ab6-446b-b403-edaf6c13b54e">
    <w:name w:val="石墨文档标题"/>
    <w:next w:val="a3"/>
    <w:uiPriority w:val="9"/>
    <w:unhideWhenUsed/>
    <w:qFormat/>
    <w:pPr>
      <w:spacing w:before="260" w:after="260"/>
      <w:outlineLvl w:val="3"/>
    </w:pPr>
    <w:rPr>
      <w:b/>
      <w:bCs/>
      <w:sz w:val="56"/>
      <w:szCs w:val="56"/>
    </w:rPr>
  </w:style>
  <w:style w:type="paragraph" w:customStyle="1" w:styleId="7f6b7f6c-5cc7-40d1-bab1-79a0f9d2f64a">
    <w:name w:val="石墨文档引用"/>
    <w:qFormat/>
    <w:pPr>
      <w:pBdr>
        <w:left w:val="single" w:sz="30" w:space="10" w:color="F0F0F0"/>
      </w:pBdr>
    </w:pPr>
    <w:rPr>
      <w:color w:val="ADADAD"/>
    </w:rPr>
  </w:style>
  <w:style w:type="paragraph" w:default="1" w:styleId="3efc4d1a-892d-410a-bab5-a07d1946bb2a">
    <w:name w:val="Normal"/>
    <w:qFormat/>
    <w:pPr>
      <w:widowControl w:val="0"/>
      <w:jc w:val="both"/>
    </w:pPr>
  </w:style>
  <w:style w:type="character" w:default="1" w:styleId="7b17dbe5-a1eb-4e7a-9488-db42fdff0e2d">
    <w:name w:val="Default Paragraph Font"/>
    <w:uiPriority w:val="1"/>
    <w:semiHidden/>
    <w:unhideWhenUsed/>
  </w:style>
  <w:style w:type="table" w:default="1" w:styleId="9423fa9d-8787-4ef8-9310-de9583e52b54">
    <w:name w:val="Normal Table"/>
    <w:uiPriority w:val="99"/>
    <w:semiHidden/>
    <w:unhideWhenUsed/>
    <w:tblPr>
      <w:tblInd w:w="0" w:type="dxa"/>
      <w:tblCellMar>
        <w:top w:w="0" w:type="dxa"/>
        <w:left w:w="108" w:type="dxa"/>
        <w:bottom w:w="0" w:type="dxa"/>
        <w:right w:w="108" w:type="dxa"/>
      </w:tblCellMar>
    </w:tblPr>
  </w:style>
  <w:style w:type="numbering" w:default="1" w:styleId="8fa3ac7d-34f2-4aee-9a95-200df8bf28c9">
    <w:name w:val="No List"/>
    <w:uiPriority w:val="99"/>
    <w:semiHidden/>
    <w:unhideWhenUsed/>
  </w:style>
  <w:style w:type="paragraph" w:customStyle="1" w:styleId="416ca2b9-a1d7-454d-8ffc-c25684c6f76e">
    <w:name w:val="石墨文档正文"/>
    <w:qFormat/>
    <w:rPr>
      <w:szCs w:val="22"/>
    </w:rPr>
  </w:style>
  <w:style w:type="paragraph" w:customStyle="1" w:styleId="ffdfa835-0060-49ec-b576-969e790650b4">
    <w:name w:val="石墨文档副标题"/>
    <w:qFormat/>
    <w:rPr>
      <w:color w:val="888888"/>
      <w:sz w:val="48"/>
      <w:szCs w:val="48"/>
    </w:rPr>
  </w:style>
  <w:style w:type="paragraph" w:customStyle="1" w:styleId="c7e95dde-4a17-421e-99f6-b4b40a588d34">
    <w:name w:val="石墨文档大标题"/>
    <w:next w:val="a3"/>
    <w:uiPriority w:val="9"/>
    <w:unhideWhenUsed/>
    <w:qFormat/>
    <w:pPr>
      <w:spacing w:before="260" w:after="260"/>
      <w:outlineLvl w:val="0"/>
    </w:pPr>
    <w:rPr>
      <w:b/>
      <w:bCs/>
      <w:sz w:val="40"/>
      <w:szCs w:val="40"/>
    </w:rPr>
  </w:style>
  <w:style w:type="paragraph" w:customStyle="1" w:styleId="cc1a8ddc-b220-43a2-8a36-714cdc818ee0">
    <w:name w:val="石墨文档中标题"/>
    <w:next w:val="a3"/>
    <w:uiPriority w:val="9"/>
    <w:unhideWhenUsed/>
    <w:qFormat/>
    <w:pPr>
      <w:spacing w:before="260" w:after="260"/>
      <w:outlineLvl w:val="1"/>
    </w:pPr>
    <w:rPr>
      <w:b/>
      <w:bCs/>
      <w:sz w:val="36"/>
      <w:szCs w:val="36"/>
    </w:rPr>
  </w:style>
  <w:style w:type="paragraph" w:customStyle="1" w:styleId="08620670-221b-4ab5-8cbd-3549fd369f4f">
    <w:name w:val="石墨文档小标题"/>
    <w:next w:val="a3"/>
    <w:uiPriority w:val="9"/>
    <w:unhideWhenUsed/>
    <w:qFormat/>
    <w:pPr>
      <w:spacing w:before="260" w:after="260"/>
      <w:outlineLvl w:val="2"/>
    </w:pPr>
    <w:rPr>
      <w:b/>
      <w:bCs/>
      <w:sz w:val="32"/>
      <w:szCs w:val="32"/>
    </w:rPr>
  </w:style>
  <w:style w:type="paragraph" w:customStyle="1" w:styleId="78954eaa-6e37-488a-b173-bf5ff081efd7">
    <w:name w:val="石墨文档标题"/>
    <w:next w:val="a3"/>
    <w:uiPriority w:val="9"/>
    <w:unhideWhenUsed/>
    <w:qFormat/>
    <w:pPr>
      <w:spacing w:before="260" w:after="260"/>
      <w:outlineLvl w:val="3"/>
    </w:pPr>
    <w:rPr>
      <w:b/>
      <w:bCs/>
      <w:sz w:val="56"/>
      <w:szCs w:val="56"/>
    </w:rPr>
  </w:style>
  <w:style w:type="paragraph" w:customStyle="1" w:styleId="0878061d-50bd-45b9-a5bf-640ddc6dd1e8">
    <w:name w:val="石墨文档引用"/>
    <w:qFormat/>
    <w:pPr>
      <w:pBdr>
        <w:left w:val="single" w:sz="30" w:space="10" w:color="F0F0F0"/>
      </w:pBdr>
    </w:pPr>
    <w:rPr>
      <w:color w:val="ADADAD"/>
    </w:rPr>
  </w:style>
  <w:style w:type="paragraph" w:default="1" w:styleId="d9222ec9-c0f6-437a-905c-aab27538414f">
    <w:name w:val="Normal"/>
    <w:qFormat/>
    <w:pPr>
      <w:widowControl w:val="0"/>
      <w:jc w:val="both"/>
    </w:pPr>
  </w:style>
  <w:style w:type="character" w:default="1" w:styleId="6e320476-f1d7-415e-891d-617625521921">
    <w:name w:val="Default Paragraph Font"/>
    <w:uiPriority w:val="1"/>
    <w:semiHidden/>
    <w:unhideWhenUsed/>
  </w:style>
  <w:style w:type="table" w:default="1" w:styleId="2e21cb68-b0a1-49e0-bb36-02f5e33fb6bb">
    <w:name w:val="Normal Table"/>
    <w:uiPriority w:val="99"/>
    <w:semiHidden/>
    <w:unhideWhenUsed/>
    <w:tblPr>
      <w:tblInd w:w="0" w:type="dxa"/>
      <w:tblCellMar>
        <w:top w:w="0" w:type="dxa"/>
        <w:left w:w="108" w:type="dxa"/>
        <w:bottom w:w="0" w:type="dxa"/>
        <w:right w:w="108" w:type="dxa"/>
      </w:tblCellMar>
    </w:tblPr>
  </w:style>
  <w:style w:type="numbering" w:default="1" w:styleId="b0ca3b9c-04a9-4956-aa02-12420f0e7c99">
    <w:name w:val="No List"/>
    <w:uiPriority w:val="99"/>
    <w:semiHidden/>
    <w:unhideWhenUsed/>
  </w:style>
  <w:style w:type="paragraph" w:customStyle="1" w:styleId="d15856b3-8329-4382-a0cd-458fb3715130">
    <w:name w:val="石墨文档正文"/>
    <w:qFormat/>
    <w:rPr>
      <w:szCs w:val="22"/>
    </w:rPr>
  </w:style>
  <w:style w:type="paragraph" w:customStyle="1" w:styleId="de42c951-9002-4edf-a3a7-5aab44e2d1d5">
    <w:name w:val="石墨文档副标题"/>
    <w:qFormat/>
    <w:rPr>
      <w:color w:val="888888"/>
      <w:sz w:val="48"/>
      <w:szCs w:val="48"/>
    </w:rPr>
  </w:style>
  <w:style w:type="paragraph" w:customStyle="1" w:styleId="c91d0256-d88e-4bc4-bc98-0669030c4f4f">
    <w:name w:val="石墨文档大标题"/>
    <w:next w:val="a3"/>
    <w:uiPriority w:val="9"/>
    <w:unhideWhenUsed/>
    <w:qFormat/>
    <w:pPr>
      <w:spacing w:before="260" w:after="260"/>
      <w:outlineLvl w:val="0"/>
    </w:pPr>
    <w:rPr>
      <w:b/>
      <w:bCs/>
      <w:sz w:val="40"/>
      <w:szCs w:val="40"/>
    </w:rPr>
  </w:style>
  <w:style w:type="paragraph" w:customStyle="1" w:styleId="3b8b4aa3-1fe5-4054-aa80-23260bf3ef99">
    <w:name w:val="石墨文档中标题"/>
    <w:next w:val="a3"/>
    <w:uiPriority w:val="9"/>
    <w:unhideWhenUsed/>
    <w:qFormat/>
    <w:pPr>
      <w:spacing w:before="260" w:after="260"/>
      <w:outlineLvl w:val="1"/>
    </w:pPr>
    <w:rPr>
      <w:b/>
      <w:bCs/>
      <w:sz w:val="36"/>
      <w:szCs w:val="36"/>
    </w:rPr>
  </w:style>
  <w:style w:type="paragraph" w:customStyle="1" w:styleId="f4d12bf4-5a88-4ca7-a47c-f0287338d3fd">
    <w:name w:val="石墨文档小标题"/>
    <w:next w:val="a3"/>
    <w:uiPriority w:val="9"/>
    <w:unhideWhenUsed/>
    <w:qFormat/>
    <w:pPr>
      <w:spacing w:before="260" w:after="260"/>
      <w:outlineLvl w:val="2"/>
    </w:pPr>
    <w:rPr>
      <w:b/>
      <w:bCs/>
      <w:sz w:val="32"/>
      <w:szCs w:val="32"/>
    </w:rPr>
  </w:style>
  <w:style w:type="paragraph" w:customStyle="1" w:styleId="9844a4fa-170d-422e-ab7f-c688c335f472">
    <w:name w:val="石墨文档标题"/>
    <w:next w:val="a3"/>
    <w:uiPriority w:val="9"/>
    <w:unhideWhenUsed/>
    <w:qFormat/>
    <w:pPr>
      <w:spacing w:before="260" w:after="260"/>
      <w:outlineLvl w:val="3"/>
    </w:pPr>
    <w:rPr>
      <w:b/>
      <w:bCs/>
      <w:sz w:val="56"/>
      <w:szCs w:val="56"/>
    </w:rPr>
  </w:style>
  <w:style w:type="paragraph" w:customStyle="1" w:styleId="13c04010-b454-41cd-b774-e8a5f878b96f">
    <w:name w:val="石墨文档引用"/>
    <w:qFormat/>
    <w:pPr>
      <w:pBdr>
        <w:left w:val="single" w:sz="30" w:space="10" w:color="F0F0F0"/>
      </w:pBdr>
    </w:pPr>
    <w:rPr>
      <w:color w:val="ADADAD"/>
    </w:rPr>
  </w:style>
  <w:style w:type="paragraph" w:default="1" w:styleId="fa7d8ad5-816d-4382-9bda-155dd06f1175">
    <w:name w:val="Normal"/>
    <w:qFormat/>
    <w:pPr>
      <w:widowControl w:val="0"/>
      <w:jc w:val="both"/>
    </w:pPr>
  </w:style>
  <w:style w:type="character" w:default="1" w:styleId="0a7690ed-138d-4cff-9819-643382f372e5">
    <w:name w:val="Default Paragraph Font"/>
    <w:uiPriority w:val="1"/>
    <w:semiHidden/>
    <w:unhideWhenUsed/>
  </w:style>
  <w:style w:type="table" w:default="1" w:styleId="e62add0c-c649-4deb-81e7-d1c7054c1cf6">
    <w:name w:val="Normal Table"/>
    <w:uiPriority w:val="99"/>
    <w:semiHidden/>
    <w:unhideWhenUsed/>
    <w:tblPr>
      <w:tblInd w:w="0" w:type="dxa"/>
      <w:tblCellMar>
        <w:top w:w="0" w:type="dxa"/>
        <w:left w:w="108" w:type="dxa"/>
        <w:bottom w:w="0" w:type="dxa"/>
        <w:right w:w="108" w:type="dxa"/>
      </w:tblCellMar>
    </w:tblPr>
  </w:style>
  <w:style w:type="numbering" w:default="1" w:styleId="6ff9d159-6ea0-4677-8e95-cbbacb552d5e">
    <w:name w:val="No List"/>
    <w:uiPriority w:val="99"/>
    <w:semiHidden/>
    <w:unhideWhenUsed/>
  </w:style>
  <w:style w:type="paragraph" w:customStyle="1" w:styleId="603440a9-3b24-451c-bf93-02db9aec397f">
    <w:name w:val="石墨文档正文"/>
    <w:qFormat/>
    <w:rPr>
      <w:szCs w:val="22"/>
    </w:rPr>
  </w:style>
  <w:style w:type="paragraph" w:customStyle="1" w:styleId="01888c45-0f80-45a0-bce5-8b88fe7f01f8">
    <w:name w:val="石墨文档副标题"/>
    <w:qFormat/>
    <w:rPr>
      <w:color w:val="888888"/>
      <w:sz w:val="48"/>
      <w:szCs w:val="48"/>
    </w:rPr>
  </w:style>
  <w:style w:type="paragraph" w:customStyle="1" w:styleId="615d9333-a2b3-4acd-ba79-d33b0b28fe37">
    <w:name w:val="石墨文档大标题"/>
    <w:next w:val="a3"/>
    <w:uiPriority w:val="9"/>
    <w:unhideWhenUsed/>
    <w:qFormat/>
    <w:pPr>
      <w:spacing w:before="260" w:after="260"/>
      <w:outlineLvl w:val="0"/>
    </w:pPr>
    <w:rPr>
      <w:b/>
      <w:bCs/>
      <w:sz w:val="40"/>
      <w:szCs w:val="40"/>
    </w:rPr>
  </w:style>
  <w:style w:type="paragraph" w:customStyle="1" w:styleId="a7dd9a30-1a21-4dfe-981d-ce3a47001085">
    <w:name w:val="石墨文档中标题"/>
    <w:next w:val="a3"/>
    <w:uiPriority w:val="9"/>
    <w:unhideWhenUsed/>
    <w:qFormat/>
    <w:pPr>
      <w:spacing w:before="260" w:after="260"/>
      <w:outlineLvl w:val="1"/>
    </w:pPr>
    <w:rPr>
      <w:b/>
      <w:bCs/>
      <w:sz w:val="36"/>
      <w:szCs w:val="36"/>
    </w:rPr>
  </w:style>
  <w:style w:type="paragraph" w:customStyle="1" w:styleId="8d12dfc1-5797-436e-bc3e-48073ba67619">
    <w:name w:val="石墨文档小标题"/>
    <w:next w:val="a3"/>
    <w:uiPriority w:val="9"/>
    <w:unhideWhenUsed/>
    <w:qFormat/>
    <w:pPr>
      <w:spacing w:before="260" w:after="260"/>
      <w:outlineLvl w:val="2"/>
    </w:pPr>
    <w:rPr>
      <w:b/>
      <w:bCs/>
      <w:sz w:val="32"/>
      <w:szCs w:val="32"/>
    </w:rPr>
  </w:style>
  <w:style w:type="paragraph" w:customStyle="1" w:styleId="c57c2932-1d0d-4280-af22-893a48751221">
    <w:name w:val="石墨文档标题"/>
    <w:next w:val="a3"/>
    <w:uiPriority w:val="9"/>
    <w:unhideWhenUsed/>
    <w:qFormat/>
    <w:pPr>
      <w:spacing w:before="260" w:after="260"/>
      <w:outlineLvl w:val="3"/>
    </w:pPr>
    <w:rPr>
      <w:b/>
      <w:bCs/>
      <w:sz w:val="56"/>
      <w:szCs w:val="56"/>
    </w:rPr>
  </w:style>
  <w:style w:type="paragraph" w:customStyle="1" w:styleId="4c573012-4233-4509-9033-38323f0fdfe7">
    <w:name w:val="石墨文档引用"/>
    <w:qFormat/>
    <w:pPr>
      <w:pBdr>
        <w:left w:val="single" w:sz="30" w:space="10" w:color="F0F0F0"/>
      </w:pBdr>
    </w:pPr>
    <w:rPr>
      <w:color w:val="ADADAD"/>
    </w:rPr>
  </w:style>
  <w:style w:type="paragraph" w:default="1" w:styleId="8f8cdbb8-e9b7-47ad-96ce-ce48b6283751">
    <w:name w:val="Normal"/>
    <w:qFormat/>
    <w:pPr>
      <w:widowControl w:val="0"/>
      <w:jc w:val="both"/>
    </w:pPr>
  </w:style>
  <w:style w:type="character" w:default="1" w:styleId="94035e90-e66a-4725-8de4-fd57c4bb367e">
    <w:name w:val="Default Paragraph Font"/>
    <w:uiPriority w:val="1"/>
    <w:semiHidden/>
    <w:unhideWhenUsed/>
  </w:style>
  <w:style w:type="table" w:default="1" w:styleId="ad76da47-f916-4cd1-8b12-0fe176bd5ec2">
    <w:name w:val="Normal Table"/>
    <w:uiPriority w:val="99"/>
    <w:semiHidden/>
    <w:unhideWhenUsed/>
    <w:tblPr>
      <w:tblInd w:w="0" w:type="dxa"/>
      <w:tblCellMar>
        <w:top w:w="0" w:type="dxa"/>
        <w:left w:w="108" w:type="dxa"/>
        <w:bottom w:w="0" w:type="dxa"/>
        <w:right w:w="108" w:type="dxa"/>
      </w:tblCellMar>
    </w:tblPr>
  </w:style>
  <w:style w:type="numbering" w:default="1" w:styleId="cedd3de3-5afa-43ae-b934-0df11cbfe8e9">
    <w:name w:val="No List"/>
    <w:uiPriority w:val="99"/>
    <w:semiHidden/>
    <w:unhideWhenUsed/>
  </w:style>
  <w:style w:type="paragraph" w:customStyle="1" w:styleId="b82c26f5-cf27-4e2a-b43a-2f8f87b84566">
    <w:name w:val="石墨文档正文"/>
    <w:qFormat/>
    <w:rPr>
      <w:szCs w:val="22"/>
    </w:rPr>
  </w:style>
  <w:style w:type="paragraph" w:customStyle="1" w:styleId="624bcdb3-b56d-46b6-8856-d24020100fc7">
    <w:name w:val="石墨文档副标题"/>
    <w:qFormat/>
    <w:rPr>
      <w:color w:val="888888"/>
      <w:sz w:val="48"/>
      <w:szCs w:val="48"/>
    </w:rPr>
  </w:style>
  <w:style w:type="paragraph" w:customStyle="1" w:styleId="64cfffb0-07cf-4bbc-a9cf-d7be67659fb3">
    <w:name w:val="石墨文档大标题"/>
    <w:next w:val="a3"/>
    <w:uiPriority w:val="9"/>
    <w:unhideWhenUsed/>
    <w:qFormat/>
    <w:pPr>
      <w:spacing w:before="260" w:after="260"/>
      <w:outlineLvl w:val="0"/>
    </w:pPr>
    <w:rPr>
      <w:b/>
      <w:bCs/>
      <w:sz w:val="40"/>
      <w:szCs w:val="40"/>
    </w:rPr>
  </w:style>
  <w:style w:type="paragraph" w:customStyle="1" w:styleId="4bff4611-4a55-407a-bfee-333ee529e6a9">
    <w:name w:val="石墨文档中标题"/>
    <w:next w:val="a3"/>
    <w:uiPriority w:val="9"/>
    <w:unhideWhenUsed/>
    <w:qFormat/>
    <w:pPr>
      <w:spacing w:before="260" w:after="260"/>
      <w:outlineLvl w:val="1"/>
    </w:pPr>
    <w:rPr>
      <w:b/>
      <w:bCs/>
      <w:sz w:val="36"/>
      <w:szCs w:val="36"/>
    </w:rPr>
  </w:style>
  <w:style w:type="paragraph" w:customStyle="1" w:styleId="7a3fbcc6-643f-4989-8430-0be911c77913">
    <w:name w:val="石墨文档小标题"/>
    <w:next w:val="a3"/>
    <w:uiPriority w:val="9"/>
    <w:unhideWhenUsed/>
    <w:qFormat/>
    <w:pPr>
      <w:spacing w:before="260" w:after="260"/>
      <w:outlineLvl w:val="2"/>
    </w:pPr>
    <w:rPr>
      <w:b/>
      <w:bCs/>
      <w:sz w:val="32"/>
      <w:szCs w:val="32"/>
    </w:rPr>
  </w:style>
  <w:style w:type="paragraph" w:customStyle="1" w:styleId="a656fa10-1f73-488d-b3e8-7400debbb3ec">
    <w:name w:val="石墨文档标题"/>
    <w:next w:val="a3"/>
    <w:uiPriority w:val="9"/>
    <w:unhideWhenUsed/>
    <w:qFormat/>
    <w:pPr>
      <w:spacing w:before="260" w:after="260"/>
      <w:outlineLvl w:val="3"/>
    </w:pPr>
    <w:rPr>
      <w:b/>
      <w:bCs/>
      <w:sz w:val="56"/>
      <w:szCs w:val="56"/>
    </w:rPr>
  </w:style>
  <w:style w:type="paragraph" w:customStyle="1" w:styleId="c02d0ebf-43d0-4fa8-98d6-6f58e1f4c9b6">
    <w:name w:val="石墨文档引用"/>
    <w:qFormat/>
    <w:pPr>
      <w:pBdr>
        <w:left w:val="single" w:sz="30" w:space="10" w:color="F0F0F0"/>
      </w:pBdr>
    </w:pPr>
    <w:rPr>
      <w:color w:val="ADADAD"/>
    </w:rPr>
  </w:style>
  <w:style w:type="paragraph" w:default="1" w:styleId="3dfe58ec-f810-4fc8-8644-fad7f76b59a7">
    <w:name w:val="Normal"/>
    <w:qFormat/>
    <w:pPr>
      <w:widowControl w:val="0"/>
      <w:jc w:val="both"/>
    </w:pPr>
  </w:style>
  <w:style w:type="character" w:default="1" w:styleId="97ec8334-4bda-4ad0-a532-24be258e069e">
    <w:name w:val="Default Paragraph Font"/>
    <w:uiPriority w:val="1"/>
    <w:semiHidden/>
    <w:unhideWhenUsed/>
  </w:style>
  <w:style w:type="table" w:default="1" w:styleId="d2767fa8-8585-4336-9e12-b830f727e3b1">
    <w:name w:val="Normal Table"/>
    <w:uiPriority w:val="99"/>
    <w:semiHidden/>
    <w:unhideWhenUsed/>
    <w:tblPr>
      <w:tblInd w:w="0" w:type="dxa"/>
      <w:tblCellMar>
        <w:top w:w="0" w:type="dxa"/>
        <w:left w:w="108" w:type="dxa"/>
        <w:bottom w:w="0" w:type="dxa"/>
        <w:right w:w="108" w:type="dxa"/>
      </w:tblCellMar>
    </w:tblPr>
  </w:style>
  <w:style w:type="numbering" w:default="1" w:styleId="2578d3b3-b671-4bd7-a55e-741349b9a079">
    <w:name w:val="No List"/>
    <w:uiPriority w:val="99"/>
    <w:semiHidden/>
    <w:unhideWhenUsed/>
  </w:style>
  <w:style w:type="paragraph" w:customStyle="1" w:styleId="0c4281e7-88cc-4043-a490-d3f36110948f">
    <w:name w:val="石墨文档正文"/>
    <w:qFormat/>
    <w:rPr>
      <w:szCs w:val="22"/>
    </w:rPr>
  </w:style>
  <w:style w:type="paragraph" w:customStyle="1" w:styleId="1300e157-2943-44bb-990a-1e342119fbe3">
    <w:name w:val="石墨文档副标题"/>
    <w:qFormat/>
    <w:rPr>
      <w:color w:val="888888"/>
      <w:sz w:val="48"/>
      <w:szCs w:val="48"/>
    </w:rPr>
  </w:style>
  <w:style w:type="paragraph" w:customStyle="1" w:styleId="1f0a440d-62eb-4a72-a244-7c05f4b4586b">
    <w:name w:val="石墨文档大标题"/>
    <w:next w:val="a3"/>
    <w:uiPriority w:val="9"/>
    <w:unhideWhenUsed/>
    <w:qFormat/>
    <w:pPr>
      <w:spacing w:before="260" w:after="260"/>
      <w:outlineLvl w:val="0"/>
    </w:pPr>
    <w:rPr>
      <w:b/>
      <w:bCs/>
      <w:sz w:val="40"/>
      <w:szCs w:val="40"/>
    </w:rPr>
  </w:style>
  <w:style w:type="paragraph" w:customStyle="1" w:styleId="9fece561-c980-448d-b7ce-8c419f0d120e">
    <w:name w:val="石墨文档中标题"/>
    <w:next w:val="a3"/>
    <w:uiPriority w:val="9"/>
    <w:unhideWhenUsed/>
    <w:qFormat/>
    <w:pPr>
      <w:spacing w:before="260" w:after="260"/>
      <w:outlineLvl w:val="1"/>
    </w:pPr>
    <w:rPr>
      <w:b/>
      <w:bCs/>
      <w:sz w:val="36"/>
      <w:szCs w:val="36"/>
    </w:rPr>
  </w:style>
  <w:style w:type="paragraph" w:customStyle="1" w:styleId="e50985d9-52b9-437c-964f-fa1fbcedc42e">
    <w:name w:val="石墨文档小标题"/>
    <w:next w:val="a3"/>
    <w:uiPriority w:val="9"/>
    <w:unhideWhenUsed/>
    <w:qFormat/>
    <w:pPr>
      <w:spacing w:before="260" w:after="260"/>
      <w:outlineLvl w:val="2"/>
    </w:pPr>
    <w:rPr>
      <w:b/>
      <w:bCs/>
      <w:sz w:val="32"/>
      <w:szCs w:val="32"/>
    </w:rPr>
  </w:style>
  <w:style w:type="paragraph" w:customStyle="1" w:styleId="be6ee4b3-49d0-4fc7-9088-129d351cd911">
    <w:name w:val="石墨文档标题"/>
    <w:next w:val="a3"/>
    <w:uiPriority w:val="9"/>
    <w:unhideWhenUsed/>
    <w:qFormat/>
    <w:pPr>
      <w:spacing w:before="260" w:after="260"/>
      <w:outlineLvl w:val="3"/>
    </w:pPr>
    <w:rPr>
      <w:b/>
      <w:bCs/>
      <w:sz w:val="56"/>
      <w:szCs w:val="56"/>
    </w:rPr>
  </w:style>
  <w:style w:type="paragraph" w:customStyle="1" w:styleId="666f7415-8688-49aa-93b2-d7580c7643b9">
    <w:name w:val="石墨文档引用"/>
    <w:qFormat/>
    <w:pPr>
      <w:pBdr>
        <w:left w:val="single" w:sz="30" w:space="10" w:color="F0F0F0"/>
      </w:pBdr>
    </w:pPr>
    <w:rPr>
      <w:color w:val="ADADAD"/>
    </w:rPr>
  </w:style>
  <w:style w:type="paragraph" w:default="1" w:styleId="ad4a242b-0b3a-4aeb-908b-ff0123f6b286">
    <w:name w:val="Normal"/>
    <w:qFormat/>
    <w:pPr>
      <w:widowControl w:val="0"/>
      <w:jc w:val="both"/>
    </w:pPr>
  </w:style>
  <w:style w:type="character" w:default="1" w:styleId="8080b8db-15da-4030-a615-d233bffd2b97">
    <w:name w:val="Default Paragraph Font"/>
    <w:uiPriority w:val="1"/>
    <w:semiHidden/>
    <w:unhideWhenUsed/>
  </w:style>
  <w:style w:type="table" w:default="1" w:styleId="af2a600f-cb69-46c7-9f79-9b106568a4df">
    <w:name w:val="Normal Table"/>
    <w:uiPriority w:val="99"/>
    <w:semiHidden/>
    <w:unhideWhenUsed/>
    <w:tblPr>
      <w:tblInd w:w="0" w:type="dxa"/>
      <w:tblCellMar>
        <w:top w:w="0" w:type="dxa"/>
        <w:left w:w="108" w:type="dxa"/>
        <w:bottom w:w="0" w:type="dxa"/>
        <w:right w:w="108" w:type="dxa"/>
      </w:tblCellMar>
    </w:tblPr>
  </w:style>
  <w:style w:type="numbering" w:default="1" w:styleId="23f3e07e-894b-4be1-a9d7-f0c06ed7d89a">
    <w:name w:val="No List"/>
    <w:uiPriority w:val="99"/>
    <w:semiHidden/>
    <w:unhideWhenUsed/>
  </w:style>
  <w:style w:type="paragraph" w:customStyle="1" w:styleId="aae46241-2aff-4a55-b422-37d6a04fb2b4">
    <w:name w:val="石墨文档正文"/>
    <w:qFormat/>
    <w:rPr>
      <w:szCs w:val="22"/>
    </w:rPr>
  </w:style>
  <w:style w:type="paragraph" w:customStyle="1" w:styleId="55d0b898-cfbc-473b-b7f6-7642bb651c0a">
    <w:name w:val="石墨文档副标题"/>
    <w:qFormat/>
    <w:rPr>
      <w:color w:val="888888"/>
      <w:sz w:val="48"/>
      <w:szCs w:val="48"/>
    </w:rPr>
  </w:style>
  <w:style w:type="paragraph" w:customStyle="1" w:styleId="a33846c3-b05b-4a72-bf9c-ffb487caa580">
    <w:name w:val="石墨文档大标题"/>
    <w:next w:val="a3"/>
    <w:uiPriority w:val="9"/>
    <w:unhideWhenUsed/>
    <w:qFormat/>
    <w:pPr>
      <w:spacing w:before="260" w:after="260"/>
      <w:outlineLvl w:val="0"/>
    </w:pPr>
    <w:rPr>
      <w:b/>
      <w:bCs/>
      <w:sz w:val="40"/>
      <w:szCs w:val="40"/>
    </w:rPr>
  </w:style>
  <w:style w:type="paragraph" w:customStyle="1" w:styleId="c9fad882-28c7-4385-bb6f-7bd76d937792">
    <w:name w:val="石墨文档中标题"/>
    <w:next w:val="a3"/>
    <w:uiPriority w:val="9"/>
    <w:unhideWhenUsed/>
    <w:qFormat/>
    <w:pPr>
      <w:spacing w:before="260" w:after="260"/>
      <w:outlineLvl w:val="1"/>
    </w:pPr>
    <w:rPr>
      <w:b/>
      <w:bCs/>
      <w:sz w:val="36"/>
      <w:szCs w:val="36"/>
    </w:rPr>
  </w:style>
  <w:style w:type="paragraph" w:customStyle="1" w:styleId="93119f9f-9dd1-441e-a8ca-736d5e99b140">
    <w:name w:val="石墨文档小标题"/>
    <w:next w:val="a3"/>
    <w:uiPriority w:val="9"/>
    <w:unhideWhenUsed/>
    <w:qFormat/>
    <w:pPr>
      <w:spacing w:before="260" w:after="260"/>
      <w:outlineLvl w:val="2"/>
    </w:pPr>
    <w:rPr>
      <w:b/>
      <w:bCs/>
      <w:sz w:val="32"/>
      <w:szCs w:val="32"/>
    </w:rPr>
  </w:style>
  <w:style w:type="paragraph" w:customStyle="1" w:styleId="7cd2e0be-ee14-4586-9231-adba501f1ba9">
    <w:name w:val="石墨文档标题"/>
    <w:next w:val="a3"/>
    <w:uiPriority w:val="9"/>
    <w:unhideWhenUsed/>
    <w:qFormat/>
    <w:pPr>
      <w:spacing w:before="260" w:after="260"/>
      <w:outlineLvl w:val="3"/>
    </w:pPr>
    <w:rPr>
      <w:b/>
      <w:bCs/>
      <w:sz w:val="56"/>
      <w:szCs w:val="56"/>
    </w:rPr>
  </w:style>
  <w:style w:type="paragraph" w:customStyle="1" w:styleId="bdc43e08-50c5-4020-abe8-93d6ee369ab2">
    <w:name w:val="石墨文档引用"/>
    <w:qFormat/>
    <w:pPr>
      <w:pBdr>
        <w:left w:val="single" w:sz="30" w:space="10" w:color="F0F0F0"/>
      </w:pBdr>
    </w:pPr>
    <w:rPr>
      <w:color w:val="ADADAD"/>
    </w:rPr>
  </w:style>
  <w:style w:type="paragraph" w:default="1" w:styleId="9777b5ef-1e10-4050-aab6-32ce58331a18">
    <w:name w:val="Normal"/>
    <w:qFormat/>
    <w:pPr>
      <w:widowControl w:val="0"/>
      <w:jc w:val="both"/>
    </w:pPr>
  </w:style>
  <w:style w:type="character" w:default="1" w:styleId="9b5e3883-6046-4799-8d34-54f8d6acbbd4">
    <w:name w:val="Default Paragraph Font"/>
    <w:uiPriority w:val="1"/>
    <w:semiHidden/>
    <w:unhideWhenUsed/>
  </w:style>
  <w:style w:type="table" w:default="1" w:styleId="c6ca463c-dccc-41b5-ae29-1eeb7086e506">
    <w:name w:val="Normal Table"/>
    <w:uiPriority w:val="99"/>
    <w:semiHidden/>
    <w:unhideWhenUsed/>
    <w:tblPr>
      <w:tblInd w:w="0" w:type="dxa"/>
      <w:tblCellMar>
        <w:top w:w="0" w:type="dxa"/>
        <w:left w:w="108" w:type="dxa"/>
        <w:bottom w:w="0" w:type="dxa"/>
        <w:right w:w="108" w:type="dxa"/>
      </w:tblCellMar>
    </w:tblPr>
  </w:style>
  <w:style w:type="numbering" w:default="1" w:styleId="c51189d2-e4ba-4659-b67d-958267a14f2f">
    <w:name w:val="No List"/>
    <w:uiPriority w:val="99"/>
    <w:semiHidden/>
    <w:unhideWhenUsed/>
  </w:style>
  <w:style w:type="paragraph" w:customStyle="1" w:styleId="cc2d9bd1-5566-4707-8303-df4a15638bff">
    <w:name w:val="石墨文档正文"/>
    <w:qFormat/>
    <w:rPr>
      <w:szCs w:val="22"/>
    </w:rPr>
  </w:style>
  <w:style w:type="paragraph" w:customStyle="1" w:styleId="6e4e4fca-e8bc-4a14-b923-0b88abbdb32b">
    <w:name w:val="石墨文档副标题"/>
    <w:qFormat/>
    <w:rPr>
      <w:color w:val="888888"/>
      <w:sz w:val="48"/>
      <w:szCs w:val="48"/>
    </w:rPr>
  </w:style>
  <w:style w:type="paragraph" w:customStyle="1" w:styleId="1a2f369d-be40-494c-b61e-6a498b54c150">
    <w:name w:val="石墨文档大标题"/>
    <w:next w:val="a3"/>
    <w:uiPriority w:val="9"/>
    <w:unhideWhenUsed/>
    <w:qFormat/>
    <w:pPr>
      <w:spacing w:before="260" w:after="260"/>
      <w:outlineLvl w:val="0"/>
    </w:pPr>
    <w:rPr>
      <w:b/>
      <w:bCs/>
      <w:sz w:val="40"/>
      <w:szCs w:val="40"/>
    </w:rPr>
  </w:style>
  <w:style w:type="paragraph" w:customStyle="1" w:styleId="d03a0319-81db-4952-a73d-2730f19f6154">
    <w:name w:val="石墨文档中标题"/>
    <w:next w:val="a3"/>
    <w:uiPriority w:val="9"/>
    <w:unhideWhenUsed/>
    <w:qFormat/>
    <w:pPr>
      <w:spacing w:before="260" w:after="260"/>
      <w:outlineLvl w:val="1"/>
    </w:pPr>
    <w:rPr>
      <w:b/>
      <w:bCs/>
      <w:sz w:val="36"/>
      <w:szCs w:val="36"/>
    </w:rPr>
  </w:style>
  <w:style w:type="paragraph" w:customStyle="1" w:styleId="4ef32234-0bfd-4a59-bd1f-9b1ce1b58b3e">
    <w:name w:val="石墨文档小标题"/>
    <w:next w:val="a3"/>
    <w:uiPriority w:val="9"/>
    <w:unhideWhenUsed/>
    <w:qFormat/>
    <w:pPr>
      <w:spacing w:before="260" w:after="260"/>
      <w:outlineLvl w:val="2"/>
    </w:pPr>
    <w:rPr>
      <w:b/>
      <w:bCs/>
      <w:sz w:val="32"/>
      <w:szCs w:val="32"/>
    </w:rPr>
  </w:style>
  <w:style w:type="paragraph" w:customStyle="1" w:styleId="b0cbdfd9-94a6-42d8-a0bb-2c0521d9a887">
    <w:name w:val="石墨文档标题"/>
    <w:next w:val="a3"/>
    <w:uiPriority w:val="9"/>
    <w:unhideWhenUsed/>
    <w:qFormat/>
    <w:pPr>
      <w:spacing w:before="260" w:after="260"/>
      <w:outlineLvl w:val="3"/>
    </w:pPr>
    <w:rPr>
      <w:b/>
      <w:bCs/>
      <w:sz w:val="56"/>
      <w:szCs w:val="56"/>
    </w:rPr>
  </w:style>
  <w:style w:type="paragraph" w:customStyle="1" w:styleId="7ec68b43-e644-430b-b1fa-2f61b0392c3c">
    <w:name w:val="石墨文档引用"/>
    <w:qFormat/>
    <w:pPr>
      <w:pBdr>
        <w:left w:val="single" w:sz="30" w:space="10" w:color="F0F0F0"/>
      </w:pBdr>
    </w:pPr>
    <w:rPr>
      <w:color w:val="ADADAD"/>
    </w:rPr>
  </w:style>
  <w:style w:type="paragraph" w:default="1" w:styleId="65548d04-c8b3-4fd8-b82e-7b09bd0a5269">
    <w:name w:val="Normal"/>
    <w:qFormat/>
    <w:pPr>
      <w:widowControl w:val="0"/>
      <w:jc w:val="both"/>
    </w:pPr>
  </w:style>
  <w:style w:type="character" w:default="1" w:styleId="3dc89caa-b88a-4a91-a7d7-5e3ea38a2686">
    <w:name w:val="Default Paragraph Font"/>
    <w:uiPriority w:val="1"/>
    <w:semiHidden/>
    <w:unhideWhenUsed/>
  </w:style>
  <w:style w:type="table" w:default="1" w:styleId="4ce6591f-0c97-4f4e-8238-6858cbaa9d18">
    <w:name w:val="Normal Table"/>
    <w:uiPriority w:val="99"/>
    <w:semiHidden/>
    <w:unhideWhenUsed/>
    <w:tblPr>
      <w:tblInd w:w="0" w:type="dxa"/>
      <w:tblCellMar>
        <w:top w:w="0" w:type="dxa"/>
        <w:left w:w="108" w:type="dxa"/>
        <w:bottom w:w="0" w:type="dxa"/>
        <w:right w:w="108" w:type="dxa"/>
      </w:tblCellMar>
    </w:tblPr>
  </w:style>
  <w:style w:type="numbering" w:default="1" w:styleId="6e3d6759-4ea7-4a5f-8995-8a310f55f7b3">
    <w:name w:val="No List"/>
    <w:uiPriority w:val="99"/>
    <w:semiHidden/>
    <w:unhideWhenUsed/>
  </w:style>
  <w:style w:type="paragraph" w:customStyle="1" w:styleId="03c27388-9d22-468d-985b-373a1ee3ee47">
    <w:name w:val="石墨文档正文"/>
    <w:qFormat/>
    <w:rPr>
      <w:szCs w:val="22"/>
    </w:rPr>
  </w:style>
  <w:style w:type="paragraph" w:customStyle="1" w:styleId="00b1ae28-d192-4849-b227-f26392a7130b">
    <w:name w:val="石墨文档副标题"/>
    <w:qFormat/>
    <w:rPr>
      <w:color w:val="888888"/>
      <w:sz w:val="48"/>
      <w:szCs w:val="48"/>
    </w:rPr>
  </w:style>
  <w:style w:type="paragraph" w:customStyle="1" w:styleId="6194a14a-4a68-4209-b729-497bd53c9f97">
    <w:name w:val="石墨文档大标题"/>
    <w:next w:val="a3"/>
    <w:uiPriority w:val="9"/>
    <w:unhideWhenUsed/>
    <w:qFormat/>
    <w:pPr>
      <w:spacing w:before="260" w:after="260"/>
      <w:outlineLvl w:val="0"/>
    </w:pPr>
    <w:rPr>
      <w:b/>
      <w:bCs/>
      <w:sz w:val="40"/>
      <w:szCs w:val="40"/>
    </w:rPr>
  </w:style>
  <w:style w:type="paragraph" w:customStyle="1" w:styleId="05f88747-889d-45a9-9bee-ae90f87ca94c">
    <w:name w:val="石墨文档中标题"/>
    <w:next w:val="a3"/>
    <w:uiPriority w:val="9"/>
    <w:unhideWhenUsed/>
    <w:qFormat/>
    <w:pPr>
      <w:spacing w:before="260" w:after="260"/>
      <w:outlineLvl w:val="1"/>
    </w:pPr>
    <w:rPr>
      <w:b/>
      <w:bCs/>
      <w:sz w:val="36"/>
      <w:szCs w:val="36"/>
    </w:rPr>
  </w:style>
  <w:style w:type="paragraph" w:customStyle="1" w:styleId="a00b1934-cc9b-4199-8b09-8a3d8e865f0e">
    <w:name w:val="石墨文档小标题"/>
    <w:next w:val="a3"/>
    <w:uiPriority w:val="9"/>
    <w:unhideWhenUsed/>
    <w:qFormat/>
    <w:pPr>
      <w:spacing w:before="260" w:after="260"/>
      <w:outlineLvl w:val="2"/>
    </w:pPr>
    <w:rPr>
      <w:b/>
      <w:bCs/>
      <w:sz w:val="32"/>
      <w:szCs w:val="32"/>
    </w:rPr>
  </w:style>
  <w:style w:type="paragraph" w:customStyle="1" w:styleId="cdf7c091-2cf0-48f0-8184-6a0125b3f3cf">
    <w:name w:val="石墨文档标题"/>
    <w:next w:val="a3"/>
    <w:uiPriority w:val="9"/>
    <w:unhideWhenUsed/>
    <w:qFormat/>
    <w:pPr>
      <w:spacing w:before="260" w:after="260"/>
      <w:outlineLvl w:val="3"/>
    </w:pPr>
    <w:rPr>
      <w:b/>
      <w:bCs/>
      <w:sz w:val="56"/>
      <w:szCs w:val="56"/>
    </w:rPr>
  </w:style>
  <w:style w:type="paragraph" w:customStyle="1" w:styleId="b457b6ad-e181-4f0f-b1b9-964059b1dff7">
    <w:name w:val="石墨文档引用"/>
    <w:qFormat/>
    <w:pPr>
      <w:pBdr>
        <w:left w:val="single" w:sz="30" w:space="10" w:color="F0F0F0"/>
      </w:pBdr>
    </w:pPr>
    <w:rPr>
      <w:color w:val="ADADAD"/>
    </w:rPr>
  </w:style>
  <w:style w:type="paragraph" w:default="1" w:styleId="436a6d08-ed1e-4bdb-bcc4-25ee05e37d4c">
    <w:name w:val="Normal"/>
    <w:qFormat/>
    <w:pPr>
      <w:widowControl w:val="0"/>
      <w:jc w:val="both"/>
    </w:pPr>
  </w:style>
  <w:style w:type="character" w:default="1" w:styleId="f6410916-6c93-4610-98c0-30a03b2e54c6">
    <w:name w:val="Default Paragraph Font"/>
    <w:uiPriority w:val="1"/>
    <w:semiHidden/>
    <w:unhideWhenUsed/>
  </w:style>
  <w:style w:type="table" w:default="1" w:styleId="5079be9a-3424-4a4e-8808-7fc24d3fb0d9">
    <w:name w:val="Normal Table"/>
    <w:uiPriority w:val="99"/>
    <w:semiHidden/>
    <w:unhideWhenUsed/>
    <w:tblPr>
      <w:tblInd w:w="0" w:type="dxa"/>
      <w:tblCellMar>
        <w:top w:w="0" w:type="dxa"/>
        <w:left w:w="108" w:type="dxa"/>
        <w:bottom w:w="0" w:type="dxa"/>
        <w:right w:w="108" w:type="dxa"/>
      </w:tblCellMar>
    </w:tblPr>
  </w:style>
  <w:style w:type="numbering" w:default="1" w:styleId="77d69570-5c4d-48dd-af10-7cca8da9b2fa">
    <w:name w:val="No List"/>
    <w:uiPriority w:val="99"/>
    <w:semiHidden/>
    <w:unhideWhenUsed/>
  </w:style>
  <w:style w:type="paragraph" w:customStyle="1" w:styleId="a7cac03d-de46-4c20-917e-d8fcf9eb009f">
    <w:name w:val="石墨文档正文"/>
    <w:qFormat/>
    <w:rPr>
      <w:szCs w:val="22"/>
    </w:rPr>
  </w:style>
  <w:style w:type="paragraph" w:customStyle="1" w:styleId="6d02d8b2-225d-49bb-b27d-7476a6aff7d8">
    <w:name w:val="石墨文档副标题"/>
    <w:qFormat/>
    <w:rPr>
      <w:color w:val="888888"/>
      <w:sz w:val="48"/>
      <w:szCs w:val="48"/>
    </w:rPr>
  </w:style>
  <w:style w:type="paragraph" w:customStyle="1" w:styleId="5083878a-856b-4af9-97d0-738815062325">
    <w:name w:val="石墨文档大标题"/>
    <w:next w:val="a3"/>
    <w:uiPriority w:val="9"/>
    <w:unhideWhenUsed/>
    <w:qFormat/>
    <w:pPr>
      <w:spacing w:before="260" w:after="260"/>
      <w:outlineLvl w:val="0"/>
    </w:pPr>
    <w:rPr>
      <w:b/>
      <w:bCs/>
      <w:sz w:val="40"/>
      <w:szCs w:val="40"/>
    </w:rPr>
  </w:style>
  <w:style w:type="paragraph" w:customStyle="1" w:styleId="7250525d-794b-4d42-8c24-acf9e8eb6b0d">
    <w:name w:val="石墨文档中标题"/>
    <w:next w:val="a3"/>
    <w:uiPriority w:val="9"/>
    <w:unhideWhenUsed/>
    <w:qFormat/>
    <w:pPr>
      <w:spacing w:before="260" w:after="260"/>
      <w:outlineLvl w:val="1"/>
    </w:pPr>
    <w:rPr>
      <w:b/>
      <w:bCs/>
      <w:sz w:val="36"/>
      <w:szCs w:val="36"/>
    </w:rPr>
  </w:style>
  <w:style w:type="paragraph" w:customStyle="1" w:styleId="b97e0109-dfe4-4e23-a6de-7ecf8068676a">
    <w:name w:val="石墨文档小标题"/>
    <w:next w:val="a3"/>
    <w:uiPriority w:val="9"/>
    <w:unhideWhenUsed/>
    <w:qFormat/>
    <w:pPr>
      <w:spacing w:before="260" w:after="260"/>
      <w:outlineLvl w:val="2"/>
    </w:pPr>
    <w:rPr>
      <w:b/>
      <w:bCs/>
      <w:sz w:val="32"/>
      <w:szCs w:val="32"/>
    </w:rPr>
  </w:style>
  <w:style w:type="paragraph" w:customStyle="1" w:styleId="164f1dff-9ade-4c40-a20a-1c3f8e6220c6">
    <w:name w:val="石墨文档标题"/>
    <w:next w:val="a3"/>
    <w:uiPriority w:val="9"/>
    <w:unhideWhenUsed/>
    <w:qFormat/>
    <w:pPr>
      <w:spacing w:before="260" w:after="260"/>
      <w:outlineLvl w:val="3"/>
    </w:pPr>
    <w:rPr>
      <w:b/>
      <w:bCs/>
      <w:sz w:val="56"/>
      <w:szCs w:val="56"/>
    </w:rPr>
  </w:style>
  <w:style w:type="paragraph" w:customStyle="1" w:styleId="e80a6d66-2ad7-43bc-aaac-0e7d901ca97e">
    <w:name w:val="石墨文档引用"/>
    <w:qFormat/>
    <w:pPr>
      <w:pBdr>
        <w:left w:val="single" w:sz="30" w:space="10" w:color="F0F0F0"/>
      </w:pBdr>
    </w:pPr>
    <w:rPr>
      <w:color w:val="ADADAD"/>
    </w:rPr>
  </w:style>
  <w:style w:type="paragraph" w:default="1" w:styleId="89e81158-e3b5-447e-ae48-bced1aa9906e">
    <w:name w:val="Normal"/>
    <w:qFormat/>
    <w:pPr>
      <w:widowControl w:val="0"/>
      <w:jc w:val="both"/>
    </w:pPr>
  </w:style>
  <w:style w:type="character" w:default="1" w:styleId="1478d758-b6c4-4797-9ef6-ff76af593d8a">
    <w:name w:val="Default Paragraph Font"/>
    <w:uiPriority w:val="1"/>
    <w:semiHidden/>
    <w:unhideWhenUsed/>
  </w:style>
  <w:style w:type="table" w:default="1" w:styleId="62770ae8-8fdd-4211-a519-dbb8bec4a619">
    <w:name w:val="Normal Table"/>
    <w:uiPriority w:val="99"/>
    <w:semiHidden/>
    <w:unhideWhenUsed/>
    <w:tblPr>
      <w:tblInd w:w="0" w:type="dxa"/>
      <w:tblCellMar>
        <w:top w:w="0" w:type="dxa"/>
        <w:left w:w="108" w:type="dxa"/>
        <w:bottom w:w="0" w:type="dxa"/>
        <w:right w:w="108" w:type="dxa"/>
      </w:tblCellMar>
    </w:tblPr>
  </w:style>
  <w:style w:type="numbering" w:default="1" w:styleId="f4574981-6185-4814-a54d-f886c084a9b1">
    <w:name w:val="No List"/>
    <w:uiPriority w:val="99"/>
    <w:semiHidden/>
    <w:unhideWhenUsed/>
  </w:style>
  <w:style w:type="paragraph" w:customStyle="1" w:styleId="422a1f77-7104-4f58-b531-57c516f4a66e">
    <w:name w:val="石墨文档正文"/>
    <w:qFormat/>
    <w:rPr>
      <w:szCs w:val="22"/>
    </w:rPr>
  </w:style>
  <w:style w:type="paragraph" w:customStyle="1" w:styleId="8ef0b039-24cd-4f27-9f89-afb633647d7b">
    <w:name w:val="石墨文档副标题"/>
    <w:qFormat/>
    <w:rPr>
      <w:color w:val="888888"/>
      <w:sz w:val="48"/>
      <w:szCs w:val="48"/>
    </w:rPr>
  </w:style>
  <w:style w:type="paragraph" w:customStyle="1" w:styleId="c9ab179b-ca56-4f76-ac55-53214181d331">
    <w:name w:val="石墨文档大标题"/>
    <w:next w:val="a3"/>
    <w:uiPriority w:val="9"/>
    <w:unhideWhenUsed/>
    <w:qFormat/>
    <w:pPr>
      <w:spacing w:before="260" w:after="260"/>
      <w:outlineLvl w:val="0"/>
    </w:pPr>
    <w:rPr>
      <w:b/>
      <w:bCs/>
      <w:sz w:val="40"/>
      <w:szCs w:val="40"/>
    </w:rPr>
  </w:style>
  <w:style w:type="paragraph" w:customStyle="1" w:styleId="a7aaa3d0-9738-4485-99e6-db396be625c5">
    <w:name w:val="石墨文档中标题"/>
    <w:next w:val="a3"/>
    <w:uiPriority w:val="9"/>
    <w:unhideWhenUsed/>
    <w:qFormat/>
    <w:pPr>
      <w:spacing w:before="260" w:after="260"/>
      <w:outlineLvl w:val="1"/>
    </w:pPr>
    <w:rPr>
      <w:b/>
      <w:bCs/>
      <w:sz w:val="36"/>
      <w:szCs w:val="36"/>
    </w:rPr>
  </w:style>
  <w:style w:type="paragraph" w:customStyle="1" w:styleId="84186081-df47-41a1-8764-8c866eafc243">
    <w:name w:val="石墨文档小标题"/>
    <w:next w:val="a3"/>
    <w:uiPriority w:val="9"/>
    <w:unhideWhenUsed/>
    <w:qFormat/>
    <w:pPr>
      <w:spacing w:before="260" w:after="260"/>
      <w:outlineLvl w:val="2"/>
    </w:pPr>
    <w:rPr>
      <w:b/>
      <w:bCs/>
      <w:sz w:val="32"/>
      <w:szCs w:val="32"/>
    </w:rPr>
  </w:style>
  <w:style w:type="paragraph" w:customStyle="1" w:styleId="d6ac5e70-6d11-4ac5-8686-bcc0c7acafba">
    <w:name w:val="石墨文档标题"/>
    <w:next w:val="a3"/>
    <w:uiPriority w:val="9"/>
    <w:unhideWhenUsed/>
    <w:qFormat/>
    <w:pPr>
      <w:spacing w:before="260" w:after="260"/>
      <w:outlineLvl w:val="3"/>
    </w:pPr>
    <w:rPr>
      <w:b/>
      <w:bCs/>
      <w:sz w:val="56"/>
      <w:szCs w:val="56"/>
    </w:rPr>
  </w:style>
  <w:style w:type="paragraph" w:customStyle="1" w:styleId="b5b5b961-2ae6-460b-b526-a92335944776">
    <w:name w:val="石墨文档引用"/>
    <w:qFormat/>
    <w:pPr>
      <w:pBdr>
        <w:left w:val="single" w:sz="30" w:space="10" w:color="F0F0F0"/>
      </w:pBdr>
    </w:pPr>
    <w:rPr>
      <w:color w:val="ADADAD"/>
    </w:rPr>
  </w:style>
  <w:style w:type="paragraph" w:default="1" w:styleId="84cbdbfe-d12e-4fe2-bb49-0ba89a0658ab">
    <w:name w:val="Normal"/>
    <w:qFormat/>
    <w:pPr>
      <w:widowControl w:val="0"/>
      <w:jc w:val="both"/>
    </w:pPr>
  </w:style>
  <w:style w:type="character" w:default="1" w:styleId="ce9ffd75-589f-4d51-8f2d-c3cbc4ec315a">
    <w:name w:val="Default Paragraph Font"/>
    <w:uiPriority w:val="1"/>
    <w:semiHidden/>
    <w:unhideWhenUsed/>
  </w:style>
  <w:style w:type="table" w:default="1" w:styleId="add1ad66-f5ad-4874-b3b5-55ae460465df">
    <w:name w:val="Normal Table"/>
    <w:uiPriority w:val="99"/>
    <w:semiHidden/>
    <w:unhideWhenUsed/>
    <w:tblPr>
      <w:tblInd w:w="0" w:type="dxa"/>
      <w:tblCellMar>
        <w:top w:w="0" w:type="dxa"/>
        <w:left w:w="108" w:type="dxa"/>
        <w:bottom w:w="0" w:type="dxa"/>
        <w:right w:w="108" w:type="dxa"/>
      </w:tblCellMar>
    </w:tblPr>
  </w:style>
  <w:style w:type="numbering" w:default="1" w:styleId="8283ad78-c508-456e-952e-baf9b426b9c7">
    <w:name w:val="No List"/>
    <w:uiPriority w:val="99"/>
    <w:semiHidden/>
    <w:unhideWhenUsed/>
  </w:style>
  <w:style w:type="paragraph" w:customStyle="1" w:styleId="6b05e755-ff82-4226-a32a-4609eb71c47c">
    <w:name w:val="石墨文档正文"/>
    <w:qFormat/>
    <w:rPr>
      <w:szCs w:val="22"/>
    </w:rPr>
  </w:style>
  <w:style w:type="paragraph" w:customStyle="1" w:styleId="3811ebc1-d748-46f1-ae5c-e70637c1648b">
    <w:name w:val="石墨文档副标题"/>
    <w:qFormat/>
    <w:rPr>
      <w:color w:val="888888"/>
      <w:sz w:val="48"/>
      <w:szCs w:val="48"/>
    </w:rPr>
  </w:style>
  <w:style w:type="paragraph" w:customStyle="1" w:styleId="89c9dab1-77b5-4b11-bdaa-402e38f1cfa2">
    <w:name w:val="石墨文档大标题"/>
    <w:next w:val="a3"/>
    <w:uiPriority w:val="9"/>
    <w:unhideWhenUsed/>
    <w:qFormat/>
    <w:pPr>
      <w:spacing w:before="260" w:after="260"/>
      <w:outlineLvl w:val="0"/>
    </w:pPr>
    <w:rPr>
      <w:b/>
      <w:bCs/>
      <w:sz w:val="40"/>
      <w:szCs w:val="40"/>
    </w:rPr>
  </w:style>
  <w:style w:type="paragraph" w:customStyle="1" w:styleId="511df9bb-373b-4813-8556-b9d41e063c32">
    <w:name w:val="石墨文档中标题"/>
    <w:next w:val="a3"/>
    <w:uiPriority w:val="9"/>
    <w:unhideWhenUsed/>
    <w:qFormat/>
    <w:pPr>
      <w:spacing w:before="260" w:after="260"/>
      <w:outlineLvl w:val="1"/>
    </w:pPr>
    <w:rPr>
      <w:b/>
      <w:bCs/>
      <w:sz w:val="36"/>
      <w:szCs w:val="36"/>
    </w:rPr>
  </w:style>
  <w:style w:type="paragraph" w:customStyle="1" w:styleId="25cad410-7b75-47b9-aff0-50938dd8ce42">
    <w:name w:val="石墨文档小标题"/>
    <w:next w:val="a3"/>
    <w:uiPriority w:val="9"/>
    <w:unhideWhenUsed/>
    <w:qFormat/>
    <w:pPr>
      <w:spacing w:before="260" w:after="260"/>
      <w:outlineLvl w:val="2"/>
    </w:pPr>
    <w:rPr>
      <w:b/>
      <w:bCs/>
      <w:sz w:val="32"/>
      <w:szCs w:val="32"/>
    </w:rPr>
  </w:style>
  <w:style w:type="paragraph" w:customStyle="1" w:styleId="4dfdb012-1b51-49e7-bdc5-4e56a0ce955a">
    <w:name w:val="石墨文档标题"/>
    <w:next w:val="a3"/>
    <w:uiPriority w:val="9"/>
    <w:unhideWhenUsed/>
    <w:qFormat/>
    <w:pPr>
      <w:spacing w:before="260" w:after="260"/>
      <w:outlineLvl w:val="3"/>
    </w:pPr>
    <w:rPr>
      <w:b/>
      <w:bCs/>
      <w:sz w:val="56"/>
      <w:szCs w:val="56"/>
    </w:rPr>
  </w:style>
  <w:style w:type="paragraph" w:customStyle="1" w:styleId="8b15716f-31d0-43f4-a2dc-431b3fe7a3b2">
    <w:name w:val="石墨文档引用"/>
    <w:qFormat/>
    <w:pPr>
      <w:pBdr>
        <w:left w:val="single" w:sz="30" w:space="10" w:color="F0F0F0"/>
      </w:pBdr>
    </w:pPr>
    <w:rPr>
      <w:color w:val="ADADAD"/>
    </w:rPr>
  </w:style>
  <w:style w:type="paragraph" w:default="1" w:styleId="371c481c-6ed8-4b7a-b397-1776bf8b300d">
    <w:name w:val="Normal"/>
    <w:qFormat/>
    <w:pPr>
      <w:widowControl w:val="0"/>
      <w:jc w:val="both"/>
    </w:pPr>
  </w:style>
  <w:style w:type="character" w:default="1" w:styleId="7f2f4da0-428f-449d-83cc-6df3822c264a">
    <w:name w:val="Default Paragraph Font"/>
    <w:uiPriority w:val="1"/>
    <w:semiHidden/>
    <w:unhideWhenUsed/>
  </w:style>
  <w:style w:type="table" w:default="1" w:styleId="bdec0ab2-3d88-48ed-b5e9-852cb1feed66">
    <w:name w:val="Normal Table"/>
    <w:uiPriority w:val="99"/>
    <w:semiHidden/>
    <w:unhideWhenUsed/>
    <w:tblPr>
      <w:tblInd w:w="0" w:type="dxa"/>
      <w:tblCellMar>
        <w:top w:w="0" w:type="dxa"/>
        <w:left w:w="108" w:type="dxa"/>
        <w:bottom w:w="0" w:type="dxa"/>
        <w:right w:w="108" w:type="dxa"/>
      </w:tblCellMar>
    </w:tblPr>
  </w:style>
  <w:style w:type="numbering" w:default="1" w:styleId="bc476132-2cbe-4245-98bd-61dbb3174113">
    <w:name w:val="No List"/>
    <w:uiPriority w:val="99"/>
    <w:semiHidden/>
    <w:unhideWhenUsed/>
  </w:style>
  <w:style w:type="paragraph" w:customStyle="1" w:styleId="01fe2dfd-0b3a-4dcd-9615-83a42cb66068">
    <w:name w:val="石墨文档正文"/>
    <w:qFormat/>
    <w:rPr>
      <w:szCs w:val="22"/>
    </w:rPr>
  </w:style>
  <w:style w:type="paragraph" w:customStyle="1" w:styleId="f874bac2-7afb-4048-8e17-85223e159b96">
    <w:name w:val="石墨文档副标题"/>
    <w:qFormat/>
    <w:rPr>
      <w:color w:val="888888"/>
      <w:sz w:val="48"/>
      <w:szCs w:val="48"/>
    </w:rPr>
  </w:style>
  <w:style w:type="paragraph" w:customStyle="1" w:styleId="6669b091-1a7d-4061-95ad-8e3b3171092c">
    <w:name w:val="石墨文档大标题"/>
    <w:next w:val="a3"/>
    <w:uiPriority w:val="9"/>
    <w:unhideWhenUsed/>
    <w:qFormat/>
    <w:pPr>
      <w:spacing w:before="260" w:after="260"/>
      <w:outlineLvl w:val="0"/>
    </w:pPr>
    <w:rPr>
      <w:b/>
      <w:bCs/>
      <w:sz w:val="40"/>
      <w:szCs w:val="40"/>
    </w:rPr>
  </w:style>
  <w:style w:type="paragraph" w:customStyle="1" w:styleId="9395d1af-cf7d-411d-b0ff-295b0f506601">
    <w:name w:val="石墨文档中标题"/>
    <w:next w:val="a3"/>
    <w:uiPriority w:val="9"/>
    <w:unhideWhenUsed/>
    <w:qFormat/>
    <w:pPr>
      <w:spacing w:before="260" w:after="260"/>
      <w:outlineLvl w:val="1"/>
    </w:pPr>
    <w:rPr>
      <w:b/>
      <w:bCs/>
      <w:sz w:val="36"/>
      <w:szCs w:val="36"/>
    </w:rPr>
  </w:style>
  <w:style w:type="paragraph" w:customStyle="1" w:styleId="32a39917-e8c2-4d2d-92f7-a38e7390f8a8">
    <w:name w:val="石墨文档小标题"/>
    <w:next w:val="a3"/>
    <w:uiPriority w:val="9"/>
    <w:unhideWhenUsed/>
    <w:qFormat/>
    <w:pPr>
      <w:spacing w:before="260" w:after="260"/>
      <w:outlineLvl w:val="2"/>
    </w:pPr>
    <w:rPr>
      <w:b/>
      <w:bCs/>
      <w:sz w:val="32"/>
      <w:szCs w:val="32"/>
    </w:rPr>
  </w:style>
  <w:style w:type="paragraph" w:customStyle="1" w:styleId="ff190605-3e82-47db-87db-2a7d938cb9fe">
    <w:name w:val="石墨文档标题"/>
    <w:next w:val="a3"/>
    <w:uiPriority w:val="9"/>
    <w:unhideWhenUsed/>
    <w:qFormat/>
    <w:pPr>
      <w:spacing w:before="260" w:after="260"/>
      <w:outlineLvl w:val="3"/>
    </w:pPr>
    <w:rPr>
      <w:b/>
      <w:bCs/>
      <w:sz w:val="56"/>
      <w:szCs w:val="56"/>
    </w:rPr>
  </w:style>
  <w:style w:type="paragraph" w:customStyle="1" w:styleId="9be1c517-a604-43f1-a935-913554369f88">
    <w:name w:val="石墨文档引用"/>
    <w:qFormat/>
    <w:pPr>
      <w:pBdr>
        <w:left w:val="single" w:sz="30" w:space="10" w:color="F0F0F0"/>
      </w:pBdr>
    </w:pPr>
    <w:rPr>
      <w:color w:val="ADADAD"/>
    </w:rPr>
  </w:style>
  <w:style w:type="paragraph" w:default="1" w:styleId="b524837a-6783-4c18-8f15-980e213d0efb">
    <w:name w:val="Normal"/>
    <w:qFormat/>
    <w:pPr>
      <w:widowControl w:val="0"/>
      <w:jc w:val="both"/>
    </w:pPr>
  </w:style>
  <w:style w:type="character" w:default="1" w:styleId="40daf068-4101-4b55-9efc-5178449dc0c9">
    <w:name w:val="Default Paragraph Font"/>
    <w:uiPriority w:val="1"/>
    <w:semiHidden/>
    <w:unhideWhenUsed/>
  </w:style>
  <w:style w:type="table" w:default="1" w:styleId="ecf8bfc6-49e7-4796-a7d7-5d4b7c1d93c3">
    <w:name w:val="Normal Table"/>
    <w:uiPriority w:val="99"/>
    <w:semiHidden/>
    <w:unhideWhenUsed/>
    <w:tblPr>
      <w:tblInd w:w="0" w:type="dxa"/>
      <w:tblCellMar>
        <w:top w:w="0" w:type="dxa"/>
        <w:left w:w="108" w:type="dxa"/>
        <w:bottom w:w="0" w:type="dxa"/>
        <w:right w:w="108" w:type="dxa"/>
      </w:tblCellMar>
    </w:tblPr>
  </w:style>
  <w:style w:type="numbering" w:default="1" w:styleId="cf0b898d-2694-435e-86bb-39a71b7653b5">
    <w:name w:val="No List"/>
    <w:uiPriority w:val="99"/>
    <w:semiHidden/>
    <w:unhideWhenUsed/>
  </w:style>
  <w:style w:type="paragraph" w:customStyle="1" w:styleId="16448de6-73fb-473f-89a6-65b3e6ad4920">
    <w:name w:val="石墨文档正文"/>
    <w:qFormat/>
    <w:rPr>
      <w:szCs w:val="22"/>
    </w:rPr>
  </w:style>
  <w:style w:type="paragraph" w:customStyle="1" w:styleId="d19b8840-de9f-4e2b-93e9-4f4811431756">
    <w:name w:val="石墨文档副标题"/>
    <w:qFormat/>
    <w:rPr>
      <w:color w:val="888888"/>
      <w:sz w:val="48"/>
      <w:szCs w:val="48"/>
    </w:rPr>
  </w:style>
  <w:style w:type="paragraph" w:customStyle="1" w:styleId="f855322d-f69d-43cb-9f1b-6b04ea2e0787">
    <w:name w:val="石墨文档大标题"/>
    <w:next w:val="a3"/>
    <w:uiPriority w:val="9"/>
    <w:unhideWhenUsed/>
    <w:qFormat/>
    <w:pPr>
      <w:spacing w:before="260" w:after="260"/>
      <w:outlineLvl w:val="0"/>
    </w:pPr>
    <w:rPr>
      <w:b/>
      <w:bCs/>
      <w:sz w:val="40"/>
      <w:szCs w:val="40"/>
    </w:rPr>
  </w:style>
  <w:style w:type="paragraph" w:customStyle="1" w:styleId="189bb912-a8d9-46c7-bc96-41c65f0ee741">
    <w:name w:val="石墨文档中标题"/>
    <w:next w:val="a3"/>
    <w:uiPriority w:val="9"/>
    <w:unhideWhenUsed/>
    <w:qFormat/>
    <w:pPr>
      <w:spacing w:before="260" w:after="260"/>
      <w:outlineLvl w:val="1"/>
    </w:pPr>
    <w:rPr>
      <w:b/>
      <w:bCs/>
      <w:sz w:val="36"/>
      <w:szCs w:val="36"/>
    </w:rPr>
  </w:style>
  <w:style w:type="paragraph" w:customStyle="1" w:styleId="726b48ed-872b-4934-b2f4-6c37d9a23fe1">
    <w:name w:val="石墨文档小标题"/>
    <w:next w:val="a3"/>
    <w:uiPriority w:val="9"/>
    <w:unhideWhenUsed/>
    <w:qFormat/>
    <w:pPr>
      <w:spacing w:before="260" w:after="260"/>
      <w:outlineLvl w:val="2"/>
    </w:pPr>
    <w:rPr>
      <w:b/>
      <w:bCs/>
      <w:sz w:val="32"/>
      <w:szCs w:val="32"/>
    </w:rPr>
  </w:style>
  <w:style w:type="paragraph" w:customStyle="1" w:styleId="15cb69f9-dfb2-4f0f-bf35-722e6318d368">
    <w:name w:val="石墨文档标题"/>
    <w:next w:val="a3"/>
    <w:uiPriority w:val="9"/>
    <w:unhideWhenUsed/>
    <w:qFormat/>
    <w:pPr>
      <w:spacing w:before="260" w:after="260"/>
      <w:outlineLvl w:val="3"/>
    </w:pPr>
    <w:rPr>
      <w:b/>
      <w:bCs/>
      <w:sz w:val="56"/>
      <w:szCs w:val="56"/>
    </w:rPr>
  </w:style>
  <w:style w:type="paragraph" w:customStyle="1" w:styleId="6a5c3f25-697a-4a64-9b16-d66caaf1fb1f">
    <w:name w:val="石墨文档引用"/>
    <w:qFormat/>
    <w:pPr>
      <w:pBdr>
        <w:left w:val="single" w:sz="30" w:space="10" w:color="F0F0F0"/>
      </w:pBdr>
    </w:pPr>
    <w:rPr>
      <w:color w:val="ADADAD"/>
    </w:rPr>
  </w:style>
  <w:style w:type="paragraph" w:default="1" w:styleId="9dd01944-5d67-474c-b89d-30f0f50c7408">
    <w:name w:val="Normal"/>
    <w:qFormat/>
    <w:pPr>
      <w:widowControl w:val="0"/>
      <w:jc w:val="both"/>
    </w:pPr>
  </w:style>
  <w:style w:type="character" w:default="1" w:styleId="d955df54-de65-4dc7-b3b4-3d4e8a46a787">
    <w:name w:val="Default Paragraph Font"/>
    <w:uiPriority w:val="1"/>
    <w:semiHidden/>
    <w:unhideWhenUsed/>
  </w:style>
  <w:style w:type="table" w:default="1" w:styleId="f72a6cb4-84b3-477f-9b24-2e28c3dd7a05">
    <w:name w:val="Normal Table"/>
    <w:uiPriority w:val="99"/>
    <w:semiHidden/>
    <w:unhideWhenUsed/>
    <w:tblPr>
      <w:tblInd w:w="0" w:type="dxa"/>
      <w:tblCellMar>
        <w:top w:w="0" w:type="dxa"/>
        <w:left w:w="108" w:type="dxa"/>
        <w:bottom w:w="0" w:type="dxa"/>
        <w:right w:w="108" w:type="dxa"/>
      </w:tblCellMar>
    </w:tblPr>
  </w:style>
  <w:style w:type="numbering" w:default="1" w:styleId="beb4bd6f-57e7-45a7-893b-50b429470d73">
    <w:name w:val="No List"/>
    <w:uiPriority w:val="99"/>
    <w:semiHidden/>
    <w:unhideWhenUsed/>
  </w:style>
  <w:style w:type="paragraph" w:customStyle="1" w:styleId="cf3839ac-78dc-417d-b4e2-698b458812c9">
    <w:name w:val="石墨文档正文"/>
    <w:qFormat/>
    <w:rPr>
      <w:szCs w:val="22"/>
    </w:rPr>
  </w:style>
  <w:style w:type="paragraph" w:customStyle="1" w:styleId="626dde60-0e8c-43d2-a4b5-325d2c9f21dc">
    <w:name w:val="石墨文档副标题"/>
    <w:qFormat/>
    <w:rPr>
      <w:color w:val="888888"/>
      <w:sz w:val="48"/>
      <w:szCs w:val="48"/>
    </w:rPr>
  </w:style>
  <w:style w:type="paragraph" w:customStyle="1" w:styleId="acf91d75-772e-46a7-9e78-92f3c5ff61d6">
    <w:name w:val="石墨文档大标题"/>
    <w:next w:val="a3"/>
    <w:uiPriority w:val="9"/>
    <w:unhideWhenUsed/>
    <w:qFormat/>
    <w:pPr>
      <w:spacing w:before="260" w:after="260"/>
      <w:outlineLvl w:val="0"/>
    </w:pPr>
    <w:rPr>
      <w:b/>
      <w:bCs/>
      <w:sz w:val="40"/>
      <w:szCs w:val="40"/>
    </w:rPr>
  </w:style>
  <w:style w:type="paragraph" w:customStyle="1" w:styleId="29df5bc1-0529-45ed-a57e-ab73b49f8dbd">
    <w:name w:val="石墨文档中标题"/>
    <w:next w:val="a3"/>
    <w:uiPriority w:val="9"/>
    <w:unhideWhenUsed/>
    <w:qFormat/>
    <w:pPr>
      <w:spacing w:before="260" w:after="260"/>
      <w:outlineLvl w:val="1"/>
    </w:pPr>
    <w:rPr>
      <w:b/>
      <w:bCs/>
      <w:sz w:val="36"/>
      <w:szCs w:val="36"/>
    </w:rPr>
  </w:style>
  <w:style w:type="paragraph" w:customStyle="1" w:styleId="1f7731b9-555a-481d-88d8-957d34a7bacc">
    <w:name w:val="石墨文档小标题"/>
    <w:next w:val="a3"/>
    <w:uiPriority w:val="9"/>
    <w:unhideWhenUsed/>
    <w:qFormat/>
    <w:pPr>
      <w:spacing w:before="260" w:after="260"/>
      <w:outlineLvl w:val="2"/>
    </w:pPr>
    <w:rPr>
      <w:b/>
      <w:bCs/>
      <w:sz w:val="32"/>
      <w:szCs w:val="32"/>
    </w:rPr>
  </w:style>
  <w:style w:type="paragraph" w:customStyle="1" w:styleId="1af18e6f-b6f9-4192-8cb6-6e162ecd0e2c">
    <w:name w:val="石墨文档标题"/>
    <w:next w:val="a3"/>
    <w:uiPriority w:val="9"/>
    <w:unhideWhenUsed/>
    <w:qFormat/>
    <w:pPr>
      <w:spacing w:before="260" w:after="260"/>
      <w:outlineLvl w:val="3"/>
    </w:pPr>
    <w:rPr>
      <w:b/>
      <w:bCs/>
      <w:sz w:val="56"/>
      <w:szCs w:val="56"/>
    </w:rPr>
  </w:style>
  <w:style w:type="paragraph" w:customStyle="1" w:styleId="9deb525e-5fc3-4763-b197-60d11149671b">
    <w:name w:val="石墨文档引用"/>
    <w:qFormat/>
    <w:pPr>
      <w:pBdr>
        <w:left w:val="single" w:sz="30" w:space="10" w:color="F0F0F0"/>
      </w:pBdr>
    </w:pPr>
    <w:rPr>
      <w:color w:val="ADADAD"/>
    </w:rPr>
  </w:style>
  <w:style w:type="paragraph" w:default="1" w:styleId="7c130474-ecc9-4bf0-b7da-d07eabd742b9">
    <w:name w:val="Normal"/>
    <w:qFormat/>
    <w:pPr>
      <w:widowControl w:val="0"/>
      <w:jc w:val="both"/>
    </w:pPr>
  </w:style>
  <w:style w:type="character" w:default="1" w:styleId="4179014c-a4b5-41c9-86e9-fc6b28ec1c24">
    <w:name w:val="Default Paragraph Font"/>
    <w:uiPriority w:val="1"/>
    <w:semiHidden/>
    <w:unhideWhenUsed/>
  </w:style>
  <w:style w:type="table" w:default="1" w:styleId="dd2bf710-4a94-4bf6-87cd-936b9120eb88">
    <w:name w:val="Normal Table"/>
    <w:uiPriority w:val="99"/>
    <w:semiHidden/>
    <w:unhideWhenUsed/>
    <w:tblPr>
      <w:tblInd w:w="0" w:type="dxa"/>
      <w:tblCellMar>
        <w:top w:w="0" w:type="dxa"/>
        <w:left w:w="108" w:type="dxa"/>
        <w:bottom w:w="0" w:type="dxa"/>
        <w:right w:w="108" w:type="dxa"/>
      </w:tblCellMar>
    </w:tblPr>
  </w:style>
  <w:style w:type="numbering" w:default="1" w:styleId="22875ca6-6e50-4620-af34-8576ba1179cd">
    <w:name w:val="No List"/>
    <w:uiPriority w:val="99"/>
    <w:semiHidden/>
    <w:unhideWhenUsed/>
  </w:style>
  <w:style w:type="paragraph" w:customStyle="1" w:styleId="d32b162a-8b22-41de-935f-bf68320b24e6">
    <w:name w:val="石墨文档正文"/>
    <w:qFormat/>
    <w:rPr>
      <w:szCs w:val="22"/>
    </w:rPr>
  </w:style>
  <w:style w:type="paragraph" w:customStyle="1" w:styleId="d5336f4e-8849-4fbc-9c86-a64d0d375ac8">
    <w:name w:val="石墨文档副标题"/>
    <w:qFormat/>
    <w:rPr>
      <w:color w:val="888888"/>
      <w:sz w:val="48"/>
      <w:szCs w:val="48"/>
    </w:rPr>
  </w:style>
  <w:style w:type="paragraph" w:customStyle="1" w:styleId="65b147a1-5029-4d2a-9de7-bfb1cf33f476">
    <w:name w:val="石墨文档大标题"/>
    <w:next w:val="a3"/>
    <w:uiPriority w:val="9"/>
    <w:unhideWhenUsed/>
    <w:qFormat/>
    <w:pPr>
      <w:spacing w:before="260" w:after="260"/>
      <w:outlineLvl w:val="0"/>
    </w:pPr>
    <w:rPr>
      <w:b/>
      <w:bCs/>
      <w:sz w:val="40"/>
      <w:szCs w:val="40"/>
    </w:rPr>
  </w:style>
  <w:style w:type="paragraph" w:customStyle="1" w:styleId="ab9857d3-6239-4fb4-a51c-8b72cd8b06fd">
    <w:name w:val="石墨文档中标题"/>
    <w:next w:val="a3"/>
    <w:uiPriority w:val="9"/>
    <w:unhideWhenUsed/>
    <w:qFormat/>
    <w:pPr>
      <w:spacing w:before="260" w:after="260"/>
      <w:outlineLvl w:val="1"/>
    </w:pPr>
    <w:rPr>
      <w:b/>
      <w:bCs/>
      <w:sz w:val="36"/>
      <w:szCs w:val="36"/>
    </w:rPr>
  </w:style>
  <w:style w:type="paragraph" w:customStyle="1" w:styleId="5d62d17e-450f-47ef-87c6-111ac6263768">
    <w:name w:val="石墨文档小标题"/>
    <w:next w:val="a3"/>
    <w:uiPriority w:val="9"/>
    <w:unhideWhenUsed/>
    <w:qFormat/>
    <w:pPr>
      <w:spacing w:before="260" w:after="260"/>
      <w:outlineLvl w:val="2"/>
    </w:pPr>
    <w:rPr>
      <w:b/>
      <w:bCs/>
      <w:sz w:val="32"/>
      <w:szCs w:val="32"/>
    </w:rPr>
  </w:style>
  <w:style w:type="paragraph" w:customStyle="1" w:styleId="d1974165-32f4-4526-9838-d077b24e6414">
    <w:name w:val="石墨文档标题"/>
    <w:next w:val="a3"/>
    <w:uiPriority w:val="9"/>
    <w:unhideWhenUsed/>
    <w:qFormat/>
    <w:pPr>
      <w:spacing w:before="260" w:after="260"/>
      <w:outlineLvl w:val="3"/>
    </w:pPr>
    <w:rPr>
      <w:b/>
      <w:bCs/>
      <w:sz w:val="56"/>
      <w:szCs w:val="56"/>
    </w:rPr>
  </w:style>
  <w:style w:type="paragraph" w:customStyle="1" w:styleId="62947ae7-7ba1-4be4-bbdb-75b5b86215ff">
    <w:name w:val="石墨文档引用"/>
    <w:qFormat/>
    <w:pPr>
      <w:pBdr>
        <w:left w:val="single" w:sz="30" w:space="10" w:color="F0F0F0"/>
      </w:pBdr>
    </w:pPr>
    <w:rPr>
      <w:color w:val="ADADAD"/>
    </w:rPr>
  </w:style>
  <w:style w:type="paragraph" w:default="1" w:styleId="87833581-b936-4372-b940-0360d9f798eb">
    <w:name w:val="Normal"/>
    <w:qFormat/>
    <w:pPr>
      <w:widowControl w:val="0"/>
      <w:jc w:val="both"/>
    </w:pPr>
  </w:style>
  <w:style w:type="character" w:default="1" w:styleId="4e7052b6-f71f-44ae-9b16-de22436f9545">
    <w:name w:val="Default Paragraph Font"/>
    <w:uiPriority w:val="1"/>
    <w:semiHidden/>
    <w:unhideWhenUsed/>
  </w:style>
  <w:style w:type="table" w:default="1" w:styleId="88870607-4d25-417b-ae20-e01760c7b168">
    <w:name w:val="Normal Table"/>
    <w:uiPriority w:val="99"/>
    <w:semiHidden/>
    <w:unhideWhenUsed/>
    <w:tblPr>
      <w:tblInd w:w="0" w:type="dxa"/>
      <w:tblCellMar>
        <w:top w:w="0" w:type="dxa"/>
        <w:left w:w="108" w:type="dxa"/>
        <w:bottom w:w="0" w:type="dxa"/>
        <w:right w:w="108" w:type="dxa"/>
      </w:tblCellMar>
    </w:tblPr>
  </w:style>
  <w:style w:type="numbering" w:default="1" w:styleId="1ef65886-8ecc-4094-944d-3916b512f647">
    <w:name w:val="No List"/>
    <w:uiPriority w:val="99"/>
    <w:semiHidden/>
    <w:unhideWhenUsed/>
  </w:style>
  <w:style w:type="paragraph" w:customStyle="1" w:styleId="1e856ef3-8af5-4da2-b70b-3144c0efad8d">
    <w:name w:val="石墨文档正文"/>
    <w:qFormat/>
    <w:rPr>
      <w:szCs w:val="22"/>
    </w:rPr>
  </w:style>
  <w:style w:type="paragraph" w:customStyle="1" w:styleId="db0f6386-a0c9-4559-9645-a280708494d8">
    <w:name w:val="石墨文档副标题"/>
    <w:qFormat/>
    <w:rPr>
      <w:color w:val="888888"/>
      <w:sz w:val="48"/>
      <w:szCs w:val="48"/>
    </w:rPr>
  </w:style>
  <w:style w:type="paragraph" w:customStyle="1" w:styleId="e2fb3ade-a9a4-46b9-83ca-b7575e04fcac">
    <w:name w:val="石墨文档大标题"/>
    <w:next w:val="a3"/>
    <w:uiPriority w:val="9"/>
    <w:unhideWhenUsed/>
    <w:qFormat/>
    <w:pPr>
      <w:spacing w:before="260" w:after="260"/>
      <w:outlineLvl w:val="0"/>
    </w:pPr>
    <w:rPr>
      <w:b/>
      <w:bCs/>
      <w:sz w:val="40"/>
      <w:szCs w:val="40"/>
    </w:rPr>
  </w:style>
  <w:style w:type="paragraph" w:customStyle="1" w:styleId="16778c97-f7be-44b3-b6a2-d9421507eea3">
    <w:name w:val="石墨文档中标题"/>
    <w:next w:val="a3"/>
    <w:uiPriority w:val="9"/>
    <w:unhideWhenUsed/>
    <w:qFormat/>
    <w:pPr>
      <w:spacing w:before="260" w:after="260"/>
      <w:outlineLvl w:val="1"/>
    </w:pPr>
    <w:rPr>
      <w:b/>
      <w:bCs/>
      <w:sz w:val="36"/>
      <w:szCs w:val="36"/>
    </w:rPr>
  </w:style>
  <w:style w:type="paragraph" w:customStyle="1" w:styleId="4688a749-d8f1-4626-82f0-5df07eb6e6fe">
    <w:name w:val="石墨文档小标题"/>
    <w:next w:val="a3"/>
    <w:uiPriority w:val="9"/>
    <w:unhideWhenUsed/>
    <w:qFormat/>
    <w:pPr>
      <w:spacing w:before="260" w:after="260"/>
      <w:outlineLvl w:val="2"/>
    </w:pPr>
    <w:rPr>
      <w:b/>
      <w:bCs/>
      <w:sz w:val="32"/>
      <w:szCs w:val="32"/>
    </w:rPr>
  </w:style>
  <w:style w:type="paragraph" w:customStyle="1" w:styleId="cb0e188f-d7c5-41f9-b9f2-6241f9ab6b1c">
    <w:name w:val="石墨文档标题"/>
    <w:next w:val="a3"/>
    <w:uiPriority w:val="9"/>
    <w:unhideWhenUsed/>
    <w:qFormat/>
    <w:pPr>
      <w:spacing w:before="260" w:after="260"/>
      <w:outlineLvl w:val="3"/>
    </w:pPr>
    <w:rPr>
      <w:b/>
      <w:bCs/>
      <w:sz w:val="56"/>
      <w:szCs w:val="56"/>
    </w:rPr>
  </w:style>
  <w:style w:type="paragraph" w:customStyle="1" w:styleId="43f24692-7546-4a3b-9b6d-0a086a69929a">
    <w:name w:val="石墨文档引用"/>
    <w:qFormat/>
    <w:pPr>
      <w:pBdr>
        <w:left w:val="single" w:sz="30" w:space="10" w:color="F0F0F0"/>
      </w:pBdr>
    </w:pPr>
    <w:rPr>
      <w:color w:val="ADADAD"/>
    </w:rPr>
  </w:style>
  <w:style w:type="paragraph" w:default="1" w:styleId="414350d4-246d-45f9-a9fa-4683caaf4063">
    <w:name w:val="Normal"/>
    <w:qFormat/>
    <w:pPr>
      <w:widowControl w:val="0"/>
      <w:jc w:val="both"/>
    </w:pPr>
  </w:style>
  <w:style w:type="character" w:default="1" w:styleId="5b2ebe28-1384-4187-a740-eb3bb6efda4a">
    <w:name w:val="Default Paragraph Font"/>
    <w:uiPriority w:val="1"/>
    <w:semiHidden/>
    <w:unhideWhenUsed/>
  </w:style>
  <w:style w:type="table" w:default="1" w:styleId="aa47d680-90bf-443f-83b2-df3bdae5bbd1">
    <w:name w:val="Normal Table"/>
    <w:uiPriority w:val="99"/>
    <w:semiHidden/>
    <w:unhideWhenUsed/>
    <w:tblPr>
      <w:tblInd w:w="0" w:type="dxa"/>
      <w:tblCellMar>
        <w:top w:w="0" w:type="dxa"/>
        <w:left w:w="108" w:type="dxa"/>
        <w:bottom w:w="0" w:type="dxa"/>
        <w:right w:w="108" w:type="dxa"/>
      </w:tblCellMar>
    </w:tblPr>
  </w:style>
  <w:style w:type="numbering" w:default="1" w:styleId="ee3088d6-7890-410e-8a22-c24698065390">
    <w:name w:val="No List"/>
    <w:uiPriority w:val="99"/>
    <w:semiHidden/>
    <w:unhideWhenUsed/>
  </w:style>
  <w:style w:type="paragraph" w:customStyle="1" w:styleId="eea8993f-9105-4550-b201-5e5cf8e68cf9">
    <w:name w:val="石墨文档正文"/>
    <w:qFormat/>
    <w:rPr>
      <w:szCs w:val="22"/>
    </w:rPr>
  </w:style>
  <w:style w:type="paragraph" w:customStyle="1" w:styleId="d0c73a6e-69b0-4c9e-950e-deebed730131">
    <w:name w:val="石墨文档副标题"/>
    <w:qFormat/>
    <w:rPr>
      <w:color w:val="888888"/>
      <w:sz w:val="48"/>
      <w:szCs w:val="48"/>
    </w:rPr>
  </w:style>
  <w:style w:type="paragraph" w:customStyle="1" w:styleId="cbcab33e-0bd2-4360-a997-78bb7ce9b1c2">
    <w:name w:val="石墨文档大标题"/>
    <w:next w:val="a3"/>
    <w:uiPriority w:val="9"/>
    <w:unhideWhenUsed/>
    <w:qFormat/>
    <w:pPr>
      <w:spacing w:before="260" w:after="260"/>
      <w:outlineLvl w:val="0"/>
    </w:pPr>
    <w:rPr>
      <w:b/>
      <w:bCs/>
      <w:sz w:val="40"/>
      <w:szCs w:val="40"/>
    </w:rPr>
  </w:style>
  <w:style w:type="paragraph" w:customStyle="1" w:styleId="f07ad70a-55d5-419a-9ed5-fb7b2ab6002b">
    <w:name w:val="石墨文档中标题"/>
    <w:next w:val="a3"/>
    <w:uiPriority w:val="9"/>
    <w:unhideWhenUsed/>
    <w:qFormat/>
    <w:pPr>
      <w:spacing w:before="260" w:after="260"/>
      <w:outlineLvl w:val="1"/>
    </w:pPr>
    <w:rPr>
      <w:b/>
      <w:bCs/>
      <w:sz w:val="36"/>
      <w:szCs w:val="36"/>
    </w:rPr>
  </w:style>
  <w:style w:type="paragraph" w:customStyle="1" w:styleId="cd8175be-f130-451b-a409-dd6fb68e70a4">
    <w:name w:val="石墨文档小标题"/>
    <w:next w:val="a3"/>
    <w:uiPriority w:val="9"/>
    <w:unhideWhenUsed/>
    <w:qFormat/>
    <w:pPr>
      <w:spacing w:before="260" w:after="260"/>
      <w:outlineLvl w:val="2"/>
    </w:pPr>
    <w:rPr>
      <w:b/>
      <w:bCs/>
      <w:sz w:val="32"/>
      <w:szCs w:val="32"/>
    </w:rPr>
  </w:style>
  <w:style w:type="paragraph" w:customStyle="1" w:styleId="1e1795b8-1d84-4baf-8c0e-27b82c99359d">
    <w:name w:val="石墨文档标题"/>
    <w:next w:val="a3"/>
    <w:uiPriority w:val="9"/>
    <w:unhideWhenUsed/>
    <w:qFormat/>
    <w:pPr>
      <w:spacing w:before="260" w:after="260"/>
      <w:outlineLvl w:val="3"/>
    </w:pPr>
    <w:rPr>
      <w:b/>
      <w:bCs/>
      <w:sz w:val="56"/>
      <w:szCs w:val="56"/>
    </w:rPr>
  </w:style>
  <w:style w:type="paragraph" w:customStyle="1" w:styleId="24f00d63-2566-48ad-9ebe-d7c64098775e">
    <w:name w:val="石墨文档引用"/>
    <w:qFormat/>
    <w:pPr>
      <w:pBdr>
        <w:left w:val="single" w:sz="30" w:space="10" w:color="F0F0F0"/>
      </w:pBdr>
    </w:pPr>
    <w:rPr>
      <w:color w:val="ADADAD"/>
    </w:rPr>
  </w:style>
  <w:style w:type="paragraph" w:default="1" w:styleId="a33e0121-3f13-4779-89f8-87eb0916eb65">
    <w:name w:val="Normal"/>
    <w:qFormat/>
    <w:pPr>
      <w:widowControl w:val="0"/>
      <w:jc w:val="both"/>
    </w:pPr>
  </w:style>
  <w:style w:type="character" w:default="1" w:styleId="179f0cf7-0746-43cd-8a8b-d359b94fce24">
    <w:name w:val="Default Paragraph Font"/>
    <w:uiPriority w:val="1"/>
    <w:semiHidden/>
    <w:unhideWhenUsed/>
  </w:style>
  <w:style w:type="table" w:default="1" w:styleId="02ee6ef9-969a-4940-b76a-16e0d4a4fa3b">
    <w:name w:val="Normal Table"/>
    <w:uiPriority w:val="99"/>
    <w:semiHidden/>
    <w:unhideWhenUsed/>
    <w:tblPr>
      <w:tblInd w:w="0" w:type="dxa"/>
      <w:tblCellMar>
        <w:top w:w="0" w:type="dxa"/>
        <w:left w:w="108" w:type="dxa"/>
        <w:bottom w:w="0" w:type="dxa"/>
        <w:right w:w="108" w:type="dxa"/>
      </w:tblCellMar>
    </w:tblPr>
  </w:style>
  <w:style w:type="numbering" w:default="1" w:styleId="9fc7f92f-106a-4005-be2d-3eb079ad1e30">
    <w:name w:val="No List"/>
    <w:uiPriority w:val="99"/>
    <w:semiHidden/>
    <w:unhideWhenUsed/>
  </w:style>
  <w:style w:type="paragraph" w:customStyle="1" w:styleId="4429b147-8c9c-42b4-a4c3-2ae2ac27bb22">
    <w:name w:val="石墨文档正文"/>
    <w:qFormat/>
    <w:rPr>
      <w:szCs w:val="22"/>
    </w:rPr>
  </w:style>
  <w:style w:type="paragraph" w:customStyle="1" w:styleId="601e6d18-a06e-4908-b640-7f8f1997b472">
    <w:name w:val="石墨文档副标题"/>
    <w:qFormat/>
    <w:rPr>
      <w:color w:val="888888"/>
      <w:sz w:val="48"/>
      <w:szCs w:val="48"/>
    </w:rPr>
  </w:style>
  <w:style w:type="paragraph" w:customStyle="1" w:styleId="9f5245b2-6276-44d5-9adf-5e80201ff3b4">
    <w:name w:val="石墨文档大标题"/>
    <w:next w:val="a3"/>
    <w:uiPriority w:val="9"/>
    <w:unhideWhenUsed/>
    <w:qFormat/>
    <w:pPr>
      <w:spacing w:before="260" w:after="260"/>
      <w:outlineLvl w:val="0"/>
    </w:pPr>
    <w:rPr>
      <w:b/>
      <w:bCs/>
      <w:sz w:val="40"/>
      <w:szCs w:val="40"/>
    </w:rPr>
  </w:style>
  <w:style w:type="paragraph" w:customStyle="1" w:styleId="1b4d5c3f-d976-4877-a51f-3089fca0fc86">
    <w:name w:val="石墨文档中标题"/>
    <w:next w:val="a3"/>
    <w:uiPriority w:val="9"/>
    <w:unhideWhenUsed/>
    <w:qFormat/>
    <w:pPr>
      <w:spacing w:before="260" w:after="260"/>
      <w:outlineLvl w:val="1"/>
    </w:pPr>
    <w:rPr>
      <w:b/>
      <w:bCs/>
      <w:sz w:val="36"/>
      <w:szCs w:val="36"/>
    </w:rPr>
  </w:style>
  <w:style w:type="paragraph" w:customStyle="1" w:styleId="147f82d5-07ce-4075-8b19-a3146d618bbd">
    <w:name w:val="石墨文档小标题"/>
    <w:next w:val="a3"/>
    <w:uiPriority w:val="9"/>
    <w:unhideWhenUsed/>
    <w:qFormat/>
    <w:pPr>
      <w:spacing w:before="260" w:after="260"/>
      <w:outlineLvl w:val="2"/>
    </w:pPr>
    <w:rPr>
      <w:b/>
      <w:bCs/>
      <w:sz w:val="32"/>
      <w:szCs w:val="32"/>
    </w:rPr>
  </w:style>
  <w:style w:type="paragraph" w:customStyle="1" w:styleId="d9ca25af-6426-4e3e-b424-c30a0dfb2b1a">
    <w:name w:val="石墨文档标题"/>
    <w:next w:val="a3"/>
    <w:uiPriority w:val="9"/>
    <w:unhideWhenUsed/>
    <w:qFormat/>
    <w:pPr>
      <w:spacing w:before="260" w:after="260"/>
      <w:outlineLvl w:val="3"/>
    </w:pPr>
    <w:rPr>
      <w:b/>
      <w:bCs/>
      <w:sz w:val="56"/>
      <w:szCs w:val="56"/>
    </w:rPr>
  </w:style>
  <w:style w:type="paragraph" w:customStyle="1" w:styleId="4d3905c9-76ad-48ed-874a-f8464202b872">
    <w:name w:val="石墨文档引用"/>
    <w:qFormat/>
    <w:pPr>
      <w:pBdr>
        <w:left w:val="single" w:sz="30" w:space="10" w:color="F0F0F0"/>
      </w:pBdr>
    </w:pPr>
    <w:rPr>
      <w:color w:val="ADADAD"/>
    </w:rPr>
  </w:style>
  <w:style w:type="paragraph" w:default="1" w:styleId="3c76acdc-797e-401b-9bed-b9354382843b">
    <w:name w:val="Normal"/>
    <w:qFormat/>
    <w:pPr>
      <w:widowControl w:val="0"/>
      <w:jc w:val="both"/>
    </w:pPr>
  </w:style>
  <w:style w:type="character" w:default="1" w:styleId="af653a93-d4f3-4086-b0ff-31263db259d7">
    <w:name w:val="Default Paragraph Font"/>
    <w:uiPriority w:val="1"/>
    <w:semiHidden/>
    <w:unhideWhenUsed/>
  </w:style>
  <w:style w:type="table" w:default="1" w:styleId="77e11d70-ceb8-480a-940b-b04b3dc4c156">
    <w:name w:val="Normal Table"/>
    <w:uiPriority w:val="99"/>
    <w:semiHidden/>
    <w:unhideWhenUsed/>
    <w:tblPr>
      <w:tblInd w:w="0" w:type="dxa"/>
      <w:tblCellMar>
        <w:top w:w="0" w:type="dxa"/>
        <w:left w:w="108" w:type="dxa"/>
        <w:bottom w:w="0" w:type="dxa"/>
        <w:right w:w="108" w:type="dxa"/>
      </w:tblCellMar>
    </w:tblPr>
  </w:style>
  <w:style w:type="numbering" w:default="1" w:styleId="9b8a2f10-839c-4462-9cc1-7c0eaf11f27f">
    <w:name w:val="No List"/>
    <w:uiPriority w:val="99"/>
    <w:semiHidden/>
    <w:unhideWhenUsed/>
  </w:style>
  <w:style w:type="paragraph" w:customStyle="1" w:styleId="cbb3a549-22b0-4b29-af69-2f19f10477c7">
    <w:name w:val="石墨文档正文"/>
    <w:qFormat/>
    <w:rPr>
      <w:szCs w:val="22"/>
    </w:rPr>
  </w:style>
  <w:style w:type="paragraph" w:customStyle="1" w:styleId="55c79cc3-f585-42b2-b36f-192d87fdc29b">
    <w:name w:val="石墨文档副标题"/>
    <w:qFormat/>
    <w:rPr>
      <w:color w:val="888888"/>
      <w:sz w:val="48"/>
      <w:szCs w:val="48"/>
    </w:rPr>
  </w:style>
  <w:style w:type="paragraph" w:customStyle="1" w:styleId="4f60030b-0bcc-4d8a-a052-7f01fddcf593">
    <w:name w:val="石墨文档大标题"/>
    <w:next w:val="a3"/>
    <w:uiPriority w:val="9"/>
    <w:unhideWhenUsed/>
    <w:qFormat/>
    <w:pPr>
      <w:spacing w:before="260" w:after="260"/>
      <w:outlineLvl w:val="0"/>
    </w:pPr>
    <w:rPr>
      <w:b/>
      <w:bCs/>
      <w:sz w:val="40"/>
      <w:szCs w:val="40"/>
    </w:rPr>
  </w:style>
  <w:style w:type="paragraph" w:customStyle="1" w:styleId="2763a98a-162e-434a-92a3-eb415741e8b8">
    <w:name w:val="石墨文档中标题"/>
    <w:next w:val="a3"/>
    <w:uiPriority w:val="9"/>
    <w:unhideWhenUsed/>
    <w:qFormat/>
    <w:pPr>
      <w:spacing w:before="260" w:after="260"/>
      <w:outlineLvl w:val="1"/>
    </w:pPr>
    <w:rPr>
      <w:b/>
      <w:bCs/>
      <w:sz w:val="36"/>
      <w:szCs w:val="36"/>
    </w:rPr>
  </w:style>
  <w:style w:type="paragraph" w:customStyle="1" w:styleId="9098d799-a4b7-471f-9acf-0b79ffcca7b3">
    <w:name w:val="石墨文档小标题"/>
    <w:next w:val="a3"/>
    <w:uiPriority w:val="9"/>
    <w:unhideWhenUsed/>
    <w:qFormat/>
    <w:pPr>
      <w:spacing w:before="260" w:after="260"/>
      <w:outlineLvl w:val="2"/>
    </w:pPr>
    <w:rPr>
      <w:b/>
      <w:bCs/>
      <w:sz w:val="32"/>
      <w:szCs w:val="32"/>
    </w:rPr>
  </w:style>
  <w:style w:type="paragraph" w:customStyle="1" w:styleId="95d1bf28-5dfe-4bba-af81-bb7f7967e624">
    <w:name w:val="石墨文档标题"/>
    <w:next w:val="a3"/>
    <w:uiPriority w:val="9"/>
    <w:unhideWhenUsed/>
    <w:qFormat/>
    <w:pPr>
      <w:spacing w:before="260" w:after="260"/>
      <w:outlineLvl w:val="3"/>
    </w:pPr>
    <w:rPr>
      <w:b/>
      <w:bCs/>
      <w:sz w:val="56"/>
      <w:szCs w:val="56"/>
    </w:rPr>
  </w:style>
  <w:style w:type="paragraph" w:customStyle="1" w:styleId="978cc795-2a42-4f6f-82ad-f577d5359797">
    <w:name w:val="石墨文档引用"/>
    <w:qFormat/>
    <w:pPr>
      <w:pBdr>
        <w:left w:val="single" w:sz="30" w:space="10" w:color="F0F0F0"/>
      </w:pBdr>
    </w:pPr>
    <w:rPr>
      <w:color w:val="ADADAD"/>
    </w:rPr>
  </w:style>
  <w:style w:type="paragraph" w:default="1" w:styleId="1e822bb2-62bf-478c-8c90-25d8d23827f9">
    <w:name w:val="Normal"/>
    <w:qFormat/>
    <w:pPr>
      <w:widowControl w:val="0"/>
      <w:jc w:val="both"/>
    </w:pPr>
  </w:style>
  <w:style w:type="character" w:default="1" w:styleId="6ac9233c-4042-4f06-b305-eb950c465145">
    <w:name w:val="Default Paragraph Font"/>
    <w:uiPriority w:val="1"/>
    <w:semiHidden/>
    <w:unhideWhenUsed/>
  </w:style>
  <w:style w:type="table" w:default="1" w:styleId="e3dba688-02f2-4aa4-935d-ad9e201187c5">
    <w:name w:val="Normal Table"/>
    <w:uiPriority w:val="99"/>
    <w:semiHidden/>
    <w:unhideWhenUsed/>
    <w:tblPr>
      <w:tblInd w:w="0" w:type="dxa"/>
      <w:tblCellMar>
        <w:top w:w="0" w:type="dxa"/>
        <w:left w:w="108" w:type="dxa"/>
        <w:bottom w:w="0" w:type="dxa"/>
        <w:right w:w="108" w:type="dxa"/>
      </w:tblCellMar>
    </w:tblPr>
  </w:style>
  <w:style w:type="numbering" w:default="1" w:styleId="324b3619-1ff3-4a74-ab5d-a3e7e252dee2">
    <w:name w:val="No List"/>
    <w:uiPriority w:val="99"/>
    <w:semiHidden/>
    <w:unhideWhenUsed/>
  </w:style>
  <w:style w:type="paragraph" w:customStyle="1" w:styleId="5713573a-cd79-410b-af56-4c259edee314">
    <w:name w:val="石墨文档正文"/>
    <w:qFormat/>
    <w:rPr>
      <w:szCs w:val="22"/>
    </w:rPr>
  </w:style>
  <w:style w:type="paragraph" w:customStyle="1" w:styleId="5e5474f8-1ae5-4d37-9552-38b9d75172c3">
    <w:name w:val="石墨文档副标题"/>
    <w:qFormat/>
    <w:rPr>
      <w:color w:val="888888"/>
      <w:sz w:val="48"/>
      <w:szCs w:val="48"/>
    </w:rPr>
  </w:style>
  <w:style w:type="paragraph" w:customStyle="1" w:styleId="e5dcfc09-a75e-4524-840b-f0e8db0484d8">
    <w:name w:val="石墨文档大标题"/>
    <w:next w:val="a3"/>
    <w:uiPriority w:val="9"/>
    <w:unhideWhenUsed/>
    <w:qFormat/>
    <w:pPr>
      <w:spacing w:before="260" w:after="260"/>
      <w:outlineLvl w:val="0"/>
    </w:pPr>
    <w:rPr>
      <w:b/>
      <w:bCs/>
      <w:sz w:val="40"/>
      <w:szCs w:val="40"/>
    </w:rPr>
  </w:style>
  <w:style w:type="paragraph" w:customStyle="1" w:styleId="29c3915d-7dba-4b4e-873e-844f98ebbaaf">
    <w:name w:val="石墨文档中标题"/>
    <w:next w:val="a3"/>
    <w:uiPriority w:val="9"/>
    <w:unhideWhenUsed/>
    <w:qFormat/>
    <w:pPr>
      <w:spacing w:before="260" w:after="260"/>
      <w:outlineLvl w:val="1"/>
    </w:pPr>
    <w:rPr>
      <w:b/>
      <w:bCs/>
      <w:sz w:val="36"/>
      <w:szCs w:val="36"/>
    </w:rPr>
  </w:style>
  <w:style w:type="paragraph" w:customStyle="1" w:styleId="afc30aa2-6f6e-4b26-9056-682afddf3ac3">
    <w:name w:val="石墨文档小标题"/>
    <w:next w:val="a3"/>
    <w:uiPriority w:val="9"/>
    <w:unhideWhenUsed/>
    <w:qFormat/>
    <w:pPr>
      <w:spacing w:before="260" w:after="260"/>
      <w:outlineLvl w:val="2"/>
    </w:pPr>
    <w:rPr>
      <w:b/>
      <w:bCs/>
      <w:sz w:val="32"/>
      <w:szCs w:val="32"/>
    </w:rPr>
  </w:style>
  <w:style w:type="paragraph" w:customStyle="1" w:styleId="62e1fb86-ab24-40f3-8762-3faef5057918">
    <w:name w:val="石墨文档标题"/>
    <w:next w:val="a3"/>
    <w:uiPriority w:val="9"/>
    <w:unhideWhenUsed/>
    <w:qFormat/>
    <w:pPr>
      <w:spacing w:before="260" w:after="260"/>
      <w:outlineLvl w:val="3"/>
    </w:pPr>
    <w:rPr>
      <w:b/>
      <w:bCs/>
      <w:sz w:val="56"/>
      <w:szCs w:val="56"/>
    </w:rPr>
  </w:style>
  <w:style w:type="paragraph" w:customStyle="1" w:styleId="aee7bab2-ea1e-4fd0-9d8b-103793842362">
    <w:name w:val="石墨文档引用"/>
    <w:qFormat/>
    <w:pPr>
      <w:pBdr>
        <w:left w:val="single" w:sz="30" w:space="10" w:color="F0F0F0"/>
      </w:pBdr>
    </w:pPr>
    <w:rPr>
      <w:color w:val="ADADAD"/>
    </w:rPr>
  </w:style>
  <w:style w:type="paragraph" w:default="1" w:styleId="1277bd29-19ca-45ca-851f-f7a8f5f7c7c7">
    <w:name w:val="Normal"/>
    <w:qFormat/>
    <w:pPr>
      <w:widowControl w:val="0"/>
      <w:jc w:val="both"/>
    </w:pPr>
  </w:style>
  <w:style w:type="character" w:default="1" w:styleId="49cbb32b-d7b2-4b3a-a990-6e057f205030">
    <w:name w:val="Default Paragraph Font"/>
    <w:uiPriority w:val="1"/>
    <w:semiHidden/>
    <w:unhideWhenUsed/>
  </w:style>
  <w:style w:type="table" w:default="1" w:styleId="d7afc64c-2613-41dd-a69f-19e67c493b42">
    <w:name w:val="Normal Table"/>
    <w:uiPriority w:val="99"/>
    <w:semiHidden/>
    <w:unhideWhenUsed/>
    <w:tblPr>
      <w:tblInd w:w="0" w:type="dxa"/>
      <w:tblCellMar>
        <w:top w:w="0" w:type="dxa"/>
        <w:left w:w="108" w:type="dxa"/>
        <w:bottom w:w="0" w:type="dxa"/>
        <w:right w:w="108" w:type="dxa"/>
      </w:tblCellMar>
    </w:tblPr>
  </w:style>
  <w:style w:type="numbering" w:default="1" w:styleId="30555f94-fca2-4a66-bd42-d615b9514027">
    <w:name w:val="No List"/>
    <w:uiPriority w:val="99"/>
    <w:semiHidden/>
    <w:unhideWhenUsed/>
  </w:style>
  <w:style w:type="paragraph" w:customStyle="1" w:styleId="f5210320-31da-44d5-b60a-dad2abfeab15">
    <w:name w:val="石墨文档正文"/>
    <w:qFormat/>
    <w:rPr>
      <w:szCs w:val="22"/>
    </w:rPr>
  </w:style>
  <w:style w:type="paragraph" w:customStyle="1" w:styleId="ed10017f-7f51-4773-9ff0-38dd9cc34bc3">
    <w:name w:val="石墨文档副标题"/>
    <w:qFormat/>
    <w:rPr>
      <w:color w:val="888888"/>
      <w:sz w:val="48"/>
      <w:szCs w:val="48"/>
    </w:rPr>
  </w:style>
  <w:style w:type="paragraph" w:customStyle="1" w:styleId="96221f52-bfee-4de4-b6c2-6d0da014bd58">
    <w:name w:val="石墨文档大标题"/>
    <w:next w:val="a3"/>
    <w:uiPriority w:val="9"/>
    <w:unhideWhenUsed/>
    <w:qFormat/>
    <w:pPr>
      <w:spacing w:before="260" w:after="260"/>
      <w:outlineLvl w:val="0"/>
    </w:pPr>
    <w:rPr>
      <w:b/>
      <w:bCs/>
      <w:sz w:val="40"/>
      <w:szCs w:val="40"/>
    </w:rPr>
  </w:style>
  <w:style w:type="paragraph" w:customStyle="1" w:styleId="a66a6208-d059-4f14-b4df-e60dd78a1408">
    <w:name w:val="石墨文档中标题"/>
    <w:next w:val="a3"/>
    <w:uiPriority w:val="9"/>
    <w:unhideWhenUsed/>
    <w:qFormat/>
    <w:pPr>
      <w:spacing w:before="260" w:after="260"/>
      <w:outlineLvl w:val="1"/>
    </w:pPr>
    <w:rPr>
      <w:b/>
      <w:bCs/>
      <w:sz w:val="36"/>
      <w:szCs w:val="36"/>
    </w:rPr>
  </w:style>
  <w:style w:type="paragraph" w:customStyle="1" w:styleId="980581ff-3574-4dc2-8e03-8dc639383d49">
    <w:name w:val="石墨文档小标题"/>
    <w:next w:val="a3"/>
    <w:uiPriority w:val="9"/>
    <w:unhideWhenUsed/>
    <w:qFormat/>
    <w:pPr>
      <w:spacing w:before="260" w:after="260"/>
      <w:outlineLvl w:val="2"/>
    </w:pPr>
    <w:rPr>
      <w:b/>
      <w:bCs/>
      <w:sz w:val="32"/>
      <w:szCs w:val="32"/>
    </w:rPr>
  </w:style>
  <w:style w:type="paragraph" w:customStyle="1" w:styleId="6f6113d6-cfac-495a-a98f-dab9105533d1">
    <w:name w:val="石墨文档标题"/>
    <w:next w:val="a3"/>
    <w:uiPriority w:val="9"/>
    <w:unhideWhenUsed/>
    <w:qFormat/>
    <w:pPr>
      <w:spacing w:before="260" w:after="260"/>
      <w:outlineLvl w:val="3"/>
    </w:pPr>
    <w:rPr>
      <w:b/>
      <w:bCs/>
      <w:sz w:val="56"/>
      <w:szCs w:val="56"/>
    </w:rPr>
  </w:style>
  <w:style w:type="paragraph" w:customStyle="1" w:styleId="0c4e5de4-5538-457b-94f0-04a1e61323a1">
    <w:name w:val="石墨文档引用"/>
    <w:qFormat/>
    <w:pPr>
      <w:pBdr>
        <w:left w:val="single" w:sz="30" w:space="10" w:color="F0F0F0"/>
      </w:pBdr>
    </w:pPr>
    <w:rPr>
      <w:color w:val="ADADAD"/>
    </w:rPr>
  </w:style>
  <w:style w:type="paragraph" w:default="1" w:styleId="f132ccb5-04ab-4bbf-b164-68a72a41d1be">
    <w:name w:val="Normal"/>
    <w:qFormat/>
    <w:pPr>
      <w:widowControl w:val="0"/>
      <w:jc w:val="both"/>
    </w:pPr>
  </w:style>
  <w:style w:type="character" w:default="1" w:styleId="b0f22a82-7716-4fad-bce5-7cd3e1953a52">
    <w:name w:val="Default Paragraph Font"/>
    <w:uiPriority w:val="1"/>
    <w:semiHidden/>
    <w:unhideWhenUsed/>
  </w:style>
  <w:style w:type="table" w:default="1" w:styleId="285591fd-7008-4ca0-9bdd-b40ce0956b5f">
    <w:name w:val="Normal Table"/>
    <w:uiPriority w:val="99"/>
    <w:semiHidden/>
    <w:unhideWhenUsed/>
    <w:tblPr>
      <w:tblInd w:w="0" w:type="dxa"/>
      <w:tblCellMar>
        <w:top w:w="0" w:type="dxa"/>
        <w:left w:w="108" w:type="dxa"/>
        <w:bottom w:w="0" w:type="dxa"/>
        <w:right w:w="108" w:type="dxa"/>
      </w:tblCellMar>
    </w:tblPr>
  </w:style>
  <w:style w:type="numbering" w:default="1" w:styleId="c32f4995-7dd2-4db6-ad2e-131e15560b4d">
    <w:name w:val="No List"/>
    <w:uiPriority w:val="99"/>
    <w:semiHidden/>
    <w:unhideWhenUsed/>
  </w:style>
  <w:style w:type="paragraph" w:customStyle="1" w:styleId="1da2b96c-9af3-4164-be87-fa076c1194f4">
    <w:name w:val="石墨文档正文"/>
    <w:qFormat/>
    <w:rPr>
      <w:szCs w:val="22"/>
    </w:rPr>
  </w:style>
  <w:style w:type="paragraph" w:customStyle="1" w:styleId="c748cdd0-9c36-42a1-80c4-bc1a673b2bac">
    <w:name w:val="石墨文档副标题"/>
    <w:qFormat/>
    <w:rPr>
      <w:color w:val="888888"/>
      <w:sz w:val="48"/>
      <w:szCs w:val="48"/>
    </w:rPr>
  </w:style>
  <w:style w:type="paragraph" w:customStyle="1" w:styleId="823258ba-ca67-483d-b6d3-819d0c194935">
    <w:name w:val="石墨文档大标题"/>
    <w:next w:val="a3"/>
    <w:uiPriority w:val="9"/>
    <w:unhideWhenUsed/>
    <w:qFormat/>
    <w:pPr>
      <w:spacing w:before="260" w:after="260"/>
      <w:outlineLvl w:val="0"/>
    </w:pPr>
    <w:rPr>
      <w:b/>
      <w:bCs/>
      <w:sz w:val="40"/>
      <w:szCs w:val="40"/>
    </w:rPr>
  </w:style>
  <w:style w:type="paragraph" w:customStyle="1" w:styleId="a60928f4-5aea-4978-bd8f-2a4bb7087b54">
    <w:name w:val="石墨文档中标题"/>
    <w:next w:val="a3"/>
    <w:uiPriority w:val="9"/>
    <w:unhideWhenUsed/>
    <w:qFormat/>
    <w:pPr>
      <w:spacing w:before="260" w:after="260"/>
      <w:outlineLvl w:val="1"/>
    </w:pPr>
    <w:rPr>
      <w:b/>
      <w:bCs/>
      <w:sz w:val="36"/>
      <w:szCs w:val="36"/>
    </w:rPr>
  </w:style>
  <w:style w:type="paragraph" w:customStyle="1" w:styleId="766182b8-a513-4b8d-8bb4-123ce3538ec8">
    <w:name w:val="石墨文档小标题"/>
    <w:next w:val="a3"/>
    <w:uiPriority w:val="9"/>
    <w:unhideWhenUsed/>
    <w:qFormat/>
    <w:pPr>
      <w:spacing w:before="260" w:after="260"/>
      <w:outlineLvl w:val="2"/>
    </w:pPr>
    <w:rPr>
      <w:b/>
      <w:bCs/>
      <w:sz w:val="32"/>
      <w:szCs w:val="32"/>
    </w:rPr>
  </w:style>
  <w:style w:type="paragraph" w:customStyle="1" w:styleId="403d472d-f84f-4536-9be6-02d0734ac51f">
    <w:name w:val="石墨文档标题"/>
    <w:next w:val="a3"/>
    <w:uiPriority w:val="9"/>
    <w:unhideWhenUsed/>
    <w:qFormat/>
    <w:pPr>
      <w:spacing w:before="260" w:after="260"/>
      <w:outlineLvl w:val="3"/>
    </w:pPr>
    <w:rPr>
      <w:b/>
      <w:bCs/>
      <w:sz w:val="56"/>
      <w:szCs w:val="56"/>
    </w:rPr>
  </w:style>
  <w:style w:type="paragraph" w:customStyle="1" w:styleId="90e94055-e497-4d00-a99f-5ab5ea455b6c">
    <w:name w:val="石墨文档引用"/>
    <w:qFormat/>
    <w:pPr>
      <w:pBdr>
        <w:left w:val="single" w:sz="30" w:space="10" w:color="F0F0F0"/>
      </w:pBdr>
    </w:pPr>
    <w:rPr>
      <w:color w:val="ADADAD"/>
    </w:rPr>
  </w:style>
  <w:style w:type="paragraph" w:default="1" w:styleId="57d641b6-02cb-4f5a-ac3e-cf9a92537a14">
    <w:name w:val="Normal"/>
    <w:qFormat/>
    <w:pPr>
      <w:widowControl w:val="0"/>
      <w:jc w:val="both"/>
    </w:pPr>
  </w:style>
  <w:style w:type="character" w:default="1" w:styleId="96e17b2c-5507-4cf8-b972-004e3396aa65">
    <w:name w:val="Default Paragraph Font"/>
    <w:uiPriority w:val="1"/>
    <w:semiHidden/>
    <w:unhideWhenUsed/>
  </w:style>
  <w:style w:type="table" w:default="1" w:styleId="902cb78f-2e46-419d-b343-75c8c603f3ef">
    <w:name w:val="Normal Table"/>
    <w:uiPriority w:val="99"/>
    <w:semiHidden/>
    <w:unhideWhenUsed/>
    <w:tblPr>
      <w:tblInd w:w="0" w:type="dxa"/>
      <w:tblCellMar>
        <w:top w:w="0" w:type="dxa"/>
        <w:left w:w="108" w:type="dxa"/>
        <w:bottom w:w="0" w:type="dxa"/>
        <w:right w:w="108" w:type="dxa"/>
      </w:tblCellMar>
    </w:tblPr>
  </w:style>
  <w:style w:type="numbering" w:default="1" w:styleId="73ea4a7e-ac8f-42d0-9825-fba044884cab">
    <w:name w:val="No List"/>
    <w:uiPriority w:val="99"/>
    <w:semiHidden/>
    <w:unhideWhenUsed/>
  </w:style>
  <w:style w:type="paragraph" w:customStyle="1" w:styleId="671ae6e9-06ed-49fe-9110-1e0c4eb8ec82">
    <w:name w:val="石墨文档正文"/>
    <w:qFormat/>
    <w:rPr>
      <w:szCs w:val="22"/>
    </w:rPr>
  </w:style>
  <w:style w:type="paragraph" w:customStyle="1" w:styleId="1398eb2f-2da3-489c-8808-01fe8e05128a">
    <w:name w:val="石墨文档副标题"/>
    <w:qFormat/>
    <w:rPr>
      <w:color w:val="888888"/>
      <w:sz w:val="48"/>
      <w:szCs w:val="48"/>
    </w:rPr>
  </w:style>
  <w:style w:type="paragraph" w:customStyle="1" w:styleId="21198798-65fd-422f-8b7c-0bf4b17b5326">
    <w:name w:val="石墨文档大标题"/>
    <w:next w:val="a3"/>
    <w:uiPriority w:val="9"/>
    <w:unhideWhenUsed/>
    <w:qFormat/>
    <w:pPr>
      <w:spacing w:before="260" w:after="260"/>
      <w:outlineLvl w:val="0"/>
    </w:pPr>
    <w:rPr>
      <w:b/>
      <w:bCs/>
      <w:sz w:val="40"/>
      <w:szCs w:val="40"/>
    </w:rPr>
  </w:style>
  <w:style w:type="paragraph" w:customStyle="1" w:styleId="71793770-5edb-4886-8d25-84485ea4b78e">
    <w:name w:val="石墨文档中标题"/>
    <w:next w:val="a3"/>
    <w:uiPriority w:val="9"/>
    <w:unhideWhenUsed/>
    <w:qFormat/>
    <w:pPr>
      <w:spacing w:before="260" w:after="260"/>
      <w:outlineLvl w:val="1"/>
    </w:pPr>
    <w:rPr>
      <w:b/>
      <w:bCs/>
      <w:sz w:val="36"/>
      <w:szCs w:val="36"/>
    </w:rPr>
  </w:style>
  <w:style w:type="paragraph" w:customStyle="1" w:styleId="99494011-0e8a-4821-bd89-62b6448d0263">
    <w:name w:val="石墨文档小标题"/>
    <w:next w:val="a3"/>
    <w:uiPriority w:val="9"/>
    <w:unhideWhenUsed/>
    <w:qFormat/>
    <w:pPr>
      <w:spacing w:before="260" w:after="260"/>
      <w:outlineLvl w:val="2"/>
    </w:pPr>
    <w:rPr>
      <w:b/>
      <w:bCs/>
      <w:sz w:val="32"/>
      <w:szCs w:val="32"/>
    </w:rPr>
  </w:style>
  <w:style w:type="paragraph" w:customStyle="1" w:styleId="2a78c7ee-c70a-4648-b46c-e75a207c2c40">
    <w:name w:val="石墨文档标题"/>
    <w:next w:val="a3"/>
    <w:uiPriority w:val="9"/>
    <w:unhideWhenUsed/>
    <w:qFormat/>
    <w:pPr>
      <w:spacing w:before="260" w:after="260"/>
      <w:outlineLvl w:val="3"/>
    </w:pPr>
    <w:rPr>
      <w:b/>
      <w:bCs/>
      <w:sz w:val="56"/>
      <w:szCs w:val="56"/>
    </w:rPr>
  </w:style>
  <w:style w:type="paragraph" w:customStyle="1" w:styleId="cada6da5-d624-492a-a34f-d5d4801791a3">
    <w:name w:val="石墨文档引用"/>
    <w:qFormat/>
    <w:pPr>
      <w:pBdr>
        <w:left w:val="single" w:sz="30" w:space="10" w:color="F0F0F0"/>
      </w:pBdr>
    </w:pPr>
    <w:rPr>
      <w:color w:val="ADADAD"/>
    </w:rPr>
  </w:style>
  <w:style w:type="paragraph" w:default="1" w:styleId="95b8e7e8-29ec-4a58-8d95-875bbc0cc853">
    <w:name w:val="Normal"/>
    <w:qFormat/>
    <w:pPr>
      <w:widowControl w:val="0"/>
      <w:jc w:val="both"/>
    </w:pPr>
  </w:style>
  <w:style w:type="character" w:default="1" w:styleId="f20a6842-6273-488b-b106-8bf9bc5829f3">
    <w:name w:val="Default Paragraph Font"/>
    <w:uiPriority w:val="1"/>
    <w:semiHidden/>
    <w:unhideWhenUsed/>
  </w:style>
  <w:style w:type="table" w:default="1" w:styleId="b6a03188-d067-47a2-bc21-963bb08466f5">
    <w:name w:val="Normal Table"/>
    <w:uiPriority w:val="99"/>
    <w:semiHidden/>
    <w:unhideWhenUsed/>
    <w:tblPr>
      <w:tblInd w:w="0" w:type="dxa"/>
      <w:tblCellMar>
        <w:top w:w="0" w:type="dxa"/>
        <w:left w:w="108" w:type="dxa"/>
        <w:bottom w:w="0" w:type="dxa"/>
        <w:right w:w="108" w:type="dxa"/>
      </w:tblCellMar>
    </w:tblPr>
  </w:style>
  <w:style w:type="numbering" w:default="1" w:styleId="e7ee7289-7b73-4afa-b215-7f5512df3ad5">
    <w:name w:val="No List"/>
    <w:uiPriority w:val="99"/>
    <w:semiHidden/>
    <w:unhideWhenUsed/>
  </w:style>
  <w:style w:type="paragraph" w:customStyle="1" w:styleId="6d0a9fe5-bbda-4721-afb3-643790b62e4a">
    <w:name w:val="石墨文档正文"/>
    <w:qFormat/>
    <w:rPr>
      <w:szCs w:val="22"/>
    </w:rPr>
  </w:style>
  <w:style w:type="paragraph" w:customStyle="1" w:styleId="f8bb0059-62a3-4c49-88e6-84aedddcccb4">
    <w:name w:val="石墨文档副标题"/>
    <w:qFormat/>
    <w:rPr>
      <w:color w:val="888888"/>
      <w:sz w:val="48"/>
      <w:szCs w:val="48"/>
    </w:rPr>
  </w:style>
  <w:style w:type="paragraph" w:customStyle="1" w:styleId="0d30311e-9b57-4704-ac35-d8b4622d04dc">
    <w:name w:val="石墨文档大标题"/>
    <w:next w:val="a3"/>
    <w:uiPriority w:val="9"/>
    <w:unhideWhenUsed/>
    <w:qFormat/>
    <w:pPr>
      <w:spacing w:before="260" w:after="260"/>
      <w:outlineLvl w:val="0"/>
    </w:pPr>
    <w:rPr>
      <w:b/>
      <w:bCs/>
      <w:sz w:val="40"/>
      <w:szCs w:val="40"/>
    </w:rPr>
  </w:style>
  <w:style w:type="paragraph" w:customStyle="1" w:styleId="b12260cd-dcf1-46ba-8c4f-7d6401542060">
    <w:name w:val="石墨文档中标题"/>
    <w:next w:val="a3"/>
    <w:uiPriority w:val="9"/>
    <w:unhideWhenUsed/>
    <w:qFormat/>
    <w:pPr>
      <w:spacing w:before="260" w:after="260"/>
      <w:outlineLvl w:val="1"/>
    </w:pPr>
    <w:rPr>
      <w:b/>
      <w:bCs/>
      <w:sz w:val="36"/>
      <w:szCs w:val="36"/>
    </w:rPr>
  </w:style>
  <w:style w:type="paragraph" w:customStyle="1" w:styleId="a141e282-72d3-4ca6-98db-bac787075b0b">
    <w:name w:val="石墨文档小标题"/>
    <w:next w:val="a3"/>
    <w:uiPriority w:val="9"/>
    <w:unhideWhenUsed/>
    <w:qFormat/>
    <w:pPr>
      <w:spacing w:before="260" w:after="260"/>
      <w:outlineLvl w:val="2"/>
    </w:pPr>
    <w:rPr>
      <w:b/>
      <w:bCs/>
      <w:sz w:val="32"/>
      <w:szCs w:val="32"/>
    </w:rPr>
  </w:style>
  <w:style w:type="paragraph" w:customStyle="1" w:styleId="8c33fbea-3a26-432e-a855-56b67484c4ad">
    <w:name w:val="石墨文档标题"/>
    <w:next w:val="a3"/>
    <w:uiPriority w:val="9"/>
    <w:unhideWhenUsed/>
    <w:qFormat/>
    <w:pPr>
      <w:spacing w:before="260" w:after="260"/>
      <w:outlineLvl w:val="3"/>
    </w:pPr>
    <w:rPr>
      <w:b/>
      <w:bCs/>
      <w:sz w:val="56"/>
      <w:szCs w:val="56"/>
    </w:rPr>
  </w:style>
  <w:style w:type="paragraph" w:customStyle="1" w:styleId="8f9b8308-40fc-46dc-9c42-2892c75a5d63">
    <w:name w:val="石墨文档引用"/>
    <w:qFormat/>
    <w:pPr>
      <w:pBdr>
        <w:left w:val="single" w:sz="30" w:space="10" w:color="F0F0F0"/>
      </w:pBdr>
    </w:pPr>
    <w:rPr>
      <w:color w:val="ADADAD"/>
    </w:rPr>
  </w:style>
  <w:style w:type="paragraph" w:default="1" w:styleId="ff81ed1a-ca2b-4385-b661-023e45a9ea33">
    <w:name w:val="Normal"/>
    <w:qFormat/>
    <w:pPr>
      <w:widowControl w:val="0"/>
      <w:jc w:val="both"/>
    </w:pPr>
  </w:style>
  <w:style w:type="character" w:default="1" w:styleId="2399c4fd-2b48-421f-8118-042cb8dcf7af">
    <w:name w:val="Default Paragraph Font"/>
    <w:uiPriority w:val="1"/>
    <w:semiHidden/>
    <w:unhideWhenUsed/>
  </w:style>
  <w:style w:type="table" w:default="1" w:styleId="2d0b6204-a930-4a19-9400-2eeaad0081ca">
    <w:name w:val="Normal Table"/>
    <w:uiPriority w:val="99"/>
    <w:semiHidden/>
    <w:unhideWhenUsed/>
    <w:tblPr>
      <w:tblInd w:w="0" w:type="dxa"/>
      <w:tblCellMar>
        <w:top w:w="0" w:type="dxa"/>
        <w:left w:w="108" w:type="dxa"/>
        <w:bottom w:w="0" w:type="dxa"/>
        <w:right w:w="108" w:type="dxa"/>
      </w:tblCellMar>
    </w:tblPr>
  </w:style>
  <w:style w:type="numbering" w:default="1" w:styleId="486aa0ea-a6a3-45b5-ba43-e174ad6ea3ff">
    <w:name w:val="No List"/>
    <w:uiPriority w:val="99"/>
    <w:semiHidden/>
    <w:unhideWhenUsed/>
  </w:style>
  <w:style w:type="paragraph" w:customStyle="1" w:styleId="31d0a64b-fe83-435f-8e75-b3f560489631">
    <w:name w:val="石墨文档正文"/>
    <w:qFormat/>
    <w:rPr>
      <w:szCs w:val="22"/>
    </w:rPr>
  </w:style>
  <w:style w:type="paragraph" w:customStyle="1" w:styleId="e490a209-3b8a-4e0b-b2a8-0228100d9acc">
    <w:name w:val="石墨文档副标题"/>
    <w:qFormat/>
    <w:rPr>
      <w:color w:val="888888"/>
      <w:sz w:val="48"/>
      <w:szCs w:val="48"/>
    </w:rPr>
  </w:style>
  <w:style w:type="paragraph" w:customStyle="1" w:styleId="0eb11f28-6fe0-4a22-a203-34d84702594f">
    <w:name w:val="石墨文档大标题"/>
    <w:next w:val="a3"/>
    <w:uiPriority w:val="9"/>
    <w:unhideWhenUsed/>
    <w:qFormat/>
    <w:pPr>
      <w:spacing w:before="260" w:after="260"/>
      <w:outlineLvl w:val="0"/>
    </w:pPr>
    <w:rPr>
      <w:b/>
      <w:bCs/>
      <w:sz w:val="40"/>
      <w:szCs w:val="40"/>
    </w:rPr>
  </w:style>
  <w:style w:type="paragraph" w:customStyle="1" w:styleId="b89f3cee-e59f-4e62-b2af-c9dea4f3c2ef">
    <w:name w:val="石墨文档中标题"/>
    <w:next w:val="a3"/>
    <w:uiPriority w:val="9"/>
    <w:unhideWhenUsed/>
    <w:qFormat/>
    <w:pPr>
      <w:spacing w:before="260" w:after="260"/>
      <w:outlineLvl w:val="1"/>
    </w:pPr>
    <w:rPr>
      <w:b/>
      <w:bCs/>
      <w:sz w:val="36"/>
      <w:szCs w:val="36"/>
    </w:rPr>
  </w:style>
  <w:style w:type="paragraph" w:customStyle="1" w:styleId="535cd596-794c-439b-a32a-0870c69e2a02">
    <w:name w:val="石墨文档小标题"/>
    <w:next w:val="a3"/>
    <w:uiPriority w:val="9"/>
    <w:unhideWhenUsed/>
    <w:qFormat/>
    <w:pPr>
      <w:spacing w:before="260" w:after="260"/>
      <w:outlineLvl w:val="2"/>
    </w:pPr>
    <w:rPr>
      <w:b/>
      <w:bCs/>
      <w:sz w:val="32"/>
      <w:szCs w:val="32"/>
    </w:rPr>
  </w:style>
  <w:style w:type="paragraph" w:customStyle="1" w:styleId="3b10e681-8375-4fba-abbb-119658460d53">
    <w:name w:val="石墨文档标题"/>
    <w:next w:val="a3"/>
    <w:uiPriority w:val="9"/>
    <w:unhideWhenUsed/>
    <w:qFormat/>
    <w:pPr>
      <w:spacing w:before="260" w:after="260"/>
      <w:outlineLvl w:val="3"/>
    </w:pPr>
    <w:rPr>
      <w:b/>
      <w:bCs/>
      <w:sz w:val="56"/>
      <w:szCs w:val="56"/>
    </w:rPr>
  </w:style>
  <w:style w:type="paragraph" w:customStyle="1" w:styleId="2ba63bc9-7b6a-462f-825d-9b8116a64a97">
    <w:name w:val="石墨文档引用"/>
    <w:qFormat/>
    <w:pPr>
      <w:pBdr>
        <w:left w:val="single" w:sz="30" w:space="10" w:color="F0F0F0"/>
      </w:pBdr>
    </w:pPr>
    <w:rPr>
      <w:color w:val="ADADAD"/>
    </w:rPr>
  </w:style>
  <w:style w:type="paragraph" w:default="1" w:styleId="ce43d015-f426-4639-937b-1c1a68331538">
    <w:name w:val="Normal"/>
    <w:qFormat/>
    <w:pPr>
      <w:widowControl w:val="0"/>
      <w:jc w:val="both"/>
    </w:pPr>
  </w:style>
  <w:style w:type="character" w:default="1" w:styleId="89eb4414-cc77-4e6b-b1b6-9a1afc72852b">
    <w:name w:val="Default Paragraph Font"/>
    <w:uiPriority w:val="1"/>
    <w:semiHidden/>
    <w:unhideWhenUsed/>
  </w:style>
  <w:style w:type="table" w:default="1" w:styleId="f5c6044f-697a-4c9b-9483-287e62cdce3f">
    <w:name w:val="Normal Table"/>
    <w:uiPriority w:val="99"/>
    <w:semiHidden/>
    <w:unhideWhenUsed/>
    <w:tblPr>
      <w:tblInd w:w="0" w:type="dxa"/>
      <w:tblCellMar>
        <w:top w:w="0" w:type="dxa"/>
        <w:left w:w="108" w:type="dxa"/>
        <w:bottom w:w="0" w:type="dxa"/>
        <w:right w:w="108" w:type="dxa"/>
      </w:tblCellMar>
    </w:tblPr>
  </w:style>
  <w:style w:type="numbering" w:default="1" w:styleId="4e2fb642-fd87-4fc8-91cc-2ad7e742334c">
    <w:name w:val="No List"/>
    <w:uiPriority w:val="99"/>
    <w:semiHidden/>
    <w:unhideWhenUsed/>
  </w:style>
  <w:style w:type="paragraph" w:customStyle="1" w:styleId="2138e6f9-ea83-41a3-86cf-4839026d3ee7">
    <w:name w:val="石墨文档正文"/>
    <w:qFormat/>
    <w:rPr>
      <w:szCs w:val="22"/>
    </w:rPr>
  </w:style>
  <w:style w:type="paragraph" w:customStyle="1" w:styleId="08402e3c-d9a3-4196-af12-3bbfc548c968">
    <w:name w:val="石墨文档副标题"/>
    <w:qFormat/>
    <w:rPr>
      <w:color w:val="888888"/>
      <w:sz w:val="48"/>
      <w:szCs w:val="48"/>
    </w:rPr>
  </w:style>
  <w:style w:type="paragraph" w:customStyle="1" w:styleId="42931f8b-2ff6-48a4-9308-e5aaa1da0fd6">
    <w:name w:val="石墨文档大标题"/>
    <w:next w:val="a3"/>
    <w:uiPriority w:val="9"/>
    <w:unhideWhenUsed/>
    <w:qFormat/>
    <w:pPr>
      <w:spacing w:before="260" w:after="260"/>
      <w:outlineLvl w:val="0"/>
    </w:pPr>
    <w:rPr>
      <w:b/>
      <w:bCs/>
      <w:sz w:val="40"/>
      <w:szCs w:val="40"/>
    </w:rPr>
  </w:style>
  <w:style w:type="paragraph" w:customStyle="1" w:styleId="12390c5d-4a21-400d-bce6-c70065c8b0b7">
    <w:name w:val="石墨文档中标题"/>
    <w:next w:val="a3"/>
    <w:uiPriority w:val="9"/>
    <w:unhideWhenUsed/>
    <w:qFormat/>
    <w:pPr>
      <w:spacing w:before="260" w:after="260"/>
      <w:outlineLvl w:val="1"/>
    </w:pPr>
    <w:rPr>
      <w:b/>
      <w:bCs/>
      <w:sz w:val="36"/>
      <w:szCs w:val="36"/>
    </w:rPr>
  </w:style>
  <w:style w:type="paragraph" w:customStyle="1" w:styleId="d3cbb993-e411-4d5e-933b-052d64b9ddf2">
    <w:name w:val="石墨文档小标题"/>
    <w:next w:val="a3"/>
    <w:uiPriority w:val="9"/>
    <w:unhideWhenUsed/>
    <w:qFormat/>
    <w:pPr>
      <w:spacing w:before="260" w:after="260"/>
      <w:outlineLvl w:val="2"/>
    </w:pPr>
    <w:rPr>
      <w:b/>
      <w:bCs/>
      <w:sz w:val="32"/>
      <w:szCs w:val="32"/>
    </w:rPr>
  </w:style>
  <w:style w:type="paragraph" w:customStyle="1" w:styleId="a7e2a6e2-c885-499b-9277-73c02fc177e7">
    <w:name w:val="石墨文档标题"/>
    <w:next w:val="a3"/>
    <w:uiPriority w:val="9"/>
    <w:unhideWhenUsed/>
    <w:qFormat/>
    <w:pPr>
      <w:spacing w:before="260" w:after="260"/>
      <w:outlineLvl w:val="3"/>
    </w:pPr>
    <w:rPr>
      <w:b/>
      <w:bCs/>
      <w:sz w:val="56"/>
      <w:szCs w:val="56"/>
    </w:rPr>
  </w:style>
  <w:style w:type="paragraph" w:customStyle="1" w:styleId="5975b1b7-1ea2-4db6-986e-01f32792dc86">
    <w:name w:val="石墨文档引用"/>
    <w:qFormat/>
    <w:pPr>
      <w:pBdr>
        <w:left w:val="single" w:sz="30" w:space="10" w:color="F0F0F0"/>
      </w:pBdr>
    </w:pPr>
    <w:rPr>
      <w:color w:val="ADADAD"/>
    </w:rPr>
  </w:style>
  <w:style w:type="paragraph" w:default="1" w:styleId="57cea25a-da77-4f0c-866c-0c469908f5dd">
    <w:name w:val="Normal"/>
    <w:qFormat/>
    <w:pPr>
      <w:widowControl w:val="0"/>
      <w:jc w:val="both"/>
    </w:pPr>
  </w:style>
  <w:style w:type="character" w:default="1" w:styleId="664cb952-914d-4c73-a93e-a323eb3187b7">
    <w:name w:val="Default Paragraph Font"/>
    <w:uiPriority w:val="1"/>
    <w:semiHidden/>
    <w:unhideWhenUsed/>
  </w:style>
  <w:style w:type="table" w:default="1" w:styleId="680d893c-9209-4ede-be8b-9a9107fb8fb4">
    <w:name w:val="Normal Table"/>
    <w:uiPriority w:val="99"/>
    <w:semiHidden/>
    <w:unhideWhenUsed/>
    <w:tblPr>
      <w:tblInd w:w="0" w:type="dxa"/>
      <w:tblCellMar>
        <w:top w:w="0" w:type="dxa"/>
        <w:left w:w="108" w:type="dxa"/>
        <w:bottom w:w="0" w:type="dxa"/>
        <w:right w:w="108" w:type="dxa"/>
      </w:tblCellMar>
    </w:tblPr>
  </w:style>
  <w:style w:type="numbering" w:default="1" w:styleId="abe4d849-f0d2-4b7e-9c98-b629427273ad">
    <w:name w:val="No List"/>
    <w:uiPriority w:val="99"/>
    <w:semiHidden/>
    <w:unhideWhenUsed/>
  </w:style>
  <w:style w:type="paragraph" w:customStyle="1" w:styleId="6c9d53d8-93d9-4feb-9196-75b8bb7c279f">
    <w:name w:val="石墨文档正文"/>
    <w:qFormat/>
    <w:rPr>
      <w:szCs w:val="22"/>
    </w:rPr>
  </w:style>
  <w:style w:type="paragraph" w:customStyle="1" w:styleId="dc020e58-65c1-4219-9608-093722ed9bb1">
    <w:name w:val="石墨文档副标题"/>
    <w:qFormat/>
    <w:rPr>
      <w:color w:val="888888"/>
      <w:sz w:val="48"/>
      <w:szCs w:val="48"/>
    </w:rPr>
  </w:style>
  <w:style w:type="paragraph" w:customStyle="1" w:styleId="c951a514-774b-4913-9ab8-9c69875a6fca">
    <w:name w:val="石墨文档大标题"/>
    <w:next w:val="a3"/>
    <w:uiPriority w:val="9"/>
    <w:unhideWhenUsed/>
    <w:qFormat/>
    <w:pPr>
      <w:spacing w:before="260" w:after="260"/>
      <w:outlineLvl w:val="0"/>
    </w:pPr>
    <w:rPr>
      <w:b/>
      <w:bCs/>
      <w:sz w:val="40"/>
      <w:szCs w:val="40"/>
    </w:rPr>
  </w:style>
  <w:style w:type="paragraph" w:customStyle="1" w:styleId="b6abdbf2-c5e6-4201-86fd-67eb0da2eafa">
    <w:name w:val="石墨文档中标题"/>
    <w:next w:val="a3"/>
    <w:uiPriority w:val="9"/>
    <w:unhideWhenUsed/>
    <w:qFormat/>
    <w:pPr>
      <w:spacing w:before="260" w:after="260"/>
      <w:outlineLvl w:val="1"/>
    </w:pPr>
    <w:rPr>
      <w:b/>
      <w:bCs/>
      <w:sz w:val="36"/>
      <w:szCs w:val="36"/>
    </w:rPr>
  </w:style>
  <w:style w:type="paragraph" w:customStyle="1" w:styleId="4f307bbe-2c7c-4ff6-ba94-61de7fe3aaf3">
    <w:name w:val="石墨文档小标题"/>
    <w:next w:val="a3"/>
    <w:uiPriority w:val="9"/>
    <w:unhideWhenUsed/>
    <w:qFormat/>
    <w:pPr>
      <w:spacing w:before="260" w:after="260"/>
      <w:outlineLvl w:val="2"/>
    </w:pPr>
    <w:rPr>
      <w:b/>
      <w:bCs/>
      <w:sz w:val="32"/>
      <w:szCs w:val="32"/>
    </w:rPr>
  </w:style>
  <w:style w:type="paragraph" w:customStyle="1" w:styleId="cc2d455c-ba8a-4408-9aa8-31f72c580e88">
    <w:name w:val="石墨文档标题"/>
    <w:next w:val="a3"/>
    <w:uiPriority w:val="9"/>
    <w:unhideWhenUsed/>
    <w:qFormat/>
    <w:pPr>
      <w:spacing w:before="260" w:after="260"/>
      <w:outlineLvl w:val="3"/>
    </w:pPr>
    <w:rPr>
      <w:b/>
      <w:bCs/>
      <w:sz w:val="56"/>
      <w:szCs w:val="56"/>
    </w:rPr>
  </w:style>
  <w:style w:type="paragraph" w:customStyle="1" w:styleId="bcbf60c2-4c38-417a-94c6-b643a8d900d1">
    <w:name w:val="石墨文档引用"/>
    <w:qFormat/>
    <w:pPr>
      <w:pBdr>
        <w:left w:val="single" w:sz="30" w:space="10" w:color="F0F0F0"/>
      </w:pBdr>
    </w:pPr>
    <w:rPr>
      <w:color w:val="ADADAD"/>
    </w:rPr>
  </w:style>
  <w:style w:type="paragraph" w:default="1" w:styleId="57f11080-65c3-41e3-ba66-9900ef3a6f73">
    <w:name w:val="Normal"/>
    <w:qFormat/>
    <w:pPr>
      <w:widowControl w:val="0"/>
      <w:jc w:val="both"/>
    </w:pPr>
  </w:style>
  <w:style w:type="character" w:default="1" w:styleId="0895f044-1c4f-4fea-80a8-ed511db81011">
    <w:name w:val="Default Paragraph Font"/>
    <w:uiPriority w:val="1"/>
    <w:semiHidden/>
    <w:unhideWhenUsed/>
  </w:style>
  <w:style w:type="table" w:default="1" w:styleId="b656ac71-4756-4b96-bed5-ab225c109692">
    <w:name w:val="Normal Table"/>
    <w:uiPriority w:val="99"/>
    <w:semiHidden/>
    <w:unhideWhenUsed/>
    <w:tblPr>
      <w:tblInd w:w="0" w:type="dxa"/>
      <w:tblCellMar>
        <w:top w:w="0" w:type="dxa"/>
        <w:left w:w="108" w:type="dxa"/>
        <w:bottom w:w="0" w:type="dxa"/>
        <w:right w:w="108" w:type="dxa"/>
      </w:tblCellMar>
    </w:tblPr>
  </w:style>
  <w:style w:type="numbering" w:default="1" w:styleId="09da2440-8b4d-42e6-bf2e-e9cf7e749809">
    <w:name w:val="No List"/>
    <w:uiPriority w:val="99"/>
    <w:semiHidden/>
    <w:unhideWhenUsed/>
  </w:style>
  <w:style w:type="paragraph" w:customStyle="1" w:styleId="2f160c4e-1643-4a39-bbb5-648aca824ae6">
    <w:name w:val="石墨文档正文"/>
    <w:qFormat/>
    <w:rPr>
      <w:szCs w:val="22"/>
    </w:rPr>
  </w:style>
  <w:style w:type="paragraph" w:customStyle="1" w:styleId="5f350001-55f5-48f6-b689-f74faa6bb633">
    <w:name w:val="石墨文档副标题"/>
    <w:qFormat/>
    <w:rPr>
      <w:color w:val="888888"/>
      <w:sz w:val="48"/>
      <w:szCs w:val="48"/>
    </w:rPr>
  </w:style>
  <w:style w:type="paragraph" w:customStyle="1" w:styleId="35bc5729-6d7a-49e6-a6db-15a14333fe62">
    <w:name w:val="石墨文档大标题"/>
    <w:next w:val="a3"/>
    <w:uiPriority w:val="9"/>
    <w:unhideWhenUsed/>
    <w:qFormat/>
    <w:pPr>
      <w:spacing w:before="260" w:after="260"/>
      <w:outlineLvl w:val="0"/>
    </w:pPr>
    <w:rPr>
      <w:b/>
      <w:bCs/>
      <w:sz w:val="40"/>
      <w:szCs w:val="40"/>
    </w:rPr>
  </w:style>
  <w:style w:type="paragraph" w:customStyle="1" w:styleId="8947adc0-060c-4d31-a9f1-bcfc537b767f">
    <w:name w:val="石墨文档中标题"/>
    <w:next w:val="a3"/>
    <w:uiPriority w:val="9"/>
    <w:unhideWhenUsed/>
    <w:qFormat/>
    <w:pPr>
      <w:spacing w:before="260" w:after="260"/>
      <w:outlineLvl w:val="1"/>
    </w:pPr>
    <w:rPr>
      <w:b/>
      <w:bCs/>
      <w:sz w:val="36"/>
      <w:szCs w:val="36"/>
    </w:rPr>
  </w:style>
  <w:style w:type="paragraph" w:customStyle="1" w:styleId="6481efa5-cdcc-403c-bcdb-f420f259e122">
    <w:name w:val="石墨文档小标题"/>
    <w:next w:val="a3"/>
    <w:uiPriority w:val="9"/>
    <w:unhideWhenUsed/>
    <w:qFormat/>
    <w:pPr>
      <w:spacing w:before="260" w:after="260"/>
      <w:outlineLvl w:val="2"/>
    </w:pPr>
    <w:rPr>
      <w:b/>
      <w:bCs/>
      <w:sz w:val="32"/>
      <w:szCs w:val="32"/>
    </w:rPr>
  </w:style>
  <w:style w:type="paragraph" w:customStyle="1" w:styleId="3c9eb7ea-9dd6-4ef8-9876-668513241e25">
    <w:name w:val="石墨文档标题"/>
    <w:next w:val="a3"/>
    <w:uiPriority w:val="9"/>
    <w:unhideWhenUsed/>
    <w:qFormat/>
    <w:pPr>
      <w:spacing w:before="260" w:after="260"/>
      <w:outlineLvl w:val="3"/>
    </w:pPr>
    <w:rPr>
      <w:b/>
      <w:bCs/>
      <w:sz w:val="56"/>
      <w:szCs w:val="56"/>
    </w:rPr>
  </w:style>
  <w:style w:type="paragraph" w:customStyle="1" w:styleId="bb558f78-8318-4e82-b7ac-6ee8a12d6a35">
    <w:name w:val="石墨文档引用"/>
    <w:qFormat/>
    <w:pPr>
      <w:pBdr>
        <w:left w:val="single" w:sz="30" w:space="10" w:color="F0F0F0"/>
      </w:pBdr>
    </w:pPr>
    <w:rPr>
      <w:color w:val="ADADAD"/>
    </w:rPr>
  </w:style>
  <w:style w:type="paragraph" w:default="1" w:styleId="7f0e6d77-6f55-497e-96ce-dc0aa2eeb456">
    <w:name w:val="Normal"/>
    <w:qFormat/>
    <w:pPr>
      <w:widowControl w:val="0"/>
      <w:jc w:val="both"/>
    </w:pPr>
  </w:style>
  <w:style w:type="character" w:default="1" w:styleId="c38e9125-917c-4af3-ac07-20e960289de6">
    <w:name w:val="Default Paragraph Font"/>
    <w:uiPriority w:val="1"/>
    <w:semiHidden/>
    <w:unhideWhenUsed/>
  </w:style>
  <w:style w:type="table" w:default="1" w:styleId="50378b64-4db9-41c1-bf48-c41a5fa5894c">
    <w:name w:val="Normal Table"/>
    <w:uiPriority w:val="99"/>
    <w:semiHidden/>
    <w:unhideWhenUsed/>
    <w:tblPr>
      <w:tblInd w:w="0" w:type="dxa"/>
      <w:tblCellMar>
        <w:top w:w="0" w:type="dxa"/>
        <w:left w:w="108" w:type="dxa"/>
        <w:bottom w:w="0" w:type="dxa"/>
        <w:right w:w="108" w:type="dxa"/>
      </w:tblCellMar>
    </w:tblPr>
  </w:style>
  <w:style w:type="numbering" w:default="1" w:styleId="c8cfc7a7-c44d-449d-96fb-262f7500c0d4">
    <w:name w:val="No List"/>
    <w:uiPriority w:val="99"/>
    <w:semiHidden/>
    <w:unhideWhenUsed/>
  </w:style>
  <w:style w:type="paragraph" w:customStyle="1" w:styleId="9de90bc2-f716-4acf-8fad-f241f0b2d4ca">
    <w:name w:val="石墨文档正文"/>
    <w:qFormat/>
    <w:rPr>
      <w:szCs w:val="22"/>
    </w:rPr>
  </w:style>
  <w:style w:type="paragraph" w:customStyle="1" w:styleId="9eda8b55-316c-4ed2-bd52-c0fb6d1ab4c4">
    <w:name w:val="石墨文档副标题"/>
    <w:qFormat/>
    <w:rPr>
      <w:color w:val="888888"/>
      <w:sz w:val="48"/>
      <w:szCs w:val="48"/>
    </w:rPr>
  </w:style>
  <w:style w:type="paragraph" w:customStyle="1" w:styleId="0761d1b3-cfc5-433a-bdeb-2dd7fb661745">
    <w:name w:val="石墨文档大标题"/>
    <w:next w:val="a3"/>
    <w:uiPriority w:val="9"/>
    <w:unhideWhenUsed/>
    <w:qFormat/>
    <w:pPr>
      <w:spacing w:before="260" w:after="260"/>
      <w:outlineLvl w:val="0"/>
    </w:pPr>
    <w:rPr>
      <w:b/>
      <w:bCs/>
      <w:sz w:val="40"/>
      <w:szCs w:val="40"/>
    </w:rPr>
  </w:style>
  <w:style w:type="paragraph" w:customStyle="1" w:styleId="8c79535d-7e78-42e6-aea8-cdbba9af037b">
    <w:name w:val="石墨文档中标题"/>
    <w:next w:val="a3"/>
    <w:uiPriority w:val="9"/>
    <w:unhideWhenUsed/>
    <w:qFormat/>
    <w:pPr>
      <w:spacing w:before="260" w:after="260"/>
      <w:outlineLvl w:val="1"/>
    </w:pPr>
    <w:rPr>
      <w:b/>
      <w:bCs/>
      <w:sz w:val="36"/>
      <w:szCs w:val="36"/>
    </w:rPr>
  </w:style>
  <w:style w:type="paragraph" w:customStyle="1" w:styleId="8df9c159-fb20-4bb5-ada3-3124bfeae07a">
    <w:name w:val="石墨文档小标题"/>
    <w:next w:val="a3"/>
    <w:uiPriority w:val="9"/>
    <w:unhideWhenUsed/>
    <w:qFormat/>
    <w:pPr>
      <w:spacing w:before="260" w:after="260"/>
      <w:outlineLvl w:val="2"/>
    </w:pPr>
    <w:rPr>
      <w:b/>
      <w:bCs/>
      <w:sz w:val="32"/>
      <w:szCs w:val="32"/>
    </w:rPr>
  </w:style>
  <w:style w:type="paragraph" w:customStyle="1" w:styleId="c80db5f8-93ff-4ecb-bbf6-950085bd945e">
    <w:name w:val="石墨文档标题"/>
    <w:next w:val="a3"/>
    <w:uiPriority w:val="9"/>
    <w:unhideWhenUsed/>
    <w:qFormat/>
    <w:pPr>
      <w:spacing w:before="260" w:after="260"/>
      <w:outlineLvl w:val="3"/>
    </w:pPr>
    <w:rPr>
      <w:b/>
      <w:bCs/>
      <w:sz w:val="56"/>
      <w:szCs w:val="56"/>
    </w:rPr>
  </w:style>
  <w:style w:type="paragraph" w:customStyle="1" w:styleId="e199f14a-78ab-4dea-b36f-073a1678faf4">
    <w:name w:val="石墨文档引用"/>
    <w:qFormat/>
    <w:pPr>
      <w:pBdr>
        <w:left w:val="single" w:sz="30" w:space="10" w:color="F0F0F0"/>
      </w:pBdr>
    </w:pPr>
    <w:rPr>
      <w:color w:val="ADADAD"/>
    </w:rPr>
  </w:style>
  <w:style w:type="paragraph" w:default="1" w:styleId="b755916a-9dd0-4112-aca9-a269423f0783">
    <w:name w:val="Normal"/>
    <w:qFormat/>
    <w:pPr>
      <w:widowControl w:val="0"/>
      <w:jc w:val="both"/>
    </w:pPr>
  </w:style>
  <w:style w:type="character" w:default="1" w:styleId="135bdb53-c9e7-45e9-a7d1-b4de8b7e97f5">
    <w:name w:val="Default Paragraph Font"/>
    <w:uiPriority w:val="1"/>
    <w:semiHidden/>
    <w:unhideWhenUsed/>
  </w:style>
  <w:style w:type="table" w:default="1" w:styleId="be1149fa-cfd4-4761-a90d-829db155c0d0">
    <w:name w:val="Normal Table"/>
    <w:uiPriority w:val="99"/>
    <w:semiHidden/>
    <w:unhideWhenUsed/>
    <w:tblPr>
      <w:tblInd w:w="0" w:type="dxa"/>
      <w:tblCellMar>
        <w:top w:w="0" w:type="dxa"/>
        <w:left w:w="108" w:type="dxa"/>
        <w:bottom w:w="0" w:type="dxa"/>
        <w:right w:w="108" w:type="dxa"/>
      </w:tblCellMar>
    </w:tblPr>
  </w:style>
  <w:style w:type="numbering" w:default="1" w:styleId="4a9937e5-fc60-4731-85b5-479e80cb8a49">
    <w:name w:val="No List"/>
    <w:uiPriority w:val="99"/>
    <w:semiHidden/>
    <w:unhideWhenUsed/>
  </w:style>
  <w:style w:type="paragraph" w:customStyle="1" w:styleId="3f000d22-878e-4d23-ab89-ef23330f3612">
    <w:name w:val="石墨文档正文"/>
    <w:qFormat/>
    <w:rPr>
      <w:szCs w:val="22"/>
    </w:rPr>
  </w:style>
  <w:style w:type="paragraph" w:customStyle="1" w:styleId="60e28c07-e0c8-49cc-887e-cabc50b36941">
    <w:name w:val="石墨文档副标题"/>
    <w:qFormat/>
    <w:rPr>
      <w:color w:val="888888"/>
      <w:sz w:val="48"/>
      <w:szCs w:val="48"/>
    </w:rPr>
  </w:style>
  <w:style w:type="paragraph" w:customStyle="1" w:styleId="175ba210-a020-4d19-9b94-8b824fae289f">
    <w:name w:val="石墨文档大标题"/>
    <w:next w:val="a3"/>
    <w:uiPriority w:val="9"/>
    <w:unhideWhenUsed/>
    <w:qFormat/>
    <w:pPr>
      <w:spacing w:before="260" w:after="260"/>
      <w:outlineLvl w:val="0"/>
    </w:pPr>
    <w:rPr>
      <w:b/>
      <w:bCs/>
      <w:sz w:val="40"/>
      <w:szCs w:val="40"/>
    </w:rPr>
  </w:style>
  <w:style w:type="paragraph" w:customStyle="1" w:styleId="636274d1-680c-4c08-a62c-6d87862754ff">
    <w:name w:val="石墨文档中标题"/>
    <w:next w:val="a3"/>
    <w:uiPriority w:val="9"/>
    <w:unhideWhenUsed/>
    <w:qFormat/>
    <w:pPr>
      <w:spacing w:before="260" w:after="260"/>
      <w:outlineLvl w:val="1"/>
    </w:pPr>
    <w:rPr>
      <w:b/>
      <w:bCs/>
      <w:sz w:val="36"/>
      <w:szCs w:val="36"/>
    </w:rPr>
  </w:style>
  <w:style w:type="paragraph" w:customStyle="1" w:styleId="c788350b-3997-407b-9fdd-5590b8f84950">
    <w:name w:val="石墨文档小标题"/>
    <w:next w:val="a3"/>
    <w:uiPriority w:val="9"/>
    <w:unhideWhenUsed/>
    <w:qFormat/>
    <w:pPr>
      <w:spacing w:before="260" w:after="260"/>
      <w:outlineLvl w:val="2"/>
    </w:pPr>
    <w:rPr>
      <w:b/>
      <w:bCs/>
      <w:sz w:val="32"/>
      <w:szCs w:val="32"/>
    </w:rPr>
  </w:style>
  <w:style w:type="paragraph" w:customStyle="1" w:styleId="c697db66-189d-462a-9585-f940a79766cc">
    <w:name w:val="石墨文档标题"/>
    <w:next w:val="a3"/>
    <w:uiPriority w:val="9"/>
    <w:unhideWhenUsed/>
    <w:qFormat/>
    <w:pPr>
      <w:spacing w:before="260" w:after="260"/>
      <w:outlineLvl w:val="3"/>
    </w:pPr>
    <w:rPr>
      <w:b/>
      <w:bCs/>
      <w:sz w:val="56"/>
      <w:szCs w:val="56"/>
    </w:rPr>
  </w:style>
  <w:style w:type="paragraph" w:customStyle="1" w:styleId="a12e434c-2d71-4380-87d7-29ac79b3c057">
    <w:name w:val="石墨文档引用"/>
    <w:qFormat/>
    <w:pPr>
      <w:pBdr>
        <w:left w:val="single" w:sz="30" w:space="10" w:color="F0F0F0"/>
      </w:pBdr>
    </w:pPr>
    <w:rPr>
      <w:color w:val="ADADAD"/>
    </w:rPr>
  </w:style>
  <w:style w:type="paragraph" w:default="1" w:styleId="ab5c8928-efd2-466a-ac1c-33d14078d930">
    <w:name w:val="Normal"/>
    <w:qFormat/>
    <w:pPr>
      <w:widowControl w:val="0"/>
      <w:jc w:val="both"/>
    </w:pPr>
  </w:style>
  <w:style w:type="character" w:default="1" w:styleId="d4b31407-8e54-490b-b9b7-1deef035aaa7">
    <w:name w:val="Default Paragraph Font"/>
    <w:uiPriority w:val="1"/>
    <w:semiHidden/>
    <w:unhideWhenUsed/>
  </w:style>
  <w:style w:type="table" w:default="1" w:styleId="14af23fb-3a28-44f2-9c4c-e9c1b74e08b6">
    <w:name w:val="Normal Table"/>
    <w:uiPriority w:val="99"/>
    <w:semiHidden/>
    <w:unhideWhenUsed/>
    <w:tblPr>
      <w:tblInd w:w="0" w:type="dxa"/>
      <w:tblCellMar>
        <w:top w:w="0" w:type="dxa"/>
        <w:left w:w="108" w:type="dxa"/>
        <w:bottom w:w="0" w:type="dxa"/>
        <w:right w:w="108" w:type="dxa"/>
      </w:tblCellMar>
    </w:tblPr>
  </w:style>
  <w:style w:type="numbering" w:default="1" w:styleId="3220a52c-e12c-4c39-bd01-7fb163e88303">
    <w:name w:val="No List"/>
    <w:uiPriority w:val="99"/>
    <w:semiHidden/>
    <w:unhideWhenUsed/>
  </w:style>
  <w:style w:type="paragraph" w:customStyle="1" w:styleId="e5136bbd-86b1-42f6-971e-c780d5eb15f8">
    <w:name w:val="石墨文档正文"/>
    <w:qFormat/>
    <w:rPr>
      <w:szCs w:val="22"/>
    </w:rPr>
  </w:style>
  <w:style w:type="paragraph" w:customStyle="1" w:styleId="82e5270a-4490-45a7-a6e1-6d3caa3ccbe4">
    <w:name w:val="石墨文档副标题"/>
    <w:qFormat/>
    <w:rPr>
      <w:color w:val="888888"/>
      <w:sz w:val="48"/>
      <w:szCs w:val="48"/>
    </w:rPr>
  </w:style>
  <w:style w:type="paragraph" w:customStyle="1" w:styleId="4ee2c795-a6cd-4453-991e-d0b003f8eea7">
    <w:name w:val="石墨文档大标题"/>
    <w:next w:val="a3"/>
    <w:uiPriority w:val="9"/>
    <w:unhideWhenUsed/>
    <w:qFormat/>
    <w:pPr>
      <w:spacing w:before="260" w:after="260"/>
      <w:outlineLvl w:val="0"/>
    </w:pPr>
    <w:rPr>
      <w:b/>
      <w:bCs/>
      <w:sz w:val="40"/>
      <w:szCs w:val="40"/>
    </w:rPr>
  </w:style>
  <w:style w:type="paragraph" w:customStyle="1" w:styleId="be1c7aa4-337e-4b60-8a2a-b6d9be0b80c2">
    <w:name w:val="石墨文档中标题"/>
    <w:next w:val="a3"/>
    <w:uiPriority w:val="9"/>
    <w:unhideWhenUsed/>
    <w:qFormat/>
    <w:pPr>
      <w:spacing w:before="260" w:after="260"/>
      <w:outlineLvl w:val="1"/>
    </w:pPr>
    <w:rPr>
      <w:b/>
      <w:bCs/>
      <w:sz w:val="36"/>
      <w:szCs w:val="36"/>
    </w:rPr>
  </w:style>
  <w:style w:type="paragraph" w:customStyle="1" w:styleId="4e9fd5ea-2e12-4f03-a3f9-c86a9335364e">
    <w:name w:val="石墨文档小标题"/>
    <w:next w:val="a3"/>
    <w:uiPriority w:val="9"/>
    <w:unhideWhenUsed/>
    <w:qFormat/>
    <w:pPr>
      <w:spacing w:before="260" w:after="260"/>
      <w:outlineLvl w:val="2"/>
    </w:pPr>
    <w:rPr>
      <w:b/>
      <w:bCs/>
      <w:sz w:val="32"/>
      <w:szCs w:val="32"/>
    </w:rPr>
  </w:style>
  <w:style w:type="paragraph" w:customStyle="1" w:styleId="e371ea85-e1e5-487d-93f2-022e98647a0a">
    <w:name w:val="石墨文档标题"/>
    <w:next w:val="a3"/>
    <w:uiPriority w:val="9"/>
    <w:unhideWhenUsed/>
    <w:qFormat/>
    <w:pPr>
      <w:spacing w:before="260" w:after="260"/>
      <w:outlineLvl w:val="3"/>
    </w:pPr>
    <w:rPr>
      <w:b/>
      <w:bCs/>
      <w:sz w:val="56"/>
      <w:szCs w:val="56"/>
    </w:rPr>
  </w:style>
  <w:style w:type="paragraph" w:customStyle="1" w:styleId="dafe3c60-2033-49d8-9c77-c170eabef84a">
    <w:name w:val="石墨文档引用"/>
    <w:qFormat/>
    <w:pPr>
      <w:pBdr>
        <w:left w:val="single" w:sz="30" w:space="10" w:color="F0F0F0"/>
      </w:pBdr>
    </w:pPr>
    <w:rPr>
      <w:color w:val="ADADAD"/>
    </w:rPr>
  </w:style>
  <w:style w:type="paragraph" w:default="1" w:styleId="e6ebdbe4-007a-4259-a027-0b66e4a830c0">
    <w:name w:val="Normal"/>
    <w:qFormat/>
    <w:pPr>
      <w:widowControl w:val="0"/>
      <w:jc w:val="both"/>
    </w:pPr>
  </w:style>
  <w:style w:type="character" w:default="1" w:styleId="9e9a538c-9604-45e6-bf6b-63b5f23ce4a3">
    <w:name w:val="Default Paragraph Font"/>
    <w:uiPriority w:val="1"/>
    <w:semiHidden/>
    <w:unhideWhenUsed/>
  </w:style>
  <w:style w:type="table" w:default="1" w:styleId="8a3f591a-116c-4256-9fbe-e05114b22b37">
    <w:name w:val="Normal Table"/>
    <w:uiPriority w:val="99"/>
    <w:semiHidden/>
    <w:unhideWhenUsed/>
    <w:tblPr>
      <w:tblInd w:w="0" w:type="dxa"/>
      <w:tblCellMar>
        <w:top w:w="0" w:type="dxa"/>
        <w:left w:w="108" w:type="dxa"/>
        <w:bottom w:w="0" w:type="dxa"/>
        <w:right w:w="108" w:type="dxa"/>
      </w:tblCellMar>
    </w:tblPr>
  </w:style>
  <w:style w:type="numbering" w:default="1" w:styleId="ea2ca078-5e3c-42c8-bec7-8caa69649424">
    <w:name w:val="No List"/>
    <w:uiPriority w:val="99"/>
    <w:semiHidden/>
    <w:unhideWhenUsed/>
  </w:style>
  <w:style w:type="paragraph" w:customStyle="1" w:styleId="170ba631-8944-444b-8930-77ad22219ef7">
    <w:name w:val="石墨文档正文"/>
    <w:qFormat/>
    <w:rPr>
      <w:szCs w:val="22"/>
    </w:rPr>
  </w:style>
  <w:style w:type="paragraph" w:customStyle="1" w:styleId="2adf5844-43b8-4181-af60-334be6141dd9">
    <w:name w:val="石墨文档副标题"/>
    <w:qFormat/>
    <w:rPr>
      <w:color w:val="888888"/>
      <w:sz w:val="48"/>
      <w:szCs w:val="48"/>
    </w:rPr>
  </w:style>
  <w:style w:type="paragraph" w:customStyle="1" w:styleId="5c15be9a-8c23-4afd-824c-f600226d3827">
    <w:name w:val="石墨文档大标题"/>
    <w:next w:val="a3"/>
    <w:uiPriority w:val="9"/>
    <w:unhideWhenUsed/>
    <w:qFormat/>
    <w:pPr>
      <w:spacing w:before="260" w:after="260"/>
      <w:outlineLvl w:val="0"/>
    </w:pPr>
    <w:rPr>
      <w:b/>
      <w:bCs/>
      <w:sz w:val="40"/>
      <w:szCs w:val="40"/>
    </w:rPr>
  </w:style>
  <w:style w:type="paragraph" w:customStyle="1" w:styleId="43e903a9-f044-4300-ac6b-fbc0dee027d9">
    <w:name w:val="石墨文档中标题"/>
    <w:next w:val="a3"/>
    <w:uiPriority w:val="9"/>
    <w:unhideWhenUsed/>
    <w:qFormat/>
    <w:pPr>
      <w:spacing w:before="260" w:after="260"/>
      <w:outlineLvl w:val="1"/>
    </w:pPr>
    <w:rPr>
      <w:b/>
      <w:bCs/>
      <w:sz w:val="36"/>
      <w:szCs w:val="36"/>
    </w:rPr>
  </w:style>
  <w:style w:type="paragraph" w:customStyle="1" w:styleId="7bcba706-c6eb-4d83-be32-2b871a41041d">
    <w:name w:val="石墨文档小标题"/>
    <w:next w:val="a3"/>
    <w:uiPriority w:val="9"/>
    <w:unhideWhenUsed/>
    <w:qFormat/>
    <w:pPr>
      <w:spacing w:before="260" w:after="260"/>
      <w:outlineLvl w:val="2"/>
    </w:pPr>
    <w:rPr>
      <w:b/>
      <w:bCs/>
      <w:sz w:val="32"/>
      <w:szCs w:val="32"/>
    </w:rPr>
  </w:style>
  <w:style w:type="paragraph" w:customStyle="1" w:styleId="cc26ea1f-e7ac-466a-844d-89cbfb7c5bad">
    <w:name w:val="石墨文档标题"/>
    <w:next w:val="a3"/>
    <w:uiPriority w:val="9"/>
    <w:unhideWhenUsed/>
    <w:qFormat/>
    <w:pPr>
      <w:spacing w:before="260" w:after="260"/>
      <w:outlineLvl w:val="3"/>
    </w:pPr>
    <w:rPr>
      <w:b/>
      <w:bCs/>
      <w:sz w:val="56"/>
      <w:szCs w:val="56"/>
    </w:rPr>
  </w:style>
  <w:style w:type="paragraph" w:customStyle="1" w:styleId="3d4a1f72-a490-43f1-ac56-b5ee7fedfcba">
    <w:name w:val="石墨文档引用"/>
    <w:qFormat/>
    <w:pPr>
      <w:pBdr>
        <w:left w:val="single" w:sz="30" w:space="10" w:color="F0F0F0"/>
      </w:pBdr>
    </w:pPr>
    <w:rPr>
      <w:color w:val="ADADAD"/>
    </w:rPr>
  </w:style>
  <w:style w:type="paragraph" w:default="1" w:styleId="15957e9a-8dac-445a-bdc5-a4d9bba2fd16">
    <w:name w:val="Normal"/>
    <w:qFormat/>
    <w:pPr>
      <w:widowControl w:val="0"/>
      <w:jc w:val="both"/>
    </w:pPr>
  </w:style>
  <w:style w:type="character" w:default="1" w:styleId="e42fc860-9a93-4a92-adad-2e406cf78d28">
    <w:name w:val="Default Paragraph Font"/>
    <w:uiPriority w:val="1"/>
    <w:semiHidden/>
    <w:unhideWhenUsed/>
  </w:style>
  <w:style w:type="table" w:default="1" w:styleId="a66e8fb8-1ce0-48aa-8612-0da8f3125a27">
    <w:name w:val="Normal Table"/>
    <w:uiPriority w:val="99"/>
    <w:semiHidden/>
    <w:unhideWhenUsed/>
    <w:tblPr>
      <w:tblInd w:w="0" w:type="dxa"/>
      <w:tblCellMar>
        <w:top w:w="0" w:type="dxa"/>
        <w:left w:w="108" w:type="dxa"/>
        <w:bottom w:w="0" w:type="dxa"/>
        <w:right w:w="108" w:type="dxa"/>
      </w:tblCellMar>
    </w:tblPr>
  </w:style>
  <w:style w:type="numbering" w:default="1" w:styleId="01cac02a-3242-4acf-a77f-593dd89a2825">
    <w:name w:val="No List"/>
    <w:uiPriority w:val="99"/>
    <w:semiHidden/>
    <w:unhideWhenUsed/>
  </w:style>
  <w:style w:type="paragraph" w:customStyle="1" w:styleId="2769ee80-d641-431d-ae49-69246db3f1e3">
    <w:name w:val="石墨文档正文"/>
    <w:qFormat/>
    <w:rPr>
      <w:szCs w:val="22"/>
    </w:rPr>
  </w:style>
  <w:style w:type="paragraph" w:customStyle="1" w:styleId="5d67f193-1ff2-420c-82d6-c84128f6c570">
    <w:name w:val="石墨文档副标题"/>
    <w:qFormat/>
    <w:rPr>
      <w:color w:val="888888"/>
      <w:sz w:val="48"/>
      <w:szCs w:val="48"/>
    </w:rPr>
  </w:style>
  <w:style w:type="paragraph" w:customStyle="1" w:styleId="ec9e1885-f2f4-4370-bc2f-8d6a2c5986b1">
    <w:name w:val="石墨文档大标题"/>
    <w:next w:val="a3"/>
    <w:uiPriority w:val="9"/>
    <w:unhideWhenUsed/>
    <w:qFormat/>
    <w:pPr>
      <w:spacing w:before="260" w:after="260"/>
      <w:outlineLvl w:val="0"/>
    </w:pPr>
    <w:rPr>
      <w:b/>
      <w:bCs/>
      <w:sz w:val="40"/>
      <w:szCs w:val="40"/>
    </w:rPr>
  </w:style>
  <w:style w:type="paragraph" w:customStyle="1" w:styleId="ae0e552e-4b5a-4747-801c-026dc050fa9a">
    <w:name w:val="石墨文档中标题"/>
    <w:next w:val="a3"/>
    <w:uiPriority w:val="9"/>
    <w:unhideWhenUsed/>
    <w:qFormat/>
    <w:pPr>
      <w:spacing w:before="260" w:after="260"/>
      <w:outlineLvl w:val="1"/>
    </w:pPr>
    <w:rPr>
      <w:b/>
      <w:bCs/>
      <w:sz w:val="36"/>
      <w:szCs w:val="36"/>
    </w:rPr>
  </w:style>
  <w:style w:type="paragraph" w:customStyle="1" w:styleId="d1e76b28-b9ab-44b5-b171-8b1c78c58b63">
    <w:name w:val="石墨文档小标题"/>
    <w:next w:val="a3"/>
    <w:uiPriority w:val="9"/>
    <w:unhideWhenUsed/>
    <w:qFormat/>
    <w:pPr>
      <w:spacing w:before="260" w:after="260"/>
      <w:outlineLvl w:val="2"/>
    </w:pPr>
    <w:rPr>
      <w:b/>
      <w:bCs/>
      <w:sz w:val="32"/>
      <w:szCs w:val="32"/>
    </w:rPr>
  </w:style>
  <w:style w:type="paragraph" w:customStyle="1" w:styleId="966fa9dc-9696-4ebf-bef2-9225c01632a6">
    <w:name w:val="石墨文档标题"/>
    <w:next w:val="a3"/>
    <w:uiPriority w:val="9"/>
    <w:unhideWhenUsed/>
    <w:qFormat/>
    <w:pPr>
      <w:spacing w:before="260" w:after="260"/>
      <w:outlineLvl w:val="3"/>
    </w:pPr>
    <w:rPr>
      <w:b/>
      <w:bCs/>
      <w:sz w:val="56"/>
      <w:szCs w:val="56"/>
    </w:rPr>
  </w:style>
  <w:style w:type="paragraph" w:customStyle="1" w:styleId="e3c54b96-98f8-4e91-b9c3-a2fed8ad4099">
    <w:name w:val="石墨文档引用"/>
    <w:qFormat/>
    <w:pPr>
      <w:pBdr>
        <w:left w:val="single" w:sz="30" w:space="10" w:color="F0F0F0"/>
      </w:pBdr>
    </w:pPr>
    <w:rPr>
      <w:color w:val="ADADAD"/>
    </w:rPr>
  </w:style>
  <w:style w:type="paragraph" w:default="1" w:styleId="d099b0c2-5bb9-410b-bf1d-343ad0b69490">
    <w:name w:val="Normal"/>
    <w:qFormat/>
    <w:pPr>
      <w:widowControl w:val="0"/>
      <w:jc w:val="both"/>
    </w:pPr>
  </w:style>
  <w:style w:type="character" w:default="1" w:styleId="ee50d724-fdb3-4fca-b129-1a744a0a393d">
    <w:name w:val="Default Paragraph Font"/>
    <w:uiPriority w:val="1"/>
    <w:semiHidden/>
    <w:unhideWhenUsed/>
  </w:style>
  <w:style w:type="table" w:default="1" w:styleId="56aa67ac-bb79-406f-80ba-02585d054bb4">
    <w:name w:val="Normal Table"/>
    <w:uiPriority w:val="99"/>
    <w:semiHidden/>
    <w:unhideWhenUsed/>
    <w:tblPr>
      <w:tblInd w:w="0" w:type="dxa"/>
      <w:tblCellMar>
        <w:top w:w="0" w:type="dxa"/>
        <w:left w:w="108" w:type="dxa"/>
        <w:bottom w:w="0" w:type="dxa"/>
        <w:right w:w="108" w:type="dxa"/>
      </w:tblCellMar>
    </w:tblPr>
  </w:style>
  <w:style w:type="numbering" w:default="1" w:styleId="640d62b4-6d50-4ddc-80ac-d02a7ded3d32">
    <w:name w:val="No List"/>
    <w:uiPriority w:val="99"/>
    <w:semiHidden/>
    <w:unhideWhenUsed/>
  </w:style>
  <w:style w:type="paragraph" w:customStyle="1" w:styleId="0faf724a-b69a-42a4-99b4-06c1e8809e65">
    <w:name w:val="石墨文档正文"/>
    <w:qFormat/>
    <w:rPr>
      <w:szCs w:val="22"/>
    </w:rPr>
  </w:style>
  <w:style w:type="paragraph" w:customStyle="1" w:styleId="bad410d2-fa6d-4dd9-8db7-a0b7ba263dab">
    <w:name w:val="石墨文档副标题"/>
    <w:qFormat/>
    <w:rPr>
      <w:color w:val="888888"/>
      <w:sz w:val="48"/>
      <w:szCs w:val="48"/>
    </w:rPr>
  </w:style>
  <w:style w:type="paragraph" w:customStyle="1" w:styleId="4a46588d-08d2-4e8f-b12b-cc0a60f38bee">
    <w:name w:val="石墨文档大标题"/>
    <w:next w:val="a3"/>
    <w:uiPriority w:val="9"/>
    <w:unhideWhenUsed/>
    <w:qFormat/>
    <w:pPr>
      <w:spacing w:before="260" w:after="260"/>
      <w:outlineLvl w:val="0"/>
    </w:pPr>
    <w:rPr>
      <w:b/>
      <w:bCs/>
      <w:sz w:val="40"/>
      <w:szCs w:val="40"/>
    </w:rPr>
  </w:style>
  <w:style w:type="paragraph" w:customStyle="1" w:styleId="3691b3dd-af05-4f2f-83e8-de6263c63ee2">
    <w:name w:val="石墨文档中标题"/>
    <w:next w:val="a3"/>
    <w:uiPriority w:val="9"/>
    <w:unhideWhenUsed/>
    <w:qFormat/>
    <w:pPr>
      <w:spacing w:before="260" w:after="260"/>
      <w:outlineLvl w:val="1"/>
    </w:pPr>
    <w:rPr>
      <w:b/>
      <w:bCs/>
      <w:sz w:val="36"/>
      <w:szCs w:val="36"/>
    </w:rPr>
  </w:style>
  <w:style w:type="paragraph" w:customStyle="1" w:styleId="8b852925-572e-4534-99bf-721ef36df548">
    <w:name w:val="石墨文档小标题"/>
    <w:next w:val="a3"/>
    <w:uiPriority w:val="9"/>
    <w:unhideWhenUsed/>
    <w:qFormat/>
    <w:pPr>
      <w:spacing w:before="260" w:after="260"/>
      <w:outlineLvl w:val="2"/>
    </w:pPr>
    <w:rPr>
      <w:b/>
      <w:bCs/>
      <w:sz w:val="32"/>
      <w:szCs w:val="32"/>
    </w:rPr>
  </w:style>
  <w:style w:type="paragraph" w:customStyle="1" w:styleId="625f23eb-a489-4da7-9fe0-2d835420599c">
    <w:name w:val="石墨文档标题"/>
    <w:next w:val="a3"/>
    <w:uiPriority w:val="9"/>
    <w:unhideWhenUsed/>
    <w:qFormat/>
    <w:pPr>
      <w:spacing w:before="260" w:after="260"/>
      <w:outlineLvl w:val="3"/>
    </w:pPr>
    <w:rPr>
      <w:b/>
      <w:bCs/>
      <w:sz w:val="56"/>
      <w:szCs w:val="56"/>
    </w:rPr>
  </w:style>
  <w:style w:type="paragraph" w:customStyle="1" w:styleId="18017007-b4c4-4140-9fad-6b33235036f0">
    <w:name w:val="石墨文档引用"/>
    <w:qFormat/>
    <w:pPr>
      <w:pBdr>
        <w:left w:val="single" w:sz="30" w:space="10" w:color="F0F0F0"/>
      </w:pBdr>
    </w:pPr>
    <w:rPr>
      <w:color w:val="ADADAD"/>
    </w:rPr>
  </w:style>
  <w:style w:type="paragraph" w:default="1" w:styleId="30b44863-6346-4769-b9c1-d29b68e8d385">
    <w:name w:val="Normal"/>
    <w:qFormat/>
    <w:pPr>
      <w:widowControl w:val="0"/>
      <w:jc w:val="both"/>
    </w:pPr>
  </w:style>
  <w:style w:type="character" w:default="1" w:styleId="a11bc310-ae07-42c2-b40b-adb15ed59eab">
    <w:name w:val="Default Paragraph Font"/>
    <w:uiPriority w:val="1"/>
    <w:semiHidden/>
    <w:unhideWhenUsed/>
  </w:style>
  <w:style w:type="table" w:default="1" w:styleId="caa0f383-9c0b-411b-b0a6-7b07642816b5">
    <w:name w:val="Normal Table"/>
    <w:uiPriority w:val="99"/>
    <w:semiHidden/>
    <w:unhideWhenUsed/>
    <w:tblPr>
      <w:tblInd w:w="0" w:type="dxa"/>
      <w:tblCellMar>
        <w:top w:w="0" w:type="dxa"/>
        <w:left w:w="108" w:type="dxa"/>
        <w:bottom w:w="0" w:type="dxa"/>
        <w:right w:w="108" w:type="dxa"/>
      </w:tblCellMar>
    </w:tblPr>
  </w:style>
  <w:style w:type="numbering" w:default="1" w:styleId="b666d130-6102-40ef-8e0b-7ab224e24822">
    <w:name w:val="No List"/>
    <w:uiPriority w:val="99"/>
    <w:semiHidden/>
    <w:unhideWhenUsed/>
  </w:style>
  <w:style w:type="paragraph" w:customStyle="1" w:styleId="beaa4511-eb0a-4e4c-915f-f1b3db9d4a7e">
    <w:name w:val="石墨文档正文"/>
    <w:qFormat/>
    <w:rPr>
      <w:szCs w:val="22"/>
    </w:rPr>
  </w:style>
  <w:style w:type="paragraph" w:customStyle="1" w:styleId="13436bc3-8a11-4ad7-ab06-3742ed08b9e6">
    <w:name w:val="石墨文档副标题"/>
    <w:qFormat/>
    <w:rPr>
      <w:color w:val="888888"/>
      <w:sz w:val="48"/>
      <w:szCs w:val="48"/>
    </w:rPr>
  </w:style>
  <w:style w:type="paragraph" w:customStyle="1" w:styleId="ee5888c0-382c-47c4-b664-50dd30ce01ae">
    <w:name w:val="石墨文档大标题"/>
    <w:next w:val="a3"/>
    <w:uiPriority w:val="9"/>
    <w:unhideWhenUsed/>
    <w:qFormat/>
    <w:pPr>
      <w:spacing w:before="260" w:after="260"/>
      <w:outlineLvl w:val="0"/>
    </w:pPr>
    <w:rPr>
      <w:b/>
      <w:bCs/>
      <w:sz w:val="40"/>
      <w:szCs w:val="40"/>
    </w:rPr>
  </w:style>
  <w:style w:type="paragraph" w:customStyle="1" w:styleId="a9af22c6-5ecb-43ab-8516-350b465ed9d8">
    <w:name w:val="石墨文档中标题"/>
    <w:next w:val="a3"/>
    <w:uiPriority w:val="9"/>
    <w:unhideWhenUsed/>
    <w:qFormat/>
    <w:pPr>
      <w:spacing w:before="260" w:after="260"/>
      <w:outlineLvl w:val="1"/>
    </w:pPr>
    <w:rPr>
      <w:b/>
      <w:bCs/>
      <w:sz w:val="36"/>
      <w:szCs w:val="36"/>
    </w:rPr>
  </w:style>
  <w:style w:type="paragraph" w:customStyle="1" w:styleId="fe78b252-0914-4a81-bd12-90dfa5328f3c">
    <w:name w:val="石墨文档小标题"/>
    <w:next w:val="a3"/>
    <w:uiPriority w:val="9"/>
    <w:unhideWhenUsed/>
    <w:qFormat/>
    <w:pPr>
      <w:spacing w:before="260" w:after="260"/>
      <w:outlineLvl w:val="2"/>
    </w:pPr>
    <w:rPr>
      <w:b/>
      <w:bCs/>
      <w:sz w:val="32"/>
      <w:szCs w:val="32"/>
    </w:rPr>
  </w:style>
  <w:style w:type="paragraph" w:customStyle="1" w:styleId="4c37ffb4-1e93-4a81-83ca-1f85c92536bf">
    <w:name w:val="石墨文档标题"/>
    <w:next w:val="a3"/>
    <w:uiPriority w:val="9"/>
    <w:unhideWhenUsed/>
    <w:qFormat/>
    <w:pPr>
      <w:spacing w:before="260" w:after="260"/>
      <w:outlineLvl w:val="3"/>
    </w:pPr>
    <w:rPr>
      <w:b/>
      <w:bCs/>
      <w:sz w:val="56"/>
      <w:szCs w:val="56"/>
    </w:rPr>
  </w:style>
  <w:style w:type="paragraph" w:customStyle="1" w:styleId="9febbd61-c468-43c0-9743-6e05993714f3">
    <w:name w:val="石墨文档引用"/>
    <w:qFormat/>
    <w:pPr>
      <w:pBdr>
        <w:left w:val="single" w:sz="30" w:space="10" w:color="F0F0F0"/>
      </w:pBdr>
    </w:pPr>
    <w:rPr>
      <w:color w:val="ADADAD"/>
    </w:rPr>
  </w:style>
  <w:style w:type="paragraph" w:default="1" w:styleId="d7074584-5d42-470e-b3e6-ecee3b629dda">
    <w:name w:val="Normal"/>
    <w:qFormat/>
    <w:pPr>
      <w:widowControl w:val="0"/>
      <w:jc w:val="both"/>
    </w:pPr>
  </w:style>
  <w:style w:type="character" w:default="1" w:styleId="1efe3630-62a3-4188-88e5-e02f0c15c6c2">
    <w:name w:val="Default Paragraph Font"/>
    <w:uiPriority w:val="1"/>
    <w:semiHidden/>
    <w:unhideWhenUsed/>
  </w:style>
  <w:style w:type="table" w:default="1" w:styleId="2840c460-dbf8-40c6-b7df-ef2482cdc3bf">
    <w:name w:val="Normal Table"/>
    <w:uiPriority w:val="99"/>
    <w:semiHidden/>
    <w:unhideWhenUsed/>
    <w:tblPr>
      <w:tblInd w:w="0" w:type="dxa"/>
      <w:tblCellMar>
        <w:top w:w="0" w:type="dxa"/>
        <w:left w:w="108" w:type="dxa"/>
        <w:bottom w:w="0" w:type="dxa"/>
        <w:right w:w="108" w:type="dxa"/>
      </w:tblCellMar>
    </w:tblPr>
  </w:style>
  <w:style w:type="numbering" w:default="1" w:styleId="3b672ba2-d38c-43d4-b40d-57886581927d">
    <w:name w:val="No List"/>
    <w:uiPriority w:val="99"/>
    <w:semiHidden/>
    <w:unhideWhenUsed/>
  </w:style>
  <w:style w:type="paragraph" w:customStyle="1" w:styleId="5a2d5e99-5573-426d-9d3b-a12ec8108f45">
    <w:name w:val="石墨文档正文"/>
    <w:qFormat/>
    <w:rPr>
      <w:szCs w:val="22"/>
    </w:rPr>
  </w:style>
  <w:style w:type="paragraph" w:customStyle="1" w:styleId="31173da4-4277-48e7-819a-1c98d512dd11">
    <w:name w:val="石墨文档副标题"/>
    <w:qFormat/>
    <w:rPr>
      <w:color w:val="888888"/>
      <w:sz w:val="48"/>
      <w:szCs w:val="48"/>
    </w:rPr>
  </w:style>
  <w:style w:type="paragraph" w:customStyle="1" w:styleId="87e8dd92-6698-49ee-93cd-d01af0416367">
    <w:name w:val="石墨文档大标题"/>
    <w:next w:val="a3"/>
    <w:uiPriority w:val="9"/>
    <w:unhideWhenUsed/>
    <w:qFormat/>
    <w:pPr>
      <w:spacing w:before="260" w:after="260"/>
      <w:outlineLvl w:val="0"/>
    </w:pPr>
    <w:rPr>
      <w:b/>
      <w:bCs/>
      <w:sz w:val="40"/>
      <w:szCs w:val="40"/>
    </w:rPr>
  </w:style>
  <w:style w:type="paragraph" w:customStyle="1" w:styleId="9dc6892f-1fc4-4c11-911d-b1d8065c662f">
    <w:name w:val="石墨文档中标题"/>
    <w:next w:val="a3"/>
    <w:uiPriority w:val="9"/>
    <w:unhideWhenUsed/>
    <w:qFormat/>
    <w:pPr>
      <w:spacing w:before="260" w:after="260"/>
      <w:outlineLvl w:val="1"/>
    </w:pPr>
    <w:rPr>
      <w:b/>
      <w:bCs/>
      <w:sz w:val="36"/>
      <w:szCs w:val="36"/>
    </w:rPr>
  </w:style>
  <w:style w:type="paragraph" w:customStyle="1" w:styleId="2299ef14-4351-4725-8efd-5a7af469e6c8">
    <w:name w:val="石墨文档小标题"/>
    <w:next w:val="a3"/>
    <w:uiPriority w:val="9"/>
    <w:unhideWhenUsed/>
    <w:qFormat/>
    <w:pPr>
      <w:spacing w:before="260" w:after="260"/>
      <w:outlineLvl w:val="2"/>
    </w:pPr>
    <w:rPr>
      <w:b/>
      <w:bCs/>
      <w:sz w:val="32"/>
      <w:szCs w:val="32"/>
    </w:rPr>
  </w:style>
  <w:style w:type="paragraph" w:customStyle="1" w:styleId="01f47e51-be1a-4f37-9c1c-897fbb751ddd">
    <w:name w:val="石墨文档标题"/>
    <w:next w:val="a3"/>
    <w:uiPriority w:val="9"/>
    <w:unhideWhenUsed/>
    <w:qFormat/>
    <w:pPr>
      <w:spacing w:before="260" w:after="260"/>
      <w:outlineLvl w:val="3"/>
    </w:pPr>
    <w:rPr>
      <w:b/>
      <w:bCs/>
      <w:sz w:val="56"/>
      <w:szCs w:val="56"/>
    </w:rPr>
  </w:style>
  <w:style w:type="paragraph" w:customStyle="1" w:styleId="6c179219-1cba-4078-a990-d253f324c673">
    <w:name w:val="石墨文档引用"/>
    <w:qFormat/>
    <w:pPr>
      <w:pBdr>
        <w:left w:val="single" w:sz="30" w:space="10" w:color="F0F0F0"/>
      </w:pBdr>
    </w:pPr>
    <w:rPr>
      <w:color w:val="ADADAD"/>
    </w:rPr>
  </w:style>
  <w:style w:type="paragraph" w:default="1" w:styleId="3d59da89-e60b-4f4d-b2e7-66da42ab164e">
    <w:name w:val="Normal"/>
    <w:qFormat/>
    <w:pPr>
      <w:widowControl w:val="0"/>
      <w:jc w:val="both"/>
    </w:pPr>
  </w:style>
  <w:style w:type="character" w:default="1" w:styleId="4c5bc9d7-813f-4db0-9fc0-8f086e9ef7b3">
    <w:name w:val="Default Paragraph Font"/>
    <w:uiPriority w:val="1"/>
    <w:semiHidden/>
    <w:unhideWhenUsed/>
  </w:style>
  <w:style w:type="table" w:default="1" w:styleId="fa666812-812a-4af2-9605-029529a69664">
    <w:name w:val="Normal Table"/>
    <w:uiPriority w:val="99"/>
    <w:semiHidden/>
    <w:unhideWhenUsed/>
    <w:tblPr>
      <w:tblInd w:w="0" w:type="dxa"/>
      <w:tblCellMar>
        <w:top w:w="0" w:type="dxa"/>
        <w:left w:w="108" w:type="dxa"/>
        <w:bottom w:w="0" w:type="dxa"/>
        <w:right w:w="108" w:type="dxa"/>
      </w:tblCellMar>
    </w:tblPr>
  </w:style>
  <w:style w:type="numbering" w:default="1" w:styleId="6ea099ac-ab22-4886-8e7f-ce6d5fb14686">
    <w:name w:val="No List"/>
    <w:uiPriority w:val="99"/>
    <w:semiHidden/>
    <w:unhideWhenUsed/>
  </w:style>
  <w:style w:type="paragraph" w:customStyle="1" w:styleId="31ac19c8-6c43-4734-ac38-f6c346dbf300">
    <w:name w:val="石墨文档正文"/>
    <w:qFormat/>
    <w:rPr>
      <w:szCs w:val="22"/>
    </w:rPr>
  </w:style>
  <w:style w:type="paragraph" w:customStyle="1" w:styleId="e134988b-326a-49cb-b263-da6e28b529af">
    <w:name w:val="石墨文档副标题"/>
    <w:qFormat/>
    <w:rPr>
      <w:color w:val="888888"/>
      <w:sz w:val="48"/>
      <w:szCs w:val="48"/>
    </w:rPr>
  </w:style>
  <w:style w:type="paragraph" w:customStyle="1" w:styleId="d2e29917-f907-4100-844c-c0ea6aaa1311">
    <w:name w:val="石墨文档大标题"/>
    <w:next w:val="a3"/>
    <w:uiPriority w:val="9"/>
    <w:unhideWhenUsed/>
    <w:qFormat/>
    <w:pPr>
      <w:spacing w:before="260" w:after="260"/>
      <w:outlineLvl w:val="0"/>
    </w:pPr>
    <w:rPr>
      <w:b/>
      <w:bCs/>
      <w:sz w:val="40"/>
      <w:szCs w:val="40"/>
    </w:rPr>
  </w:style>
  <w:style w:type="paragraph" w:customStyle="1" w:styleId="b389fdea-93b9-4ce9-a7ee-3b00de2daafc">
    <w:name w:val="石墨文档中标题"/>
    <w:next w:val="a3"/>
    <w:uiPriority w:val="9"/>
    <w:unhideWhenUsed/>
    <w:qFormat/>
    <w:pPr>
      <w:spacing w:before="260" w:after="260"/>
      <w:outlineLvl w:val="1"/>
    </w:pPr>
    <w:rPr>
      <w:b/>
      <w:bCs/>
      <w:sz w:val="36"/>
      <w:szCs w:val="36"/>
    </w:rPr>
  </w:style>
  <w:style w:type="paragraph" w:customStyle="1" w:styleId="39c34ff5-9355-44a2-a02b-cf011084d847">
    <w:name w:val="石墨文档小标题"/>
    <w:next w:val="a3"/>
    <w:uiPriority w:val="9"/>
    <w:unhideWhenUsed/>
    <w:qFormat/>
    <w:pPr>
      <w:spacing w:before="260" w:after="260"/>
      <w:outlineLvl w:val="2"/>
    </w:pPr>
    <w:rPr>
      <w:b/>
      <w:bCs/>
      <w:sz w:val="32"/>
      <w:szCs w:val="32"/>
    </w:rPr>
  </w:style>
  <w:style w:type="paragraph" w:customStyle="1" w:styleId="9929f55d-2881-43e8-aa56-3d5f93ca4981">
    <w:name w:val="石墨文档标题"/>
    <w:next w:val="a3"/>
    <w:uiPriority w:val="9"/>
    <w:unhideWhenUsed/>
    <w:qFormat/>
    <w:pPr>
      <w:spacing w:before="260" w:after="260"/>
      <w:outlineLvl w:val="3"/>
    </w:pPr>
    <w:rPr>
      <w:b/>
      <w:bCs/>
      <w:sz w:val="56"/>
      <w:szCs w:val="56"/>
    </w:rPr>
  </w:style>
  <w:style w:type="paragraph" w:customStyle="1" w:styleId="80e9a5c2-d7e7-4680-9ee9-0819c2e1cb7c">
    <w:name w:val="石墨文档引用"/>
    <w:qFormat/>
    <w:pPr>
      <w:pBdr>
        <w:left w:val="single" w:sz="30" w:space="10" w:color="F0F0F0"/>
      </w:pBdr>
    </w:pPr>
    <w:rPr>
      <w:color w:val="ADADAD"/>
    </w:rPr>
  </w:style>
  <w:style w:type="paragraph" w:default="1" w:styleId="6d23d5c1-fcac-4b63-bd9c-92a897e4f0c2">
    <w:name w:val="Normal"/>
    <w:qFormat/>
    <w:pPr>
      <w:widowControl w:val="0"/>
      <w:jc w:val="both"/>
    </w:pPr>
  </w:style>
  <w:style w:type="character" w:default="1" w:styleId="d7ab01a9-ef01-43bc-8eb2-be1819de7cd7">
    <w:name w:val="Default Paragraph Font"/>
    <w:uiPriority w:val="1"/>
    <w:semiHidden/>
    <w:unhideWhenUsed/>
  </w:style>
  <w:style w:type="table" w:default="1" w:styleId="d7b3c799-c480-4049-925b-ba3abd30b1de">
    <w:name w:val="Normal Table"/>
    <w:uiPriority w:val="99"/>
    <w:semiHidden/>
    <w:unhideWhenUsed/>
    <w:tblPr>
      <w:tblInd w:w="0" w:type="dxa"/>
      <w:tblCellMar>
        <w:top w:w="0" w:type="dxa"/>
        <w:left w:w="108" w:type="dxa"/>
        <w:bottom w:w="0" w:type="dxa"/>
        <w:right w:w="108" w:type="dxa"/>
      </w:tblCellMar>
    </w:tblPr>
  </w:style>
  <w:style w:type="numbering" w:default="1" w:styleId="7d01814b-a1b3-4cb4-baea-e4d19dd5099f">
    <w:name w:val="No List"/>
    <w:uiPriority w:val="99"/>
    <w:semiHidden/>
    <w:unhideWhenUsed/>
  </w:style>
  <w:style w:type="paragraph" w:customStyle="1" w:styleId="b6084897-426b-4a74-8648-aacfd064d066">
    <w:name w:val="石墨文档正文"/>
    <w:qFormat/>
    <w:rPr>
      <w:szCs w:val="22"/>
    </w:rPr>
  </w:style>
  <w:style w:type="paragraph" w:customStyle="1" w:styleId="7f7ec481-0970-43ed-9485-7b1bd6043aed">
    <w:name w:val="石墨文档副标题"/>
    <w:qFormat/>
    <w:rPr>
      <w:color w:val="888888"/>
      <w:sz w:val="48"/>
      <w:szCs w:val="48"/>
    </w:rPr>
  </w:style>
  <w:style w:type="paragraph" w:customStyle="1" w:styleId="cb3355a4-59dc-4ddb-aae6-9bf7e0ae8d94">
    <w:name w:val="石墨文档大标题"/>
    <w:next w:val="a3"/>
    <w:uiPriority w:val="9"/>
    <w:unhideWhenUsed/>
    <w:qFormat/>
    <w:pPr>
      <w:spacing w:before="260" w:after="260"/>
      <w:outlineLvl w:val="0"/>
    </w:pPr>
    <w:rPr>
      <w:b/>
      <w:bCs/>
      <w:sz w:val="40"/>
      <w:szCs w:val="40"/>
    </w:rPr>
  </w:style>
  <w:style w:type="paragraph" w:customStyle="1" w:styleId="74914e66-1e64-4a48-8751-f4622505f521">
    <w:name w:val="石墨文档中标题"/>
    <w:next w:val="a3"/>
    <w:uiPriority w:val="9"/>
    <w:unhideWhenUsed/>
    <w:qFormat/>
    <w:pPr>
      <w:spacing w:before="260" w:after="260"/>
      <w:outlineLvl w:val="1"/>
    </w:pPr>
    <w:rPr>
      <w:b/>
      <w:bCs/>
      <w:sz w:val="36"/>
      <w:szCs w:val="36"/>
    </w:rPr>
  </w:style>
  <w:style w:type="paragraph" w:customStyle="1" w:styleId="bcfe4f4b-3ae3-4727-981d-80f43cd0470e">
    <w:name w:val="石墨文档小标题"/>
    <w:next w:val="a3"/>
    <w:uiPriority w:val="9"/>
    <w:unhideWhenUsed/>
    <w:qFormat/>
    <w:pPr>
      <w:spacing w:before="260" w:after="260"/>
      <w:outlineLvl w:val="2"/>
    </w:pPr>
    <w:rPr>
      <w:b/>
      <w:bCs/>
      <w:sz w:val="32"/>
      <w:szCs w:val="32"/>
    </w:rPr>
  </w:style>
  <w:style w:type="paragraph" w:customStyle="1" w:styleId="8ba0423a-774f-40e2-a515-d80ff18fdc18">
    <w:name w:val="石墨文档标题"/>
    <w:next w:val="a3"/>
    <w:uiPriority w:val="9"/>
    <w:unhideWhenUsed/>
    <w:qFormat/>
    <w:pPr>
      <w:spacing w:before="260" w:after="260"/>
      <w:outlineLvl w:val="3"/>
    </w:pPr>
    <w:rPr>
      <w:b/>
      <w:bCs/>
      <w:sz w:val="56"/>
      <w:szCs w:val="56"/>
    </w:rPr>
  </w:style>
  <w:style w:type="paragraph" w:customStyle="1" w:styleId="fed5e611-7ded-4b88-9d8c-9a41cd3e50bd">
    <w:name w:val="石墨文档引用"/>
    <w:qFormat/>
    <w:pPr>
      <w:pBdr>
        <w:left w:val="single" w:sz="30" w:space="10" w:color="F0F0F0"/>
      </w:pBdr>
    </w:pPr>
    <w:rPr>
      <w:color w:val="ADADAD"/>
    </w:rPr>
  </w:style>
  <w:style w:type="paragraph" w:default="1" w:styleId="b4b6d4bd-a5d6-4c57-8a99-691e8c4aae8c">
    <w:name w:val="Normal"/>
    <w:qFormat/>
    <w:pPr>
      <w:widowControl w:val="0"/>
      <w:jc w:val="both"/>
    </w:pPr>
  </w:style>
  <w:style w:type="character" w:default="1" w:styleId="633c223a-6100-4e23-9b27-cd52b53b5d63">
    <w:name w:val="Default Paragraph Font"/>
    <w:uiPriority w:val="1"/>
    <w:semiHidden/>
    <w:unhideWhenUsed/>
  </w:style>
  <w:style w:type="table" w:default="1" w:styleId="fbf7552f-6f32-4a67-82c8-1e154e5394e2">
    <w:name w:val="Normal Table"/>
    <w:uiPriority w:val="99"/>
    <w:semiHidden/>
    <w:unhideWhenUsed/>
    <w:tblPr>
      <w:tblInd w:w="0" w:type="dxa"/>
      <w:tblCellMar>
        <w:top w:w="0" w:type="dxa"/>
        <w:left w:w="108" w:type="dxa"/>
        <w:bottom w:w="0" w:type="dxa"/>
        <w:right w:w="108" w:type="dxa"/>
      </w:tblCellMar>
    </w:tblPr>
  </w:style>
  <w:style w:type="numbering" w:default="1" w:styleId="7098886f-5e61-4656-b5c8-df985f6f6efd">
    <w:name w:val="No List"/>
    <w:uiPriority w:val="99"/>
    <w:semiHidden/>
    <w:unhideWhenUsed/>
  </w:style>
  <w:style w:type="paragraph" w:customStyle="1" w:styleId="6d05357f-4894-42b8-9470-7703ac7d3af8">
    <w:name w:val="石墨文档正文"/>
    <w:qFormat/>
    <w:rPr>
      <w:szCs w:val="22"/>
    </w:rPr>
  </w:style>
  <w:style w:type="paragraph" w:customStyle="1" w:styleId="2302d303-bad3-4d2c-9153-b42a0a440694">
    <w:name w:val="石墨文档副标题"/>
    <w:qFormat/>
    <w:rPr>
      <w:color w:val="888888"/>
      <w:sz w:val="48"/>
      <w:szCs w:val="48"/>
    </w:rPr>
  </w:style>
  <w:style w:type="paragraph" w:customStyle="1" w:styleId="8a78cc8e-b5e2-4a00-bffc-eafee613322e">
    <w:name w:val="石墨文档大标题"/>
    <w:next w:val="a3"/>
    <w:uiPriority w:val="9"/>
    <w:unhideWhenUsed/>
    <w:qFormat/>
    <w:pPr>
      <w:spacing w:before="260" w:after="260"/>
      <w:outlineLvl w:val="0"/>
    </w:pPr>
    <w:rPr>
      <w:b/>
      <w:bCs/>
      <w:sz w:val="40"/>
      <w:szCs w:val="40"/>
    </w:rPr>
  </w:style>
  <w:style w:type="paragraph" w:customStyle="1" w:styleId="eb2df45a-1989-4c9d-8402-97a8f655e2fc">
    <w:name w:val="石墨文档中标题"/>
    <w:next w:val="a3"/>
    <w:uiPriority w:val="9"/>
    <w:unhideWhenUsed/>
    <w:qFormat/>
    <w:pPr>
      <w:spacing w:before="260" w:after="260"/>
      <w:outlineLvl w:val="1"/>
    </w:pPr>
    <w:rPr>
      <w:b/>
      <w:bCs/>
      <w:sz w:val="36"/>
      <w:szCs w:val="36"/>
    </w:rPr>
  </w:style>
  <w:style w:type="paragraph" w:customStyle="1" w:styleId="293a4d98-29bc-4df1-bca3-35bd8f5b6d0a">
    <w:name w:val="石墨文档小标题"/>
    <w:next w:val="a3"/>
    <w:uiPriority w:val="9"/>
    <w:unhideWhenUsed/>
    <w:qFormat/>
    <w:pPr>
      <w:spacing w:before="260" w:after="260"/>
      <w:outlineLvl w:val="2"/>
    </w:pPr>
    <w:rPr>
      <w:b/>
      <w:bCs/>
      <w:sz w:val="32"/>
      <w:szCs w:val="32"/>
    </w:rPr>
  </w:style>
  <w:style w:type="paragraph" w:customStyle="1" w:styleId="bd3ce4d8-35c3-4db6-b790-ff2e629fa984">
    <w:name w:val="石墨文档标题"/>
    <w:next w:val="a3"/>
    <w:uiPriority w:val="9"/>
    <w:unhideWhenUsed/>
    <w:qFormat/>
    <w:pPr>
      <w:spacing w:before="260" w:after="260"/>
      <w:outlineLvl w:val="3"/>
    </w:pPr>
    <w:rPr>
      <w:b/>
      <w:bCs/>
      <w:sz w:val="56"/>
      <w:szCs w:val="56"/>
    </w:rPr>
  </w:style>
  <w:style w:type="paragraph" w:customStyle="1" w:styleId="47066848-b050-4b95-ab5d-6fc0c5ce1e9d">
    <w:name w:val="石墨文档引用"/>
    <w:qFormat/>
    <w:pPr>
      <w:pBdr>
        <w:left w:val="single" w:sz="30" w:space="10" w:color="F0F0F0"/>
      </w:pBdr>
    </w:pPr>
    <w:rPr>
      <w:color w:val="ADADAD"/>
    </w:rPr>
  </w:style>
  <w:style w:type="paragraph" w:default="1" w:styleId="84c33881-ce74-4bcf-a4ed-3cbbad569ef9">
    <w:name w:val="Normal"/>
    <w:qFormat/>
    <w:pPr>
      <w:widowControl w:val="0"/>
      <w:jc w:val="both"/>
    </w:pPr>
  </w:style>
  <w:style w:type="character" w:default="1" w:styleId="74e441a7-1d50-4c30-a501-6f59c15847be">
    <w:name w:val="Default Paragraph Font"/>
    <w:uiPriority w:val="1"/>
    <w:semiHidden/>
    <w:unhideWhenUsed/>
  </w:style>
  <w:style w:type="table" w:default="1" w:styleId="8fd84704-7cdd-4d78-b777-e97c243d4fc8">
    <w:name w:val="Normal Table"/>
    <w:uiPriority w:val="99"/>
    <w:semiHidden/>
    <w:unhideWhenUsed/>
    <w:tblPr>
      <w:tblInd w:w="0" w:type="dxa"/>
      <w:tblCellMar>
        <w:top w:w="0" w:type="dxa"/>
        <w:left w:w="108" w:type="dxa"/>
        <w:bottom w:w="0" w:type="dxa"/>
        <w:right w:w="108" w:type="dxa"/>
      </w:tblCellMar>
    </w:tblPr>
  </w:style>
  <w:style w:type="numbering" w:default="1" w:styleId="f2e053a1-beaf-489c-977e-cac14013c232">
    <w:name w:val="No List"/>
    <w:uiPriority w:val="99"/>
    <w:semiHidden/>
    <w:unhideWhenUsed/>
  </w:style>
  <w:style w:type="paragraph" w:customStyle="1" w:styleId="eac74b5c-9065-454c-8ca4-66a79dfa89fc">
    <w:name w:val="石墨文档正文"/>
    <w:qFormat/>
    <w:rPr>
      <w:szCs w:val="22"/>
    </w:rPr>
  </w:style>
  <w:style w:type="paragraph" w:customStyle="1" w:styleId="368c2757-4931-4f50-b628-7cd6340b86b2">
    <w:name w:val="石墨文档副标题"/>
    <w:qFormat/>
    <w:rPr>
      <w:color w:val="888888"/>
      <w:sz w:val="48"/>
      <w:szCs w:val="48"/>
    </w:rPr>
  </w:style>
  <w:style w:type="paragraph" w:customStyle="1" w:styleId="a953cb2c-2fa2-4129-870e-0c24f85c3ab4">
    <w:name w:val="石墨文档大标题"/>
    <w:next w:val="a3"/>
    <w:uiPriority w:val="9"/>
    <w:unhideWhenUsed/>
    <w:qFormat/>
    <w:pPr>
      <w:spacing w:before="260" w:after="260"/>
      <w:outlineLvl w:val="0"/>
    </w:pPr>
    <w:rPr>
      <w:b/>
      <w:bCs/>
      <w:sz w:val="40"/>
      <w:szCs w:val="40"/>
    </w:rPr>
  </w:style>
  <w:style w:type="paragraph" w:customStyle="1" w:styleId="0d3474d0-a920-4401-869e-e9f1de2a414d">
    <w:name w:val="石墨文档中标题"/>
    <w:next w:val="a3"/>
    <w:uiPriority w:val="9"/>
    <w:unhideWhenUsed/>
    <w:qFormat/>
    <w:pPr>
      <w:spacing w:before="260" w:after="260"/>
      <w:outlineLvl w:val="1"/>
    </w:pPr>
    <w:rPr>
      <w:b/>
      <w:bCs/>
      <w:sz w:val="36"/>
      <w:szCs w:val="36"/>
    </w:rPr>
  </w:style>
  <w:style w:type="paragraph" w:customStyle="1" w:styleId="eb77b6f6-9c60-4f61-8d77-ea9b17e56bcb">
    <w:name w:val="石墨文档小标题"/>
    <w:next w:val="a3"/>
    <w:uiPriority w:val="9"/>
    <w:unhideWhenUsed/>
    <w:qFormat/>
    <w:pPr>
      <w:spacing w:before="260" w:after="260"/>
      <w:outlineLvl w:val="2"/>
    </w:pPr>
    <w:rPr>
      <w:b/>
      <w:bCs/>
      <w:sz w:val="32"/>
      <w:szCs w:val="32"/>
    </w:rPr>
  </w:style>
  <w:style w:type="paragraph" w:customStyle="1" w:styleId="85a1ae8a-e137-45fd-a7ed-4bb3d77ef939">
    <w:name w:val="石墨文档标题"/>
    <w:next w:val="a3"/>
    <w:uiPriority w:val="9"/>
    <w:unhideWhenUsed/>
    <w:qFormat/>
    <w:pPr>
      <w:spacing w:before="260" w:after="260"/>
      <w:outlineLvl w:val="3"/>
    </w:pPr>
    <w:rPr>
      <w:b/>
      <w:bCs/>
      <w:sz w:val="56"/>
      <w:szCs w:val="56"/>
    </w:rPr>
  </w:style>
  <w:style w:type="paragraph" w:customStyle="1" w:styleId="33f66501-1c32-499b-9f18-d20adb4c3df1">
    <w:name w:val="石墨文档引用"/>
    <w:qFormat/>
    <w:pPr>
      <w:pBdr>
        <w:left w:val="single" w:sz="30" w:space="10" w:color="F0F0F0"/>
      </w:pBdr>
    </w:pPr>
    <w:rPr>
      <w:color w:val="ADADAD"/>
    </w:rPr>
  </w:style>
  <w:style w:type="paragraph" w:default="1" w:styleId="945f8b57-8b8d-4115-bfd2-ece8a13ed47a">
    <w:name w:val="Normal"/>
    <w:qFormat/>
    <w:pPr>
      <w:widowControl w:val="0"/>
      <w:jc w:val="both"/>
    </w:pPr>
  </w:style>
  <w:style w:type="character" w:default="1" w:styleId="c31db914-1c06-40a2-9174-469f58217b45">
    <w:name w:val="Default Paragraph Font"/>
    <w:uiPriority w:val="1"/>
    <w:semiHidden/>
    <w:unhideWhenUsed/>
  </w:style>
  <w:style w:type="table" w:default="1" w:styleId="c92f7990-75b1-4d54-ba6f-3b5ef773b888">
    <w:name w:val="Normal Table"/>
    <w:uiPriority w:val="99"/>
    <w:semiHidden/>
    <w:unhideWhenUsed/>
    <w:tblPr>
      <w:tblInd w:w="0" w:type="dxa"/>
      <w:tblCellMar>
        <w:top w:w="0" w:type="dxa"/>
        <w:left w:w="108" w:type="dxa"/>
        <w:bottom w:w="0" w:type="dxa"/>
        <w:right w:w="108" w:type="dxa"/>
      </w:tblCellMar>
    </w:tblPr>
  </w:style>
  <w:style w:type="numbering" w:default="1" w:styleId="dc04ea79-0e8d-4081-b2ee-b2db34f211c6">
    <w:name w:val="No List"/>
    <w:uiPriority w:val="99"/>
    <w:semiHidden/>
    <w:unhideWhenUsed/>
  </w:style>
  <w:style w:type="paragraph" w:customStyle="1" w:styleId="dc668254-d2c3-40b9-a894-4c567d39649f">
    <w:name w:val="石墨文档正文"/>
    <w:qFormat/>
    <w:rPr>
      <w:szCs w:val="22"/>
    </w:rPr>
  </w:style>
  <w:style w:type="paragraph" w:customStyle="1" w:styleId="d8658d5f-8233-44cd-8497-a3ddfe57572c">
    <w:name w:val="石墨文档副标题"/>
    <w:qFormat/>
    <w:rPr>
      <w:color w:val="888888"/>
      <w:sz w:val="48"/>
      <w:szCs w:val="48"/>
    </w:rPr>
  </w:style>
  <w:style w:type="paragraph" w:customStyle="1" w:styleId="1aa83c60-2c7d-4831-8482-f67622d09430">
    <w:name w:val="石墨文档大标题"/>
    <w:next w:val="a3"/>
    <w:uiPriority w:val="9"/>
    <w:unhideWhenUsed/>
    <w:qFormat/>
    <w:pPr>
      <w:spacing w:before="260" w:after="260"/>
      <w:outlineLvl w:val="0"/>
    </w:pPr>
    <w:rPr>
      <w:b/>
      <w:bCs/>
      <w:sz w:val="40"/>
      <w:szCs w:val="40"/>
    </w:rPr>
  </w:style>
  <w:style w:type="paragraph" w:customStyle="1" w:styleId="becb22cd-4d0b-469a-8011-a25e65b4c8cb">
    <w:name w:val="石墨文档中标题"/>
    <w:next w:val="a3"/>
    <w:uiPriority w:val="9"/>
    <w:unhideWhenUsed/>
    <w:qFormat/>
    <w:pPr>
      <w:spacing w:before="260" w:after="260"/>
      <w:outlineLvl w:val="1"/>
    </w:pPr>
    <w:rPr>
      <w:b/>
      <w:bCs/>
      <w:sz w:val="36"/>
      <w:szCs w:val="36"/>
    </w:rPr>
  </w:style>
  <w:style w:type="paragraph" w:customStyle="1" w:styleId="8cee8bab-66d4-4209-8fe2-c4418108dde2">
    <w:name w:val="石墨文档小标题"/>
    <w:next w:val="a3"/>
    <w:uiPriority w:val="9"/>
    <w:unhideWhenUsed/>
    <w:qFormat/>
    <w:pPr>
      <w:spacing w:before="260" w:after="260"/>
      <w:outlineLvl w:val="2"/>
    </w:pPr>
    <w:rPr>
      <w:b/>
      <w:bCs/>
      <w:sz w:val="32"/>
      <w:szCs w:val="32"/>
    </w:rPr>
  </w:style>
  <w:style w:type="paragraph" w:customStyle="1" w:styleId="33e7b028-22a6-4aea-a76a-3431d4ec5915">
    <w:name w:val="石墨文档标题"/>
    <w:next w:val="a3"/>
    <w:uiPriority w:val="9"/>
    <w:unhideWhenUsed/>
    <w:qFormat/>
    <w:pPr>
      <w:spacing w:before="260" w:after="260"/>
      <w:outlineLvl w:val="3"/>
    </w:pPr>
    <w:rPr>
      <w:b/>
      <w:bCs/>
      <w:sz w:val="56"/>
      <w:szCs w:val="56"/>
    </w:rPr>
  </w:style>
  <w:style w:type="paragraph" w:customStyle="1" w:styleId="e2147b95-96b4-4af0-bfad-87fb16309310">
    <w:name w:val="石墨文档引用"/>
    <w:qFormat/>
    <w:pPr>
      <w:pBdr>
        <w:left w:val="single" w:sz="30" w:space="10" w:color="F0F0F0"/>
      </w:pBdr>
    </w:pPr>
    <w:rPr>
      <w:color w:val="ADADAD"/>
    </w:rPr>
  </w:style>
  <w:style w:type="paragraph" w:default="1" w:styleId="bd1a2179-14aa-4c64-a6db-7e4a9835d8b3">
    <w:name w:val="Normal"/>
    <w:qFormat/>
    <w:pPr>
      <w:widowControl w:val="0"/>
      <w:jc w:val="both"/>
    </w:pPr>
  </w:style>
  <w:style w:type="character" w:default="1" w:styleId="6bdbc91b-8fcc-4c95-8e62-ba0005df5e28">
    <w:name w:val="Default Paragraph Font"/>
    <w:uiPriority w:val="1"/>
    <w:semiHidden/>
    <w:unhideWhenUsed/>
  </w:style>
  <w:style w:type="table" w:default="1" w:styleId="9d20852d-424b-46ed-9aba-dcae1015f09a">
    <w:name w:val="Normal Table"/>
    <w:uiPriority w:val="99"/>
    <w:semiHidden/>
    <w:unhideWhenUsed/>
    <w:tblPr>
      <w:tblInd w:w="0" w:type="dxa"/>
      <w:tblCellMar>
        <w:top w:w="0" w:type="dxa"/>
        <w:left w:w="108" w:type="dxa"/>
        <w:bottom w:w="0" w:type="dxa"/>
        <w:right w:w="108" w:type="dxa"/>
      </w:tblCellMar>
    </w:tblPr>
  </w:style>
  <w:style w:type="numbering" w:default="1" w:styleId="330acf5b-7ed7-4d04-8367-2427f1fcb5c8">
    <w:name w:val="No List"/>
    <w:uiPriority w:val="99"/>
    <w:semiHidden/>
    <w:unhideWhenUsed/>
  </w:style>
  <w:style w:type="paragraph" w:customStyle="1" w:styleId="a7ba0743-1cec-46a8-bb23-ff1f1e739a49">
    <w:name w:val="石墨文档正文"/>
    <w:qFormat/>
    <w:rPr>
      <w:szCs w:val="22"/>
    </w:rPr>
  </w:style>
  <w:style w:type="paragraph" w:customStyle="1" w:styleId="961545d5-508d-4b4e-8991-938f7f34e237">
    <w:name w:val="石墨文档副标题"/>
    <w:qFormat/>
    <w:rPr>
      <w:color w:val="888888"/>
      <w:sz w:val="48"/>
      <w:szCs w:val="48"/>
    </w:rPr>
  </w:style>
  <w:style w:type="paragraph" w:customStyle="1" w:styleId="174f5e17-388b-4124-acb6-58cf1ba0eb4d">
    <w:name w:val="石墨文档大标题"/>
    <w:next w:val="a3"/>
    <w:uiPriority w:val="9"/>
    <w:unhideWhenUsed/>
    <w:qFormat/>
    <w:pPr>
      <w:spacing w:before="260" w:after="260"/>
      <w:outlineLvl w:val="0"/>
    </w:pPr>
    <w:rPr>
      <w:b/>
      <w:bCs/>
      <w:sz w:val="40"/>
      <w:szCs w:val="40"/>
    </w:rPr>
  </w:style>
  <w:style w:type="paragraph" w:customStyle="1" w:styleId="3b83b6f1-31d7-41a4-b770-f24972a82cf9">
    <w:name w:val="石墨文档中标题"/>
    <w:next w:val="a3"/>
    <w:uiPriority w:val="9"/>
    <w:unhideWhenUsed/>
    <w:qFormat/>
    <w:pPr>
      <w:spacing w:before="260" w:after="260"/>
      <w:outlineLvl w:val="1"/>
    </w:pPr>
    <w:rPr>
      <w:b/>
      <w:bCs/>
      <w:sz w:val="36"/>
      <w:szCs w:val="36"/>
    </w:rPr>
  </w:style>
  <w:style w:type="paragraph" w:customStyle="1" w:styleId="b915ad32-86c1-4ec4-b60d-726691ae3ab8">
    <w:name w:val="石墨文档小标题"/>
    <w:next w:val="a3"/>
    <w:uiPriority w:val="9"/>
    <w:unhideWhenUsed/>
    <w:qFormat/>
    <w:pPr>
      <w:spacing w:before="260" w:after="260"/>
      <w:outlineLvl w:val="2"/>
    </w:pPr>
    <w:rPr>
      <w:b/>
      <w:bCs/>
      <w:sz w:val="32"/>
      <w:szCs w:val="32"/>
    </w:rPr>
  </w:style>
  <w:style w:type="paragraph" w:customStyle="1" w:styleId="e6fc7401-691e-4f59-997e-3098939cd0f6">
    <w:name w:val="石墨文档标题"/>
    <w:next w:val="a3"/>
    <w:uiPriority w:val="9"/>
    <w:unhideWhenUsed/>
    <w:qFormat/>
    <w:pPr>
      <w:spacing w:before="260" w:after="260"/>
      <w:outlineLvl w:val="3"/>
    </w:pPr>
    <w:rPr>
      <w:b/>
      <w:bCs/>
      <w:sz w:val="56"/>
      <w:szCs w:val="56"/>
    </w:rPr>
  </w:style>
  <w:style w:type="paragraph" w:customStyle="1" w:styleId="22c7a466-119b-4f6a-b14f-d66e74c93033">
    <w:name w:val="石墨文档引用"/>
    <w:qFormat/>
    <w:pPr>
      <w:pBdr>
        <w:left w:val="single" w:sz="30" w:space="10" w:color="F0F0F0"/>
      </w:pBdr>
    </w:pPr>
    <w:rPr>
      <w:color w:val="ADADAD"/>
    </w:rPr>
  </w:style>
  <w:style w:type="paragraph" w:default="1" w:styleId="713356c5-14cb-4e01-8fcb-ca46f491ad68">
    <w:name w:val="Normal"/>
    <w:qFormat/>
    <w:pPr>
      <w:widowControl w:val="0"/>
      <w:jc w:val="both"/>
    </w:pPr>
  </w:style>
  <w:style w:type="character" w:default="1" w:styleId="b5df8c83-06b3-4a98-957b-0866c0479d49">
    <w:name w:val="Default Paragraph Font"/>
    <w:uiPriority w:val="1"/>
    <w:semiHidden/>
    <w:unhideWhenUsed/>
  </w:style>
  <w:style w:type="table" w:default="1" w:styleId="33129eb2-e304-447e-8e87-6f4fb6b61921">
    <w:name w:val="Normal Table"/>
    <w:uiPriority w:val="99"/>
    <w:semiHidden/>
    <w:unhideWhenUsed/>
    <w:tblPr>
      <w:tblInd w:w="0" w:type="dxa"/>
      <w:tblCellMar>
        <w:top w:w="0" w:type="dxa"/>
        <w:left w:w="108" w:type="dxa"/>
        <w:bottom w:w="0" w:type="dxa"/>
        <w:right w:w="108" w:type="dxa"/>
      </w:tblCellMar>
    </w:tblPr>
  </w:style>
  <w:style w:type="numbering" w:default="1" w:styleId="af32d4ea-47c2-484c-82b5-1bc5646d3ca4">
    <w:name w:val="No List"/>
    <w:uiPriority w:val="99"/>
    <w:semiHidden/>
    <w:unhideWhenUsed/>
  </w:style>
  <w:style w:type="paragraph" w:customStyle="1" w:styleId="e0402a85-e313-4c7e-95a4-57bd8678a51b">
    <w:name w:val="石墨文档正文"/>
    <w:qFormat/>
    <w:rPr>
      <w:szCs w:val="22"/>
    </w:rPr>
  </w:style>
  <w:style w:type="paragraph" w:customStyle="1" w:styleId="4a273f88-5ce8-4d63-af37-e3f1c01b8b90">
    <w:name w:val="石墨文档副标题"/>
    <w:qFormat/>
    <w:rPr>
      <w:color w:val="888888"/>
      <w:sz w:val="48"/>
      <w:szCs w:val="48"/>
    </w:rPr>
  </w:style>
  <w:style w:type="paragraph" w:customStyle="1" w:styleId="afe1451b-658b-4811-8b42-5134d226ad76">
    <w:name w:val="石墨文档大标题"/>
    <w:next w:val="a3"/>
    <w:uiPriority w:val="9"/>
    <w:unhideWhenUsed/>
    <w:qFormat/>
    <w:pPr>
      <w:spacing w:before="260" w:after="260"/>
      <w:outlineLvl w:val="0"/>
    </w:pPr>
    <w:rPr>
      <w:b/>
      <w:bCs/>
      <w:sz w:val="40"/>
      <w:szCs w:val="40"/>
    </w:rPr>
  </w:style>
  <w:style w:type="paragraph" w:customStyle="1" w:styleId="e2a2ecbd-da06-4120-a1fc-5d6217786ff4">
    <w:name w:val="石墨文档中标题"/>
    <w:next w:val="a3"/>
    <w:uiPriority w:val="9"/>
    <w:unhideWhenUsed/>
    <w:qFormat/>
    <w:pPr>
      <w:spacing w:before="260" w:after="260"/>
      <w:outlineLvl w:val="1"/>
    </w:pPr>
    <w:rPr>
      <w:b/>
      <w:bCs/>
      <w:sz w:val="36"/>
      <w:szCs w:val="36"/>
    </w:rPr>
  </w:style>
  <w:style w:type="paragraph" w:customStyle="1" w:styleId="f95da81e-a702-47d8-a45b-caeedd94be85">
    <w:name w:val="石墨文档小标题"/>
    <w:next w:val="a3"/>
    <w:uiPriority w:val="9"/>
    <w:unhideWhenUsed/>
    <w:qFormat/>
    <w:pPr>
      <w:spacing w:before="260" w:after="260"/>
      <w:outlineLvl w:val="2"/>
    </w:pPr>
    <w:rPr>
      <w:b/>
      <w:bCs/>
      <w:sz w:val="32"/>
      <w:szCs w:val="32"/>
    </w:rPr>
  </w:style>
  <w:style w:type="paragraph" w:customStyle="1" w:styleId="a2dad314-efc3-4b36-8fe7-f103168091ee">
    <w:name w:val="石墨文档标题"/>
    <w:next w:val="a3"/>
    <w:uiPriority w:val="9"/>
    <w:unhideWhenUsed/>
    <w:qFormat/>
    <w:pPr>
      <w:spacing w:before="260" w:after="260"/>
      <w:outlineLvl w:val="3"/>
    </w:pPr>
    <w:rPr>
      <w:b/>
      <w:bCs/>
      <w:sz w:val="56"/>
      <w:szCs w:val="56"/>
    </w:rPr>
  </w:style>
  <w:style w:type="paragraph" w:customStyle="1" w:styleId="b8fa3275-4bea-4083-9279-4bb0262e4843">
    <w:name w:val="石墨文档引用"/>
    <w:qFormat/>
    <w:pPr>
      <w:pBdr>
        <w:left w:val="single" w:sz="30" w:space="10" w:color="F0F0F0"/>
      </w:pBdr>
    </w:pPr>
    <w:rPr>
      <w:color w:val="ADADAD"/>
    </w:rPr>
  </w:style>
  <w:style w:type="paragraph" w:default="1" w:styleId="017a61f3-276d-4f6c-ba29-1f2a0348d5ba">
    <w:name w:val="Normal"/>
    <w:qFormat/>
    <w:pPr>
      <w:widowControl w:val="0"/>
      <w:jc w:val="both"/>
    </w:pPr>
  </w:style>
  <w:style w:type="character" w:default="1" w:styleId="e5fa8350-efb2-4b90-b75e-a26b1c4af65d">
    <w:name w:val="Default Paragraph Font"/>
    <w:uiPriority w:val="1"/>
    <w:semiHidden/>
    <w:unhideWhenUsed/>
  </w:style>
  <w:style w:type="table" w:default="1" w:styleId="cd4d7b42-2508-40a6-84c0-3254bf4a2aed">
    <w:name w:val="Normal Table"/>
    <w:uiPriority w:val="99"/>
    <w:semiHidden/>
    <w:unhideWhenUsed/>
    <w:tblPr>
      <w:tblInd w:w="0" w:type="dxa"/>
      <w:tblCellMar>
        <w:top w:w="0" w:type="dxa"/>
        <w:left w:w="108" w:type="dxa"/>
        <w:bottom w:w="0" w:type="dxa"/>
        <w:right w:w="108" w:type="dxa"/>
      </w:tblCellMar>
    </w:tblPr>
  </w:style>
  <w:style w:type="numbering" w:default="1" w:styleId="3ca2e240-5cad-4da0-b598-be941e4a3efa">
    <w:name w:val="No List"/>
    <w:uiPriority w:val="99"/>
    <w:semiHidden/>
    <w:unhideWhenUsed/>
  </w:style>
  <w:style w:type="paragraph" w:customStyle="1" w:styleId="f5c28f1c-ac23-41a0-98f1-6d92a44febaa">
    <w:name w:val="石墨文档正文"/>
    <w:qFormat/>
    <w:rPr>
      <w:szCs w:val="22"/>
    </w:rPr>
  </w:style>
  <w:style w:type="paragraph" w:customStyle="1" w:styleId="e70742bc-609d-4c5b-ade0-c32364199431">
    <w:name w:val="石墨文档副标题"/>
    <w:qFormat/>
    <w:rPr>
      <w:color w:val="888888"/>
      <w:sz w:val="48"/>
      <w:szCs w:val="48"/>
    </w:rPr>
  </w:style>
  <w:style w:type="paragraph" w:customStyle="1" w:styleId="04018a21-9a4c-4ec3-86eb-a218932675f6">
    <w:name w:val="石墨文档大标题"/>
    <w:next w:val="a3"/>
    <w:uiPriority w:val="9"/>
    <w:unhideWhenUsed/>
    <w:qFormat/>
    <w:pPr>
      <w:spacing w:before="260" w:after="260"/>
      <w:outlineLvl w:val="0"/>
    </w:pPr>
    <w:rPr>
      <w:b/>
      <w:bCs/>
      <w:sz w:val="40"/>
      <w:szCs w:val="40"/>
    </w:rPr>
  </w:style>
  <w:style w:type="paragraph" w:customStyle="1" w:styleId="dfd92427-13bc-48c4-8cf5-e6f1e9d0dd9d">
    <w:name w:val="石墨文档中标题"/>
    <w:next w:val="a3"/>
    <w:uiPriority w:val="9"/>
    <w:unhideWhenUsed/>
    <w:qFormat/>
    <w:pPr>
      <w:spacing w:before="260" w:after="260"/>
      <w:outlineLvl w:val="1"/>
    </w:pPr>
    <w:rPr>
      <w:b/>
      <w:bCs/>
      <w:sz w:val="36"/>
      <w:szCs w:val="36"/>
    </w:rPr>
  </w:style>
  <w:style w:type="paragraph" w:customStyle="1" w:styleId="aba0747a-2b99-4818-8094-00bf71bb8833">
    <w:name w:val="石墨文档小标题"/>
    <w:next w:val="a3"/>
    <w:uiPriority w:val="9"/>
    <w:unhideWhenUsed/>
    <w:qFormat/>
    <w:pPr>
      <w:spacing w:before="260" w:after="260"/>
      <w:outlineLvl w:val="2"/>
    </w:pPr>
    <w:rPr>
      <w:b/>
      <w:bCs/>
      <w:sz w:val="32"/>
      <w:szCs w:val="32"/>
    </w:rPr>
  </w:style>
  <w:style w:type="paragraph" w:customStyle="1" w:styleId="8196867f-8b8a-44eb-b6c9-c1a423d92804">
    <w:name w:val="石墨文档标题"/>
    <w:next w:val="a3"/>
    <w:uiPriority w:val="9"/>
    <w:unhideWhenUsed/>
    <w:qFormat/>
    <w:pPr>
      <w:spacing w:before="260" w:after="260"/>
      <w:outlineLvl w:val="3"/>
    </w:pPr>
    <w:rPr>
      <w:b/>
      <w:bCs/>
      <w:sz w:val="56"/>
      <w:szCs w:val="56"/>
    </w:rPr>
  </w:style>
  <w:style w:type="paragraph" w:customStyle="1" w:styleId="4d6c339c-4dd3-4515-926e-07e13f5283a6">
    <w:name w:val="石墨文档引用"/>
    <w:qFormat/>
    <w:pPr>
      <w:pBdr>
        <w:left w:val="single" w:sz="30" w:space="10" w:color="F0F0F0"/>
      </w:pBdr>
    </w:pPr>
    <w:rPr>
      <w:color w:val="ADADAD"/>
    </w:rPr>
  </w:style>
  <w:style w:type="paragraph" w:default="1" w:styleId="494ef407-6d92-4d2c-b347-11c2ecdefb9f">
    <w:name w:val="Normal"/>
    <w:qFormat/>
    <w:pPr>
      <w:widowControl w:val="0"/>
      <w:jc w:val="both"/>
    </w:pPr>
  </w:style>
  <w:style w:type="character" w:default="1" w:styleId="ad27fb45-d010-4b72-a5f1-cdb83f248dd8">
    <w:name w:val="Default Paragraph Font"/>
    <w:uiPriority w:val="1"/>
    <w:semiHidden/>
    <w:unhideWhenUsed/>
  </w:style>
  <w:style w:type="table" w:default="1" w:styleId="72b05308-dcad-471b-9c2b-4a3833d21c68">
    <w:name w:val="Normal Table"/>
    <w:uiPriority w:val="99"/>
    <w:semiHidden/>
    <w:unhideWhenUsed/>
    <w:tblPr>
      <w:tblInd w:w="0" w:type="dxa"/>
      <w:tblCellMar>
        <w:top w:w="0" w:type="dxa"/>
        <w:left w:w="108" w:type="dxa"/>
        <w:bottom w:w="0" w:type="dxa"/>
        <w:right w:w="108" w:type="dxa"/>
      </w:tblCellMar>
    </w:tblPr>
  </w:style>
  <w:style w:type="numbering" w:default="1" w:styleId="f2729850-4835-46ed-973d-e619d5737a69">
    <w:name w:val="No List"/>
    <w:uiPriority w:val="99"/>
    <w:semiHidden/>
    <w:unhideWhenUsed/>
  </w:style>
  <w:style w:type="paragraph" w:customStyle="1" w:styleId="43f23445-e599-4734-abf2-c526f8b98657">
    <w:name w:val="石墨文档正文"/>
    <w:qFormat/>
    <w:rPr>
      <w:szCs w:val="22"/>
    </w:rPr>
  </w:style>
  <w:style w:type="paragraph" w:customStyle="1" w:styleId="c980cdc5-9d15-4f20-ac5d-6bc1168bf1f1">
    <w:name w:val="石墨文档副标题"/>
    <w:qFormat/>
    <w:rPr>
      <w:color w:val="888888"/>
      <w:sz w:val="48"/>
      <w:szCs w:val="48"/>
    </w:rPr>
  </w:style>
  <w:style w:type="paragraph" w:customStyle="1" w:styleId="4c53c697-207e-4876-a009-0c163b0daf6d">
    <w:name w:val="石墨文档大标题"/>
    <w:next w:val="a3"/>
    <w:uiPriority w:val="9"/>
    <w:unhideWhenUsed/>
    <w:qFormat/>
    <w:pPr>
      <w:spacing w:before="260" w:after="260"/>
      <w:outlineLvl w:val="0"/>
    </w:pPr>
    <w:rPr>
      <w:b/>
      <w:bCs/>
      <w:sz w:val="40"/>
      <w:szCs w:val="40"/>
    </w:rPr>
  </w:style>
  <w:style w:type="paragraph" w:customStyle="1" w:styleId="b48eeb3c-c798-4389-9d1b-a1210bcf0eca">
    <w:name w:val="石墨文档中标题"/>
    <w:next w:val="a3"/>
    <w:uiPriority w:val="9"/>
    <w:unhideWhenUsed/>
    <w:qFormat/>
    <w:pPr>
      <w:spacing w:before="260" w:after="260"/>
      <w:outlineLvl w:val="1"/>
    </w:pPr>
    <w:rPr>
      <w:b/>
      <w:bCs/>
      <w:sz w:val="36"/>
      <w:szCs w:val="36"/>
    </w:rPr>
  </w:style>
  <w:style w:type="paragraph" w:customStyle="1" w:styleId="4a804d66-d67a-430e-a142-57085ecb1dfe">
    <w:name w:val="石墨文档小标题"/>
    <w:next w:val="a3"/>
    <w:uiPriority w:val="9"/>
    <w:unhideWhenUsed/>
    <w:qFormat/>
    <w:pPr>
      <w:spacing w:before="260" w:after="260"/>
      <w:outlineLvl w:val="2"/>
    </w:pPr>
    <w:rPr>
      <w:b/>
      <w:bCs/>
      <w:sz w:val="32"/>
      <w:szCs w:val="32"/>
    </w:rPr>
  </w:style>
  <w:style w:type="paragraph" w:customStyle="1" w:styleId="ec88773e-4a8e-49e1-a976-e9b61ab2c3d5">
    <w:name w:val="石墨文档标题"/>
    <w:next w:val="a3"/>
    <w:uiPriority w:val="9"/>
    <w:unhideWhenUsed/>
    <w:qFormat/>
    <w:pPr>
      <w:spacing w:before="260" w:after="260"/>
      <w:outlineLvl w:val="3"/>
    </w:pPr>
    <w:rPr>
      <w:b/>
      <w:bCs/>
      <w:sz w:val="56"/>
      <w:szCs w:val="56"/>
    </w:rPr>
  </w:style>
  <w:style w:type="paragraph" w:customStyle="1" w:styleId="5ae012fa-e4b2-431e-a2da-03401f44eab4">
    <w:name w:val="石墨文档引用"/>
    <w:qFormat/>
    <w:pPr>
      <w:pBdr>
        <w:left w:val="single" w:sz="30" w:space="10" w:color="F0F0F0"/>
      </w:pBdr>
    </w:pPr>
    <w:rPr>
      <w:color w:val="ADADAD"/>
    </w:rPr>
  </w:style>
  <w:style w:type="paragraph" w:default="1" w:styleId="91871fd4-5af9-4995-916f-3a6980811bd2">
    <w:name w:val="Normal"/>
    <w:qFormat/>
    <w:pPr>
      <w:widowControl w:val="0"/>
      <w:jc w:val="both"/>
    </w:pPr>
  </w:style>
  <w:style w:type="character" w:default="1" w:styleId="9bd38c89-1e50-408b-bfe3-557dec8bb897">
    <w:name w:val="Default Paragraph Font"/>
    <w:uiPriority w:val="1"/>
    <w:semiHidden/>
    <w:unhideWhenUsed/>
  </w:style>
  <w:style w:type="table" w:default="1" w:styleId="0ca08965-ee12-426e-b8e9-f643378fdbe0">
    <w:name w:val="Normal Table"/>
    <w:uiPriority w:val="99"/>
    <w:semiHidden/>
    <w:unhideWhenUsed/>
    <w:tblPr>
      <w:tblInd w:w="0" w:type="dxa"/>
      <w:tblCellMar>
        <w:top w:w="0" w:type="dxa"/>
        <w:left w:w="108" w:type="dxa"/>
        <w:bottom w:w="0" w:type="dxa"/>
        <w:right w:w="108" w:type="dxa"/>
      </w:tblCellMar>
    </w:tblPr>
  </w:style>
  <w:style w:type="numbering" w:default="1" w:styleId="8afae6f2-3b12-4e77-b16d-302cc24cb8ae">
    <w:name w:val="No List"/>
    <w:uiPriority w:val="99"/>
    <w:semiHidden/>
    <w:unhideWhenUsed/>
  </w:style>
  <w:style w:type="paragraph" w:customStyle="1" w:styleId="dbd1eca9-0329-43cd-9765-0782b5978cd4">
    <w:name w:val="石墨文档正文"/>
    <w:qFormat/>
    <w:rPr>
      <w:szCs w:val="22"/>
    </w:rPr>
  </w:style>
  <w:style w:type="paragraph" w:customStyle="1" w:styleId="2696b1b7-7b8c-42b7-adf4-5ad29bd611b2">
    <w:name w:val="石墨文档副标题"/>
    <w:qFormat/>
    <w:rPr>
      <w:color w:val="888888"/>
      <w:sz w:val="48"/>
      <w:szCs w:val="48"/>
    </w:rPr>
  </w:style>
  <w:style w:type="paragraph" w:customStyle="1" w:styleId="7abead63-c3f4-4b1e-a26e-a3a1333871ea">
    <w:name w:val="石墨文档大标题"/>
    <w:next w:val="a3"/>
    <w:uiPriority w:val="9"/>
    <w:unhideWhenUsed/>
    <w:qFormat/>
    <w:pPr>
      <w:spacing w:before="260" w:after="260"/>
      <w:outlineLvl w:val="0"/>
    </w:pPr>
    <w:rPr>
      <w:b/>
      <w:bCs/>
      <w:sz w:val="40"/>
      <w:szCs w:val="40"/>
    </w:rPr>
  </w:style>
  <w:style w:type="paragraph" w:customStyle="1" w:styleId="2f375abc-e53a-4eac-a640-fa7de04c9c53">
    <w:name w:val="石墨文档中标题"/>
    <w:next w:val="a3"/>
    <w:uiPriority w:val="9"/>
    <w:unhideWhenUsed/>
    <w:qFormat/>
    <w:pPr>
      <w:spacing w:before="260" w:after="260"/>
      <w:outlineLvl w:val="1"/>
    </w:pPr>
    <w:rPr>
      <w:b/>
      <w:bCs/>
      <w:sz w:val="36"/>
      <w:szCs w:val="36"/>
    </w:rPr>
  </w:style>
  <w:style w:type="paragraph" w:customStyle="1" w:styleId="3ba63801-90a5-4f21-9563-c08d59dacace">
    <w:name w:val="石墨文档小标题"/>
    <w:next w:val="a3"/>
    <w:uiPriority w:val="9"/>
    <w:unhideWhenUsed/>
    <w:qFormat/>
    <w:pPr>
      <w:spacing w:before="260" w:after="260"/>
      <w:outlineLvl w:val="2"/>
    </w:pPr>
    <w:rPr>
      <w:b/>
      <w:bCs/>
      <w:sz w:val="32"/>
      <w:szCs w:val="32"/>
    </w:rPr>
  </w:style>
  <w:style w:type="paragraph" w:customStyle="1" w:styleId="4eeb9396-88f5-4657-9f62-4c1a470c6d34">
    <w:name w:val="石墨文档标题"/>
    <w:next w:val="a3"/>
    <w:uiPriority w:val="9"/>
    <w:unhideWhenUsed/>
    <w:qFormat/>
    <w:pPr>
      <w:spacing w:before="260" w:after="260"/>
      <w:outlineLvl w:val="3"/>
    </w:pPr>
    <w:rPr>
      <w:b/>
      <w:bCs/>
      <w:sz w:val="56"/>
      <w:szCs w:val="56"/>
    </w:rPr>
  </w:style>
  <w:style w:type="paragraph" w:customStyle="1" w:styleId="c7b8db96-1294-4359-b57e-9efb2dd1daf9">
    <w:name w:val="石墨文档引用"/>
    <w:qFormat/>
    <w:pPr>
      <w:pBdr>
        <w:left w:val="single" w:sz="30" w:space="10" w:color="F0F0F0"/>
      </w:pBdr>
    </w:pPr>
    <w:rPr>
      <w:color w:val="ADADAD"/>
    </w:rPr>
  </w:style>
  <w:style w:type="paragraph" w:default="1" w:styleId="a32dc670-d3d3-451e-9982-3b3486bf79f8">
    <w:name w:val="Normal"/>
    <w:qFormat/>
    <w:pPr>
      <w:widowControl w:val="0"/>
      <w:jc w:val="both"/>
    </w:pPr>
  </w:style>
  <w:style w:type="character" w:default="1" w:styleId="15f7c197-fcbb-4239-a9b4-0679a43082ab">
    <w:name w:val="Default Paragraph Font"/>
    <w:uiPriority w:val="1"/>
    <w:semiHidden/>
    <w:unhideWhenUsed/>
  </w:style>
  <w:style w:type="table" w:default="1" w:styleId="1ef95299-b4dd-4bf9-bed0-251005290ec1">
    <w:name w:val="Normal Table"/>
    <w:uiPriority w:val="99"/>
    <w:semiHidden/>
    <w:unhideWhenUsed/>
    <w:tblPr>
      <w:tblInd w:w="0" w:type="dxa"/>
      <w:tblCellMar>
        <w:top w:w="0" w:type="dxa"/>
        <w:left w:w="108" w:type="dxa"/>
        <w:bottom w:w="0" w:type="dxa"/>
        <w:right w:w="108" w:type="dxa"/>
      </w:tblCellMar>
    </w:tblPr>
  </w:style>
  <w:style w:type="numbering" w:default="1" w:styleId="725dd79e-12ea-460d-be37-8f4197efd560">
    <w:name w:val="No List"/>
    <w:uiPriority w:val="99"/>
    <w:semiHidden/>
    <w:unhideWhenUsed/>
  </w:style>
  <w:style w:type="paragraph" w:customStyle="1" w:styleId="2affc327-625e-4ce9-8bae-fe1a4148266a">
    <w:name w:val="石墨文档正文"/>
    <w:qFormat/>
    <w:rPr>
      <w:szCs w:val="22"/>
    </w:rPr>
  </w:style>
  <w:style w:type="paragraph" w:customStyle="1" w:styleId="581a3a41-9fc7-4cd7-b9b0-5de7ad75f4a1">
    <w:name w:val="石墨文档副标题"/>
    <w:qFormat/>
    <w:rPr>
      <w:color w:val="888888"/>
      <w:sz w:val="48"/>
      <w:szCs w:val="48"/>
    </w:rPr>
  </w:style>
  <w:style w:type="paragraph" w:customStyle="1" w:styleId="acb33550-90d4-49ce-a5dc-e3dbadbab5f9">
    <w:name w:val="石墨文档大标题"/>
    <w:next w:val="a3"/>
    <w:uiPriority w:val="9"/>
    <w:unhideWhenUsed/>
    <w:qFormat/>
    <w:pPr>
      <w:spacing w:before="260" w:after="260"/>
      <w:outlineLvl w:val="0"/>
    </w:pPr>
    <w:rPr>
      <w:b/>
      <w:bCs/>
      <w:sz w:val="40"/>
      <w:szCs w:val="40"/>
    </w:rPr>
  </w:style>
  <w:style w:type="paragraph" w:customStyle="1" w:styleId="f0854c75-b54a-491d-b6b3-7aa7d4152f6d">
    <w:name w:val="石墨文档中标题"/>
    <w:next w:val="a3"/>
    <w:uiPriority w:val="9"/>
    <w:unhideWhenUsed/>
    <w:qFormat/>
    <w:pPr>
      <w:spacing w:before="260" w:after="260"/>
      <w:outlineLvl w:val="1"/>
    </w:pPr>
    <w:rPr>
      <w:b/>
      <w:bCs/>
      <w:sz w:val="36"/>
      <w:szCs w:val="36"/>
    </w:rPr>
  </w:style>
  <w:style w:type="paragraph" w:customStyle="1" w:styleId="66486353-45d6-4a21-8c18-baac5694a7c2">
    <w:name w:val="石墨文档小标题"/>
    <w:next w:val="a3"/>
    <w:uiPriority w:val="9"/>
    <w:unhideWhenUsed/>
    <w:qFormat/>
    <w:pPr>
      <w:spacing w:before="260" w:after="260"/>
      <w:outlineLvl w:val="2"/>
    </w:pPr>
    <w:rPr>
      <w:b/>
      <w:bCs/>
      <w:sz w:val="32"/>
      <w:szCs w:val="32"/>
    </w:rPr>
  </w:style>
  <w:style w:type="paragraph" w:customStyle="1" w:styleId="3ebd5d1b-1bef-44a8-92fc-18bca7b54840">
    <w:name w:val="石墨文档标题"/>
    <w:next w:val="a3"/>
    <w:uiPriority w:val="9"/>
    <w:unhideWhenUsed/>
    <w:qFormat/>
    <w:pPr>
      <w:spacing w:before="260" w:after="260"/>
      <w:outlineLvl w:val="3"/>
    </w:pPr>
    <w:rPr>
      <w:b/>
      <w:bCs/>
      <w:sz w:val="56"/>
      <w:szCs w:val="56"/>
    </w:rPr>
  </w:style>
  <w:style w:type="paragraph" w:customStyle="1" w:styleId="f6a814a9-e6a4-4fbe-9e46-285c330a4a47">
    <w:name w:val="石墨文档引用"/>
    <w:qFormat/>
    <w:pPr>
      <w:pBdr>
        <w:left w:val="single" w:sz="30" w:space="10" w:color="F0F0F0"/>
      </w:pBdr>
    </w:pPr>
    <w:rPr>
      <w:color w:val="ADADAD"/>
    </w:rPr>
  </w:style>
  <w:style w:type="paragraph" w:default="1" w:styleId="ef69e7f1-845c-49a6-8899-c5b8df1a7c73">
    <w:name w:val="Normal"/>
    <w:qFormat/>
    <w:pPr>
      <w:widowControl w:val="0"/>
      <w:jc w:val="both"/>
    </w:pPr>
  </w:style>
  <w:style w:type="character" w:default="1" w:styleId="540ff1f3-6f43-4123-9869-a72dc5bc735d">
    <w:name w:val="Default Paragraph Font"/>
    <w:uiPriority w:val="1"/>
    <w:semiHidden/>
    <w:unhideWhenUsed/>
  </w:style>
  <w:style w:type="table" w:default="1" w:styleId="89b8d9b9-28a9-4469-aae9-0580b0f14aea">
    <w:name w:val="Normal Table"/>
    <w:uiPriority w:val="99"/>
    <w:semiHidden/>
    <w:unhideWhenUsed/>
    <w:tblPr>
      <w:tblInd w:w="0" w:type="dxa"/>
      <w:tblCellMar>
        <w:top w:w="0" w:type="dxa"/>
        <w:left w:w="108" w:type="dxa"/>
        <w:bottom w:w="0" w:type="dxa"/>
        <w:right w:w="108" w:type="dxa"/>
      </w:tblCellMar>
    </w:tblPr>
  </w:style>
  <w:style w:type="numbering" w:default="1" w:styleId="be6d1318-c27c-4530-b7f2-ef598a3d853e">
    <w:name w:val="No List"/>
    <w:uiPriority w:val="99"/>
    <w:semiHidden/>
    <w:unhideWhenUsed/>
  </w:style>
  <w:style w:type="paragraph" w:customStyle="1" w:styleId="2b2ced3f-192f-4754-827e-690d64deee62">
    <w:name w:val="石墨文档正文"/>
    <w:qFormat/>
    <w:rPr>
      <w:szCs w:val="22"/>
    </w:rPr>
  </w:style>
  <w:style w:type="paragraph" w:customStyle="1" w:styleId="a13cd8c9-d4f2-4105-a701-abf246e2f40c">
    <w:name w:val="石墨文档副标题"/>
    <w:qFormat/>
    <w:rPr>
      <w:color w:val="888888"/>
      <w:sz w:val="48"/>
      <w:szCs w:val="48"/>
    </w:rPr>
  </w:style>
  <w:style w:type="paragraph" w:customStyle="1" w:styleId="949264b3-22eb-4152-af4c-8b635c9d391c">
    <w:name w:val="石墨文档大标题"/>
    <w:next w:val="a3"/>
    <w:uiPriority w:val="9"/>
    <w:unhideWhenUsed/>
    <w:qFormat/>
    <w:pPr>
      <w:spacing w:before="260" w:after="260"/>
      <w:outlineLvl w:val="0"/>
    </w:pPr>
    <w:rPr>
      <w:b/>
      <w:bCs/>
      <w:sz w:val="40"/>
      <w:szCs w:val="40"/>
    </w:rPr>
  </w:style>
  <w:style w:type="paragraph" w:customStyle="1" w:styleId="48711556-54de-4677-b1bd-8816632a1feb">
    <w:name w:val="石墨文档中标题"/>
    <w:next w:val="a3"/>
    <w:uiPriority w:val="9"/>
    <w:unhideWhenUsed/>
    <w:qFormat/>
    <w:pPr>
      <w:spacing w:before="260" w:after="260"/>
      <w:outlineLvl w:val="1"/>
    </w:pPr>
    <w:rPr>
      <w:b/>
      <w:bCs/>
      <w:sz w:val="36"/>
      <w:szCs w:val="36"/>
    </w:rPr>
  </w:style>
  <w:style w:type="paragraph" w:customStyle="1" w:styleId="9b6d0266-d2df-40d4-8ce2-3ff8f873da6b">
    <w:name w:val="石墨文档小标题"/>
    <w:next w:val="a3"/>
    <w:uiPriority w:val="9"/>
    <w:unhideWhenUsed/>
    <w:qFormat/>
    <w:pPr>
      <w:spacing w:before="260" w:after="260"/>
      <w:outlineLvl w:val="2"/>
    </w:pPr>
    <w:rPr>
      <w:b/>
      <w:bCs/>
      <w:sz w:val="32"/>
      <w:szCs w:val="32"/>
    </w:rPr>
  </w:style>
  <w:style w:type="paragraph" w:customStyle="1" w:styleId="7bfea594-7815-4550-a75b-c7981827d553">
    <w:name w:val="石墨文档标题"/>
    <w:next w:val="a3"/>
    <w:uiPriority w:val="9"/>
    <w:unhideWhenUsed/>
    <w:qFormat/>
    <w:pPr>
      <w:spacing w:before="260" w:after="260"/>
      <w:outlineLvl w:val="3"/>
    </w:pPr>
    <w:rPr>
      <w:b/>
      <w:bCs/>
      <w:sz w:val="56"/>
      <w:szCs w:val="56"/>
    </w:rPr>
  </w:style>
  <w:style w:type="paragraph" w:customStyle="1" w:styleId="4fc1bc16-f996-4e10-afc1-88889c157d1a">
    <w:name w:val="石墨文档引用"/>
    <w:qFormat/>
    <w:pPr>
      <w:pBdr>
        <w:left w:val="single" w:sz="30" w:space="10" w:color="F0F0F0"/>
      </w:pBdr>
    </w:pPr>
    <w:rPr>
      <w:color w:val="ADADAD"/>
    </w:rPr>
  </w:style>
  <w:style w:type="paragraph" w:default="1" w:styleId="9b691714-e674-4d26-81d4-2007dfc8f47e">
    <w:name w:val="Normal"/>
    <w:qFormat/>
    <w:pPr>
      <w:widowControl w:val="0"/>
      <w:jc w:val="both"/>
    </w:pPr>
  </w:style>
  <w:style w:type="character" w:default="1" w:styleId="284e3dd1-afa4-40ed-bb5b-8b2eff5efed0">
    <w:name w:val="Default Paragraph Font"/>
    <w:uiPriority w:val="1"/>
    <w:semiHidden/>
    <w:unhideWhenUsed/>
  </w:style>
  <w:style w:type="table" w:default="1" w:styleId="8ef83c15-64b5-464f-aead-f083d436ad14">
    <w:name w:val="Normal Table"/>
    <w:uiPriority w:val="99"/>
    <w:semiHidden/>
    <w:unhideWhenUsed/>
    <w:tblPr>
      <w:tblInd w:w="0" w:type="dxa"/>
      <w:tblCellMar>
        <w:top w:w="0" w:type="dxa"/>
        <w:left w:w="108" w:type="dxa"/>
        <w:bottom w:w="0" w:type="dxa"/>
        <w:right w:w="108" w:type="dxa"/>
      </w:tblCellMar>
    </w:tblPr>
  </w:style>
  <w:style w:type="numbering" w:default="1" w:styleId="16c55808-13f6-4f47-8f26-8d6fdb39dde2">
    <w:name w:val="No List"/>
    <w:uiPriority w:val="99"/>
    <w:semiHidden/>
    <w:unhideWhenUsed/>
  </w:style>
  <w:style w:type="paragraph" w:customStyle="1" w:styleId="a824f922-4718-4b6f-a22b-5da3423d2848">
    <w:name w:val="石墨文档正文"/>
    <w:qFormat/>
    <w:rPr>
      <w:szCs w:val="22"/>
    </w:rPr>
  </w:style>
  <w:style w:type="paragraph" w:customStyle="1" w:styleId="7a530e3b-96cc-4247-93bb-8697b9db0124">
    <w:name w:val="石墨文档副标题"/>
    <w:qFormat/>
    <w:rPr>
      <w:color w:val="888888"/>
      <w:sz w:val="48"/>
      <w:szCs w:val="48"/>
    </w:rPr>
  </w:style>
  <w:style w:type="paragraph" w:customStyle="1" w:styleId="df953087-7b39-4414-8cf6-0438749c4260">
    <w:name w:val="石墨文档大标题"/>
    <w:next w:val="a3"/>
    <w:uiPriority w:val="9"/>
    <w:unhideWhenUsed/>
    <w:qFormat/>
    <w:pPr>
      <w:spacing w:before="260" w:after="260"/>
      <w:outlineLvl w:val="0"/>
    </w:pPr>
    <w:rPr>
      <w:b/>
      <w:bCs/>
      <w:sz w:val="40"/>
      <w:szCs w:val="40"/>
    </w:rPr>
  </w:style>
  <w:style w:type="paragraph" w:customStyle="1" w:styleId="29ddafc3-10a7-49c7-9904-e66b876660f7">
    <w:name w:val="石墨文档中标题"/>
    <w:next w:val="a3"/>
    <w:uiPriority w:val="9"/>
    <w:unhideWhenUsed/>
    <w:qFormat/>
    <w:pPr>
      <w:spacing w:before="260" w:after="260"/>
      <w:outlineLvl w:val="1"/>
    </w:pPr>
    <w:rPr>
      <w:b/>
      <w:bCs/>
      <w:sz w:val="36"/>
      <w:szCs w:val="36"/>
    </w:rPr>
  </w:style>
  <w:style w:type="paragraph" w:customStyle="1" w:styleId="0cec8a15-5941-469a-abb5-bcd8a9b154e2">
    <w:name w:val="石墨文档小标题"/>
    <w:next w:val="a3"/>
    <w:uiPriority w:val="9"/>
    <w:unhideWhenUsed/>
    <w:qFormat/>
    <w:pPr>
      <w:spacing w:before="260" w:after="260"/>
      <w:outlineLvl w:val="2"/>
    </w:pPr>
    <w:rPr>
      <w:b/>
      <w:bCs/>
      <w:sz w:val="32"/>
      <w:szCs w:val="32"/>
    </w:rPr>
  </w:style>
  <w:style w:type="paragraph" w:customStyle="1" w:styleId="ab4f2d6d-143c-4027-9b3a-faf7a07a972a">
    <w:name w:val="石墨文档标题"/>
    <w:next w:val="a3"/>
    <w:uiPriority w:val="9"/>
    <w:unhideWhenUsed/>
    <w:qFormat/>
    <w:pPr>
      <w:spacing w:before="260" w:after="260"/>
      <w:outlineLvl w:val="3"/>
    </w:pPr>
    <w:rPr>
      <w:b/>
      <w:bCs/>
      <w:sz w:val="56"/>
      <w:szCs w:val="56"/>
    </w:rPr>
  </w:style>
  <w:style w:type="paragraph" w:customStyle="1" w:styleId="10db9ab3-3dc0-43b8-9bad-53b590887695">
    <w:name w:val="石墨文档引用"/>
    <w:qFormat/>
    <w:pPr>
      <w:pBdr>
        <w:left w:val="single" w:sz="30" w:space="10" w:color="F0F0F0"/>
      </w:pBdr>
    </w:pPr>
    <w:rPr>
      <w:color w:val="ADADAD"/>
    </w:rPr>
  </w:style>
  <w:style w:type="paragraph" w:default="1" w:styleId="7ff6f547-7dcd-4a20-b0c8-ed2543880f6b">
    <w:name w:val="Normal"/>
    <w:qFormat/>
    <w:pPr>
      <w:widowControl w:val="0"/>
      <w:jc w:val="both"/>
    </w:pPr>
  </w:style>
  <w:style w:type="character" w:default="1" w:styleId="d23ec520-464f-4961-819d-cd10f4b0345c">
    <w:name w:val="Default Paragraph Font"/>
    <w:uiPriority w:val="1"/>
    <w:semiHidden/>
    <w:unhideWhenUsed/>
  </w:style>
  <w:style w:type="table" w:default="1" w:styleId="ecc4eb29-b397-4902-b9c8-9a04933ed127">
    <w:name w:val="Normal Table"/>
    <w:uiPriority w:val="99"/>
    <w:semiHidden/>
    <w:unhideWhenUsed/>
    <w:tblPr>
      <w:tblInd w:w="0" w:type="dxa"/>
      <w:tblCellMar>
        <w:top w:w="0" w:type="dxa"/>
        <w:left w:w="108" w:type="dxa"/>
        <w:bottom w:w="0" w:type="dxa"/>
        <w:right w:w="108" w:type="dxa"/>
      </w:tblCellMar>
    </w:tblPr>
  </w:style>
  <w:style w:type="numbering" w:default="1" w:styleId="03ef2d0a-13b5-4e2e-b067-0bd5aa6aa13a">
    <w:name w:val="No List"/>
    <w:uiPriority w:val="99"/>
    <w:semiHidden/>
    <w:unhideWhenUsed/>
  </w:style>
  <w:style w:type="paragraph" w:customStyle="1" w:styleId="ff7a45c6-4f35-4cfb-90cd-a6c5742f96d7">
    <w:name w:val="石墨文档正文"/>
    <w:qFormat/>
    <w:rPr>
      <w:szCs w:val="22"/>
    </w:rPr>
  </w:style>
  <w:style w:type="paragraph" w:customStyle="1" w:styleId="c995c3c0-77fb-4c3e-9aa1-26a758098600">
    <w:name w:val="石墨文档副标题"/>
    <w:qFormat/>
    <w:rPr>
      <w:color w:val="888888"/>
      <w:sz w:val="48"/>
      <w:szCs w:val="48"/>
    </w:rPr>
  </w:style>
  <w:style w:type="paragraph" w:customStyle="1" w:styleId="87c2f5a4-1e22-4184-8b4f-e28f31f04e18">
    <w:name w:val="石墨文档大标题"/>
    <w:next w:val="a3"/>
    <w:uiPriority w:val="9"/>
    <w:unhideWhenUsed/>
    <w:qFormat/>
    <w:pPr>
      <w:spacing w:before="260" w:after="260"/>
      <w:outlineLvl w:val="0"/>
    </w:pPr>
    <w:rPr>
      <w:b/>
      <w:bCs/>
      <w:sz w:val="40"/>
      <w:szCs w:val="40"/>
    </w:rPr>
  </w:style>
  <w:style w:type="paragraph" w:customStyle="1" w:styleId="518a8954-d036-403d-a997-0ae790108924">
    <w:name w:val="石墨文档中标题"/>
    <w:next w:val="a3"/>
    <w:uiPriority w:val="9"/>
    <w:unhideWhenUsed/>
    <w:qFormat/>
    <w:pPr>
      <w:spacing w:before="260" w:after="260"/>
      <w:outlineLvl w:val="1"/>
    </w:pPr>
    <w:rPr>
      <w:b/>
      <w:bCs/>
      <w:sz w:val="36"/>
      <w:szCs w:val="36"/>
    </w:rPr>
  </w:style>
  <w:style w:type="paragraph" w:customStyle="1" w:styleId="07900621-fa29-48bd-8665-7687a5e95881">
    <w:name w:val="石墨文档小标题"/>
    <w:next w:val="a3"/>
    <w:uiPriority w:val="9"/>
    <w:unhideWhenUsed/>
    <w:qFormat/>
    <w:pPr>
      <w:spacing w:before="260" w:after="260"/>
      <w:outlineLvl w:val="2"/>
    </w:pPr>
    <w:rPr>
      <w:b/>
      <w:bCs/>
      <w:sz w:val="32"/>
      <w:szCs w:val="32"/>
    </w:rPr>
  </w:style>
  <w:style w:type="paragraph" w:customStyle="1" w:styleId="f43c968c-805d-4087-aa1b-604f3206d859">
    <w:name w:val="石墨文档标题"/>
    <w:next w:val="a3"/>
    <w:uiPriority w:val="9"/>
    <w:unhideWhenUsed/>
    <w:qFormat/>
    <w:pPr>
      <w:spacing w:before="260" w:after="260"/>
      <w:outlineLvl w:val="3"/>
    </w:pPr>
    <w:rPr>
      <w:b/>
      <w:bCs/>
      <w:sz w:val="56"/>
      <w:szCs w:val="56"/>
    </w:rPr>
  </w:style>
  <w:style w:type="paragraph" w:customStyle="1" w:styleId="aa00012e-e22e-4cfd-a49c-407ca5889814">
    <w:name w:val="石墨文档引用"/>
    <w:qFormat/>
    <w:pPr>
      <w:pBdr>
        <w:left w:val="single" w:sz="30" w:space="10" w:color="F0F0F0"/>
      </w:pBdr>
    </w:pPr>
    <w:rPr>
      <w:color w:val="ADADAD"/>
    </w:rPr>
  </w:style>
  <w:style w:type="paragraph" w:default="1" w:styleId="26034e6c-29c3-429e-8a94-767785744194">
    <w:name w:val="Normal"/>
    <w:qFormat/>
    <w:pPr>
      <w:widowControl w:val="0"/>
      <w:jc w:val="both"/>
    </w:pPr>
  </w:style>
  <w:style w:type="character" w:default="1" w:styleId="39ddde60-cde1-49cd-b3c8-2c0979301de4">
    <w:name w:val="Default Paragraph Font"/>
    <w:uiPriority w:val="1"/>
    <w:semiHidden/>
    <w:unhideWhenUsed/>
  </w:style>
  <w:style w:type="table" w:default="1" w:styleId="06d36ff7-3d91-4acf-856c-8fdc0992868a">
    <w:name w:val="Normal Table"/>
    <w:uiPriority w:val="99"/>
    <w:semiHidden/>
    <w:unhideWhenUsed/>
    <w:tblPr>
      <w:tblInd w:w="0" w:type="dxa"/>
      <w:tblCellMar>
        <w:top w:w="0" w:type="dxa"/>
        <w:left w:w="108" w:type="dxa"/>
        <w:bottom w:w="0" w:type="dxa"/>
        <w:right w:w="108" w:type="dxa"/>
      </w:tblCellMar>
    </w:tblPr>
  </w:style>
  <w:style w:type="numbering" w:default="1" w:styleId="b998e5de-76c2-49c8-9a14-5ac0996a28c8">
    <w:name w:val="No List"/>
    <w:uiPriority w:val="99"/>
    <w:semiHidden/>
    <w:unhideWhenUsed/>
  </w:style>
  <w:style w:type="paragraph" w:customStyle="1" w:styleId="249a49d0-986f-4e0d-a13f-8bd0c8c16d18">
    <w:name w:val="石墨文档正文"/>
    <w:qFormat/>
    <w:rPr>
      <w:szCs w:val="22"/>
    </w:rPr>
  </w:style>
  <w:style w:type="paragraph" w:customStyle="1" w:styleId="d680b29f-213a-4b95-a021-7e9a67358675">
    <w:name w:val="石墨文档副标题"/>
    <w:qFormat/>
    <w:rPr>
      <w:color w:val="888888"/>
      <w:sz w:val="48"/>
      <w:szCs w:val="48"/>
    </w:rPr>
  </w:style>
  <w:style w:type="paragraph" w:customStyle="1" w:styleId="58589979-e7a8-480a-b196-d4f4ba72fc52">
    <w:name w:val="石墨文档大标题"/>
    <w:next w:val="a3"/>
    <w:uiPriority w:val="9"/>
    <w:unhideWhenUsed/>
    <w:qFormat/>
    <w:pPr>
      <w:spacing w:before="260" w:after="260"/>
      <w:outlineLvl w:val="0"/>
    </w:pPr>
    <w:rPr>
      <w:b/>
      <w:bCs/>
      <w:sz w:val="40"/>
      <w:szCs w:val="40"/>
    </w:rPr>
  </w:style>
  <w:style w:type="paragraph" w:customStyle="1" w:styleId="35c607e0-18e5-4b18-8d56-2ce66742230a">
    <w:name w:val="石墨文档中标题"/>
    <w:next w:val="a3"/>
    <w:uiPriority w:val="9"/>
    <w:unhideWhenUsed/>
    <w:qFormat/>
    <w:pPr>
      <w:spacing w:before="260" w:after="260"/>
      <w:outlineLvl w:val="1"/>
    </w:pPr>
    <w:rPr>
      <w:b/>
      <w:bCs/>
      <w:sz w:val="36"/>
      <w:szCs w:val="36"/>
    </w:rPr>
  </w:style>
  <w:style w:type="paragraph" w:customStyle="1" w:styleId="45cbb0b8-c8e8-42ba-948c-e097203a8188">
    <w:name w:val="石墨文档小标题"/>
    <w:next w:val="a3"/>
    <w:uiPriority w:val="9"/>
    <w:unhideWhenUsed/>
    <w:qFormat/>
    <w:pPr>
      <w:spacing w:before="260" w:after="260"/>
      <w:outlineLvl w:val="2"/>
    </w:pPr>
    <w:rPr>
      <w:b/>
      <w:bCs/>
      <w:sz w:val="32"/>
      <w:szCs w:val="32"/>
    </w:rPr>
  </w:style>
  <w:style w:type="paragraph" w:customStyle="1" w:styleId="95b420c5-3e6c-4271-a2cf-c91b85d43288">
    <w:name w:val="石墨文档标题"/>
    <w:next w:val="a3"/>
    <w:uiPriority w:val="9"/>
    <w:unhideWhenUsed/>
    <w:qFormat/>
    <w:pPr>
      <w:spacing w:before="260" w:after="260"/>
      <w:outlineLvl w:val="3"/>
    </w:pPr>
    <w:rPr>
      <w:b/>
      <w:bCs/>
      <w:sz w:val="56"/>
      <w:szCs w:val="56"/>
    </w:rPr>
  </w:style>
  <w:style w:type="paragraph" w:customStyle="1" w:styleId="3af17a9e-7595-4ae4-81a7-390eb00db5ed">
    <w:name w:val="石墨文档引用"/>
    <w:qFormat/>
    <w:pPr>
      <w:pBdr>
        <w:left w:val="single" w:sz="30" w:space="10" w:color="F0F0F0"/>
      </w:pBdr>
    </w:pPr>
    <w:rPr>
      <w:color w:val="ADADAD"/>
    </w:rPr>
  </w:style>
  <w:style w:type="paragraph" w:default="1" w:styleId="7b4666d9-d7ae-4623-8143-93551178f313">
    <w:name w:val="Normal"/>
    <w:qFormat/>
    <w:pPr>
      <w:widowControl w:val="0"/>
      <w:jc w:val="both"/>
    </w:pPr>
  </w:style>
  <w:style w:type="character" w:default="1" w:styleId="ceee4a64-2e7e-4bdf-b743-ffa2a542e801">
    <w:name w:val="Default Paragraph Font"/>
    <w:uiPriority w:val="1"/>
    <w:semiHidden/>
    <w:unhideWhenUsed/>
  </w:style>
  <w:style w:type="table" w:default="1" w:styleId="ebc69c26-1153-42d3-a411-5893c0df3578">
    <w:name w:val="Normal Table"/>
    <w:uiPriority w:val="99"/>
    <w:semiHidden/>
    <w:unhideWhenUsed/>
    <w:tblPr>
      <w:tblInd w:w="0" w:type="dxa"/>
      <w:tblCellMar>
        <w:top w:w="0" w:type="dxa"/>
        <w:left w:w="108" w:type="dxa"/>
        <w:bottom w:w="0" w:type="dxa"/>
        <w:right w:w="108" w:type="dxa"/>
      </w:tblCellMar>
    </w:tblPr>
  </w:style>
  <w:style w:type="numbering" w:default="1" w:styleId="20bb1745-4e88-44f1-9338-e366b5733eaf">
    <w:name w:val="No List"/>
    <w:uiPriority w:val="99"/>
    <w:semiHidden/>
    <w:unhideWhenUsed/>
  </w:style>
  <w:style w:type="paragraph" w:customStyle="1" w:styleId="b8a0c696-c2f8-4f1f-9d38-156b2e2a14e7">
    <w:name w:val="石墨文档正文"/>
    <w:qFormat/>
    <w:rPr>
      <w:szCs w:val="22"/>
    </w:rPr>
  </w:style>
  <w:style w:type="paragraph" w:customStyle="1" w:styleId="5177e2b4-1eba-4575-9d86-28313c3d8563">
    <w:name w:val="石墨文档副标题"/>
    <w:qFormat/>
    <w:rPr>
      <w:color w:val="888888"/>
      <w:sz w:val="48"/>
      <w:szCs w:val="48"/>
    </w:rPr>
  </w:style>
  <w:style w:type="paragraph" w:customStyle="1" w:styleId="75f047f9-2b15-4749-9f7c-4dc14638caad">
    <w:name w:val="石墨文档大标题"/>
    <w:next w:val="a3"/>
    <w:uiPriority w:val="9"/>
    <w:unhideWhenUsed/>
    <w:qFormat/>
    <w:pPr>
      <w:spacing w:before="260" w:after="260"/>
      <w:outlineLvl w:val="0"/>
    </w:pPr>
    <w:rPr>
      <w:b/>
      <w:bCs/>
      <w:sz w:val="40"/>
      <w:szCs w:val="40"/>
    </w:rPr>
  </w:style>
  <w:style w:type="paragraph" w:customStyle="1" w:styleId="b789fb8e-2fb5-402a-a181-67f87f537d82">
    <w:name w:val="石墨文档中标题"/>
    <w:next w:val="a3"/>
    <w:uiPriority w:val="9"/>
    <w:unhideWhenUsed/>
    <w:qFormat/>
    <w:pPr>
      <w:spacing w:before="260" w:after="260"/>
      <w:outlineLvl w:val="1"/>
    </w:pPr>
    <w:rPr>
      <w:b/>
      <w:bCs/>
      <w:sz w:val="36"/>
      <w:szCs w:val="36"/>
    </w:rPr>
  </w:style>
  <w:style w:type="paragraph" w:customStyle="1" w:styleId="cce5f957-f564-45bc-84d9-937aaffbd678">
    <w:name w:val="石墨文档小标题"/>
    <w:next w:val="a3"/>
    <w:uiPriority w:val="9"/>
    <w:unhideWhenUsed/>
    <w:qFormat/>
    <w:pPr>
      <w:spacing w:before="260" w:after="260"/>
      <w:outlineLvl w:val="2"/>
    </w:pPr>
    <w:rPr>
      <w:b/>
      <w:bCs/>
      <w:sz w:val="32"/>
      <w:szCs w:val="32"/>
    </w:rPr>
  </w:style>
  <w:style w:type="paragraph" w:customStyle="1" w:styleId="29639bea-d584-4701-a245-e55fd8df973d">
    <w:name w:val="石墨文档标题"/>
    <w:next w:val="a3"/>
    <w:uiPriority w:val="9"/>
    <w:unhideWhenUsed/>
    <w:qFormat/>
    <w:pPr>
      <w:spacing w:before="260" w:after="260"/>
      <w:outlineLvl w:val="3"/>
    </w:pPr>
    <w:rPr>
      <w:b/>
      <w:bCs/>
      <w:sz w:val="56"/>
      <w:szCs w:val="56"/>
    </w:rPr>
  </w:style>
  <w:style w:type="paragraph" w:customStyle="1" w:styleId="12610b1d-74d6-4ce1-b27b-38134c363864">
    <w:name w:val="石墨文档引用"/>
    <w:qFormat/>
    <w:pPr>
      <w:pBdr>
        <w:left w:val="single" w:sz="30" w:space="10" w:color="F0F0F0"/>
      </w:pBdr>
    </w:pPr>
    <w:rPr>
      <w:color w:val="ADADAD"/>
    </w:rPr>
  </w:style>
  <w:style w:type="paragraph" w:default="1" w:styleId="12cd2986-546a-4fe9-9bf0-4bbde1b72557">
    <w:name w:val="Normal"/>
    <w:qFormat/>
    <w:pPr>
      <w:widowControl w:val="0"/>
      <w:jc w:val="both"/>
    </w:pPr>
  </w:style>
  <w:style w:type="character" w:default="1" w:styleId="81e2940d-c111-47d2-9b46-679b519481dc">
    <w:name w:val="Default Paragraph Font"/>
    <w:uiPriority w:val="1"/>
    <w:semiHidden/>
    <w:unhideWhenUsed/>
  </w:style>
  <w:style w:type="table" w:default="1" w:styleId="90e9bcd0-aefe-4403-ad8d-ec506925b78c">
    <w:name w:val="Normal Table"/>
    <w:uiPriority w:val="99"/>
    <w:semiHidden/>
    <w:unhideWhenUsed/>
    <w:tblPr>
      <w:tblInd w:w="0" w:type="dxa"/>
      <w:tblCellMar>
        <w:top w:w="0" w:type="dxa"/>
        <w:left w:w="108" w:type="dxa"/>
        <w:bottom w:w="0" w:type="dxa"/>
        <w:right w:w="108" w:type="dxa"/>
      </w:tblCellMar>
    </w:tblPr>
  </w:style>
  <w:style w:type="numbering" w:default="1" w:styleId="7765c2f6-9bc5-4885-9520-d1df94386ff9">
    <w:name w:val="No List"/>
    <w:uiPriority w:val="99"/>
    <w:semiHidden/>
    <w:unhideWhenUsed/>
  </w:style>
  <w:style w:type="paragraph" w:customStyle="1" w:styleId="aa710958-920d-4909-8bd2-5df9421e67ca">
    <w:name w:val="石墨文档正文"/>
    <w:qFormat/>
    <w:rPr>
      <w:szCs w:val="22"/>
    </w:rPr>
  </w:style>
  <w:style w:type="paragraph" w:customStyle="1" w:styleId="79295545-99db-4120-87f4-2dbd166384af">
    <w:name w:val="石墨文档副标题"/>
    <w:qFormat/>
    <w:rPr>
      <w:color w:val="888888"/>
      <w:sz w:val="48"/>
      <w:szCs w:val="48"/>
    </w:rPr>
  </w:style>
  <w:style w:type="paragraph" w:customStyle="1" w:styleId="e9ec9f6f-81ce-45cf-a7c3-a1e6248a2a02">
    <w:name w:val="石墨文档大标题"/>
    <w:next w:val="a3"/>
    <w:uiPriority w:val="9"/>
    <w:unhideWhenUsed/>
    <w:qFormat/>
    <w:pPr>
      <w:spacing w:before="260" w:after="260"/>
      <w:outlineLvl w:val="0"/>
    </w:pPr>
    <w:rPr>
      <w:b/>
      <w:bCs/>
      <w:sz w:val="40"/>
      <w:szCs w:val="40"/>
    </w:rPr>
  </w:style>
  <w:style w:type="paragraph" w:customStyle="1" w:styleId="571e5bfb-b6a3-4c1e-abee-e3934d6317cb">
    <w:name w:val="石墨文档中标题"/>
    <w:next w:val="a3"/>
    <w:uiPriority w:val="9"/>
    <w:unhideWhenUsed/>
    <w:qFormat/>
    <w:pPr>
      <w:spacing w:before="260" w:after="260"/>
      <w:outlineLvl w:val="1"/>
    </w:pPr>
    <w:rPr>
      <w:b/>
      <w:bCs/>
      <w:sz w:val="36"/>
      <w:szCs w:val="36"/>
    </w:rPr>
  </w:style>
  <w:style w:type="paragraph" w:customStyle="1" w:styleId="a83cccb0-e2d0-491c-ae8e-e2648bc8a381">
    <w:name w:val="石墨文档小标题"/>
    <w:next w:val="a3"/>
    <w:uiPriority w:val="9"/>
    <w:unhideWhenUsed/>
    <w:qFormat/>
    <w:pPr>
      <w:spacing w:before="260" w:after="260"/>
      <w:outlineLvl w:val="2"/>
    </w:pPr>
    <w:rPr>
      <w:b/>
      <w:bCs/>
      <w:sz w:val="32"/>
      <w:szCs w:val="32"/>
    </w:rPr>
  </w:style>
  <w:style w:type="paragraph" w:customStyle="1" w:styleId="debed6f1-663b-42cb-a187-0fef2b05174f">
    <w:name w:val="石墨文档标题"/>
    <w:next w:val="a3"/>
    <w:uiPriority w:val="9"/>
    <w:unhideWhenUsed/>
    <w:qFormat/>
    <w:pPr>
      <w:spacing w:before="260" w:after="260"/>
      <w:outlineLvl w:val="3"/>
    </w:pPr>
    <w:rPr>
      <w:b/>
      <w:bCs/>
      <w:sz w:val="56"/>
      <w:szCs w:val="56"/>
    </w:rPr>
  </w:style>
  <w:style w:type="paragraph" w:customStyle="1" w:styleId="472ae923-b1ad-4f5c-9152-c5dd96383f41">
    <w:name w:val="石墨文档引用"/>
    <w:qFormat/>
    <w:pPr>
      <w:pBdr>
        <w:left w:val="single" w:sz="30" w:space="10" w:color="F0F0F0"/>
      </w:pBdr>
    </w:pPr>
    <w:rPr>
      <w:color w:val="ADADAD"/>
    </w:rPr>
  </w:style>
  <w:style w:type="paragraph" w:default="1" w:styleId="082cce72-b927-4862-8782-f268d35ba4ee">
    <w:name w:val="Normal"/>
    <w:qFormat/>
    <w:pPr>
      <w:widowControl w:val="0"/>
      <w:jc w:val="both"/>
    </w:pPr>
  </w:style>
  <w:style w:type="character" w:default="1" w:styleId="5dfb6918-36d3-458f-a4b3-541ded6caa46">
    <w:name w:val="Default Paragraph Font"/>
    <w:uiPriority w:val="1"/>
    <w:semiHidden/>
    <w:unhideWhenUsed/>
  </w:style>
  <w:style w:type="table" w:default="1" w:styleId="94625dbd-3a6b-4f0f-87be-7f5ed7b210c7">
    <w:name w:val="Normal Table"/>
    <w:uiPriority w:val="99"/>
    <w:semiHidden/>
    <w:unhideWhenUsed/>
    <w:tblPr>
      <w:tblInd w:w="0" w:type="dxa"/>
      <w:tblCellMar>
        <w:top w:w="0" w:type="dxa"/>
        <w:left w:w="108" w:type="dxa"/>
        <w:bottom w:w="0" w:type="dxa"/>
        <w:right w:w="108" w:type="dxa"/>
      </w:tblCellMar>
    </w:tblPr>
  </w:style>
  <w:style w:type="numbering" w:default="1" w:styleId="5e39e220-7363-42c4-9dd2-5d9c4d7133dd">
    <w:name w:val="No List"/>
    <w:uiPriority w:val="99"/>
    <w:semiHidden/>
    <w:unhideWhenUsed/>
  </w:style>
  <w:style w:type="paragraph" w:customStyle="1" w:styleId="cccc7864-c791-4c50-9958-c92cad11daac">
    <w:name w:val="石墨文档正文"/>
    <w:qFormat/>
    <w:rPr>
      <w:szCs w:val="22"/>
    </w:rPr>
  </w:style>
  <w:style w:type="paragraph" w:customStyle="1" w:styleId="a4ff9362-6ff0-4a6e-8341-77246c927479">
    <w:name w:val="石墨文档副标题"/>
    <w:qFormat/>
    <w:rPr>
      <w:color w:val="888888"/>
      <w:sz w:val="48"/>
      <w:szCs w:val="48"/>
    </w:rPr>
  </w:style>
  <w:style w:type="paragraph" w:customStyle="1" w:styleId="b762ad73-3eb0-4882-88c6-55491920c9b1">
    <w:name w:val="石墨文档大标题"/>
    <w:next w:val="a3"/>
    <w:uiPriority w:val="9"/>
    <w:unhideWhenUsed/>
    <w:qFormat/>
    <w:pPr>
      <w:spacing w:before="260" w:after="260"/>
      <w:outlineLvl w:val="0"/>
    </w:pPr>
    <w:rPr>
      <w:b/>
      <w:bCs/>
      <w:sz w:val="40"/>
      <w:szCs w:val="40"/>
    </w:rPr>
  </w:style>
  <w:style w:type="paragraph" w:customStyle="1" w:styleId="21fcf0d2-316e-4960-9a41-3b481e1ee302">
    <w:name w:val="石墨文档中标题"/>
    <w:next w:val="a3"/>
    <w:uiPriority w:val="9"/>
    <w:unhideWhenUsed/>
    <w:qFormat/>
    <w:pPr>
      <w:spacing w:before="260" w:after="260"/>
      <w:outlineLvl w:val="1"/>
    </w:pPr>
    <w:rPr>
      <w:b/>
      <w:bCs/>
      <w:sz w:val="36"/>
      <w:szCs w:val="36"/>
    </w:rPr>
  </w:style>
  <w:style w:type="paragraph" w:customStyle="1" w:styleId="bc9769b4-e82a-4e4b-a435-1c66663b52fb">
    <w:name w:val="石墨文档小标题"/>
    <w:next w:val="a3"/>
    <w:uiPriority w:val="9"/>
    <w:unhideWhenUsed/>
    <w:qFormat/>
    <w:pPr>
      <w:spacing w:before="260" w:after="260"/>
      <w:outlineLvl w:val="2"/>
    </w:pPr>
    <w:rPr>
      <w:b/>
      <w:bCs/>
      <w:sz w:val="32"/>
      <w:szCs w:val="32"/>
    </w:rPr>
  </w:style>
  <w:style w:type="paragraph" w:customStyle="1" w:styleId="707b0bf2-7a63-473f-a72d-89a14adcffa5">
    <w:name w:val="石墨文档标题"/>
    <w:next w:val="a3"/>
    <w:uiPriority w:val="9"/>
    <w:unhideWhenUsed/>
    <w:qFormat/>
    <w:pPr>
      <w:spacing w:before="260" w:after="260"/>
      <w:outlineLvl w:val="3"/>
    </w:pPr>
    <w:rPr>
      <w:b/>
      <w:bCs/>
      <w:sz w:val="56"/>
      <w:szCs w:val="56"/>
    </w:rPr>
  </w:style>
  <w:style w:type="paragraph" w:customStyle="1" w:styleId="04e6c6f6-e18f-4a3c-8236-6e6a1fd487d5">
    <w:name w:val="石墨文档引用"/>
    <w:qFormat/>
    <w:pPr>
      <w:pBdr>
        <w:left w:val="single" w:sz="30" w:space="10" w:color="F0F0F0"/>
      </w:pBdr>
    </w:pPr>
    <w:rPr>
      <w:color w:val="ADADAD"/>
    </w:rPr>
  </w:style>
  <w:style w:type="paragraph" w:default="1" w:styleId="1a3a3793-aafb-4309-9121-48b2e54727a2">
    <w:name w:val="Normal"/>
    <w:qFormat/>
    <w:pPr>
      <w:widowControl w:val="0"/>
      <w:jc w:val="both"/>
    </w:pPr>
  </w:style>
  <w:style w:type="character" w:default="1" w:styleId="c200982f-f1e8-4564-ac2c-c729f2c78e10">
    <w:name w:val="Default Paragraph Font"/>
    <w:uiPriority w:val="1"/>
    <w:semiHidden/>
    <w:unhideWhenUsed/>
  </w:style>
  <w:style w:type="table" w:default="1" w:styleId="a4227f05-01a4-43c6-956b-5ff34f4d44bb">
    <w:name w:val="Normal Table"/>
    <w:uiPriority w:val="99"/>
    <w:semiHidden/>
    <w:unhideWhenUsed/>
    <w:tblPr>
      <w:tblInd w:w="0" w:type="dxa"/>
      <w:tblCellMar>
        <w:top w:w="0" w:type="dxa"/>
        <w:left w:w="108" w:type="dxa"/>
        <w:bottom w:w="0" w:type="dxa"/>
        <w:right w:w="108" w:type="dxa"/>
      </w:tblCellMar>
    </w:tblPr>
  </w:style>
  <w:style w:type="numbering" w:default="1" w:styleId="7c8e3b89-349e-453c-9847-485fb103addd">
    <w:name w:val="No List"/>
    <w:uiPriority w:val="99"/>
    <w:semiHidden/>
    <w:unhideWhenUsed/>
  </w:style>
  <w:style w:type="paragraph" w:customStyle="1" w:styleId="3b66a595-08dd-49f1-8f71-0dfd77a2191f">
    <w:name w:val="石墨文档正文"/>
    <w:qFormat/>
    <w:rPr>
      <w:szCs w:val="22"/>
    </w:rPr>
  </w:style>
  <w:style w:type="paragraph" w:customStyle="1" w:styleId="16271460-0f4d-40d2-8aeb-2c817030b532">
    <w:name w:val="石墨文档副标题"/>
    <w:qFormat/>
    <w:rPr>
      <w:color w:val="888888"/>
      <w:sz w:val="48"/>
      <w:szCs w:val="48"/>
    </w:rPr>
  </w:style>
  <w:style w:type="paragraph" w:customStyle="1" w:styleId="f66db639-88c7-4c3a-a825-909eac1878ca">
    <w:name w:val="石墨文档大标题"/>
    <w:next w:val="a3"/>
    <w:uiPriority w:val="9"/>
    <w:unhideWhenUsed/>
    <w:qFormat/>
    <w:pPr>
      <w:spacing w:before="260" w:after="260"/>
      <w:outlineLvl w:val="0"/>
    </w:pPr>
    <w:rPr>
      <w:b/>
      <w:bCs/>
      <w:sz w:val="40"/>
      <w:szCs w:val="40"/>
    </w:rPr>
  </w:style>
  <w:style w:type="paragraph" w:customStyle="1" w:styleId="9cac6507-027b-47ae-a3ae-37d751acc2b7">
    <w:name w:val="石墨文档中标题"/>
    <w:next w:val="a3"/>
    <w:uiPriority w:val="9"/>
    <w:unhideWhenUsed/>
    <w:qFormat/>
    <w:pPr>
      <w:spacing w:before="260" w:after="260"/>
      <w:outlineLvl w:val="1"/>
    </w:pPr>
    <w:rPr>
      <w:b/>
      <w:bCs/>
      <w:sz w:val="36"/>
      <w:szCs w:val="36"/>
    </w:rPr>
  </w:style>
  <w:style w:type="paragraph" w:customStyle="1" w:styleId="777fe927-28a9-423e-a331-c03ef45427f2">
    <w:name w:val="石墨文档小标题"/>
    <w:next w:val="a3"/>
    <w:uiPriority w:val="9"/>
    <w:unhideWhenUsed/>
    <w:qFormat/>
    <w:pPr>
      <w:spacing w:before="260" w:after="260"/>
      <w:outlineLvl w:val="2"/>
    </w:pPr>
    <w:rPr>
      <w:b/>
      <w:bCs/>
      <w:sz w:val="32"/>
      <w:szCs w:val="32"/>
    </w:rPr>
  </w:style>
  <w:style w:type="paragraph" w:customStyle="1" w:styleId="391f2111-81a9-4e47-a788-8c4cc8d36c89">
    <w:name w:val="石墨文档标题"/>
    <w:next w:val="a3"/>
    <w:uiPriority w:val="9"/>
    <w:unhideWhenUsed/>
    <w:qFormat/>
    <w:pPr>
      <w:spacing w:before="260" w:after="260"/>
      <w:outlineLvl w:val="3"/>
    </w:pPr>
    <w:rPr>
      <w:b/>
      <w:bCs/>
      <w:sz w:val="56"/>
      <w:szCs w:val="56"/>
    </w:rPr>
  </w:style>
  <w:style w:type="paragraph" w:customStyle="1" w:styleId="b55d7f41-78ef-4a89-a16b-42beb5326add">
    <w:name w:val="石墨文档引用"/>
    <w:qFormat/>
    <w:pPr>
      <w:pBdr>
        <w:left w:val="single" w:sz="30" w:space="10" w:color="F0F0F0"/>
      </w:pBdr>
    </w:pPr>
    <w:rPr>
      <w:color w:val="ADADAD"/>
    </w:rPr>
  </w:style>
  <w:style w:type="paragraph" w:default="1" w:styleId="a89d2f15-35d8-4c18-bd83-9ec5531ab688">
    <w:name w:val="Normal"/>
    <w:qFormat/>
    <w:pPr>
      <w:widowControl w:val="0"/>
      <w:jc w:val="both"/>
    </w:pPr>
  </w:style>
  <w:style w:type="character" w:default="1" w:styleId="9d954337-2b3d-4da2-b5f1-3ceefa2873b4">
    <w:name w:val="Default Paragraph Font"/>
    <w:uiPriority w:val="1"/>
    <w:semiHidden/>
    <w:unhideWhenUsed/>
  </w:style>
  <w:style w:type="table" w:default="1" w:styleId="5653c9dc-e2e7-49d1-94f0-0f8e4ff37110">
    <w:name w:val="Normal Table"/>
    <w:uiPriority w:val="99"/>
    <w:semiHidden/>
    <w:unhideWhenUsed/>
    <w:tblPr>
      <w:tblInd w:w="0" w:type="dxa"/>
      <w:tblCellMar>
        <w:top w:w="0" w:type="dxa"/>
        <w:left w:w="108" w:type="dxa"/>
        <w:bottom w:w="0" w:type="dxa"/>
        <w:right w:w="108" w:type="dxa"/>
      </w:tblCellMar>
    </w:tblPr>
  </w:style>
  <w:style w:type="numbering" w:default="1" w:styleId="0b712554-4053-425e-bc51-44bb9dd24763">
    <w:name w:val="No List"/>
    <w:uiPriority w:val="99"/>
    <w:semiHidden/>
    <w:unhideWhenUsed/>
  </w:style>
  <w:style w:type="paragraph" w:customStyle="1" w:styleId="b8cbf07f-a39f-48a9-93d6-a8f812412aa5">
    <w:name w:val="石墨文档正文"/>
    <w:qFormat/>
    <w:rPr>
      <w:szCs w:val="22"/>
    </w:rPr>
  </w:style>
  <w:style w:type="paragraph" w:customStyle="1" w:styleId="7c513191-0882-4cb2-8f5b-bfddc2d3bd4c">
    <w:name w:val="石墨文档副标题"/>
    <w:qFormat/>
    <w:rPr>
      <w:color w:val="888888"/>
      <w:sz w:val="48"/>
      <w:szCs w:val="48"/>
    </w:rPr>
  </w:style>
  <w:style w:type="paragraph" w:customStyle="1" w:styleId="2ea068bf-79a2-48cd-8e54-dd186c105a91">
    <w:name w:val="石墨文档大标题"/>
    <w:next w:val="a3"/>
    <w:uiPriority w:val="9"/>
    <w:unhideWhenUsed/>
    <w:qFormat/>
    <w:pPr>
      <w:spacing w:before="260" w:after="260"/>
      <w:outlineLvl w:val="0"/>
    </w:pPr>
    <w:rPr>
      <w:b/>
      <w:bCs/>
      <w:sz w:val="40"/>
      <w:szCs w:val="40"/>
    </w:rPr>
  </w:style>
  <w:style w:type="paragraph" w:customStyle="1" w:styleId="6cc2b34f-9c29-4101-84c3-a8a899d24153">
    <w:name w:val="石墨文档中标题"/>
    <w:next w:val="a3"/>
    <w:uiPriority w:val="9"/>
    <w:unhideWhenUsed/>
    <w:qFormat/>
    <w:pPr>
      <w:spacing w:before="260" w:after="260"/>
      <w:outlineLvl w:val="1"/>
    </w:pPr>
    <w:rPr>
      <w:b/>
      <w:bCs/>
      <w:sz w:val="36"/>
      <w:szCs w:val="36"/>
    </w:rPr>
  </w:style>
  <w:style w:type="paragraph" w:customStyle="1" w:styleId="2e3b78e0-a038-47b9-8633-387daf2fb445">
    <w:name w:val="石墨文档小标题"/>
    <w:next w:val="a3"/>
    <w:uiPriority w:val="9"/>
    <w:unhideWhenUsed/>
    <w:qFormat/>
    <w:pPr>
      <w:spacing w:before="260" w:after="260"/>
      <w:outlineLvl w:val="2"/>
    </w:pPr>
    <w:rPr>
      <w:b/>
      <w:bCs/>
      <w:sz w:val="32"/>
      <w:szCs w:val="32"/>
    </w:rPr>
  </w:style>
  <w:style w:type="paragraph" w:customStyle="1" w:styleId="95c8bda1-a67f-4a23-bbd9-fbb226c39110">
    <w:name w:val="石墨文档标题"/>
    <w:next w:val="a3"/>
    <w:uiPriority w:val="9"/>
    <w:unhideWhenUsed/>
    <w:qFormat/>
    <w:pPr>
      <w:spacing w:before="260" w:after="260"/>
      <w:outlineLvl w:val="3"/>
    </w:pPr>
    <w:rPr>
      <w:b/>
      <w:bCs/>
      <w:sz w:val="56"/>
      <w:szCs w:val="56"/>
    </w:rPr>
  </w:style>
  <w:style w:type="paragraph" w:customStyle="1" w:styleId="d59af6b9-5b9c-4ba9-80ff-7f3fb6843512">
    <w:name w:val="石墨文档引用"/>
    <w:qFormat/>
    <w:pPr>
      <w:pBdr>
        <w:left w:val="single" w:sz="30" w:space="10" w:color="F0F0F0"/>
      </w:pBdr>
    </w:pPr>
    <w:rPr>
      <w:color w:val="ADADAD"/>
    </w:rPr>
  </w:style>
  <w:style w:type="paragraph" w:default="1" w:styleId="da8e7507-6141-47b0-b2c3-efc0d07b4829">
    <w:name w:val="Normal"/>
    <w:qFormat/>
    <w:pPr>
      <w:widowControl w:val="0"/>
      <w:jc w:val="both"/>
    </w:pPr>
  </w:style>
  <w:style w:type="character" w:default="1" w:styleId="8e5e47ba-a024-4620-8d0e-b3382d072b42">
    <w:name w:val="Default Paragraph Font"/>
    <w:uiPriority w:val="1"/>
    <w:semiHidden/>
    <w:unhideWhenUsed/>
  </w:style>
  <w:style w:type="table" w:default="1" w:styleId="1826f9b6-9d26-45e1-a222-799be479a10c">
    <w:name w:val="Normal Table"/>
    <w:uiPriority w:val="99"/>
    <w:semiHidden/>
    <w:unhideWhenUsed/>
    <w:tblPr>
      <w:tblInd w:w="0" w:type="dxa"/>
      <w:tblCellMar>
        <w:top w:w="0" w:type="dxa"/>
        <w:left w:w="108" w:type="dxa"/>
        <w:bottom w:w="0" w:type="dxa"/>
        <w:right w:w="108" w:type="dxa"/>
      </w:tblCellMar>
    </w:tblPr>
  </w:style>
  <w:style w:type="numbering" w:default="1" w:styleId="ade44bd7-0b81-4d2b-b71f-2431a3a5dd6f">
    <w:name w:val="No List"/>
    <w:uiPriority w:val="99"/>
    <w:semiHidden/>
    <w:unhideWhenUsed/>
  </w:style>
  <w:style w:type="paragraph" w:customStyle="1" w:styleId="d2f082ec-48d8-4357-ad67-c363bac14f7f">
    <w:name w:val="石墨文档正文"/>
    <w:qFormat/>
    <w:rPr>
      <w:szCs w:val="22"/>
    </w:rPr>
  </w:style>
  <w:style w:type="paragraph" w:customStyle="1" w:styleId="f54e302c-ca0c-49cf-be85-bc9c5f405047">
    <w:name w:val="石墨文档副标题"/>
    <w:qFormat/>
    <w:rPr>
      <w:color w:val="888888"/>
      <w:sz w:val="48"/>
      <w:szCs w:val="48"/>
    </w:rPr>
  </w:style>
  <w:style w:type="paragraph" w:customStyle="1" w:styleId="a935ec58-17f9-465d-82f7-3cddd2db7a36">
    <w:name w:val="石墨文档大标题"/>
    <w:next w:val="a3"/>
    <w:uiPriority w:val="9"/>
    <w:unhideWhenUsed/>
    <w:qFormat/>
    <w:pPr>
      <w:spacing w:before="260" w:after="260"/>
      <w:outlineLvl w:val="0"/>
    </w:pPr>
    <w:rPr>
      <w:b/>
      <w:bCs/>
      <w:sz w:val="40"/>
      <w:szCs w:val="40"/>
    </w:rPr>
  </w:style>
  <w:style w:type="paragraph" w:customStyle="1" w:styleId="b5ca380d-0ddb-448c-bf28-330748a73a0c">
    <w:name w:val="石墨文档中标题"/>
    <w:next w:val="a3"/>
    <w:uiPriority w:val="9"/>
    <w:unhideWhenUsed/>
    <w:qFormat/>
    <w:pPr>
      <w:spacing w:before="260" w:after="260"/>
      <w:outlineLvl w:val="1"/>
    </w:pPr>
    <w:rPr>
      <w:b/>
      <w:bCs/>
      <w:sz w:val="36"/>
      <w:szCs w:val="36"/>
    </w:rPr>
  </w:style>
  <w:style w:type="paragraph" w:customStyle="1" w:styleId="8d4dce77-6d0a-42eb-a8d1-08cb9551b50e">
    <w:name w:val="石墨文档小标题"/>
    <w:next w:val="a3"/>
    <w:uiPriority w:val="9"/>
    <w:unhideWhenUsed/>
    <w:qFormat/>
    <w:pPr>
      <w:spacing w:before="260" w:after="260"/>
      <w:outlineLvl w:val="2"/>
    </w:pPr>
    <w:rPr>
      <w:b/>
      <w:bCs/>
      <w:sz w:val="32"/>
      <w:szCs w:val="32"/>
    </w:rPr>
  </w:style>
  <w:style w:type="paragraph" w:customStyle="1" w:styleId="c3f0b6be-6ac7-45bd-9462-63d3300fe52e">
    <w:name w:val="石墨文档标题"/>
    <w:next w:val="a3"/>
    <w:uiPriority w:val="9"/>
    <w:unhideWhenUsed/>
    <w:qFormat/>
    <w:pPr>
      <w:spacing w:before="260" w:after="260"/>
      <w:outlineLvl w:val="3"/>
    </w:pPr>
    <w:rPr>
      <w:b/>
      <w:bCs/>
      <w:sz w:val="56"/>
      <w:szCs w:val="56"/>
    </w:rPr>
  </w:style>
  <w:style w:type="paragraph" w:customStyle="1" w:styleId="7aa6e3ba-dcf1-4ced-a5e6-5a904a64ba5b">
    <w:name w:val="石墨文档引用"/>
    <w:qFormat/>
    <w:pPr>
      <w:pBdr>
        <w:left w:val="single" w:sz="30" w:space="10" w:color="F0F0F0"/>
      </w:pBdr>
    </w:pPr>
    <w:rPr>
      <w:color w:val="ADADAD"/>
    </w:rPr>
  </w:style>
  <w:style w:type="paragraph" w:default="1" w:styleId="1cd40f21-a1b2-4c75-86ad-d961e5d8e419">
    <w:name w:val="Normal"/>
    <w:qFormat/>
    <w:pPr>
      <w:widowControl w:val="0"/>
      <w:jc w:val="both"/>
    </w:pPr>
  </w:style>
  <w:style w:type="character" w:default="1" w:styleId="e0f7f31f-ceb8-4a45-bfea-5a049bb92fd7">
    <w:name w:val="Default Paragraph Font"/>
    <w:uiPriority w:val="1"/>
    <w:semiHidden/>
    <w:unhideWhenUsed/>
  </w:style>
  <w:style w:type="table" w:default="1" w:styleId="adb31c85-f23b-4660-b1d7-f3054b6d56b5">
    <w:name w:val="Normal Table"/>
    <w:uiPriority w:val="99"/>
    <w:semiHidden/>
    <w:unhideWhenUsed/>
    <w:tblPr>
      <w:tblInd w:w="0" w:type="dxa"/>
      <w:tblCellMar>
        <w:top w:w="0" w:type="dxa"/>
        <w:left w:w="108" w:type="dxa"/>
        <w:bottom w:w="0" w:type="dxa"/>
        <w:right w:w="108" w:type="dxa"/>
      </w:tblCellMar>
    </w:tblPr>
  </w:style>
  <w:style w:type="numbering" w:default="1" w:styleId="4bad5cd4-5c4c-48c4-a28d-954597f32f42">
    <w:name w:val="No List"/>
    <w:uiPriority w:val="99"/>
    <w:semiHidden/>
    <w:unhideWhenUsed/>
  </w:style>
  <w:style w:type="paragraph" w:customStyle="1" w:styleId="f2e00c1f-0f15-4b53-b123-85498dc5ecc7">
    <w:name w:val="石墨文档正文"/>
    <w:qFormat/>
    <w:rPr>
      <w:szCs w:val="22"/>
    </w:rPr>
  </w:style>
  <w:style w:type="paragraph" w:customStyle="1" w:styleId="f6487e51-bab9-4b4a-ab85-13692887df75">
    <w:name w:val="石墨文档副标题"/>
    <w:qFormat/>
    <w:rPr>
      <w:color w:val="888888"/>
      <w:sz w:val="48"/>
      <w:szCs w:val="48"/>
    </w:rPr>
  </w:style>
  <w:style w:type="paragraph" w:customStyle="1" w:styleId="7fa7ac9c-e949-4e00-ab72-85be9c8659ad">
    <w:name w:val="石墨文档大标题"/>
    <w:next w:val="a3"/>
    <w:uiPriority w:val="9"/>
    <w:unhideWhenUsed/>
    <w:qFormat/>
    <w:pPr>
      <w:spacing w:before="260" w:after="260"/>
      <w:outlineLvl w:val="0"/>
    </w:pPr>
    <w:rPr>
      <w:b/>
      <w:bCs/>
      <w:sz w:val="40"/>
      <w:szCs w:val="40"/>
    </w:rPr>
  </w:style>
  <w:style w:type="paragraph" w:customStyle="1" w:styleId="9057cead-db26-4753-8662-a4c8553e1ab9">
    <w:name w:val="石墨文档中标题"/>
    <w:next w:val="a3"/>
    <w:uiPriority w:val="9"/>
    <w:unhideWhenUsed/>
    <w:qFormat/>
    <w:pPr>
      <w:spacing w:before="260" w:after="260"/>
      <w:outlineLvl w:val="1"/>
    </w:pPr>
    <w:rPr>
      <w:b/>
      <w:bCs/>
      <w:sz w:val="36"/>
      <w:szCs w:val="36"/>
    </w:rPr>
  </w:style>
  <w:style w:type="paragraph" w:customStyle="1" w:styleId="fb91a5cf-69cb-4997-bdca-698e946e7ea1">
    <w:name w:val="石墨文档小标题"/>
    <w:next w:val="a3"/>
    <w:uiPriority w:val="9"/>
    <w:unhideWhenUsed/>
    <w:qFormat/>
    <w:pPr>
      <w:spacing w:before="260" w:after="260"/>
      <w:outlineLvl w:val="2"/>
    </w:pPr>
    <w:rPr>
      <w:b/>
      <w:bCs/>
      <w:sz w:val="32"/>
      <w:szCs w:val="32"/>
    </w:rPr>
  </w:style>
  <w:style w:type="paragraph" w:customStyle="1" w:styleId="36fc0c35-fd39-4e2a-a7b7-f37437ad275b">
    <w:name w:val="石墨文档标题"/>
    <w:next w:val="a3"/>
    <w:uiPriority w:val="9"/>
    <w:unhideWhenUsed/>
    <w:qFormat/>
    <w:pPr>
      <w:spacing w:before="260" w:after="260"/>
      <w:outlineLvl w:val="3"/>
    </w:pPr>
    <w:rPr>
      <w:b/>
      <w:bCs/>
      <w:sz w:val="56"/>
      <w:szCs w:val="56"/>
    </w:rPr>
  </w:style>
  <w:style w:type="paragraph" w:customStyle="1" w:styleId="19f2c36e-474c-41d1-af83-1aa2446ec3e9">
    <w:name w:val="石墨文档引用"/>
    <w:qFormat/>
    <w:pPr>
      <w:pBdr>
        <w:left w:val="single" w:sz="30" w:space="10" w:color="F0F0F0"/>
      </w:pBdr>
    </w:pPr>
    <w:rPr>
      <w:color w:val="ADADAD"/>
    </w:rPr>
  </w:style>
  <w:style w:type="paragraph" w:default="1" w:styleId="cda7676a-7021-4e72-b7f5-eeed2a1d359e">
    <w:name w:val="Normal"/>
    <w:qFormat/>
    <w:pPr>
      <w:widowControl w:val="0"/>
      <w:jc w:val="both"/>
    </w:pPr>
  </w:style>
  <w:style w:type="character" w:default="1" w:styleId="246b2629-eb59-464f-b8c7-227e7a95089a">
    <w:name w:val="Default Paragraph Font"/>
    <w:uiPriority w:val="1"/>
    <w:semiHidden/>
    <w:unhideWhenUsed/>
  </w:style>
  <w:style w:type="table" w:default="1" w:styleId="97744bc9-2ee6-406a-9d9d-4cfe7d18b9d2">
    <w:name w:val="Normal Table"/>
    <w:uiPriority w:val="99"/>
    <w:semiHidden/>
    <w:unhideWhenUsed/>
    <w:tblPr>
      <w:tblInd w:w="0" w:type="dxa"/>
      <w:tblCellMar>
        <w:top w:w="0" w:type="dxa"/>
        <w:left w:w="108" w:type="dxa"/>
        <w:bottom w:w="0" w:type="dxa"/>
        <w:right w:w="108" w:type="dxa"/>
      </w:tblCellMar>
    </w:tblPr>
  </w:style>
  <w:style w:type="numbering" w:default="1" w:styleId="8deb0f88-32a4-4f00-a70a-a34efe04e521">
    <w:name w:val="No List"/>
    <w:uiPriority w:val="99"/>
    <w:semiHidden/>
    <w:unhideWhenUsed/>
  </w:style>
  <w:style w:type="paragraph" w:customStyle="1" w:styleId="436ce572-f565-4977-b557-c52effcaa511">
    <w:name w:val="石墨文档正文"/>
    <w:qFormat/>
    <w:rPr>
      <w:szCs w:val="22"/>
    </w:rPr>
  </w:style>
  <w:style w:type="paragraph" w:customStyle="1" w:styleId="5d6ab9a7-2042-4db7-816a-ab4827761984">
    <w:name w:val="石墨文档副标题"/>
    <w:qFormat/>
    <w:rPr>
      <w:color w:val="888888"/>
      <w:sz w:val="48"/>
      <w:szCs w:val="48"/>
    </w:rPr>
  </w:style>
  <w:style w:type="paragraph" w:customStyle="1" w:styleId="dc5eb29d-1fb5-4d3d-8fdc-a252aac461de">
    <w:name w:val="石墨文档大标题"/>
    <w:next w:val="a3"/>
    <w:uiPriority w:val="9"/>
    <w:unhideWhenUsed/>
    <w:qFormat/>
    <w:pPr>
      <w:spacing w:before="260" w:after="260"/>
      <w:outlineLvl w:val="0"/>
    </w:pPr>
    <w:rPr>
      <w:b/>
      <w:bCs/>
      <w:sz w:val="40"/>
      <w:szCs w:val="40"/>
    </w:rPr>
  </w:style>
  <w:style w:type="paragraph" w:customStyle="1" w:styleId="54f46c28-3ba8-4e8e-b322-057a20952c23">
    <w:name w:val="石墨文档中标题"/>
    <w:next w:val="a3"/>
    <w:uiPriority w:val="9"/>
    <w:unhideWhenUsed/>
    <w:qFormat/>
    <w:pPr>
      <w:spacing w:before="260" w:after="260"/>
      <w:outlineLvl w:val="1"/>
    </w:pPr>
    <w:rPr>
      <w:b/>
      <w:bCs/>
      <w:sz w:val="36"/>
      <w:szCs w:val="36"/>
    </w:rPr>
  </w:style>
  <w:style w:type="paragraph" w:customStyle="1" w:styleId="9f3f993a-58e3-4846-9fe7-6d358087e24f">
    <w:name w:val="石墨文档小标题"/>
    <w:next w:val="a3"/>
    <w:uiPriority w:val="9"/>
    <w:unhideWhenUsed/>
    <w:qFormat/>
    <w:pPr>
      <w:spacing w:before="260" w:after="260"/>
      <w:outlineLvl w:val="2"/>
    </w:pPr>
    <w:rPr>
      <w:b/>
      <w:bCs/>
      <w:sz w:val="32"/>
      <w:szCs w:val="32"/>
    </w:rPr>
  </w:style>
  <w:style w:type="paragraph" w:customStyle="1" w:styleId="83d689f5-ad52-4433-b4ed-dff1a5385b30">
    <w:name w:val="石墨文档标题"/>
    <w:next w:val="a3"/>
    <w:uiPriority w:val="9"/>
    <w:unhideWhenUsed/>
    <w:qFormat/>
    <w:pPr>
      <w:spacing w:before="260" w:after="260"/>
      <w:outlineLvl w:val="3"/>
    </w:pPr>
    <w:rPr>
      <w:b/>
      <w:bCs/>
      <w:sz w:val="56"/>
      <w:szCs w:val="56"/>
    </w:rPr>
  </w:style>
  <w:style w:type="paragraph" w:customStyle="1" w:styleId="ee013231-ae31-4d37-b344-e8975b7184b0">
    <w:name w:val="石墨文档引用"/>
    <w:qFormat/>
    <w:pPr>
      <w:pBdr>
        <w:left w:val="single" w:sz="30" w:space="10" w:color="F0F0F0"/>
      </w:pBdr>
    </w:pPr>
    <w:rPr>
      <w:color w:val="ADADAD"/>
    </w:rPr>
  </w:style>
  <w:style w:type="paragraph" w:default="1" w:styleId="91b60d06-d18c-40b6-b301-80a2a2281861">
    <w:name w:val="Normal"/>
    <w:qFormat/>
    <w:pPr>
      <w:widowControl w:val="0"/>
      <w:jc w:val="both"/>
    </w:pPr>
  </w:style>
  <w:style w:type="character" w:default="1" w:styleId="4376a062-6958-4dca-9188-398a3f9e4a7f">
    <w:name w:val="Default Paragraph Font"/>
    <w:uiPriority w:val="1"/>
    <w:semiHidden/>
    <w:unhideWhenUsed/>
  </w:style>
  <w:style w:type="table" w:default="1" w:styleId="ba43b112-c54b-439a-b5e0-46978dcb17bf">
    <w:name w:val="Normal Table"/>
    <w:uiPriority w:val="99"/>
    <w:semiHidden/>
    <w:unhideWhenUsed/>
    <w:tblPr>
      <w:tblInd w:w="0" w:type="dxa"/>
      <w:tblCellMar>
        <w:top w:w="0" w:type="dxa"/>
        <w:left w:w="108" w:type="dxa"/>
        <w:bottom w:w="0" w:type="dxa"/>
        <w:right w:w="108" w:type="dxa"/>
      </w:tblCellMar>
    </w:tblPr>
  </w:style>
  <w:style w:type="numbering" w:default="1" w:styleId="82bc1f65-0aca-4b43-bf99-a95336a8976f">
    <w:name w:val="No List"/>
    <w:uiPriority w:val="99"/>
    <w:semiHidden/>
    <w:unhideWhenUsed/>
  </w:style>
  <w:style w:type="paragraph" w:customStyle="1" w:styleId="0f26b3ef-830d-4885-b10f-303f20e43196">
    <w:name w:val="石墨文档正文"/>
    <w:qFormat/>
    <w:rPr>
      <w:szCs w:val="22"/>
    </w:rPr>
  </w:style>
  <w:style w:type="paragraph" w:customStyle="1" w:styleId="c3a498cf-255d-4dc6-b9b7-287456cf3132">
    <w:name w:val="石墨文档副标题"/>
    <w:qFormat/>
    <w:rPr>
      <w:color w:val="888888"/>
      <w:sz w:val="48"/>
      <w:szCs w:val="48"/>
    </w:rPr>
  </w:style>
  <w:style w:type="paragraph" w:customStyle="1" w:styleId="10c8ec54-14e2-4a17-8256-18bbd5916ed1">
    <w:name w:val="石墨文档大标题"/>
    <w:next w:val="a3"/>
    <w:uiPriority w:val="9"/>
    <w:unhideWhenUsed/>
    <w:qFormat/>
    <w:pPr>
      <w:spacing w:before="260" w:after="260"/>
      <w:outlineLvl w:val="0"/>
    </w:pPr>
    <w:rPr>
      <w:b/>
      <w:bCs/>
      <w:sz w:val="40"/>
      <w:szCs w:val="40"/>
    </w:rPr>
  </w:style>
  <w:style w:type="paragraph" w:customStyle="1" w:styleId="c8329811-6b47-4819-80ba-b3f26ee4a761">
    <w:name w:val="石墨文档中标题"/>
    <w:next w:val="a3"/>
    <w:uiPriority w:val="9"/>
    <w:unhideWhenUsed/>
    <w:qFormat/>
    <w:pPr>
      <w:spacing w:before="260" w:after="260"/>
      <w:outlineLvl w:val="1"/>
    </w:pPr>
    <w:rPr>
      <w:b/>
      <w:bCs/>
      <w:sz w:val="36"/>
      <w:szCs w:val="36"/>
    </w:rPr>
  </w:style>
  <w:style w:type="paragraph" w:customStyle="1" w:styleId="b0e8714d-2897-481f-bd36-3b9159238398">
    <w:name w:val="石墨文档小标题"/>
    <w:next w:val="a3"/>
    <w:uiPriority w:val="9"/>
    <w:unhideWhenUsed/>
    <w:qFormat/>
    <w:pPr>
      <w:spacing w:before="260" w:after="260"/>
      <w:outlineLvl w:val="2"/>
    </w:pPr>
    <w:rPr>
      <w:b/>
      <w:bCs/>
      <w:sz w:val="32"/>
      <w:szCs w:val="32"/>
    </w:rPr>
  </w:style>
  <w:style w:type="paragraph" w:customStyle="1" w:styleId="97d1cfa6-1fab-4bb0-931b-4994826b6d20">
    <w:name w:val="石墨文档标题"/>
    <w:next w:val="a3"/>
    <w:uiPriority w:val="9"/>
    <w:unhideWhenUsed/>
    <w:qFormat/>
    <w:pPr>
      <w:spacing w:before="260" w:after="260"/>
      <w:outlineLvl w:val="3"/>
    </w:pPr>
    <w:rPr>
      <w:b/>
      <w:bCs/>
      <w:sz w:val="56"/>
      <w:szCs w:val="56"/>
    </w:rPr>
  </w:style>
  <w:style w:type="paragraph" w:customStyle="1" w:styleId="b569343f-c11d-4ce6-960d-c850aa07cca9">
    <w:name w:val="石墨文档引用"/>
    <w:qFormat/>
    <w:pPr>
      <w:pBdr>
        <w:left w:val="single" w:sz="30" w:space="10" w:color="F0F0F0"/>
      </w:pBdr>
    </w:pPr>
    <w:rPr>
      <w:color w:val="ADADAD"/>
    </w:rPr>
  </w:style>
  <w:style w:type="paragraph" w:default="1" w:styleId="a5fa0fcd-275a-4500-8670-c4248b81e59c">
    <w:name w:val="Normal"/>
    <w:qFormat/>
    <w:pPr>
      <w:widowControl w:val="0"/>
      <w:jc w:val="both"/>
    </w:pPr>
  </w:style>
  <w:style w:type="character" w:default="1" w:styleId="1bbc20b6-b6c8-48ca-b30c-58d00315adfc">
    <w:name w:val="Default Paragraph Font"/>
    <w:uiPriority w:val="1"/>
    <w:semiHidden/>
    <w:unhideWhenUsed/>
  </w:style>
  <w:style w:type="table" w:default="1" w:styleId="33bc3903-70f6-45b3-9666-4fe2f1d4b554">
    <w:name w:val="Normal Table"/>
    <w:uiPriority w:val="99"/>
    <w:semiHidden/>
    <w:unhideWhenUsed/>
    <w:tblPr>
      <w:tblInd w:w="0" w:type="dxa"/>
      <w:tblCellMar>
        <w:top w:w="0" w:type="dxa"/>
        <w:left w:w="108" w:type="dxa"/>
        <w:bottom w:w="0" w:type="dxa"/>
        <w:right w:w="108" w:type="dxa"/>
      </w:tblCellMar>
    </w:tblPr>
  </w:style>
  <w:style w:type="numbering" w:default="1" w:styleId="36d3715d-4f0e-4950-ab29-064854a9d2de">
    <w:name w:val="No List"/>
    <w:uiPriority w:val="99"/>
    <w:semiHidden/>
    <w:unhideWhenUsed/>
  </w:style>
  <w:style w:type="paragraph" w:customStyle="1" w:styleId="6b04b258-ceec-4eba-bf98-567ca855cc22">
    <w:name w:val="石墨文档正文"/>
    <w:qFormat/>
    <w:rPr>
      <w:szCs w:val="22"/>
    </w:rPr>
  </w:style>
  <w:style w:type="paragraph" w:customStyle="1" w:styleId="749623e2-2af1-43a4-bbd9-93183817f7d4">
    <w:name w:val="石墨文档副标题"/>
    <w:qFormat/>
    <w:rPr>
      <w:color w:val="888888"/>
      <w:sz w:val="48"/>
      <w:szCs w:val="48"/>
    </w:rPr>
  </w:style>
  <w:style w:type="paragraph" w:customStyle="1" w:styleId="cfeb73d1-b877-4b9d-8513-387ee073611c">
    <w:name w:val="石墨文档大标题"/>
    <w:next w:val="a3"/>
    <w:uiPriority w:val="9"/>
    <w:unhideWhenUsed/>
    <w:qFormat/>
    <w:pPr>
      <w:spacing w:before="260" w:after="260"/>
      <w:outlineLvl w:val="0"/>
    </w:pPr>
    <w:rPr>
      <w:b/>
      <w:bCs/>
      <w:sz w:val="40"/>
      <w:szCs w:val="40"/>
    </w:rPr>
  </w:style>
  <w:style w:type="paragraph" w:customStyle="1" w:styleId="778fdd3b-0dbd-43b7-921d-9295292aa481">
    <w:name w:val="石墨文档中标题"/>
    <w:next w:val="a3"/>
    <w:uiPriority w:val="9"/>
    <w:unhideWhenUsed/>
    <w:qFormat/>
    <w:pPr>
      <w:spacing w:before="260" w:after="260"/>
      <w:outlineLvl w:val="1"/>
    </w:pPr>
    <w:rPr>
      <w:b/>
      <w:bCs/>
      <w:sz w:val="36"/>
      <w:szCs w:val="36"/>
    </w:rPr>
  </w:style>
  <w:style w:type="paragraph" w:customStyle="1" w:styleId="b9228922-1015-445d-baab-76939e823f4f">
    <w:name w:val="石墨文档小标题"/>
    <w:next w:val="a3"/>
    <w:uiPriority w:val="9"/>
    <w:unhideWhenUsed/>
    <w:qFormat/>
    <w:pPr>
      <w:spacing w:before="260" w:after="260"/>
      <w:outlineLvl w:val="2"/>
    </w:pPr>
    <w:rPr>
      <w:b/>
      <w:bCs/>
      <w:sz w:val="32"/>
      <w:szCs w:val="32"/>
    </w:rPr>
  </w:style>
  <w:style w:type="paragraph" w:customStyle="1" w:styleId="e37edb4d-7a47-44fc-b89a-18c0066bb0bf">
    <w:name w:val="石墨文档标题"/>
    <w:next w:val="a3"/>
    <w:uiPriority w:val="9"/>
    <w:unhideWhenUsed/>
    <w:qFormat/>
    <w:pPr>
      <w:spacing w:before="260" w:after="260"/>
      <w:outlineLvl w:val="3"/>
    </w:pPr>
    <w:rPr>
      <w:b/>
      <w:bCs/>
      <w:sz w:val="56"/>
      <w:szCs w:val="56"/>
    </w:rPr>
  </w:style>
  <w:style w:type="paragraph" w:customStyle="1" w:styleId="43ce41ed-d9ec-48cc-90e0-82793f40cde6">
    <w:name w:val="石墨文档引用"/>
    <w:qFormat/>
    <w:pPr>
      <w:pBdr>
        <w:left w:val="single" w:sz="30" w:space="10" w:color="F0F0F0"/>
      </w:pBdr>
    </w:pPr>
    <w:rPr>
      <w:color w:val="ADADAD"/>
    </w:rPr>
  </w:style>
  <w:style w:type="paragraph" w:default="1" w:styleId="cd5ca73d-d691-4659-b464-763a7cb2eb96">
    <w:name w:val="Normal"/>
    <w:qFormat/>
    <w:pPr>
      <w:widowControl w:val="0"/>
      <w:jc w:val="both"/>
    </w:pPr>
  </w:style>
  <w:style w:type="character" w:default="1" w:styleId="81817aa1-3f2a-469e-bfb5-e277ce52491f">
    <w:name w:val="Default Paragraph Font"/>
    <w:uiPriority w:val="1"/>
    <w:semiHidden/>
    <w:unhideWhenUsed/>
  </w:style>
  <w:style w:type="table" w:default="1" w:styleId="3b96fe7a-df58-4a86-bf38-13c0656fbd29">
    <w:name w:val="Normal Table"/>
    <w:uiPriority w:val="99"/>
    <w:semiHidden/>
    <w:unhideWhenUsed/>
    <w:tblPr>
      <w:tblInd w:w="0" w:type="dxa"/>
      <w:tblCellMar>
        <w:top w:w="0" w:type="dxa"/>
        <w:left w:w="108" w:type="dxa"/>
        <w:bottom w:w="0" w:type="dxa"/>
        <w:right w:w="108" w:type="dxa"/>
      </w:tblCellMar>
    </w:tblPr>
  </w:style>
  <w:style w:type="numbering" w:default="1" w:styleId="d67db924-e79b-4c32-ac45-70fa95c07957">
    <w:name w:val="No List"/>
    <w:uiPriority w:val="99"/>
    <w:semiHidden/>
    <w:unhideWhenUsed/>
  </w:style>
  <w:style w:type="paragraph" w:customStyle="1" w:styleId="6976cabc-684d-4425-8f5e-76b0e488ba50">
    <w:name w:val="石墨文档正文"/>
    <w:qFormat/>
    <w:rPr>
      <w:szCs w:val="22"/>
    </w:rPr>
  </w:style>
  <w:style w:type="paragraph" w:customStyle="1" w:styleId="c6f6e9f2-a46a-4df3-bdbd-2c213d4f806b">
    <w:name w:val="石墨文档副标题"/>
    <w:qFormat/>
    <w:rPr>
      <w:color w:val="888888"/>
      <w:sz w:val="48"/>
      <w:szCs w:val="48"/>
    </w:rPr>
  </w:style>
  <w:style w:type="paragraph" w:customStyle="1" w:styleId="1a034e48-64a2-43fc-abcc-47f20d49273a">
    <w:name w:val="石墨文档大标题"/>
    <w:next w:val="a3"/>
    <w:uiPriority w:val="9"/>
    <w:unhideWhenUsed/>
    <w:qFormat/>
    <w:pPr>
      <w:spacing w:before="260" w:after="260"/>
      <w:outlineLvl w:val="0"/>
    </w:pPr>
    <w:rPr>
      <w:b/>
      <w:bCs/>
      <w:sz w:val="40"/>
      <w:szCs w:val="40"/>
    </w:rPr>
  </w:style>
  <w:style w:type="paragraph" w:customStyle="1" w:styleId="5a0ed6f3-2967-4750-ad68-b246dfc45b33">
    <w:name w:val="石墨文档中标题"/>
    <w:next w:val="a3"/>
    <w:uiPriority w:val="9"/>
    <w:unhideWhenUsed/>
    <w:qFormat/>
    <w:pPr>
      <w:spacing w:before="260" w:after="260"/>
      <w:outlineLvl w:val="1"/>
    </w:pPr>
    <w:rPr>
      <w:b/>
      <w:bCs/>
      <w:sz w:val="36"/>
      <w:szCs w:val="36"/>
    </w:rPr>
  </w:style>
  <w:style w:type="paragraph" w:customStyle="1" w:styleId="dcd4f8bd-ab9e-4b73-8a9b-c56723853b09">
    <w:name w:val="石墨文档小标题"/>
    <w:next w:val="a3"/>
    <w:uiPriority w:val="9"/>
    <w:unhideWhenUsed/>
    <w:qFormat/>
    <w:pPr>
      <w:spacing w:before="260" w:after="260"/>
      <w:outlineLvl w:val="2"/>
    </w:pPr>
    <w:rPr>
      <w:b/>
      <w:bCs/>
      <w:sz w:val="32"/>
      <w:szCs w:val="32"/>
    </w:rPr>
  </w:style>
  <w:style w:type="paragraph" w:customStyle="1" w:styleId="b671f1f5-feea-467c-b849-aee111e3c461">
    <w:name w:val="石墨文档标题"/>
    <w:next w:val="a3"/>
    <w:uiPriority w:val="9"/>
    <w:unhideWhenUsed/>
    <w:qFormat/>
    <w:pPr>
      <w:spacing w:before="260" w:after="260"/>
      <w:outlineLvl w:val="3"/>
    </w:pPr>
    <w:rPr>
      <w:b/>
      <w:bCs/>
      <w:sz w:val="56"/>
      <w:szCs w:val="56"/>
    </w:rPr>
  </w:style>
  <w:style w:type="paragraph" w:customStyle="1" w:styleId="9ef11844-54c9-4fe2-851d-56c427aba6c5">
    <w:name w:val="石墨文档引用"/>
    <w:qFormat/>
    <w:pPr>
      <w:pBdr>
        <w:left w:val="single" w:sz="30" w:space="10" w:color="F0F0F0"/>
      </w:pBdr>
    </w:pPr>
    <w:rPr>
      <w:color w:val="ADADAD"/>
    </w:rPr>
  </w:style>
  <w:style w:type="paragraph" w:default="1" w:styleId="9755a2e8-2c0b-4e56-ab56-3e1a8d59e37f">
    <w:name w:val="Normal"/>
    <w:qFormat/>
    <w:pPr>
      <w:widowControl w:val="0"/>
      <w:jc w:val="both"/>
    </w:pPr>
  </w:style>
  <w:style w:type="character" w:default="1" w:styleId="adc96a6f-cf54-4fca-9104-359e6adaf80c">
    <w:name w:val="Default Paragraph Font"/>
    <w:uiPriority w:val="1"/>
    <w:semiHidden/>
    <w:unhideWhenUsed/>
  </w:style>
  <w:style w:type="table" w:default="1" w:styleId="ac5d4245-366f-482b-af56-9f64e13ff731">
    <w:name w:val="Normal Table"/>
    <w:uiPriority w:val="99"/>
    <w:semiHidden/>
    <w:unhideWhenUsed/>
    <w:tblPr>
      <w:tblInd w:w="0" w:type="dxa"/>
      <w:tblCellMar>
        <w:top w:w="0" w:type="dxa"/>
        <w:left w:w="108" w:type="dxa"/>
        <w:bottom w:w="0" w:type="dxa"/>
        <w:right w:w="108" w:type="dxa"/>
      </w:tblCellMar>
    </w:tblPr>
  </w:style>
  <w:style w:type="numbering" w:default="1" w:styleId="bea9d4b2-12ba-4c02-861b-8300ff49555e">
    <w:name w:val="No List"/>
    <w:uiPriority w:val="99"/>
    <w:semiHidden/>
    <w:unhideWhenUsed/>
  </w:style>
  <w:style w:type="paragraph" w:customStyle="1" w:styleId="390c7dfa-7515-4148-b7b2-da6e2815349c">
    <w:name w:val="石墨文档正文"/>
    <w:qFormat/>
    <w:rPr>
      <w:szCs w:val="22"/>
    </w:rPr>
  </w:style>
  <w:style w:type="paragraph" w:customStyle="1" w:styleId="ec980f95-681e-4229-b83b-90b02833d1f9">
    <w:name w:val="石墨文档副标题"/>
    <w:qFormat/>
    <w:rPr>
      <w:color w:val="888888"/>
      <w:sz w:val="48"/>
      <w:szCs w:val="48"/>
    </w:rPr>
  </w:style>
  <w:style w:type="paragraph" w:customStyle="1" w:styleId="487b0d6a-4812-45d1-a784-96a19de3b48f">
    <w:name w:val="石墨文档大标题"/>
    <w:next w:val="a3"/>
    <w:uiPriority w:val="9"/>
    <w:unhideWhenUsed/>
    <w:qFormat/>
    <w:pPr>
      <w:spacing w:before="260" w:after="260"/>
      <w:outlineLvl w:val="0"/>
    </w:pPr>
    <w:rPr>
      <w:b/>
      <w:bCs/>
      <w:sz w:val="40"/>
      <w:szCs w:val="40"/>
    </w:rPr>
  </w:style>
  <w:style w:type="paragraph" w:customStyle="1" w:styleId="3acc4fc6-29d7-450b-b936-e3f7ca7a8960">
    <w:name w:val="石墨文档中标题"/>
    <w:next w:val="a3"/>
    <w:uiPriority w:val="9"/>
    <w:unhideWhenUsed/>
    <w:qFormat/>
    <w:pPr>
      <w:spacing w:before="260" w:after="260"/>
      <w:outlineLvl w:val="1"/>
    </w:pPr>
    <w:rPr>
      <w:b/>
      <w:bCs/>
      <w:sz w:val="36"/>
      <w:szCs w:val="36"/>
    </w:rPr>
  </w:style>
  <w:style w:type="paragraph" w:customStyle="1" w:styleId="0611d2c1-877e-4359-b481-8b6ee2d77e31">
    <w:name w:val="石墨文档小标题"/>
    <w:next w:val="a3"/>
    <w:uiPriority w:val="9"/>
    <w:unhideWhenUsed/>
    <w:qFormat/>
    <w:pPr>
      <w:spacing w:before="260" w:after="260"/>
      <w:outlineLvl w:val="2"/>
    </w:pPr>
    <w:rPr>
      <w:b/>
      <w:bCs/>
      <w:sz w:val="32"/>
      <w:szCs w:val="32"/>
    </w:rPr>
  </w:style>
  <w:style w:type="paragraph" w:customStyle="1" w:styleId="fdf8d3dc-6eeb-4f60-a818-443d4e29cd99">
    <w:name w:val="石墨文档标题"/>
    <w:next w:val="a3"/>
    <w:uiPriority w:val="9"/>
    <w:unhideWhenUsed/>
    <w:qFormat/>
    <w:pPr>
      <w:spacing w:before="260" w:after="260"/>
      <w:outlineLvl w:val="3"/>
    </w:pPr>
    <w:rPr>
      <w:b/>
      <w:bCs/>
      <w:sz w:val="56"/>
      <w:szCs w:val="56"/>
    </w:rPr>
  </w:style>
  <w:style w:type="paragraph" w:customStyle="1" w:styleId="f289b116-9243-419f-9e88-4ba9421ae515">
    <w:name w:val="石墨文档引用"/>
    <w:qFormat/>
    <w:pPr>
      <w:pBdr>
        <w:left w:val="single" w:sz="30" w:space="10" w:color="F0F0F0"/>
      </w:pBdr>
    </w:pPr>
    <w:rPr>
      <w:color w:val="ADADAD"/>
    </w:rPr>
  </w:style>
  <w:style w:type="paragraph" w:default="1" w:styleId="2d9f23cc-a82c-4d5d-9160-6eb5bd976393">
    <w:name w:val="Normal"/>
    <w:qFormat/>
    <w:pPr>
      <w:widowControl w:val="0"/>
      <w:jc w:val="both"/>
    </w:pPr>
  </w:style>
  <w:style w:type="character" w:default="1" w:styleId="3644e213-d1e5-4a32-bedb-49d9e54881da">
    <w:name w:val="Default Paragraph Font"/>
    <w:uiPriority w:val="1"/>
    <w:semiHidden/>
    <w:unhideWhenUsed/>
  </w:style>
  <w:style w:type="table" w:default="1" w:styleId="4481227d-33f4-460b-a120-f83e3bf400f4">
    <w:name w:val="Normal Table"/>
    <w:uiPriority w:val="99"/>
    <w:semiHidden/>
    <w:unhideWhenUsed/>
    <w:tblPr>
      <w:tblInd w:w="0" w:type="dxa"/>
      <w:tblCellMar>
        <w:top w:w="0" w:type="dxa"/>
        <w:left w:w="108" w:type="dxa"/>
        <w:bottom w:w="0" w:type="dxa"/>
        <w:right w:w="108" w:type="dxa"/>
      </w:tblCellMar>
    </w:tblPr>
  </w:style>
  <w:style w:type="numbering" w:default="1" w:styleId="8a0b5945-3688-4a6b-bac7-8385975bd36d">
    <w:name w:val="No List"/>
    <w:uiPriority w:val="99"/>
    <w:semiHidden/>
    <w:unhideWhenUsed/>
  </w:style>
  <w:style w:type="paragraph" w:customStyle="1" w:styleId="66ad155c-843b-4e58-ae2a-0a6bc1b6e67d">
    <w:name w:val="石墨文档正文"/>
    <w:qFormat/>
    <w:rPr>
      <w:szCs w:val="22"/>
    </w:rPr>
  </w:style>
  <w:style w:type="paragraph" w:customStyle="1" w:styleId="e343a52a-6b36-4b9d-af18-1e27f45b55e0">
    <w:name w:val="石墨文档副标题"/>
    <w:qFormat/>
    <w:rPr>
      <w:color w:val="888888"/>
      <w:sz w:val="48"/>
      <w:szCs w:val="48"/>
    </w:rPr>
  </w:style>
  <w:style w:type="paragraph" w:customStyle="1" w:styleId="3f8ff3fe-06f7-426e-aba7-7aedef84dd44">
    <w:name w:val="石墨文档大标题"/>
    <w:next w:val="a3"/>
    <w:uiPriority w:val="9"/>
    <w:unhideWhenUsed/>
    <w:qFormat/>
    <w:pPr>
      <w:spacing w:before="260" w:after="260"/>
      <w:outlineLvl w:val="0"/>
    </w:pPr>
    <w:rPr>
      <w:b/>
      <w:bCs/>
      <w:sz w:val="40"/>
      <w:szCs w:val="40"/>
    </w:rPr>
  </w:style>
  <w:style w:type="paragraph" w:customStyle="1" w:styleId="dd0a1d6b-a53c-4778-bedc-7dacf5cd9c0a">
    <w:name w:val="石墨文档中标题"/>
    <w:next w:val="a3"/>
    <w:uiPriority w:val="9"/>
    <w:unhideWhenUsed/>
    <w:qFormat/>
    <w:pPr>
      <w:spacing w:before="260" w:after="260"/>
      <w:outlineLvl w:val="1"/>
    </w:pPr>
    <w:rPr>
      <w:b/>
      <w:bCs/>
      <w:sz w:val="36"/>
      <w:szCs w:val="36"/>
    </w:rPr>
  </w:style>
  <w:style w:type="paragraph" w:customStyle="1" w:styleId="52de195d-db5f-4489-b1cf-cd006f6b0426">
    <w:name w:val="石墨文档小标题"/>
    <w:next w:val="a3"/>
    <w:uiPriority w:val="9"/>
    <w:unhideWhenUsed/>
    <w:qFormat/>
    <w:pPr>
      <w:spacing w:before="260" w:after="260"/>
      <w:outlineLvl w:val="2"/>
    </w:pPr>
    <w:rPr>
      <w:b/>
      <w:bCs/>
      <w:sz w:val="32"/>
      <w:szCs w:val="32"/>
    </w:rPr>
  </w:style>
  <w:style w:type="paragraph" w:customStyle="1" w:styleId="12a91556-f52f-4936-adfe-21f3915981ab">
    <w:name w:val="石墨文档标题"/>
    <w:next w:val="a3"/>
    <w:uiPriority w:val="9"/>
    <w:unhideWhenUsed/>
    <w:qFormat/>
    <w:pPr>
      <w:spacing w:before="260" w:after="260"/>
      <w:outlineLvl w:val="3"/>
    </w:pPr>
    <w:rPr>
      <w:b/>
      <w:bCs/>
      <w:sz w:val="56"/>
      <w:szCs w:val="56"/>
    </w:rPr>
  </w:style>
  <w:style w:type="paragraph" w:customStyle="1" w:styleId="249a265b-7616-4216-86de-54f9cff6c46a">
    <w:name w:val="石墨文档引用"/>
    <w:qFormat/>
    <w:pPr>
      <w:pBdr>
        <w:left w:val="single" w:sz="30" w:space="10" w:color="F0F0F0"/>
      </w:pBdr>
    </w:pPr>
    <w:rPr>
      <w:color w:val="ADADAD"/>
    </w:rPr>
  </w:style>
  <w:style w:type="paragraph" w:default="1" w:styleId="49c0de88-e89d-4d95-ad09-099cb506b845">
    <w:name w:val="Normal"/>
    <w:qFormat/>
    <w:pPr>
      <w:widowControl w:val="0"/>
      <w:jc w:val="both"/>
    </w:pPr>
  </w:style>
  <w:style w:type="character" w:default="1" w:styleId="e3f61cc4-c7a4-4b03-89e6-e3609e6e709c">
    <w:name w:val="Default Paragraph Font"/>
    <w:uiPriority w:val="1"/>
    <w:semiHidden/>
    <w:unhideWhenUsed/>
  </w:style>
  <w:style w:type="table" w:default="1" w:styleId="4fed7fcb-d3e3-45b0-9d82-61b7e74fc454">
    <w:name w:val="Normal Table"/>
    <w:uiPriority w:val="99"/>
    <w:semiHidden/>
    <w:unhideWhenUsed/>
    <w:tblPr>
      <w:tblInd w:w="0" w:type="dxa"/>
      <w:tblCellMar>
        <w:top w:w="0" w:type="dxa"/>
        <w:left w:w="108" w:type="dxa"/>
        <w:bottom w:w="0" w:type="dxa"/>
        <w:right w:w="108" w:type="dxa"/>
      </w:tblCellMar>
    </w:tblPr>
  </w:style>
  <w:style w:type="numbering" w:default="1" w:styleId="aed30d4d-d060-426a-be47-dfed90cbdafa">
    <w:name w:val="No List"/>
    <w:uiPriority w:val="99"/>
    <w:semiHidden/>
    <w:unhideWhenUsed/>
  </w:style>
  <w:style w:type="paragraph" w:customStyle="1" w:styleId="c22118f5-3d91-4974-957e-64c935fb7392">
    <w:name w:val="石墨文档正文"/>
    <w:qFormat/>
    <w:rPr>
      <w:szCs w:val="22"/>
    </w:rPr>
  </w:style>
  <w:style w:type="paragraph" w:customStyle="1" w:styleId="f940bc02-bbf4-4d1e-8dfb-9f47103297e9">
    <w:name w:val="石墨文档副标题"/>
    <w:qFormat/>
    <w:rPr>
      <w:color w:val="888888"/>
      <w:sz w:val="48"/>
      <w:szCs w:val="48"/>
    </w:rPr>
  </w:style>
  <w:style w:type="paragraph" w:customStyle="1" w:styleId="38f74289-7fc5-45d0-9f5e-0e72ba420675">
    <w:name w:val="石墨文档大标题"/>
    <w:next w:val="a3"/>
    <w:uiPriority w:val="9"/>
    <w:unhideWhenUsed/>
    <w:qFormat/>
    <w:pPr>
      <w:spacing w:before="260" w:after="260"/>
      <w:outlineLvl w:val="0"/>
    </w:pPr>
    <w:rPr>
      <w:b/>
      <w:bCs/>
      <w:sz w:val="40"/>
      <w:szCs w:val="40"/>
    </w:rPr>
  </w:style>
  <w:style w:type="paragraph" w:customStyle="1" w:styleId="2689fad2-4bba-4376-ad53-56de0a683b42">
    <w:name w:val="石墨文档中标题"/>
    <w:next w:val="a3"/>
    <w:uiPriority w:val="9"/>
    <w:unhideWhenUsed/>
    <w:qFormat/>
    <w:pPr>
      <w:spacing w:before="260" w:after="260"/>
      <w:outlineLvl w:val="1"/>
    </w:pPr>
    <w:rPr>
      <w:b/>
      <w:bCs/>
      <w:sz w:val="36"/>
      <w:szCs w:val="36"/>
    </w:rPr>
  </w:style>
  <w:style w:type="paragraph" w:customStyle="1" w:styleId="0da72b19-cde9-4533-94b3-c726848b9e8d">
    <w:name w:val="石墨文档小标题"/>
    <w:next w:val="a3"/>
    <w:uiPriority w:val="9"/>
    <w:unhideWhenUsed/>
    <w:qFormat/>
    <w:pPr>
      <w:spacing w:before="260" w:after="260"/>
      <w:outlineLvl w:val="2"/>
    </w:pPr>
    <w:rPr>
      <w:b/>
      <w:bCs/>
      <w:sz w:val="32"/>
      <w:szCs w:val="32"/>
    </w:rPr>
  </w:style>
  <w:style w:type="paragraph" w:customStyle="1" w:styleId="2b5f36ce-a10a-4f7d-8302-74e3fafacd35">
    <w:name w:val="石墨文档标题"/>
    <w:next w:val="a3"/>
    <w:uiPriority w:val="9"/>
    <w:unhideWhenUsed/>
    <w:qFormat/>
    <w:pPr>
      <w:spacing w:before="260" w:after="260"/>
      <w:outlineLvl w:val="3"/>
    </w:pPr>
    <w:rPr>
      <w:b/>
      <w:bCs/>
      <w:sz w:val="56"/>
      <w:szCs w:val="56"/>
    </w:rPr>
  </w:style>
  <w:style w:type="paragraph" w:customStyle="1" w:styleId="32f1127c-21b1-4964-a2df-f50ae9a9993a">
    <w:name w:val="石墨文档引用"/>
    <w:qFormat/>
    <w:pPr>
      <w:pBdr>
        <w:left w:val="single" w:sz="30" w:space="10" w:color="F0F0F0"/>
      </w:pBdr>
    </w:pPr>
    <w:rPr>
      <w:color w:val="ADADAD"/>
    </w:rPr>
  </w:style>
  <w:style w:type="paragraph" w:default="1" w:styleId="8dc26636-1f08-4e79-a198-c37f4ca16858">
    <w:name w:val="Normal"/>
    <w:qFormat/>
    <w:pPr>
      <w:widowControl w:val="0"/>
      <w:jc w:val="both"/>
    </w:pPr>
  </w:style>
  <w:style w:type="character" w:default="1" w:styleId="28992fc4-db4f-4926-b7d4-db4dc2e5a3d0">
    <w:name w:val="Default Paragraph Font"/>
    <w:uiPriority w:val="1"/>
    <w:semiHidden/>
    <w:unhideWhenUsed/>
  </w:style>
  <w:style w:type="table" w:default="1" w:styleId="d5bd3489-6055-4ecf-8526-dff58e7c993a">
    <w:name w:val="Normal Table"/>
    <w:uiPriority w:val="99"/>
    <w:semiHidden/>
    <w:unhideWhenUsed/>
    <w:tblPr>
      <w:tblInd w:w="0" w:type="dxa"/>
      <w:tblCellMar>
        <w:top w:w="0" w:type="dxa"/>
        <w:left w:w="108" w:type="dxa"/>
        <w:bottom w:w="0" w:type="dxa"/>
        <w:right w:w="108" w:type="dxa"/>
      </w:tblCellMar>
    </w:tblPr>
  </w:style>
  <w:style w:type="numbering" w:default="1" w:styleId="8dcfcb80-d9ba-40c8-9739-d4f0432c8343">
    <w:name w:val="No List"/>
    <w:uiPriority w:val="99"/>
    <w:semiHidden/>
    <w:unhideWhenUsed/>
  </w:style>
  <w:style w:type="paragraph" w:customStyle="1" w:styleId="57cedf9f-1fab-46d3-8238-7e91d1f37b0d">
    <w:name w:val="石墨文档正文"/>
    <w:qFormat/>
    <w:rPr>
      <w:szCs w:val="22"/>
    </w:rPr>
  </w:style>
  <w:style w:type="paragraph" w:customStyle="1" w:styleId="df1ea93b-9c7b-4d18-a3e7-e841f4be0f10">
    <w:name w:val="石墨文档副标题"/>
    <w:qFormat/>
    <w:rPr>
      <w:color w:val="888888"/>
      <w:sz w:val="48"/>
      <w:szCs w:val="48"/>
    </w:rPr>
  </w:style>
  <w:style w:type="paragraph" w:customStyle="1" w:styleId="e4ace2a0-1e88-43ae-ad7f-4879e730943d">
    <w:name w:val="石墨文档大标题"/>
    <w:next w:val="a3"/>
    <w:uiPriority w:val="9"/>
    <w:unhideWhenUsed/>
    <w:qFormat/>
    <w:pPr>
      <w:spacing w:before="260" w:after="260"/>
      <w:outlineLvl w:val="0"/>
    </w:pPr>
    <w:rPr>
      <w:b/>
      <w:bCs/>
      <w:sz w:val="40"/>
      <w:szCs w:val="40"/>
    </w:rPr>
  </w:style>
  <w:style w:type="paragraph" w:customStyle="1" w:styleId="f96fbe44-937d-437f-8af6-12e3b250ed1b">
    <w:name w:val="石墨文档中标题"/>
    <w:next w:val="a3"/>
    <w:uiPriority w:val="9"/>
    <w:unhideWhenUsed/>
    <w:qFormat/>
    <w:pPr>
      <w:spacing w:before="260" w:after="260"/>
      <w:outlineLvl w:val="1"/>
    </w:pPr>
    <w:rPr>
      <w:b/>
      <w:bCs/>
      <w:sz w:val="36"/>
      <w:szCs w:val="36"/>
    </w:rPr>
  </w:style>
  <w:style w:type="paragraph" w:customStyle="1" w:styleId="a6daebcb-460c-44f4-86c0-2675311d6445">
    <w:name w:val="石墨文档小标题"/>
    <w:next w:val="a3"/>
    <w:uiPriority w:val="9"/>
    <w:unhideWhenUsed/>
    <w:qFormat/>
    <w:pPr>
      <w:spacing w:before="260" w:after="260"/>
      <w:outlineLvl w:val="2"/>
    </w:pPr>
    <w:rPr>
      <w:b/>
      <w:bCs/>
      <w:sz w:val="32"/>
      <w:szCs w:val="32"/>
    </w:rPr>
  </w:style>
  <w:style w:type="paragraph" w:customStyle="1" w:styleId="a3195a29-d46f-4449-a908-b086ed05b611">
    <w:name w:val="石墨文档标题"/>
    <w:next w:val="a3"/>
    <w:uiPriority w:val="9"/>
    <w:unhideWhenUsed/>
    <w:qFormat/>
    <w:pPr>
      <w:spacing w:before="260" w:after="260"/>
      <w:outlineLvl w:val="3"/>
    </w:pPr>
    <w:rPr>
      <w:b/>
      <w:bCs/>
      <w:sz w:val="56"/>
      <w:szCs w:val="56"/>
    </w:rPr>
  </w:style>
  <w:style w:type="paragraph" w:customStyle="1" w:styleId="0f2af8f6-1a65-4aed-9c99-a97d14b6b15b">
    <w:name w:val="石墨文档引用"/>
    <w:qFormat/>
    <w:pPr>
      <w:pBdr>
        <w:left w:val="single" w:sz="30" w:space="10" w:color="F0F0F0"/>
      </w:pBdr>
    </w:pPr>
    <w:rPr>
      <w:color w:val="ADADAD"/>
    </w:rPr>
  </w:style>
  <w:style w:type="paragraph" w:default="1" w:styleId="815f4a47-bf95-44b4-84e0-afccb8b313ca">
    <w:name w:val="Normal"/>
    <w:qFormat/>
    <w:pPr>
      <w:widowControl w:val="0"/>
      <w:jc w:val="both"/>
    </w:pPr>
  </w:style>
  <w:style w:type="character" w:default="1" w:styleId="772c785d-c0d9-46de-8472-6337d65db296">
    <w:name w:val="Default Paragraph Font"/>
    <w:uiPriority w:val="1"/>
    <w:semiHidden/>
    <w:unhideWhenUsed/>
  </w:style>
  <w:style w:type="table" w:default="1" w:styleId="e45a0c5b-0d2d-4cf1-8568-2f567467ef51">
    <w:name w:val="Normal Table"/>
    <w:uiPriority w:val="99"/>
    <w:semiHidden/>
    <w:unhideWhenUsed/>
    <w:tblPr>
      <w:tblInd w:w="0" w:type="dxa"/>
      <w:tblCellMar>
        <w:top w:w="0" w:type="dxa"/>
        <w:left w:w="108" w:type="dxa"/>
        <w:bottom w:w="0" w:type="dxa"/>
        <w:right w:w="108" w:type="dxa"/>
      </w:tblCellMar>
    </w:tblPr>
  </w:style>
  <w:style w:type="numbering" w:default="1" w:styleId="9b35ed20-8a86-4b64-8af4-6b04abfb0004">
    <w:name w:val="No List"/>
    <w:uiPriority w:val="99"/>
    <w:semiHidden/>
    <w:unhideWhenUsed/>
  </w:style>
  <w:style w:type="paragraph" w:customStyle="1" w:styleId="142d6e28-2f30-4764-a390-e3e4a3225777">
    <w:name w:val="石墨文档正文"/>
    <w:qFormat/>
    <w:rPr>
      <w:szCs w:val="22"/>
    </w:rPr>
  </w:style>
  <w:style w:type="paragraph" w:customStyle="1" w:styleId="e1cad12c-7fef-4b08-b8d3-fd9bf74c9db0">
    <w:name w:val="石墨文档副标题"/>
    <w:qFormat/>
    <w:rPr>
      <w:color w:val="888888"/>
      <w:sz w:val="48"/>
      <w:szCs w:val="48"/>
    </w:rPr>
  </w:style>
  <w:style w:type="paragraph" w:customStyle="1" w:styleId="72d0acf1-180f-4d3b-af9e-14440a276ff1">
    <w:name w:val="石墨文档大标题"/>
    <w:next w:val="a3"/>
    <w:uiPriority w:val="9"/>
    <w:unhideWhenUsed/>
    <w:qFormat/>
    <w:pPr>
      <w:spacing w:before="260" w:after="260"/>
      <w:outlineLvl w:val="0"/>
    </w:pPr>
    <w:rPr>
      <w:b/>
      <w:bCs/>
      <w:sz w:val="40"/>
      <w:szCs w:val="40"/>
    </w:rPr>
  </w:style>
  <w:style w:type="paragraph" w:customStyle="1" w:styleId="1cb4b2f7-a458-438b-a2a8-76fa4f42b2d5">
    <w:name w:val="石墨文档中标题"/>
    <w:next w:val="a3"/>
    <w:uiPriority w:val="9"/>
    <w:unhideWhenUsed/>
    <w:qFormat/>
    <w:pPr>
      <w:spacing w:before="260" w:after="260"/>
      <w:outlineLvl w:val="1"/>
    </w:pPr>
    <w:rPr>
      <w:b/>
      <w:bCs/>
      <w:sz w:val="36"/>
      <w:szCs w:val="36"/>
    </w:rPr>
  </w:style>
  <w:style w:type="paragraph" w:customStyle="1" w:styleId="3cce9fb8-9cf3-4ed8-9b76-4651e06339cb">
    <w:name w:val="石墨文档小标题"/>
    <w:next w:val="a3"/>
    <w:uiPriority w:val="9"/>
    <w:unhideWhenUsed/>
    <w:qFormat/>
    <w:pPr>
      <w:spacing w:before="260" w:after="260"/>
      <w:outlineLvl w:val="2"/>
    </w:pPr>
    <w:rPr>
      <w:b/>
      <w:bCs/>
      <w:sz w:val="32"/>
      <w:szCs w:val="32"/>
    </w:rPr>
  </w:style>
  <w:style w:type="paragraph" w:customStyle="1" w:styleId="6c635e34-ee68-435a-b0d6-d76622acb56a">
    <w:name w:val="石墨文档标题"/>
    <w:next w:val="a3"/>
    <w:uiPriority w:val="9"/>
    <w:unhideWhenUsed/>
    <w:qFormat/>
    <w:pPr>
      <w:spacing w:before="260" w:after="260"/>
      <w:outlineLvl w:val="3"/>
    </w:pPr>
    <w:rPr>
      <w:b/>
      <w:bCs/>
      <w:sz w:val="56"/>
      <w:szCs w:val="56"/>
    </w:rPr>
  </w:style>
  <w:style w:type="paragraph" w:customStyle="1" w:styleId="9d43ce77-ff7d-401f-b6e9-14c2d4787cfc">
    <w:name w:val="石墨文档引用"/>
    <w:qFormat/>
    <w:pPr>
      <w:pBdr>
        <w:left w:val="single" w:sz="30" w:space="10" w:color="F0F0F0"/>
      </w:pBdr>
    </w:pPr>
    <w:rPr>
      <w:color w:val="ADADAD"/>
    </w:rPr>
  </w:style>
  <w:style w:type="paragraph" w:default="1" w:styleId="787303d3-59db-4091-91e6-a8b16f50219b">
    <w:name w:val="Normal"/>
    <w:qFormat/>
    <w:pPr>
      <w:widowControl w:val="0"/>
      <w:jc w:val="both"/>
    </w:pPr>
  </w:style>
  <w:style w:type="character" w:default="1" w:styleId="9cc2d0ae-a395-46fe-a969-a257e9bba453">
    <w:name w:val="Default Paragraph Font"/>
    <w:uiPriority w:val="1"/>
    <w:semiHidden/>
    <w:unhideWhenUsed/>
  </w:style>
  <w:style w:type="table" w:default="1" w:styleId="5aa29dd4-d04e-4fc5-9a75-4d30abec83a5">
    <w:name w:val="Normal Table"/>
    <w:uiPriority w:val="99"/>
    <w:semiHidden/>
    <w:unhideWhenUsed/>
    <w:tblPr>
      <w:tblInd w:w="0" w:type="dxa"/>
      <w:tblCellMar>
        <w:top w:w="0" w:type="dxa"/>
        <w:left w:w="108" w:type="dxa"/>
        <w:bottom w:w="0" w:type="dxa"/>
        <w:right w:w="108" w:type="dxa"/>
      </w:tblCellMar>
    </w:tblPr>
  </w:style>
  <w:style w:type="numbering" w:default="1" w:styleId="12edc7be-97e3-427f-aea2-a8bd68dadf20">
    <w:name w:val="No List"/>
    <w:uiPriority w:val="99"/>
    <w:semiHidden/>
    <w:unhideWhenUsed/>
  </w:style>
  <w:style w:type="paragraph" w:customStyle="1" w:styleId="98ea3622-423c-46f4-bf04-ae78553510c0">
    <w:name w:val="石墨文档正文"/>
    <w:qFormat/>
    <w:rPr>
      <w:szCs w:val="22"/>
    </w:rPr>
  </w:style>
  <w:style w:type="paragraph" w:customStyle="1" w:styleId="38e712cd-65b2-4c46-9136-38e63f44f49c">
    <w:name w:val="石墨文档副标题"/>
    <w:qFormat/>
    <w:rPr>
      <w:color w:val="888888"/>
      <w:sz w:val="48"/>
      <w:szCs w:val="48"/>
    </w:rPr>
  </w:style>
  <w:style w:type="paragraph" w:customStyle="1" w:styleId="59e1bb31-50e3-429e-80b8-c2f2863887f3">
    <w:name w:val="石墨文档大标题"/>
    <w:next w:val="a3"/>
    <w:uiPriority w:val="9"/>
    <w:unhideWhenUsed/>
    <w:qFormat/>
    <w:pPr>
      <w:spacing w:before="260" w:after="260"/>
      <w:outlineLvl w:val="0"/>
    </w:pPr>
    <w:rPr>
      <w:b/>
      <w:bCs/>
      <w:sz w:val="40"/>
      <w:szCs w:val="40"/>
    </w:rPr>
  </w:style>
  <w:style w:type="paragraph" w:customStyle="1" w:styleId="35eb6340-9aa4-41bd-8360-022074582879">
    <w:name w:val="石墨文档中标题"/>
    <w:next w:val="a3"/>
    <w:uiPriority w:val="9"/>
    <w:unhideWhenUsed/>
    <w:qFormat/>
    <w:pPr>
      <w:spacing w:before="260" w:after="260"/>
      <w:outlineLvl w:val="1"/>
    </w:pPr>
    <w:rPr>
      <w:b/>
      <w:bCs/>
      <w:sz w:val="36"/>
      <w:szCs w:val="36"/>
    </w:rPr>
  </w:style>
  <w:style w:type="paragraph" w:customStyle="1" w:styleId="1e4b241a-bb05-4726-bcd9-54a60ee3f9a3">
    <w:name w:val="石墨文档小标题"/>
    <w:next w:val="a3"/>
    <w:uiPriority w:val="9"/>
    <w:unhideWhenUsed/>
    <w:qFormat/>
    <w:pPr>
      <w:spacing w:before="260" w:after="260"/>
      <w:outlineLvl w:val="2"/>
    </w:pPr>
    <w:rPr>
      <w:b/>
      <w:bCs/>
      <w:sz w:val="32"/>
      <w:szCs w:val="32"/>
    </w:rPr>
  </w:style>
  <w:style w:type="paragraph" w:customStyle="1" w:styleId="25165856-0265-4ba6-b567-f4b31e97d36e">
    <w:name w:val="石墨文档标题"/>
    <w:next w:val="a3"/>
    <w:uiPriority w:val="9"/>
    <w:unhideWhenUsed/>
    <w:qFormat/>
    <w:pPr>
      <w:spacing w:before="260" w:after="260"/>
      <w:outlineLvl w:val="3"/>
    </w:pPr>
    <w:rPr>
      <w:b/>
      <w:bCs/>
      <w:sz w:val="56"/>
      <w:szCs w:val="56"/>
    </w:rPr>
  </w:style>
  <w:style w:type="paragraph" w:customStyle="1" w:styleId="630c8fc5-26bd-4460-8c89-37c2ff57cad7">
    <w:name w:val="石墨文档引用"/>
    <w:qFormat/>
    <w:pPr>
      <w:pBdr>
        <w:left w:val="single" w:sz="30" w:space="10" w:color="F0F0F0"/>
      </w:pBdr>
    </w:pPr>
    <w:rPr>
      <w:color w:val="ADADAD"/>
    </w:rPr>
  </w:style>
  <w:style w:type="paragraph" w:default="1" w:styleId="92b7bc8d-dde3-4257-85d8-7aed75aa62f7">
    <w:name w:val="Normal"/>
    <w:qFormat/>
    <w:pPr>
      <w:widowControl w:val="0"/>
      <w:jc w:val="both"/>
    </w:pPr>
  </w:style>
  <w:style w:type="character" w:default="1" w:styleId="5a16f799-a973-4616-8654-efa53363d72b">
    <w:name w:val="Default Paragraph Font"/>
    <w:uiPriority w:val="1"/>
    <w:semiHidden/>
    <w:unhideWhenUsed/>
  </w:style>
  <w:style w:type="table" w:default="1" w:styleId="759a6a94-5305-44b7-bed6-6d38e23d97cb">
    <w:name w:val="Normal Table"/>
    <w:uiPriority w:val="99"/>
    <w:semiHidden/>
    <w:unhideWhenUsed/>
    <w:tblPr>
      <w:tblInd w:w="0" w:type="dxa"/>
      <w:tblCellMar>
        <w:top w:w="0" w:type="dxa"/>
        <w:left w:w="108" w:type="dxa"/>
        <w:bottom w:w="0" w:type="dxa"/>
        <w:right w:w="108" w:type="dxa"/>
      </w:tblCellMar>
    </w:tblPr>
  </w:style>
  <w:style w:type="numbering" w:default="1" w:styleId="5151521b-7ada-42ef-a5d8-4a180be18238">
    <w:name w:val="No List"/>
    <w:uiPriority w:val="99"/>
    <w:semiHidden/>
    <w:unhideWhenUsed/>
  </w:style>
  <w:style w:type="paragraph" w:customStyle="1" w:styleId="de6c7019-780e-4426-aebc-7b1c9d27cb81">
    <w:name w:val="石墨文档正文"/>
    <w:qFormat/>
    <w:rPr>
      <w:szCs w:val="22"/>
    </w:rPr>
  </w:style>
  <w:style w:type="paragraph" w:customStyle="1" w:styleId="77d1befd-e70f-441e-8dda-90758b20d363">
    <w:name w:val="石墨文档副标题"/>
    <w:qFormat/>
    <w:rPr>
      <w:color w:val="888888"/>
      <w:sz w:val="48"/>
      <w:szCs w:val="48"/>
    </w:rPr>
  </w:style>
  <w:style w:type="paragraph" w:customStyle="1" w:styleId="eaf66b0f-79b0-4308-becf-4ea5dddd7dc3">
    <w:name w:val="石墨文档大标题"/>
    <w:next w:val="a3"/>
    <w:uiPriority w:val="9"/>
    <w:unhideWhenUsed/>
    <w:qFormat/>
    <w:pPr>
      <w:spacing w:before="260" w:after="260"/>
      <w:outlineLvl w:val="0"/>
    </w:pPr>
    <w:rPr>
      <w:b/>
      <w:bCs/>
      <w:sz w:val="40"/>
      <w:szCs w:val="40"/>
    </w:rPr>
  </w:style>
  <w:style w:type="paragraph" w:customStyle="1" w:styleId="6f655289-3d31-4b2a-b49f-498edd40bde4">
    <w:name w:val="石墨文档中标题"/>
    <w:next w:val="a3"/>
    <w:uiPriority w:val="9"/>
    <w:unhideWhenUsed/>
    <w:qFormat/>
    <w:pPr>
      <w:spacing w:before="260" w:after="260"/>
      <w:outlineLvl w:val="1"/>
    </w:pPr>
    <w:rPr>
      <w:b/>
      <w:bCs/>
      <w:sz w:val="36"/>
      <w:szCs w:val="36"/>
    </w:rPr>
  </w:style>
  <w:style w:type="paragraph" w:customStyle="1" w:styleId="007af871-1e31-4d9e-aa11-72939afd6bb6">
    <w:name w:val="石墨文档小标题"/>
    <w:next w:val="a3"/>
    <w:uiPriority w:val="9"/>
    <w:unhideWhenUsed/>
    <w:qFormat/>
    <w:pPr>
      <w:spacing w:before="260" w:after="260"/>
      <w:outlineLvl w:val="2"/>
    </w:pPr>
    <w:rPr>
      <w:b/>
      <w:bCs/>
      <w:sz w:val="32"/>
      <w:szCs w:val="32"/>
    </w:rPr>
  </w:style>
  <w:style w:type="paragraph" w:customStyle="1" w:styleId="676582bf-5f17-49ff-acd2-dad474851fc5">
    <w:name w:val="石墨文档标题"/>
    <w:next w:val="a3"/>
    <w:uiPriority w:val="9"/>
    <w:unhideWhenUsed/>
    <w:qFormat/>
    <w:pPr>
      <w:spacing w:before="260" w:after="260"/>
      <w:outlineLvl w:val="3"/>
    </w:pPr>
    <w:rPr>
      <w:b/>
      <w:bCs/>
      <w:sz w:val="56"/>
      <w:szCs w:val="56"/>
    </w:rPr>
  </w:style>
  <w:style w:type="paragraph" w:customStyle="1" w:styleId="2a620275-1b2d-42b9-a9e1-3a7c7f6fda52">
    <w:name w:val="石墨文档引用"/>
    <w:qFormat/>
    <w:pPr>
      <w:pBdr>
        <w:left w:val="single" w:sz="30" w:space="10" w:color="F0F0F0"/>
      </w:pBdr>
    </w:pPr>
    <w:rPr>
      <w:color w:val="ADADAD"/>
    </w:rPr>
  </w:style>
  <w:style w:type="paragraph" w:default="1" w:styleId="fa49e7f7-257c-4813-8e92-75e3b6919d98">
    <w:name w:val="Normal"/>
    <w:qFormat/>
    <w:pPr>
      <w:widowControl w:val="0"/>
      <w:jc w:val="both"/>
    </w:pPr>
  </w:style>
  <w:style w:type="character" w:default="1" w:styleId="c37d3773-9002-477e-8ecc-82b11aadcbd8">
    <w:name w:val="Default Paragraph Font"/>
    <w:uiPriority w:val="1"/>
    <w:semiHidden/>
    <w:unhideWhenUsed/>
  </w:style>
  <w:style w:type="table" w:default="1" w:styleId="08be72d6-5ca4-4abb-85eb-f0dc28cb9249">
    <w:name w:val="Normal Table"/>
    <w:uiPriority w:val="99"/>
    <w:semiHidden/>
    <w:unhideWhenUsed/>
    <w:tblPr>
      <w:tblInd w:w="0" w:type="dxa"/>
      <w:tblCellMar>
        <w:top w:w="0" w:type="dxa"/>
        <w:left w:w="108" w:type="dxa"/>
        <w:bottom w:w="0" w:type="dxa"/>
        <w:right w:w="108" w:type="dxa"/>
      </w:tblCellMar>
    </w:tblPr>
  </w:style>
  <w:style w:type="numbering" w:default="1" w:styleId="76e6530b-6ddc-4102-8560-590b9e5a7b02">
    <w:name w:val="No List"/>
    <w:uiPriority w:val="99"/>
    <w:semiHidden/>
    <w:unhideWhenUsed/>
  </w:style>
  <w:style w:type="paragraph" w:customStyle="1" w:styleId="72835f38-e723-41da-ac94-f6f173e1e468">
    <w:name w:val="石墨文档正文"/>
    <w:qFormat/>
    <w:rPr>
      <w:szCs w:val="22"/>
    </w:rPr>
  </w:style>
  <w:style w:type="paragraph" w:customStyle="1" w:styleId="10f3be13-dd10-4164-8db4-7617fca1d778">
    <w:name w:val="石墨文档副标题"/>
    <w:qFormat/>
    <w:rPr>
      <w:color w:val="888888"/>
      <w:sz w:val="48"/>
      <w:szCs w:val="48"/>
    </w:rPr>
  </w:style>
  <w:style w:type="paragraph" w:customStyle="1" w:styleId="5fc74efd-3a5b-4a28-ae71-73449f24724e">
    <w:name w:val="石墨文档大标题"/>
    <w:next w:val="a3"/>
    <w:uiPriority w:val="9"/>
    <w:unhideWhenUsed/>
    <w:qFormat/>
    <w:pPr>
      <w:spacing w:before="260" w:after="260"/>
      <w:outlineLvl w:val="0"/>
    </w:pPr>
    <w:rPr>
      <w:b/>
      <w:bCs/>
      <w:sz w:val="40"/>
      <w:szCs w:val="40"/>
    </w:rPr>
  </w:style>
  <w:style w:type="paragraph" w:customStyle="1" w:styleId="4acf5c84-aea9-40dd-afb5-d5ee5b335ae9">
    <w:name w:val="石墨文档中标题"/>
    <w:next w:val="a3"/>
    <w:uiPriority w:val="9"/>
    <w:unhideWhenUsed/>
    <w:qFormat/>
    <w:pPr>
      <w:spacing w:before="260" w:after="260"/>
      <w:outlineLvl w:val="1"/>
    </w:pPr>
    <w:rPr>
      <w:b/>
      <w:bCs/>
      <w:sz w:val="36"/>
      <w:szCs w:val="36"/>
    </w:rPr>
  </w:style>
  <w:style w:type="paragraph" w:customStyle="1" w:styleId="50de3fa0-ffa5-4efb-aed9-ae8533525bc2">
    <w:name w:val="石墨文档小标题"/>
    <w:next w:val="a3"/>
    <w:uiPriority w:val="9"/>
    <w:unhideWhenUsed/>
    <w:qFormat/>
    <w:pPr>
      <w:spacing w:before="260" w:after="260"/>
      <w:outlineLvl w:val="2"/>
    </w:pPr>
    <w:rPr>
      <w:b/>
      <w:bCs/>
      <w:sz w:val="32"/>
      <w:szCs w:val="32"/>
    </w:rPr>
  </w:style>
  <w:style w:type="paragraph" w:customStyle="1" w:styleId="77549073-1afc-4f5f-98e5-a1c10853ccac">
    <w:name w:val="石墨文档标题"/>
    <w:next w:val="a3"/>
    <w:uiPriority w:val="9"/>
    <w:unhideWhenUsed/>
    <w:qFormat/>
    <w:pPr>
      <w:spacing w:before="260" w:after="260"/>
      <w:outlineLvl w:val="3"/>
    </w:pPr>
    <w:rPr>
      <w:b/>
      <w:bCs/>
      <w:sz w:val="56"/>
      <w:szCs w:val="56"/>
    </w:rPr>
  </w:style>
  <w:style w:type="paragraph" w:customStyle="1" w:styleId="a6f6122a-411b-4ecf-bbb4-82082557120d">
    <w:name w:val="石墨文档引用"/>
    <w:qFormat/>
    <w:pPr>
      <w:pBdr>
        <w:left w:val="single" w:sz="30" w:space="10" w:color="F0F0F0"/>
      </w:pBdr>
    </w:pPr>
    <w:rPr>
      <w:color w:val="ADADAD"/>
    </w:rPr>
  </w:style>
  <w:style w:type="paragraph" w:default="1" w:styleId="c902167d-0f23-4f7b-a844-2d2c0008f00e">
    <w:name w:val="Normal"/>
    <w:qFormat/>
    <w:pPr>
      <w:widowControl w:val="0"/>
      <w:jc w:val="both"/>
    </w:pPr>
  </w:style>
  <w:style w:type="character" w:default="1" w:styleId="ecaf071a-8cce-45b4-8dac-c0e2b7949c6b">
    <w:name w:val="Default Paragraph Font"/>
    <w:uiPriority w:val="1"/>
    <w:semiHidden/>
    <w:unhideWhenUsed/>
  </w:style>
  <w:style w:type="table" w:default="1" w:styleId="67b3ff31-3bd4-49b7-ba46-1aa13275ba97">
    <w:name w:val="Normal Table"/>
    <w:uiPriority w:val="99"/>
    <w:semiHidden/>
    <w:unhideWhenUsed/>
    <w:tblPr>
      <w:tblInd w:w="0" w:type="dxa"/>
      <w:tblCellMar>
        <w:top w:w="0" w:type="dxa"/>
        <w:left w:w="108" w:type="dxa"/>
        <w:bottom w:w="0" w:type="dxa"/>
        <w:right w:w="108" w:type="dxa"/>
      </w:tblCellMar>
    </w:tblPr>
  </w:style>
  <w:style w:type="numbering" w:default="1" w:styleId="7705e441-2f70-420d-81ee-0ba9cae7126f">
    <w:name w:val="No List"/>
    <w:uiPriority w:val="99"/>
    <w:semiHidden/>
    <w:unhideWhenUsed/>
  </w:style>
  <w:style w:type="paragraph" w:customStyle="1" w:styleId="8bb9ce4c-67b3-404d-83d5-bc3bb4ee1071">
    <w:name w:val="石墨文档正文"/>
    <w:qFormat/>
    <w:rPr>
      <w:szCs w:val="22"/>
    </w:rPr>
  </w:style>
  <w:style w:type="paragraph" w:customStyle="1" w:styleId="044326e3-0f51-4fed-b7a8-6c921fe45d90">
    <w:name w:val="石墨文档副标题"/>
    <w:qFormat/>
    <w:rPr>
      <w:color w:val="888888"/>
      <w:sz w:val="48"/>
      <w:szCs w:val="48"/>
    </w:rPr>
  </w:style>
  <w:style w:type="paragraph" w:customStyle="1" w:styleId="f4328a45-83e5-47a1-bc98-97438d7560c0">
    <w:name w:val="石墨文档大标题"/>
    <w:next w:val="a3"/>
    <w:uiPriority w:val="9"/>
    <w:unhideWhenUsed/>
    <w:qFormat/>
    <w:pPr>
      <w:spacing w:before="260" w:after="260"/>
      <w:outlineLvl w:val="0"/>
    </w:pPr>
    <w:rPr>
      <w:b/>
      <w:bCs/>
      <w:sz w:val="40"/>
      <w:szCs w:val="40"/>
    </w:rPr>
  </w:style>
  <w:style w:type="paragraph" w:customStyle="1" w:styleId="31aea222-e9fb-43a6-8f7d-244d010fe8b9">
    <w:name w:val="石墨文档中标题"/>
    <w:next w:val="a3"/>
    <w:uiPriority w:val="9"/>
    <w:unhideWhenUsed/>
    <w:qFormat/>
    <w:pPr>
      <w:spacing w:before="260" w:after="260"/>
      <w:outlineLvl w:val="1"/>
    </w:pPr>
    <w:rPr>
      <w:b/>
      <w:bCs/>
      <w:sz w:val="36"/>
      <w:szCs w:val="36"/>
    </w:rPr>
  </w:style>
  <w:style w:type="paragraph" w:customStyle="1" w:styleId="f32ed175-8164-4b0b-977f-7f970b8fc933">
    <w:name w:val="石墨文档小标题"/>
    <w:next w:val="a3"/>
    <w:uiPriority w:val="9"/>
    <w:unhideWhenUsed/>
    <w:qFormat/>
    <w:pPr>
      <w:spacing w:before="260" w:after="260"/>
      <w:outlineLvl w:val="2"/>
    </w:pPr>
    <w:rPr>
      <w:b/>
      <w:bCs/>
      <w:sz w:val="32"/>
      <w:szCs w:val="32"/>
    </w:rPr>
  </w:style>
  <w:style w:type="paragraph" w:customStyle="1" w:styleId="c046eeb2-7d07-425e-a591-0b1a7b66ce4e">
    <w:name w:val="石墨文档标题"/>
    <w:next w:val="a3"/>
    <w:uiPriority w:val="9"/>
    <w:unhideWhenUsed/>
    <w:qFormat/>
    <w:pPr>
      <w:spacing w:before="260" w:after="260"/>
      <w:outlineLvl w:val="3"/>
    </w:pPr>
    <w:rPr>
      <w:b/>
      <w:bCs/>
      <w:sz w:val="56"/>
      <w:szCs w:val="56"/>
    </w:rPr>
  </w:style>
  <w:style w:type="paragraph" w:customStyle="1" w:styleId="1d522c10-ab76-4df9-98a5-45432efd1308">
    <w:name w:val="石墨文档引用"/>
    <w:qFormat/>
    <w:pPr>
      <w:pBdr>
        <w:left w:val="single" w:sz="30" w:space="10" w:color="F0F0F0"/>
      </w:pBdr>
    </w:pPr>
    <w:rPr>
      <w:color w:val="ADADAD"/>
    </w:rPr>
  </w:style>
  <w:style w:type="paragraph" w:default="1" w:styleId="ae6e3e12-91e6-488e-a869-bdc304a7f2b3">
    <w:name w:val="Normal"/>
    <w:qFormat/>
    <w:pPr>
      <w:widowControl w:val="0"/>
      <w:jc w:val="both"/>
    </w:pPr>
  </w:style>
  <w:style w:type="character" w:default="1" w:styleId="94192e8c-3b7b-4d5b-a3f4-de7c8ef1988e">
    <w:name w:val="Default Paragraph Font"/>
    <w:uiPriority w:val="1"/>
    <w:semiHidden/>
    <w:unhideWhenUsed/>
  </w:style>
  <w:style w:type="table" w:default="1" w:styleId="b806da04-694c-4636-95b1-e156075767e6">
    <w:name w:val="Normal Table"/>
    <w:uiPriority w:val="99"/>
    <w:semiHidden/>
    <w:unhideWhenUsed/>
    <w:tblPr>
      <w:tblInd w:w="0" w:type="dxa"/>
      <w:tblCellMar>
        <w:top w:w="0" w:type="dxa"/>
        <w:left w:w="108" w:type="dxa"/>
        <w:bottom w:w="0" w:type="dxa"/>
        <w:right w:w="108" w:type="dxa"/>
      </w:tblCellMar>
    </w:tblPr>
  </w:style>
  <w:style w:type="numbering" w:default="1" w:styleId="8f4ebc83-b4a3-42e1-a54f-424f9d83c5d6">
    <w:name w:val="No List"/>
    <w:uiPriority w:val="99"/>
    <w:semiHidden/>
    <w:unhideWhenUsed/>
  </w:style>
  <w:style w:type="paragraph" w:customStyle="1" w:styleId="3716593f-ae01-4d44-bc05-0d639cb5b8dd">
    <w:name w:val="石墨文档正文"/>
    <w:qFormat/>
    <w:rPr>
      <w:szCs w:val="22"/>
    </w:rPr>
  </w:style>
  <w:style w:type="paragraph" w:customStyle="1" w:styleId="96ade0e0-f82a-4123-a888-0788d42742cb">
    <w:name w:val="石墨文档副标题"/>
    <w:qFormat/>
    <w:rPr>
      <w:color w:val="888888"/>
      <w:sz w:val="48"/>
      <w:szCs w:val="48"/>
    </w:rPr>
  </w:style>
  <w:style w:type="paragraph" w:customStyle="1" w:styleId="0e6436b5-96f7-44b7-a998-1b40fdb44b3a">
    <w:name w:val="石墨文档大标题"/>
    <w:next w:val="a3"/>
    <w:uiPriority w:val="9"/>
    <w:unhideWhenUsed/>
    <w:qFormat/>
    <w:pPr>
      <w:spacing w:before="260" w:after="260"/>
      <w:outlineLvl w:val="0"/>
    </w:pPr>
    <w:rPr>
      <w:b/>
      <w:bCs/>
      <w:sz w:val="40"/>
      <w:szCs w:val="40"/>
    </w:rPr>
  </w:style>
  <w:style w:type="paragraph" w:customStyle="1" w:styleId="4eea0ae5-120b-4eda-b6a7-ca5f561bc43d">
    <w:name w:val="石墨文档中标题"/>
    <w:next w:val="a3"/>
    <w:uiPriority w:val="9"/>
    <w:unhideWhenUsed/>
    <w:qFormat/>
    <w:pPr>
      <w:spacing w:before="260" w:after="260"/>
      <w:outlineLvl w:val="1"/>
    </w:pPr>
    <w:rPr>
      <w:b/>
      <w:bCs/>
      <w:sz w:val="36"/>
      <w:szCs w:val="36"/>
    </w:rPr>
  </w:style>
  <w:style w:type="paragraph" w:customStyle="1" w:styleId="e265b543-5223-40b6-ab7c-87590933ccc5">
    <w:name w:val="石墨文档小标题"/>
    <w:next w:val="a3"/>
    <w:uiPriority w:val="9"/>
    <w:unhideWhenUsed/>
    <w:qFormat/>
    <w:pPr>
      <w:spacing w:before="260" w:after="260"/>
      <w:outlineLvl w:val="2"/>
    </w:pPr>
    <w:rPr>
      <w:b/>
      <w:bCs/>
      <w:sz w:val="32"/>
      <w:szCs w:val="32"/>
    </w:rPr>
  </w:style>
  <w:style w:type="paragraph" w:customStyle="1" w:styleId="80ba770d-c78c-4a74-a713-39d190025148">
    <w:name w:val="石墨文档标题"/>
    <w:next w:val="a3"/>
    <w:uiPriority w:val="9"/>
    <w:unhideWhenUsed/>
    <w:qFormat/>
    <w:pPr>
      <w:spacing w:before="260" w:after="260"/>
      <w:outlineLvl w:val="3"/>
    </w:pPr>
    <w:rPr>
      <w:b/>
      <w:bCs/>
      <w:sz w:val="56"/>
      <w:szCs w:val="56"/>
    </w:rPr>
  </w:style>
  <w:style w:type="paragraph" w:customStyle="1" w:styleId="af22dd55-8639-48dd-8825-7ab6a0d06499">
    <w:name w:val="石墨文档引用"/>
    <w:qFormat/>
    <w:pPr>
      <w:pBdr>
        <w:left w:val="single" w:sz="30" w:space="10" w:color="F0F0F0"/>
      </w:pBdr>
    </w:pPr>
    <w:rPr>
      <w:color w:val="ADADAD"/>
    </w:rPr>
  </w:style>
  <w:style w:type="paragraph" w:default="1" w:styleId="db5c36fa-9067-4fbc-9529-3f58325418ee">
    <w:name w:val="Normal"/>
    <w:qFormat/>
    <w:pPr>
      <w:widowControl w:val="0"/>
      <w:jc w:val="both"/>
    </w:pPr>
  </w:style>
  <w:style w:type="character" w:default="1" w:styleId="d3404010-82ef-4051-9287-221076834a28">
    <w:name w:val="Default Paragraph Font"/>
    <w:uiPriority w:val="1"/>
    <w:semiHidden/>
    <w:unhideWhenUsed/>
  </w:style>
  <w:style w:type="table" w:default="1" w:styleId="9d14d1be-3a47-4444-81de-b4e07f2fee16">
    <w:name w:val="Normal Table"/>
    <w:uiPriority w:val="99"/>
    <w:semiHidden/>
    <w:unhideWhenUsed/>
    <w:tblPr>
      <w:tblInd w:w="0" w:type="dxa"/>
      <w:tblCellMar>
        <w:top w:w="0" w:type="dxa"/>
        <w:left w:w="108" w:type="dxa"/>
        <w:bottom w:w="0" w:type="dxa"/>
        <w:right w:w="108" w:type="dxa"/>
      </w:tblCellMar>
    </w:tblPr>
  </w:style>
  <w:style w:type="numbering" w:default="1" w:styleId="6c0ece0a-41fb-42dd-b65d-86b79a7f5814">
    <w:name w:val="No List"/>
    <w:uiPriority w:val="99"/>
    <w:semiHidden/>
    <w:unhideWhenUsed/>
  </w:style>
  <w:style w:type="paragraph" w:customStyle="1" w:styleId="cca7882f-a5ad-492f-8380-da535e04d659">
    <w:name w:val="石墨文档正文"/>
    <w:qFormat/>
    <w:rPr>
      <w:szCs w:val="22"/>
    </w:rPr>
  </w:style>
  <w:style w:type="paragraph" w:customStyle="1" w:styleId="38e4c204-a011-4e36-b327-ec54727986d1">
    <w:name w:val="石墨文档副标题"/>
    <w:qFormat/>
    <w:rPr>
      <w:color w:val="888888"/>
      <w:sz w:val="48"/>
      <w:szCs w:val="48"/>
    </w:rPr>
  </w:style>
  <w:style w:type="paragraph" w:customStyle="1" w:styleId="0a839c93-3d89-4233-af76-0fddb7c8d8e7">
    <w:name w:val="石墨文档大标题"/>
    <w:next w:val="a3"/>
    <w:uiPriority w:val="9"/>
    <w:unhideWhenUsed/>
    <w:qFormat/>
    <w:pPr>
      <w:spacing w:before="260" w:after="260"/>
      <w:outlineLvl w:val="0"/>
    </w:pPr>
    <w:rPr>
      <w:b/>
      <w:bCs/>
      <w:sz w:val="40"/>
      <w:szCs w:val="40"/>
    </w:rPr>
  </w:style>
  <w:style w:type="paragraph" w:customStyle="1" w:styleId="b6d4a72c-9d69-4e6f-998c-a62057cb7fd3">
    <w:name w:val="石墨文档中标题"/>
    <w:next w:val="a3"/>
    <w:uiPriority w:val="9"/>
    <w:unhideWhenUsed/>
    <w:qFormat/>
    <w:pPr>
      <w:spacing w:before="260" w:after="260"/>
      <w:outlineLvl w:val="1"/>
    </w:pPr>
    <w:rPr>
      <w:b/>
      <w:bCs/>
      <w:sz w:val="36"/>
      <w:szCs w:val="36"/>
    </w:rPr>
  </w:style>
  <w:style w:type="paragraph" w:customStyle="1" w:styleId="864706b2-1bc8-48f2-ac74-27c39dc18e8f">
    <w:name w:val="石墨文档小标题"/>
    <w:next w:val="a3"/>
    <w:uiPriority w:val="9"/>
    <w:unhideWhenUsed/>
    <w:qFormat/>
    <w:pPr>
      <w:spacing w:before="260" w:after="260"/>
      <w:outlineLvl w:val="2"/>
    </w:pPr>
    <w:rPr>
      <w:b/>
      <w:bCs/>
      <w:sz w:val="32"/>
      <w:szCs w:val="32"/>
    </w:rPr>
  </w:style>
  <w:style w:type="paragraph" w:customStyle="1" w:styleId="21b22d74-48bf-4ff0-b127-ed8f6b367545">
    <w:name w:val="石墨文档标题"/>
    <w:next w:val="a3"/>
    <w:uiPriority w:val="9"/>
    <w:unhideWhenUsed/>
    <w:qFormat/>
    <w:pPr>
      <w:spacing w:before="260" w:after="260"/>
      <w:outlineLvl w:val="3"/>
    </w:pPr>
    <w:rPr>
      <w:b/>
      <w:bCs/>
      <w:sz w:val="56"/>
      <w:szCs w:val="56"/>
    </w:rPr>
  </w:style>
  <w:style w:type="paragraph" w:customStyle="1" w:styleId="be69adf5-ed7b-4b61-a95c-347b5b423075">
    <w:name w:val="石墨文档引用"/>
    <w:qFormat/>
    <w:pPr>
      <w:pBdr>
        <w:left w:val="single" w:sz="30" w:space="10" w:color="F0F0F0"/>
      </w:pBdr>
    </w:pPr>
    <w:rPr>
      <w:color w:val="ADADAD"/>
    </w:rPr>
  </w:style>
  <w:style w:type="paragraph" w:default="1" w:styleId="eda4b44b-bb22-4520-9d2a-ee87720a3123">
    <w:name w:val="Normal"/>
    <w:qFormat/>
    <w:pPr>
      <w:widowControl w:val="0"/>
      <w:jc w:val="both"/>
    </w:pPr>
  </w:style>
  <w:style w:type="character" w:default="1" w:styleId="bebc1a75-b829-4538-9df0-b70e613704e0">
    <w:name w:val="Default Paragraph Font"/>
    <w:uiPriority w:val="1"/>
    <w:semiHidden/>
    <w:unhideWhenUsed/>
  </w:style>
  <w:style w:type="table" w:default="1" w:styleId="abc4fc71-e86d-4803-9936-b969f8ac9994">
    <w:name w:val="Normal Table"/>
    <w:uiPriority w:val="99"/>
    <w:semiHidden/>
    <w:unhideWhenUsed/>
    <w:tblPr>
      <w:tblInd w:w="0" w:type="dxa"/>
      <w:tblCellMar>
        <w:top w:w="0" w:type="dxa"/>
        <w:left w:w="108" w:type="dxa"/>
        <w:bottom w:w="0" w:type="dxa"/>
        <w:right w:w="108" w:type="dxa"/>
      </w:tblCellMar>
    </w:tblPr>
  </w:style>
  <w:style w:type="numbering" w:default="1" w:styleId="58daaad9-d739-4115-843f-c6d76e578cc4">
    <w:name w:val="No List"/>
    <w:uiPriority w:val="99"/>
    <w:semiHidden/>
    <w:unhideWhenUsed/>
  </w:style>
  <w:style w:type="paragraph" w:customStyle="1" w:styleId="8cd55521-91ec-4244-8791-94f1a81b5186">
    <w:name w:val="石墨文档正文"/>
    <w:qFormat/>
    <w:rPr>
      <w:szCs w:val="22"/>
    </w:rPr>
  </w:style>
  <w:style w:type="paragraph" w:customStyle="1" w:styleId="68ea255e-403d-4360-9fed-fd9bf8a33262">
    <w:name w:val="石墨文档副标题"/>
    <w:qFormat/>
    <w:rPr>
      <w:color w:val="888888"/>
      <w:sz w:val="48"/>
      <w:szCs w:val="48"/>
    </w:rPr>
  </w:style>
  <w:style w:type="paragraph" w:customStyle="1" w:styleId="80d843d1-db18-47f9-8cf0-f3828f12c799">
    <w:name w:val="石墨文档大标题"/>
    <w:next w:val="a3"/>
    <w:uiPriority w:val="9"/>
    <w:unhideWhenUsed/>
    <w:qFormat/>
    <w:pPr>
      <w:spacing w:before="260" w:after="260"/>
      <w:outlineLvl w:val="0"/>
    </w:pPr>
    <w:rPr>
      <w:b/>
      <w:bCs/>
      <w:sz w:val="40"/>
      <w:szCs w:val="40"/>
    </w:rPr>
  </w:style>
  <w:style w:type="paragraph" w:customStyle="1" w:styleId="9dfabe25-ceb3-436c-802e-81ccf7580105">
    <w:name w:val="石墨文档中标题"/>
    <w:next w:val="a3"/>
    <w:uiPriority w:val="9"/>
    <w:unhideWhenUsed/>
    <w:qFormat/>
    <w:pPr>
      <w:spacing w:before="260" w:after="260"/>
      <w:outlineLvl w:val="1"/>
    </w:pPr>
    <w:rPr>
      <w:b/>
      <w:bCs/>
      <w:sz w:val="36"/>
      <w:szCs w:val="36"/>
    </w:rPr>
  </w:style>
  <w:style w:type="paragraph" w:customStyle="1" w:styleId="7a3265c9-6a45-463d-875a-72634e1d4681">
    <w:name w:val="石墨文档小标题"/>
    <w:next w:val="a3"/>
    <w:uiPriority w:val="9"/>
    <w:unhideWhenUsed/>
    <w:qFormat/>
    <w:pPr>
      <w:spacing w:before="260" w:after="260"/>
      <w:outlineLvl w:val="2"/>
    </w:pPr>
    <w:rPr>
      <w:b/>
      <w:bCs/>
      <w:sz w:val="32"/>
      <w:szCs w:val="32"/>
    </w:rPr>
  </w:style>
  <w:style w:type="paragraph" w:customStyle="1" w:styleId="030224b0-5e78-49ab-8dcf-011df3072b8f">
    <w:name w:val="石墨文档标题"/>
    <w:next w:val="a3"/>
    <w:uiPriority w:val="9"/>
    <w:unhideWhenUsed/>
    <w:qFormat/>
    <w:pPr>
      <w:spacing w:before="260" w:after="260"/>
      <w:outlineLvl w:val="3"/>
    </w:pPr>
    <w:rPr>
      <w:b/>
      <w:bCs/>
      <w:sz w:val="56"/>
      <w:szCs w:val="56"/>
    </w:rPr>
  </w:style>
  <w:style w:type="paragraph" w:customStyle="1" w:styleId="17f5194b-be8b-4f44-a10f-7c460699e973">
    <w:name w:val="石墨文档引用"/>
    <w:qFormat/>
    <w:pPr>
      <w:pBdr>
        <w:left w:val="single" w:sz="30" w:space="10" w:color="F0F0F0"/>
      </w:pBdr>
    </w:pPr>
    <w:rPr>
      <w:color w:val="ADADAD"/>
    </w:rPr>
  </w:style>
  <w:style w:type="paragraph" w:default="1" w:styleId="971d05b5-245a-44e1-a0a8-0df3bf280874">
    <w:name w:val="Normal"/>
    <w:qFormat/>
    <w:pPr>
      <w:widowControl w:val="0"/>
      <w:jc w:val="both"/>
    </w:pPr>
  </w:style>
  <w:style w:type="character" w:default="1" w:styleId="1c78ab2c-2414-4679-b897-6918444f2b33">
    <w:name w:val="Default Paragraph Font"/>
    <w:uiPriority w:val="1"/>
    <w:semiHidden/>
    <w:unhideWhenUsed/>
  </w:style>
  <w:style w:type="table" w:default="1" w:styleId="aa5d59e8-8e46-4179-a2e4-e5defed1611c">
    <w:name w:val="Normal Table"/>
    <w:uiPriority w:val="99"/>
    <w:semiHidden/>
    <w:unhideWhenUsed/>
    <w:tblPr>
      <w:tblInd w:w="0" w:type="dxa"/>
      <w:tblCellMar>
        <w:top w:w="0" w:type="dxa"/>
        <w:left w:w="108" w:type="dxa"/>
        <w:bottom w:w="0" w:type="dxa"/>
        <w:right w:w="108" w:type="dxa"/>
      </w:tblCellMar>
    </w:tblPr>
  </w:style>
  <w:style w:type="numbering" w:default="1" w:styleId="5ff7a0c4-3c7f-48a6-b4e2-e115e2ced258">
    <w:name w:val="No List"/>
    <w:uiPriority w:val="99"/>
    <w:semiHidden/>
    <w:unhideWhenUsed/>
  </w:style>
  <w:style w:type="paragraph" w:customStyle="1" w:styleId="ac1d809f-4751-419d-ba0c-918918979da5">
    <w:name w:val="石墨文档正文"/>
    <w:qFormat/>
    <w:rPr>
      <w:szCs w:val="22"/>
    </w:rPr>
  </w:style>
  <w:style w:type="paragraph" w:customStyle="1" w:styleId="9cd72c2d-2d28-4d67-8227-1297ac82b72c">
    <w:name w:val="石墨文档副标题"/>
    <w:qFormat/>
    <w:rPr>
      <w:color w:val="888888"/>
      <w:sz w:val="48"/>
      <w:szCs w:val="48"/>
    </w:rPr>
  </w:style>
  <w:style w:type="paragraph" w:customStyle="1" w:styleId="cfd5ad0b-fbaa-4952-b1a3-f5820722db21">
    <w:name w:val="石墨文档大标题"/>
    <w:next w:val="a3"/>
    <w:uiPriority w:val="9"/>
    <w:unhideWhenUsed/>
    <w:qFormat/>
    <w:pPr>
      <w:spacing w:before="260" w:after="260"/>
      <w:outlineLvl w:val="0"/>
    </w:pPr>
    <w:rPr>
      <w:b/>
      <w:bCs/>
      <w:sz w:val="40"/>
      <w:szCs w:val="40"/>
    </w:rPr>
  </w:style>
  <w:style w:type="paragraph" w:customStyle="1" w:styleId="1ea2c926-fbb3-4169-90fe-694a0945115e">
    <w:name w:val="石墨文档中标题"/>
    <w:next w:val="a3"/>
    <w:uiPriority w:val="9"/>
    <w:unhideWhenUsed/>
    <w:qFormat/>
    <w:pPr>
      <w:spacing w:before="260" w:after="260"/>
      <w:outlineLvl w:val="1"/>
    </w:pPr>
    <w:rPr>
      <w:b/>
      <w:bCs/>
      <w:sz w:val="36"/>
      <w:szCs w:val="36"/>
    </w:rPr>
  </w:style>
  <w:style w:type="paragraph" w:customStyle="1" w:styleId="ca9de985-e2cd-473b-9fd8-af1ff1b7a91b">
    <w:name w:val="石墨文档小标题"/>
    <w:next w:val="a3"/>
    <w:uiPriority w:val="9"/>
    <w:unhideWhenUsed/>
    <w:qFormat/>
    <w:pPr>
      <w:spacing w:before="260" w:after="260"/>
      <w:outlineLvl w:val="2"/>
    </w:pPr>
    <w:rPr>
      <w:b/>
      <w:bCs/>
      <w:sz w:val="32"/>
      <w:szCs w:val="32"/>
    </w:rPr>
  </w:style>
  <w:style w:type="paragraph" w:customStyle="1" w:styleId="a82fe53a-1725-4c8b-b9be-f435290d79a1">
    <w:name w:val="石墨文档标题"/>
    <w:next w:val="a3"/>
    <w:uiPriority w:val="9"/>
    <w:unhideWhenUsed/>
    <w:qFormat/>
    <w:pPr>
      <w:spacing w:before="260" w:after="260"/>
      <w:outlineLvl w:val="3"/>
    </w:pPr>
    <w:rPr>
      <w:b/>
      <w:bCs/>
      <w:sz w:val="56"/>
      <w:szCs w:val="56"/>
    </w:rPr>
  </w:style>
  <w:style w:type="paragraph" w:customStyle="1" w:styleId="633dc4bb-2b6c-47db-9498-74f7dc904174">
    <w:name w:val="石墨文档引用"/>
    <w:qFormat/>
    <w:pPr>
      <w:pBdr>
        <w:left w:val="single" w:sz="30" w:space="10" w:color="F0F0F0"/>
      </w:pBdr>
    </w:pPr>
    <w:rPr>
      <w:color w:val="ADADAD"/>
    </w:rPr>
  </w:style>
  <w:style w:type="paragraph" w:default="1" w:styleId="105acb85-15b0-4f51-bdc2-193e9f88dde5">
    <w:name w:val="Normal"/>
    <w:qFormat/>
    <w:pPr>
      <w:widowControl w:val="0"/>
      <w:jc w:val="both"/>
    </w:pPr>
  </w:style>
  <w:style w:type="character" w:default="1" w:styleId="5c643358-3959-4e8d-9907-1a26ae5f93d9">
    <w:name w:val="Default Paragraph Font"/>
    <w:uiPriority w:val="1"/>
    <w:semiHidden/>
    <w:unhideWhenUsed/>
  </w:style>
  <w:style w:type="table" w:default="1" w:styleId="64dbda27-598f-46e9-94af-06c64cbe70b3">
    <w:name w:val="Normal Table"/>
    <w:uiPriority w:val="99"/>
    <w:semiHidden/>
    <w:unhideWhenUsed/>
    <w:tblPr>
      <w:tblInd w:w="0" w:type="dxa"/>
      <w:tblCellMar>
        <w:top w:w="0" w:type="dxa"/>
        <w:left w:w="108" w:type="dxa"/>
        <w:bottom w:w="0" w:type="dxa"/>
        <w:right w:w="108" w:type="dxa"/>
      </w:tblCellMar>
    </w:tblPr>
  </w:style>
  <w:style w:type="numbering" w:default="1" w:styleId="7329fbc4-4a3f-4876-a781-fe13def6e9a3">
    <w:name w:val="No List"/>
    <w:uiPriority w:val="99"/>
    <w:semiHidden/>
    <w:unhideWhenUsed/>
  </w:style>
  <w:style w:type="paragraph" w:customStyle="1" w:styleId="33282510-981f-4c5e-8b84-0000951c6a06">
    <w:name w:val="石墨文档正文"/>
    <w:qFormat/>
    <w:rPr>
      <w:szCs w:val="22"/>
    </w:rPr>
  </w:style>
  <w:style w:type="paragraph" w:customStyle="1" w:styleId="79fcd062-6c0d-4ba4-9cdb-bc1da6d58bdd">
    <w:name w:val="石墨文档副标题"/>
    <w:qFormat/>
    <w:rPr>
      <w:color w:val="888888"/>
      <w:sz w:val="48"/>
      <w:szCs w:val="48"/>
    </w:rPr>
  </w:style>
  <w:style w:type="paragraph" w:customStyle="1" w:styleId="559bd60c-fe1d-4c20-ab1c-a4ffb28fe1d5">
    <w:name w:val="石墨文档大标题"/>
    <w:next w:val="a3"/>
    <w:uiPriority w:val="9"/>
    <w:unhideWhenUsed/>
    <w:qFormat/>
    <w:pPr>
      <w:spacing w:before="260" w:after="260"/>
      <w:outlineLvl w:val="0"/>
    </w:pPr>
    <w:rPr>
      <w:b/>
      <w:bCs/>
      <w:sz w:val="40"/>
      <w:szCs w:val="40"/>
    </w:rPr>
  </w:style>
  <w:style w:type="paragraph" w:customStyle="1" w:styleId="ca7603e6-3e82-4fb8-b899-aba4e3614e7a">
    <w:name w:val="石墨文档中标题"/>
    <w:next w:val="a3"/>
    <w:uiPriority w:val="9"/>
    <w:unhideWhenUsed/>
    <w:qFormat/>
    <w:pPr>
      <w:spacing w:before="260" w:after="260"/>
      <w:outlineLvl w:val="1"/>
    </w:pPr>
    <w:rPr>
      <w:b/>
      <w:bCs/>
      <w:sz w:val="36"/>
      <w:szCs w:val="36"/>
    </w:rPr>
  </w:style>
  <w:style w:type="paragraph" w:customStyle="1" w:styleId="bc86f059-e857-45d6-9b0c-6b4de2dfef4a">
    <w:name w:val="石墨文档小标题"/>
    <w:next w:val="a3"/>
    <w:uiPriority w:val="9"/>
    <w:unhideWhenUsed/>
    <w:qFormat/>
    <w:pPr>
      <w:spacing w:before="260" w:after="260"/>
      <w:outlineLvl w:val="2"/>
    </w:pPr>
    <w:rPr>
      <w:b/>
      <w:bCs/>
      <w:sz w:val="32"/>
      <w:szCs w:val="32"/>
    </w:rPr>
  </w:style>
  <w:style w:type="paragraph" w:customStyle="1" w:styleId="a609d719-7a38-47a6-960d-9a526e263a73">
    <w:name w:val="石墨文档标题"/>
    <w:next w:val="a3"/>
    <w:uiPriority w:val="9"/>
    <w:unhideWhenUsed/>
    <w:qFormat/>
    <w:pPr>
      <w:spacing w:before="260" w:after="260"/>
      <w:outlineLvl w:val="3"/>
    </w:pPr>
    <w:rPr>
      <w:b/>
      <w:bCs/>
      <w:sz w:val="56"/>
      <w:szCs w:val="56"/>
    </w:rPr>
  </w:style>
  <w:style w:type="paragraph" w:customStyle="1" w:styleId="e83fc72a-be2c-4e86-b993-5cdb8d99c61f">
    <w:name w:val="石墨文档引用"/>
    <w:qFormat/>
    <w:pPr>
      <w:pBdr>
        <w:left w:val="single" w:sz="30" w:space="10" w:color="F0F0F0"/>
      </w:pBdr>
    </w:pPr>
    <w:rPr>
      <w:color w:val="ADADAD"/>
    </w:rPr>
  </w:style>
  <w:style w:type="paragraph" w:default="1" w:styleId="bc817587-fa75-4b62-a119-dd381217d359">
    <w:name w:val="Normal"/>
    <w:qFormat/>
    <w:pPr>
      <w:widowControl w:val="0"/>
      <w:jc w:val="both"/>
    </w:pPr>
  </w:style>
  <w:style w:type="character" w:default="1" w:styleId="b4c811a6-2fe2-40a8-867d-957a685d1dac">
    <w:name w:val="Default Paragraph Font"/>
    <w:uiPriority w:val="1"/>
    <w:semiHidden/>
    <w:unhideWhenUsed/>
  </w:style>
  <w:style w:type="table" w:default="1" w:styleId="9c23a8c4-025a-41f7-82fb-8e5660bd25e1">
    <w:name w:val="Normal Table"/>
    <w:uiPriority w:val="99"/>
    <w:semiHidden/>
    <w:unhideWhenUsed/>
    <w:tblPr>
      <w:tblInd w:w="0" w:type="dxa"/>
      <w:tblCellMar>
        <w:top w:w="0" w:type="dxa"/>
        <w:left w:w="108" w:type="dxa"/>
        <w:bottom w:w="0" w:type="dxa"/>
        <w:right w:w="108" w:type="dxa"/>
      </w:tblCellMar>
    </w:tblPr>
  </w:style>
  <w:style w:type="numbering" w:default="1" w:styleId="23400cb7-3d86-4026-83e3-ad4219457453">
    <w:name w:val="No List"/>
    <w:uiPriority w:val="99"/>
    <w:semiHidden/>
    <w:unhideWhenUsed/>
  </w:style>
  <w:style w:type="paragraph" w:customStyle="1" w:styleId="a9095545-790a-49fc-9ef4-d5cfa686c826">
    <w:name w:val="石墨文档正文"/>
    <w:qFormat/>
    <w:rPr>
      <w:szCs w:val="22"/>
    </w:rPr>
  </w:style>
  <w:style w:type="paragraph" w:customStyle="1" w:styleId="e2389fac-2e1a-46d5-acab-7fd699e57c5e">
    <w:name w:val="石墨文档副标题"/>
    <w:qFormat/>
    <w:rPr>
      <w:color w:val="888888"/>
      <w:sz w:val="48"/>
      <w:szCs w:val="48"/>
    </w:rPr>
  </w:style>
  <w:style w:type="paragraph" w:customStyle="1" w:styleId="17c72ea2-524b-444b-a784-7ac6d76ab767">
    <w:name w:val="石墨文档大标题"/>
    <w:next w:val="a3"/>
    <w:uiPriority w:val="9"/>
    <w:unhideWhenUsed/>
    <w:qFormat/>
    <w:pPr>
      <w:spacing w:before="260" w:after="260"/>
      <w:outlineLvl w:val="0"/>
    </w:pPr>
    <w:rPr>
      <w:b/>
      <w:bCs/>
      <w:sz w:val="40"/>
      <w:szCs w:val="40"/>
    </w:rPr>
  </w:style>
  <w:style w:type="paragraph" w:customStyle="1" w:styleId="60640689-8420-491a-b2e7-ac86a561a787">
    <w:name w:val="石墨文档中标题"/>
    <w:next w:val="a3"/>
    <w:uiPriority w:val="9"/>
    <w:unhideWhenUsed/>
    <w:qFormat/>
    <w:pPr>
      <w:spacing w:before="260" w:after="260"/>
      <w:outlineLvl w:val="1"/>
    </w:pPr>
    <w:rPr>
      <w:b/>
      <w:bCs/>
      <w:sz w:val="36"/>
      <w:szCs w:val="36"/>
    </w:rPr>
  </w:style>
  <w:style w:type="paragraph" w:customStyle="1" w:styleId="f71c7b14-274b-4367-8c20-59febcd269ff">
    <w:name w:val="石墨文档小标题"/>
    <w:next w:val="a3"/>
    <w:uiPriority w:val="9"/>
    <w:unhideWhenUsed/>
    <w:qFormat/>
    <w:pPr>
      <w:spacing w:before="260" w:after="260"/>
      <w:outlineLvl w:val="2"/>
    </w:pPr>
    <w:rPr>
      <w:b/>
      <w:bCs/>
      <w:sz w:val="32"/>
      <w:szCs w:val="32"/>
    </w:rPr>
  </w:style>
  <w:style w:type="paragraph" w:customStyle="1" w:styleId="de781fae-495d-46f3-861d-8b960fd57ed9">
    <w:name w:val="石墨文档标题"/>
    <w:next w:val="a3"/>
    <w:uiPriority w:val="9"/>
    <w:unhideWhenUsed/>
    <w:qFormat/>
    <w:pPr>
      <w:spacing w:before="260" w:after="260"/>
      <w:outlineLvl w:val="3"/>
    </w:pPr>
    <w:rPr>
      <w:b/>
      <w:bCs/>
      <w:sz w:val="56"/>
      <w:szCs w:val="56"/>
    </w:rPr>
  </w:style>
  <w:style w:type="paragraph" w:customStyle="1" w:styleId="793f256e-be96-4293-8cc3-b38ebc54ff16">
    <w:name w:val="石墨文档引用"/>
    <w:qFormat/>
    <w:pPr>
      <w:pBdr>
        <w:left w:val="single" w:sz="30" w:space="10" w:color="F0F0F0"/>
      </w:pBdr>
    </w:pPr>
    <w:rPr>
      <w:color w:val="ADADAD"/>
    </w:rPr>
  </w:style>
  <w:style w:type="paragraph" w:default="1" w:styleId="fea46e7e-a50c-45c7-a113-f8b2d37f9582">
    <w:name w:val="Normal"/>
    <w:qFormat/>
    <w:pPr>
      <w:widowControl w:val="0"/>
      <w:jc w:val="both"/>
    </w:pPr>
  </w:style>
  <w:style w:type="character" w:default="1" w:styleId="091945bc-6555-45c9-9942-5ced60b4ef02">
    <w:name w:val="Default Paragraph Font"/>
    <w:uiPriority w:val="1"/>
    <w:semiHidden/>
    <w:unhideWhenUsed/>
  </w:style>
  <w:style w:type="table" w:default="1" w:styleId="9fc4ae56-a7e2-49b8-91b1-88583120e0fc">
    <w:name w:val="Normal Table"/>
    <w:uiPriority w:val="99"/>
    <w:semiHidden/>
    <w:unhideWhenUsed/>
    <w:tblPr>
      <w:tblInd w:w="0" w:type="dxa"/>
      <w:tblCellMar>
        <w:top w:w="0" w:type="dxa"/>
        <w:left w:w="108" w:type="dxa"/>
        <w:bottom w:w="0" w:type="dxa"/>
        <w:right w:w="108" w:type="dxa"/>
      </w:tblCellMar>
    </w:tblPr>
  </w:style>
  <w:style w:type="numbering" w:default="1" w:styleId="8f2d38e6-c3b0-4d25-8ea8-148118747809">
    <w:name w:val="No List"/>
    <w:uiPriority w:val="99"/>
    <w:semiHidden/>
    <w:unhideWhenUsed/>
  </w:style>
  <w:style w:type="paragraph" w:customStyle="1" w:styleId="57bb6c56-76de-4c93-98bb-61a821c1c486">
    <w:name w:val="石墨文档正文"/>
    <w:qFormat/>
    <w:rPr>
      <w:szCs w:val="22"/>
    </w:rPr>
  </w:style>
  <w:style w:type="paragraph" w:customStyle="1" w:styleId="72bf2ce4-d0ac-431e-b5de-545d29559314">
    <w:name w:val="石墨文档副标题"/>
    <w:qFormat/>
    <w:rPr>
      <w:color w:val="888888"/>
      <w:sz w:val="48"/>
      <w:szCs w:val="48"/>
    </w:rPr>
  </w:style>
  <w:style w:type="paragraph" w:customStyle="1" w:styleId="43d068f6-94e0-44c1-80a1-0a2194a29c38">
    <w:name w:val="石墨文档大标题"/>
    <w:next w:val="a3"/>
    <w:uiPriority w:val="9"/>
    <w:unhideWhenUsed/>
    <w:qFormat/>
    <w:pPr>
      <w:spacing w:before="260" w:after="260"/>
      <w:outlineLvl w:val="0"/>
    </w:pPr>
    <w:rPr>
      <w:b/>
      <w:bCs/>
      <w:sz w:val="40"/>
      <w:szCs w:val="40"/>
    </w:rPr>
  </w:style>
  <w:style w:type="paragraph" w:customStyle="1" w:styleId="405beda1-8d4f-44b1-b164-cf882ce35e26">
    <w:name w:val="石墨文档中标题"/>
    <w:next w:val="a3"/>
    <w:uiPriority w:val="9"/>
    <w:unhideWhenUsed/>
    <w:qFormat/>
    <w:pPr>
      <w:spacing w:before="260" w:after="260"/>
      <w:outlineLvl w:val="1"/>
    </w:pPr>
    <w:rPr>
      <w:b/>
      <w:bCs/>
      <w:sz w:val="36"/>
      <w:szCs w:val="36"/>
    </w:rPr>
  </w:style>
  <w:style w:type="paragraph" w:customStyle="1" w:styleId="4a4a53e4-5bff-44ac-bf22-d4b4af487b1b">
    <w:name w:val="石墨文档小标题"/>
    <w:next w:val="a3"/>
    <w:uiPriority w:val="9"/>
    <w:unhideWhenUsed/>
    <w:qFormat/>
    <w:pPr>
      <w:spacing w:before="260" w:after="260"/>
      <w:outlineLvl w:val="2"/>
    </w:pPr>
    <w:rPr>
      <w:b/>
      <w:bCs/>
      <w:sz w:val="32"/>
      <w:szCs w:val="32"/>
    </w:rPr>
  </w:style>
  <w:style w:type="paragraph" w:customStyle="1" w:styleId="bd8786f9-9cb5-4ba9-a4a3-63c40d8ef442">
    <w:name w:val="石墨文档标题"/>
    <w:next w:val="a3"/>
    <w:uiPriority w:val="9"/>
    <w:unhideWhenUsed/>
    <w:qFormat/>
    <w:pPr>
      <w:spacing w:before="260" w:after="260"/>
      <w:outlineLvl w:val="3"/>
    </w:pPr>
    <w:rPr>
      <w:b/>
      <w:bCs/>
      <w:sz w:val="56"/>
      <w:szCs w:val="56"/>
    </w:rPr>
  </w:style>
  <w:style w:type="paragraph" w:customStyle="1" w:styleId="bbcb8db6-2ebf-4d95-8051-a94788b2b62f">
    <w:name w:val="石墨文档引用"/>
    <w:qFormat/>
    <w:pPr>
      <w:pBdr>
        <w:left w:val="single" w:sz="30" w:space="10" w:color="F0F0F0"/>
      </w:pBdr>
    </w:pPr>
    <w:rPr>
      <w:color w:val="ADADAD"/>
    </w:rPr>
  </w:style>
  <w:style w:type="paragraph" w:default="1" w:styleId="c2992549-d341-4431-8b15-4e127bea9937">
    <w:name w:val="Normal"/>
    <w:qFormat/>
    <w:pPr>
      <w:widowControl w:val="0"/>
      <w:jc w:val="both"/>
    </w:pPr>
  </w:style>
  <w:style w:type="character" w:default="1" w:styleId="9c2b3905-a8ed-48b9-9d93-83a3b6498426">
    <w:name w:val="Default Paragraph Font"/>
    <w:uiPriority w:val="1"/>
    <w:semiHidden/>
    <w:unhideWhenUsed/>
  </w:style>
  <w:style w:type="table" w:default="1" w:styleId="30591c95-1df9-4987-9e5f-b71695823462">
    <w:name w:val="Normal Table"/>
    <w:uiPriority w:val="99"/>
    <w:semiHidden/>
    <w:unhideWhenUsed/>
    <w:tblPr>
      <w:tblInd w:w="0" w:type="dxa"/>
      <w:tblCellMar>
        <w:top w:w="0" w:type="dxa"/>
        <w:left w:w="108" w:type="dxa"/>
        <w:bottom w:w="0" w:type="dxa"/>
        <w:right w:w="108" w:type="dxa"/>
      </w:tblCellMar>
    </w:tblPr>
  </w:style>
  <w:style w:type="numbering" w:default="1" w:styleId="ded0e803-45c5-43bf-907e-95b893b5208e">
    <w:name w:val="No List"/>
    <w:uiPriority w:val="99"/>
    <w:semiHidden/>
    <w:unhideWhenUsed/>
  </w:style>
  <w:style w:type="paragraph" w:customStyle="1" w:styleId="aa8a0ae4-747c-4714-8a09-c207f034aff4">
    <w:name w:val="石墨文档正文"/>
    <w:qFormat/>
    <w:rPr>
      <w:szCs w:val="22"/>
    </w:rPr>
  </w:style>
  <w:style w:type="paragraph" w:customStyle="1" w:styleId="b9d8391e-f885-4a5f-a8ee-a38bd3e3c10d">
    <w:name w:val="石墨文档副标题"/>
    <w:qFormat/>
    <w:rPr>
      <w:color w:val="888888"/>
      <w:sz w:val="48"/>
      <w:szCs w:val="48"/>
    </w:rPr>
  </w:style>
  <w:style w:type="paragraph" w:customStyle="1" w:styleId="b7e5ab59-290f-4923-856f-e18a9499f66f">
    <w:name w:val="石墨文档大标题"/>
    <w:next w:val="a3"/>
    <w:uiPriority w:val="9"/>
    <w:unhideWhenUsed/>
    <w:qFormat/>
    <w:pPr>
      <w:spacing w:before="260" w:after="260"/>
      <w:outlineLvl w:val="0"/>
    </w:pPr>
    <w:rPr>
      <w:b/>
      <w:bCs/>
      <w:sz w:val="40"/>
      <w:szCs w:val="40"/>
    </w:rPr>
  </w:style>
  <w:style w:type="paragraph" w:customStyle="1" w:styleId="7ce800a2-a722-4629-897a-c890a1873522">
    <w:name w:val="石墨文档中标题"/>
    <w:next w:val="a3"/>
    <w:uiPriority w:val="9"/>
    <w:unhideWhenUsed/>
    <w:qFormat/>
    <w:pPr>
      <w:spacing w:before="260" w:after="260"/>
      <w:outlineLvl w:val="1"/>
    </w:pPr>
    <w:rPr>
      <w:b/>
      <w:bCs/>
      <w:sz w:val="36"/>
      <w:szCs w:val="36"/>
    </w:rPr>
  </w:style>
  <w:style w:type="paragraph" w:customStyle="1" w:styleId="4a75cf95-2634-48b5-955a-66ab8b8b1dd3">
    <w:name w:val="石墨文档小标题"/>
    <w:next w:val="a3"/>
    <w:uiPriority w:val="9"/>
    <w:unhideWhenUsed/>
    <w:qFormat/>
    <w:pPr>
      <w:spacing w:before="260" w:after="260"/>
      <w:outlineLvl w:val="2"/>
    </w:pPr>
    <w:rPr>
      <w:b/>
      <w:bCs/>
      <w:sz w:val="32"/>
      <w:szCs w:val="32"/>
    </w:rPr>
  </w:style>
  <w:style w:type="paragraph" w:customStyle="1" w:styleId="22721be9-1682-48df-a02e-1fb9eb46627a">
    <w:name w:val="石墨文档标题"/>
    <w:next w:val="a3"/>
    <w:uiPriority w:val="9"/>
    <w:unhideWhenUsed/>
    <w:qFormat/>
    <w:pPr>
      <w:spacing w:before="260" w:after="260"/>
      <w:outlineLvl w:val="3"/>
    </w:pPr>
    <w:rPr>
      <w:b/>
      <w:bCs/>
      <w:sz w:val="56"/>
      <w:szCs w:val="56"/>
    </w:rPr>
  </w:style>
  <w:style w:type="paragraph" w:customStyle="1" w:styleId="4c401b19-030b-4a99-8683-7c663aac15b4">
    <w:name w:val="石墨文档引用"/>
    <w:qFormat/>
    <w:pPr>
      <w:pBdr>
        <w:left w:val="single" w:sz="30" w:space="10" w:color="F0F0F0"/>
      </w:pBdr>
    </w:pPr>
    <w:rPr>
      <w:color w:val="ADADAD"/>
    </w:rPr>
  </w:style>
  <w:style w:type="paragraph" w:default="1" w:styleId="87aea471-6420-4c89-9e28-30b36e410e36">
    <w:name w:val="Normal"/>
    <w:qFormat/>
    <w:pPr>
      <w:widowControl w:val="0"/>
      <w:jc w:val="both"/>
    </w:pPr>
  </w:style>
  <w:style w:type="character" w:default="1" w:styleId="c341116d-7aa6-4ad7-aaae-8f064e33c46b">
    <w:name w:val="Default Paragraph Font"/>
    <w:uiPriority w:val="1"/>
    <w:semiHidden/>
    <w:unhideWhenUsed/>
  </w:style>
  <w:style w:type="table" w:default="1" w:styleId="e9bc6ad7-dd63-45c9-8a4b-a83d42cce365">
    <w:name w:val="Normal Table"/>
    <w:uiPriority w:val="99"/>
    <w:semiHidden/>
    <w:unhideWhenUsed/>
    <w:tblPr>
      <w:tblInd w:w="0" w:type="dxa"/>
      <w:tblCellMar>
        <w:top w:w="0" w:type="dxa"/>
        <w:left w:w="108" w:type="dxa"/>
        <w:bottom w:w="0" w:type="dxa"/>
        <w:right w:w="108" w:type="dxa"/>
      </w:tblCellMar>
    </w:tblPr>
  </w:style>
  <w:style w:type="numbering" w:default="1" w:styleId="b5779d83-428f-47b1-9e4d-e0d3d977422f">
    <w:name w:val="No List"/>
    <w:uiPriority w:val="99"/>
    <w:semiHidden/>
    <w:unhideWhenUsed/>
  </w:style>
  <w:style w:type="paragraph" w:customStyle="1" w:styleId="d4762f57-f092-4365-b3f0-dd0059fca41b">
    <w:name w:val="石墨文档正文"/>
    <w:qFormat/>
    <w:rPr>
      <w:szCs w:val="22"/>
    </w:rPr>
  </w:style>
  <w:style w:type="paragraph" w:customStyle="1" w:styleId="0c2148a6-c252-4a8b-9000-c44471b5f535">
    <w:name w:val="石墨文档副标题"/>
    <w:qFormat/>
    <w:rPr>
      <w:color w:val="888888"/>
      <w:sz w:val="48"/>
      <w:szCs w:val="48"/>
    </w:rPr>
  </w:style>
  <w:style w:type="paragraph" w:customStyle="1" w:styleId="57325749-2e6e-48d0-ac0c-d2eae8190f4c">
    <w:name w:val="石墨文档大标题"/>
    <w:next w:val="a3"/>
    <w:uiPriority w:val="9"/>
    <w:unhideWhenUsed/>
    <w:qFormat/>
    <w:pPr>
      <w:spacing w:before="260" w:after="260"/>
      <w:outlineLvl w:val="0"/>
    </w:pPr>
    <w:rPr>
      <w:b/>
      <w:bCs/>
      <w:sz w:val="40"/>
      <w:szCs w:val="40"/>
    </w:rPr>
  </w:style>
  <w:style w:type="paragraph" w:customStyle="1" w:styleId="35a93ceb-6e33-46a6-b8bb-aa5c005d12c6">
    <w:name w:val="石墨文档中标题"/>
    <w:next w:val="a3"/>
    <w:uiPriority w:val="9"/>
    <w:unhideWhenUsed/>
    <w:qFormat/>
    <w:pPr>
      <w:spacing w:before="260" w:after="260"/>
      <w:outlineLvl w:val="1"/>
    </w:pPr>
    <w:rPr>
      <w:b/>
      <w:bCs/>
      <w:sz w:val="36"/>
      <w:szCs w:val="36"/>
    </w:rPr>
  </w:style>
  <w:style w:type="paragraph" w:customStyle="1" w:styleId="a8e32f6f-d8c5-4198-8df2-e1e7647a56aa">
    <w:name w:val="石墨文档小标题"/>
    <w:next w:val="a3"/>
    <w:uiPriority w:val="9"/>
    <w:unhideWhenUsed/>
    <w:qFormat/>
    <w:pPr>
      <w:spacing w:before="260" w:after="260"/>
      <w:outlineLvl w:val="2"/>
    </w:pPr>
    <w:rPr>
      <w:b/>
      <w:bCs/>
      <w:sz w:val="32"/>
      <w:szCs w:val="32"/>
    </w:rPr>
  </w:style>
  <w:style w:type="paragraph" w:customStyle="1" w:styleId="527a626c-f8a5-4285-ab6f-fc8294b127ce">
    <w:name w:val="石墨文档标题"/>
    <w:next w:val="a3"/>
    <w:uiPriority w:val="9"/>
    <w:unhideWhenUsed/>
    <w:qFormat/>
    <w:pPr>
      <w:spacing w:before="260" w:after="260"/>
      <w:outlineLvl w:val="3"/>
    </w:pPr>
    <w:rPr>
      <w:b/>
      <w:bCs/>
      <w:sz w:val="56"/>
      <w:szCs w:val="56"/>
    </w:rPr>
  </w:style>
  <w:style w:type="paragraph" w:customStyle="1" w:styleId="c8ce92a6-e16d-4595-9eb4-2849cc9a5280">
    <w:name w:val="石墨文档引用"/>
    <w:qFormat/>
    <w:pPr>
      <w:pBdr>
        <w:left w:val="single" w:sz="30" w:space="10" w:color="F0F0F0"/>
      </w:pBdr>
    </w:pPr>
    <w:rPr>
      <w:color w:val="ADADAD"/>
    </w:rPr>
  </w:style>
  <w:style w:type="paragraph" w:default="1" w:styleId="8dc17b1b-3d11-4195-aa98-5714c04ebec1">
    <w:name w:val="Normal"/>
    <w:qFormat/>
    <w:pPr>
      <w:widowControl w:val="0"/>
      <w:jc w:val="both"/>
    </w:pPr>
  </w:style>
  <w:style w:type="character" w:default="1" w:styleId="bb70061e-e6e9-4ace-bf70-de9c673a2f5c">
    <w:name w:val="Default Paragraph Font"/>
    <w:uiPriority w:val="1"/>
    <w:semiHidden/>
    <w:unhideWhenUsed/>
  </w:style>
  <w:style w:type="table" w:default="1" w:styleId="7d5f39ca-9477-4c76-b511-caae58cb667f">
    <w:name w:val="Normal Table"/>
    <w:uiPriority w:val="99"/>
    <w:semiHidden/>
    <w:unhideWhenUsed/>
    <w:tblPr>
      <w:tblInd w:w="0" w:type="dxa"/>
      <w:tblCellMar>
        <w:top w:w="0" w:type="dxa"/>
        <w:left w:w="108" w:type="dxa"/>
        <w:bottom w:w="0" w:type="dxa"/>
        <w:right w:w="108" w:type="dxa"/>
      </w:tblCellMar>
    </w:tblPr>
  </w:style>
  <w:style w:type="numbering" w:default="1" w:styleId="8b55f081-07d2-4e07-bb3a-4a29a7f0782c">
    <w:name w:val="No List"/>
    <w:uiPriority w:val="99"/>
    <w:semiHidden/>
    <w:unhideWhenUsed/>
  </w:style>
  <w:style w:type="paragraph" w:customStyle="1" w:styleId="c7389a06-35c8-47d2-8305-3615a62030f1">
    <w:name w:val="石墨文档正文"/>
    <w:qFormat/>
    <w:rPr>
      <w:szCs w:val="22"/>
    </w:rPr>
  </w:style>
  <w:style w:type="paragraph" w:customStyle="1" w:styleId="d1ad1f02-31f2-44d5-847f-0174a7980a6e">
    <w:name w:val="石墨文档副标题"/>
    <w:qFormat/>
    <w:rPr>
      <w:color w:val="888888"/>
      <w:sz w:val="48"/>
      <w:szCs w:val="48"/>
    </w:rPr>
  </w:style>
  <w:style w:type="paragraph" w:customStyle="1" w:styleId="d54039cf-0e91-4fcb-85ff-0517c6f7a595">
    <w:name w:val="石墨文档大标题"/>
    <w:next w:val="a3"/>
    <w:uiPriority w:val="9"/>
    <w:unhideWhenUsed/>
    <w:qFormat/>
    <w:pPr>
      <w:spacing w:before="260" w:after="260"/>
      <w:outlineLvl w:val="0"/>
    </w:pPr>
    <w:rPr>
      <w:b/>
      <w:bCs/>
      <w:sz w:val="40"/>
      <w:szCs w:val="40"/>
    </w:rPr>
  </w:style>
  <w:style w:type="paragraph" w:customStyle="1" w:styleId="a346eaaf-5e0c-4e1a-8454-804e0c4d8f2f">
    <w:name w:val="石墨文档中标题"/>
    <w:next w:val="a3"/>
    <w:uiPriority w:val="9"/>
    <w:unhideWhenUsed/>
    <w:qFormat/>
    <w:pPr>
      <w:spacing w:before="260" w:after="260"/>
      <w:outlineLvl w:val="1"/>
    </w:pPr>
    <w:rPr>
      <w:b/>
      <w:bCs/>
      <w:sz w:val="36"/>
      <w:szCs w:val="36"/>
    </w:rPr>
  </w:style>
  <w:style w:type="paragraph" w:customStyle="1" w:styleId="cbd42022-a7aa-4981-b51b-e8c666e2aa7a">
    <w:name w:val="石墨文档小标题"/>
    <w:next w:val="a3"/>
    <w:uiPriority w:val="9"/>
    <w:unhideWhenUsed/>
    <w:qFormat/>
    <w:pPr>
      <w:spacing w:before="260" w:after="260"/>
      <w:outlineLvl w:val="2"/>
    </w:pPr>
    <w:rPr>
      <w:b/>
      <w:bCs/>
      <w:sz w:val="32"/>
      <w:szCs w:val="32"/>
    </w:rPr>
  </w:style>
  <w:style w:type="paragraph" w:customStyle="1" w:styleId="7599da4d-35de-4245-b678-78d79e1e0846">
    <w:name w:val="石墨文档标题"/>
    <w:next w:val="a3"/>
    <w:uiPriority w:val="9"/>
    <w:unhideWhenUsed/>
    <w:qFormat/>
    <w:pPr>
      <w:spacing w:before="260" w:after="260"/>
      <w:outlineLvl w:val="3"/>
    </w:pPr>
    <w:rPr>
      <w:b/>
      <w:bCs/>
      <w:sz w:val="56"/>
      <w:szCs w:val="56"/>
    </w:rPr>
  </w:style>
  <w:style w:type="paragraph" w:customStyle="1" w:styleId="c88e7c7b-3f7b-4591-8d8a-7d12a7a0633f">
    <w:name w:val="石墨文档引用"/>
    <w:qFormat/>
    <w:pPr>
      <w:pBdr>
        <w:left w:val="single" w:sz="30" w:space="10" w:color="F0F0F0"/>
      </w:pBdr>
    </w:pPr>
    <w:rPr>
      <w:color w:val="ADADAD"/>
    </w:rPr>
  </w:style>
  <w:style w:type="paragraph" w:default="1" w:styleId="80af28b4-0b95-476b-af17-13e1e681ff9b">
    <w:name w:val="Normal"/>
    <w:qFormat/>
    <w:pPr>
      <w:widowControl w:val="0"/>
      <w:jc w:val="both"/>
    </w:pPr>
  </w:style>
  <w:style w:type="character" w:default="1" w:styleId="4e2c6a31-6be0-42a2-99dd-2129692ec269">
    <w:name w:val="Default Paragraph Font"/>
    <w:uiPriority w:val="1"/>
    <w:semiHidden/>
    <w:unhideWhenUsed/>
  </w:style>
  <w:style w:type="table" w:default="1" w:styleId="13527a47-c57c-4b8c-8707-f1699d580040">
    <w:name w:val="Normal Table"/>
    <w:uiPriority w:val="99"/>
    <w:semiHidden/>
    <w:unhideWhenUsed/>
    <w:tblPr>
      <w:tblInd w:w="0" w:type="dxa"/>
      <w:tblCellMar>
        <w:top w:w="0" w:type="dxa"/>
        <w:left w:w="108" w:type="dxa"/>
        <w:bottom w:w="0" w:type="dxa"/>
        <w:right w:w="108" w:type="dxa"/>
      </w:tblCellMar>
    </w:tblPr>
  </w:style>
  <w:style w:type="numbering" w:default="1" w:styleId="e34676df-26c9-452d-a4fe-4f47ed6215c6">
    <w:name w:val="No List"/>
    <w:uiPriority w:val="99"/>
    <w:semiHidden/>
    <w:unhideWhenUsed/>
  </w:style>
  <w:style w:type="paragraph" w:customStyle="1" w:styleId="0f3b5a15-3ec2-4c36-8bc4-c5c04cd03b24">
    <w:name w:val="石墨文档正文"/>
    <w:qFormat/>
    <w:rPr>
      <w:szCs w:val="22"/>
    </w:rPr>
  </w:style>
  <w:style w:type="paragraph" w:customStyle="1" w:styleId="03160e69-6541-45d3-a7d6-c7465d7c5b96">
    <w:name w:val="石墨文档副标题"/>
    <w:qFormat/>
    <w:rPr>
      <w:color w:val="888888"/>
      <w:sz w:val="48"/>
      <w:szCs w:val="48"/>
    </w:rPr>
  </w:style>
  <w:style w:type="paragraph" w:customStyle="1" w:styleId="30ea9284-f085-4e25-9526-8fc7cfdab609">
    <w:name w:val="石墨文档大标题"/>
    <w:next w:val="a3"/>
    <w:uiPriority w:val="9"/>
    <w:unhideWhenUsed/>
    <w:qFormat/>
    <w:pPr>
      <w:spacing w:before="260" w:after="260"/>
      <w:outlineLvl w:val="0"/>
    </w:pPr>
    <w:rPr>
      <w:b/>
      <w:bCs/>
      <w:sz w:val="40"/>
      <w:szCs w:val="40"/>
    </w:rPr>
  </w:style>
  <w:style w:type="paragraph" w:customStyle="1" w:styleId="2a4d7ecc-fb0d-48c6-b684-20402b09dbf1">
    <w:name w:val="石墨文档中标题"/>
    <w:next w:val="a3"/>
    <w:uiPriority w:val="9"/>
    <w:unhideWhenUsed/>
    <w:qFormat/>
    <w:pPr>
      <w:spacing w:before="260" w:after="260"/>
      <w:outlineLvl w:val="1"/>
    </w:pPr>
    <w:rPr>
      <w:b/>
      <w:bCs/>
      <w:sz w:val="36"/>
      <w:szCs w:val="36"/>
    </w:rPr>
  </w:style>
  <w:style w:type="paragraph" w:customStyle="1" w:styleId="9559f90c-c8a3-4235-a690-f3ce8e3efc6e">
    <w:name w:val="石墨文档小标题"/>
    <w:next w:val="a3"/>
    <w:uiPriority w:val="9"/>
    <w:unhideWhenUsed/>
    <w:qFormat/>
    <w:pPr>
      <w:spacing w:before="260" w:after="260"/>
      <w:outlineLvl w:val="2"/>
    </w:pPr>
    <w:rPr>
      <w:b/>
      <w:bCs/>
      <w:sz w:val="32"/>
      <w:szCs w:val="32"/>
    </w:rPr>
  </w:style>
  <w:style w:type="paragraph" w:customStyle="1" w:styleId="abaedfab-b197-42ad-a425-b4d4d2d37bde">
    <w:name w:val="石墨文档标题"/>
    <w:next w:val="a3"/>
    <w:uiPriority w:val="9"/>
    <w:unhideWhenUsed/>
    <w:qFormat/>
    <w:pPr>
      <w:spacing w:before="260" w:after="260"/>
      <w:outlineLvl w:val="3"/>
    </w:pPr>
    <w:rPr>
      <w:b/>
      <w:bCs/>
      <w:sz w:val="56"/>
      <w:szCs w:val="56"/>
    </w:rPr>
  </w:style>
  <w:style w:type="paragraph" w:customStyle="1" w:styleId="3d13d858-3566-4578-921c-bc6114a9422c">
    <w:name w:val="石墨文档引用"/>
    <w:qFormat/>
    <w:pPr>
      <w:pBdr>
        <w:left w:val="single" w:sz="30" w:space="10" w:color="F0F0F0"/>
      </w:pBdr>
    </w:pPr>
    <w:rPr>
      <w:color w:val="ADADAD"/>
    </w:rPr>
  </w:style>
  <w:style w:type="paragraph" w:default="1" w:styleId="f7e73610-30b5-4ec1-b154-25cfff873b60">
    <w:name w:val="Normal"/>
    <w:qFormat/>
    <w:pPr>
      <w:widowControl w:val="0"/>
      <w:jc w:val="both"/>
    </w:pPr>
  </w:style>
  <w:style w:type="character" w:default="1" w:styleId="0552d34e-850a-46b5-9744-10c19dae5cfa">
    <w:name w:val="Default Paragraph Font"/>
    <w:uiPriority w:val="1"/>
    <w:semiHidden/>
    <w:unhideWhenUsed/>
  </w:style>
  <w:style w:type="table" w:default="1" w:styleId="f498f7ff-f531-4960-b22b-7d9c6b201c80">
    <w:name w:val="Normal Table"/>
    <w:uiPriority w:val="99"/>
    <w:semiHidden/>
    <w:unhideWhenUsed/>
    <w:tblPr>
      <w:tblInd w:w="0" w:type="dxa"/>
      <w:tblCellMar>
        <w:top w:w="0" w:type="dxa"/>
        <w:left w:w="108" w:type="dxa"/>
        <w:bottom w:w="0" w:type="dxa"/>
        <w:right w:w="108" w:type="dxa"/>
      </w:tblCellMar>
    </w:tblPr>
  </w:style>
  <w:style w:type="numbering" w:default="1" w:styleId="030a5aad-bea5-4e20-8678-8bf064c72564">
    <w:name w:val="No List"/>
    <w:uiPriority w:val="99"/>
    <w:semiHidden/>
    <w:unhideWhenUsed/>
  </w:style>
  <w:style w:type="paragraph" w:customStyle="1" w:styleId="e20f2db9-1312-44ac-b9d4-991e031c9534">
    <w:name w:val="石墨文档正文"/>
    <w:qFormat/>
    <w:rPr>
      <w:szCs w:val="22"/>
    </w:rPr>
  </w:style>
  <w:style w:type="paragraph" w:customStyle="1" w:styleId="caae6a4f-013f-4e46-9e9e-b2281d071b2b">
    <w:name w:val="石墨文档副标题"/>
    <w:qFormat/>
    <w:rPr>
      <w:color w:val="888888"/>
      <w:sz w:val="48"/>
      <w:szCs w:val="48"/>
    </w:rPr>
  </w:style>
  <w:style w:type="paragraph" w:customStyle="1" w:styleId="9dae0dd8-2c18-435f-b80e-680e1827f875">
    <w:name w:val="石墨文档大标题"/>
    <w:next w:val="a3"/>
    <w:uiPriority w:val="9"/>
    <w:unhideWhenUsed/>
    <w:qFormat/>
    <w:pPr>
      <w:spacing w:before="260" w:after="260"/>
      <w:outlineLvl w:val="0"/>
    </w:pPr>
    <w:rPr>
      <w:b/>
      <w:bCs/>
      <w:sz w:val="40"/>
      <w:szCs w:val="40"/>
    </w:rPr>
  </w:style>
  <w:style w:type="paragraph" w:customStyle="1" w:styleId="7959f14c-bbaf-4c55-bf12-0d6e5bf1e373">
    <w:name w:val="石墨文档中标题"/>
    <w:next w:val="a3"/>
    <w:uiPriority w:val="9"/>
    <w:unhideWhenUsed/>
    <w:qFormat/>
    <w:pPr>
      <w:spacing w:before="260" w:after="260"/>
      <w:outlineLvl w:val="1"/>
    </w:pPr>
    <w:rPr>
      <w:b/>
      <w:bCs/>
      <w:sz w:val="36"/>
      <w:szCs w:val="36"/>
    </w:rPr>
  </w:style>
  <w:style w:type="paragraph" w:customStyle="1" w:styleId="ae88bb28-e60c-419f-9764-b44df148d971">
    <w:name w:val="石墨文档小标题"/>
    <w:next w:val="a3"/>
    <w:uiPriority w:val="9"/>
    <w:unhideWhenUsed/>
    <w:qFormat/>
    <w:pPr>
      <w:spacing w:before="260" w:after="260"/>
      <w:outlineLvl w:val="2"/>
    </w:pPr>
    <w:rPr>
      <w:b/>
      <w:bCs/>
      <w:sz w:val="32"/>
      <w:szCs w:val="32"/>
    </w:rPr>
  </w:style>
  <w:style w:type="paragraph" w:customStyle="1" w:styleId="783b42e5-2b70-4132-9c2c-e3b89777a3ed">
    <w:name w:val="石墨文档标题"/>
    <w:next w:val="a3"/>
    <w:uiPriority w:val="9"/>
    <w:unhideWhenUsed/>
    <w:qFormat/>
    <w:pPr>
      <w:spacing w:before="260" w:after="260"/>
      <w:outlineLvl w:val="3"/>
    </w:pPr>
    <w:rPr>
      <w:b/>
      <w:bCs/>
      <w:sz w:val="56"/>
      <w:szCs w:val="56"/>
    </w:rPr>
  </w:style>
  <w:style w:type="paragraph" w:customStyle="1" w:styleId="292f7d7e-1fe4-4baa-b6d5-d0544cf4a2d3">
    <w:name w:val="石墨文档引用"/>
    <w:qFormat/>
    <w:pPr>
      <w:pBdr>
        <w:left w:val="single" w:sz="30" w:space="10" w:color="F0F0F0"/>
      </w:pBdr>
    </w:pPr>
    <w:rPr>
      <w:color w:val="ADADAD"/>
    </w:rPr>
  </w:style>
  <w:style w:type="paragraph" w:default="1" w:styleId="5555a521-d2b1-40a2-91d7-1abac083f475">
    <w:name w:val="Normal"/>
    <w:qFormat/>
    <w:pPr>
      <w:widowControl w:val="0"/>
      <w:jc w:val="both"/>
    </w:pPr>
  </w:style>
  <w:style w:type="character" w:default="1" w:styleId="48774b11-48a4-4bf4-b61c-7792440b42be">
    <w:name w:val="Default Paragraph Font"/>
    <w:uiPriority w:val="1"/>
    <w:semiHidden/>
    <w:unhideWhenUsed/>
  </w:style>
  <w:style w:type="table" w:default="1" w:styleId="da23b01f-2036-4b4d-9852-ce3562dcb091">
    <w:name w:val="Normal Table"/>
    <w:uiPriority w:val="99"/>
    <w:semiHidden/>
    <w:unhideWhenUsed/>
    <w:tblPr>
      <w:tblInd w:w="0" w:type="dxa"/>
      <w:tblCellMar>
        <w:top w:w="0" w:type="dxa"/>
        <w:left w:w="108" w:type="dxa"/>
        <w:bottom w:w="0" w:type="dxa"/>
        <w:right w:w="108" w:type="dxa"/>
      </w:tblCellMar>
    </w:tblPr>
  </w:style>
  <w:style w:type="numbering" w:default="1" w:styleId="5e0b0668-ca54-4e0c-8d25-0ebdce580077">
    <w:name w:val="No List"/>
    <w:uiPriority w:val="99"/>
    <w:semiHidden/>
    <w:unhideWhenUsed/>
  </w:style>
  <w:style w:type="paragraph" w:customStyle="1" w:styleId="5ffe01b6-aebc-489b-8082-f95019bca911">
    <w:name w:val="石墨文档正文"/>
    <w:qFormat/>
    <w:rPr>
      <w:szCs w:val="22"/>
    </w:rPr>
  </w:style>
  <w:style w:type="paragraph" w:customStyle="1" w:styleId="42e6bc92-b7b8-48d3-a54b-6a62eb15faa9">
    <w:name w:val="石墨文档副标题"/>
    <w:qFormat/>
    <w:rPr>
      <w:color w:val="888888"/>
      <w:sz w:val="48"/>
      <w:szCs w:val="48"/>
    </w:rPr>
  </w:style>
  <w:style w:type="paragraph" w:customStyle="1" w:styleId="69433367-83b1-4768-b2b7-501ba89101f0">
    <w:name w:val="石墨文档大标题"/>
    <w:next w:val="a3"/>
    <w:uiPriority w:val="9"/>
    <w:unhideWhenUsed/>
    <w:qFormat/>
    <w:pPr>
      <w:spacing w:before="260" w:after="260"/>
      <w:outlineLvl w:val="0"/>
    </w:pPr>
    <w:rPr>
      <w:b/>
      <w:bCs/>
      <w:sz w:val="40"/>
      <w:szCs w:val="40"/>
    </w:rPr>
  </w:style>
  <w:style w:type="paragraph" w:customStyle="1" w:styleId="e814eb1e-385d-4053-a94e-1a9e687a0297">
    <w:name w:val="石墨文档中标题"/>
    <w:next w:val="a3"/>
    <w:uiPriority w:val="9"/>
    <w:unhideWhenUsed/>
    <w:qFormat/>
    <w:pPr>
      <w:spacing w:before="260" w:after="260"/>
      <w:outlineLvl w:val="1"/>
    </w:pPr>
    <w:rPr>
      <w:b/>
      <w:bCs/>
      <w:sz w:val="36"/>
      <w:szCs w:val="36"/>
    </w:rPr>
  </w:style>
  <w:style w:type="paragraph" w:customStyle="1" w:styleId="476bf577-e296-486b-8bc4-d3df09221e80">
    <w:name w:val="石墨文档小标题"/>
    <w:next w:val="a3"/>
    <w:uiPriority w:val="9"/>
    <w:unhideWhenUsed/>
    <w:qFormat/>
    <w:pPr>
      <w:spacing w:before="260" w:after="260"/>
      <w:outlineLvl w:val="2"/>
    </w:pPr>
    <w:rPr>
      <w:b/>
      <w:bCs/>
      <w:sz w:val="32"/>
      <w:szCs w:val="32"/>
    </w:rPr>
  </w:style>
  <w:style w:type="paragraph" w:customStyle="1" w:styleId="7ce4767c-278e-4947-8392-47af8a00279d">
    <w:name w:val="石墨文档标题"/>
    <w:next w:val="a3"/>
    <w:uiPriority w:val="9"/>
    <w:unhideWhenUsed/>
    <w:qFormat/>
    <w:pPr>
      <w:spacing w:before="260" w:after="260"/>
      <w:outlineLvl w:val="3"/>
    </w:pPr>
    <w:rPr>
      <w:b/>
      <w:bCs/>
      <w:sz w:val="56"/>
      <w:szCs w:val="56"/>
    </w:rPr>
  </w:style>
  <w:style w:type="paragraph" w:customStyle="1" w:styleId="a5f9a67d-3c61-47c0-b43b-77d69f3de40e">
    <w:name w:val="石墨文档引用"/>
    <w:qFormat/>
    <w:pPr>
      <w:pBdr>
        <w:left w:val="single" w:sz="30" w:space="10" w:color="F0F0F0"/>
      </w:pBdr>
    </w:pPr>
    <w:rPr>
      <w:color w:val="ADADAD"/>
    </w:rPr>
  </w:style>
  <w:style w:type="paragraph" w:default="1" w:styleId="9c8c73c3-c3c3-4e85-ac54-f28513ab5f4b">
    <w:name w:val="Normal"/>
    <w:qFormat/>
    <w:pPr>
      <w:widowControl w:val="0"/>
      <w:jc w:val="both"/>
    </w:pPr>
  </w:style>
  <w:style w:type="character" w:default="1" w:styleId="718de0d9-00cf-4f5c-98ee-368fea350428">
    <w:name w:val="Default Paragraph Font"/>
    <w:uiPriority w:val="1"/>
    <w:semiHidden/>
    <w:unhideWhenUsed/>
  </w:style>
  <w:style w:type="table" w:default="1" w:styleId="ad005bdf-e542-4cfb-9572-9eaf8d0014cf">
    <w:name w:val="Normal Table"/>
    <w:uiPriority w:val="99"/>
    <w:semiHidden/>
    <w:unhideWhenUsed/>
    <w:tblPr>
      <w:tblInd w:w="0" w:type="dxa"/>
      <w:tblCellMar>
        <w:top w:w="0" w:type="dxa"/>
        <w:left w:w="108" w:type="dxa"/>
        <w:bottom w:w="0" w:type="dxa"/>
        <w:right w:w="108" w:type="dxa"/>
      </w:tblCellMar>
    </w:tblPr>
  </w:style>
  <w:style w:type="numbering" w:default="1" w:styleId="54e7a215-a377-42a8-bb72-575dc78899d0">
    <w:name w:val="No List"/>
    <w:uiPriority w:val="99"/>
    <w:semiHidden/>
    <w:unhideWhenUsed/>
  </w:style>
  <w:style w:type="paragraph" w:customStyle="1" w:styleId="e144c2d1-a149-4011-92ef-14d8eee394a8">
    <w:name w:val="石墨文档正文"/>
    <w:qFormat/>
    <w:rPr>
      <w:szCs w:val="22"/>
    </w:rPr>
  </w:style>
  <w:style w:type="paragraph" w:customStyle="1" w:styleId="d05129ad-313b-42b4-bda0-2a46f5040fd3">
    <w:name w:val="石墨文档副标题"/>
    <w:qFormat/>
    <w:rPr>
      <w:color w:val="888888"/>
      <w:sz w:val="48"/>
      <w:szCs w:val="48"/>
    </w:rPr>
  </w:style>
  <w:style w:type="paragraph" w:customStyle="1" w:styleId="498962df-9d8c-40a8-a0e6-c2478738fa14">
    <w:name w:val="石墨文档大标题"/>
    <w:next w:val="a3"/>
    <w:uiPriority w:val="9"/>
    <w:unhideWhenUsed/>
    <w:qFormat/>
    <w:pPr>
      <w:spacing w:before="260" w:after="260"/>
      <w:outlineLvl w:val="0"/>
    </w:pPr>
    <w:rPr>
      <w:b/>
      <w:bCs/>
      <w:sz w:val="40"/>
      <w:szCs w:val="40"/>
    </w:rPr>
  </w:style>
  <w:style w:type="paragraph" w:customStyle="1" w:styleId="7d7ad2c3-3174-4a82-8b0a-8d008d5b4c7f">
    <w:name w:val="石墨文档中标题"/>
    <w:next w:val="a3"/>
    <w:uiPriority w:val="9"/>
    <w:unhideWhenUsed/>
    <w:qFormat/>
    <w:pPr>
      <w:spacing w:before="260" w:after="260"/>
      <w:outlineLvl w:val="1"/>
    </w:pPr>
    <w:rPr>
      <w:b/>
      <w:bCs/>
      <w:sz w:val="36"/>
      <w:szCs w:val="36"/>
    </w:rPr>
  </w:style>
  <w:style w:type="paragraph" w:customStyle="1" w:styleId="20d7677c-d09b-404c-b747-d20fcc76df86">
    <w:name w:val="石墨文档小标题"/>
    <w:next w:val="a3"/>
    <w:uiPriority w:val="9"/>
    <w:unhideWhenUsed/>
    <w:qFormat/>
    <w:pPr>
      <w:spacing w:before="260" w:after="260"/>
      <w:outlineLvl w:val="2"/>
    </w:pPr>
    <w:rPr>
      <w:b/>
      <w:bCs/>
      <w:sz w:val="32"/>
      <w:szCs w:val="32"/>
    </w:rPr>
  </w:style>
  <w:style w:type="paragraph" w:customStyle="1" w:styleId="c099e1bd-0cf2-42cd-9515-780e31a1a4fa">
    <w:name w:val="石墨文档标题"/>
    <w:next w:val="a3"/>
    <w:uiPriority w:val="9"/>
    <w:unhideWhenUsed/>
    <w:qFormat/>
    <w:pPr>
      <w:spacing w:before="260" w:after="260"/>
      <w:outlineLvl w:val="3"/>
    </w:pPr>
    <w:rPr>
      <w:b/>
      <w:bCs/>
      <w:sz w:val="56"/>
      <w:szCs w:val="56"/>
    </w:rPr>
  </w:style>
  <w:style w:type="paragraph" w:customStyle="1" w:styleId="f171e31f-b1ff-448f-a81c-42726556e949">
    <w:name w:val="石墨文档引用"/>
    <w:qFormat/>
    <w:pPr>
      <w:pBdr>
        <w:left w:val="single" w:sz="30" w:space="10" w:color="F0F0F0"/>
      </w:pBdr>
    </w:pPr>
    <w:rPr>
      <w:color w:val="ADADAD"/>
    </w:rPr>
  </w:style>
  <w:style w:type="paragraph" w:default="1" w:styleId="f05c8e35-f2e5-42da-b68c-35eb6c6e55ff">
    <w:name w:val="Normal"/>
    <w:qFormat/>
    <w:pPr>
      <w:widowControl w:val="0"/>
      <w:jc w:val="both"/>
    </w:pPr>
  </w:style>
  <w:style w:type="character" w:default="1" w:styleId="d687c2d8-3cf1-4752-9956-a22d9b3c4dea">
    <w:name w:val="Default Paragraph Font"/>
    <w:uiPriority w:val="1"/>
    <w:semiHidden/>
    <w:unhideWhenUsed/>
  </w:style>
  <w:style w:type="table" w:default="1" w:styleId="c32ded51-b6aa-4c4c-bf6a-8af606ff6e78">
    <w:name w:val="Normal Table"/>
    <w:uiPriority w:val="99"/>
    <w:semiHidden/>
    <w:unhideWhenUsed/>
    <w:tblPr>
      <w:tblInd w:w="0" w:type="dxa"/>
      <w:tblCellMar>
        <w:top w:w="0" w:type="dxa"/>
        <w:left w:w="108" w:type="dxa"/>
        <w:bottom w:w="0" w:type="dxa"/>
        <w:right w:w="108" w:type="dxa"/>
      </w:tblCellMar>
    </w:tblPr>
  </w:style>
  <w:style w:type="numbering" w:default="1" w:styleId="7850acd2-f361-43a5-8dde-9fab5bc40fdf">
    <w:name w:val="No List"/>
    <w:uiPriority w:val="99"/>
    <w:semiHidden/>
    <w:unhideWhenUsed/>
  </w:style>
  <w:style w:type="paragraph" w:customStyle="1" w:styleId="836d1efe-983a-4beb-87ea-2a48009c690b">
    <w:name w:val="石墨文档正文"/>
    <w:qFormat/>
    <w:rPr>
      <w:szCs w:val="22"/>
    </w:rPr>
  </w:style>
  <w:style w:type="paragraph" w:customStyle="1" w:styleId="fa06d196-4465-4c50-9717-6024624ea3fc">
    <w:name w:val="石墨文档副标题"/>
    <w:qFormat/>
    <w:rPr>
      <w:color w:val="888888"/>
      <w:sz w:val="48"/>
      <w:szCs w:val="48"/>
    </w:rPr>
  </w:style>
  <w:style w:type="paragraph" w:customStyle="1" w:styleId="2f25019c-6fc3-4ff4-8202-9b9ffd6c2a79">
    <w:name w:val="石墨文档大标题"/>
    <w:next w:val="a3"/>
    <w:uiPriority w:val="9"/>
    <w:unhideWhenUsed/>
    <w:qFormat/>
    <w:pPr>
      <w:spacing w:before="260" w:after="260"/>
      <w:outlineLvl w:val="0"/>
    </w:pPr>
    <w:rPr>
      <w:b/>
      <w:bCs/>
      <w:sz w:val="40"/>
      <w:szCs w:val="40"/>
    </w:rPr>
  </w:style>
  <w:style w:type="paragraph" w:customStyle="1" w:styleId="eda759e3-eef0-4bb0-b977-96e6d618717a">
    <w:name w:val="石墨文档中标题"/>
    <w:next w:val="a3"/>
    <w:uiPriority w:val="9"/>
    <w:unhideWhenUsed/>
    <w:qFormat/>
    <w:pPr>
      <w:spacing w:before="260" w:after="260"/>
      <w:outlineLvl w:val="1"/>
    </w:pPr>
    <w:rPr>
      <w:b/>
      <w:bCs/>
      <w:sz w:val="36"/>
      <w:szCs w:val="36"/>
    </w:rPr>
  </w:style>
  <w:style w:type="paragraph" w:customStyle="1" w:styleId="99e21ed0-55ac-475e-a81a-bca9d996b1fb">
    <w:name w:val="石墨文档小标题"/>
    <w:next w:val="a3"/>
    <w:uiPriority w:val="9"/>
    <w:unhideWhenUsed/>
    <w:qFormat/>
    <w:pPr>
      <w:spacing w:before="260" w:after="260"/>
      <w:outlineLvl w:val="2"/>
    </w:pPr>
    <w:rPr>
      <w:b/>
      <w:bCs/>
      <w:sz w:val="32"/>
      <w:szCs w:val="32"/>
    </w:rPr>
  </w:style>
  <w:style w:type="paragraph" w:customStyle="1" w:styleId="c2fd4859-bce6-4509-89a0-568c7b7b52b2">
    <w:name w:val="石墨文档标题"/>
    <w:next w:val="a3"/>
    <w:uiPriority w:val="9"/>
    <w:unhideWhenUsed/>
    <w:qFormat/>
    <w:pPr>
      <w:spacing w:before="260" w:after="260"/>
      <w:outlineLvl w:val="3"/>
    </w:pPr>
    <w:rPr>
      <w:b/>
      <w:bCs/>
      <w:sz w:val="56"/>
      <w:szCs w:val="56"/>
    </w:rPr>
  </w:style>
  <w:style w:type="paragraph" w:customStyle="1" w:styleId="80b849e4-33c0-4ccb-85ae-4f71b0265695">
    <w:name w:val="石墨文档引用"/>
    <w:qFormat/>
    <w:pPr>
      <w:pBdr>
        <w:left w:val="single" w:sz="30" w:space="10" w:color="F0F0F0"/>
      </w:pBdr>
    </w:pPr>
    <w:rPr>
      <w:color w:val="ADADAD"/>
    </w:rPr>
  </w:style>
  <w:style w:type="paragraph" w:default="1" w:styleId="25b1932e-2d83-4d7f-bda9-90b3046287b3">
    <w:name w:val="Normal"/>
    <w:qFormat/>
    <w:pPr>
      <w:widowControl w:val="0"/>
      <w:jc w:val="both"/>
    </w:pPr>
  </w:style>
  <w:style w:type="character" w:default="1" w:styleId="a65da40e-95b3-4c80-962f-7b8cd4fe60d0">
    <w:name w:val="Default Paragraph Font"/>
    <w:uiPriority w:val="1"/>
    <w:semiHidden/>
    <w:unhideWhenUsed/>
  </w:style>
  <w:style w:type="table" w:default="1" w:styleId="5f80ac3a-7470-4194-8e63-9ea4e4f5a854">
    <w:name w:val="Normal Table"/>
    <w:uiPriority w:val="99"/>
    <w:semiHidden/>
    <w:unhideWhenUsed/>
    <w:tblPr>
      <w:tblInd w:w="0" w:type="dxa"/>
      <w:tblCellMar>
        <w:top w:w="0" w:type="dxa"/>
        <w:left w:w="108" w:type="dxa"/>
        <w:bottom w:w="0" w:type="dxa"/>
        <w:right w:w="108" w:type="dxa"/>
      </w:tblCellMar>
    </w:tblPr>
  </w:style>
  <w:style w:type="numbering" w:default="1" w:styleId="fd213813-5125-4ce9-a4b0-ca8493eefc4c">
    <w:name w:val="No List"/>
    <w:uiPriority w:val="99"/>
    <w:semiHidden/>
    <w:unhideWhenUsed/>
  </w:style>
  <w:style w:type="paragraph" w:customStyle="1" w:styleId="7de65992-00a3-4255-8ff2-8973f348710b">
    <w:name w:val="石墨文档正文"/>
    <w:qFormat/>
    <w:rPr>
      <w:szCs w:val="22"/>
    </w:rPr>
  </w:style>
  <w:style w:type="paragraph" w:customStyle="1" w:styleId="e4ff77be-5e6f-44de-b815-bcb69a363d05">
    <w:name w:val="石墨文档副标题"/>
    <w:qFormat/>
    <w:rPr>
      <w:color w:val="888888"/>
      <w:sz w:val="48"/>
      <w:szCs w:val="48"/>
    </w:rPr>
  </w:style>
  <w:style w:type="paragraph" w:customStyle="1" w:styleId="9291a728-983f-4d70-b380-038a21a43b5c">
    <w:name w:val="石墨文档大标题"/>
    <w:next w:val="a3"/>
    <w:uiPriority w:val="9"/>
    <w:unhideWhenUsed/>
    <w:qFormat/>
    <w:pPr>
      <w:spacing w:before="260" w:after="260"/>
      <w:outlineLvl w:val="0"/>
    </w:pPr>
    <w:rPr>
      <w:b/>
      <w:bCs/>
      <w:sz w:val="40"/>
      <w:szCs w:val="40"/>
    </w:rPr>
  </w:style>
  <w:style w:type="paragraph" w:customStyle="1" w:styleId="a533aa7b-8e46-41dc-a5d2-eabf7929868c">
    <w:name w:val="石墨文档中标题"/>
    <w:next w:val="a3"/>
    <w:uiPriority w:val="9"/>
    <w:unhideWhenUsed/>
    <w:qFormat/>
    <w:pPr>
      <w:spacing w:before="260" w:after="260"/>
      <w:outlineLvl w:val="1"/>
    </w:pPr>
    <w:rPr>
      <w:b/>
      <w:bCs/>
      <w:sz w:val="36"/>
      <w:szCs w:val="36"/>
    </w:rPr>
  </w:style>
  <w:style w:type="paragraph" w:customStyle="1" w:styleId="fc3fb77d-4490-45e3-8d3a-d527a2323e52">
    <w:name w:val="石墨文档小标题"/>
    <w:next w:val="a3"/>
    <w:uiPriority w:val="9"/>
    <w:unhideWhenUsed/>
    <w:qFormat/>
    <w:pPr>
      <w:spacing w:before="260" w:after="260"/>
      <w:outlineLvl w:val="2"/>
    </w:pPr>
    <w:rPr>
      <w:b/>
      <w:bCs/>
      <w:sz w:val="32"/>
      <w:szCs w:val="32"/>
    </w:rPr>
  </w:style>
  <w:style w:type="paragraph" w:customStyle="1" w:styleId="aff1bda9-3bf0-4773-83d0-974b96b2b8f7">
    <w:name w:val="石墨文档标题"/>
    <w:next w:val="a3"/>
    <w:uiPriority w:val="9"/>
    <w:unhideWhenUsed/>
    <w:qFormat/>
    <w:pPr>
      <w:spacing w:before="260" w:after="260"/>
      <w:outlineLvl w:val="3"/>
    </w:pPr>
    <w:rPr>
      <w:b/>
      <w:bCs/>
      <w:sz w:val="56"/>
      <w:szCs w:val="56"/>
    </w:rPr>
  </w:style>
  <w:style w:type="paragraph" w:customStyle="1" w:styleId="109ca733-9c3a-4244-8d7e-69108f28f2e4">
    <w:name w:val="石墨文档引用"/>
    <w:qFormat/>
    <w:pPr>
      <w:pBdr>
        <w:left w:val="single" w:sz="30" w:space="10" w:color="F0F0F0"/>
      </w:pBdr>
    </w:pPr>
    <w:rPr>
      <w:color w:val="ADADAD"/>
    </w:rPr>
  </w:style>
  <w:style w:type="paragraph" w:default="1" w:styleId="b399e1c4-814d-4400-92d4-c342cfbc54db">
    <w:name w:val="Normal"/>
    <w:qFormat/>
    <w:pPr>
      <w:widowControl w:val="0"/>
      <w:jc w:val="both"/>
    </w:pPr>
  </w:style>
  <w:style w:type="character" w:default="1" w:styleId="323fa9f3-7a30-4591-a3ce-58bad1823354">
    <w:name w:val="Default Paragraph Font"/>
    <w:uiPriority w:val="1"/>
    <w:semiHidden/>
    <w:unhideWhenUsed/>
  </w:style>
  <w:style w:type="table" w:default="1" w:styleId="4be22fcb-bee8-4073-b509-d4438f980df4">
    <w:name w:val="Normal Table"/>
    <w:uiPriority w:val="99"/>
    <w:semiHidden/>
    <w:unhideWhenUsed/>
    <w:tblPr>
      <w:tblInd w:w="0" w:type="dxa"/>
      <w:tblCellMar>
        <w:top w:w="0" w:type="dxa"/>
        <w:left w:w="108" w:type="dxa"/>
        <w:bottom w:w="0" w:type="dxa"/>
        <w:right w:w="108" w:type="dxa"/>
      </w:tblCellMar>
    </w:tblPr>
  </w:style>
  <w:style w:type="numbering" w:default="1" w:styleId="7d02920a-81e4-4e25-81cd-873b62776541">
    <w:name w:val="No List"/>
    <w:uiPriority w:val="99"/>
    <w:semiHidden/>
    <w:unhideWhenUsed/>
  </w:style>
  <w:style w:type="paragraph" w:customStyle="1" w:styleId="7a7d033d-29bd-4009-a38a-af92ee71e740">
    <w:name w:val="石墨文档正文"/>
    <w:qFormat/>
    <w:rPr>
      <w:szCs w:val="22"/>
    </w:rPr>
  </w:style>
  <w:style w:type="paragraph" w:customStyle="1" w:styleId="b3115fbb-3957-4543-86ab-5213d218ccc3">
    <w:name w:val="石墨文档副标题"/>
    <w:qFormat/>
    <w:rPr>
      <w:color w:val="888888"/>
      <w:sz w:val="48"/>
      <w:szCs w:val="48"/>
    </w:rPr>
  </w:style>
  <w:style w:type="paragraph" w:customStyle="1" w:styleId="20b1a99b-2d79-4fb8-a624-c2f308672ce8">
    <w:name w:val="石墨文档大标题"/>
    <w:next w:val="a3"/>
    <w:uiPriority w:val="9"/>
    <w:unhideWhenUsed/>
    <w:qFormat/>
    <w:pPr>
      <w:spacing w:before="260" w:after="260"/>
      <w:outlineLvl w:val="0"/>
    </w:pPr>
    <w:rPr>
      <w:b/>
      <w:bCs/>
      <w:sz w:val="40"/>
      <w:szCs w:val="40"/>
    </w:rPr>
  </w:style>
  <w:style w:type="paragraph" w:customStyle="1" w:styleId="b8915a88-7171-4d28-a84f-a7d6393a5e01">
    <w:name w:val="石墨文档中标题"/>
    <w:next w:val="a3"/>
    <w:uiPriority w:val="9"/>
    <w:unhideWhenUsed/>
    <w:qFormat/>
    <w:pPr>
      <w:spacing w:before="260" w:after="260"/>
      <w:outlineLvl w:val="1"/>
    </w:pPr>
    <w:rPr>
      <w:b/>
      <w:bCs/>
      <w:sz w:val="36"/>
      <w:szCs w:val="36"/>
    </w:rPr>
  </w:style>
  <w:style w:type="paragraph" w:customStyle="1" w:styleId="56721caf-6345-496d-8677-ba8203c3313f">
    <w:name w:val="石墨文档小标题"/>
    <w:next w:val="a3"/>
    <w:uiPriority w:val="9"/>
    <w:unhideWhenUsed/>
    <w:qFormat/>
    <w:pPr>
      <w:spacing w:before="260" w:after="260"/>
      <w:outlineLvl w:val="2"/>
    </w:pPr>
    <w:rPr>
      <w:b/>
      <w:bCs/>
      <w:sz w:val="32"/>
      <w:szCs w:val="32"/>
    </w:rPr>
  </w:style>
  <w:style w:type="paragraph" w:customStyle="1" w:styleId="211739e2-474e-4216-b2a6-25657ac120e3">
    <w:name w:val="石墨文档标题"/>
    <w:next w:val="a3"/>
    <w:uiPriority w:val="9"/>
    <w:unhideWhenUsed/>
    <w:qFormat/>
    <w:pPr>
      <w:spacing w:before="260" w:after="260"/>
      <w:outlineLvl w:val="3"/>
    </w:pPr>
    <w:rPr>
      <w:b/>
      <w:bCs/>
      <w:sz w:val="56"/>
      <w:szCs w:val="56"/>
    </w:rPr>
  </w:style>
  <w:style w:type="paragraph" w:customStyle="1" w:styleId="bf6f01c6-b13c-4442-9438-ebd98352570e">
    <w:name w:val="石墨文档引用"/>
    <w:qFormat/>
    <w:pPr>
      <w:pBdr>
        <w:left w:val="single" w:sz="30" w:space="10" w:color="F0F0F0"/>
      </w:pBdr>
    </w:pPr>
    <w:rPr>
      <w:color w:val="ADADAD"/>
    </w:rPr>
  </w:style>
  <w:style w:type="paragraph" w:default="1" w:styleId="b46e995f-adc0-4718-b90d-cad7bc1544c9">
    <w:name w:val="Normal"/>
    <w:qFormat/>
    <w:pPr>
      <w:widowControl w:val="0"/>
      <w:jc w:val="both"/>
    </w:pPr>
  </w:style>
  <w:style w:type="character" w:default="1" w:styleId="9bbdead3-8fb7-4767-b533-fd64d817a42b">
    <w:name w:val="Default Paragraph Font"/>
    <w:uiPriority w:val="1"/>
    <w:semiHidden/>
    <w:unhideWhenUsed/>
  </w:style>
  <w:style w:type="table" w:default="1" w:styleId="349ea53d-803d-43ae-b163-86f99e487b87">
    <w:name w:val="Normal Table"/>
    <w:uiPriority w:val="99"/>
    <w:semiHidden/>
    <w:unhideWhenUsed/>
    <w:tblPr>
      <w:tblInd w:w="0" w:type="dxa"/>
      <w:tblCellMar>
        <w:top w:w="0" w:type="dxa"/>
        <w:left w:w="108" w:type="dxa"/>
        <w:bottom w:w="0" w:type="dxa"/>
        <w:right w:w="108" w:type="dxa"/>
      </w:tblCellMar>
    </w:tblPr>
  </w:style>
  <w:style w:type="numbering" w:default="1" w:styleId="df086ccb-3295-4c44-aa26-e586b4027db0">
    <w:name w:val="No List"/>
    <w:uiPriority w:val="99"/>
    <w:semiHidden/>
    <w:unhideWhenUsed/>
  </w:style>
  <w:style w:type="paragraph" w:customStyle="1" w:styleId="b10cdefb-aa69-4080-9923-a4a7943c14f0">
    <w:name w:val="石墨文档正文"/>
    <w:qFormat/>
    <w:rPr>
      <w:szCs w:val="22"/>
    </w:rPr>
  </w:style>
  <w:style w:type="paragraph" w:customStyle="1" w:styleId="41926c7b-f134-4133-8f34-741336be1a74">
    <w:name w:val="石墨文档副标题"/>
    <w:qFormat/>
    <w:rPr>
      <w:color w:val="888888"/>
      <w:sz w:val="48"/>
      <w:szCs w:val="48"/>
    </w:rPr>
  </w:style>
  <w:style w:type="paragraph" w:customStyle="1" w:styleId="5f8f47da-f1a9-4221-be40-b83f108f6c6a">
    <w:name w:val="石墨文档大标题"/>
    <w:next w:val="a3"/>
    <w:uiPriority w:val="9"/>
    <w:unhideWhenUsed/>
    <w:qFormat/>
    <w:pPr>
      <w:spacing w:before="260" w:after="260"/>
      <w:outlineLvl w:val="0"/>
    </w:pPr>
    <w:rPr>
      <w:b/>
      <w:bCs/>
      <w:sz w:val="40"/>
      <w:szCs w:val="40"/>
    </w:rPr>
  </w:style>
  <w:style w:type="paragraph" w:customStyle="1" w:styleId="0ac714b2-1daa-47bf-9f19-f0f1d7f5aa47">
    <w:name w:val="石墨文档中标题"/>
    <w:next w:val="a3"/>
    <w:uiPriority w:val="9"/>
    <w:unhideWhenUsed/>
    <w:qFormat/>
    <w:pPr>
      <w:spacing w:before="260" w:after="260"/>
      <w:outlineLvl w:val="1"/>
    </w:pPr>
    <w:rPr>
      <w:b/>
      <w:bCs/>
      <w:sz w:val="36"/>
      <w:szCs w:val="36"/>
    </w:rPr>
  </w:style>
  <w:style w:type="paragraph" w:customStyle="1" w:styleId="c0dc64aa-69e2-4a6c-9589-3cd8027bf4a1">
    <w:name w:val="石墨文档小标题"/>
    <w:next w:val="a3"/>
    <w:uiPriority w:val="9"/>
    <w:unhideWhenUsed/>
    <w:qFormat/>
    <w:pPr>
      <w:spacing w:before="260" w:after="260"/>
      <w:outlineLvl w:val="2"/>
    </w:pPr>
    <w:rPr>
      <w:b/>
      <w:bCs/>
      <w:sz w:val="32"/>
      <w:szCs w:val="32"/>
    </w:rPr>
  </w:style>
  <w:style w:type="paragraph" w:customStyle="1" w:styleId="45f907f1-8c05-4bbc-b9fb-e727602a3ebf">
    <w:name w:val="石墨文档标题"/>
    <w:next w:val="a3"/>
    <w:uiPriority w:val="9"/>
    <w:unhideWhenUsed/>
    <w:qFormat/>
    <w:pPr>
      <w:spacing w:before="260" w:after="260"/>
      <w:outlineLvl w:val="3"/>
    </w:pPr>
    <w:rPr>
      <w:b/>
      <w:bCs/>
      <w:sz w:val="56"/>
      <w:szCs w:val="56"/>
    </w:rPr>
  </w:style>
  <w:style w:type="paragraph" w:customStyle="1" w:styleId="94b5d4c4-3543-4f71-8952-b3c610b22d3c">
    <w:name w:val="石墨文档引用"/>
    <w:qFormat/>
    <w:pPr>
      <w:pBdr>
        <w:left w:val="single" w:sz="30" w:space="10" w:color="F0F0F0"/>
      </w:pBdr>
    </w:pPr>
    <w:rPr>
      <w:color w:val="ADADAD"/>
    </w:rPr>
  </w:style>
  <w:style w:type="paragraph" w:default="1" w:styleId="0a618eed-2267-4c48-9ccf-f7e07ef2ed89">
    <w:name w:val="Normal"/>
    <w:qFormat/>
    <w:pPr>
      <w:widowControl w:val="0"/>
      <w:jc w:val="both"/>
    </w:pPr>
  </w:style>
  <w:style w:type="character" w:default="1" w:styleId="e4f77397-7cb9-4c68-a2fd-f8fc07009baa">
    <w:name w:val="Default Paragraph Font"/>
    <w:uiPriority w:val="1"/>
    <w:semiHidden/>
    <w:unhideWhenUsed/>
  </w:style>
  <w:style w:type="table" w:default="1" w:styleId="bdf17ab4-027c-430e-93a2-ef9c472de959">
    <w:name w:val="Normal Table"/>
    <w:uiPriority w:val="99"/>
    <w:semiHidden/>
    <w:unhideWhenUsed/>
    <w:tblPr>
      <w:tblInd w:w="0" w:type="dxa"/>
      <w:tblCellMar>
        <w:top w:w="0" w:type="dxa"/>
        <w:left w:w="108" w:type="dxa"/>
        <w:bottom w:w="0" w:type="dxa"/>
        <w:right w:w="108" w:type="dxa"/>
      </w:tblCellMar>
    </w:tblPr>
  </w:style>
  <w:style w:type="numbering" w:default="1" w:styleId="655cfd67-a059-4f7b-af36-f05c341c36db">
    <w:name w:val="No List"/>
    <w:uiPriority w:val="99"/>
    <w:semiHidden/>
    <w:unhideWhenUsed/>
  </w:style>
  <w:style w:type="paragraph" w:customStyle="1" w:styleId="bc0e2d69-af2d-4e91-aa2f-45dce9eec599">
    <w:name w:val="石墨文档正文"/>
    <w:qFormat/>
    <w:rPr>
      <w:szCs w:val="22"/>
    </w:rPr>
  </w:style>
  <w:style w:type="paragraph" w:customStyle="1" w:styleId="60049d2d-79b8-4397-a179-6537fc861b9e">
    <w:name w:val="石墨文档副标题"/>
    <w:qFormat/>
    <w:rPr>
      <w:color w:val="888888"/>
      <w:sz w:val="48"/>
      <w:szCs w:val="48"/>
    </w:rPr>
  </w:style>
  <w:style w:type="paragraph" w:customStyle="1" w:styleId="19d28a07-be2a-427c-803c-40b89f052a91">
    <w:name w:val="石墨文档大标题"/>
    <w:next w:val="a3"/>
    <w:uiPriority w:val="9"/>
    <w:unhideWhenUsed/>
    <w:qFormat/>
    <w:pPr>
      <w:spacing w:before="260" w:after="260"/>
      <w:outlineLvl w:val="0"/>
    </w:pPr>
    <w:rPr>
      <w:b/>
      <w:bCs/>
      <w:sz w:val="40"/>
      <w:szCs w:val="40"/>
    </w:rPr>
  </w:style>
  <w:style w:type="paragraph" w:customStyle="1" w:styleId="354c9e4d-6282-4fe6-bea8-5f7176e530e0">
    <w:name w:val="石墨文档中标题"/>
    <w:next w:val="a3"/>
    <w:uiPriority w:val="9"/>
    <w:unhideWhenUsed/>
    <w:qFormat/>
    <w:pPr>
      <w:spacing w:before="260" w:after="260"/>
      <w:outlineLvl w:val="1"/>
    </w:pPr>
    <w:rPr>
      <w:b/>
      <w:bCs/>
      <w:sz w:val="36"/>
      <w:szCs w:val="36"/>
    </w:rPr>
  </w:style>
  <w:style w:type="paragraph" w:customStyle="1" w:styleId="5a8695b9-01c2-484a-bdb7-d9143c569eb9">
    <w:name w:val="石墨文档小标题"/>
    <w:next w:val="a3"/>
    <w:uiPriority w:val="9"/>
    <w:unhideWhenUsed/>
    <w:qFormat/>
    <w:pPr>
      <w:spacing w:before="260" w:after="260"/>
      <w:outlineLvl w:val="2"/>
    </w:pPr>
    <w:rPr>
      <w:b/>
      <w:bCs/>
      <w:sz w:val="32"/>
      <w:szCs w:val="32"/>
    </w:rPr>
  </w:style>
  <w:style w:type="paragraph" w:customStyle="1" w:styleId="ea5a096c-ab88-4511-a701-635241020389">
    <w:name w:val="石墨文档标题"/>
    <w:next w:val="a3"/>
    <w:uiPriority w:val="9"/>
    <w:unhideWhenUsed/>
    <w:qFormat/>
    <w:pPr>
      <w:spacing w:before="260" w:after="260"/>
      <w:outlineLvl w:val="3"/>
    </w:pPr>
    <w:rPr>
      <w:b/>
      <w:bCs/>
      <w:sz w:val="56"/>
      <w:szCs w:val="56"/>
    </w:rPr>
  </w:style>
  <w:style w:type="paragraph" w:customStyle="1" w:styleId="71b481cc-a2ca-4aa2-8d81-d66cf0453239">
    <w:name w:val="石墨文档引用"/>
    <w:qFormat/>
    <w:pPr>
      <w:pBdr>
        <w:left w:val="single" w:sz="30" w:space="10" w:color="F0F0F0"/>
      </w:pBdr>
    </w:pPr>
    <w:rPr>
      <w:color w:val="ADADAD"/>
    </w:rPr>
  </w:style>
  <w:style w:type="paragraph" w:default="1" w:styleId="b8e849d1-c502-4436-976c-58af34a2ae45">
    <w:name w:val="Normal"/>
    <w:qFormat/>
    <w:pPr>
      <w:widowControl w:val="0"/>
      <w:jc w:val="both"/>
    </w:pPr>
  </w:style>
  <w:style w:type="character" w:default="1" w:styleId="381985f6-be03-4cb2-8749-639d50de92cc">
    <w:name w:val="Default Paragraph Font"/>
    <w:uiPriority w:val="1"/>
    <w:semiHidden/>
    <w:unhideWhenUsed/>
  </w:style>
  <w:style w:type="table" w:default="1" w:styleId="4bc906a1-35d5-43a4-bc07-09bdc76878e4">
    <w:name w:val="Normal Table"/>
    <w:uiPriority w:val="99"/>
    <w:semiHidden/>
    <w:unhideWhenUsed/>
    <w:tblPr>
      <w:tblInd w:w="0" w:type="dxa"/>
      <w:tblCellMar>
        <w:top w:w="0" w:type="dxa"/>
        <w:left w:w="108" w:type="dxa"/>
        <w:bottom w:w="0" w:type="dxa"/>
        <w:right w:w="108" w:type="dxa"/>
      </w:tblCellMar>
    </w:tblPr>
  </w:style>
  <w:style w:type="numbering" w:default="1" w:styleId="8e10e945-afa1-4bd4-80f5-9c08657ed1a7">
    <w:name w:val="No List"/>
    <w:uiPriority w:val="99"/>
    <w:semiHidden/>
    <w:unhideWhenUsed/>
  </w:style>
  <w:style w:type="paragraph" w:customStyle="1" w:styleId="dcf10d5d-6324-404d-918a-6824db28c575">
    <w:name w:val="石墨文档正文"/>
    <w:qFormat/>
    <w:rPr>
      <w:szCs w:val="22"/>
    </w:rPr>
  </w:style>
  <w:style w:type="paragraph" w:customStyle="1" w:styleId="1efe9810-7659-4b88-b820-c10044297bd1">
    <w:name w:val="石墨文档副标题"/>
    <w:qFormat/>
    <w:rPr>
      <w:color w:val="888888"/>
      <w:sz w:val="48"/>
      <w:szCs w:val="48"/>
    </w:rPr>
  </w:style>
  <w:style w:type="paragraph" w:customStyle="1" w:styleId="f16a0f77-aa1b-4940-a06d-605dd9491801">
    <w:name w:val="石墨文档大标题"/>
    <w:next w:val="a3"/>
    <w:uiPriority w:val="9"/>
    <w:unhideWhenUsed/>
    <w:qFormat/>
    <w:pPr>
      <w:spacing w:before="260" w:after="260"/>
      <w:outlineLvl w:val="0"/>
    </w:pPr>
    <w:rPr>
      <w:b/>
      <w:bCs/>
      <w:sz w:val="40"/>
      <w:szCs w:val="40"/>
    </w:rPr>
  </w:style>
  <w:style w:type="paragraph" w:customStyle="1" w:styleId="9eb9ad26-bf42-4a62-a392-5b373bd93fa4">
    <w:name w:val="石墨文档中标题"/>
    <w:next w:val="a3"/>
    <w:uiPriority w:val="9"/>
    <w:unhideWhenUsed/>
    <w:qFormat/>
    <w:pPr>
      <w:spacing w:before="260" w:after="260"/>
      <w:outlineLvl w:val="1"/>
    </w:pPr>
    <w:rPr>
      <w:b/>
      <w:bCs/>
      <w:sz w:val="36"/>
      <w:szCs w:val="36"/>
    </w:rPr>
  </w:style>
  <w:style w:type="paragraph" w:customStyle="1" w:styleId="562d0e9a-6f22-430e-b911-47f692b2b0f5">
    <w:name w:val="石墨文档小标题"/>
    <w:next w:val="a3"/>
    <w:uiPriority w:val="9"/>
    <w:unhideWhenUsed/>
    <w:qFormat/>
    <w:pPr>
      <w:spacing w:before="260" w:after="260"/>
      <w:outlineLvl w:val="2"/>
    </w:pPr>
    <w:rPr>
      <w:b/>
      <w:bCs/>
      <w:sz w:val="32"/>
      <w:szCs w:val="32"/>
    </w:rPr>
  </w:style>
  <w:style w:type="paragraph" w:customStyle="1" w:styleId="6e01ddf0-7610-4811-9427-cd0c637d9c29">
    <w:name w:val="石墨文档标题"/>
    <w:next w:val="a3"/>
    <w:uiPriority w:val="9"/>
    <w:unhideWhenUsed/>
    <w:qFormat/>
    <w:pPr>
      <w:spacing w:before="260" w:after="260"/>
      <w:outlineLvl w:val="3"/>
    </w:pPr>
    <w:rPr>
      <w:b/>
      <w:bCs/>
      <w:sz w:val="56"/>
      <w:szCs w:val="56"/>
    </w:rPr>
  </w:style>
  <w:style w:type="paragraph" w:customStyle="1" w:styleId="126f948d-f853-479f-8a47-f52c2deb4da0">
    <w:name w:val="石墨文档引用"/>
    <w:qFormat/>
    <w:pPr>
      <w:pBdr>
        <w:left w:val="single" w:sz="30" w:space="10" w:color="F0F0F0"/>
      </w:pBdr>
    </w:pPr>
    <w:rPr>
      <w:color w:val="ADADAD"/>
    </w:rPr>
  </w:style>
  <w:style w:type="paragraph" w:default="1" w:styleId="a2d4e146-ebfb-4121-8e2e-190ccac0cc97">
    <w:name w:val="Normal"/>
    <w:qFormat/>
    <w:pPr>
      <w:widowControl w:val="0"/>
      <w:jc w:val="both"/>
    </w:pPr>
  </w:style>
  <w:style w:type="character" w:default="1" w:styleId="bebec20d-0b50-4a66-ba9d-7755c50c15b0">
    <w:name w:val="Default Paragraph Font"/>
    <w:uiPriority w:val="1"/>
    <w:semiHidden/>
    <w:unhideWhenUsed/>
  </w:style>
  <w:style w:type="table" w:default="1" w:styleId="29452e8c-8167-4ef1-ac4d-acd73f468803">
    <w:name w:val="Normal Table"/>
    <w:uiPriority w:val="99"/>
    <w:semiHidden/>
    <w:unhideWhenUsed/>
    <w:tblPr>
      <w:tblInd w:w="0" w:type="dxa"/>
      <w:tblCellMar>
        <w:top w:w="0" w:type="dxa"/>
        <w:left w:w="108" w:type="dxa"/>
        <w:bottom w:w="0" w:type="dxa"/>
        <w:right w:w="108" w:type="dxa"/>
      </w:tblCellMar>
    </w:tblPr>
  </w:style>
  <w:style w:type="numbering" w:default="1" w:styleId="8a704573-86a9-4e6b-b74e-5c216df756b5">
    <w:name w:val="No List"/>
    <w:uiPriority w:val="99"/>
    <w:semiHidden/>
    <w:unhideWhenUsed/>
  </w:style>
  <w:style w:type="paragraph" w:customStyle="1" w:styleId="c0b6b890-5e91-4cca-bc56-4460fb3fcd8a">
    <w:name w:val="石墨文档正文"/>
    <w:qFormat/>
    <w:rPr>
      <w:szCs w:val="22"/>
    </w:rPr>
  </w:style>
  <w:style w:type="paragraph" w:customStyle="1" w:styleId="64a7d87d-e813-4435-8f54-0af70b95def1">
    <w:name w:val="石墨文档副标题"/>
    <w:qFormat/>
    <w:rPr>
      <w:color w:val="888888"/>
      <w:sz w:val="48"/>
      <w:szCs w:val="48"/>
    </w:rPr>
  </w:style>
  <w:style w:type="paragraph" w:customStyle="1" w:styleId="f0b7d308-c08f-4adc-8bfe-399cccee3162">
    <w:name w:val="石墨文档大标题"/>
    <w:next w:val="a3"/>
    <w:uiPriority w:val="9"/>
    <w:unhideWhenUsed/>
    <w:qFormat/>
    <w:pPr>
      <w:spacing w:before="260" w:after="260"/>
      <w:outlineLvl w:val="0"/>
    </w:pPr>
    <w:rPr>
      <w:b/>
      <w:bCs/>
      <w:sz w:val="40"/>
      <w:szCs w:val="40"/>
    </w:rPr>
  </w:style>
  <w:style w:type="paragraph" w:customStyle="1" w:styleId="0bb8c1b5-4b16-466a-aaf2-c2584089699d">
    <w:name w:val="石墨文档中标题"/>
    <w:next w:val="a3"/>
    <w:uiPriority w:val="9"/>
    <w:unhideWhenUsed/>
    <w:qFormat/>
    <w:pPr>
      <w:spacing w:before="260" w:after="260"/>
      <w:outlineLvl w:val="1"/>
    </w:pPr>
    <w:rPr>
      <w:b/>
      <w:bCs/>
      <w:sz w:val="36"/>
      <w:szCs w:val="36"/>
    </w:rPr>
  </w:style>
  <w:style w:type="paragraph" w:customStyle="1" w:styleId="519db281-c5c5-49c0-ab46-acd974ea529c">
    <w:name w:val="石墨文档小标题"/>
    <w:next w:val="a3"/>
    <w:uiPriority w:val="9"/>
    <w:unhideWhenUsed/>
    <w:qFormat/>
    <w:pPr>
      <w:spacing w:before="260" w:after="260"/>
      <w:outlineLvl w:val="2"/>
    </w:pPr>
    <w:rPr>
      <w:b/>
      <w:bCs/>
      <w:sz w:val="32"/>
      <w:szCs w:val="32"/>
    </w:rPr>
  </w:style>
  <w:style w:type="paragraph" w:customStyle="1" w:styleId="0188ca93-05ab-427e-a5a7-8c4f449c8af1">
    <w:name w:val="石墨文档标题"/>
    <w:next w:val="a3"/>
    <w:uiPriority w:val="9"/>
    <w:unhideWhenUsed/>
    <w:qFormat/>
    <w:pPr>
      <w:spacing w:before="260" w:after="260"/>
      <w:outlineLvl w:val="3"/>
    </w:pPr>
    <w:rPr>
      <w:b/>
      <w:bCs/>
      <w:sz w:val="56"/>
      <w:szCs w:val="56"/>
    </w:rPr>
  </w:style>
  <w:style w:type="paragraph" w:customStyle="1" w:styleId="c87d9608-3321-426a-a85e-4f65ee8a6b79">
    <w:name w:val="石墨文档引用"/>
    <w:qFormat/>
    <w:pPr>
      <w:pBdr>
        <w:left w:val="single" w:sz="30" w:space="10" w:color="F0F0F0"/>
      </w:pBdr>
    </w:pPr>
    <w:rPr>
      <w:color w:val="ADADAD"/>
    </w:rPr>
  </w:style>
  <w:style w:type="paragraph" w:default="1" w:styleId="a7865af9-4a7c-4b76-b015-da9ed4702984">
    <w:name w:val="Normal"/>
    <w:qFormat/>
    <w:pPr>
      <w:widowControl w:val="0"/>
      <w:jc w:val="both"/>
    </w:pPr>
  </w:style>
  <w:style w:type="character" w:default="1" w:styleId="d4aa308c-6c0c-46e5-9c0a-f73ab0e70414">
    <w:name w:val="Default Paragraph Font"/>
    <w:uiPriority w:val="1"/>
    <w:semiHidden/>
    <w:unhideWhenUsed/>
  </w:style>
  <w:style w:type="table" w:default="1" w:styleId="8695c06b-5782-4919-bca6-62af5b2cafb0">
    <w:name w:val="Normal Table"/>
    <w:uiPriority w:val="99"/>
    <w:semiHidden/>
    <w:unhideWhenUsed/>
    <w:tblPr>
      <w:tblInd w:w="0" w:type="dxa"/>
      <w:tblCellMar>
        <w:top w:w="0" w:type="dxa"/>
        <w:left w:w="108" w:type="dxa"/>
        <w:bottom w:w="0" w:type="dxa"/>
        <w:right w:w="108" w:type="dxa"/>
      </w:tblCellMar>
    </w:tblPr>
  </w:style>
  <w:style w:type="numbering" w:default="1" w:styleId="b56ce701-0f28-4b83-a1d3-8a9f62eb0fad">
    <w:name w:val="No List"/>
    <w:uiPriority w:val="99"/>
    <w:semiHidden/>
    <w:unhideWhenUsed/>
  </w:style>
  <w:style w:type="paragraph" w:customStyle="1" w:styleId="743a7e41-9071-4a9b-b32c-76818402532b">
    <w:name w:val="石墨文档正文"/>
    <w:qFormat/>
    <w:rPr>
      <w:szCs w:val="22"/>
    </w:rPr>
  </w:style>
  <w:style w:type="paragraph" w:customStyle="1" w:styleId="f10d3315-ff5d-4f94-9f34-2a4a5e5f601d">
    <w:name w:val="石墨文档副标题"/>
    <w:qFormat/>
    <w:rPr>
      <w:color w:val="888888"/>
      <w:sz w:val="48"/>
      <w:szCs w:val="48"/>
    </w:rPr>
  </w:style>
  <w:style w:type="paragraph" w:customStyle="1" w:styleId="aaa783d9-5f5b-4e05-a639-ca42242300ac">
    <w:name w:val="石墨文档大标题"/>
    <w:next w:val="a3"/>
    <w:uiPriority w:val="9"/>
    <w:unhideWhenUsed/>
    <w:qFormat/>
    <w:pPr>
      <w:spacing w:before="260" w:after="260"/>
      <w:outlineLvl w:val="0"/>
    </w:pPr>
    <w:rPr>
      <w:b/>
      <w:bCs/>
      <w:sz w:val="40"/>
      <w:szCs w:val="40"/>
    </w:rPr>
  </w:style>
  <w:style w:type="paragraph" w:customStyle="1" w:styleId="6161f324-deb5-4d9e-9ee3-00caa305285f">
    <w:name w:val="石墨文档中标题"/>
    <w:next w:val="a3"/>
    <w:uiPriority w:val="9"/>
    <w:unhideWhenUsed/>
    <w:qFormat/>
    <w:pPr>
      <w:spacing w:before="260" w:after="260"/>
      <w:outlineLvl w:val="1"/>
    </w:pPr>
    <w:rPr>
      <w:b/>
      <w:bCs/>
      <w:sz w:val="36"/>
      <w:szCs w:val="36"/>
    </w:rPr>
  </w:style>
  <w:style w:type="paragraph" w:customStyle="1" w:styleId="67e99885-5e5d-4c9f-a7a1-039dce6fcee8">
    <w:name w:val="石墨文档小标题"/>
    <w:next w:val="a3"/>
    <w:uiPriority w:val="9"/>
    <w:unhideWhenUsed/>
    <w:qFormat/>
    <w:pPr>
      <w:spacing w:before="260" w:after="260"/>
      <w:outlineLvl w:val="2"/>
    </w:pPr>
    <w:rPr>
      <w:b/>
      <w:bCs/>
      <w:sz w:val="32"/>
      <w:szCs w:val="32"/>
    </w:rPr>
  </w:style>
  <w:style w:type="paragraph" w:customStyle="1" w:styleId="2a2c6b63-7407-4318-8bb5-09ac70b595bd">
    <w:name w:val="石墨文档标题"/>
    <w:next w:val="a3"/>
    <w:uiPriority w:val="9"/>
    <w:unhideWhenUsed/>
    <w:qFormat/>
    <w:pPr>
      <w:spacing w:before="260" w:after="260"/>
      <w:outlineLvl w:val="3"/>
    </w:pPr>
    <w:rPr>
      <w:b/>
      <w:bCs/>
      <w:sz w:val="56"/>
      <w:szCs w:val="56"/>
    </w:rPr>
  </w:style>
  <w:style w:type="paragraph" w:customStyle="1" w:styleId="a914bcc5-a92d-46dc-96c3-465e4476d9ae">
    <w:name w:val="石墨文档引用"/>
    <w:qFormat/>
    <w:pPr>
      <w:pBdr>
        <w:left w:val="single" w:sz="30" w:space="10" w:color="F0F0F0"/>
      </w:pBdr>
    </w:pPr>
    <w:rPr>
      <w:color w:val="ADADAD"/>
    </w:rPr>
  </w:style>
  <w:style w:type="paragraph" w:default="1" w:styleId="5f30a3d5-cf1f-4289-b89a-91ea029dabe6">
    <w:name w:val="Normal"/>
    <w:qFormat/>
    <w:pPr>
      <w:widowControl w:val="0"/>
      <w:jc w:val="both"/>
    </w:pPr>
  </w:style>
  <w:style w:type="character" w:default="1" w:styleId="5d2b9ebf-3f51-4536-bc0c-a3096f1ba64f">
    <w:name w:val="Default Paragraph Font"/>
    <w:uiPriority w:val="1"/>
    <w:semiHidden/>
    <w:unhideWhenUsed/>
  </w:style>
  <w:style w:type="table" w:default="1" w:styleId="0f52cbf5-c0d0-4b26-b0f1-a4192fb5388a">
    <w:name w:val="Normal Table"/>
    <w:uiPriority w:val="99"/>
    <w:semiHidden/>
    <w:unhideWhenUsed/>
    <w:tblPr>
      <w:tblInd w:w="0" w:type="dxa"/>
      <w:tblCellMar>
        <w:top w:w="0" w:type="dxa"/>
        <w:left w:w="108" w:type="dxa"/>
        <w:bottom w:w="0" w:type="dxa"/>
        <w:right w:w="108" w:type="dxa"/>
      </w:tblCellMar>
    </w:tblPr>
  </w:style>
  <w:style w:type="numbering" w:default="1" w:styleId="a5b5cb9b-6e35-43dd-b207-689714bba95f">
    <w:name w:val="No List"/>
    <w:uiPriority w:val="99"/>
    <w:semiHidden/>
    <w:unhideWhenUsed/>
  </w:style>
  <w:style w:type="paragraph" w:customStyle="1" w:styleId="84252e66-9a8c-498b-b5cb-a65feadb9178">
    <w:name w:val="石墨文档正文"/>
    <w:qFormat/>
    <w:rPr>
      <w:szCs w:val="22"/>
    </w:rPr>
  </w:style>
  <w:style w:type="paragraph" w:customStyle="1" w:styleId="10ae0afc-b003-457e-ac2f-721aa1e3ae3f">
    <w:name w:val="石墨文档副标题"/>
    <w:qFormat/>
    <w:rPr>
      <w:color w:val="888888"/>
      <w:sz w:val="48"/>
      <w:szCs w:val="48"/>
    </w:rPr>
  </w:style>
  <w:style w:type="paragraph" w:customStyle="1" w:styleId="0aacbf63-f7a7-4a78-87ce-1ddd09e3ff0a">
    <w:name w:val="石墨文档大标题"/>
    <w:next w:val="a3"/>
    <w:uiPriority w:val="9"/>
    <w:unhideWhenUsed/>
    <w:qFormat/>
    <w:pPr>
      <w:spacing w:before="260" w:after="260"/>
      <w:outlineLvl w:val="0"/>
    </w:pPr>
    <w:rPr>
      <w:b/>
      <w:bCs/>
      <w:sz w:val="40"/>
      <w:szCs w:val="40"/>
    </w:rPr>
  </w:style>
  <w:style w:type="paragraph" w:customStyle="1" w:styleId="eff099e2-dea5-4059-90cb-34edc1333197">
    <w:name w:val="石墨文档中标题"/>
    <w:next w:val="a3"/>
    <w:uiPriority w:val="9"/>
    <w:unhideWhenUsed/>
    <w:qFormat/>
    <w:pPr>
      <w:spacing w:before="260" w:after="260"/>
      <w:outlineLvl w:val="1"/>
    </w:pPr>
    <w:rPr>
      <w:b/>
      <w:bCs/>
      <w:sz w:val="36"/>
      <w:szCs w:val="36"/>
    </w:rPr>
  </w:style>
  <w:style w:type="paragraph" w:customStyle="1" w:styleId="eaf68bbc-dc58-4482-97db-527e066f77fa">
    <w:name w:val="石墨文档小标题"/>
    <w:next w:val="a3"/>
    <w:uiPriority w:val="9"/>
    <w:unhideWhenUsed/>
    <w:qFormat/>
    <w:pPr>
      <w:spacing w:before="260" w:after="260"/>
      <w:outlineLvl w:val="2"/>
    </w:pPr>
    <w:rPr>
      <w:b/>
      <w:bCs/>
      <w:sz w:val="32"/>
      <w:szCs w:val="32"/>
    </w:rPr>
  </w:style>
  <w:style w:type="paragraph" w:customStyle="1" w:styleId="3f97f122-0c6c-4acd-b870-70a8c860ea82">
    <w:name w:val="石墨文档标题"/>
    <w:next w:val="a3"/>
    <w:uiPriority w:val="9"/>
    <w:unhideWhenUsed/>
    <w:qFormat/>
    <w:pPr>
      <w:spacing w:before="260" w:after="260"/>
      <w:outlineLvl w:val="3"/>
    </w:pPr>
    <w:rPr>
      <w:b/>
      <w:bCs/>
      <w:sz w:val="56"/>
      <w:szCs w:val="56"/>
    </w:rPr>
  </w:style>
  <w:style w:type="paragraph" w:customStyle="1" w:styleId="a21d0581-69d7-4881-b860-cde17b9a7419">
    <w:name w:val="石墨文档引用"/>
    <w:qFormat/>
    <w:pPr>
      <w:pBdr>
        <w:left w:val="single" w:sz="30" w:space="10" w:color="F0F0F0"/>
      </w:pBdr>
    </w:pPr>
    <w:rPr>
      <w:color w:val="ADADAD"/>
    </w:rPr>
  </w:style>
  <w:style w:type="paragraph" w:default="1" w:styleId="30bb1940-f667-4243-bc5d-c0a376075fac">
    <w:name w:val="Normal"/>
    <w:qFormat/>
    <w:pPr>
      <w:widowControl w:val="0"/>
      <w:jc w:val="both"/>
    </w:pPr>
  </w:style>
  <w:style w:type="character" w:default="1" w:styleId="78f8825c-b133-4e6c-9b60-a5582af1f3ce">
    <w:name w:val="Default Paragraph Font"/>
    <w:uiPriority w:val="1"/>
    <w:semiHidden/>
    <w:unhideWhenUsed/>
  </w:style>
  <w:style w:type="table" w:default="1" w:styleId="0070b97c-fdf1-41c3-a54c-0b192296680a">
    <w:name w:val="Normal Table"/>
    <w:uiPriority w:val="99"/>
    <w:semiHidden/>
    <w:unhideWhenUsed/>
    <w:tblPr>
      <w:tblInd w:w="0" w:type="dxa"/>
      <w:tblCellMar>
        <w:top w:w="0" w:type="dxa"/>
        <w:left w:w="108" w:type="dxa"/>
        <w:bottom w:w="0" w:type="dxa"/>
        <w:right w:w="108" w:type="dxa"/>
      </w:tblCellMar>
    </w:tblPr>
  </w:style>
  <w:style w:type="numbering" w:default="1" w:styleId="3101be83-1a87-4369-9e0b-d9f4da347ac4">
    <w:name w:val="No List"/>
    <w:uiPriority w:val="99"/>
    <w:semiHidden/>
    <w:unhideWhenUsed/>
  </w:style>
  <w:style w:type="paragraph" w:customStyle="1" w:styleId="ef1e8bf2-05b1-43d0-8fc4-4a419687fe3a">
    <w:name w:val="石墨文档正文"/>
    <w:qFormat/>
    <w:rPr>
      <w:szCs w:val="22"/>
    </w:rPr>
  </w:style>
  <w:style w:type="paragraph" w:customStyle="1" w:styleId="fc20d9eb-30c0-44d3-90f4-dcffcf211382">
    <w:name w:val="石墨文档副标题"/>
    <w:qFormat/>
    <w:rPr>
      <w:color w:val="888888"/>
      <w:sz w:val="48"/>
      <w:szCs w:val="48"/>
    </w:rPr>
  </w:style>
  <w:style w:type="paragraph" w:customStyle="1" w:styleId="460ac329-d7b4-4d9d-8ce6-3babf282d60e">
    <w:name w:val="石墨文档大标题"/>
    <w:next w:val="a3"/>
    <w:uiPriority w:val="9"/>
    <w:unhideWhenUsed/>
    <w:qFormat/>
    <w:pPr>
      <w:spacing w:before="260" w:after="260"/>
      <w:outlineLvl w:val="0"/>
    </w:pPr>
    <w:rPr>
      <w:b/>
      <w:bCs/>
      <w:sz w:val="40"/>
      <w:szCs w:val="40"/>
    </w:rPr>
  </w:style>
  <w:style w:type="paragraph" w:customStyle="1" w:styleId="0d78235f-a014-4e8c-b177-054741d94198">
    <w:name w:val="石墨文档中标题"/>
    <w:next w:val="a3"/>
    <w:uiPriority w:val="9"/>
    <w:unhideWhenUsed/>
    <w:qFormat/>
    <w:pPr>
      <w:spacing w:before="260" w:after="260"/>
      <w:outlineLvl w:val="1"/>
    </w:pPr>
    <w:rPr>
      <w:b/>
      <w:bCs/>
      <w:sz w:val="36"/>
      <w:szCs w:val="36"/>
    </w:rPr>
  </w:style>
  <w:style w:type="paragraph" w:customStyle="1" w:styleId="091c7247-d7a7-4099-aebf-9b9322d82c03">
    <w:name w:val="石墨文档小标题"/>
    <w:next w:val="a3"/>
    <w:uiPriority w:val="9"/>
    <w:unhideWhenUsed/>
    <w:qFormat/>
    <w:pPr>
      <w:spacing w:before="260" w:after="260"/>
      <w:outlineLvl w:val="2"/>
    </w:pPr>
    <w:rPr>
      <w:b/>
      <w:bCs/>
      <w:sz w:val="32"/>
      <w:szCs w:val="32"/>
    </w:rPr>
  </w:style>
  <w:style w:type="paragraph" w:customStyle="1" w:styleId="6e3b7a1e-f36b-448d-846d-d124ae943f79">
    <w:name w:val="石墨文档标题"/>
    <w:next w:val="a3"/>
    <w:uiPriority w:val="9"/>
    <w:unhideWhenUsed/>
    <w:qFormat/>
    <w:pPr>
      <w:spacing w:before="260" w:after="260"/>
      <w:outlineLvl w:val="3"/>
    </w:pPr>
    <w:rPr>
      <w:b/>
      <w:bCs/>
      <w:sz w:val="56"/>
      <w:szCs w:val="56"/>
    </w:rPr>
  </w:style>
  <w:style w:type="paragraph" w:customStyle="1" w:styleId="ecbd0692-47f6-4ce0-bc20-697b10629375">
    <w:name w:val="石墨文档引用"/>
    <w:qFormat/>
    <w:pPr>
      <w:pBdr>
        <w:left w:val="single" w:sz="30" w:space="10" w:color="F0F0F0"/>
      </w:pBdr>
    </w:pPr>
    <w:rPr>
      <w:color w:val="ADADAD"/>
    </w:rPr>
  </w:style>
  <w:style w:type="paragraph" w:default="1" w:styleId="dadd6dd8-9cb2-4ec7-96fd-b0af4ea35f4f">
    <w:name w:val="Normal"/>
    <w:qFormat/>
    <w:pPr>
      <w:widowControl w:val="0"/>
      <w:jc w:val="both"/>
    </w:pPr>
  </w:style>
  <w:style w:type="character" w:default="1" w:styleId="a3b6b10a-0e21-4536-8ff8-6f399c463488">
    <w:name w:val="Default Paragraph Font"/>
    <w:uiPriority w:val="1"/>
    <w:semiHidden/>
    <w:unhideWhenUsed/>
  </w:style>
  <w:style w:type="table" w:default="1" w:styleId="30510f5b-7503-40be-b702-037dc3991af0">
    <w:name w:val="Normal Table"/>
    <w:uiPriority w:val="99"/>
    <w:semiHidden/>
    <w:unhideWhenUsed/>
    <w:tblPr>
      <w:tblInd w:w="0" w:type="dxa"/>
      <w:tblCellMar>
        <w:top w:w="0" w:type="dxa"/>
        <w:left w:w="108" w:type="dxa"/>
        <w:bottom w:w="0" w:type="dxa"/>
        <w:right w:w="108" w:type="dxa"/>
      </w:tblCellMar>
    </w:tblPr>
  </w:style>
  <w:style w:type="numbering" w:default="1" w:styleId="ffad4fb0-5700-4fca-ae35-de57755bddcb">
    <w:name w:val="No List"/>
    <w:uiPriority w:val="99"/>
    <w:semiHidden/>
    <w:unhideWhenUsed/>
  </w:style>
  <w:style w:type="paragraph" w:customStyle="1" w:styleId="900731ab-395d-4a61-83e1-a8a49456972a">
    <w:name w:val="石墨文档正文"/>
    <w:qFormat/>
    <w:rPr>
      <w:szCs w:val="22"/>
    </w:rPr>
  </w:style>
  <w:style w:type="paragraph" w:customStyle="1" w:styleId="dca1242f-2c7d-41ae-8835-fb5c8414c512">
    <w:name w:val="石墨文档副标题"/>
    <w:qFormat/>
    <w:rPr>
      <w:color w:val="888888"/>
      <w:sz w:val="48"/>
      <w:szCs w:val="48"/>
    </w:rPr>
  </w:style>
  <w:style w:type="paragraph" w:customStyle="1" w:styleId="446af9b9-4deb-4b6f-b861-279d74e5ae20">
    <w:name w:val="石墨文档大标题"/>
    <w:next w:val="a3"/>
    <w:uiPriority w:val="9"/>
    <w:unhideWhenUsed/>
    <w:qFormat/>
    <w:pPr>
      <w:spacing w:before="260" w:after="260"/>
      <w:outlineLvl w:val="0"/>
    </w:pPr>
    <w:rPr>
      <w:b/>
      <w:bCs/>
      <w:sz w:val="40"/>
      <w:szCs w:val="40"/>
    </w:rPr>
  </w:style>
  <w:style w:type="paragraph" w:customStyle="1" w:styleId="e2e84e8c-832c-4491-be16-858d36170435">
    <w:name w:val="石墨文档中标题"/>
    <w:next w:val="a3"/>
    <w:uiPriority w:val="9"/>
    <w:unhideWhenUsed/>
    <w:qFormat/>
    <w:pPr>
      <w:spacing w:before="260" w:after="260"/>
      <w:outlineLvl w:val="1"/>
    </w:pPr>
    <w:rPr>
      <w:b/>
      <w:bCs/>
      <w:sz w:val="36"/>
      <w:szCs w:val="36"/>
    </w:rPr>
  </w:style>
  <w:style w:type="paragraph" w:customStyle="1" w:styleId="300ccdd7-3697-4639-bec0-01ecbc9ffbbb">
    <w:name w:val="石墨文档小标题"/>
    <w:next w:val="a3"/>
    <w:uiPriority w:val="9"/>
    <w:unhideWhenUsed/>
    <w:qFormat/>
    <w:pPr>
      <w:spacing w:before="260" w:after="260"/>
      <w:outlineLvl w:val="2"/>
    </w:pPr>
    <w:rPr>
      <w:b/>
      <w:bCs/>
      <w:sz w:val="32"/>
      <w:szCs w:val="32"/>
    </w:rPr>
  </w:style>
  <w:style w:type="paragraph" w:customStyle="1" w:styleId="b88520ee-cb15-4d62-a3f8-882dea2c6555">
    <w:name w:val="石墨文档标题"/>
    <w:next w:val="a3"/>
    <w:uiPriority w:val="9"/>
    <w:unhideWhenUsed/>
    <w:qFormat/>
    <w:pPr>
      <w:spacing w:before="260" w:after="260"/>
      <w:outlineLvl w:val="3"/>
    </w:pPr>
    <w:rPr>
      <w:b/>
      <w:bCs/>
      <w:sz w:val="56"/>
      <w:szCs w:val="56"/>
    </w:rPr>
  </w:style>
  <w:style w:type="paragraph" w:customStyle="1" w:styleId="acb46afb-70e5-4fc8-9f86-61350c8beee1">
    <w:name w:val="石墨文档引用"/>
    <w:qFormat/>
    <w:pPr>
      <w:pBdr>
        <w:left w:val="single" w:sz="30" w:space="10" w:color="F0F0F0"/>
      </w:pBdr>
    </w:pPr>
    <w:rPr>
      <w:color w:val="ADADAD"/>
    </w:rPr>
  </w:style>
  <w:style w:type="paragraph" w:default="1" w:styleId="ef50cc1b-7d46-4b0a-9840-f91c0b892361">
    <w:name w:val="Normal"/>
    <w:qFormat/>
    <w:pPr>
      <w:widowControl w:val="0"/>
      <w:jc w:val="both"/>
    </w:pPr>
  </w:style>
  <w:style w:type="character" w:default="1" w:styleId="d7efddf5-e183-4bbf-9ce8-d234165bb089">
    <w:name w:val="Default Paragraph Font"/>
    <w:uiPriority w:val="1"/>
    <w:semiHidden/>
    <w:unhideWhenUsed/>
  </w:style>
  <w:style w:type="table" w:default="1" w:styleId="698e1dda-75d0-46e0-85e0-5e78393c5b44">
    <w:name w:val="Normal Table"/>
    <w:uiPriority w:val="99"/>
    <w:semiHidden/>
    <w:unhideWhenUsed/>
    <w:tblPr>
      <w:tblInd w:w="0" w:type="dxa"/>
      <w:tblCellMar>
        <w:top w:w="0" w:type="dxa"/>
        <w:left w:w="108" w:type="dxa"/>
        <w:bottom w:w="0" w:type="dxa"/>
        <w:right w:w="108" w:type="dxa"/>
      </w:tblCellMar>
    </w:tblPr>
  </w:style>
  <w:style w:type="numbering" w:default="1" w:styleId="4b074ad3-ff02-4a61-8de4-519d7eda30da">
    <w:name w:val="No List"/>
    <w:uiPriority w:val="99"/>
    <w:semiHidden/>
    <w:unhideWhenUsed/>
  </w:style>
  <w:style w:type="paragraph" w:customStyle="1" w:styleId="6e522d2e-e80f-4503-8071-16aa2dd8788b">
    <w:name w:val="石墨文档正文"/>
    <w:qFormat/>
    <w:rPr>
      <w:szCs w:val="22"/>
    </w:rPr>
  </w:style>
  <w:style w:type="paragraph" w:customStyle="1" w:styleId="29b3f0db-aa11-4c53-b457-a279d405cdb1">
    <w:name w:val="石墨文档副标题"/>
    <w:qFormat/>
    <w:rPr>
      <w:color w:val="888888"/>
      <w:sz w:val="48"/>
      <w:szCs w:val="48"/>
    </w:rPr>
  </w:style>
  <w:style w:type="paragraph" w:customStyle="1" w:styleId="81e94fa8-2a68-4b7f-b579-680ae52456de">
    <w:name w:val="石墨文档大标题"/>
    <w:next w:val="a3"/>
    <w:uiPriority w:val="9"/>
    <w:unhideWhenUsed/>
    <w:qFormat/>
    <w:pPr>
      <w:spacing w:before="260" w:after="260"/>
      <w:outlineLvl w:val="0"/>
    </w:pPr>
    <w:rPr>
      <w:b/>
      <w:bCs/>
      <w:sz w:val="40"/>
      <w:szCs w:val="40"/>
    </w:rPr>
  </w:style>
  <w:style w:type="paragraph" w:customStyle="1" w:styleId="9d75512c-97e3-49d2-acfc-ae0a0b0bd0cc">
    <w:name w:val="石墨文档中标题"/>
    <w:next w:val="a3"/>
    <w:uiPriority w:val="9"/>
    <w:unhideWhenUsed/>
    <w:qFormat/>
    <w:pPr>
      <w:spacing w:before="260" w:after="260"/>
      <w:outlineLvl w:val="1"/>
    </w:pPr>
    <w:rPr>
      <w:b/>
      <w:bCs/>
      <w:sz w:val="36"/>
      <w:szCs w:val="36"/>
    </w:rPr>
  </w:style>
  <w:style w:type="paragraph" w:customStyle="1" w:styleId="7de33337-ea50-4e5c-8ad7-bc9ea689063d">
    <w:name w:val="石墨文档小标题"/>
    <w:next w:val="a3"/>
    <w:uiPriority w:val="9"/>
    <w:unhideWhenUsed/>
    <w:qFormat/>
    <w:pPr>
      <w:spacing w:before="260" w:after="260"/>
      <w:outlineLvl w:val="2"/>
    </w:pPr>
    <w:rPr>
      <w:b/>
      <w:bCs/>
      <w:sz w:val="32"/>
      <w:szCs w:val="32"/>
    </w:rPr>
  </w:style>
  <w:style w:type="paragraph" w:customStyle="1" w:styleId="a65e642f-5a6e-4c20-bcf4-eb72eaa95320">
    <w:name w:val="石墨文档标题"/>
    <w:next w:val="a3"/>
    <w:uiPriority w:val="9"/>
    <w:unhideWhenUsed/>
    <w:qFormat/>
    <w:pPr>
      <w:spacing w:before="260" w:after="260"/>
      <w:outlineLvl w:val="3"/>
    </w:pPr>
    <w:rPr>
      <w:b/>
      <w:bCs/>
      <w:sz w:val="56"/>
      <w:szCs w:val="56"/>
    </w:rPr>
  </w:style>
  <w:style w:type="paragraph" w:customStyle="1" w:styleId="08bb4709-cb7e-4755-aa72-a1648bc2e452">
    <w:name w:val="石墨文档引用"/>
    <w:qFormat/>
    <w:pPr>
      <w:pBdr>
        <w:left w:val="single" w:sz="30" w:space="10" w:color="F0F0F0"/>
      </w:pBdr>
    </w:pPr>
    <w:rPr>
      <w:color w:val="ADADAD"/>
    </w:rPr>
  </w:style>
  <w:style w:type="paragraph" w:default="1" w:styleId="0f3e7408-047d-4828-a7aa-72ea7e056f31">
    <w:name w:val="Normal"/>
    <w:qFormat/>
    <w:pPr>
      <w:widowControl w:val="0"/>
      <w:jc w:val="both"/>
    </w:pPr>
  </w:style>
  <w:style w:type="character" w:default="1" w:styleId="5ad84e84-9500-468f-9798-a37e64a144f1">
    <w:name w:val="Default Paragraph Font"/>
    <w:uiPriority w:val="1"/>
    <w:semiHidden/>
    <w:unhideWhenUsed/>
  </w:style>
  <w:style w:type="table" w:default="1" w:styleId="ce6a1bf5-22c9-42a1-8f49-1dc051b210be">
    <w:name w:val="Normal Table"/>
    <w:uiPriority w:val="99"/>
    <w:semiHidden/>
    <w:unhideWhenUsed/>
    <w:tblPr>
      <w:tblInd w:w="0" w:type="dxa"/>
      <w:tblCellMar>
        <w:top w:w="0" w:type="dxa"/>
        <w:left w:w="108" w:type="dxa"/>
        <w:bottom w:w="0" w:type="dxa"/>
        <w:right w:w="108" w:type="dxa"/>
      </w:tblCellMar>
    </w:tblPr>
  </w:style>
  <w:style w:type="numbering" w:default="1" w:styleId="197b4a03-1864-485a-a180-5e9aba5d11f8">
    <w:name w:val="No List"/>
    <w:uiPriority w:val="99"/>
    <w:semiHidden/>
    <w:unhideWhenUsed/>
  </w:style>
  <w:style w:type="paragraph" w:customStyle="1" w:styleId="6bd46eb3-2a07-498d-aab1-a11b8ddbb8f0">
    <w:name w:val="石墨文档正文"/>
    <w:qFormat/>
    <w:rPr>
      <w:szCs w:val="22"/>
    </w:rPr>
  </w:style>
  <w:style w:type="paragraph" w:customStyle="1" w:styleId="7f746fda-f261-4e78-bd73-84b5f0c74c2c">
    <w:name w:val="石墨文档副标题"/>
    <w:qFormat/>
    <w:rPr>
      <w:color w:val="888888"/>
      <w:sz w:val="48"/>
      <w:szCs w:val="48"/>
    </w:rPr>
  </w:style>
  <w:style w:type="paragraph" w:customStyle="1" w:styleId="77f32292-5cfe-457f-8388-cc34bbc4df19">
    <w:name w:val="石墨文档大标题"/>
    <w:next w:val="a3"/>
    <w:uiPriority w:val="9"/>
    <w:unhideWhenUsed/>
    <w:qFormat/>
    <w:pPr>
      <w:spacing w:before="260" w:after="260"/>
      <w:outlineLvl w:val="0"/>
    </w:pPr>
    <w:rPr>
      <w:b/>
      <w:bCs/>
      <w:sz w:val="40"/>
      <w:szCs w:val="40"/>
    </w:rPr>
  </w:style>
  <w:style w:type="paragraph" w:customStyle="1" w:styleId="b00f3929-2b92-4c0c-99fd-8064ffc6ec21">
    <w:name w:val="石墨文档中标题"/>
    <w:next w:val="a3"/>
    <w:uiPriority w:val="9"/>
    <w:unhideWhenUsed/>
    <w:qFormat/>
    <w:pPr>
      <w:spacing w:before="260" w:after="260"/>
      <w:outlineLvl w:val="1"/>
    </w:pPr>
    <w:rPr>
      <w:b/>
      <w:bCs/>
      <w:sz w:val="36"/>
      <w:szCs w:val="36"/>
    </w:rPr>
  </w:style>
  <w:style w:type="paragraph" w:customStyle="1" w:styleId="026405be-66fb-4b5a-825b-40d227f9e265">
    <w:name w:val="石墨文档小标题"/>
    <w:next w:val="a3"/>
    <w:uiPriority w:val="9"/>
    <w:unhideWhenUsed/>
    <w:qFormat/>
    <w:pPr>
      <w:spacing w:before="260" w:after="260"/>
      <w:outlineLvl w:val="2"/>
    </w:pPr>
    <w:rPr>
      <w:b/>
      <w:bCs/>
      <w:sz w:val="32"/>
      <w:szCs w:val="32"/>
    </w:rPr>
  </w:style>
  <w:style w:type="paragraph" w:customStyle="1" w:styleId="f380978b-94f0-4a46-9277-5e2544a8b518">
    <w:name w:val="石墨文档标题"/>
    <w:next w:val="a3"/>
    <w:uiPriority w:val="9"/>
    <w:unhideWhenUsed/>
    <w:qFormat/>
    <w:pPr>
      <w:spacing w:before="260" w:after="260"/>
      <w:outlineLvl w:val="3"/>
    </w:pPr>
    <w:rPr>
      <w:b/>
      <w:bCs/>
      <w:sz w:val="56"/>
      <w:szCs w:val="56"/>
    </w:rPr>
  </w:style>
  <w:style w:type="paragraph" w:customStyle="1" w:styleId="a973cc17-6954-402f-bdec-09bab144c010">
    <w:name w:val="石墨文档引用"/>
    <w:qFormat/>
    <w:pPr>
      <w:pBdr>
        <w:left w:val="single" w:sz="30" w:space="10" w:color="F0F0F0"/>
      </w:pBdr>
    </w:pPr>
    <w:rPr>
      <w:color w:val="ADADAD"/>
    </w:rPr>
  </w:style>
  <w:style w:type="paragraph" w:default="1" w:styleId="2b97531f-36a0-4803-9abd-965ba3bf53a8">
    <w:name w:val="Normal"/>
    <w:qFormat/>
    <w:pPr>
      <w:widowControl w:val="0"/>
      <w:jc w:val="both"/>
    </w:pPr>
  </w:style>
  <w:style w:type="character" w:default="1" w:styleId="bd8f3c54-0b3b-43ad-81e0-d31052eb897a">
    <w:name w:val="Default Paragraph Font"/>
    <w:uiPriority w:val="1"/>
    <w:semiHidden/>
    <w:unhideWhenUsed/>
  </w:style>
  <w:style w:type="table" w:default="1" w:styleId="94dfd724-0fa1-4888-abb3-c29f3dafd20d">
    <w:name w:val="Normal Table"/>
    <w:uiPriority w:val="99"/>
    <w:semiHidden/>
    <w:unhideWhenUsed/>
    <w:tblPr>
      <w:tblInd w:w="0" w:type="dxa"/>
      <w:tblCellMar>
        <w:top w:w="0" w:type="dxa"/>
        <w:left w:w="108" w:type="dxa"/>
        <w:bottom w:w="0" w:type="dxa"/>
        <w:right w:w="108" w:type="dxa"/>
      </w:tblCellMar>
    </w:tblPr>
  </w:style>
  <w:style w:type="numbering" w:default="1" w:styleId="14e3e96b-1a35-4c24-a955-d41961287a0c">
    <w:name w:val="No List"/>
    <w:uiPriority w:val="99"/>
    <w:semiHidden/>
    <w:unhideWhenUsed/>
  </w:style>
  <w:style w:type="paragraph" w:customStyle="1" w:styleId="63777153-9b07-45a6-8838-ec3a861d8a8e">
    <w:name w:val="石墨文档正文"/>
    <w:qFormat/>
    <w:rPr>
      <w:szCs w:val="22"/>
    </w:rPr>
  </w:style>
  <w:style w:type="paragraph" w:customStyle="1" w:styleId="51e94605-7216-46e0-bcf6-22e948c3cf41">
    <w:name w:val="石墨文档副标题"/>
    <w:qFormat/>
    <w:rPr>
      <w:color w:val="888888"/>
      <w:sz w:val="48"/>
      <w:szCs w:val="48"/>
    </w:rPr>
  </w:style>
  <w:style w:type="paragraph" w:customStyle="1" w:styleId="6d67b5da-7624-46a7-8888-b1fafdc0cd20">
    <w:name w:val="石墨文档大标题"/>
    <w:next w:val="a3"/>
    <w:uiPriority w:val="9"/>
    <w:unhideWhenUsed/>
    <w:qFormat/>
    <w:pPr>
      <w:spacing w:before="260" w:after="260"/>
      <w:outlineLvl w:val="0"/>
    </w:pPr>
    <w:rPr>
      <w:b/>
      <w:bCs/>
      <w:sz w:val="40"/>
      <w:szCs w:val="40"/>
    </w:rPr>
  </w:style>
  <w:style w:type="paragraph" w:customStyle="1" w:styleId="c5a1b6e9-55f3-411e-8a1f-60c04b3c6ddb">
    <w:name w:val="石墨文档中标题"/>
    <w:next w:val="a3"/>
    <w:uiPriority w:val="9"/>
    <w:unhideWhenUsed/>
    <w:qFormat/>
    <w:pPr>
      <w:spacing w:before="260" w:after="260"/>
      <w:outlineLvl w:val="1"/>
    </w:pPr>
    <w:rPr>
      <w:b/>
      <w:bCs/>
      <w:sz w:val="36"/>
      <w:szCs w:val="36"/>
    </w:rPr>
  </w:style>
  <w:style w:type="paragraph" w:customStyle="1" w:styleId="c5cd35a2-e283-4fcc-b387-aa7471493d7d">
    <w:name w:val="石墨文档小标题"/>
    <w:next w:val="a3"/>
    <w:uiPriority w:val="9"/>
    <w:unhideWhenUsed/>
    <w:qFormat/>
    <w:pPr>
      <w:spacing w:before="260" w:after="260"/>
      <w:outlineLvl w:val="2"/>
    </w:pPr>
    <w:rPr>
      <w:b/>
      <w:bCs/>
      <w:sz w:val="32"/>
      <w:szCs w:val="32"/>
    </w:rPr>
  </w:style>
  <w:style w:type="paragraph" w:customStyle="1" w:styleId="4df764c0-7964-47f6-8934-4b97e1823699">
    <w:name w:val="石墨文档标题"/>
    <w:next w:val="a3"/>
    <w:uiPriority w:val="9"/>
    <w:unhideWhenUsed/>
    <w:qFormat/>
    <w:pPr>
      <w:spacing w:before="260" w:after="260"/>
      <w:outlineLvl w:val="3"/>
    </w:pPr>
    <w:rPr>
      <w:b/>
      <w:bCs/>
      <w:sz w:val="56"/>
      <w:szCs w:val="56"/>
    </w:rPr>
  </w:style>
  <w:style w:type="paragraph" w:customStyle="1" w:styleId="c5029f3c-2d0d-43d6-ba6a-58d4b539f6c7">
    <w:name w:val="石墨文档引用"/>
    <w:qFormat/>
    <w:pPr>
      <w:pBdr>
        <w:left w:val="single" w:sz="30" w:space="10" w:color="F0F0F0"/>
      </w:pBdr>
    </w:pPr>
    <w:rPr>
      <w:color w:val="ADADAD"/>
    </w:rPr>
  </w:style>
  <w:style w:type="paragraph" w:default="1" w:styleId="846f37dd-5e61-48e4-819c-c8f3b7ff1998">
    <w:name w:val="Normal"/>
    <w:qFormat/>
    <w:pPr>
      <w:widowControl w:val="0"/>
      <w:jc w:val="both"/>
    </w:pPr>
  </w:style>
  <w:style w:type="character" w:default="1" w:styleId="5928a89c-d637-4885-a0ec-19f8cb7e9b5a">
    <w:name w:val="Default Paragraph Font"/>
    <w:uiPriority w:val="1"/>
    <w:semiHidden/>
    <w:unhideWhenUsed/>
  </w:style>
  <w:style w:type="table" w:default="1" w:styleId="a5a78309-04a5-4621-9fad-577fe89dbc9f">
    <w:name w:val="Normal Table"/>
    <w:uiPriority w:val="99"/>
    <w:semiHidden/>
    <w:unhideWhenUsed/>
    <w:tblPr>
      <w:tblInd w:w="0" w:type="dxa"/>
      <w:tblCellMar>
        <w:top w:w="0" w:type="dxa"/>
        <w:left w:w="108" w:type="dxa"/>
        <w:bottom w:w="0" w:type="dxa"/>
        <w:right w:w="108" w:type="dxa"/>
      </w:tblCellMar>
    </w:tblPr>
  </w:style>
  <w:style w:type="numbering" w:default="1" w:styleId="5b35bf5d-2ce0-4231-90ac-98849c18bae7">
    <w:name w:val="No List"/>
    <w:uiPriority w:val="99"/>
    <w:semiHidden/>
    <w:unhideWhenUsed/>
  </w:style>
  <w:style w:type="paragraph" w:customStyle="1" w:styleId="b1488baf-b772-4b0d-a644-a4b53ed1588c">
    <w:name w:val="石墨文档正文"/>
    <w:qFormat/>
    <w:rPr>
      <w:szCs w:val="22"/>
    </w:rPr>
  </w:style>
  <w:style w:type="paragraph" w:customStyle="1" w:styleId="2aee1d0b-1daa-47fc-9a6b-2e78c6164eee">
    <w:name w:val="石墨文档副标题"/>
    <w:qFormat/>
    <w:rPr>
      <w:color w:val="888888"/>
      <w:sz w:val="48"/>
      <w:szCs w:val="48"/>
    </w:rPr>
  </w:style>
  <w:style w:type="paragraph" w:customStyle="1" w:styleId="34ed7beb-b80d-42fa-ad4c-771bf23d1a3d">
    <w:name w:val="石墨文档大标题"/>
    <w:next w:val="a3"/>
    <w:uiPriority w:val="9"/>
    <w:unhideWhenUsed/>
    <w:qFormat/>
    <w:pPr>
      <w:spacing w:before="260" w:after="260"/>
      <w:outlineLvl w:val="0"/>
    </w:pPr>
    <w:rPr>
      <w:b/>
      <w:bCs/>
      <w:sz w:val="40"/>
      <w:szCs w:val="40"/>
    </w:rPr>
  </w:style>
  <w:style w:type="paragraph" w:customStyle="1" w:styleId="569c56e3-ed1c-47bb-b084-e25db56bad70">
    <w:name w:val="石墨文档中标题"/>
    <w:next w:val="a3"/>
    <w:uiPriority w:val="9"/>
    <w:unhideWhenUsed/>
    <w:qFormat/>
    <w:pPr>
      <w:spacing w:before="260" w:after="260"/>
      <w:outlineLvl w:val="1"/>
    </w:pPr>
    <w:rPr>
      <w:b/>
      <w:bCs/>
      <w:sz w:val="36"/>
      <w:szCs w:val="36"/>
    </w:rPr>
  </w:style>
  <w:style w:type="paragraph" w:customStyle="1" w:styleId="c050c987-b55c-429e-973c-c6d6fe7628ae">
    <w:name w:val="石墨文档小标题"/>
    <w:next w:val="a3"/>
    <w:uiPriority w:val="9"/>
    <w:unhideWhenUsed/>
    <w:qFormat/>
    <w:pPr>
      <w:spacing w:before="260" w:after="260"/>
      <w:outlineLvl w:val="2"/>
    </w:pPr>
    <w:rPr>
      <w:b/>
      <w:bCs/>
      <w:sz w:val="32"/>
      <w:szCs w:val="32"/>
    </w:rPr>
  </w:style>
  <w:style w:type="paragraph" w:customStyle="1" w:styleId="cd3d3171-6d4c-41fd-8788-f11b134976ac">
    <w:name w:val="石墨文档标题"/>
    <w:next w:val="a3"/>
    <w:uiPriority w:val="9"/>
    <w:unhideWhenUsed/>
    <w:qFormat/>
    <w:pPr>
      <w:spacing w:before="260" w:after="260"/>
      <w:outlineLvl w:val="3"/>
    </w:pPr>
    <w:rPr>
      <w:b/>
      <w:bCs/>
      <w:sz w:val="56"/>
      <w:szCs w:val="56"/>
    </w:rPr>
  </w:style>
  <w:style w:type="paragraph" w:customStyle="1" w:styleId="6a310853-08a2-420e-867e-938d820230e4">
    <w:name w:val="石墨文档引用"/>
    <w:qFormat/>
    <w:pPr>
      <w:pBdr>
        <w:left w:val="single" w:sz="30" w:space="10" w:color="F0F0F0"/>
      </w:pBdr>
    </w:pPr>
    <w:rPr>
      <w:color w:val="ADADAD"/>
    </w:rPr>
  </w:style>
  <w:style w:type="paragraph" w:default="1" w:styleId="028baf85-ca4e-4468-9bbf-fe90b9843fc1">
    <w:name w:val="Normal"/>
    <w:qFormat/>
    <w:pPr>
      <w:widowControl w:val="0"/>
      <w:jc w:val="both"/>
    </w:pPr>
  </w:style>
  <w:style w:type="character" w:default="1" w:styleId="7a7aec26-1837-4a76-9891-c905ca9c379b">
    <w:name w:val="Default Paragraph Font"/>
    <w:uiPriority w:val="1"/>
    <w:semiHidden/>
    <w:unhideWhenUsed/>
  </w:style>
  <w:style w:type="table" w:default="1" w:styleId="f454bcf3-f9af-45a5-923f-ea53d13a435b">
    <w:name w:val="Normal Table"/>
    <w:uiPriority w:val="99"/>
    <w:semiHidden/>
    <w:unhideWhenUsed/>
    <w:tblPr>
      <w:tblInd w:w="0" w:type="dxa"/>
      <w:tblCellMar>
        <w:top w:w="0" w:type="dxa"/>
        <w:left w:w="108" w:type="dxa"/>
        <w:bottom w:w="0" w:type="dxa"/>
        <w:right w:w="108" w:type="dxa"/>
      </w:tblCellMar>
    </w:tblPr>
  </w:style>
  <w:style w:type="numbering" w:default="1" w:styleId="18fd611d-22e9-408d-90a8-128d108f472e">
    <w:name w:val="No List"/>
    <w:uiPriority w:val="99"/>
    <w:semiHidden/>
    <w:unhideWhenUsed/>
  </w:style>
  <w:style w:type="paragraph" w:customStyle="1" w:styleId="2195769c-1b1f-4421-baa3-ac39124c31a4">
    <w:name w:val="石墨文档正文"/>
    <w:qFormat/>
    <w:rPr>
      <w:szCs w:val="22"/>
    </w:rPr>
  </w:style>
  <w:style w:type="paragraph" w:customStyle="1" w:styleId="21cdb6d3-da73-446e-be75-60f2bdab6d4f">
    <w:name w:val="石墨文档副标题"/>
    <w:qFormat/>
    <w:rPr>
      <w:color w:val="888888"/>
      <w:sz w:val="48"/>
      <w:szCs w:val="48"/>
    </w:rPr>
  </w:style>
  <w:style w:type="paragraph" w:customStyle="1" w:styleId="d0b9eb43-fa81-4e72-9196-cf32abe8e87d">
    <w:name w:val="石墨文档大标题"/>
    <w:next w:val="a3"/>
    <w:uiPriority w:val="9"/>
    <w:unhideWhenUsed/>
    <w:qFormat/>
    <w:pPr>
      <w:spacing w:before="260" w:after="260"/>
      <w:outlineLvl w:val="0"/>
    </w:pPr>
    <w:rPr>
      <w:b/>
      <w:bCs/>
      <w:sz w:val="40"/>
      <w:szCs w:val="40"/>
    </w:rPr>
  </w:style>
  <w:style w:type="paragraph" w:customStyle="1" w:styleId="1c97afba-a62a-4461-9022-1ba7ee3e8f63">
    <w:name w:val="石墨文档中标题"/>
    <w:next w:val="a3"/>
    <w:uiPriority w:val="9"/>
    <w:unhideWhenUsed/>
    <w:qFormat/>
    <w:pPr>
      <w:spacing w:before="260" w:after="260"/>
      <w:outlineLvl w:val="1"/>
    </w:pPr>
    <w:rPr>
      <w:b/>
      <w:bCs/>
      <w:sz w:val="36"/>
      <w:szCs w:val="36"/>
    </w:rPr>
  </w:style>
  <w:style w:type="paragraph" w:customStyle="1" w:styleId="8a5d6c8b-1702-4d2b-b2f5-9d7db9b3610c">
    <w:name w:val="石墨文档小标题"/>
    <w:next w:val="a3"/>
    <w:uiPriority w:val="9"/>
    <w:unhideWhenUsed/>
    <w:qFormat/>
    <w:pPr>
      <w:spacing w:before="260" w:after="260"/>
      <w:outlineLvl w:val="2"/>
    </w:pPr>
    <w:rPr>
      <w:b/>
      <w:bCs/>
      <w:sz w:val="32"/>
      <w:szCs w:val="32"/>
    </w:rPr>
  </w:style>
  <w:style w:type="paragraph" w:customStyle="1" w:styleId="eecde825-a8e3-4483-bef6-fa9fa09c1751">
    <w:name w:val="石墨文档标题"/>
    <w:next w:val="a3"/>
    <w:uiPriority w:val="9"/>
    <w:unhideWhenUsed/>
    <w:qFormat/>
    <w:pPr>
      <w:spacing w:before="260" w:after="260"/>
      <w:outlineLvl w:val="3"/>
    </w:pPr>
    <w:rPr>
      <w:b/>
      <w:bCs/>
      <w:sz w:val="56"/>
      <w:szCs w:val="56"/>
    </w:rPr>
  </w:style>
  <w:style w:type="paragraph" w:customStyle="1" w:styleId="ce8b4511-f022-4183-9a0e-e684ab303d41">
    <w:name w:val="石墨文档引用"/>
    <w:qFormat/>
    <w:pPr>
      <w:pBdr>
        <w:left w:val="single" w:sz="30" w:space="10" w:color="F0F0F0"/>
      </w:pBdr>
    </w:pPr>
    <w:rPr>
      <w:color w:val="ADADAD"/>
    </w:rPr>
  </w:style>
  <w:style w:type="paragraph" w:default="1" w:styleId="2bcbede8-a0c4-4cff-9ae8-af601b9c5b8a">
    <w:name w:val="Normal"/>
    <w:qFormat/>
    <w:pPr>
      <w:widowControl w:val="0"/>
      <w:jc w:val="both"/>
    </w:pPr>
  </w:style>
  <w:style w:type="character" w:default="1" w:styleId="33b6c81c-001d-4e32-9861-0ac84c9ea2b0">
    <w:name w:val="Default Paragraph Font"/>
    <w:uiPriority w:val="1"/>
    <w:semiHidden/>
    <w:unhideWhenUsed/>
  </w:style>
  <w:style w:type="table" w:default="1" w:styleId="a97c569d-65bc-4488-9185-8209f4f1a0c6">
    <w:name w:val="Normal Table"/>
    <w:uiPriority w:val="99"/>
    <w:semiHidden/>
    <w:unhideWhenUsed/>
    <w:tblPr>
      <w:tblInd w:w="0" w:type="dxa"/>
      <w:tblCellMar>
        <w:top w:w="0" w:type="dxa"/>
        <w:left w:w="108" w:type="dxa"/>
        <w:bottom w:w="0" w:type="dxa"/>
        <w:right w:w="108" w:type="dxa"/>
      </w:tblCellMar>
    </w:tblPr>
  </w:style>
  <w:style w:type="numbering" w:default="1" w:styleId="e3636919-0541-4d8b-93f8-141e82e3c233">
    <w:name w:val="No List"/>
    <w:uiPriority w:val="99"/>
    <w:semiHidden/>
    <w:unhideWhenUsed/>
  </w:style>
  <w:style w:type="paragraph" w:customStyle="1" w:styleId="3744b9a2-ff93-41af-99d2-eaafdb409c5d">
    <w:name w:val="石墨文档正文"/>
    <w:qFormat/>
    <w:rPr>
      <w:szCs w:val="22"/>
    </w:rPr>
  </w:style>
  <w:style w:type="paragraph" w:customStyle="1" w:styleId="adbdc90c-5e05-44ef-80ec-32fb9cfec8df">
    <w:name w:val="石墨文档副标题"/>
    <w:qFormat/>
    <w:rPr>
      <w:color w:val="888888"/>
      <w:sz w:val="48"/>
      <w:szCs w:val="48"/>
    </w:rPr>
  </w:style>
  <w:style w:type="paragraph" w:customStyle="1" w:styleId="dd461187-f17b-4808-8b63-787d85c28934">
    <w:name w:val="石墨文档大标题"/>
    <w:next w:val="a3"/>
    <w:uiPriority w:val="9"/>
    <w:unhideWhenUsed/>
    <w:qFormat/>
    <w:pPr>
      <w:spacing w:before="260" w:after="260"/>
      <w:outlineLvl w:val="0"/>
    </w:pPr>
    <w:rPr>
      <w:b/>
      <w:bCs/>
      <w:sz w:val="40"/>
      <w:szCs w:val="40"/>
    </w:rPr>
  </w:style>
  <w:style w:type="paragraph" w:customStyle="1" w:styleId="99d79732-442a-46d6-9060-95c67be8712f">
    <w:name w:val="石墨文档中标题"/>
    <w:next w:val="a3"/>
    <w:uiPriority w:val="9"/>
    <w:unhideWhenUsed/>
    <w:qFormat/>
    <w:pPr>
      <w:spacing w:before="260" w:after="260"/>
      <w:outlineLvl w:val="1"/>
    </w:pPr>
    <w:rPr>
      <w:b/>
      <w:bCs/>
      <w:sz w:val="36"/>
      <w:szCs w:val="36"/>
    </w:rPr>
  </w:style>
  <w:style w:type="paragraph" w:customStyle="1" w:styleId="d2d9ba0f-0e0b-4cd7-a73d-194eaea14a65">
    <w:name w:val="石墨文档小标题"/>
    <w:next w:val="a3"/>
    <w:uiPriority w:val="9"/>
    <w:unhideWhenUsed/>
    <w:qFormat/>
    <w:pPr>
      <w:spacing w:before="260" w:after="260"/>
      <w:outlineLvl w:val="2"/>
    </w:pPr>
    <w:rPr>
      <w:b/>
      <w:bCs/>
      <w:sz w:val="32"/>
      <w:szCs w:val="32"/>
    </w:rPr>
  </w:style>
  <w:style w:type="paragraph" w:customStyle="1" w:styleId="bf063c62-909d-4ad0-a50c-35686a3f7f0c">
    <w:name w:val="石墨文档标题"/>
    <w:next w:val="a3"/>
    <w:uiPriority w:val="9"/>
    <w:unhideWhenUsed/>
    <w:qFormat/>
    <w:pPr>
      <w:spacing w:before="260" w:after="260"/>
      <w:outlineLvl w:val="3"/>
    </w:pPr>
    <w:rPr>
      <w:b/>
      <w:bCs/>
      <w:sz w:val="56"/>
      <w:szCs w:val="56"/>
    </w:rPr>
  </w:style>
  <w:style w:type="paragraph" w:customStyle="1" w:styleId="7d63685e-62ca-48c9-b513-51023e08437e">
    <w:name w:val="石墨文档引用"/>
    <w:qFormat/>
    <w:pPr>
      <w:pBdr>
        <w:left w:val="single" w:sz="30" w:space="10" w:color="F0F0F0"/>
      </w:pBdr>
    </w:pPr>
    <w:rPr>
      <w:color w:val="ADADAD"/>
    </w:rPr>
  </w:style>
  <w:style w:type="paragraph" w:default="1" w:styleId="ed12a07f-131f-43bf-bea0-7baac0990e68">
    <w:name w:val="Normal"/>
    <w:qFormat/>
    <w:pPr>
      <w:widowControl w:val="0"/>
      <w:jc w:val="both"/>
    </w:pPr>
  </w:style>
  <w:style w:type="character" w:default="1" w:styleId="eea0d7eb-d0db-4538-adfd-7add4fec1c13">
    <w:name w:val="Default Paragraph Font"/>
    <w:uiPriority w:val="1"/>
    <w:semiHidden/>
    <w:unhideWhenUsed/>
  </w:style>
  <w:style w:type="table" w:default="1" w:styleId="d816c610-ff03-459a-9204-23b5d2290f78">
    <w:name w:val="Normal Table"/>
    <w:uiPriority w:val="99"/>
    <w:semiHidden/>
    <w:unhideWhenUsed/>
    <w:tblPr>
      <w:tblInd w:w="0" w:type="dxa"/>
      <w:tblCellMar>
        <w:top w:w="0" w:type="dxa"/>
        <w:left w:w="108" w:type="dxa"/>
        <w:bottom w:w="0" w:type="dxa"/>
        <w:right w:w="108" w:type="dxa"/>
      </w:tblCellMar>
    </w:tblPr>
  </w:style>
  <w:style w:type="numbering" w:default="1" w:styleId="f50cdd92-3c55-400a-b2e4-73f62bd0628f">
    <w:name w:val="No List"/>
    <w:uiPriority w:val="99"/>
    <w:semiHidden/>
    <w:unhideWhenUsed/>
  </w:style>
  <w:style w:type="paragraph" w:customStyle="1" w:styleId="57347bb0-45a5-4006-b8af-09ef986f0693">
    <w:name w:val="石墨文档正文"/>
    <w:qFormat/>
    <w:rPr>
      <w:szCs w:val="22"/>
    </w:rPr>
  </w:style>
  <w:style w:type="paragraph" w:customStyle="1" w:styleId="707c57d9-9f84-448f-a1e9-9e9bfdcb718d">
    <w:name w:val="石墨文档副标题"/>
    <w:qFormat/>
    <w:rPr>
      <w:color w:val="888888"/>
      <w:sz w:val="48"/>
      <w:szCs w:val="48"/>
    </w:rPr>
  </w:style>
  <w:style w:type="paragraph" w:customStyle="1" w:styleId="ff0ab0c1-f0de-4602-84b6-1b115d1ee2c8">
    <w:name w:val="石墨文档大标题"/>
    <w:next w:val="a3"/>
    <w:uiPriority w:val="9"/>
    <w:unhideWhenUsed/>
    <w:qFormat/>
    <w:pPr>
      <w:spacing w:before="260" w:after="260"/>
      <w:outlineLvl w:val="0"/>
    </w:pPr>
    <w:rPr>
      <w:b/>
      <w:bCs/>
      <w:sz w:val="40"/>
      <w:szCs w:val="40"/>
    </w:rPr>
  </w:style>
  <w:style w:type="paragraph" w:customStyle="1" w:styleId="dc38b12b-1963-496d-98b3-6ed2fb4763c8">
    <w:name w:val="石墨文档中标题"/>
    <w:next w:val="a3"/>
    <w:uiPriority w:val="9"/>
    <w:unhideWhenUsed/>
    <w:qFormat/>
    <w:pPr>
      <w:spacing w:before="260" w:after="260"/>
      <w:outlineLvl w:val="1"/>
    </w:pPr>
    <w:rPr>
      <w:b/>
      <w:bCs/>
      <w:sz w:val="36"/>
      <w:szCs w:val="36"/>
    </w:rPr>
  </w:style>
  <w:style w:type="paragraph" w:customStyle="1" w:styleId="8dcc68ea-a71a-4d5e-9462-d11e7bef234f">
    <w:name w:val="石墨文档小标题"/>
    <w:next w:val="a3"/>
    <w:uiPriority w:val="9"/>
    <w:unhideWhenUsed/>
    <w:qFormat/>
    <w:pPr>
      <w:spacing w:before="260" w:after="260"/>
      <w:outlineLvl w:val="2"/>
    </w:pPr>
    <w:rPr>
      <w:b/>
      <w:bCs/>
      <w:sz w:val="32"/>
      <w:szCs w:val="32"/>
    </w:rPr>
  </w:style>
  <w:style w:type="paragraph" w:customStyle="1" w:styleId="e10906ef-e14e-4783-871d-df698415113e">
    <w:name w:val="石墨文档标题"/>
    <w:next w:val="a3"/>
    <w:uiPriority w:val="9"/>
    <w:unhideWhenUsed/>
    <w:qFormat/>
    <w:pPr>
      <w:spacing w:before="260" w:after="260"/>
      <w:outlineLvl w:val="3"/>
    </w:pPr>
    <w:rPr>
      <w:b/>
      <w:bCs/>
      <w:sz w:val="56"/>
      <w:szCs w:val="56"/>
    </w:rPr>
  </w:style>
  <w:style w:type="paragraph" w:customStyle="1" w:styleId="e3b22e8c-8b00-48cb-84b9-43785a82c680">
    <w:name w:val="石墨文档引用"/>
    <w:qFormat/>
    <w:pPr>
      <w:pBdr>
        <w:left w:val="single" w:sz="30" w:space="10" w:color="F0F0F0"/>
      </w:pBdr>
    </w:pPr>
    <w:rPr>
      <w:color w:val="ADADAD"/>
    </w:rPr>
  </w:style>
  <w:style w:type="paragraph" w:default="1" w:styleId="931ba238-9afd-43e6-8001-45a8c58c78f5">
    <w:name w:val="Normal"/>
    <w:qFormat/>
    <w:pPr>
      <w:widowControl w:val="0"/>
      <w:jc w:val="both"/>
    </w:pPr>
  </w:style>
  <w:style w:type="character" w:default="1" w:styleId="6ec2e2d5-211f-430a-87ac-5b557baee5fe">
    <w:name w:val="Default Paragraph Font"/>
    <w:uiPriority w:val="1"/>
    <w:semiHidden/>
    <w:unhideWhenUsed/>
  </w:style>
  <w:style w:type="table" w:default="1" w:styleId="41564169-0301-41a1-8be4-10803a014e0a">
    <w:name w:val="Normal Table"/>
    <w:uiPriority w:val="99"/>
    <w:semiHidden/>
    <w:unhideWhenUsed/>
    <w:tblPr>
      <w:tblInd w:w="0" w:type="dxa"/>
      <w:tblCellMar>
        <w:top w:w="0" w:type="dxa"/>
        <w:left w:w="108" w:type="dxa"/>
        <w:bottom w:w="0" w:type="dxa"/>
        <w:right w:w="108" w:type="dxa"/>
      </w:tblCellMar>
    </w:tblPr>
  </w:style>
  <w:style w:type="numbering" w:default="1" w:styleId="8d641a70-623a-491e-b932-33dd79787250">
    <w:name w:val="No List"/>
    <w:uiPriority w:val="99"/>
    <w:semiHidden/>
    <w:unhideWhenUsed/>
  </w:style>
  <w:style w:type="paragraph" w:customStyle="1" w:styleId="d7571486-2d76-4f6e-b865-d83b1b22d991">
    <w:name w:val="石墨文档正文"/>
    <w:qFormat/>
    <w:rPr>
      <w:szCs w:val="22"/>
    </w:rPr>
  </w:style>
  <w:style w:type="paragraph" w:customStyle="1" w:styleId="7e14ea10-bd71-4277-9f6a-bbf0ae646ae8">
    <w:name w:val="石墨文档副标题"/>
    <w:qFormat/>
    <w:rPr>
      <w:color w:val="888888"/>
      <w:sz w:val="48"/>
      <w:szCs w:val="48"/>
    </w:rPr>
  </w:style>
  <w:style w:type="paragraph" w:customStyle="1" w:styleId="4ebac9ec-11cd-487a-b405-0ddf11512617">
    <w:name w:val="石墨文档大标题"/>
    <w:next w:val="a3"/>
    <w:uiPriority w:val="9"/>
    <w:unhideWhenUsed/>
    <w:qFormat/>
    <w:pPr>
      <w:spacing w:before="260" w:after="260"/>
      <w:outlineLvl w:val="0"/>
    </w:pPr>
    <w:rPr>
      <w:b/>
      <w:bCs/>
      <w:sz w:val="40"/>
      <w:szCs w:val="40"/>
    </w:rPr>
  </w:style>
  <w:style w:type="paragraph" w:customStyle="1" w:styleId="2740286e-673b-438a-bb08-83e6eacd64c5">
    <w:name w:val="石墨文档中标题"/>
    <w:next w:val="a3"/>
    <w:uiPriority w:val="9"/>
    <w:unhideWhenUsed/>
    <w:qFormat/>
    <w:pPr>
      <w:spacing w:before="260" w:after="260"/>
      <w:outlineLvl w:val="1"/>
    </w:pPr>
    <w:rPr>
      <w:b/>
      <w:bCs/>
      <w:sz w:val="36"/>
      <w:szCs w:val="36"/>
    </w:rPr>
  </w:style>
  <w:style w:type="paragraph" w:customStyle="1" w:styleId="8cf7e2a5-43f2-4899-a501-7bf1a6b0785b">
    <w:name w:val="石墨文档小标题"/>
    <w:next w:val="a3"/>
    <w:uiPriority w:val="9"/>
    <w:unhideWhenUsed/>
    <w:qFormat/>
    <w:pPr>
      <w:spacing w:before="260" w:after="260"/>
      <w:outlineLvl w:val="2"/>
    </w:pPr>
    <w:rPr>
      <w:b/>
      <w:bCs/>
      <w:sz w:val="32"/>
      <w:szCs w:val="32"/>
    </w:rPr>
  </w:style>
  <w:style w:type="paragraph" w:customStyle="1" w:styleId="13bad6ee-ae59-4120-b37c-50c8fc324bef">
    <w:name w:val="石墨文档标题"/>
    <w:next w:val="a3"/>
    <w:uiPriority w:val="9"/>
    <w:unhideWhenUsed/>
    <w:qFormat/>
    <w:pPr>
      <w:spacing w:before="260" w:after="260"/>
      <w:outlineLvl w:val="3"/>
    </w:pPr>
    <w:rPr>
      <w:b/>
      <w:bCs/>
      <w:sz w:val="56"/>
      <w:szCs w:val="56"/>
    </w:rPr>
  </w:style>
  <w:style w:type="paragraph" w:customStyle="1" w:styleId="1b32bd83-5bf3-4f2e-b326-89d1f5d54159">
    <w:name w:val="石墨文档引用"/>
    <w:qFormat/>
    <w:pPr>
      <w:pBdr>
        <w:left w:val="single" w:sz="30" w:space="10" w:color="F0F0F0"/>
      </w:pBdr>
    </w:pPr>
    <w:rPr>
      <w:color w:val="ADADAD"/>
    </w:rPr>
  </w:style>
  <w:style w:type="paragraph" w:default="1" w:styleId="a8585892-b5ea-467f-97e9-16e5cf443666">
    <w:name w:val="Normal"/>
    <w:qFormat/>
    <w:pPr>
      <w:widowControl w:val="0"/>
      <w:jc w:val="both"/>
    </w:pPr>
  </w:style>
  <w:style w:type="character" w:default="1" w:styleId="56cf43c5-ddf9-49f1-a4f7-c83f40677012">
    <w:name w:val="Default Paragraph Font"/>
    <w:uiPriority w:val="1"/>
    <w:semiHidden/>
    <w:unhideWhenUsed/>
  </w:style>
  <w:style w:type="table" w:default="1" w:styleId="67e133be-6ef6-4e7f-ab1c-35b8a832c08e">
    <w:name w:val="Normal Table"/>
    <w:uiPriority w:val="99"/>
    <w:semiHidden/>
    <w:unhideWhenUsed/>
    <w:tblPr>
      <w:tblInd w:w="0" w:type="dxa"/>
      <w:tblCellMar>
        <w:top w:w="0" w:type="dxa"/>
        <w:left w:w="108" w:type="dxa"/>
        <w:bottom w:w="0" w:type="dxa"/>
        <w:right w:w="108" w:type="dxa"/>
      </w:tblCellMar>
    </w:tblPr>
  </w:style>
  <w:style w:type="numbering" w:default="1" w:styleId="4967fef3-4272-4bb2-9485-cb59adb496c6">
    <w:name w:val="No List"/>
    <w:uiPriority w:val="99"/>
    <w:semiHidden/>
    <w:unhideWhenUsed/>
  </w:style>
  <w:style w:type="paragraph" w:customStyle="1" w:styleId="80c96d25-a20e-4283-991d-41ca76b78223">
    <w:name w:val="石墨文档正文"/>
    <w:qFormat/>
    <w:rPr>
      <w:szCs w:val="22"/>
    </w:rPr>
  </w:style>
  <w:style w:type="paragraph" w:customStyle="1" w:styleId="7a37384f-97dd-4d58-9608-b30e4c2f60af">
    <w:name w:val="石墨文档副标题"/>
    <w:qFormat/>
    <w:rPr>
      <w:color w:val="888888"/>
      <w:sz w:val="48"/>
      <w:szCs w:val="48"/>
    </w:rPr>
  </w:style>
  <w:style w:type="paragraph" w:customStyle="1" w:styleId="d98d530b-b863-4e0b-be57-342bcdb09ca7">
    <w:name w:val="石墨文档大标题"/>
    <w:next w:val="a3"/>
    <w:uiPriority w:val="9"/>
    <w:unhideWhenUsed/>
    <w:qFormat/>
    <w:pPr>
      <w:spacing w:before="260" w:after="260"/>
      <w:outlineLvl w:val="0"/>
    </w:pPr>
    <w:rPr>
      <w:b/>
      <w:bCs/>
      <w:sz w:val="40"/>
      <w:szCs w:val="40"/>
    </w:rPr>
  </w:style>
  <w:style w:type="paragraph" w:customStyle="1" w:styleId="bbe43108-450c-4ee2-baf1-f4ab59ac90ab">
    <w:name w:val="石墨文档中标题"/>
    <w:next w:val="a3"/>
    <w:uiPriority w:val="9"/>
    <w:unhideWhenUsed/>
    <w:qFormat/>
    <w:pPr>
      <w:spacing w:before="260" w:after="260"/>
      <w:outlineLvl w:val="1"/>
    </w:pPr>
    <w:rPr>
      <w:b/>
      <w:bCs/>
      <w:sz w:val="36"/>
      <w:szCs w:val="36"/>
    </w:rPr>
  </w:style>
  <w:style w:type="paragraph" w:customStyle="1" w:styleId="ef04e087-38db-4878-9958-fc841307eaa5">
    <w:name w:val="石墨文档小标题"/>
    <w:next w:val="a3"/>
    <w:uiPriority w:val="9"/>
    <w:unhideWhenUsed/>
    <w:qFormat/>
    <w:pPr>
      <w:spacing w:before="260" w:after="260"/>
      <w:outlineLvl w:val="2"/>
    </w:pPr>
    <w:rPr>
      <w:b/>
      <w:bCs/>
      <w:sz w:val="32"/>
      <w:szCs w:val="32"/>
    </w:rPr>
  </w:style>
  <w:style w:type="paragraph" w:customStyle="1" w:styleId="7940bf10-360d-468a-9234-24a216d30b92">
    <w:name w:val="石墨文档标题"/>
    <w:next w:val="a3"/>
    <w:uiPriority w:val="9"/>
    <w:unhideWhenUsed/>
    <w:qFormat/>
    <w:pPr>
      <w:spacing w:before="260" w:after="260"/>
      <w:outlineLvl w:val="3"/>
    </w:pPr>
    <w:rPr>
      <w:b/>
      <w:bCs/>
      <w:sz w:val="56"/>
      <w:szCs w:val="56"/>
    </w:rPr>
  </w:style>
  <w:style w:type="paragraph" w:customStyle="1" w:styleId="15e24ac7-d9ba-436c-98bb-261887256284">
    <w:name w:val="石墨文档引用"/>
    <w:qFormat/>
    <w:pPr>
      <w:pBdr>
        <w:left w:val="single" w:sz="30" w:space="10" w:color="F0F0F0"/>
      </w:pBdr>
    </w:pPr>
    <w:rPr>
      <w:color w:val="ADADAD"/>
    </w:rPr>
  </w:style>
  <w:style w:type="paragraph" w:default="1" w:styleId="340ad1ea-a57b-482c-8e2b-5dd987efba98">
    <w:name w:val="Normal"/>
    <w:qFormat/>
    <w:pPr>
      <w:widowControl w:val="0"/>
      <w:jc w:val="both"/>
    </w:pPr>
  </w:style>
  <w:style w:type="character" w:default="1" w:styleId="02f1eb0f-2316-495a-b01c-b01c01af8f61">
    <w:name w:val="Default Paragraph Font"/>
    <w:uiPriority w:val="1"/>
    <w:semiHidden/>
    <w:unhideWhenUsed/>
  </w:style>
  <w:style w:type="table" w:default="1" w:styleId="c793fea9-0b9f-440e-8c38-2453c65998a9">
    <w:name w:val="Normal Table"/>
    <w:uiPriority w:val="99"/>
    <w:semiHidden/>
    <w:unhideWhenUsed/>
    <w:tblPr>
      <w:tblInd w:w="0" w:type="dxa"/>
      <w:tblCellMar>
        <w:top w:w="0" w:type="dxa"/>
        <w:left w:w="108" w:type="dxa"/>
        <w:bottom w:w="0" w:type="dxa"/>
        <w:right w:w="108" w:type="dxa"/>
      </w:tblCellMar>
    </w:tblPr>
  </w:style>
  <w:style w:type="numbering" w:default="1" w:styleId="d9862e71-18e0-4765-ac4c-1bb679223fe6">
    <w:name w:val="No List"/>
    <w:uiPriority w:val="99"/>
    <w:semiHidden/>
    <w:unhideWhenUsed/>
  </w:style>
  <w:style w:type="paragraph" w:customStyle="1" w:styleId="8c04229e-7c6d-4c8c-8a4b-9b6713fb0529">
    <w:name w:val="石墨文档正文"/>
    <w:qFormat/>
    <w:rPr>
      <w:szCs w:val="22"/>
    </w:rPr>
  </w:style>
  <w:style w:type="paragraph" w:customStyle="1" w:styleId="79a26ce8-0d07-46dd-b1d4-73b096db02ec">
    <w:name w:val="石墨文档副标题"/>
    <w:qFormat/>
    <w:rPr>
      <w:color w:val="888888"/>
      <w:sz w:val="48"/>
      <w:szCs w:val="48"/>
    </w:rPr>
  </w:style>
  <w:style w:type="paragraph" w:customStyle="1" w:styleId="e02c5865-45a0-4618-9bdb-84d123fd0ecd">
    <w:name w:val="石墨文档大标题"/>
    <w:next w:val="a3"/>
    <w:uiPriority w:val="9"/>
    <w:unhideWhenUsed/>
    <w:qFormat/>
    <w:pPr>
      <w:spacing w:before="260" w:after="260"/>
      <w:outlineLvl w:val="0"/>
    </w:pPr>
    <w:rPr>
      <w:b/>
      <w:bCs/>
      <w:sz w:val="40"/>
      <w:szCs w:val="40"/>
    </w:rPr>
  </w:style>
  <w:style w:type="paragraph" w:customStyle="1" w:styleId="18674662-a717-4a00-980c-f431830106f5">
    <w:name w:val="石墨文档中标题"/>
    <w:next w:val="a3"/>
    <w:uiPriority w:val="9"/>
    <w:unhideWhenUsed/>
    <w:qFormat/>
    <w:pPr>
      <w:spacing w:before="260" w:after="260"/>
      <w:outlineLvl w:val="1"/>
    </w:pPr>
    <w:rPr>
      <w:b/>
      <w:bCs/>
      <w:sz w:val="36"/>
      <w:szCs w:val="36"/>
    </w:rPr>
  </w:style>
  <w:style w:type="paragraph" w:customStyle="1" w:styleId="9654ae41-0a92-45f1-8d96-ffbac329d26e">
    <w:name w:val="石墨文档小标题"/>
    <w:next w:val="a3"/>
    <w:uiPriority w:val="9"/>
    <w:unhideWhenUsed/>
    <w:qFormat/>
    <w:pPr>
      <w:spacing w:before="260" w:after="260"/>
      <w:outlineLvl w:val="2"/>
    </w:pPr>
    <w:rPr>
      <w:b/>
      <w:bCs/>
      <w:sz w:val="32"/>
      <w:szCs w:val="32"/>
    </w:rPr>
  </w:style>
  <w:style w:type="paragraph" w:customStyle="1" w:styleId="7ec19e37-8f5b-4cec-8a0a-490b7f76de9c">
    <w:name w:val="石墨文档标题"/>
    <w:next w:val="a3"/>
    <w:uiPriority w:val="9"/>
    <w:unhideWhenUsed/>
    <w:qFormat/>
    <w:pPr>
      <w:spacing w:before="260" w:after="260"/>
      <w:outlineLvl w:val="3"/>
    </w:pPr>
    <w:rPr>
      <w:b/>
      <w:bCs/>
      <w:sz w:val="56"/>
      <w:szCs w:val="56"/>
    </w:rPr>
  </w:style>
  <w:style w:type="paragraph" w:customStyle="1" w:styleId="67bbdacf-002c-43e6-8af9-10d858b7ca51">
    <w:name w:val="石墨文档引用"/>
    <w:qFormat/>
    <w:pPr>
      <w:pBdr>
        <w:left w:val="single" w:sz="30" w:space="10" w:color="F0F0F0"/>
      </w:pBdr>
    </w:pPr>
    <w:rPr>
      <w:color w:val="ADADAD"/>
    </w:rPr>
  </w:style>
  <w:style w:type="paragraph" w:default="1" w:styleId="00748aac-fca8-46fb-91d6-b5088557c636">
    <w:name w:val="Normal"/>
    <w:qFormat/>
    <w:pPr>
      <w:widowControl w:val="0"/>
      <w:jc w:val="both"/>
    </w:pPr>
  </w:style>
  <w:style w:type="character" w:default="1" w:styleId="45c635ab-74f0-4c90-8521-ed71ce789d85">
    <w:name w:val="Default Paragraph Font"/>
    <w:uiPriority w:val="1"/>
    <w:semiHidden/>
    <w:unhideWhenUsed/>
  </w:style>
  <w:style w:type="table" w:default="1" w:styleId="0c3d951f-00ba-49ec-9e19-381291f1ac46">
    <w:name w:val="Normal Table"/>
    <w:uiPriority w:val="99"/>
    <w:semiHidden/>
    <w:unhideWhenUsed/>
    <w:tblPr>
      <w:tblInd w:w="0" w:type="dxa"/>
      <w:tblCellMar>
        <w:top w:w="0" w:type="dxa"/>
        <w:left w:w="108" w:type="dxa"/>
        <w:bottom w:w="0" w:type="dxa"/>
        <w:right w:w="108" w:type="dxa"/>
      </w:tblCellMar>
    </w:tblPr>
  </w:style>
  <w:style w:type="numbering" w:default="1" w:styleId="615acc40-22d5-4462-bd59-a56203948bbe">
    <w:name w:val="No List"/>
    <w:uiPriority w:val="99"/>
    <w:semiHidden/>
    <w:unhideWhenUsed/>
  </w:style>
  <w:style w:type="paragraph" w:customStyle="1" w:styleId="17e943fb-736c-4b11-9bef-1f512ace703d">
    <w:name w:val="石墨文档正文"/>
    <w:qFormat/>
    <w:rPr>
      <w:szCs w:val="22"/>
    </w:rPr>
  </w:style>
  <w:style w:type="paragraph" w:customStyle="1" w:styleId="3a1e38f8-aced-472d-a063-c5378d3890a8">
    <w:name w:val="石墨文档副标题"/>
    <w:qFormat/>
    <w:rPr>
      <w:color w:val="888888"/>
      <w:sz w:val="48"/>
      <w:szCs w:val="48"/>
    </w:rPr>
  </w:style>
  <w:style w:type="paragraph" w:customStyle="1" w:styleId="183bc5d5-0b24-4608-bbca-2a1a9641aa21">
    <w:name w:val="石墨文档大标题"/>
    <w:next w:val="a3"/>
    <w:uiPriority w:val="9"/>
    <w:unhideWhenUsed/>
    <w:qFormat/>
    <w:pPr>
      <w:spacing w:before="260" w:after="260"/>
      <w:outlineLvl w:val="0"/>
    </w:pPr>
    <w:rPr>
      <w:b/>
      <w:bCs/>
      <w:sz w:val="40"/>
      <w:szCs w:val="40"/>
    </w:rPr>
  </w:style>
  <w:style w:type="paragraph" w:customStyle="1" w:styleId="9d222e41-4061-475e-8f22-566853f2c5e1">
    <w:name w:val="石墨文档中标题"/>
    <w:next w:val="a3"/>
    <w:uiPriority w:val="9"/>
    <w:unhideWhenUsed/>
    <w:qFormat/>
    <w:pPr>
      <w:spacing w:before="260" w:after="260"/>
      <w:outlineLvl w:val="1"/>
    </w:pPr>
    <w:rPr>
      <w:b/>
      <w:bCs/>
      <w:sz w:val="36"/>
      <w:szCs w:val="36"/>
    </w:rPr>
  </w:style>
  <w:style w:type="paragraph" w:customStyle="1" w:styleId="a3a4c3d1-8214-4310-bbd5-0c36b44ee585">
    <w:name w:val="石墨文档小标题"/>
    <w:next w:val="a3"/>
    <w:uiPriority w:val="9"/>
    <w:unhideWhenUsed/>
    <w:qFormat/>
    <w:pPr>
      <w:spacing w:before="260" w:after="260"/>
      <w:outlineLvl w:val="2"/>
    </w:pPr>
    <w:rPr>
      <w:b/>
      <w:bCs/>
      <w:sz w:val="32"/>
      <w:szCs w:val="32"/>
    </w:rPr>
  </w:style>
  <w:style w:type="paragraph" w:customStyle="1" w:styleId="4dbbcd15-ac10-4d30-898c-809a97a5d834">
    <w:name w:val="石墨文档标题"/>
    <w:next w:val="a3"/>
    <w:uiPriority w:val="9"/>
    <w:unhideWhenUsed/>
    <w:qFormat/>
    <w:pPr>
      <w:spacing w:before="260" w:after="260"/>
      <w:outlineLvl w:val="3"/>
    </w:pPr>
    <w:rPr>
      <w:b/>
      <w:bCs/>
      <w:sz w:val="56"/>
      <w:szCs w:val="56"/>
    </w:rPr>
  </w:style>
  <w:style w:type="paragraph" w:customStyle="1" w:styleId="6c756b5a-c7d7-48da-ac6a-58310f2a87e0">
    <w:name w:val="石墨文档引用"/>
    <w:qFormat/>
    <w:pPr>
      <w:pBdr>
        <w:left w:val="single" w:sz="30" w:space="10" w:color="F0F0F0"/>
      </w:pBdr>
    </w:pPr>
    <w:rPr>
      <w:color w:val="ADADAD"/>
    </w:rPr>
  </w:style>
  <w:style w:type="paragraph" w:default="1" w:styleId="a3000c04-50a7-4ef1-830d-ff6fbdd05bef">
    <w:name w:val="Normal"/>
    <w:qFormat/>
    <w:pPr>
      <w:widowControl w:val="0"/>
      <w:jc w:val="both"/>
    </w:pPr>
  </w:style>
  <w:style w:type="character" w:default="1" w:styleId="55a3bc9e-4e61-4a16-8df6-c6abff8434ba">
    <w:name w:val="Default Paragraph Font"/>
    <w:uiPriority w:val="1"/>
    <w:semiHidden/>
    <w:unhideWhenUsed/>
  </w:style>
  <w:style w:type="table" w:default="1" w:styleId="dd5b2b21-ce45-4930-b48f-4e6af6a6cd39">
    <w:name w:val="Normal Table"/>
    <w:uiPriority w:val="99"/>
    <w:semiHidden/>
    <w:unhideWhenUsed/>
    <w:tblPr>
      <w:tblInd w:w="0" w:type="dxa"/>
      <w:tblCellMar>
        <w:top w:w="0" w:type="dxa"/>
        <w:left w:w="108" w:type="dxa"/>
        <w:bottom w:w="0" w:type="dxa"/>
        <w:right w:w="108" w:type="dxa"/>
      </w:tblCellMar>
    </w:tblPr>
  </w:style>
  <w:style w:type="numbering" w:default="1" w:styleId="63d69e3b-1a67-412f-8b79-772687d3abee">
    <w:name w:val="No List"/>
    <w:uiPriority w:val="99"/>
    <w:semiHidden/>
    <w:unhideWhenUsed/>
  </w:style>
  <w:style w:type="paragraph" w:customStyle="1" w:styleId="34c35be5-fbff-422c-8908-fc6fee684cb3">
    <w:name w:val="石墨文档正文"/>
    <w:qFormat/>
    <w:rPr>
      <w:szCs w:val="22"/>
    </w:rPr>
  </w:style>
  <w:style w:type="paragraph" w:customStyle="1" w:styleId="a2620bd1-5e34-48d6-9704-d021d36ea15a">
    <w:name w:val="石墨文档副标题"/>
    <w:qFormat/>
    <w:rPr>
      <w:color w:val="888888"/>
      <w:sz w:val="48"/>
      <w:szCs w:val="48"/>
    </w:rPr>
  </w:style>
  <w:style w:type="paragraph" w:customStyle="1" w:styleId="c0626187-ab6a-439d-b43d-6c75ec75889e">
    <w:name w:val="石墨文档大标题"/>
    <w:next w:val="a3"/>
    <w:uiPriority w:val="9"/>
    <w:unhideWhenUsed/>
    <w:qFormat/>
    <w:pPr>
      <w:spacing w:before="260" w:after="260"/>
      <w:outlineLvl w:val="0"/>
    </w:pPr>
    <w:rPr>
      <w:b/>
      <w:bCs/>
      <w:sz w:val="40"/>
      <w:szCs w:val="40"/>
    </w:rPr>
  </w:style>
  <w:style w:type="paragraph" w:customStyle="1" w:styleId="2c1a0c28-25a0-4d9f-b0b8-81332b6233ad">
    <w:name w:val="石墨文档中标题"/>
    <w:next w:val="a3"/>
    <w:uiPriority w:val="9"/>
    <w:unhideWhenUsed/>
    <w:qFormat/>
    <w:pPr>
      <w:spacing w:before="260" w:after="260"/>
      <w:outlineLvl w:val="1"/>
    </w:pPr>
    <w:rPr>
      <w:b/>
      <w:bCs/>
      <w:sz w:val="36"/>
      <w:szCs w:val="36"/>
    </w:rPr>
  </w:style>
  <w:style w:type="paragraph" w:customStyle="1" w:styleId="9228048e-f449-401b-acea-ddff153aad50">
    <w:name w:val="石墨文档小标题"/>
    <w:next w:val="a3"/>
    <w:uiPriority w:val="9"/>
    <w:unhideWhenUsed/>
    <w:qFormat/>
    <w:pPr>
      <w:spacing w:before="260" w:after="260"/>
      <w:outlineLvl w:val="2"/>
    </w:pPr>
    <w:rPr>
      <w:b/>
      <w:bCs/>
      <w:sz w:val="32"/>
      <w:szCs w:val="32"/>
    </w:rPr>
  </w:style>
  <w:style w:type="paragraph" w:customStyle="1" w:styleId="fd085455-c8a0-4871-8eae-87b1c9fbca7a">
    <w:name w:val="石墨文档标题"/>
    <w:next w:val="a3"/>
    <w:uiPriority w:val="9"/>
    <w:unhideWhenUsed/>
    <w:qFormat/>
    <w:pPr>
      <w:spacing w:before="260" w:after="260"/>
      <w:outlineLvl w:val="3"/>
    </w:pPr>
    <w:rPr>
      <w:b/>
      <w:bCs/>
      <w:sz w:val="56"/>
      <w:szCs w:val="56"/>
    </w:rPr>
  </w:style>
  <w:style w:type="paragraph" w:customStyle="1" w:styleId="50b984a2-b338-4b5c-913c-00dcf4065ab7">
    <w:name w:val="石墨文档引用"/>
    <w:qFormat/>
    <w:pPr>
      <w:pBdr>
        <w:left w:val="single" w:sz="30" w:space="10" w:color="F0F0F0"/>
      </w:pBdr>
    </w:pPr>
    <w:rPr>
      <w:color w:val="ADADAD"/>
    </w:rPr>
  </w:style>
  <w:style w:type="paragraph" w:default="1" w:styleId="3831902c-67b8-4028-a21e-9a5c32a3f92a">
    <w:name w:val="Normal"/>
    <w:qFormat/>
    <w:pPr>
      <w:widowControl w:val="0"/>
      <w:jc w:val="both"/>
    </w:pPr>
  </w:style>
  <w:style w:type="character" w:default="1" w:styleId="bb3ce559-08c7-4d4b-baad-340e79979476">
    <w:name w:val="Default Paragraph Font"/>
    <w:uiPriority w:val="1"/>
    <w:semiHidden/>
    <w:unhideWhenUsed/>
  </w:style>
  <w:style w:type="table" w:default="1" w:styleId="cf0fee42-2b99-4ad8-b992-0728b247e3d8">
    <w:name w:val="Normal Table"/>
    <w:uiPriority w:val="99"/>
    <w:semiHidden/>
    <w:unhideWhenUsed/>
    <w:tblPr>
      <w:tblInd w:w="0" w:type="dxa"/>
      <w:tblCellMar>
        <w:top w:w="0" w:type="dxa"/>
        <w:left w:w="108" w:type="dxa"/>
        <w:bottom w:w="0" w:type="dxa"/>
        <w:right w:w="108" w:type="dxa"/>
      </w:tblCellMar>
    </w:tblPr>
  </w:style>
  <w:style w:type="numbering" w:default="1" w:styleId="39b177bf-4b55-464d-8bed-8687ff68c822">
    <w:name w:val="No List"/>
    <w:uiPriority w:val="99"/>
    <w:semiHidden/>
    <w:unhideWhenUsed/>
  </w:style>
  <w:style w:type="paragraph" w:customStyle="1" w:styleId="683ead0d-4382-4cbe-bd0c-f92ee58ab2a1">
    <w:name w:val="石墨文档正文"/>
    <w:qFormat/>
    <w:rPr>
      <w:szCs w:val="22"/>
    </w:rPr>
  </w:style>
  <w:style w:type="paragraph" w:customStyle="1" w:styleId="1fec5be8-0c50-42ff-be38-450802082e32">
    <w:name w:val="石墨文档副标题"/>
    <w:qFormat/>
    <w:rPr>
      <w:color w:val="888888"/>
      <w:sz w:val="48"/>
      <w:szCs w:val="48"/>
    </w:rPr>
  </w:style>
  <w:style w:type="paragraph" w:customStyle="1" w:styleId="a3e822f7-c3ab-4f72-b50a-29b6a579ccaa">
    <w:name w:val="石墨文档大标题"/>
    <w:next w:val="a3"/>
    <w:uiPriority w:val="9"/>
    <w:unhideWhenUsed/>
    <w:qFormat/>
    <w:pPr>
      <w:spacing w:before="260" w:after="260"/>
      <w:outlineLvl w:val="0"/>
    </w:pPr>
    <w:rPr>
      <w:b/>
      <w:bCs/>
      <w:sz w:val="40"/>
      <w:szCs w:val="40"/>
    </w:rPr>
  </w:style>
  <w:style w:type="paragraph" w:customStyle="1" w:styleId="e1c079e4-df0e-4198-90e4-44c4fcebff58">
    <w:name w:val="石墨文档中标题"/>
    <w:next w:val="a3"/>
    <w:uiPriority w:val="9"/>
    <w:unhideWhenUsed/>
    <w:qFormat/>
    <w:pPr>
      <w:spacing w:before="260" w:after="260"/>
      <w:outlineLvl w:val="1"/>
    </w:pPr>
    <w:rPr>
      <w:b/>
      <w:bCs/>
      <w:sz w:val="36"/>
      <w:szCs w:val="36"/>
    </w:rPr>
  </w:style>
  <w:style w:type="paragraph" w:customStyle="1" w:styleId="019f459a-ecd3-42a2-a711-2df8f4a9ec1b">
    <w:name w:val="石墨文档小标题"/>
    <w:next w:val="a3"/>
    <w:uiPriority w:val="9"/>
    <w:unhideWhenUsed/>
    <w:qFormat/>
    <w:pPr>
      <w:spacing w:before="260" w:after="260"/>
      <w:outlineLvl w:val="2"/>
    </w:pPr>
    <w:rPr>
      <w:b/>
      <w:bCs/>
      <w:sz w:val="32"/>
      <w:szCs w:val="32"/>
    </w:rPr>
  </w:style>
  <w:style w:type="paragraph" w:customStyle="1" w:styleId="f89c34c6-5724-40ea-af8d-32263d14c81b">
    <w:name w:val="石墨文档标题"/>
    <w:next w:val="a3"/>
    <w:uiPriority w:val="9"/>
    <w:unhideWhenUsed/>
    <w:qFormat/>
    <w:pPr>
      <w:spacing w:before="260" w:after="260"/>
      <w:outlineLvl w:val="3"/>
    </w:pPr>
    <w:rPr>
      <w:b/>
      <w:bCs/>
      <w:sz w:val="56"/>
      <w:szCs w:val="56"/>
    </w:rPr>
  </w:style>
  <w:style w:type="paragraph" w:customStyle="1" w:styleId="0106c69c-9ae1-4747-8eab-2c8c70513556">
    <w:name w:val="石墨文档引用"/>
    <w:qFormat/>
    <w:pPr>
      <w:pBdr>
        <w:left w:val="single" w:sz="30" w:space="10" w:color="F0F0F0"/>
      </w:pBdr>
    </w:pPr>
    <w:rPr>
      <w:color w:val="ADADAD"/>
    </w:rPr>
  </w:style>
  <w:style w:type="paragraph" w:default="1" w:styleId="3861f1b4-18d7-4cde-b891-ea98383f3900">
    <w:name w:val="Normal"/>
    <w:qFormat/>
    <w:pPr>
      <w:widowControl w:val="0"/>
      <w:jc w:val="both"/>
    </w:pPr>
  </w:style>
  <w:style w:type="character" w:default="1" w:styleId="e5d72c77-c660-462e-b57d-5f5648170dcf">
    <w:name w:val="Default Paragraph Font"/>
    <w:uiPriority w:val="1"/>
    <w:semiHidden/>
    <w:unhideWhenUsed/>
  </w:style>
  <w:style w:type="table" w:default="1" w:styleId="f7b169d5-54d1-4076-a2d0-c279bf3d191b">
    <w:name w:val="Normal Table"/>
    <w:uiPriority w:val="99"/>
    <w:semiHidden/>
    <w:unhideWhenUsed/>
    <w:tblPr>
      <w:tblInd w:w="0" w:type="dxa"/>
      <w:tblCellMar>
        <w:top w:w="0" w:type="dxa"/>
        <w:left w:w="108" w:type="dxa"/>
        <w:bottom w:w="0" w:type="dxa"/>
        <w:right w:w="108" w:type="dxa"/>
      </w:tblCellMar>
    </w:tblPr>
  </w:style>
  <w:style w:type="numbering" w:default="1" w:styleId="89832a64-e45f-454d-9a53-a20182c6db8a">
    <w:name w:val="No List"/>
    <w:uiPriority w:val="99"/>
    <w:semiHidden/>
    <w:unhideWhenUsed/>
  </w:style>
  <w:style w:type="paragraph" w:customStyle="1" w:styleId="c657e5cc-1026-4cf4-acdb-84e7e68aa617">
    <w:name w:val="石墨文档正文"/>
    <w:qFormat/>
    <w:rPr>
      <w:szCs w:val="22"/>
    </w:rPr>
  </w:style>
  <w:style w:type="paragraph" w:customStyle="1" w:styleId="2f4d9050-a5b5-454f-b92b-465e058dc7a6">
    <w:name w:val="石墨文档副标题"/>
    <w:qFormat/>
    <w:rPr>
      <w:color w:val="888888"/>
      <w:sz w:val="48"/>
      <w:szCs w:val="48"/>
    </w:rPr>
  </w:style>
  <w:style w:type="paragraph" w:customStyle="1" w:styleId="e987759c-7362-4571-8361-da8d32265a7d">
    <w:name w:val="石墨文档大标题"/>
    <w:next w:val="a3"/>
    <w:uiPriority w:val="9"/>
    <w:unhideWhenUsed/>
    <w:qFormat/>
    <w:pPr>
      <w:spacing w:before="260" w:after="260"/>
      <w:outlineLvl w:val="0"/>
    </w:pPr>
    <w:rPr>
      <w:b/>
      <w:bCs/>
      <w:sz w:val="40"/>
      <w:szCs w:val="40"/>
    </w:rPr>
  </w:style>
  <w:style w:type="paragraph" w:customStyle="1" w:styleId="3e3403eb-4513-4adc-a23a-ae449aa3fb1f">
    <w:name w:val="石墨文档中标题"/>
    <w:next w:val="a3"/>
    <w:uiPriority w:val="9"/>
    <w:unhideWhenUsed/>
    <w:qFormat/>
    <w:pPr>
      <w:spacing w:before="260" w:after="260"/>
      <w:outlineLvl w:val="1"/>
    </w:pPr>
    <w:rPr>
      <w:b/>
      <w:bCs/>
      <w:sz w:val="36"/>
      <w:szCs w:val="36"/>
    </w:rPr>
  </w:style>
  <w:style w:type="paragraph" w:customStyle="1" w:styleId="17dbebb4-86aa-45a8-adb3-d3b1af4cab4b">
    <w:name w:val="石墨文档小标题"/>
    <w:next w:val="a3"/>
    <w:uiPriority w:val="9"/>
    <w:unhideWhenUsed/>
    <w:qFormat/>
    <w:pPr>
      <w:spacing w:before="260" w:after="260"/>
      <w:outlineLvl w:val="2"/>
    </w:pPr>
    <w:rPr>
      <w:b/>
      <w:bCs/>
      <w:sz w:val="32"/>
      <w:szCs w:val="32"/>
    </w:rPr>
  </w:style>
  <w:style w:type="paragraph" w:customStyle="1" w:styleId="08e11a5d-cedd-4a8c-b2cd-2276d9c45d16">
    <w:name w:val="石墨文档标题"/>
    <w:next w:val="a3"/>
    <w:uiPriority w:val="9"/>
    <w:unhideWhenUsed/>
    <w:qFormat/>
    <w:pPr>
      <w:spacing w:before="260" w:after="260"/>
      <w:outlineLvl w:val="3"/>
    </w:pPr>
    <w:rPr>
      <w:b/>
      <w:bCs/>
      <w:sz w:val="56"/>
      <w:szCs w:val="56"/>
    </w:rPr>
  </w:style>
  <w:style w:type="paragraph" w:customStyle="1" w:styleId="885c339d-055b-48ba-a98d-909db54a6ddf">
    <w:name w:val="石墨文档引用"/>
    <w:qFormat/>
    <w:pPr>
      <w:pBdr>
        <w:left w:val="single" w:sz="30" w:space="10" w:color="F0F0F0"/>
      </w:pBdr>
    </w:pPr>
    <w:rPr>
      <w:color w:val="ADADAD"/>
    </w:rPr>
  </w:style>
  <w:style w:type="paragraph" w:default="1" w:styleId="6ab69185-037c-4ee4-b59d-2b52ea64939b">
    <w:name w:val="Normal"/>
    <w:qFormat/>
    <w:pPr>
      <w:widowControl w:val="0"/>
      <w:jc w:val="both"/>
    </w:pPr>
  </w:style>
  <w:style w:type="character" w:default="1" w:styleId="db3a1981-3c06-4339-a052-b0a0ee697ee5">
    <w:name w:val="Default Paragraph Font"/>
    <w:uiPriority w:val="1"/>
    <w:semiHidden/>
    <w:unhideWhenUsed/>
  </w:style>
  <w:style w:type="table" w:default="1" w:styleId="82a4548e-d52d-47b7-b76c-42b7dcf816a2">
    <w:name w:val="Normal Table"/>
    <w:uiPriority w:val="99"/>
    <w:semiHidden/>
    <w:unhideWhenUsed/>
    <w:tblPr>
      <w:tblInd w:w="0" w:type="dxa"/>
      <w:tblCellMar>
        <w:top w:w="0" w:type="dxa"/>
        <w:left w:w="108" w:type="dxa"/>
        <w:bottom w:w="0" w:type="dxa"/>
        <w:right w:w="108" w:type="dxa"/>
      </w:tblCellMar>
    </w:tblPr>
  </w:style>
  <w:style w:type="numbering" w:default="1" w:styleId="7c1619b4-aa8c-46fa-ab99-7d8284c4047c">
    <w:name w:val="No List"/>
    <w:uiPriority w:val="99"/>
    <w:semiHidden/>
    <w:unhideWhenUsed/>
  </w:style>
  <w:style w:type="paragraph" w:customStyle="1" w:styleId="f41e8f9a-97f7-4cb0-9797-6db6f3009885">
    <w:name w:val="石墨文档正文"/>
    <w:qFormat/>
    <w:rPr>
      <w:szCs w:val="22"/>
    </w:rPr>
  </w:style>
  <w:style w:type="paragraph" w:customStyle="1" w:styleId="f2c7f08e-1406-4832-bab1-19822241d88f">
    <w:name w:val="石墨文档副标题"/>
    <w:qFormat/>
    <w:rPr>
      <w:color w:val="888888"/>
      <w:sz w:val="48"/>
      <w:szCs w:val="48"/>
    </w:rPr>
  </w:style>
  <w:style w:type="paragraph" w:customStyle="1" w:styleId="281d4a71-5ec6-4aad-aa0c-934fcc5db6ab">
    <w:name w:val="石墨文档大标题"/>
    <w:next w:val="a3"/>
    <w:uiPriority w:val="9"/>
    <w:unhideWhenUsed/>
    <w:qFormat/>
    <w:pPr>
      <w:spacing w:before="260" w:after="260"/>
      <w:outlineLvl w:val="0"/>
    </w:pPr>
    <w:rPr>
      <w:b/>
      <w:bCs/>
      <w:sz w:val="40"/>
      <w:szCs w:val="40"/>
    </w:rPr>
  </w:style>
  <w:style w:type="paragraph" w:customStyle="1" w:styleId="81167f7b-1c33-4267-9af3-da9ddbe4e48a">
    <w:name w:val="石墨文档中标题"/>
    <w:next w:val="a3"/>
    <w:uiPriority w:val="9"/>
    <w:unhideWhenUsed/>
    <w:qFormat/>
    <w:pPr>
      <w:spacing w:before="260" w:after="260"/>
      <w:outlineLvl w:val="1"/>
    </w:pPr>
    <w:rPr>
      <w:b/>
      <w:bCs/>
      <w:sz w:val="36"/>
      <w:szCs w:val="36"/>
    </w:rPr>
  </w:style>
  <w:style w:type="paragraph" w:customStyle="1" w:styleId="2ae6e906-5e34-417d-9723-2cfc43f0cfff">
    <w:name w:val="石墨文档小标题"/>
    <w:next w:val="a3"/>
    <w:uiPriority w:val="9"/>
    <w:unhideWhenUsed/>
    <w:qFormat/>
    <w:pPr>
      <w:spacing w:before="260" w:after="260"/>
      <w:outlineLvl w:val="2"/>
    </w:pPr>
    <w:rPr>
      <w:b/>
      <w:bCs/>
      <w:sz w:val="32"/>
      <w:szCs w:val="32"/>
    </w:rPr>
  </w:style>
  <w:style w:type="paragraph" w:customStyle="1" w:styleId="3b017cca-6334-4706-8d07-14db68270652">
    <w:name w:val="石墨文档标题"/>
    <w:next w:val="a3"/>
    <w:uiPriority w:val="9"/>
    <w:unhideWhenUsed/>
    <w:qFormat/>
    <w:pPr>
      <w:spacing w:before="260" w:after="260"/>
      <w:outlineLvl w:val="3"/>
    </w:pPr>
    <w:rPr>
      <w:b/>
      <w:bCs/>
      <w:sz w:val="56"/>
      <w:szCs w:val="56"/>
    </w:rPr>
  </w:style>
  <w:style w:type="paragraph" w:customStyle="1" w:styleId="f8c22275-9282-425c-bbe2-fba04e53f763">
    <w:name w:val="石墨文档引用"/>
    <w:qFormat/>
    <w:pPr>
      <w:pBdr>
        <w:left w:val="single" w:sz="30" w:space="10" w:color="F0F0F0"/>
      </w:pBdr>
    </w:pPr>
    <w:rPr>
      <w:color w:val="ADADAD"/>
    </w:rPr>
  </w:style>
  <w:style w:type="paragraph" w:default="1" w:styleId="ea2696cc-efce-4ad8-9e3e-66731226ae10">
    <w:name w:val="Normal"/>
    <w:qFormat/>
    <w:pPr>
      <w:widowControl w:val="0"/>
      <w:jc w:val="both"/>
    </w:pPr>
  </w:style>
  <w:style w:type="character" w:default="1" w:styleId="10d4de23-1f92-4886-af7a-933fdc83ef45">
    <w:name w:val="Default Paragraph Font"/>
    <w:uiPriority w:val="1"/>
    <w:semiHidden/>
    <w:unhideWhenUsed/>
  </w:style>
  <w:style w:type="table" w:default="1" w:styleId="0ecf313e-dc6e-4735-a03b-add771a6d72a">
    <w:name w:val="Normal Table"/>
    <w:uiPriority w:val="99"/>
    <w:semiHidden/>
    <w:unhideWhenUsed/>
    <w:tblPr>
      <w:tblInd w:w="0" w:type="dxa"/>
      <w:tblCellMar>
        <w:top w:w="0" w:type="dxa"/>
        <w:left w:w="108" w:type="dxa"/>
        <w:bottom w:w="0" w:type="dxa"/>
        <w:right w:w="108" w:type="dxa"/>
      </w:tblCellMar>
    </w:tblPr>
  </w:style>
  <w:style w:type="numbering" w:default="1" w:styleId="029cb966-5d9e-43b4-9f13-35019b8cb1a6">
    <w:name w:val="No List"/>
    <w:uiPriority w:val="99"/>
    <w:semiHidden/>
    <w:unhideWhenUsed/>
  </w:style>
  <w:style w:type="paragraph" w:customStyle="1" w:styleId="ac232d53-f73b-451d-9a8a-53dab18599d5">
    <w:name w:val="石墨文档正文"/>
    <w:qFormat/>
    <w:rPr>
      <w:szCs w:val="22"/>
    </w:rPr>
  </w:style>
  <w:style w:type="paragraph" w:customStyle="1" w:styleId="f35d5b09-23f2-4ec8-8684-32971419a781">
    <w:name w:val="石墨文档副标题"/>
    <w:qFormat/>
    <w:rPr>
      <w:color w:val="888888"/>
      <w:sz w:val="48"/>
      <w:szCs w:val="48"/>
    </w:rPr>
  </w:style>
  <w:style w:type="paragraph" w:customStyle="1" w:styleId="ef3c2ae8-c74c-4a78-8b4a-e39f52e7a439">
    <w:name w:val="石墨文档大标题"/>
    <w:next w:val="a3"/>
    <w:uiPriority w:val="9"/>
    <w:unhideWhenUsed/>
    <w:qFormat/>
    <w:pPr>
      <w:spacing w:before="260" w:after="260"/>
      <w:outlineLvl w:val="0"/>
    </w:pPr>
    <w:rPr>
      <w:b/>
      <w:bCs/>
      <w:sz w:val="40"/>
      <w:szCs w:val="40"/>
    </w:rPr>
  </w:style>
  <w:style w:type="paragraph" w:customStyle="1" w:styleId="e4b7225a-3a1a-4597-a2cd-77fc0a82193e">
    <w:name w:val="石墨文档中标题"/>
    <w:next w:val="a3"/>
    <w:uiPriority w:val="9"/>
    <w:unhideWhenUsed/>
    <w:qFormat/>
    <w:pPr>
      <w:spacing w:before="260" w:after="260"/>
      <w:outlineLvl w:val="1"/>
    </w:pPr>
    <w:rPr>
      <w:b/>
      <w:bCs/>
      <w:sz w:val="36"/>
      <w:szCs w:val="36"/>
    </w:rPr>
  </w:style>
  <w:style w:type="paragraph" w:customStyle="1" w:styleId="f3f5ff65-d817-46f3-ae22-0356207b7b52">
    <w:name w:val="石墨文档小标题"/>
    <w:next w:val="a3"/>
    <w:uiPriority w:val="9"/>
    <w:unhideWhenUsed/>
    <w:qFormat/>
    <w:pPr>
      <w:spacing w:before="260" w:after="260"/>
      <w:outlineLvl w:val="2"/>
    </w:pPr>
    <w:rPr>
      <w:b/>
      <w:bCs/>
      <w:sz w:val="32"/>
      <w:szCs w:val="32"/>
    </w:rPr>
  </w:style>
  <w:style w:type="paragraph" w:customStyle="1" w:styleId="a170c668-0768-4182-bea3-9eaf64595535">
    <w:name w:val="石墨文档标题"/>
    <w:next w:val="a3"/>
    <w:uiPriority w:val="9"/>
    <w:unhideWhenUsed/>
    <w:qFormat/>
    <w:pPr>
      <w:spacing w:before="260" w:after="260"/>
      <w:outlineLvl w:val="3"/>
    </w:pPr>
    <w:rPr>
      <w:b/>
      <w:bCs/>
      <w:sz w:val="56"/>
      <w:szCs w:val="56"/>
    </w:rPr>
  </w:style>
  <w:style w:type="paragraph" w:customStyle="1" w:styleId="153ab1cc-cde7-4f40-921e-11e0b227f6dd">
    <w:name w:val="石墨文档引用"/>
    <w:qFormat/>
    <w:pPr>
      <w:pBdr>
        <w:left w:val="single" w:sz="30" w:space="10" w:color="F0F0F0"/>
      </w:pBdr>
    </w:pPr>
    <w:rPr>
      <w:color w:val="ADADAD"/>
    </w:rPr>
  </w:style>
  <w:style w:type="paragraph" w:default="1" w:styleId="943856b1-d9b2-4aa3-badc-3cecd54164a5">
    <w:name w:val="Normal"/>
    <w:qFormat/>
    <w:pPr>
      <w:widowControl w:val="0"/>
      <w:jc w:val="both"/>
    </w:pPr>
  </w:style>
  <w:style w:type="character" w:default="1" w:styleId="b0ab44d4-9e29-4f3c-b58d-90a6c68aeb36">
    <w:name w:val="Default Paragraph Font"/>
    <w:uiPriority w:val="1"/>
    <w:semiHidden/>
    <w:unhideWhenUsed/>
  </w:style>
  <w:style w:type="table" w:default="1" w:styleId="3daf4e1a-2c20-4360-8915-151c5a2ee37a">
    <w:name w:val="Normal Table"/>
    <w:uiPriority w:val="99"/>
    <w:semiHidden/>
    <w:unhideWhenUsed/>
    <w:tblPr>
      <w:tblInd w:w="0" w:type="dxa"/>
      <w:tblCellMar>
        <w:top w:w="0" w:type="dxa"/>
        <w:left w:w="108" w:type="dxa"/>
        <w:bottom w:w="0" w:type="dxa"/>
        <w:right w:w="108" w:type="dxa"/>
      </w:tblCellMar>
    </w:tblPr>
  </w:style>
  <w:style w:type="numbering" w:default="1" w:styleId="5a8ff2fc-4c19-44eb-b303-f4f7485b134c">
    <w:name w:val="No List"/>
    <w:uiPriority w:val="99"/>
    <w:semiHidden/>
    <w:unhideWhenUsed/>
  </w:style>
  <w:style w:type="paragraph" w:customStyle="1" w:styleId="3fccbb36-3312-456d-887c-3e1c4b658fa3">
    <w:name w:val="石墨文档正文"/>
    <w:qFormat/>
    <w:rPr>
      <w:szCs w:val="22"/>
    </w:rPr>
  </w:style>
  <w:style w:type="paragraph" w:customStyle="1" w:styleId="ba8cc409-6bd8-4da4-80e0-658ede629b1c">
    <w:name w:val="石墨文档副标题"/>
    <w:qFormat/>
    <w:rPr>
      <w:color w:val="888888"/>
      <w:sz w:val="48"/>
      <w:szCs w:val="48"/>
    </w:rPr>
  </w:style>
  <w:style w:type="paragraph" w:customStyle="1" w:styleId="fa9d5a05-4c70-4d1d-a5c0-12cc1a9d989f">
    <w:name w:val="石墨文档大标题"/>
    <w:next w:val="a3"/>
    <w:uiPriority w:val="9"/>
    <w:unhideWhenUsed/>
    <w:qFormat/>
    <w:pPr>
      <w:spacing w:before="260" w:after="260"/>
      <w:outlineLvl w:val="0"/>
    </w:pPr>
    <w:rPr>
      <w:b/>
      <w:bCs/>
      <w:sz w:val="40"/>
      <w:szCs w:val="40"/>
    </w:rPr>
  </w:style>
  <w:style w:type="paragraph" w:customStyle="1" w:styleId="2c1b6444-4b1d-4c9b-9ca2-2cd288eb6f4b">
    <w:name w:val="石墨文档中标题"/>
    <w:next w:val="a3"/>
    <w:uiPriority w:val="9"/>
    <w:unhideWhenUsed/>
    <w:qFormat/>
    <w:pPr>
      <w:spacing w:before="260" w:after="260"/>
      <w:outlineLvl w:val="1"/>
    </w:pPr>
    <w:rPr>
      <w:b/>
      <w:bCs/>
      <w:sz w:val="36"/>
      <w:szCs w:val="36"/>
    </w:rPr>
  </w:style>
  <w:style w:type="paragraph" w:customStyle="1" w:styleId="d5c298a1-2915-4a14-b0ea-9a3b250c1e89">
    <w:name w:val="石墨文档小标题"/>
    <w:next w:val="a3"/>
    <w:uiPriority w:val="9"/>
    <w:unhideWhenUsed/>
    <w:qFormat/>
    <w:pPr>
      <w:spacing w:before="260" w:after="260"/>
      <w:outlineLvl w:val="2"/>
    </w:pPr>
    <w:rPr>
      <w:b/>
      <w:bCs/>
      <w:sz w:val="32"/>
      <w:szCs w:val="32"/>
    </w:rPr>
  </w:style>
  <w:style w:type="paragraph" w:customStyle="1" w:styleId="eed4f391-9d8b-4db4-861d-3c52f25422c9">
    <w:name w:val="石墨文档标题"/>
    <w:next w:val="a3"/>
    <w:uiPriority w:val="9"/>
    <w:unhideWhenUsed/>
    <w:qFormat/>
    <w:pPr>
      <w:spacing w:before="260" w:after="260"/>
      <w:outlineLvl w:val="3"/>
    </w:pPr>
    <w:rPr>
      <w:b/>
      <w:bCs/>
      <w:sz w:val="56"/>
      <w:szCs w:val="56"/>
    </w:rPr>
  </w:style>
  <w:style w:type="paragraph" w:customStyle="1" w:styleId="c9a70cf6-b46b-4f1d-bc62-1404de2eb6d5">
    <w:name w:val="石墨文档引用"/>
    <w:qFormat/>
    <w:pPr>
      <w:pBdr>
        <w:left w:val="single" w:sz="30" w:space="10" w:color="F0F0F0"/>
      </w:pBdr>
    </w:pPr>
    <w:rPr>
      <w:color w:val="ADADAD"/>
    </w:rPr>
  </w:style>
  <w:style w:type="paragraph" w:default="1" w:styleId="51ea9f3e-5cc6-45cb-a0d4-454f8a166662">
    <w:name w:val="Normal"/>
    <w:qFormat/>
    <w:pPr>
      <w:widowControl w:val="0"/>
      <w:jc w:val="both"/>
    </w:pPr>
  </w:style>
  <w:style w:type="character" w:default="1" w:styleId="70948ca5-b9ea-4bac-93b7-24ab820b2f02">
    <w:name w:val="Default Paragraph Font"/>
    <w:uiPriority w:val="1"/>
    <w:semiHidden/>
    <w:unhideWhenUsed/>
  </w:style>
  <w:style w:type="table" w:default="1" w:styleId="ee200c83-acf2-49f2-9559-46dbe535c180">
    <w:name w:val="Normal Table"/>
    <w:uiPriority w:val="99"/>
    <w:semiHidden/>
    <w:unhideWhenUsed/>
    <w:tblPr>
      <w:tblInd w:w="0" w:type="dxa"/>
      <w:tblCellMar>
        <w:top w:w="0" w:type="dxa"/>
        <w:left w:w="108" w:type="dxa"/>
        <w:bottom w:w="0" w:type="dxa"/>
        <w:right w:w="108" w:type="dxa"/>
      </w:tblCellMar>
    </w:tblPr>
  </w:style>
  <w:style w:type="numbering" w:default="1" w:styleId="c6bcac53-e2eb-415c-a816-391e0f15d326">
    <w:name w:val="No List"/>
    <w:uiPriority w:val="99"/>
    <w:semiHidden/>
    <w:unhideWhenUsed/>
  </w:style>
  <w:style w:type="paragraph" w:customStyle="1" w:styleId="b74c3e6b-99e6-4942-a248-b6829b3c3c4e">
    <w:name w:val="石墨文档正文"/>
    <w:qFormat/>
    <w:rPr>
      <w:szCs w:val="22"/>
    </w:rPr>
  </w:style>
  <w:style w:type="paragraph" w:customStyle="1" w:styleId="8d2c16f5-52b0-4b26-b049-4554d152211c">
    <w:name w:val="石墨文档副标题"/>
    <w:qFormat/>
    <w:rPr>
      <w:color w:val="888888"/>
      <w:sz w:val="48"/>
      <w:szCs w:val="48"/>
    </w:rPr>
  </w:style>
  <w:style w:type="paragraph" w:customStyle="1" w:styleId="220b3488-d22e-47ca-a6dd-5c18e8b76d60">
    <w:name w:val="石墨文档大标题"/>
    <w:next w:val="a3"/>
    <w:uiPriority w:val="9"/>
    <w:unhideWhenUsed/>
    <w:qFormat/>
    <w:pPr>
      <w:spacing w:before="260" w:after="260"/>
      <w:outlineLvl w:val="0"/>
    </w:pPr>
    <w:rPr>
      <w:b/>
      <w:bCs/>
      <w:sz w:val="40"/>
      <w:szCs w:val="40"/>
    </w:rPr>
  </w:style>
  <w:style w:type="paragraph" w:customStyle="1" w:styleId="d6fd5654-e37d-4644-9f48-b92037cf8a71">
    <w:name w:val="石墨文档中标题"/>
    <w:next w:val="a3"/>
    <w:uiPriority w:val="9"/>
    <w:unhideWhenUsed/>
    <w:qFormat/>
    <w:pPr>
      <w:spacing w:before="260" w:after="260"/>
      <w:outlineLvl w:val="1"/>
    </w:pPr>
    <w:rPr>
      <w:b/>
      <w:bCs/>
      <w:sz w:val="36"/>
      <w:szCs w:val="36"/>
    </w:rPr>
  </w:style>
  <w:style w:type="paragraph" w:customStyle="1" w:styleId="923d264e-11bb-4e68-90eb-d25c6fc72cfc">
    <w:name w:val="石墨文档小标题"/>
    <w:next w:val="a3"/>
    <w:uiPriority w:val="9"/>
    <w:unhideWhenUsed/>
    <w:qFormat/>
    <w:pPr>
      <w:spacing w:before="260" w:after="260"/>
      <w:outlineLvl w:val="2"/>
    </w:pPr>
    <w:rPr>
      <w:b/>
      <w:bCs/>
      <w:sz w:val="32"/>
      <w:szCs w:val="32"/>
    </w:rPr>
  </w:style>
  <w:style w:type="paragraph" w:customStyle="1" w:styleId="074d940a-6610-498d-b173-6fac0686111c">
    <w:name w:val="石墨文档标题"/>
    <w:next w:val="a3"/>
    <w:uiPriority w:val="9"/>
    <w:unhideWhenUsed/>
    <w:qFormat/>
    <w:pPr>
      <w:spacing w:before="260" w:after="260"/>
      <w:outlineLvl w:val="3"/>
    </w:pPr>
    <w:rPr>
      <w:b/>
      <w:bCs/>
      <w:sz w:val="56"/>
      <w:szCs w:val="56"/>
    </w:rPr>
  </w:style>
  <w:style w:type="paragraph" w:customStyle="1" w:styleId="e295e9c1-efbf-4452-a02b-2d6962151eb0">
    <w:name w:val="石墨文档引用"/>
    <w:qFormat/>
    <w:pPr>
      <w:pBdr>
        <w:left w:val="single" w:sz="30" w:space="10" w:color="F0F0F0"/>
      </w:pBdr>
    </w:pPr>
    <w:rPr>
      <w:color w:val="ADADAD"/>
    </w:rPr>
  </w:style>
  <w:style w:type="paragraph" w:default="1" w:styleId="852b3fa1-087c-4e83-a499-e6968d7cb48d">
    <w:name w:val="Normal"/>
    <w:qFormat/>
    <w:pPr>
      <w:widowControl w:val="0"/>
      <w:jc w:val="both"/>
    </w:pPr>
  </w:style>
  <w:style w:type="character" w:default="1" w:styleId="e39c0862-d3c4-46d1-a72e-6275e27c330d">
    <w:name w:val="Default Paragraph Font"/>
    <w:uiPriority w:val="1"/>
    <w:semiHidden/>
    <w:unhideWhenUsed/>
  </w:style>
  <w:style w:type="table" w:default="1" w:styleId="91476a7f-11c5-45cb-b031-bd05446fb6bb">
    <w:name w:val="Normal Table"/>
    <w:uiPriority w:val="99"/>
    <w:semiHidden/>
    <w:unhideWhenUsed/>
    <w:tblPr>
      <w:tblInd w:w="0" w:type="dxa"/>
      <w:tblCellMar>
        <w:top w:w="0" w:type="dxa"/>
        <w:left w:w="108" w:type="dxa"/>
        <w:bottom w:w="0" w:type="dxa"/>
        <w:right w:w="108" w:type="dxa"/>
      </w:tblCellMar>
    </w:tblPr>
  </w:style>
  <w:style w:type="numbering" w:default="1" w:styleId="89e3316d-0be7-49b1-b40e-316a21b63a51">
    <w:name w:val="No List"/>
    <w:uiPriority w:val="99"/>
    <w:semiHidden/>
    <w:unhideWhenUsed/>
  </w:style>
  <w:style w:type="paragraph" w:customStyle="1" w:styleId="c5b0c421-196e-484d-8516-cb4e6db2c90a">
    <w:name w:val="石墨文档正文"/>
    <w:qFormat/>
    <w:rPr>
      <w:szCs w:val="22"/>
    </w:rPr>
  </w:style>
  <w:style w:type="paragraph" w:customStyle="1" w:styleId="0003005d-db73-41a1-9865-81b48cf29631">
    <w:name w:val="石墨文档副标题"/>
    <w:qFormat/>
    <w:rPr>
      <w:color w:val="888888"/>
      <w:sz w:val="48"/>
      <w:szCs w:val="48"/>
    </w:rPr>
  </w:style>
  <w:style w:type="paragraph" w:customStyle="1" w:styleId="bbb3d437-d931-4ad9-a97e-fe9f11103949">
    <w:name w:val="石墨文档大标题"/>
    <w:next w:val="a3"/>
    <w:uiPriority w:val="9"/>
    <w:unhideWhenUsed/>
    <w:qFormat/>
    <w:pPr>
      <w:spacing w:before="260" w:after="260"/>
      <w:outlineLvl w:val="0"/>
    </w:pPr>
    <w:rPr>
      <w:b/>
      <w:bCs/>
      <w:sz w:val="40"/>
      <w:szCs w:val="40"/>
    </w:rPr>
  </w:style>
  <w:style w:type="paragraph" w:customStyle="1" w:styleId="9243f839-05c0-4734-b1cb-ae484505d7a8">
    <w:name w:val="石墨文档中标题"/>
    <w:next w:val="a3"/>
    <w:uiPriority w:val="9"/>
    <w:unhideWhenUsed/>
    <w:qFormat/>
    <w:pPr>
      <w:spacing w:before="260" w:after="260"/>
      <w:outlineLvl w:val="1"/>
    </w:pPr>
    <w:rPr>
      <w:b/>
      <w:bCs/>
      <w:sz w:val="36"/>
      <w:szCs w:val="36"/>
    </w:rPr>
  </w:style>
  <w:style w:type="paragraph" w:customStyle="1" w:styleId="cef9348e-3b97-4db9-9c16-6363a752d0ad">
    <w:name w:val="石墨文档小标题"/>
    <w:next w:val="a3"/>
    <w:uiPriority w:val="9"/>
    <w:unhideWhenUsed/>
    <w:qFormat/>
    <w:pPr>
      <w:spacing w:before="260" w:after="260"/>
      <w:outlineLvl w:val="2"/>
    </w:pPr>
    <w:rPr>
      <w:b/>
      <w:bCs/>
      <w:sz w:val="32"/>
      <w:szCs w:val="32"/>
    </w:rPr>
  </w:style>
  <w:style w:type="paragraph" w:customStyle="1" w:styleId="a299beb3-096c-4c32-a1e0-a2c93aa9470a">
    <w:name w:val="石墨文档标题"/>
    <w:next w:val="a3"/>
    <w:uiPriority w:val="9"/>
    <w:unhideWhenUsed/>
    <w:qFormat/>
    <w:pPr>
      <w:spacing w:before="260" w:after="260"/>
      <w:outlineLvl w:val="3"/>
    </w:pPr>
    <w:rPr>
      <w:b/>
      <w:bCs/>
      <w:sz w:val="56"/>
      <w:szCs w:val="56"/>
    </w:rPr>
  </w:style>
  <w:style w:type="paragraph" w:customStyle="1" w:styleId="a5ba9825-7cd9-4616-9fd0-bde7fb5282de">
    <w:name w:val="石墨文档引用"/>
    <w:qFormat/>
    <w:pPr>
      <w:pBdr>
        <w:left w:val="single" w:sz="30" w:space="10" w:color="F0F0F0"/>
      </w:pBdr>
    </w:pPr>
    <w:rPr>
      <w:color w:val="ADADAD"/>
    </w:rPr>
  </w:style>
  <w:style w:type="paragraph" w:default="1" w:styleId="0ddb428a-eb33-4a0e-8e56-74aac29f38fa">
    <w:name w:val="Normal"/>
    <w:qFormat/>
    <w:pPr>
      <w:widowControl w:val="0"/>
      <w:jc w:val="both"/>
    </w:pPr>
  </w:style>
  <w:style w:type="character" w:default="1" w:styleId="2e7e81d5-1bde-4eb4-b760-3aa5ad4240e3">
    <w:name w:val="Default Paragraph Font"/>
    <w:uiPriority w:val="1"/>
    <w:semiHidden/>
    <w:unhideWhenUsed/>
  </w:style>
  <w:style w:type="table" w:default="1" w:styleId="32eb5fc3-ae96-4937-a8ca-eefa062bea66">
    <w:name w:val="Normal Table"/>
    <w:uiPriority w:val="99"/>
    <w:semiHidden/>
    <w:unhideWhenUsed/>
    <w:tblPr>
      <w:tblInd w:w="0" w:type="dxa"/>
      <w:tblCellMar>
        <w:top w:w="0" w:type="dxa"/>
        <w:left w:w="108" w:type="dxa"/>
        <w:bottom w:w="0" w:type="dxa"/>
        <w:right w:w="108" w:type="dxa"/>
      </w:tblCellMar>
    </w:tblPr>
  </w:style>
  <w:style w:type="numbering" w:default="1" w:styleId="746c52f2-3f38-47f4-ba2a-804d3466f449">
    <w:name w:val="No List"/>
    <w:uiPriority w:val="99"/>
    <w:semiHidden/>
    <w:unhideWhenUsed/>
  </w:style>
  <w:style w:type="paragraph" w:customStyle="1" w:styleId="dbe29734-6d24-4ee0-8ab1-256154ea7cc2">
    <w:name w:val="石墨文档正文"/>
    <w:qFormat/>
    <w:rPr>
      <w:szCs w:val="22"/>
    </w:rPr>
  </w:style>
  <w:style w:type="paragraph" w:customStyle="1" w:styleId="477d0e37-8337-492e-9843-3781175358d0">
    <w:name w:val="石墨文档副标题"/>
    <w:qFormat/>
    <w:rPr>
      <w:color w:val="888888"/>
      <w:sz w:val="48"/>
      <w:szCs w:val="48"/>
    </w:rPr>
  </w:style>
  <w:style w:type="paragraph" w:customStyle="1" w:styleId="312bfca1-ef00-403b-932b-96cb802e5acb">
    <w:name w:val="石墨文档大标题"/>
    <w:next w:val="a3"/>
    <w:uiPriority w:val="9"/>
    <w:unhideWhenUsed/>
    <w:qFormat/>
    <w:pPr>
      <w:spacing w:before="260" w:after="260"/>
      <w:outlineLvl w:val="0"/>
    </w:pPr>
    <w:rPr>
      <w:b/>
      <w:bCs/>
      <w:sz w:val="40"/>
      <w:szCs w:val="40"/>
    </w:rPr>
  </w:style>
  <w:style w:type="paragraph" w:customStyle="1" w:styleId="d56d1165-8d87-4f4c-80d1-26c3214f8ba9">
    <w:name w:val="石墨文档中标题"/>
    <w:next w:val="a3"/>
    <w:uiPriority w:val="9"/>
    <w:unhideWhenUsed/>
    <w:qFormat/>
    <w:pPr>
      <w:spacing w:before="260" w:after="260"/>
      <w:outlineLvl w:val="1"/>
    </w:pPr>
    <w:rPr>
      <w:b/>
      <w:bCs/>
      <w:sz w:val="36"/>
      <w:szCs w:val="36"/>
    </w:rPr>
  </w:style>
  <w:style w:type="paragraph" w:customStyle="1" w:styleId="9be289ba-d48c-4268-9675-295481d9d838">
    <w:name w:val="石墨文档小标题"/>
    <w:next w:val="a3"/>
    <w:uiPriority w:val="9"/>
    <w:unhideWhenUsed/>
    <w:qFormat/>
    <w:pPr>
      <w:spacing w:before="260" w:after="260"/>
      <w:outlineLvl w:val="2"/>
    </w:pPr>
    <w:rPr>
      <w:b/>
      <w:bCs/>
      <w:sz w:val="32"/>
      <w:szCs w:val="32"/>
    </w:rPr>
  </w:style>
  <w:style w:type="paragraph" w:customStyle="1" w:styleId="063a5b18-cf4b-46de-a4f3-cfa8ae9404fe">
    <w:name w:val="石墨文档标题"/>
    <w:next w:val="a3"/>
    <w:uiPriority w:val="9"/>
    <w:unhideWhenUsed/>
    <w:qFormat/>
    <w:pPr>
      <w:spacing w:before="260" w:after="260"/>
      <w:outlineLvl w:val="3"/>
    </w:pPr>
    <w:rPr>
      <w:b/>
      <w:bCs/>
      <w:sz w:val="56"/>
      <w:szCs w:val="56"/>
    </w:rPr>
  </w:style>
  <w:style w:type="paragraph" w:customStyle="1" w:styleId="0ab999e7-2f70-4ac4-9acc-ed9587c15bab">
    <w:name w:val="石墨文档引用"/>
    <w:qFormat/>
    <w:pPr>
      <w:pBdr>
        <w:left w:val="single" w:sz="30" w:space="10" w:color="F0F0F0"/>
      </w:pBdr>
    </w:pPr>
    <w:rPr>
      <w:color w:val="ADADAD"/>
    </w:rPr>
  </w:style>
  <w:style w:type="paragraph" w:default="1" w:styleId="0f70d8bc-a293-44b7-8bbb-216ec1848ed1">
    <w:name w:val="Normal"/>
    <w:qFormat/>
    <w:pPr>
      <w:widowControl w:val="0"/>
      <w:jc w:val="both"/>
    </w:pPr>
  </w:style>
  <w:style w:type="character" w:default="1" w:styleId="18946db3-5a8e-4428-991d-6f45754887d6">
    <w:name w:val="Default Paragraph Font"/>
    <w:uiPriority w:val="1"/>
    <w:semiHidden/>
    <w:unhideWhenUsed/>
  </w:style>
  <w:style w:type="table" w:default="1" w:styleId="18b53169-2e9f-434c-a52d-f3d0e1387472">
    <w:name w:val="Normal Table"/>
    <w:uiPriority w:val="99"/>
    <w:semiHidden/>
    <w:unhideWhenUsed/>
    <w:tblPr>
      <w:tblInd w:w="0" w:type="dxa"/>
      <w:tblCellMar>
        <w:top w:w="0" w:type="dxa"/>
        <w:left w:w="108" w:type="dxa"/>
        <w:bottom w:w="0" w:type="dxa"/>
        <w:right w:w="108" w:type="dxa"/>
      </w:tblCellMar>
    </w:tblPr>
  </w:style>
  <w:style w:type="numbering" w:default="1" w:styleId="2411624d-8b11-4f15-9e82-f37564c43f71">
    <w:name w:val="No List"/>
    <w:uiPriority w:val="99"/>
    <w:semiHidden/>
    <w:unhideWhenUsed/>
  </w:style>
  <w:style w:type="paragraph" w:customStyle="1" w:styleId="dad9f4d6-53ae-40ff-92d7-3bf309d553ea">
    <w:name w:val="石墨文档正文"/>
    <w:qFormat/>
    <w:rPr>
      <w:szCs w:val="22"/>
    </w:rPr>
  </w:style>
  <w:style w:type="paragraph" w:customStyle="1" w:styleId="ec2fabc8-a8ee-4504-9f3b-0f0c9664b5b7">
    <w:name w:val="石墨文档副标题"/>
    <w:qFormat/>
    <w:rPr>
      <w:color w:val="888888"/>
      <w:sz w:val="48"/>
      <w:szCs w:val="48"/>
    </w:rPr>
  </w:style>
  <w:style w:type="paragraph" w:customStyle="1" w:styleId="00fd0e55-7c7d-4685-ac0f-697f687f0f0c">
    <w:name w:val="石墨文档大标题"/>
    <w:next w:val="a3"/>
    <w:uiPriority w:val="9"/>
    <w:unhideWhenUsed/>
    <w:qFormat/>
    <w:pPr>
      <w:spacing w:before="260" w:after="260"/>
      <w:outlineLvl w:val="0"/>
    </w:pPr>
    <w:rPr>
      <w:b/>
      <w:bCs/>
      <w:sz w:val="40"/>
      <w:szCs w:val="40"/>
    </w:rPr>
  </w:style>
  <w:style w:type="paragraph" w:customStyle="1" w:styleId="5ab6e4e7-24e9-4bf6-863a-69a826507415">
    <w:name w:val="石墨文档中标题"/>
    <w:next w:val="a3"/>
    <w:uiPriority w:val="9"/>
    <w:unhideWhenUsed/>
    <w:qFormat/>
    <w:pPr>
      <w:spacing w:before="260" w:after="260"/>
      <w:outlineLvl w:val="1"/>
    </w:pPr>
    <w:rPr>
      <w:b/>
      <w:bCs/>
      <w:sz w:val="36"/>
      <w:szCs w:val="36"/>
    </w:rPr>
  </w:style>
  <w:style w:type="paragraph" w:customStyle="1" w:styleId="2b86fd99-3ab1-4c6d-a96e-b93df22b20ff">
    <w:name w:val="石墨文档小标题"/>
    <w:next w:val="a3"/>
    <w:uiPriority w:val="9"/>
    <w:unhideWhenUsed/>
    <w:qFormat/>
    <w:pPr>
      <w:spacing w:before="260" w:after="260"/>
      <w:outlineLvl w:val="2"/>
    </w:pPr>
    <w:rPr>
      <w:b/>
      <w:bCs/>
      <w:sz w:val="32"/>
      <w:szCs w:val="32"/>
    </w:rPr>
  </w:style>
  <w:style w:type="paragraph" w:customStyle="1" w:styleId="67cf5919-221a-4b4e-97bc-97c0be5c4714">
    <w:name w:val="石墨文档标题"/>
    <w:next w:val="a3"/>
    <w:uiPriority w:val="9"/>
    <w:unhideWhenUsed/>
    <w:qFormat/>
    <w:pPr>
      <w:spacing w:before="260" w:after="260"/>
      <w:outlineLvl w:val="3"/>
    </w:pPr>
    <w:rPr>
      <w:b/>
      <w:bCs/>
      <w:sz w:val="56"/>
      <w:szCs w:val="56"/>
    </w:rPr>
  </w:style>
  <w:style w:type="paragraph" w:customStyle="1" w:styleId="29356234-63f5-4c0b-866a-72d2243a626d">
    <w:name w:val="石墨文档引用"/>
    <w:qFormat/>
    <w:pPr>
      <w:pBdr>
        <w:left w:val="single" w:sz="30" w:space="10" w:color="F0F0F0"/>
      </w:pBdr>
    </w:pPr>
    <w:rPr>
      <w:color w:val="ADADAD"/>
    </w:rPr>
  </w:style>
  <w:style w:type="paragraph" w:default="1" w:styleId="fb8030cf-b869-4942-bff2-b602939d113a">
    <w:name w:val="Normal"/>
    <w:qFormat/>
    <w:pPr>
      <w:widowControl w:val="0"/>
      <w:jc w:val="both"/>
    </w:pPr>
  </w:style>
  <w:style w:type="character" w:default="1" w:styleId="ed833b3f-38da-48d1-828e-74e76059d386">
    <w:name w:val="Default Paragraph Font"/>
    <w:uiPriority w:val="1"/>
    <w:semiHidden/>
    <w:unhideWhenUsed/>
  </w:style>
  <w:style w:type="table" w:default="1" w:styleId="f08111f9-1120-4230-8169-48334709e5ff">
    <w:name w:val="Normal Table"/>
    <w:uiPriority w:val="99"/>
    <w:semiHidden/>
    <w:unhideWhenUsed/>
    <w:tblPr>
      <w:tblInd w:w="0" w:type="dxa"/>
      <w:tblCellMar>
        <w:top w:w="0" w:type="dxa"/>
        <w:left w:w="108" w:type="dxa"/>
        <w:bottom w:w="0" w:type="dxa"/>
        <w:right w:w="108" w:type="dxa"/>
      </w:tblCellMar>
    </w:tblPr>
  </w:style>
  <w:style w:type="numbering" w:default="1" w:styleId="62c38107-a1a8-46a3-bbce-aa4d7ef65f8f">
    <w:name w:val="No List"/>
    <w:uiPriority w:val="99"/>
    <w:semiHidden/>
    <w:unhideWhenUsed/>
  </w:style>
  <w:style w:type="paragraph" w:customStyle="1" w:styleId="916e1807-7639-431d-9ec4-0be3af08c8cf">
    <w:name w:val="石墨文档正文"/>
    <w:qFormat/>
    <w:rPr>
      <w:szCs w:val="22"/>
    </w:rPr>
  </w:style>
  <w:style w:type="paragraph" w:customStyle="1" w:styleId="7572c1cd-a080-4416-b548-640d011fe2ad">
    <w:name w:val="石墨文档副标题"/>
    <w:qFormat/>
    <w:rPr>
      <w:color w:val="888888"/>
      <w:sz w:val="48"/>
      <w:szCs w:val="48"/>
    </w:rPr>
  </w:style>
  <w:style w:type="paragraph" w:customStyle="1" w:styleId="100c6ce0-f2cc-42d7-8303-fac6496f7bea">
    <w:name w:val="石墨文档大标题"/>
    <w:next w:val="a3"/>
    <w:uiPriority w:val="9"/>
    <w:unhideWhenUsed/>
    <w:qFormat/>
    <w:pPr>
      <w:spacing w:before="260" w:after="260"/>
      <w:outlineLvl w:val="0"/>
    </w:pPr>
    <w:rPr>
      <w:b/>
      <w:bCs/>
      <w:sz w:val="40"/>
      <w:szCs w:val="40"/>
    </w:rPr>
  </w:style>
  <w:style w:type="paragraph" w:customStyle="1" w:styleId="6f705f9d-05a8-432f-8468-da297ec8faf0">
    <w:name w:val="石墨文档中标题"/>
    <w:next w:val="a3"/>
    <w:uiPriority w:val="9"/>
    <w:unhideWhenUsed/>
    <w:qFormat/>
    <w:pPr>
      <w:spacing w:before="260" w:after="260"/>
      <w:outlineLvl w:val="1"/>
    </w:pPr>
    <w:rPr>
      <w:b/>
      <w:bCs/>
      <w:sz w:val="36"/>
      <w:szCs w:val="36"/>
    </w:rPr>
  </w:style>
  <w:style w:type="paragraph" w:customStyle="1" w:styleId="66ca41b6-81f3-4478-8cd1-65f2bda16d86">
    <w:name w:val="石墨文档小标题"/>
    <w:next w:val="a3"/>
    <w:uiPriority w:val="9"/>
    <w:unhideWhenUsed/>
    <w:qFormat/>
    <w:pPr>
      <w:spacing w:before="260" w:after="260"/>
      <w:outlineLvl w:val="2"/>
    </w:pPr>
    <w:rPr>
      <w:b/>
      <w:bCs/>
      <w:sz w:val="32"/>
      <w:szCs w:val="32"/>
    </w:rPr>
  </w:style>
  <w:style w:type="paragraph" w:customStyle="1" w:styleId="af3a80c1-e337-4df8-abd9-b8c952670a35">
    <w:name w:val="石墨文档标题"/>
    <w:next w:val="a3"/>
    <w:uiPriority w:val="9"/>
    <w:unhideWhenUsed/>
    <w:qFormat/>
    <w:pPr>
      <w:spacing w:before="260" w:after="260"/>
      <w:outlineLvl w:val="3"/>
    </w:pPr>
    <w:rPr>
      <w:b/>
      <w:bCs/>
      <w:sz w:val="56"/>
      <w:szCs w:val="56"/>
    </w:rPr>
  </w:style>
  <w:style w:type="paragraph" w:customStyle="1" w:styleId="84d58f82-c1c9-4e5a-885f-99847926a5b1">
    <w:name w:val="石墨文档引用"/>
    <w:qFormat/>
    <w:pPr>
      <w:pBdr>
        <w:left w:val="single" w:sz="30" w:space="10" w:color="F0F0F0"/>
      </w:pBdr>
    </w:pPr>
    <w:rPr>
      <w:color w:val="ADADAD"/>
    </w:rPr>
  </w:style>
  <w:style w:type="paragraph" w:default="1" w:styleId="571ff6be-2c2d-4e23-af4c-96b41a146f30">
    <w:name w:val="Normal"/>
    <w:qFormat/>
    <w:pPr>
      <w:widowControl w:val="0"/>
      <w:jc w:val="both"/>
    </w:pPr>
  </w:style>
  <w:style w:type="character" w:default="1" w:styleId="73fff836-5ffe-4ff8-b95b-e1cf71030f94">
    <w:name w:val="Default Paragraph Font"/>
    <w:uiPriority w:val="1"/>
    <w:semiHidden/>
    <w:unhideWhenUsed/>
  </w:style>
  <w:style w:type="table" w:default="1" w:styleId="0b7f9fb4-918b-425a-958b-b15f3d8e11d9">
    <w:name w:val="Normal Table"/>
    <w:uiPriority w:val="99"/>
    <w:semiHidden/>
    <w:unhideWhenUsed/>
    <w:tblPr>
      <w:tblInd w:w="0" w:type="dxa"/>
      <w:tblCellMar>
        <w:top w:w="0" w:type="dxa"/>
        <w:left w:w="108" w:type="dxa"/>
        <w:bottom w:w="0" w:type="dxa"/>
        <w:right w:w="108" w:type="dxa"/>
      </w:tblCellMar>
    </w:tblPr>
  </w:style>
  <w:style w:type="numbering" w:default="1" w:styleId="2de04ee8-ccfa-4519-ac23-08ed345203b5">
    <w:name w:val="No List"/>
    <w:uiPriority w:val="99"/>
    <w:semiHidden/>
    <w:unhideWhenUsed/>
  </w:style>
  <w:style w:type="paragraph" w:customStyle="1" w:styleId="49e7e534-4655-44f7-8a2b-e61dca8bacf3">
    <w:name w:val="石墨文档正文"/>
    <w:qFormat/>
    <w:rPr>
      <w:szCs w:val="22"/>
    </w:rPr>
  </w:style>
  <w:style w:type="paragraph" w:customStyle="1" w:styleId="251406e8-434b-4980-867c-e65763624a95">
    <w:name w:val="石墨文档副标题"/>
    <w:qFormat/>
    <w:rPr>
      <w:color w:val="888888"/>
      <w:sz w:val="48"/>
      <w:szCs w:val="48"/>
    </w:rPr>
  </w:style>
  <w:style w:type="paragraph" w:customStyle="1" w:styleId="d2ee85c1-2a35-4bba-b7a9-17b83d3333e2">
    <w:name w:val="石墨文档大标题"/>
    <w:next w:val="a3"/>
    <w:uiPriority w:val="9"/>
    <w:unhideWhenUsed/>
    <w:qFormat/>
    <w:pPr>
      <w:spacing w:before="260" w:after="260"/>
      <w:outlineLvl w:val="0"/>
    </w:pPr>
    <w:rPr>
      <w:b/>
      <w:bCs/>
      <w:sz w:val="40"/>
      <w:szCs w:val="40"/>
    </w:rPr>
  </w:style>
  <w:style w:type="paragraph" w:customStyle="1" w:styleId="7422a1e7-4135-4aba-a509-ce500f9fd58c">
    <w:name w:val="石墨文档中标题"/>
    <w:next w:val="a3"/>
    <w:uiPriority w:val="9"/>
    <w:unhideWhenUsed/>
    <w:qFormat/>
    <w:pPr>
      <w:spacing w:before="260" w:after="260"/>
      <w:outlineLvl w:val="1"/>
    </w:pPr>
    <w:rPr>
      <w:b/>
      <w:bCs/>
      <w:sz w:val="36"/>
      <w:szCs w:val="36"/>
    </w:rPr>
  </w:style>
  <w:style w:type="paragraph" w:customStyle="1" w:styleId="4771dbf9-367b-4260-bff2-69af41022c14">
    <w:name w:val="石墨文档小标题"/>
    <w:next w:val="a3"/>
    <w:uiPriority w:val="9"/>
    <w:unhideWhenUsed/>
    <w:qFormat/>
    <w:pPr>
      <w:spacing w:before="260" w:after="260"/>
      <w:outlineLvl w:val="2"/>
    </w:pPr>
    <w:rPr>
      <w:b/>
      <w:bCs/>
      <w:sz w:val="32"/>
      <w:szCs w:val="32"/>
    </w:rPr>
  </w:style>
  <w:style w:type="paragraph" w:customStyle="1" w:styleId="73266142-396c-48b5-a869-84922f5881de">
    <w:name w:val="石墨文档标题"/>
    <w:next w:val="a3"/>
    <w:uiPriority w:val="9"/>
    <w:unhideWhenUsed/>
    <w:qFormat/>
    <w:pPr>
      <w:spacing w:before="260" w:after="260"/>
      <w:outlineLvl w:val="3"/>
    </w:pPr>
    <w:rPr>
      <w:b/>
      <w:bCs/>
      <w:sz w:val="56"/>
      <w:szCs w:val="56"/>
    </w:rPr>
  </w:style>
  <w:style w:type="paragraph" w:customStyle="1" w:styleId="6890fd7e-8a7d-43d2-a99e-dd72606c8d5a">
    <w:name w:val="石墨文档引用"/>
    <w:qFormat/>
    <w:pPr>
      <w:pBdr>
        <w:left w:val="single" w:sz="30" w:space="10" w:color="F0F0F0"/>
      </w:pBdr>
    </w:pPr>
    <w:rPr>
      <w:color w:val="ADADAD"/>
    </w:rPr>
  </w:style>
  <w:style w:type="paragraph" w:default="1" w:styleId="a3222ce0-3370-438b-a109-73452f76342a">
    <w:name w:val="Normal"/>
    <w:qFormat/>
    <w:pPr>
      <w:widowControl w:val="0"/>
      <w:jc w:val="both"/>
    </w:pPr>
  </w:style>
  <w:style w:type="character" w:default="1" w:styleId="84a0e299-993f-4cdd-bdf3-4fdbfe5d3b70">
    <w:name w:val="Default Paragraph Font"/>
    <w:uiPriority w:val="1"/>
    <w:semiHidden/>
    <w:unhideWhenUsed/>
  </w:style>
  <w:style w:type="table" w:default="1" w:styleId="42addc9f-1162-4ab3-9367-9f1940790fe6">
    <w:name w:val="Normal Table"/>
    <w:uiPriority w:val="99"/>
    <w:semiHidden/>
    <w:unhideWhenUsed/>
    <w:tblPr>
      <w:tblInd w:w="0" w:type="dxa"/>
      <w:tblCellMar>
        <w:top w:w="0" w:type="dxa"/>
        <w:left w:w="108" w:type="dxa"/>
        <w:bottom w:w="0" w:type="dxa"/>
        <w:right w:w="108" w:type="dxa"/>
      </w:tblCellMar>
    </w:tblPr>
  </w:style>
  <w:style w:type="numbering" w:default="1" w:styleId="4fb382ba-a2fa-43d7-a1df-601196af3c1a">
    <w:name w:val="No List"/>
    <w:uiPriority w:val="99"/>
    <w:semiHidden/>
    <w:unhideWhenUsed/>
  </w:style>
  <w:style w:type="paragraph" w:customStyle="1" w:styleId="4b37ad13-aac1-4232-9340-779bd6fd6a16">
    <w:name w:val="石墨文档正文"/>
    <w:qFormat/>
    <w:rPr>
      <w:szCs w:val="22"/>
    </w:rPr>
  </w:style>
  <w:style w:type="paragraph" w:customStyle="1" w:styleId="ad3b3d4b-4c24-430e-a91c-bcd1ac4ef59f">
    <w:name w:val="石墨文档副标题"/>
    <w:qFormat/>
    <w:rPr>
      <w:color w:val="888888"/>
      <w:sz w:val="48"/>
      <w:szCs w:val="48"/>
    </w:rPr>
  </w:style>
  <w:style w:type="paragraph" w:customStyle="1" w:styleId="860d5811-3423-4193-82a2-884ffe0e451e">
    <w:name w:val="石墨文档大标题"/>
    <w:next w:val="a3"/>
    <w:uiPriority w:val="9"/>
    <w:unhideWhenUsed/>
    <w:qFormat/>
    <w:pPr>
      <w:spacing w:before="260" w:after="260"/>
      <w:outlineLvl w:val="0"/>
    </w:pPr>
    <w:rPr>
      <w:b/>
      <w:bCs/>
      <w:sz w:val="40"/>
      <w:szCs w:val="40"/>
    </w:rPr>
  </w:style>
  <w:style w:type="paragraph" w:customStyle="1" w:styleId="87f2c126-ea8e-4ce5-b644-2e64a7fe8a21">
    <w:name w:val="石墨文档中标题"/>
    <w:next w:val="a3"/>
    <w:uiPriority w:val="9"/>
    <w:unhideWhenUsed/>
    <w:qFormat/>
    <w:pPr>
      <w:spacing w:before="260" w:after="260"/>
      <w:outlineLvl w:val="1"/>
    </w:pPr>
    <w:rPr>
      <w:b/>
      <w:bCs/>
      <w:sz w:val="36"/>
      <w:szCs w:val="36"/>
    </w:rPr>
  </w:style>
  <w:style w:type="paragraph" w:customStyle="1" w:styleId="b1c2146d-f1dd-4466-8b59-4aa8ac4002fa">
    <w:name w:val="石墨文档小标题"/>
    <w:next w:val="a3"/>
    <w:uiPriority w:val="9"/>
    <w:unhideWhenUsed/>
    <w:qFormat/>
    <w:pPr>
      <w:spacing w:before="260" w:after="260"/>
      <w:outlineLvl w:val="2"/>
    </w:pPr>
    <w:rPr>
      <w:b/>
      <w:bCs/>
      <w:sz w:val="32"/>
      <w:szCs w:val="32"/>
    </w:rPr>
  </w:style>
  <w:style w:type="paragraph" w:customStyle="1" w:styleId="c615252d-7fcd-434f-8802-8eb11aba0ea3">
    <w:name w:val="石墨文档标题"/>
    <w:next w:val="a3"/>
    <w:uiPriority w:val="9"/>
    <w:unhideWhenUsed/>
    <w:qFormat/>
    <w:pPr>
      <w:spacing w:before="260" w:after="260"/>
      <w:outlineLvl w:val="3"/>
    </w:pPr>
    <w:rPr>
      <w:b/>
      <w:bCs/>
      <w:sz w:val="56"/>
      <w:szCs w:val="56"/>
    </w:rPr>
  </w:style>
  <w:style w:type="paragraph" w:customStyle="1" w:styleId="fb22a4df-33d4-404f-a4fe-72d3d3aeed29">
    <w:name w:val="石墨文档引用"/>
    <w:qFormat/>
    <w:pPr>
      <w:pBdr>
        <w:left w:val="single" w:sz="30" w:space="10" w:color="F0F0F0"/>
      </w:pBdr>
    </w:pPr>
    <w:rPr>
      <w:color w:val="ADADAD"/>
    </w:rPr>
  </w:style>
  <w:style w:type="paragraph" w:default="1" w:styleId="325e9d15-190b-4949-8e04-1488908c2fe0">
    <w:name w:val="Normal"/>
    <w:qFormat/>
    <w:pPr>
      <w:widowControl w:val="0"/>
      <w:jc w:val="both"/>
    </w:pPr>
  </w:style>
  <w:style w:type="character" w:default="1" w:styleId="71a501b0-61f2-4d60-b065-38836b6bb4b2">
    <w:name w:val="Default Paragraph Font"/>
    <w:uiPriority w:val="1"/>
    <w:semiHidden/>
    <w:unhideWhenUsed/>
  </w:style>
  <w:style w:type="table" w:default="1" w:styleId="a6486302-2c3e-4fe1-9e28-96a22f278ce1">
    <w:name w:val="Normal Table"/>
    <w:uiPriority w:val="99"/>
    <w:semiHidden/>
    <w:unhideWhenUsed/>
    <w:tblPr>
      <w:tblInd w:w="0" w:type="dxa"/>
      <w:tblCellMar>
        <w:top w:w="0" w:type="dxa"/>
        <w:left w:w="108" w:type="dxa"/>
        <w:bottom w:w="0" w:type="dxa"/>
        <w:right w:w="108" w:type="dxa"/>
      </w:tblCellMar>
    </w:tblPr>
  </w:style>
  <w:style w:type="numbering" w:default="1" w:styleId="087c1624-c32d-4545-87ff-212e2332c230">
    <w:name w:val="No List"/>
    <w:uiPriority w:val="99"/>
    <w:semiHidden/>
    <w:unhideWhenUsed/>
  </w:style>
  <w:style w:type="paragraph" w:customStyle="1" w:styleId="e8ccf633-8c75-4fa3-8a21-2f9790b9d905">
    <w:name w:val="石墨文档正文"/>
    <w:qFormat/>
    <w:rPr>
      <w:szCs w:val="22"/>
    </w:rPr>
  </w:style>
  <w:style w:type="paragraph" w:customStyle="1" w:styleId="13379185-55c3-417f-8b87-0ec014074dfa">
    <w:name w:val="石墨文档副标题"/>
    <w:qFormat/>
    <w:rPr>
      <w:color w:val="888888"/>
      <w:sz w:val="48"/>
      <w:szCs w:val="48"/>
    </w:rPr>
  </w:style>
  <w:style w:type="paragraph" w:customStyle="1" w:styleId="8de497cc-aeca-45d4-a3f9-a8d41d8f8bd3">
    <w:name w:val="石墨文档大标题"/>
    <w:next w:val="a3"/>
    <w:uiPriority w:val="9"/>
    <w:unhideWhenUsed/>
    <w:qFormat/>
    <w:pPr>
      <w:spacing w:before="260" w:after="260"/>
      <w:outlineLvl w:val="0"/>
    </w:pPr>
    <w:rPr>
      <w:b/>
      <w:bCs/>
      <w:sz w:val="40"/>
      <w:szCs w:val="40"/>
    </w:rPr>
  </w:style>
  <w:style w:type="paragraph" w:customStyle="1" w:styleId="1b1b22d6-fc83-475f-a645-d20d75dbf7a8">
    <w:name w:val="石墨文档中标题"/>
    <w:next w:val="a3"/>
    <w:uiPriority w:val="9"/>
    <w:unhideWhenUsed/>
    <w:qFormat/>
    <w:pPr>
      <w:spacing w:before="260" w:after="260"/>
      <w:outlineLvl w:val="1"/>
    </w:pPr>
    <w:rPr>
      <w:b/>
      <w:bCs/>
      <w:sz w:val="36"/>
      <w:szCs w:val="36"/>
    </w:rPr>
  </w:style>
  <w:style w:type="paragraph" w:customStyle="1" w:styleId="6d032a64-bbf7-4ef1-9dde-5016714b3fa5">
    <w:name w:val="石墨文档小标题"/>
    <w:next w:val="a3"/>
    <w:uiPriority w:val="9"/>
    <w:unhideWhenUsed/>
    <w:qFormat/>
    <w:pPr>
      <w:spacing w:before="260" w:after="260"/>
      <w:outlineLvl w:val="2"/>
    </w:pPr>
    <w:rPr>
      <w:b/>
      <w:bCs/>
      <w:sz w:val="32"/>
      <w:szCs w:val="32"/>
    </w:rPr>
  </w:style>
  <w:style w:type="paragraph" w:customStyle="1" w:styleId="8470b29c-1246-4f0e-9335-670775459007">
    <w:name w:val="石墨文档标题"/>
    <w:next w:val="a3"/>
    <w:uiPriority w:val="9"/>
    <w:unhideWhenUsed/>
    <w:qFormat/>
    <w:pPr>
      <w:spacing w:before="260" w:after="260"/>
      <w:outlineLvl w:val="3"/>
    </w:pPr>
    <w:rPr>
      <w:b/>
      <w:bCs/>
      <w:sz w:val="56"/>
      <w:szCs w:val="56"/>
    </w:rPr>
  </w:style>
  <w:style w:type="paragraph" w:customStyle="1" w:styleId="4e38c23c-17eb-4fcd-8496-cb84ee6b4c3c">
    <w:name w:val="石墨文档引用"/>
    <w:qFormat/>
    <w:pPr>
      <w:pBdr>
        <w:left w:val="single" w:sz="30" w:space="10" w:color="F0F0F0"/>
      </w:pBdr>
    </w:pPr>
    <w:rPr>
      <w:color w:val="ADADAD"/>
    </w:rPr>
  </w:style>
  <w:style w:type="paragraph" w:default="1" w:styleId="7e408041-cd83-42df-8110-fb6dceac692a">
    <w:name w:val="Normal"/>
    <w:qFormat/>
    <w:pPr>
      <w:widowControl w:val="0"/>
      <w:jc w:val="both"/>
    </w:pPr>
  </w:style>
  <w:style w:type="character" w:default="1" w:styleId="976fbdf6-3f31-49b3-a042-91c8c7bd64fb">
    <w:name w:val="Default Paragraph Font"/>
    <w:uiPriority w:val="1"/>
    <w:semiHidden/>
    <w:unhideWhenUsed/>
  </w:style>
  <w:style w:type="table" w:default="1" w:styleId="cafa852a-7efe-4d70-8c13-02db85478d1c">
    <w:name w:val="Normal Table"/>
    <w:uiPriority w:val="99"/>
    <w:semiHidden/>
    <w:unhideWhenUsed/>
    <w:tblPr>
      <w:tblInd w:w="0" w:type="dxa"/>
      <w:tblCellMar>
        <w:top w:w="0" w:type="dxa"/>
        <w:left w:w="108" w:type="dxa"/>
        <w:bottom w:w="0" w:type="dxa"/>
        <w:right w:w="108" w:type="dxa"/>
      </w:tblCellMar>
    </w:tblPr>
  </w:style>
  <w:style w:type="numbering" w:default="1" w:styleId="c4bd2af5-3e16-43da-961a-d5c2b0ba60d8">
    <w:name w:val="No List"/>
    <w:uiPriority w:val="99"/>
    <w:semiHidden/>
    <w:unhideWhenUsed/>
  </w:style>
  <w:style w:type="paragraph" w:customStyle="1" w:styleId="6b2d6b76-896f-4372-acd2-9374761314fa">
    <w:name w:val="石墨文档正文"/>
    <w:qFormat/>
    <w:rPr>
      <w:szCs w:val="22"/>
    </w:rPr>
  </w:style>
  <w:style w:type="paragraph" w:customStyle="1" w:styleId="a94879d4-f89a-4dda-864b-1d7dffe44f06">
    <w:name w:val="石墨文档副标题"/>
    <w:qFormat/>
    <w:rPr>
      <w:color w:val="888888"/>
      <w:sz w:val="48"/>
      <w:szCs w:val="48"/>
    </w:rPr>
  </w:style>
  <w:style w:type="paragraph" w:customStyle="1" w:styleId="4d7ffea2-c960-4630-9c41-6bcf77b4142d">
    <w:name w:val="石墨文档大标题"/>
    <w:next w:val="a3"/>
    <w:uiPriority w:val="9"/>
    <w:unhideWhenUsed/>
    <w:qFormat/>
    <w:pPr>
      <w:spacing w:before="260" w:after="260"/>
      <w:outlineLvl w:val="0"/>
    </w:pPr>
    <w:rPr>
      <w:b/>
      <w:bCs/>
      <w:sz w:val="40"/>
      <w:szCs w:val="40"/>
    </w:rPr>
  </w:style>
  <w:style w:type="paragraph" w:customStyle="1" w:styleId="ee3c3773-4270-4bfd-be40-d42291b595ec">
    <w:name w:val="石墨文档中标题"/>
    <w:next w:val="a3"/>
    <w:uiPriority w:val="9"/>
    <w:unhideWhenUsed/>
    <w:qFormat/>
    <w:pPr>
      <w:spacing w:before="260" w:after="260"/>
      <w:outlineLvl w:val="1"/>
    </w:pPr>
    <w:rPr>
      <w:b/>
      <w:bCs/>
      <w:sz w:val="36"/>
      <w:szCs w:val="36"/>
    </w:rPr>
  </w:style>
  <w:style w:type="paragraph" w:customStyle="1" w:styleId="623e35f8-26ed-46b6-b90a-54bb07b711e1">
    <w:name w:val="石墨文档小标题"/>
    <w:next w:val="a3"/>
    <w:uiPriority w:val="9"/>
    <w:unhideWhenUsed/>
    <w:qFormat/>
    <w:pPr>
      <w:spacing w:before="260" w:after="260"/>
      <w:outlineLvl w:val="2"/>
    </w:pPr>
    <w:rPr>
      <w:b/>
      <w:bCs/>
      <w:sz w:val="32"/>
      <w:szCs w:val="32"/>
    </w:rPr>
  </w:style>
  <w:style w:type="paragraph" w:customStyle="1" w:styleId="6634b97d-4d65-4ab7-b03c-ad8a7f1c32f3">
    <w:name w:val="石墨文档标题"/>
    <w:next w:val="a3"/>
    <w:uiPriority w:val="9"/>
    <w:unhideWhenUsed/>
    <w:qFormat/>
    <w:pPr>
      <w:spacing w:before="260" w:after="260"/>
      <w:outlineLvl w:val="3"/>
    </w:pPr>
    <w:rPr>
      <w:b/>
      <w:bCs/>
      <w:sz w:val="56"/>
      <w:szCs w:val="56"/>
    </w:rPr>
  </w:style>
  <w:style w:type="paragraph" w:customStyle="1" w:styleId="ab985622-edc5-43d3-8502-83958caaabb9">
    <w:name w:val="石墨文档引用"/>
    <w:qFormat/>
    <w:pPr>
      <w:pBdr>
        <w:left w:val="single" w:sz="30" w:space="10" w:color="F0F0F0"/>
      </w:pBdr>
    </w:pPr>
    <w:rPr>
      <w:color w:val="ADADAD"/>
    </w:rPr>
  </w:style>
  <w:style w:type="paragraph" w:default="1" w:styleId="a041c9ee-89cf-4d44-8a2d-64d8a07f287d">
    <w:name w:val="Normal"/>
    <w:qFormat/>
    <w:pPr>
      <w:widowControl w:val="0"/>
      <w:jc w:val="both"/>
    </w:pPr>
  </w:style>
  <w:style w:type="character" w:default="1" w:styleId="93c3bd2c-9230-48f5-bfe6-ce50ba3df5c5">
    <w:name w:val="Default Paragraph Font"/>
    <w:uiPriority w:val="1"/>
    <w:semiHidden/>
    <w:unhideWhenUsed/>
  </w:style>
  <w:style w:type="table" w:default="1" w:styleId="8d6c841d-c6fd-4c68-8352-f1d197e6a8e2">
    <w:name w:val="Normal Table"/>
    <w:uiPriority w:val="99"/>
    <w:semiHidden/>
    <w:unhideWhenUsed/>
    <w:tblPr>
      <w:tblInd w:w="0" w:type="dxa"/>
      <w:tblCellMar>
        <w:top w:w="0" w:type="dxa"/>
        <w:left w:w="108" w:type="dxa"/>
        <w:bottom w:w="0" w:type="dxa"/>
        <w:right w:w="108" w:type="dxa"/>
      </w:tblCellMar>
    </w:tblPr>
  </w:style>
  <w:style w:type="numbering" w:default="1" w:styleId="3fc45d85-03b2-47b7-b3a1-d36df3d368f3">
    <w:name w:val="No List"/>
    <w:uiPriority w:val="99"/>
    <w:semiHidden/>
    <w:unhideWhenUsed/>
  </w:style>
  <w:style w:type="paragraph" w:customStyle="1" w:styleId="12e7904a-179d-4743-92b3-622c33147c58">
    <w:name w:val="石墨文档正文"/>
    <w:qFormat/>
    <w:rPr>
      <w:szCs w:val="22"/>
    </w:rPr>
  </w:style>
  <w:style w:type="paragraph" w:customStyle="1" w:styleId="c67aaf44-1a63-43f5-9464-31b47715ba76">
    <w:name w:val="石墨文档副标题"/>
    <w:qFormat/>
    <w:rPr>
      <w:color w:val="888888"/>
      <w:sz w:val="48"/>
      <w:szCs w:val="48"/>
    </w:rPr>
  </w:style>
  <w:style w:type="paragraph" w:customStyle="1" w:styleId="dc1ae872-3fa3-4885-bb28-f2aba708f95b">
    <w:name w:val="石墨文档大标题"/>
    <w:next w:val="a3"/>
    <w:uiPriority w:val="9"/>
    <w:unhideWhenUsed/>
    <w:qFormat/>
    <w:pPr>
      <w:spacing w:before="260" w:after="260"/>
      <w:outlineLvl w:val="0"/>
    </w:pPr>
    <w:rPr>
      <w:b/>
      <w:bCs/>
      <w:sz w:val="40"/>
      <w:szCs w:val="40"/>
    </w:rPr>
  </w:style>
  <w:style w:type="paragraph" w:customStyle="1" w:styleId="eee02fcb-5386-42f5-b5c4-41ab18e1f10d">
    <w:name w:val="石墨文档中标题"/>
    <w:next w:val="a3"/>
    <w:uiPriority w:val="9"/>
    <w:unhideWhenUsed/>
    <w:qFormat/>
    <w:pPr>
      <w:spacing w:before="260" w:after="260"/>
      <w:outlineLvl w:val="1"/>
    </w:pPr>
    <w:rPr>
      <w:b/>
      <w:bCs/>
      <w:sz w:val="36"/>
      <w:szCs w:val="36"/>
    </w:rPr>
  </w:style>
  <w:style w:type="paragraph" w:customStyle="1" w:styleId="e6c7c759-6f49-4397-821a-60e10881ddea">
    <w:name w:val="石墨文档小标题"/>
    <w:next w:val="a3"/>
    <w:uiPriority w:val="9"/>
    <w:unhideWhenUsed/>
    <w:qFormat/>
    <w:pPr>
      <w:spacing w:before="260" w:after="260"/>
      <w:outlineLvl w:val="2"/>
    </w:pPr>
    <w:rPr>
      <w:b/>
      <w:bCs/>
      <w:sz w:val="32"/>
      <w:szCs w:val="32"/>
    </w:rPr>
  </w:style>
  <w:style w:type="paragraph" w:customStyle="1" w:styleId="03ca47ac-e832-45a7-a6b5-e5e42cf67a2c">
    <w:name w:val="石墨文档标题"/>
    <w:next w:val="a3"/>
    <w:uiPriority w:val="9"/>
    <w:unhideWhenUsed/>
    <w:qFormat/>
    <w:pPr>
      <w:spacing w:before="260" w:after="260"/>
      <w:outlineLvl w:val="3"/>
    </w:pPr>
    <w:rPr>
      <w:b/>
      <w:bCs/>
      <w:sz w:val="56"/>
      <w:szCs w:val="56"/>
    </w:rPr>
  </w:style>
  <w:style w:type="paragraph" w:customStyle="1" w:styleId="00e86204-38b1-4774-9590-bfa2a95d496d">
    <w:name w:val="石墨文档引用"/>
    <w:qFormat/>
    <w:pPr>
      <w:pBdr>
        <w:left w:val="single" w:sz="30" w:space="10" w:color="F0F0F0"/>
      </w:pBdr>
    </w:pPr>
    <w:rPr>
      <w:color w:val="ADADAD"/>
    </w:rPr>
  </w:style>
  <w:style w:type="paragraph" w:default="1" w:styleId="95499543-0168-4464-90a3-2ce7c73c2f96">
    <w:name w:val="Normal"/>
    <w:qFormat/>
    <w:pPr>
      <w:widowControl w:val="0"/>
      <w:jc w:val="both"/>
    </w:pPr>
  </w:style>
  <w:style w:type="character" w:default="1" w:styleId="de32c4a4-beff-4046-8962-f85cfd8c8573">
    <w:name w:val="Default Paragraph Font"/>
    <w:uiPriority w:val="1"/>
    <w:semiHidden/>
    <w:unhideWhenUsed/>
  </w:style>
  <w:style w:type="table" w:default="1" w:styleId="cf59253a-070e-4f85-a45d-21d24ed8ea5b">
    <w:name w:val="Normal Table"/>
    <w:uiPriority w:val="99"/>
    <w:semiHidden/>
    <w:unhideWhenUsed/>
    <w:tblPr>
      <w:tblInd w:w="0" w:type="dxa"/>
      <w:tblCellMar>
        <w:top w:w="0" w:type="dxa"/>
        <w:left w:w="108" w:type="dxa"/>
        <w:bottom w:w="0" w:type="dxa"/>
        <w:right w:w="108" w:type="dxa"/>
      </w:tblCellMar>
    </w:tblPr>
  </w:style>
  <w:style w:type="numbering" w:default="1" w:styleId="9cdb5cce-ba0e-4f47-851d-a1613f6f65ec">
    <w:name w:val="No List"/>
    <w:uiPriority w:val="99"/>
    <w:semiHidden/>
    <w:unhideWhenUsed/>
  </w:style>
  <w:style w:type="paragraph" w:customStyle="1" w:styleId="32252f7e-5775-4b51-9337-a1f47a6583cf">
    <w:name w:val="石墨文档正文"/>
    <w:qFormat/>
    <w:rPr>
      <w:szCs w:val="22"/>
    </w:rPr>
  </w:style>
  <w:style w:type="paragraph" w:customStyle="1" w:styleId="6303d83d-d90e-4e11-ad92-78b114513a5a">
    <w:name w:val="石墨文档副标题"/>
    <w:qFormat/>
    <w:rPr>
      <w:color w:val="888888"/>
      <w:sz w:val="48"/>
      <w:szCs w:val="48"/>
    </w:rPr>
  </w:style>
  <w:style w:type="paragraph" w:customStyle="1" w:styleId="9c63b1bd-5d4a-48a7-acec-52f352284226">
    <w:name w:val="石墨文档大标题"/>
    <w:next w:val="a3"/>
    <w:uiPriority w:val="9"/>
    <w:unhideWhenUsed/>
    <w:qFormat/>
    <w:pPr>
      <w:spacing w:before="260" w:after="260"/>
      <w:outlineLvl w:val="0"/>
    </w:pPr>
    <w:rPr>
      <w:b/>
      <w:bCs/>
      <w:sz w:val="40"/>
      <w:szCs w:val="40"/>
    </w:rPr>
  </w:style>
  <w:style w:type="paragraph" w:customStyle="1" w:styleId="73745767-d790-4356-b6e1-a38b0be4f350">
    <w:name w:val="石墨文档中标题"/>
    <w:next w:val="a3"/>
    <w:uiPriority w:val="9"/>
    <w:unhideWhenUsed/>
    <w:qFormat/>
    <w:pPr>
      <w:spacing w:before="260" w:after="260"/>
      <w:outlineLvl w:val="1"/>
    </w:pPr>
    <w:rPr>
      <w:b/>
      <w:bCs/>
      <w:sz w:val="36"/>
      <w:szCs w:val="36"/>
    </w:rPr>
  </w:style>
  <w:style w:type="paragraph" w:customStyle="1" w:styleId="8fd0a434-06c9-44cd-9f02-00ce30a1a370">
    <w:name w:val="石墨文档小标题"/>
    <w:next w:val="a3"/>
    <w:uiPriority w:val="9"/>
    <w:unhideWhenUsed/>
    <w:qFormat/>
    <w:pPr>
      <w:spacing w:before="260" w:after="260"/>
      <w:outlineLvl w:val="2"/>
    </w:pPr>
    <w:rPr>
      <w:b/>
      <w:bCs/>
      <w:sz w:val="32"/>
      <w:szCs w:val="32"/>
    </w:rPr>
  </w:style>
  <w:style w:type="paragraph" w:customStyle="1" w:styleId="15156413-e2d3-4fee-ba6e-54ae1732996f">
    <w:name w:val="石墨文档标题"/>
    <w:next w:val="a3"/>
    <w:uiPriority w:val="9"/>
    <w:unhideWhenUsed/>
    <w:qFormat/>
    <w:pPr>
      <w:spacing w:before="260" w:after="260"/>
      <w:outlineLvl w:val="3"/>
    </w:pPr>
    <w:rPr>
      <w:b/>
      <w:bCs/>
      <w:sz w:val="56"/>
      <w:szCs w:val="56"/>
    </w:rPr>
  </w:style>
  <w:style w:type="paragraph" w:customStyle="1" w:styleId="6ab01712-dd87-493d-b8e4-1780686ebcfb">
    <w:name w:val="石墨文档引用"/>
    <w:qFormat/>
    <w:pPr>
      <w:pBdr>
        <w:left w:val="single" w:sz="30" w:space="10" w:color="F0F0F0"/>
      </w:pBdr>
    </w:pPr>
    <w:rPr>
      <w:color w:val="ADADAD"/>
    </w:rPr>
  </w:style>
  <w:style w:type="paragraph" w:default="1" w:styleId="fac205a0-5ee8-4af6-818f-3c1a797cb8a0">
    <w:name w:val="Normal"/>
    <w:qFormat/>
    <w:pPr>
      <w:widowControl w:val="0"/>
      <w:jc w:val="both"/>
    </w:pPr>
  </w:style>
  <w:style w:type="character" w:default="1" w:styleId="1c9a1801-f3ce-4d49-86f5-738faa075f92">
    <w:name w:val="Default Paragraph Font"/>
    <w:uiPriority w:val="1"/>
    <w:semiHidden/>
    <w:unhideWhenUsed/>
  </w:style>
  <w:style w:type="table" w:default="1" w:styleId="2993a5ed-616b-420c-b589-a63ee04f96b6">
    <w:name w:val="Normal Table"/>
    <w:uiPriority w:val="99"/>
    <w:semiHidden/>
    <w:unhideWhenUsed/>
    <w:tblPr>
      <w:tblInd w:w="0" w:type="dxa"/>
      <w:tblCellMar>
        <w:top w:w="0" w:type="dxa"/>
        <w:left w:w="108" w:type="dxa"/>
        <w:bottom w:w="0" w:type="dxa"/>
        <w:right w:w="108" w:type="dxa"/>
      </w:tblCellMar>
    </w:tblPr>
  </w:style>
  <w:style w:type="numbering" w:default="1" w:styleId="632bc88c-3888-457b-b5f4-e5ca3106d1d8">
    <w:name w:val="No List"/>
    <w:uiPriority w:val="99"/>
    <w:semiHidden/>
    <w:unhideWhenUsed/>
  </w:style>
  <w:style w:type="paragraph" w:customStyle="1" w:styleId="1fb569e8-a1f5-48e5-87df-09e85acf3a51">
    <w:name w:val="石墨文档正文"/>
    <w:qFormat/>
    <w:rPr>
      <w:szCs w:val="22"/>
    </w:rPr>
  </w:style>
  <w:style w:type="paragraph" w:customStyle="1" w:styleId="52df2cc7-2cb6-46f8-8a56-c8f71505ffe6">
    <w:name w:val="石墨文档副标题"/>
    <w:qFormat/>
    <w:rPr>
      <w:color w:val="888888"/>
      <w:sz w:val="48"/>
      <w:szCs w:val="48"/>
    </w:rPr>
  </w:style>
  <w:style w:type="paragraph" w:customStyle="1" w:styleId="4e45a69e-e64c-46ef-bee2-5fd1d25cc65f">
    <w:name w:val="石墨文档大标题"/>
    <w:next w:val="a3"/>
    <w:uiPriority w:val="9"/>
    <w:unhideWhenUsed/>
    <w:qFormat/>
    <w:pPr>
      <w:spacing w:before="260" w:after="260"/>
      <w:outlineLvl w:val="0"/>
    </w:pPr>
    <w:rPr>
      <w:b/>
      <w:bCs/>
      <w:sz w:val="40"/>
      <w:szCs w:val="40"/>
    </w:rPr>
  </w:style>
  <w:style w:type="paragraph" w:customStyle="1" w:styleId="c7c38c91-c65d-4d92-b1cb-39e3a11a7dbc">
    <w:name w:val="石墨文档中标题"/>
    <w:next w:val="a3"/>
    <w:uiPriority w:val="9"/>
    <w:unhideWhenUsed/>
    <w:qFormat/>
    <w:pPr>
      <w:spacing w:before="260" w:after="260"/>
      <w:outlineLvl w:val="1"/>
    </w:pPr>
    <w:rPr>
      <w:b/>
      <w:bCs/>
      <w:sz w:val="36"/>
      <w:szCs w:val="36"/>
    </w:rPr>
  </w:style>
  <w:style w:type="paragraph" w:customStyle="1" w:styleId="63d625b5-b217-41f5-b2fa-090d2fc2bd2c">
    <w:name w:val="石墨文档小标题"/>
    <w:next w:val="a3"/>
    <w:uiPriority w:val="9"/>
    <w:unhideWhenUsed/>
    <w:qFormat/>
    <w:pPr>
      <w:spacing w:before="260" w:after="260"/>
      <w:outlineLvl w:val="2"/>
    </w:pPr>
    <w:rPr>
      <w:b/>
      <w:bCs/>
      <w:sz w:val="32"/>
      <w:szCs w:val="32"/>
    </w:rPr>
  </w:style>
  <w:style w:type="paragraph" w:customStyle="1" w:styleId="56cbf65a-bc5e-4b5d-acd0-c546f06bc5dd">
    <w:name w:val="石墨文档标题"/>
    <w:next w:val="a3"/>
    <w:uiPriority w:val="9"/>
    <w:unhideWhenUsed/>
    <w:qFormat/>
    <w:pPr>
      <w:spacing w:before="260" w:after="260"/>
      <w:outlineLvl w:val="3"/>
    </w:pPr>
    <w:rPr>
      <w:b/>
      <w:bCs/>
      <w:sz w:val="56"/>
      <w:szCs w:val="56"/>
    </w:rPr>
  </w:style>
  <w:style w:type="paragraph" w:customStyle="1" w:styleId="426df833-bc43-4604-9370-9007e927075a">
    <w:name w:val="石墨文档引用"/>
    <w:qFormat/>
    <w:pPr>
      <w:pBdr>
        <w:left w:val="single" w:sz="30" w:space="10" w:color="F0F0F0"/>
      </w:pBdr>
    </w:pPr>
    <w:rPr>
      <w:color w:val="ADADAD"/>
    </w:rPr>
  </w:style>
  <w:style w:type="paragraph" w:default="1" w:styleId="921622fb-0aa6-4361-b46b-d58afb42cd79">
    <w:name w:val="Normal"/>
    <w:qFormat/>
    <w:pPr>
      <w:widowControl w:val="0"/>
      <w:jc w:val="both"/>
    </w:pPr>
  </w:style>
  <w:style w:type="character" w:default="1" w:styleId="27484dd4-9459-45a1-8d95-60da53728431">
    <w:name w:val="Default Paragraph Font"/>
    <w:uiPriority w:val="1"/>
    <w:semiHidden/>
    <w:unhideWhenUsed/>
  </w:style>
  <w:style w:type="table" w:default="1" w:styleId="ec7d0fc6-c887-4f76-875e-a195c0114c94">
    <w:name w:val="Normal Table"/>
    <w:uiPriority w:val="99"/>
    <w:semiHidden/>
    <w:unhideWhenUsed/>
    <w:tblPr>
      <w:tblInd w:w="0" w:type="dxa"/>
      <w:tblCellMar>
        <w:top w:w="0" w:type="dxa"/>
        <w:left w:w="108" w:type="dxa"/>
        <w:bottom w:w="0" w:type="dxa"/>
        <w:right w:w="108" w:type="dxa"/>
      </w:tblCellMar>
    </w:tblPr>
  </w:style>
  <w:style w:type="numbering" w:default="1" w:styleId="26fd3302-3108-4f90-a653-6529ca6f7ffb">
    <w:name w:val="No List"/>
    <w:uiPriority w:val="99"/>
    <w:semiHidden/>
    <w:unhideWhenUsed/>
  </w:style>
  <w:style w:type="paragraph" w:customStyle="1" w:styleId="88d8d8c6-a12b-46d1-b67c-26572fe6614f">
    <w:name w:val="石墨文档正文"/>
    <w:qFormat/>
    <w:rPr>
      <w:szCs w:val="22"/>
    </w:rPr>
  </w:style>
  <w:style w:type="paragraph" w:customStyle="1" w:styleId="a2a2ca68-05d3-49d5-9b18-b2ce9fb949d2">
    <w:name w:val="石墨文档副标题"/>
    <w:qFormat/>
    <w:rPr>
      <w:color w:val="888888"/>
      <w:sz w:val="48"/>
      <w:szCs w:val="48"/>
    </w:rPr>
  </w:style>
  <w:style w:type="paragraph" w:customStyle="1" w:styleId="bc662bf9-c304-46b7-b90d-c219dc552452">
    <w:name w:val="石墨文档大标题"/>
    <w:next w:val="a3"/>
    <w:uiPriority w:val="9"/>
    <w:unhideWhenUsed/>
    <w:qFormat/>
    <w:pPr>
      <w:spacing w:before="260" w:after="260"/>
      <w:outlineLvl w:val="0"/>
    </w:pPr>
    <w:rPr>
      <w:b/>
      <w:bCs/>
      <w:sz w:val="40"/>
      <w:szCs w:val="40"/>
    </w:rPr>
  </w:style>
  <w:style w:type="paragraph" w:customStyle="1" w:styleId="d7bb7984-93b8-4414-becc-3f4afc85c9cf">
    <w:name w:val="石墨文档中标题"/>
    <w:next w:val="a3"/>
    <w:uiPriority w:val="9"/>
    <w:unhideWhenUsed/>
    <w:qFormat/>
    <w:pPr>
      <w:spacing w:before="260" w:after="260"/>
      <w:outlineLvl w:val="1"/>
    </w:pPr>
    <w:rPr>
      <w:b/>
      <w:bCs/>
      <w:sz w:val="36"/>
      <w:szCs w:val="36"/>
    </w:rPr>
  </w:style>
  <w:style w:type="paragraph" w:customStyle="1" w:styleId="d1ad7cc8-3e0c-4ef6-bb69-ecd395ca79c4">
    <w:name w:val="石墨文档小标题"/>
    <w:next w:val="a3"/>
    <w:uiPriority w:val="9"/>
    <w:unhideWhenUsed/>
    <w:qFormat/>
    <w:pPr>
      <w:spacing w:before="260" w:after="260"/>
      <w:outlineLvl w:val="2"/>
    </w:pPr>
    <w:rPr>
      <w:b/>
      <w:bCs/>
      <w:sz w:val="32"/>
      <w:szCs w:val="32"/>
    </w:rPr>
  </w:style>
  <w:style w:type="paragraph" w:customStyle="1" w:styleId="53d5a4b2-f0d7-4530-8a64-eb39b8f5ac89">
    <w:name w:val="石墨文档标题"/>
    <w:next w:val="a3"/>
    <w:uiPriority w:val="9"/>
    <w:unhideWhenUsed/>
    <w:qFormat/>
    <w:pPr>
      <w:spacing w:before="260" w:after="260"/>
      <w:outlineLvl w:val="3"/>
    </w:pPr>
    <w:rPr>
      <w:b/>
      <w:bCs/>
      <w:sz w:val="56"/>
      <w:szCs w:val="56"/>
    </w:rPr>
  </w:style>
  <w:style w:type="paragraph" w:customStyle="1" w:styleId="528d9d3b-f35f-470c-8141-87ddd797cf67">
    <w:name w:val="石墨文档引用"/>
    <w:qFormat/>
    <w:pPr>
      <w:pBdr>
        <w:left w:val="single" w:sz="30" w:space="10" w:color="F0F0F0"/>
      </w:pBdr>
    </w:pPr>
    <w:rPr>
      <w:color w:val="ADADAD"/>
    </w:rPr>
  </w:style>
  <w:style w:type="paragraph" w:default="1" w:styleId="20a68754-8ba5-48b5-b461-58924647816b">
    <w:name w:val="Normal"/>
    <w:qFormat/>
    <w:pPr>
      <w:widowControl w:val="0"/>
      <w:jc w:val="both"/>
    </w:pPr>
  </w:style>
  <w:style w:type="character" w:default="1" w:styleId="fe0839eb-7fae-4dbc-a90f-16f3750cd2f6">
    <w:name w:val="Default Paragraph Font"/>
    <w:uiPriority w:val="1"/>
    <w:semiHidden/>
    <w:unhideWhenUsed/>
  </w:style>
  <w:style w:type="table" w:default="1" w:styleId="510d801d-104f-450c-9159-e9c37fbef8d9">
    <w:name w:val="Normal Table"/>
    <w:uiPriority w:val="99"/>
    <w:semiHidden/>
    <w:unhideWhenUsed/>
    <w:tblPr>
      <w:tblInd w:w="0" w:type="dxa"/>
      <w:tblCellMar>
        <w:top w:w="0" w:type="dxa"/>
        <w:left w:w="108" w:type="dxa"/>
        <w:bottom w:w="0" w:type="dxa"/>
        <w:right w:w="108" w:type="dxa"/>
      </w:tblCellMar>
    </w:tblPr>
  </w:style>
  <w:style w:type="numbering" w:default="1" w:styleId="fdef671c-3bb4-496c-add9-26a2ec8ec0be">
    <w:name w:val="No List"/>
    <w:uiPriority w:val="99"/>
    <w:semiHidden/>
    <w:unhideWhenUsed/>
  </w:style>
  <w:style w:type="paragraph" w:customStyle="1" w:styleId="909684fc-acd2-4429-b6f7-f0dd5ebfd9e2">
    <w:name w:val="石墨文档正文"/>
    <w:qFormat/>
    <w:rPr>
      <w:szCs w:val="22"/>
    </w:rPr>
  </w:style>
  <w:style w:type="paragraph" w:customStyle="1" w:styleId="de4bc05d-a891-4f9a-b679-77c2e58c2fcc">
    <w:name w:val="石墨文档副标题"/>
    <w:qFormat/>
    <w:rPr>
      <w:color w:val="888888"/>
      <w:sz w:val="48"/>
      <w:szCs w:val="48"/>
    </w:rPr>
  </w:style>
  <w:style w:type="paragraph" w:customStyle="1" w:styleId="c2842350-8354-4c80-9249-5c8eb22ae5ad">
    <w:name w:val="石墨文档大标题"/>
    <w:next w:val="a3"/>
    <w:uiPriority w:val="9"/>
    <w:unhideWhenUsed/>
    <w:qFormat/>
    <w:pPr>
      <w:spacing w:before="260" w:after="260"/>
      <w:outlineLvl w:val="0"/>
    </w:pPr>
    <w:rPr>
      <w:b/>
      <w:bCs/>
      <w:sz w:val="40"/>
      <w:szCs w:val="40"/>
    </w:rPr>
  </w:style>
  <w:style w:type="paragraph" w:customStyle="1" w:styleId="8893a4b4-1efd-441e-be3b-099d7b98c8cd">
    <w:name w:val="石墨文档中标题"/>
    <w:next w:val="a3"/>
    <w:uiPriority w:val="9"/>
    <w:unhideWhenUsed/>
    <w:qFormat/>
    <w:pPr>
      <w:spacing w:before="260" w:after="260"/>
      <w:outlineLvl w:val="1"/>
    </w:pPr>
    <w:rPr>
      <w:b/>
      <w:bCs/>
      <w:sz w:val="36"/>
      <w:szCs w:val="36"/>
    </w:rPr>
  </w:style>
  <w:style w:type="paragraph" w:customStyle="1" w:styleId="322d549c-8e33-4c7b-ab7c-48d48081e7c3">
    <w:name w:val="石墨文档小标题"/>
    <w:next w:val="a3"/>
    <w:uiPriority w:val="9"/>
    <w:unhideWhenUsed/>
    <w:qFormat/>
    <w:pPr>
      <w:spacing w:before="260" w:after="260"/>
      <w:outlineLvl w:val="2"/>
    </w:pPr>
    <w:rPr>
      <w:b/>
      <w:bCs/>
      <w:sz w:val="32"/>
      <w:szCs w:val="32"/>
    </w:rPr>
  </w:style>
  <w:style w:type="paragraph" w:customStyle="1" w:styleId="73d89156-91cb-4062-baab-b05f8d590753">
    <w:name w:val="石墨文档标题"/>
    <w:next w:val="a3"/>
    <w:uiPriority w:val="9"/>
    <w:unhideWhenUsed/>
    <w:qFormat/>
    <w:pPr>
      <w:spacing w:before="260" w:after="260"/>
      <w:outlineLvl w:val="3"/>
    </w:pPr>
    <w:rPr>
      <w:b/>
      <w:bCs/>
      <w:sz w:val="56"/>
      <w:szCs w:val="56"/>
    </w:rPr>
  </w:style>
  <w:style w:type="paragraph" w:customStyle="1" w:styleId="6382e64f-aab7-48c8-a271-70c113fc9f99">
    <w:name w:val="石墨文档引用"/>
    <w:qFormat/>
    <w:pPr>
      <w:pBdr>
        <w:left w:val="single" w:sz="30" w:space="10" w:color="F0F0F0"/>
      </w:pBdr>
    </w:pPr>
    <w:rPr>
      <w:color w:val="ADADAD"/>
    </w:rPr>
  </w:style>
  <w:style w:type="paragraph" w:default="1" w:styleId="cfd84812-063f-40ce-a38e-1c0b36b6397b">
    <w:name w:val="Normal"/>
    <w:qFormat/>
    <w:pPr>
      <w:widowControl w:val="0"/>
      <w:jc w:val="both"/>
    </w:pPr>
  </w:style>
  <w:style w:type="character" w:default="1" w:styleId="e0bb71a1-319b-4d89-8d97-717247bd21bb">
    <w:name w:val="Default Paragraph Font"/>
    <w:uiPriority w:val="1"/>
    <w:semiHidden/>
    <w:unhideWhenUsed/>
  </w:style>
  <w:style w:type="table" w:default="1" w:styleId="6bee126e-834a-442a-99f9-3dcfe15be014">
    <w:name w:val="Normal Table"/>
    <w:uiPriority w:val="99"/>
    <w:semiHidden/>
    <w:unhideWhenUsed/>
    <w:tblPr>
      <w:tblInd w:w="0" w:type="dxa"/>
      <w:tblCellMar>
        <w:top w:w="0" w:type="dxa"/>
        <w:left w:w="108" w:type="dxa"/>
        <w:bottom w:w="0" w:type="dxa"/>
        <w:right w:w="108" w:type="dxa"/>
      </w:tblCellMar>
    </w:tblPr>
  </w:style>
  <w:style w:type="numbering" w:default="1" w:styleId="12b54a0f-a1c7-4436-b359-f31e6c4b273d">
    <w:name w:val="No List"/>
    <w:uiPriority w:val="99"/>
    <w:semiHidden/>
    <w:unhideWhenUsed/>
  </w:style>
  <w:style w:type="paragraph" w:customStyle="1" w:styleId="54e98822-6ed7-4e5c-a725-d858b5f049b8">
    <w:name w:val="石墨文档正文"/>
    <w:qFormat/>
    <w:rPr>
      <w:szCs w:val="22"/>
    </w:rPr>
  </w:style>
  <w:style w:type="paragraph" w:customStyle="1" w:styleId="8aaedced-9c8e-40fa-8e24-758b4cabf921">
    <w:name w:val="石墨文档副标题"/>
    <w:qFormat/>
    <w:rPr>
      <w:color w:val="888888"/>
      <w:sz w:val="48"/>
      <w:szCs w:val="48"/>
    </w:rPr>
  </w:style>
  <w:style w:type="paragraph" w:customStyle="1" w:styleId="b2303f2e-9808-4fe2-843f-55cb74478e81">
    <w:name w:val="石墨文档大标题"/>
    <w:next w:val="a3"/>
    <w:uiPriority w:val="9"/>
    <w:unhideWhenUsed/>
    <w:qFormat/>
    <w:pPr>
      <w:spacing w:before="260" w:after="260"/>
      <w:outlineLvl w:val="0"/>
    </w:pPr>
    <w:rPr>
      <w:b/>
      <w:bCs/>
      <w:sz w:val="40"/>
      <w:szCs w:val="40"/>
    </w:rPr>
  </w:style>
  <w:style w:type="paragraph" w:customStyle="1" w:styleId="58d5946b-4b8d-4cb3-9a44-fd33c2555ae0">
    <w:name w:val="石墨文档中标题"/>
    <w:next w:val="a3"/>
    <w:uiPriority w:val="9"/>
    <w:unhideWhenUsed/>
    <w:qFormat/>
    <w:pPr>
      <w:spacing w:before="260" w:after="260"/>
      <w:outlineLvl w:val="1"/>
    </w:pPr>
    <w:rPr>
      <w:b/>
      <w:bCs/>
      <w:sz w:val="36"/>
      <w:szCs w:val="36"/>
    </w:rPr>
  </w:style>
  <w:style w:type="paragraph" w:customStyle="1" w:styleId="e9a73212-026c-4713-882e-a0675e3ac7df">
    <w:name w:val="石墨文档小标题"/>
    <w:next w:val="a3"/>
    <w:uiPriority w:val="9"/>
    <w:unhideWhenUsed/>
    <w:qFormat/>
    <w:pPr>
      <w:spacing w:before="260" w:after="260"/>
      <w:outlineLvl w:val="2"/>
    </w:pPr>
    <w:rPr>
      <w:b/>
      <w:bCs/>
      <w:sz w:val="32"/>
      <w:szCs w:val="32"/>
    </w:rPr>
  </w:style>
  <w:style w:type="paragraph" w:customStyle="1" w:styleId="83d892d1-1b1b-4a77-a8b6-74a887f3e775">
    <w:name w:val="石墨文档标题"/>
    <w:next w:val="a3"/>
    <w:uiPriority w:val="9"/>
    <w:unhideWhenUsed/>
    <w:qFormat/>
    <w:pPr>
      <w:spacing w:before="260" w:after="260"/>
      <w:outlineLvl w:val="3"/>
    </w:pPr>
    <w:rPr>
      <w:b/>
      <w:bCs/>
      <w:sz w:val="56"/>
      <w:szCs w:val="56"/>
    </w:rPr>
  </w:style>
  <w:style w:type="paragraph" w:customStyle="1" w:styleId="8f8c8b44-bdbd-46fb-b37a-8b2919726f61">
    <w:name w:val="石墨文档引用"/>
    <w:qFormat/>
    <w:pPr>
      <w:pBdr>
        <w:left w:val="single" w:sz="30" w:space="10" w:color="F0F0F0"/>
      </w:pBdr>
    </w:pPr>
    <w:rPr>
      <w:color w:val="ADADAD"/>
    </w:rPr>
  </w:style>
  <w:style w:type="paragraph" w:default="1" w:styleId="417a96b8-f7d0-48bc-803a-13d1bdef90f0">
    <w:name w:val="Normal"/>
    <w:qFormat/>
    <w:pPr>
      <w:widowControl w:val="0"/>
      <w:jc w:val="both"/>
    </w:pPr>
  </w:style>
  <w:style w:type="character" w:default="1" w:styleId="74eaba00-8750-498f-b0cb-1e7c95155e94">
    <w:name w:val="Default Paragraph Font"/>
    <w:uiPriority w:val="1"/>
    <w:semiHidden/>
    <w:unhideWhenUsed/>
  </w:style>
  <w:style w:type="table" w:default="1" w:styleId="37612769-3d80-44a1-8265-7079a92219d9">
    <w:name w:val="Normal Table"/>
    <w:uiPriority w:val="99"/>
    <w:semiHidden/>
    <w:unhideWhenUsed/>
    <w:tblPr>
      <w:tblInd w:w="0" w:type="dxa"/>
      <w:tblCellMar>
        <w:top w:w="0" w:type="dxa"/>
        <w:left w:w="108" w:type="dxa"/>
        <w:bottom w:w="0" w:type="dxa"/>
        <w:right w:w="108" w:type="dxa"/>
      </w:tblCellMar>
    </w:tblPr>
  </w:style>
  <w:style w:type="numbering" w:default="1" w:styleId="22975287-82e5-456a-b0e1-96fb29ab76d3">
    <w:name w:val="No List"/>
    <w:uiPriority w:val="99"/>
    <w:semiHidden/>
    <w:unhideWhenUsed/>
  </w:style>
  <w:style w:type="paragraph" w:customStyle="1" w:styleId="4c47178b-3a8e-49d9-b2d0-ddeac2483b9c">
    <w:name w:val="石墨文档正文"/>
    <w:qFormat/>
    <w:rPr>
      <w:szCs w:val="22"/>
    </w:rPr>
  </w:style>
  <w:style w:type="paragraph" w:customStyle="1" w:styleId="9dd8bcab-8073-4994-9908-e8d41ff93725">
    <w:name w:val="石墨文档副标题"/>
    <w:qFormat/>
    <w:rPr>
      <w:color w:val="888888"/>
      <w:sz w:val="48"/>
      <w:szCs w:val="48"/>
    </w:rPr>
  </w:style>
  <w:style w:type="paragraph" w:customStyle="1" w:styleId="54677b35-a04c-4706-b4e7-25f5ab39e417">
    <w:name w:val="石墨文档大标题"/>
    <w:next w:val="a3"/>
    <w:uiPriority w:val="9"/>
    <w:unhideWhenUsed/>
    <w:qFormat/>
    <w:pPr>
      <w:spacing w:before="260" w:after="260"/>
      <w:outlineLvl w:val="0"/>
    </w:pPr>
    <w:rPr>
      <w:b/>
      <w:bCs/>
      <w:sz w:val="40"/>
      <w:szCs w:val="40"/>
    </w:rPr>
  </w:style>
  <w:style w:type="paragraph" w:customStyle="1" w:styleId="d1798647-4def-4eba-9d9d-1c764a924a78">
    <w:name w:val="石墨文档中标题"/>
    <w:next w:val="a3"/>
    <w:uiPriority w:val="9"/>
    <w:unhideWhenUsed/>
    <w:qFormat/>
    <w:pPr>
      <w:spacing w:before="260" w:after="260"/>
      <w:outlineLvl w:val="1"/>
    </w:pPr>
    <w:rPr>
      <w:b/>
      <w:bCs/>
      <w:sz w:val="36"/>
      <w:szCs w:val="36"/>
    </w:rPr>
  </w:style>
  <w:style w:type="paragraph" w:customStyle="1" w:styleId="1ee7ab4e-4cf9-4212-96e4-76d5edb4dd78">
    <w:name w:val="石墨文档小标题"/>
    <w:next w:val="a3"/>
    <w:uiPriority w:val="9"/>
    <w:unhideWhenUsed/>
    <w:qFormat/>
    <w:pPr>
      <w:spacing w:before="260" w:after="260"/>
      <w:outlineLvl w:val="2"/>
    </w:pPr>
    <w:rPr>
      <w:b/>
      <w:bCs/>
      <w:sz w:val="32"/>
      <w:szCs w:val="32"/>
    </w:rPr>
  </w:style>
  <w:style w:type="paragraph" w:customStyle="1" w:styleId="32597602-ff5a-44bf-bb90-873d71eb7f69">
    <w:name w:val="石墨文档标题"/>
    <w:next w:val="a3"/>
    <w:uiPriority w:val="9"/>
    <w:unhideWhenUsed/>
    <w:qFormat/>
    <w:pPr>
      <w:spacing w:before="260" w:after="260"/>
      <w:outlineLvl w:val="3"/>
    </w:pPr>
    <w:rPr>
      <w:b/>
      <w:bCs/>
      <w:sz w:val="56"/>
      <w:szCs w:val="56"/>
    </w:rPr>
  </w:style>
  <w:style w:type="paragraph" w:customStyle="1" w:styleId="8d6e4d68-5634-40e9-b0a1-4286ead988d4">
    <w:name w:val="石墨文档引用"/>
    <w:qFormat/>
    <w:pPr>
      <w:pBdr>
        <w:left w:val="single" w:sz="30" w:space="10" w:color="F0F0F0"/>
      </w:pBdr>
    </w:pPr>
    <w:rPr>
      <w:color w:val="ADADAD"/>
    </w:rPr>
  </w:style>
  <w:style w:type="paragraph" w:default="1" w:styleId="68397bd5-ab9b-4489-9526-f7b5fb3b9932">
    <w:name w:val="Normal"/>
    <w:qFormat/>
    <w:pPr>
      <w:widowControl w:val="0"/>
      <w:jc w:val="both"/>
    </w:pPr>
  </w:style>
  <w:style w:type="character" w:default="1" w:styleId="51db7cf9-9022-4880-ace2-f21ad7b73e85">
    <w:name w:val="Default Paragraph Font"/>
    <w:uiPriority w:val="1"/>
    <w:semiHidden/>
    <w:unhideWhenUsed/>
  </w:style>
  <w:style w:type="table" w:default="1" w:styleId="88529980-c633-4f95-a006-acf120cbdcd0">
    <w:name w:val="Normal Table"/>
    <w:uiPriority w:val="99"/>
    <w:semiHidden/>
    <w:unhideWhenUsed/>
    <w:tblPr>
      <w:tblInd w:w="0" w:type="dxa"/>
      <w:tblCellMar>
        <w:top w:w="0" w:type="dxa"/>
        <w:left w:w="108" w:type="dxa"/>
        <w:bottom w:w="0" w:type="dxa"/>
        <w:right w:w="108" w:type="dxa"/>
      </w:tblCellMar>
    </w:tblPr>
  </w:style>
  <w:style w:type="numbering" w:default="1" w:styleId="3a8a9b79-ed44-4205-88da-ee8c36cd8184">
    <w:name w:val="No List"/>
    <w:uiPriority w:val="99"/>
    <w:semiHidden/>
    <w:unhideWhenUsed/>
  </w:style>
  <w:style w:type="paragraph" w:customStyle="1" w:styleId="cbfd73ac-d77b-4792-8249-875db69e0ab3">
    <w:name w:val="石墨文档正文"/>
    <w:qFormat/>
    <w:rPr>
      <w:szCs w:val="22"/>
    </w:rPr>
  </w:style>
  <w:style w:type="paragraph" w:customStyle="1" w:styleId="45c672fe-0866-42b4-89d6-74bfe4522080">
    <w:name w:val="石墨文档副标题"/>
    <w:qFormat/>
    <w:rPr>
      <w:color w:val="888888"/>
      <w:sz w:val="48"/>
      <w:szCs w:val="48"/>
    </w:rPr>
  </w:style>
  <w:style w:type="paragraph" w:customStyle="1" w:styleId="9e0b5058-1a1e-4eb3-9948-c56ebf164e49">
    <w:name w:val="石墨文档大标题"/>
    <w:next w:val="a3"/>
    <w:uiPriority w:val="9"/>
    <w:unhideWhenUsed/>
    <w:qFormat/>
    <w:pPr>
      <w:spacing w:before="260" w:after="260"/>
      <w:outlineLvl w:val="0"/>
    </w:pPr>
    <w:rPr>
      <w:b/>
      <w:bCs/>
      <w:sz w:val="40"/>
      <w:szCs w:val="40"/>
    </w:rPr>
  </w:style>
  <w:style w:type="paragraph" w:customStyle="1" w:styleId="1d0a0fa8-fecc-461b-909f-9b764a4c1dcc">
    <w:name w:val="石墨文档中标题"/>
    <w:next w:val="a3"/>
    <w:uiPriority w:val="9"/>
    <w:unhideWhenUsed/>
    <w:qFormat/>
    <w:pPr>
      <w:spacing w:before="260" w:after="260"/>
      <w:outlineLvl w:val="1"/>
    </w:pPr>
    <w:rPr>
      <w:b/>
      <w:bCs/>
      <w:sz w:val="36"/>
      <w:szCs w:val="36"/>
    </w:rPr>
  </w:style>
  <w:style w:type="paragraph" w:customStyle="1" w:styleId="8a30aa0e-d31b-4730-b63d-0363241c04f7">
    <w:name w:val="石墨文档小标题"/>
    <w:next w:val="a3"/>
    <w:uiPriority w:val="9"/>
    <w:unhideWhenUsed/>
    <w:qFormat/>
    <w:pPr>
      <w:spacing w:before="260" w:after="260"/>
      <w:outlineLvl w:val="2"/>
    </w:pPr>
    <w:rPr>
      <w:b/>
      <w:bCs/>
      <w:sz w:val="32"/>
      <w:szCs w:val="32"/>
    </w:rPr>
  </w:style>
  <w:style w:type="paragraph" w:customStyle="1" w:styleId="61c251d4-4a01-48fa-8b1e-4fba7a338c0f">
    <w:name w:val="石墨文档标题"/>
    <w:next w:val="a3"/>
    <w:uiPriority w:val="9"/>
    <w:unhideWhenUsed/>
    <w:qFormat/>
    <w:pPr>
      <w:spacing w:before="260" w:after="260"/>
      <w:outlineLvl w:val="3"/>
    </w:pPr>
    <w:rPr>
      <w:b/>
      <w:bCs/>
      <w:sz w:val="56"/>
      <w:szCs w:val="56"/>
    </w:rPr>
  </w:style>
  <w:style w:type="paragraph" w:customStyle="1" w:styleId="4aa8408d-d044-45a1-a039-f476ebf1e3f7">
    <w:name w:val="石墨文档引用"/>
    <w:qFormat/>
    <w:pPr>
      <w:pBdr>
        <w:left w:val="single" w:sz="30" w:space="10" w:color="F0F0F0"/>
      </w:pBdr>
    </w:pPr>
    <w:rPr>
      <w:color w:val="ADADAD"/>
    </w:rPr>
  </w:style>
  <w:style w:type="paragraph" w:default="1" w:styleId="ccb110af-d119-4c62-a272-6815d5cf2f6f">
    <w:name w:val="Normal"/>
    <w:qFormat/>
    <w:pPr>
      <w:widowControl w:val="0"/>
      <w:jc w:val="both"/>
    </w:pPr>
  </w:style>
  <w:style w:type="character" w:default="1" w:styleId="f635c863-c567-450a-803f-9c1176c8a89a">
    <w:name w:val="Default Paragraph Font"/>
    <w:uiPriority w:val="1"/>
    <w:semiHidden/>
    <w:unhideWhenUsed/>
  </w:style>
  <w:style w:type="table" w:default="1" w:styleId="e683299d-66c3-4f71-a10a-2a092236a1a8">
    <w:name w:val="Normal Table"/>
    <w:uiPriority w:val="99"/>
    <w:semiHidden/>
    <w:unhideWhenUsed/>
    <w:tblPr>
      <w:tblInd w:w="0" w:type="dxa"/>
      <w:tblCellMar>
        <w:top w:w="0" w:type="dxa"/>
        <w:left w:w="108" w:type="dxa"/>
        <w:bottom w:w="0" w:type="dxa"/>
        <w:right w:w="108" w:type="dxa"/>
      </w:tblCellMar>
    </w:tblPr>
  </w:style>
  <w:style w:type="numbering" w:default="1" w:styleId="622e32b3-fae1-48a2-a420-3cfb6c65cdf1">
    <w:name w:val="No List"/>
    <w:uiPriority w:val="99"/>
    <w:semiHidden/>
    <w:unhideWhenUsed/>
  </w:style>
  <w:style w:type="paragraph" w:customStyle="1" w:styleId="4606f53d-971d-48da-a8d5-6ef9d180e0ec">
    <w:name w:val="石墨文档正文"/>
    <w:qFormat/>
    <w:rPr>
      <w:szCs w:val="22"/>
    </w:rPr>
  </w:style>
  <w:style w:type="paragraph" w:customStyle="1" w:styleId="40707b5a-aaba-487c-942b-0ee49233daff">
    <w:name w:val="石墨文档副标题"/>
    <w:qFormat/>
    <w:rPr>
      <w:color w:val="888888"/>
      <w:sz w:val="48"/>
      <w:szCs w:val="48"/>
    </w:rPr>
  </w:style>
  <w:style w:type="paragraph" w:customStyle="1" w:styleId="1f4e6d1a-9d55-44d7-a98e-62f507225258">
    <w:name w:val="石墨文档大标题"/>
    <w:next w:val="a3"/>
    <w:uiPriority w:val="9"/>
    <w:unhideWhenUsed/>
    <w:qFormat/>
    <w:pPr>
      <w:spacing w:before="260" w:after="260"/>
      <w:outlineLvl w:val="0"/>
    </w:pPr>
    <w:rPr>
      <w:b/>
      <w:bCs/>
      <w:sz w:val="40"/>
      <w:szCs w:val="40"/>
    </w:rPr>
  </w:style>
  <w:style w:type="paragraph" w:customStyle="1" w:styleId="11259bdd-beec-427f-8047-2e443b779855">
    <w:name w:val="石墨文档中标题"/>
    <w:next w:val="a3"/>
    <w:uiPriority w:val="9"/>
    <w:unhideWhenUsed/>
    <w:qFormat/>
    <w:pPr>
      <w:spacing w:before="260" w:after="260"/>
      <w:outlineLvl w:val="1"/>
    </w:pPr>
    <w:rPr>
      <w:b/>
      <w:bCs/>
      <w:sz w:val="36"/>
      <w:szCs w:val="36"/>
    </w:rPr>
  </w:style>
  <w:style w:type="paragraph" w:customStyle="1" w:styleId="583f29cc-c0ca-4d03-b3d1-c98c394c3f6b">
    <w:name w:val="石墨文档小标题"/>
    <w:next w:val="a3"/>
    <w:uiPriority w:val="9"/>
    <w:unhideWhenUsed/>
    <w:qFormat/>
    <w:pPr>
      <w:spacing w:before="260" w:after="260"/>
      <w:outlineLvl w:val="2"/>
    </w:pPr>
    <w:rPr>
      <w:b/>
      <w:bCs/>
      <w:sz w:val="32"/>
      <w:szCs w:val="32"/>
    </w:rPr>
  </w:style>
  <w:style w:type="paragraph" w:customStyle="1" w:styleId="5aaf77e0-cabf-4069-a76f-4ba0bf0237f5">
    <w:name w:val="石墨文档标题"/>
    <w:next w:val="a3"/>
    <w:uiPriority w:val="9"/>
    <w:unhideWhenUsed/>
    <w:qFormat/>
    <w:pPr>
      <w:spacing w:before="260" w:after="260"/>
      <w:outlineLvl w:val="3"/>
    </w:pPr>
    <w:rPr>
      <w:b/>
      <w:bCs/>
      <w:sz w:val="56"/>
      <w:szCs w:val="56"/>
    </w:rPr>
  </w:style>
  <w:style w:type="paragraph" w:customStyle="1" w:styleId="7fd3be5c-2621-4ad5-8fda-3ee9735eb0a0">
    <w:name w:val="石墨文档引用"/>
    <w:qFormat/>
    <w:pPr>
      <w:pBdr>
        <w:left w:val="single" w:sz="30" w:space="10" w:color="F0F0F0"/>
      </w:pBdr>
    </w:pPr>
    <w:rPr>
      <w:color w:val="ADADAD"/>
    </w:rPr>
  </w:style>
  <w:style w:type="paragraph" w:default="1" w:styleId="f5927ee9-3341-4219-94f7-587cb6b838cf">
    <w:name w:val="Normal"/>
    <w:qFormat/>
    <w:pPr>
      <w:widowControl w:val="0"/>
      <w:jc w:val="both"/>
    </w:pPr>
  </w:style>
  <w:style w:type="character" w:default="1" w:styleId="6e396f51-c4cb-46cd-bbfd-857fe062d911">
    <w:name w:val="Default Paragraph Font"/>
    <w:uiPriority w:val="1"/>
    <w:semiHidden/>
    <w:unhideWhenUsed/>
  </w:style>
  <w:style w:type="table" w:default="1" w:styleId="f1031e5b-2bf6-4573-91b6-dec4e596fafa">
    <w:name w:val="Normal Table"/>
    <w:uiPriority w:val="99"/>
    <w:semiHidden/>
    <w:unhideWhenUsed/>
    <w:tblPr>
      <w:tblInd w:w="0" w:type="dxa"/>
      <w:tblCellMar>
        <w:top w:w="0" w:type="dxa"/>
        <w:left w:w="108" w:type="dxa"/>
        <w:bottom w:w="0" w:type="dxa"/>
        <w:right w:w="108" w:type="dxa"/>
      </w:tblCellMar>
    </w:tblPr>
  </w:style>
  <w:style w:type="numbering" w:default="1" w:styleId="0be01f04-8fd6-4eb4-825c-731d90fc1fb9">
    <w:name w:val="No List"/>
    <w:uiPriority w:val="99"/>
    <w:semiHidden/>
    <w:unhideWhenUsed/>
  </w:style>
  <w:style w:type="paragraph" w:customStyle="1" w:styleId="a4a179f1-2071-49ff-a1e0-b89458c5f19c">
    <w:name w:val="石墨文档正文"/>
    <w:qFormat/>
    <w:rPr>
      <w:szCs w:val="22"/>
    </w:rPr>
  </w:style>
  <w:style w:type="paragraph" w:customStyle="1" w:styleId="3982d2d8-a616-481f-94f9-91260d0cd7be">
    <w:name w:val="石墨文档副标题"/>
    <w:qFormat/>
    <w:rPr>
      <w:color w:val="888888"/>
      <w:sz w:val="48"/>
      <w:szCs w:val="48"/>
    </w:rPr>
  </w:style>
  <w:style w:type="paragraph" w:customStyle="1" w:styleId="fabfbb26-282b-4508-87be-80e8b6242e54">
    <w:name w:val="石墨文档大标题"/>
    <w:next w:val="a3"/>
    <w:uiPriority w:val="9"/>
    <w:unhideWhenUsed/>
    <w:qFormat/>
    <w:pPr>
      <w:spacing w:before="260" w:after="260"/>
      <w:outlineLvl w:val="0"/>
    </w:pPr>
    <w:rPr>
      <w:b/>
      <w:bCs/>
      <w:sz w:val="40"/>
      <w:szCs w:val="40"/>
    </w:rPr>
  </w:style>
  <w:style w:type="paragraph" w:customStyle="1" w:styleId="69dd7330-42ad-408b-89b6-556c667bc3e2">
    <w:name w:val="石墨文档中标题"/>
    <w:next w:val="a3"/>
    <w:uiPriority w:val="9"/>
    <w:unhideWhenUsed/>
    <w:qFormat/>
    <w:pPr>
      <w:spacing w:before="260" w:after="260"/>
      <w:outlineLvl w:val="1"/>
    </w:pPr>
    <w:rPr>
      <w:b/>
      <w:bCs/>
      <w:sz w:val="36"/>
      <w:szCs w:val="36"/>
    </w:rPr>
  </w:style>
  <w:style w:type="paragraph" w:customStyle="1" w:styleId="9a793d74-2f4c-4ccd-ba35-9487cc2d9f68">
    <w:name w:val="石墨文档小标题"/>
    <w:next w:val="a3"/>
    <w:uiPriority w:val="9"/>
    <w:unhideWhenUsed/>
    <w:qFormat/>
    <w:pPr>
      <w:spacing w:before="260" w:after="260"/>
      <w:outlineLvl w:val="2"/>
    </w:pPr>
    <w:rPr>
      <w:b/>
      <w:bCs/>
      <w:sz w:val="32"/>
      <w:szCs w:val="32"/>
    </w:rPr>
  </w:style>
  <w:style w:type="paragraph" w:customStyle="1" w:styleId="c031b43d-638e-478f-9ca9-88d06f382ce6">
    <w:name w:val="石墨文档标题"/>
    <w:next w:val="a3"/>
    <w:uiPriority w:val="9"/>
    <w:unhideWhenUsed/>
    <w:qFormat/>
    <w:pPr>
      <w:spacing w:before="260" w:after="260"/>
      <w:outlineLvl w:val="3"/>
    </w:pPr>
    <w:rPr>
      <w:b/>
      <w:bCs/>
      <w:sz w:val="56"/>
      <w:szCs w:val="56"/>
    </w:rPr>
  </w:style>
  <w:style w:type="paragraph" w:customStyle="1" w:styleId="2a9d4d09-0164-4011-8f41-6768aa2072dd">
    <w:name w:val="石墨文档引用"/>
    <w:qFormat/>
    <w:pPr>
      <w:pBdr>
        <w:left w:val="single" w:sz="30" w:space="10" w:color="F0F0F0"/>
      </w:pBdr>
    </w:pPr>
    <w:rPr>
      <w:color w:val="ADADAD"/>
    </w:rPr>
  </w:style>
  <w:style w:type="paragraph" w:default="1" w:styleId="09343de2-58b7-41f1-b42e-25ccaa3ee94e">
    <w:name w:val="Normal"/>
    <w:qFormat/>
    <w:pPr>
      <w:widowControl w:val="0"/>
      <w:jc w:val="both"/>
    </w:pPr>
  </w:style>
  <w:style w:type="character" w:default="1" w:styleId="ed655287-6d21-4985-958a-1c17302d20f0">
    <w:name w:val="Default Paragraph Font"/>
    <w:uiPriority w:val="1"/>
    <w:semiHidden/>
    <w:unhideWhenUsed/>
  </w:style>
  <w:style w:type="table" w:default="1" w:styleId="796b27de-0297-466f-bedf-11ae6a4dd1b7">
    <w:name w:val="Normal Table"/>
    <w:uiPriority w:val="99"/>
    <w:semiHidden/>
    <w:unhideWhenUsed/>
    <w:tblPr>
      <w:tblInd w:w="0" w:type="dxa"/>
      <w:tblCellMar>
        <w:top w:w="0" w:type="dxa"/>
        <w:left w:w="108" w:type="dxa"/>
        <w:bottom w:w="0" w:type="dxa"/>
        <w:right w:w="108" w:type="dxa"/>
      </w:tblCellMar>
    </w:tblPr>
  </w:style>
  <w:style w:type="numbering" w:default="1" w:styleId="5569da95-d9d9-4fcd-a007-07be4dac8517">
    <w:name w:val="No List"/>
    <w:uiPriority w:val="99"/>
    <w:semiHidden/>
    <w:unhideWhenUsed/>
  </w:style>
  <w:style w:type="paragraph" w:customStyle="1" w:styleId="5820a1e7-78bd-4f93-8ef1-df9513c11a5e">
    <w:name w:val="石墨文档正文"/>
    <w:qFormat/>
    <w:rPr>
      <w:szCs w:val="22"/>
    </w:rPr>
  </w:style>
  <w:style w:type="paragraph" w:customStyle="1" w:styleId="7368cb2f-3f3a-454d-a11e-be96e0637299">
    <w:name w:val="石墨文档副标题"/>
    <w:qFormat/>
    <w:rPr>
      <w:color w:val="888888"/>
      <w:sz w:val="48"/>
      <w:szCs w:val="48"/>
    </w:rPr>
  </w:style>
  <w:style w:type="paragraph" w:customStyle="1" w:styleId="5e5157a4-0cf1-4287-858a-cc1ee0d1a110">
    <w:name w:val="石墨文档大标题"/>
    <w:next w:val="a3"/>
    <w:uiPriority w:val="9"/>
    <w:unhideWhenUsed/>
    <w:qFormat/>
    <w:pPr>
      <w:spacing w:before="260" w:after="260"/>
      <w:outlineLvl w:val="0"/>
    </w:pPr>
    <w:rPr>
      <w:b/>
      <w:bCs/>
      <w:sz w:val="40"/>
      <w:szCs w:val="40"/>
    </w:rPr>
  </w:style>
  <w:style w:type="paragraph" w:customStyle="1" w:styleId="6ac41f95-bbc0-4826-aac5-1607e5a3a940">
    <w:name w:val="石墨文档中标题"/>
    <w:next w:val="a3"/>
    <w:uiPriority w:val="9"/>
    <w:unhideWhenUsed/>
    <w:qFormat/>
    <w:pPr>
      <w:spacing w:before="260" w:after="260"/>
      <w:outlineLvl w:val="1"/>
    </w:pPr>
    <w:rPr>
      <w:b/>
      <w:bCs/>
      <w:sz w:val="36"/>
      <w:szCs w:val="36"/>
    </w:rPr>
  </w:style>
  <w:style w:type="paragraph" w:customStyle="1" w:styleId="a4e24602-7b58-439c-ba01-a012190f11f4">
    <w:name w:val="石墨文档小标题"/>
    <w:next w:val="a3"/>
    <w:uiPriority w:val="9"/>
    <w:unhideWhenUsed/>
    <w:qFormat/>
    <w:pPr>
      <w:spacing w:before="260" w:after="260"/>
      <w:outlineLvl w:val="2"/>
    </w:pPr>
    <w:rPr>
      <w:b/>
      <w:bCs/>
      <w:sz w:val="32"/>
      <w:szCs w:val="32"/>
    </w:rPr>
  </w:style>
  <w:style w:type="paragraph" w:customStyle="1" w:styleId="4dc3d948-7dac-4394-b1df-6a2195fe880b">
    <w:name w:val="石墨文档标题"/>
    <w:next w:val="a3"/>
    <w:uiPriority w:val="9"/>
    <w:unhideWhenUsed/>
    <w:qFormat/>
    <w:pPr>
      <w:spacing w:before="260" w:after="260"/>
      <w:outlineLvl w:val="3"/>
    </w:pPr>
    <w:rPr>
      <w:b/>
      <w:bCs/>
      <w:sz w:val="56"/>
      <w:szCs w:val="56"/>
    </w:rPr>
  </w:style>
  <w:style w:type="paragraph" w:customStyle="1" w:styleId="e82e01cc-7cc0-477e-a86e-b545875057d6">
    <w:name w:val="石墨文档引用"/>
    <w:qFormat/>
    <w:pPr>
      <w:pBdr>
        <w:left w:val="single" w:sz="30" w:space="10" w:color="F0F0F0"/>
      </w:pBdr>
    </w:pPr>
    <w:rPr>
      <w:color w:val="ADADAD"/>
    </w:rPr>
  </w:style>
  <w:style w:type="paragraph" w:default="1" w:styleId="7f1a7e3e-801b-4c6d-bb52-34b8038da34c">
    <w:name w:val="Normal"/>
    <w:qFormat/>
    <w:pPr>
      <w:widowControl w:val="0"/>
      <w:jc w:val="both"/>
    </w:pPr>
  </w:style>
  <w:style w:type="character" w:default="1" w:styleId="133e29ef-4c82-4811-81d1-7555d293252e">
    <w:name w:val="Default Paragraph Font"/>
    <w:uiPriority w:val="1"/>
    <w:semiHidden/>
    <w:unhideWhenUsed/>
  </w:style>
  <w:style w:type="table" w:default="1" w:styleId="1f8964e0-dacb-4ae0-b71a-51c97e1e3862">
    <w:name w:val="Normal Table"/>
    <w:uiPriority w:val="99"/>
    <w:semiHidden/>
    <w:unhideWhenUsed/>
    <w:tblPr>
      <w:tblInd w:w="0" w:type="dxa"/>
      <w:tblCellMar>
        <w:top w:w="0" w:type="dxa"/>
        <w:left w:w="108" w:type="dxa"/>
        <w:bottom w:w="0" w:type="dxa"/>
        <w:right w:w="108" w:type="dxa"/>
      </w:tblCellMar>
    </w:tblPr>
  </w:style>
  <w:style w:type="numbering" w:default="1" w:styleId="a95b6475-0e4b-4287-add6-a8ad7fd98969">
    <w:name w:val="No List"/>
    <w:uiPriority w:val="99"/>
    <w:semiHidden/>
    <w:unhideWhenUsed/>
  </w:style>
  <w:style w:type="paragraph" w:customStyle="1" w:styleId="88d31518-8c36-4d6e-ae3e-8f8461b67e00">
    <w:name w:val="石墨文档正文"/>
    <w:qFormat/>
    <w:rPr>
      <w:szCs w:val="22"/>
    </w:rPr>
  </w:style>
  <w:style w:type="paragraph" w:customStyle="1" w:styleId="330ba6b6-bf38-4f79-9cc1-7e4d3f5f28d0">
    <w:name w:val="石墨文档副标题"/>
    <w:qFormat/>
    <w:rPr>
      <w:color w:val="888888"/>
      <w:sz w:val="48"/>
      <w:szCs w:val="48"/>
    </w:rPr>
  </w:style>
  <w:style w:type="paragraph" w:customStyle="1" w:styleId="5c202b2b-ddaf-43e0-8dfb-f14fed21b1dc">
    <w:name w:val="石墨文档大标题"/>
    <w:next w:val="a3"/>
    <w:uiPriority w:val="9"/>
    <w:unhideWhenUsed/>
    <w:qFormat/>
    <w:pPr>
      <w:spacing w:before="260" w:after="260"/>
      <w:outlineLvl w:val="0"/>
    </w:pPr>
    <w:rPr>
      <w:b/>
      <w:bCs/>
      <w:sz w:val="40"/>
      <w:szCs w:val="40"/>
    </w:rPr>
  </w:style>
  <w:style w:type="paragraph" w:customStyle="1" w:styleId="242a787f-02ea-481f-984f-869fcdcd7405">
    <w:name w:val="石墨文档中标题"/>
    <w:next w:val="a3"/>
    <w:uiPriority w:val="9"/>
    <w:unhideWhenUsed/>
    <w:qFormat/>
    <w:pPr>
      <w:spacing w:before="260" w:after="260"/>
      <w:outlineLvl w:val="1"/>
    </w:pPr>
    <w:rPr>
      <w:b/>
      <w:bCs/>
      <w:sz w:val="36"/>
      <w:szCs w:val="36"/>
    </w:rPr>
  </w:style>
  <w:style w:type="paragraph" w:customStyle="1" w:styleId="69916c47-a623-4686-8024-f31a3d9ed14c">
    <w:name w:val="石墨文档小标题"/>
    <w:next w:val="a3"/>
    <w:uiPriority w:val="9"/>
    <w:unhideWhenUsed/>
    <w:qFormat/>
    <w:pPr>
      <w:spacing w:before="260" w:after="260"/>
      <w:outlineLvl w:val="2"/>
    </w:pPr>
    <w:rPr>
      <w:b/>
      <w:bCs/>
      <w:sz w:val="32"/>
      <w:szCs w:val="32"/>
    </w:rPr>
  </w:style>
  <w:style w:type="paragraph" w:customStyle="1" w:styleId="2f6c8f4c-5fab-45f5-ab16-27b369b5f1b2">
    <w:name w:val="石墨文档标题"/>
    <w:next w:val="a3"/>
    <w:uiPriority w:val="9"/>
    <w:unhideWhenUsed/>
    <w:qFormat/>
    <w:pPr>
      <w:spacing w:before="260" w:after="260"/>
      <w:outlineLvl w:val="3"/>
    </w:pPr>
    <w:rPr>
      <w:b/>
      <w:bCs/>
      <w:sz w:val="56"/>
      <w:szCs w:val="56"/>
    </w:rPr>
  </w:style>
  <w:style w:type="paragraph" w:customStyle="1" w:styleId="2e31f8b3-7636-4241-8554-738fc8936343">
    <w:name w:val="石墨文档引用"/>
    <w:qFormat/>
    <w:pPr>
      <w:pBdr>
        <w:left w:val="single" w:sz="30" w:space="10" w:color="F0F0F0"/>
      </w:pBdr>
    </w:pPr>
    <w:rPr>
      <w:color w:val="ADADAD"/>
    </w:rPr>
  </w:style>
  <w:style w:type="paragraph" w:default="1" w:styleId="d9e3d044-f5af-40c2-85ab-d4787a2b3eae">
    <w:name w:val="Normal"/>
    <w:qFormat/>
    <w:pPr>
      <w:widowControl w:val="0"/>
      <w:jc w:val="both"/>
    </w:pPr>
  </w:style>
  <w:style w:type="character" w:default="1" w:styleId="efe7b0d7-fdd7-453a-893a-ef1013359ebb">
    <w:name w:val="Default Paragraph Font"/>
    <w:uiPriority w:val="1"/>
    <w:semiHidden/>
    <w:unhideWhenUsed/>
  </w:style>
  <w:style w:type="table" w:default="1" w:styleId="505a37dd-c546-4500-bc1d-1fd32609ba76">
    <w:name w:val="Normal Table"/>
    <w:uiPriority w:val="99"/>
    <w:semiHidden/>
    <w:unhideWhenUsed/>
    <w:tblPr>
      <w:tblInd w:w="0" w:type="dxa"/>
      <w:tblCellMar>
        <w:top w:w="0" w:type="dxa"/>
        <w:left w:w="108" w:type="dxa"/>
        <w:bottom w:w="0" w:type="dxa"/>
        <w:right w:w="108" w:type="dxa"/>
      </w:tblCellMar>
    </w:tblPr>
  </w:style>
  <w:style w:type="numbering" w:default="1" w:styleId="938fa06d-0252-4033-9162-ebfdc67f3d05">
    <w:name w:val="No List"/>
    <w:uiPriority w:val="99"/>
    <w:semiHidden/>
    <w:unhideWhenUsed/>
  </w:style>
  <w:style w:type="paragraph" w:customStyle="1" w:styleId="661dcdec-4152-4364-a6a7-45d57f6bf237">
    <w:name w:val="石墨文档正文"/>
    <w:qFormat/>
    <w:rPr>
      <w:szCs w:val="22"/>
    </w:rPr>
  </w:style>
  <w:style w:type="paragraph" w:customStyle="1" w:styleId="159fa16e-3f8e-427c-820f-7a815f618bf4">
    <w:name w:val="石墨文档副标题"/>
    <w:qFormat/>
    <w:rPr>
      <w:color w:val="888888"/>
      <w:sz w:val="48"/>
      <w:szCs w:val="48"/>
    </w:rPr>
  </w:style>
  <w:style w:type="paragraph" w:customStyle="1" w:styleId="b72e03e0-9683-4008-8d04-bfae10077f3d">
    <w:name w:val="石墨文档大标题"/>
    <w:next w:val="a3"/>
    <w:uiPriority w:val="9"/>
    <w:unhideWhenUsed/>
    <w:qFormat/>
    <w:pPr>
      <w:spacing w:before="260" w:after="260"/>
      <w:outlineLvl w:val="0"/>
    </w:pPr>
    <w:rPr>
      <w:b/>
      <w:bCs/>
      <w:sz w:val="40"/>
      <w:szCs w:val="40"/>
    </w:rPr>
  </w:style>
  <w:style w:type="paragraph" w:customStyle="1" w:styleId="a988b63a-7a15-4cee-be08-1b175f6a7649">
    <w:name w:val="石墨文档中标题"/>
    <w:next w:val="a3"/>
    <w:uiPriority w:val="9"/>
    <w:unhideWhenUsed/>
    <w:qFormat/>
    <w:pPr>
      <w:spacing w:before="260" w:after="260"/>
      <w:outlineLvl w:val="1"/>
    </w:pPr>
    <w:rPr>
      <w:b/>
      <w:bCs/>
      <w:sz w:val="36"/>
      <w:szCs w:val="36"/>
    </w:rPr>
  </w:style>
  <w:style w:type="paragraph" w:customStyle="1" w:styleId="6f28efdd-4fc9-4502-bd48-27176ce5d287">
    <w:name w:val="石墨文档小标题"/>
    <w:next w:val="a3"/>
    <w:uiPriority w:val="9"/>
    <w:unhideWhenUsed/>
    <w:qFormat/>
    <w:pPr>
      <w:spacing w:before="260" w:after="260"/>
      <w:outlineLvl w:val="2"/>
    </w:pPr>
    <w:rPr>
      <w:b/>
      <w:bCs/>
      <w:sz w:val="32"/>
      <w:szCs w:val="32"/>
    </w:rPr>
  </w:style>
  <w:style w:type="paragraph" w:customStyle="1" w:styleId="8f4020ad-1813-4cd3-80b3-3c85b1d41519">
    <w:name w:val="石墨文档标题"/>
    <w:next w:val="a3"/>
    <w:uiPriority w:val="9"/>
    <w:unhideWhenUsed/>
    <w:qFormat/>
    <w:pPr>
      <w:spacing w:before="260" w:after="260"/>
      <w:outlineLvl w:val="3"/>
    </w:pPr>
    <w:rPr>
      <w:b/>
      <w:bCs/>
      <w:sz w:val="56"/>
      <w:szCs w:val="56"/>
    </w:rPr>
  </w:style>
  <w:style w:type="paragraph" w:customStyle="1" w:styleId="7a65f5da-a622-4d48-bcd5-344a0ad80817">
    <w:name w:val="石墨文档引用"/>
    <w:qFormat/>
    <w:pPr>
      <w:pBdr>
        <w:left w:val="single" w:sz="30" w:space="10" w:color="F0F0F0"/>
      </w:pBdr>
    </w:pPr>
    <w:rPr>
      <w:color w:val="ADADAD"/>
    </w:rPr>
  </w:style>
  <w:style w:type="paragraph" w:default="1" w:styleId="e84c160d-2f5c-46e0-b049-d0f07cae532f">
    <w:name w:val="Normal"/>
    <w:qFormat/>
    <w:pPr>
      <w:widowControl w:val="0"/>
      <w:jc w:val="both"/>
    </w:pPr>
  </w:style>
  <w:style w:type="character" w:default="1" w:styleId="47d143ce-6331-4ded-a793-16a8686f4ee1">
    <w:name w:val="Default Paragraph Font"/>
    <w:uiPriority w:val="1"/>
    <w:semiHidden/>
    <w:unhideWhenUsed/>
  </w:style>
  <w:style w:type="table" w:default="1" w:styleId="69e3cc07-5606-4a32-b621-4a052f925a36">
    <w:name w:val="Normal Table"/>
    <w:uiPriority w:val="99"/>
    <w:semiHidden/>
    <w:unhideWhenUsed/>
    <w:tblPr>
      <w:tblInd w:w="0" w:type="dxa"/>
      <w:tblCellMar>
        <w:top w:w="0" w:type="dxa"/>
        <w:left w:w="108" w:type="dxa"/>
        <w:bottom w:w="0" w:type="dxa"/>
        <w:right w:w="108" w:type="dxa"/>
      </w:tblCellMar>
    </w:tblPr>
  </w:style>
  <w:style w:type="numbering" w:default="1" w:styleId="56d7f58a-15fd-499b-aae7-f82bb678b01c">
    <w:name w:val="No List"/>
    <w:uiPriority w:val="99"/>
    <w:semiHidden/>
    <w:unhideWhenUsed/>
  </w:style>
  <w:style w:type="paragraph" w:customStyle="1" w:styleId="761da5b6-1df7-42a2-8c99-d322cef27cf0">
    <w:name w:val="石墨文档正文"/>
    <w:qFormat/>
    <w:rPr>
      <w:szCs w:val="22"/>
    </w:rPr>
  </w:style>
  <w:style w:type="paragraph" w:customStyle="1" w:styleId="79e8e517-7d0d-404a-bab8-7ad4aff11b88">
    <w:name w:val="石墨文档副标题"/>
    <w:qFormat/>
    <w:rPr>
      <w:color w:val="888888"/>
      <w:sz w:val="48"/>
      <w:szCs w:val="48"/>
    </w:rPr>
  </w:style>
  <w:style w:type="paragraph" w:customStyle="1" w:styleId="14cf1302-e122-44bf-8dc0-3dda8b786ca3">
    <w:name w:val="石墨文档大标题"/>
    <w:next w:val="a3"/>
    <w:uiPriority w:val="9"/>
    <w:unhideWhenUsed/>
    <w:qFormat/>
    <w:pPr>
      <w:spacing w:before="260" w:after="260"/>
      <w:outlineLvl w:val="0"/>
    </w:pPr>
    <w:rPr>
      <w:b/>
      <w:bCs/>
      <w:sz w:val="40"/>
      <w:szCs w:val="40"/>
    </w:rPr>
  </w:style>
  <w:style w:type="paragraph" w:customStyle="1" w:styleId="7f96c3bf-392c-46cb-a52a-31d4f0cceeeb">
    <w:name w:val="石墨文档中标题"/>
    <w:next w:val="a3"/>
    <w:uiPriority w:val="9"/>
    <w:unhideWhenUsed/>
    <w:qFormat/>
    <w:pPr>
      <w:spacing w:before="260" w:after="260"/>
      <w:outlineLvl w:val="1"/>
    </w:pPr>
    <w:rPr>
      <w:b/>
      <w:bCs/>
      <w:sz w:val="36"/>
      <w:szCs w:val="36"/>
    </w:rPr>
  </w:style>
  <w:style w:type="paragraph" w:customStyle="1" w:styleId="035724bc-717f-4a6a-b43a-ebef51e42763">
    <w:name w:val="石墨文档小标题"/>
    <w:next w:val="a3"/>
    <w:uiPriority w:val="9"/>
    <w:unhideWhenUsed/>
    <w:qFormat/>
    <w:pPr>
      <w:spacing w:before="260" w:after="260"/>
      <w:outlineLvl w:val="2"/>
    </w:pPr>
    <w:rPr>
      <w:b/>
      <w:bCs/>
      <w:sz w:val="32"/>
      <w:szCs w:val="32"/>
    </w:rPr>
  </w:style>
  <w:style w:type="paragraph" w:customStyle="1" w:styleId="0d8aa07c-87ee-4bff-9264-2d9178d4bcca">
    <w:name w:val="石墨文档标题"/>
    <w:next w:val="a3"/>
    <w:uiPriority w:val="9"/>
    <w:unhideWhenUsed/>
    <w:qFormat/>
    <w:pPr>
      <w:spacing w:before="260" w:after="260"/>
      <w:outlineLvl w:val="3"/>
    </w:pPr>
    <w:rPr>
      <w:b/>
      <w:bCs/>
      <w:sz w:val="56"/>
      <w:szCs w:val="56"/>
    </w:rPr>
  </w:style>
  <w:style w:type="paragraph" w:customStyle="1" w:styleId="ef2eead1-cb53-4a46-b603-059e9a1747e6">
    <w:name w:val="石墨文档引用"/>
    <w:qFormat/>
    <w:pPr>
      <w:pBdr>
        <w:left w:val="single" w:sz="30" w:space="10" w:color="F0F0F0"/>
      </w:pBdr>
    </w:pPr>
    <w:rPr>
      <w:color w:val="ADADAD"/>
    </w:rPr>
  </w:style>
  <w:style w:type="paragraph" w:default="1" w:styleId="bc6cdbaa-62ba-4751-9342-88e5f90806de">
    <w:name w:val="Normal"/>
    <w:qFormat/>
    <w:pPr>
      <w:widowControl w:val="0"/>
      <w:jc w:val="both"/>
    </w:pPr>
  </w:style>
  <w:style w:type="character" w:default="1" w:styleId="b0ce2d73-406e-4272-a5d7-8bf7ead5840c">
    <w:name w:val="Default Paragraph Font"/>
    <w:uiPriority w:val="1"/>
    <w:semiHidden/>
    <w:unhideWhenUsed/>
  </w:style>
  <w:style w:type="table" w:default="1" w:styleId="a4100a82-cbe8-4032-8838-1dde72d4cb89">
    <w:name w:val="Normal Table"/>
    <w:uiPriority w:val="99"/>
    <w:semiHidden/>
    <w:unhideWhenUsed/>
    <w:tblPr>
      <w:tblInd w:w="0" w:type="dxa"/>
      <w:tblCellMar>
        <w:top w:w="0" w:type="dxa"/>
        <w:left w:w="108" w:type="dxa"/>
        <w:bottom w:w="0" w:type="dxa"/>
        <w:right w:w="108" w:type="dxa"/>
      </w:tblCellMar>
    </w:tblPr>
  </w:style>
  <w:style w:type="numbering" w:default="1" w:styleId="bb9bdfce-6f12-4987-8ed8-a636cbca819d">
    <w:name w:val="No List"/>
    <w:uiPriority w:val="99"/>
    <w:semiHidden/>
    <w:unhideWhenUsed/>
  </w:style>
  <w:style w:type="paragraph" w:customStyle="1" w:styleId="ac97efd8-0a17-4fb2-92ba-75e539702136">
    <w:name w:val="石墨文档正文"/>
    <w:qFormat/>
    <w:rPr>
      <w:szCs w:val="22"/>
    </w:rPr>
  </w:style>
  <w:style w:type="paragraph" w:customStyle="1" w:styleId="2f228a96-ccb0-45e2-9e8d-60f2d045d283">
    <w:name w:val="石墨文档副标题"/>
    <w:qFormat/>
    <w:rPr>
      <w:color w:val="888888"/>
      <w:sz w:val="48"/>
      <w:szCs w:val="48"/>
    </w:rPr>
  </w:style>
  <w:style w:type="paragraph" w:customStyle="1" w:styleId="14551799-7106-43cc-a4d3-18f01d1adc1b">
    <w:name w:val="石墨文档大标题"/>
    <w:next w:val="a3"/>
    <w:uiPriority w:val="9"/>
    <w:unhideWhenUsed/>
    <w:qFormat/>
    <w:pPr>
      <w:spacing w:before="260" w:after="260"/>
      <w:outlineLvl w:val="0"/>
    </w:pPr>
    <w:rPr>
      <w:b/>
      <w:bCs/>
      <w:sz w:val="40"/>
      <w:szCs w:val="40"/>
    </w:rPr>
  </w:style>
  <w:style w:type="paragraph" w:customStyle="1" w:styleId="74bbf383-afc7-4e04-8507-99b0db69f806">
    <w:name w:val="石墨文档中标题"/>
    <w:next w:val="a3"/>
    <w:uiPriority w:val="9"/>
    <w:unhideWhenUsed/>
    <w:qFormat/>
    <w:pPr>
      <w:spacing w:before="260" w:after="260"/>
      <w:outlineLvl w:val="1"/>
    </w:pPr>
    <w:rPr>
      <w:b/>
      <w:bCs/>
      <w:sz w:val="36"/>
      <w:szCs w:val="36"/>
    </w:rPr>
  </w:style>
  <w:style w:type="paragraph" w:customStyle="1" w:styleId="bdf4097c-9491-4966-a519-22c8820ac06b">
    <w:name w:val="石墨文档小标题"/>
    <w:next w:val="a3"/>
    <w:uiPriority w:val="9"/>
    <w:unhideWhenUsed/>
    <w:qFormat/>
    <w:pPr>
      <w:spacing w:before="260" w:after="260"/>
      <w:outlineLvl w:val="2"/>
    </w:pPr>
    <w:rPr>
      <w:b/>
      <w:bCs/>
      <w:sz w:val="32"/>
      <w:szCs w:val="32"/>
    </w:rPr>
  </w:style>
  <w:style w:type="paragraph" w:customStyle="1" w:styleId="a15a5770-35a8-4552-bd94-df85ca22c94d">
    <w:name w:val="石墨文档标题"/>
    <w:next w:val="a3"/>
    <w:uiPriority w:val="9"/>
    <w:unhideWhenUsed/>
    <w:qFormat/>
    <w:pPr>
      <w:spacing w:before="260" w:after="260"/>
      <w:outlineLvl w:val="3"/>
    </w:pPr>
    <w:rPr>
      <w:b/>
      <w:bCs/>
      <w:sz w:val="56"/>
      <w:szCs w:val="56"/>
    </w:rPr>
  </w:style>
  <w:style w:type="paragraph" w:customStyle="1" w:styleId="c5c3a6e1-549c-4b8d-b88a-1dc8879bc525">
    <w:name w:val="石墨文档引用"/>
    <w:qFormat/>
    <w:pPr>
      <w:pBdr>
        <w:left w:val="single" w:sz="30" w:space="10" w:color="F0F0F0"/>
      </w:pBdr>
    </w:pPr>
    <w:rPr>
      <w:color w:val="ADADAD"/>
    </w:rPr>
  </w:style>
  <w:style w:type="paragraph" w:default="1" w:styleId="22687388-adb8-4c38-a9e9-a8ee405d16a7">
    <w:name w:val="Normal"/>
    <w:qFormat/>
    <w:pPr>
      <w:widowControl w:val="0"/>
      <w:jc w:val="both"/>
    </w:pPr>
  </w:style>
  <w:style w:type="character" w:default="1" w:styleId="a88f5dc4-7ad1-40b6-b7ba-a4f162cca2b6">
    <w:name w:val="Default Paragraph Font"/>
    <w:uiPriority w:val="1"/>
    <w:semiHidden/>
    <w:unhideWhenUsed/>
  </w:style>
  <w:style w:type="table" w:default="1" w:styleId="166636ae-a51d-4a6e-a57c-b08c13b9e7ff">
    <w:name w:val="Normal Table"/>
    <w:uiPriority w:val="99"/>
    <w:semiHidden/>
    <w:unhideWhenUsed/>
    <w:tblPr>
      <w:tblInd w:w="0" w:type="dxa"/>
      <w:tblCellMar>
        <w:top w:w="0" w:type="dxa"/>
        <w:left w:w="108" w:type="dxa"/>
        <w:bottom w:w="0" w:type="dxa"/>
        <w:right w:w="108" w:type="dxa"/>
      </w:tblCellMar>
    </w:tblPr>
  </w:style>
  <w:style w:type="numbering" w:default="1" w:styleId="125df8d8-46dd-41dc-992d-800370db1914">
    <w:name w:val="No List"/>
    <w:uiPriority w:val="99"/>
    <w:semiHidden/>
    <w:unhideWhenUsed/>
  </w:style>
  <w:style w:type="paragraph" w:customStyle="1" w:styleId="a5802147-198e-4424-960e-d710972fd949">
    <w:name w:val="石墨文档正文"/>
    <w:qFormat/>
    <w:rPr>
      <w:szCs w:val="22"/>
    </w:rPr>
  </w:style>
  <w:style w:type="paragraph" w:customStyle="1" w:styleId="982f7db2-a055-4f30-a392-c27fb6292c7e">
    <w:name w:val="石墨文档副标题"/>
    <w:qFormat/>
    <w:rPr>
      <w:color w:val="888888"/>
      <w:sz w:val="48"/>
      <w:szCs w:val="48"/>
    </w:rPr>
  </w:style>
  <w:style w:type="paragraph" w:customStyle="1" w:styleId="b2b74254-53c6-438a-90e7-3645bf12d0d8">
    <w:name w:val="石墨文档大标题"/>
    <w:next w:val="a3"/>
    <w:uiPriority w:val="9"/>
    <w:unhideWhenUsed/>
    <w:qFormat/>
    <w:pPr>
      <w:spacing w:before="260" w:after="260"/>
      <w:outlineLvl w:val="0"/>
    </w:pPr>
    <w:rPr>
      <w:b/>
      <w:bCs/>
      <w:sz w:val="40"/>
      <w:szCs w:val="40"/>
    </w:rPr>
  </w:style>
  <w:style w:type="paragraph" w:customStyle="1" w:styleId="441733ab-685b-4798-aa5b-84ee81959055">
    <w:name w:val="石墨文档中标题"/>
    <w:next w:val="a3"/>
    <w:uiPriority w:val="9"/>
    <w:unhideWhenUsed/>
    <w:qFormat/>
    <w:pPr>
      <w:spacing w:before="260" w:after="260"/>
      <w:outlineLvl w:val="1"/>
    </w:pPr>
    <w:rPr>
      <w:b/>
      <w:bCs/>
      <w:sz w:val="36"/>
      <w:szCs w:val="36"/>
    </w:rPr>
  </w:style>
  <w:style w:type="paragraph" w:customStyle="1" w:styleId="4db722ac-9ff5-48bd-8a2f-852401108886">
    <w:name w:val="石墨文档小标题"/>
    <w:next w:val="a3"/>
    <w:uiPriority w:val="9"/>
    <w:unhideWhenUsed/>
    <w:qFormat/>
    <w:pPr>
      <w:spacing w:before="260" w:after="260"/>
      <w:outlineLvl w:val="2"/>
    </w:pPr>
    <w:rPr>
      <w:b/>
      <w:bCs/>
      <w:sz w:val="32"/>
      <w:szCs w:val="32"/>
    </w:rPr>
  </w:style>
  <w:style w:type="paragraph" w:customStyle="1" w:styleId="b29d6ba9-5fa4-4f9f-b361-c5f6fd285ec9">
    <w:name w:val="石墨文档标题"/>
    <w:next w:val="a3"/>
    <w:uiPriority w:val="9"/>
    <w:unhideWhenUsed/>
    <w:qFormat/>
    <w:pPr>
      <w:spacing w:before="260" w:after="260"/>
      <w:outlineLvl w:val="3"/>
    </w:pPr>
    <w:rPr>
      <w:b/>
      <w:bCs/>
      <w:sz w:val="56"/>
      <w:szCs w:val="56"/>
    </w:rPr>
  </w:style>
  <w:style w:type="paragraph" w:customStyle="1" w:styleId="f2aaf58e-2eb9-438d-860f-18f270d91758">
    <w:name w:val="石墨文档引用"/>
    <w:qFormat/>
    <w:pPr>
      <w:pBdr>
        <w:left w:val="single" w:sz="30" w:space="10" w:color="F0F0F0"/>
      </w:pBdr>
    </w:pPr>
    <w:rPr>
      <w:color w:val="ADADAD"/>
    </w:rPr>
  </w:style>
  <w:style w:type="paragraph" w:default="1" w:styleId="eff915e9-761f-4d0a-a4e2-12d0b41d6690">
    <w:name w:val="Normal"/>
    <w:qFormat/>
    <w:pPr>
      <w:widowControl w:val="0"/>
      <w:jc w:val="both"/>
    </w:pPr>
  </w:style>
  <w:style w:type="character" w:default="1" w:styleId="e696ff24-2e72-4670-be99-246f0986b9f5">
    <w:name w:val="Default Paragraph Font"/>
    <w:uiPriority w:val="1"/>
    <w:semiHidden/>
    <w:unhideWhenUsed/>
  </w:style>
  <w:style w:type="table" w:default="1" w:styleId="d3ea320d-40b0-457d-ae14-0478243d2c3f">
    <w:name w:val="Normal Table"/>
    <w:uiPriority w:val="99"/>
    <w:semiHidden/>
    <w:unhideWhenUsed/>
    <w:tblPr>
      <w:tblInd w:w="0" w:type="dxa"/>
      <w:tblCellMar>
        <w:top w:w="0" w:type="dxa"/>
        <w:left w:w="108" w:type="dxa"/>
        <w:bottom w:w="0" w:type="dxa"/>
        <w:right w:w="108" w:type="dxa"/>
      </w:tblCellMar>
    </w:tblPr>
  </w:style>
  <w:style w:type="numbering" w:default="1" w:styleId="103dd4a3-41c6-4a8b-9de6-c809afff44ec">
    <w:name w:val="No List"/>
    <w:uiPriority w:val="99"/>
    <w:semiHidden/>
    <w:unhideWhenUsed/>
  </w:style>
  <w:style w:type="paragraph" w:customStyle="1" w:styleId="779994f5-7f4f-4eb1-b250-e19740cd5b8e">
    <w:name w:val="石墨文档正文"/>
    <w:qFormat/>
    <w:rPr>
      <w:szCs w:val="22"/>
    </w:rPr>
  </w:style>
  <w:style w:type="paragraph" w:customStyle="1" w:styleId="e34a0b01-fb66-4db5-9099-e5bd5713aa82">
    <w:name w:val="石墨文档副标题"/>
    <w:qFormat/>
    <w:rPr>
      <w:color w:val="888888"/>
      <w:sz w:val="48"/>
      <w:szCs w:val="48"/>
    </w:rPr>
  </w:style>
  <w:style w:type="paragraph" w:customStyle="1" w:styleId="90c8e7ec-1ea4-4eb9-bf3f-e9cefc4d0b00">
    <w:name w:val="石墨文档大标题"/>
    <w:next w:val="a3"/>
    <w:uiPriority w:val="9"/>
    <w:unhideWhenUsed/>
    <w:qFormat/>
    <w:pPr>
      <w:spacing w:before="260" w:after="260"/>
      <w:outlineLvl w:val="0"/>
    </w:pPr>
    <w:rPr>
      <w:b/>
      <w:bCs/>
      <w:sz w:val="40"/>
      <w:szCs w:val="40"/>
    </w:rPr>
  </w:style>
  <w:style w:type="paragraph" w:customStyle="1" w:styleId="7274134e-0b94-45e6-ba02-867828b6c7dc">
    <w:name w:val="石墨文档中标题"/>
    <w:next w:val="a3"/>
    <w:uiPriority w:val="9"/>
    <w:unhideWhenUsed/>
    <w:qFormat/>
    <w:pPr>
      <w:spacing w:before="260" w:after="260"/>
      <w:outlineLvl w:val="1"/>
    </w:pPr>
    <w:rPr>
      <w:b/>
      <w:bCs/>
      <w:sz w:val="36"/>
      <w:szCs w:val="36"/>
    </w:rPr>
  </w:style>
  <w:style w:type="paragraph" w:customStyle="1" w:styleId="5ead3a73-efec-45a1-8d9c-5c866294e472">
    <w:name w:val="石墨文档小标题"/>
    <w:next w:val="a3"/>
    <w:uiPriority w:val="9"/>
    <w:unhideWhenUsed/>
    <w:qFormat/>
    <w:pPr>
      <w:spacing w:before="260" w:after="260"/>
      <w:outlineLvl w:val="2"/>
    </w:pPr>
    <w:rPr>
      <w:b/>
      <w:bCs/>
      <w:sz w:val="32"/>
      <w:szCs w:val="32"/>
    </w:rPr>
  </w:style>
  <w:style w:type="paragraph" w:customStyle="1" w:styleId="98d5d8d1-921f-4142-abde-1e83cc1ba14f">
    <w:name w:val="石墨文档标题"/>
    <w:next w:val="a3"/>
    <w:uiPriority w:val="9"/>
    <w:unhideWhenUsed/>
    <w:qFormat/>
    <w:pPr>
      <w:spacing w:before="260" w:after="260"/>
      <w:outlineLvl w:val="3"/>
    </w:pPr>
    <w:rPr>
      <w:b/>
      <w:bCs/>
      <w:sz w:val="56"/>
      <w:szCs w:val="56"/>
    </w:rPr>
  </w:style>
  <w:style w:type="paragraph" w:customStyle="1" w:styleId="347e1630-8f9c-4c86-a7de-3e92fd76e800">
    <w:name w:val="石墨文档引用"/>
    <w:qFormat/>
    <w:pPr>
      <w:pBdr>
        <w:left w:val="single" w:sz="30" w:space="10" w:color="F0F0F0"/>
      </w:pBdr>
    </w:pPr>
    <w:rPr>
      <w:color w:val="ADADAD"/>
    </w:rPr>
  </w:style>
  <w:style w:type="paragraph" w:default="1" w:styleId="2117b0c4-9912-43d7-aaa5-1300d9ca9a72">
    <w:name w:val="Normal"/>
    <w:qFormat/>
    <w:pPr>
      <w:widowControl w:val="0"/>
      <w:jc w:val="both"/>
    </w:pPr>
  </w:style>
  <w:style w:type="character" w:default="1" w:styleId="e7a8b271-18ce-411b-8401-989a175cd75c">
    <w:name w:val="Default Paragraph Font"/>
    <w:uiPriority w:val="1"/>
    <w:semiHidden/>
    <w:unhideWhenUsed/>
  </w:style>
  <w:style w:type="table" w:default="1" w:styleId="ebd766a4-1018-4a60-906c-e0296b980922">
    <w:name w:val="Normal Table"/>
    <w:uiPriority w:val="99"/>
    <w:semiHidden/>
    <w:unhideWhenUsed/>
    <w:tblPr>
      <w:tblInd w:w="0" w:type="dxa"/>
      <w:tblCellMar>
        <w:top w:w="0" w:type="dxa"/>
        <w:left w:w="108" w:type="dxa"/>
        <w:bottom w:w="0" w:type="dxa"/>
        <w:right w:w="108" w:type="dxa"/>
      </w:tblCellMar>
    </w:tblPr>
  </w:style>
  <w:style w:type="numbering" w:default="1" w:styleId="0c914df2-de92-463c-9456-7cd50a932796">
    <w:name w:val="No List"/>
    <w:uiPriority w:val="99"/>
    <w:semiHidden/>
    <w:unhideWhenUsed/>
  </w:style>
  <w:style w:type="paragraph" w:customStyle="1" w:styleId="8d39a0ed-9653-48e9-bebc-c26c951b5415">
    <w:name w:val="石墨文档正文"/>
    <w:qFormat/>
    <w:rPr>
      <w:szCs w:val="22"/>
    </w:rPr>
  </w:style>
  <w:style w:type="paragraph" w:customStyle="1" w:styleId="63210f37-fb28-4e50-a04b-66419b7ee702">
    <w:name w:val="石墨文档副标题"/>
    <w:qFormat/>
    <w:rPr>
      <w:color w:val="888888"/>
      <w:sz w:val="48"/>
      <w:szCs w:val="48"/>
    </w:rPr>
  </w:style>
  <w:style w:type="paragraph" w:customStyle="1" w:styleId="ee5fc919-d0d6-4274-80e7-d06b91b7b04e">
    <w:name w:val="石墨文档大标题"/>
    <w:next w:val="a3"/>
    <w:uiPriority w:val="9"/>
    <w:unhideWhenUsed/>
    <w:qFormat/>
    <w:pPr>
      <w:spacing w:before="260" w:after="260"/>
      <w:outlineLvl w:val="0"/>
    </w:pPr>
    <w:rPr>
      <w:b/>
      <w:bCs/>
      <w:sz w:val="40"/>
      <w:szCs w:val="40"/>
    </w:rPr>
  </w:style>
  <w:style w:type="paragraph" w:customStyle="1" w:styleId="a6184ec7-7452-48b8-bade-b95f17c99d6a">
    <w:name w:val="石墨文档中标题"/>
    <w:next w:val="a3"/>
    <w:uiPriority w:val="9"/>
    <w:unhideWhenUsed/>
    <w:qFormat/>
    <w:pPr>
      <w:spacing w:before="260" w:after="260"/>
      <w:outlineLvl w:val="1"/>
    </w:pPr>
    <w:rPr>
      <w:b/>
      <w:bCs/>
      <w:sz w:val="36"/>
      <w:szCs w:val="36"/>
    </w:rPr>
  </w:style>
  <w:style w:type="paragraph" w:customStyle="1" w:styleId="ba0ee214-6774-4d13-b265-a9f7b81ea113">
    <w:name w:val="石墨文档小标题"/>
    <w:next w:val="a3"/>
    <w:uiPriority w:val="9"/>
    <w:unhideWhenUsed/>
    <w:qFormat/>
    <w:pPr>
      <w:spacing w:before="260" w:after="260"/>
      <w:outlineLvl w:val="2"/>
    </w:pPr>
    <w:rPr>
      <w:b/>
      <w:bCs/>
      <w:sz w:val="32"/>
      <w:szCs w:val="32"/>
    </w:rPr>
  </w:style>
  <w:style w:type="paragraph" w:customStyle="1" w:styleId="39d60ad7-71e9-4a4c-9bd7-4cb1a92d6a7d">
    <w:name w:val="石墨文档标题"/>
    <w:next w:val="a3"/>
    <w:uiPriority w:val="9"/>
    <w:unhideWhenUsed/>
    <w:qFormat/>
    <w:pPr>
      <w:spacing w:before="260" w:after="260"/>
      <w:outlineLvl w:val="3"/>
    </w:pPr>
    <w:rPr>
      <w:b/>
      <w:bCs/>
      <w:sz w:val="56"/>
      <w:szCs w:val="56"/>
    </w:rPr>
  </w:style>
  <w:style w:type="paragraph" w:customStyle="1" w:styleId="e005d6e7-ac03-443f-90e4-4ffcf66330c5">
    <w:name w:val="石墨文档引用"/>
    <w:qFormat/>
    <w:pPr>
      <w:pBdr>
        <w:left w:val="single" w:sz="30" w:space="10" w:color="F0F0F0"/>
      </w:pBdr>
    </w:pPr>
    <w:rPr>
      <w:color w:val="ADADAD"/>
    </w:rPr>
  </w:style>
  <w:style w:type="paragraph" w:default="1" w:styleId="1c215647-99f7-472c-92a3-7ba3a397ca33">
    <w:name w:val="Normal"/>
    <w:qFormat/>
    <w:pPr>
      <w:widowControl w:val="0"/>
      <w:jc w:val="both"/>
    </w:pPr>
  </w:style>
  <w:style w:type="character" w:default="1" w:styleId="d03147e1-5fb7-474c-81b7-d4cd664a2bd5">
    <w:name w:val="Default Paragraph Font"/>
    <w:uiPriority w:val="1"/>
    <w:semiHidden/>
    <w:unhideWhenUsed/>
  </w:style>
  <w:style w:type="table" w:default="1" w:styleId="080c73bc-3de8-4fe7-98ed-aee9d6715aa9">
    <w:name w:val="Normal Table"/>
    <w:uiPriority w:val="99"/>
    <w:semiHidden/>
    <w:unhideWhenUsed/>
    <w:tblPr>
      <w:tblInd w:w="0" w:type="dxa"/>
      <w:tblCellMar>
        <w:top w:w="0" w:type="dxa"/>
        <w:left w:w="108" w:type="dxa"/>
        <w:bottom w:w="0" w:type="dxa"/>
        <w:right w:w="108" w:type="dxa"/>
      </w:tblCellMar>
    </w:tblPr>
  </w:style>
  <w:style w:type="numbering" w:default="1" w:styleId="a5aa8deb-23ba-410d-bd80-06147856dd1d">
    <w:name w:val="No List"/>
    <w:uiPriority w:val="99"/>
    <w:semiHidden/>
    <w:unhideWhenUsed/>
  </w:style>
  <w:style w:type="paragraph" w:customStyle="1" w:styleId="7da67e74-c577-44a3-af52-7a0541ca4729">
    <w:name w:val="石墨文档正文"/>
    <w:qFormat/>
    <w:rPr>
      <w:szCs w:val="22"/>
    </w:rPr>
  </w:style>
  <w:style w:type="paragraph" w:customStyle="1" w:styleId="44157e80-4fd5-4ba2-bb86-1e693fea0424">
    <w:name w:val="石墨文档副标题"/>
    <w:qFormat/>
    <w:rPr>
      <w:color w:val="888888"/>
      <w:sz w:val="48"/>
      <w:szCs w:val="48"/>
    </w:rPr>
  </w:style>
  <w:style w:type="paragraph" w:customStyle="1" w:styleId="55a919ca-98c0-4cb9-b695-c5db8451b74d">
    <w:name w:val="石墨文档大标题"/>
    <w:next w:val="a3"/>
    <w:uiPriority w:val="9"/>
    <w:unhideWhenUsed/>
    <w:qFormat/>
    <w:pPr>
      <w:spacing w:before="260" w:after="260"/>
      <w:outlineLvl w:val="0"/>
    </w:pPr>
    <w:rPr>
      <w:b/>
      <w:bCs/>
      <w:sz w:val="40"/>
      <w:szCs w:val="40"/>
    </w:rPr>
  </w:style>
  <w:style w:type="paragraph" w:customStyle="1" w:styleId="9c11badf-16ac-4b0e-8647-f9b1999383ac">
    <w:name w:val="石墨文档中标题"/>
    <w:next w:val="a3"/>
    <w:uiPriority w:val="9"/>
    <w:unhideWhenUsed/>
    <w:qFormat/>
    <w:pPr>
      <w:spacing w:before="260" w:after="260"/>
      <w:outlineLvl w:val="1"/>
    </w:pPr>
    <w:rPr>
      <w:b/>
      <w:bCs/>
      <w:sz w:val="36"/>
      <w:szCs w:val="36"/>
    </w:rPr>
  </w:style>
  <w:style w:type="paragraph" w:customStyle="1" w:styleId="1f03f83b-3534-4553-8428-462d6806a066">
    <w:name w:val="石墨文档小标题"/>
    <w:next w:val="a3"/>
    <w:uiPriority w:val="9"/>
    <w:unhideWhenUsed/>
    <w:qFormat/>
    <w:pPr>
      <w:spacing w:before="260" w:after="260"/>
      <w:outlineLvl w:val="2"/>
    </w:pPr>
    <w:rPr>
      <w:b/>
      <w:bCs/>
      <w:sz w:val="32"/>
      <w:szCs w:val="32"/>
    </w:rPr>
  </w:style>
  <w:style w:type="paragraph" w:customStyle="1" w:styleId="dc9a6b8f-82c9-400f-b748-08ccb4eb10a3">
    <w:name w:val="石墨文档标题"/>
    <w:next w:val="a3"/>
    <w:uiPriority w:val="9"/>
    <w:unhideWhenUsed/>
    <w:qFormat/>
    <w:pPr>
      <w:spacing w:before="260" w:after="260"/>
      <w:outlineLvl w:val="3"/>
    </w:pPr>
    <w:rPr>
      <w:b/>
      <w:bCs/>
      <w:sz w:val="56"/>
      <w:szCs w:val="56"/>
    </w:rPr>
  </w:style>
  <w:style w:type="paragraph" w:customStyle="1" w:styleId="e050b263-68ba-4f18-a773-8f373dd53601">
    <w:name w:val="石墨文档引用"/>
    <w:qFormat/>
    <w:pPr>
      <w:pBdr>
        <w:left w:val="single" w:sz="30" w:space="10" w:color="F0F0F0"/>
      </w:pBdr>
    </w:pPr>
    <w:rPr>
      <w:color w:val="ADADAD"/>
    </w:rPr>
  </w:style>
  <w:style w:type="paragraph" w:default="1" w:styleId="d86b619b-8e50-48b6-a010-613f5d1f2413">
    <w:name w:val="Normal"/>
    <w:qFormat/>
    <w:pPr>
      <w:widowControl w:val="0"/>
      <w:jc w:val="both"/>
    </w:pPr>
  </w:style>
  <w:style w:type="character" w:default="1" w:styleId="d33bf043-1ab5-4fbd-a78a-5354d76e2491">
    <w:name w:val="Default Paragraph Font"/>
    <w:uiPriority w:val="1"/>
    <w:semiHidden/>
    <w:unhideWhenUsed/>
  </w:style>
  <w:style w:type="table" w:default="1" w:styleId="6d770d54-f701-42fb-9eaf-be4212d21847">
    <w:name w:val="Normal Table"/>
    <w:uiPriority w:val="99"/>
    <w:semiHidden/>
    <w:unhideWhenUsed/>
    <w:tblPr>
      <w:tblInd w:w="0" w:type="dxa"/>
      <w:tblCellMar>
        <w:top w:w="0" w:type="dxa"/>
        <w:left w:w="108" w:type="dxa"/>
        <w:bottom w:w="0" w:type="dxa"/>
        <w:right w:w="108" w:type="dxa"/>
      </w:tblCellMar>
    </w:tblPr>
  </w:style>
  <w:style w:type="numbering" w:default="1" w:styleId="d1b3bd93-3c36-406d-875e-a727529c3f10">
    <w:name w:val="No List"/>
    <w:uiPriority w:val="99"/>
    <w:semiHidden/>
    <w:unhideWhenUsed/>
  </w:style>
  <w:style w:type="paragraph" w:customStyle="1" w:styleId="f725985f-187f-419a-8db7-670efe5496ec">
    <w:name w:val="石墨文档正文"/>
    <w:qFormat/>
    <w:rPr>
      <w:szCs w:val="22"/>
    </w:rPr>
  </w:style>
  <w:style w:type="paragraph" w:customStyle="1" w:styleId="1f6113ac-ae39-464f-b0b3-0c85211c0f27">
    <w:name w:val="石墨文档副标题"/>
    <w:qFormat/>
    <w:rPr>
      <w:color w:val="888888"/>
      <w:sz w:val="48"/>
      <w:szCs w:val="48"/>
    </w:rPr>
  </w:style>
  <w:style w:type="paragraph" w:customStyle="1" w:styleId="dbb43411-3925-47fc-92f2-343312af3313">
    <w:name w:val="石墨文档大标题"/>
    <w:next w:val="a3"/>
    <w:uiPriority w:val="9"/>
    <w:unhideWhenUsed/>
    <w:qFormat/>
    <w:pPr>
      <w:spacing w:before="260" w:after="260"/>
      <w:outlineLvl w:val="0"/>
    </w:pPr>
    <w:rPr>
      <w:b/>
      <w:bCs/>
      <w:sz w:val="40"/>
      <w:szCs w:val="40"/>
    </w:rPr>
  </w:style>
  <w:style w:type="paragraph" w:customStyle="1" w:styleId="3354a7bd-7db9-46cf-89f8-29beed44869f">
    <w:name w:val="石墨文档中标题"/>
    <w:next w:val="a3"/>
    <w:uiPriority w:val="9"/>
    <w:unhideWhenUsed/>
    <w:qFormat/>
    <w:pPr>
      <w:spacing w:before="260" w:after="260"/>
      <w:outlineLvl w:val="1"/>
    </w:pPr>
    <w:rPr>
      <w:b/>
      <w:bCs/>
      <w:sz w:val="36"/>
      <w:szCs w:val="36"/>
    </w:rPr>
  </w:style>
  <w:style w:type="paragraph" w:customStyle="1" w:styleId="cff1dcbe-a459-418d-a88c-9400be769802">
    <w:name w:val="石墨文档小标题"/>
    <w:next w:val="a3"/>
    <w:uiPriority w:val="9"/>
    <w:unhideWhenUsed/>
    <w:qFormat/>
    <w:pPr>
      <w:spacing w:before="260" w:after="260"/>
      <w:outlineLvl w:val="2"/>
    </w:pPr>
    <w:rPr>
      <w:b/>
      <w:bCs/>
      <w:sz w:val="32"/>
      <w:szCs w:val="32"/>
    </w:rPr>
  </w:style>
  <w:style w:type="paragraph" w:customStyle="1" w:styleId="e0ca72dc-28db-4573-bd7c-63f6874f3d5b">
    <w:name w:val="石墨文档标题"/>
    <w:next w:val="a3"/>
    <w:uiPriority w:val="9"/>
    <w:unhideWhenUsed/>
    <w:qFormat/>
    <w:pPr>
      <w:spacing w:before="260" w:after="260"/>
      <w:outlineLvl w:val="3"/>
    </w:pPr>
    <w:rPr>
      <w:b/>
      <w:bCs/>
      <w:sz w:val="56"/>
      <w:szCs w:val="56"/>
    </w:rPr>
  </w:style>
  <w:style w:type="paragraph" w:customStyle="1" w:styleId="4be78add-92ac-4b17-9259-fd8563fa1430">
    <w:name w:val="石墨文档引用"/>
    <w:qFormat/>
    <w:pPr>
      <w:pBdr>
        <w:left w:val="single" w:sz="30" w:space="10" w:color="F0F0F0"/>
      </w:pBdr>
    </w:pPr>
    <w:rPr>
      <w:color w:val="ADADAD"/>
    </w:rPr>
  </w:style>
  <w:style w:type="paragraph" w:default="1" w:styleId="32c5de29-8e12-4135-952e-15bed4aadeb6">
    <w:name w:val="Normal"/>
    <w:qFormat/>
    <w:pPr>
      <w:widowControl w:val="0"/>
      <w:jc w:val="both"/>
    </w:pPr>
  </w:style>
  <w:style w:type="character" w:default="1" w:styleId="1abc289e-f005-432d-b1f3-659ba7ce5704">
    <w:name w:val="Default Paragraph Font"/>
    <w:uiPriority w:val="1"/>
    <w:semiHidden/>
    <w:unhideWhenUsed/>
  </w:style>
  <w:style w:type="table" w:default="1" w:styleId="9ef9e026-2de2-454a-80d5-f077fa7f187f">
    <w:name w:val="Normal Table"/>
    <w:uiPriority w:val="99"/>
    <w:semiHidden/>
    <w:unhideWhenUsed/>
    <w:tblPr>
      <w:tblInd w:w="0" w:type="dxa"/>
      <w:tblCellMar>
        <w:top w:w="0" w:type="dxa"/>
        <w:left w:w="108" w:type="dxa"/>
        <w:bottom w:w="0" w:type="dxa"/>
        <w:right w:w="108" w:type="dxa"/>
      </w:tblCellMar>
    </w:tblPr>
  </w:style>
  <w:style w:type="numbering" w:default="1" w:styleId="6229bf53-d793-4c82-9647-fc7cec4f84e9">
    <w:name w:val="No List"/>
    <w:uiPriority w:val="99"/>
    <w:semiHidden/>
    <w:unhideWhenUsed/>
  </w:style>
  <w:style w:type="paragraph" w:customStyle="1" w:styleId="8a405098-d43e-4a86-bdff-b85eb0fcf098">
    <w:name w:val="石墨文档正文"/>
    <w:qFormat/>
    <w:rPr>
      <w:szCs w:val="22"/>
    </w:rPr>
  </w:style>
  <w:style w:type="paragraph" w:customStyle="1" w:styleId="05f4ea9c-a45d-48c5-aab8-74de96c8c697">
    <w:name w:val="石墨文档副标题"/>
    <w:qFormat/>
    <w:rPr>
      <w:color w:val="888888"/>
      <w:sz w:val="48"/>
      <w:szCs w:val="48"/>
    </w:rPr>
  </w:style>
  <w:style w:type="paragraph" w:customStyle="1" w:styleId="b833f093-30a8-4953-8833-17d813e7f984">
    <w:name w:val="石墨文档大标题"/>
    <w:next w:val="a3"/>
    <w:uiPriority w:val="9"/>
    <w:unhideWhenUsed/>
    <w:qFormat/>
    <w:pPr>
      <w:spacing w:before="260" w:after="260"/>
      <w:outlineLvl w:val="0"/>
    </w:pPr>
    <w:rPr>
      <w:b/>
      <w:bCs/>
      <w:sz w:val="40"/>
      <w:szCs w:val="40"/>
    </w:rPr>
  </w:style>
  <w:style w:type="paragraph" w:customStyle="1" w:styleId="b111b0d0-cb3f-4f29-b926-f8cb77401c5a">
    <w:name w:val="石墨文档中标题"/>
    <w:next w:val="a3"/>
    <w:uiPriority w:val="9"/>
    <w:unhideWhenUsed/>
    <w:qFormat/>
    <w:pPr>
      <w:spacing w:before="260" w:after="260"/>
      <w:outlineLvl w:val="1"/>
    </w:pPr>
    <w:rPr>
      <w:b/>
      <w:bCs/>
      <w:sz w:val="36"/>
      <w:szCs w:val="36"/>
    </w:rPr>
  </w:style>
  <w:style w:type="paragraph" w:customStyle="1" w:styleId="63c98be1-2225-4310-a8da-2027fb93ec64">
    <w:name w:val="石墨文档小标题"/>
    <w:next w:val="a3"/>
    <w:uiPriority w:val="9"/>
    <w:unhideWhenUsed/>
    <w:qFormat/>
    <w:pPr>
      <w:spacing w:before="260" w:after="260"/>
      <w:outlineLvl w:val="2"/>
    </w:pPr>
    <w:rPr>
      <w:b/>
      <w:bCs/>
      <w:sz w:val="32"/>
      <w:szCs w:val="32"/>
    </w:rPr>
  </w:style>
  <w:style w:type="paragraph" w:customStyle="1" w:styleId="ff95f715-740a-4567-b4b9-59eb84ee834f">
    <w:name w:val="石墨文档标题"/>
    <w:next w:val="a3"/>
    <w:uiPriority w:val="9"/>
    <w:unhideWhenUsed/>
    <w:qFormat/>
    <w:pPr>
      <w:spacing w:before="260" w:after="260"/>
      <w:outlineLvl w:val="3"/>
    </w:pPr>
    <w:rPr>
      <w:b/>
      <w:bCs/>
      <w:sz w:val="56"/>
      <w:szCs w:val="56"/>
    </w:rPr>
  </w:style>
  <w:style w:type="paragraph" w:customStyle="1" w:styleId="163e93bd-c6e5-4d14-9963-a6134eea096b">
    <w:name w:val="石墨文档引用"/>
    <w:qFormat/>
    <w:pPr>
      <w:pBdr>
        <w:left w:val="single" w:sz="30" w:space="10" w:color="F0F0F0"/>
      </w:pBdr>
    </w:pPr>
    <w:rPr>
      <w:color w:val="ADADAD"/>
    </w:rPr>
  </w:style>
  <w:style w:type="paragraph" w:default="1" w:styleId="250e47f9-29ab-47d9-b8f7-e478403fc5da">
    <w:name w:val="Normal"/>
    <w:qFormat/>
    <w:pPr>
      <w:widowControl w:val="0"/>
      <w:jc w:val="both"/>
    </w:pPr>
  </w:style>
  <w:style w:type="character" w:default="1" w:styleId="74e64d16-e666-4a6d-b225-a0ea1a7f9ff9">
    <w:name w:val="Default Paragraph Font"/>
    <w:uiPriority w:val="1"/>
    <w:semiHidden/>
    <w:unhideWhenUsed/>
  </w:style>
  <w:style w:type="table" w:default="1" w:styleId="ab6fda88-dc21-436e-a6b4-45d966c2262d">
    <w:name w:val="Normal Table"/>
    <w:uiPriority w:val="99"/>
    <w:semiHidden/>
    <w:unhideWhenUsed/>
    <w:tblPr>
      <w:tblInd w:w="0" w:type="dxa"/>
      <w:tblCellMar>
        <w:top w:w="0" w:type="dxa"/>
        <w:left w:w="108" w:type="dxa"/>
        <w:bottom w:w="0" w:type="dxa"/>
        <w:right w:w="108" w:type="dxa"/>
      </w:tblCellMar>
    </w:tblPr>
  </w:style>
  <w:style w:type="numbering" w:default="1" w:styleId="b8ff5c03-a16d-4da9-bcc3-208dcd1989ee">
    <w:name w:val="No List"/>
    <w:uiPriority w:val="99"/>
    <w:semiHidden/>
    <w:unhideWhenUsed/>
  </w:style>
  <w:style w:type="paragraph" w:customStyle="1" w:styleId="5c699c2a-ff75-4e99-95f1-59bc9ed51327">
    <w:name w:val="石墨文档正文"/>
    <w:qFormat/>
    <w:rPr>
      <w:szCs w:val="22"/>
    </w:rPr>
  </w:style>
  <w:style w:type="paragraph" w:customStyle="1" w:styleId="af273a27-cca9-4650-841a-0725e25ba82e">
    <w:name w:val="石墨文档副标题"/>
    <w:qFormat/>
    <w:rPr>
      <w:color w:val="888888"/>
      <w:sz w:val="48"/>
      <w:szCs w:val="48"/>
    </w:rPr>
  </w:style>
  <w:style w:type="paragraph" w:customStyle="1" w:styleId="443ee146-e2bb-4651-92cb-3249796fdb95">
    <w:name w:val="石墨文档大标题"/>
    <w:next w:val="a3"/>
    <w:uiPriority w:val="9"/>
    <w:unhideWhenUsed/>
    <w:qFormat/>
    <w:pPr>
      <w:spacing w:before="260" w:after="260"/>
      <w:outlineLvl w:val="0"/>
    </w:pPr>
    <w:rPr>
      <w:b/>
      <w:bCs/>
      <w:sz w:val="40"/>
      <w:szCs w:val="40"/>
    </w:rPr>
  </w:style>
  <w:style w:type="paragraph" w:customStyle="1" w:styleId="c12b2256-1544-4866-afa1-61c225d5a8fe">
    <w:name w:val="石墨文档中标题"/>
    <w:next w:val="a3"/>
    <w:uiPriority w:val="9"/>
    <w:unhideWhenUsed/>
    <w:qFormat/>
    <w:pPr>
      <w:spacing w:before="260" w:after="260"/>
      <w:outlineLvl w:val="1"/>
    </w:pPr>
    <w:rPr>
      <w:b/>
      <w:bCs/>
      <w:sz w:val="36"/>
      <w:szCs w:val="36"/>
    </w:rPr>
  </w:style>
  <w:style w:type="paragraph" w:customStyle="1" w:styleId="813d86a8-97ac-40b6-b29a-6eae0ab7d79e">
    <w:name w:val="石墨文档小标题"/>
    <w:next w:val="a3"/>
    <w:uiPriority w:val="9"/>
    <w:unhideWhenUsed/>
    <w:qFormat/>
    <w:pPr>
      <w:spacing w:before="260" w:after="260"/>
      <w:outlineLvl w:val="2"/>
    </w:pPr>
    <w:rPr>
      <w:b/>
      <w:bCs/>
      <w:sz w:val="32"/>
      <w:szCs w:val="32"/>
    </w:rPr>
  </w:style>
  <w:style w:type="paragraph" w:customStyle="1" w:styleId="b132f955-1fba-4251-bc9c-5e263db0d446">
    <w:name w:val="石墨文档标题"/>
    <w:next w:val="a3"/>
    <w:uiPriority w:val="9"/>
    <w:unhideWhenUsed/>
    <w:qFormat/>
    <w:pPr>
      <w:spacing w:before="260" w:after="260"/>
      <w:outlineLvl w:val="3"/>
    </w:pPr>
    <w:rPr>
      <w:b/>
      <w:bCs/>
      <w:sz w:val="56"/>
      <w:szCs w:val="56"/>
    </w:rPr>
  </w:style>
  <w:style w:type="paragraph" w:customStyle="1" w:styleId="b63080de-90df-40ac-a6e2-599bf9851729">
    <w:name w:val="石墨文档引用"/>
    <w:qFormat/>
    <w:pPr>
      <w:pBdr>
        <w:left w:val="single" w:sz="30" w:space="10" w:color="F0F0F0"/>
      </w:pBdr>
    </w:pPr>
    <w:rPr>
      <w:color w:val="ADADAD"/>
    </w:rPr>
  </w:style>
  <w:style w:type="paragraph" w:default="1" w:styleId="8bedca38-2faf-49b7-af9f-046119f3e11a">
    <w:name w:val="Normal"/>
    <w:qFormat/>
    <w:pPr>
      <w:widowControl w:val="0"/>
      <w:jc w:val="both"/>
    </w:pPr>
  </w:style>
  <w:style w:type="character" w:default="1" w:styleId="2df388e7-48a0-4359-ad76-39a505984540">
    <w:name w:val="Default Paragraph Font"/>
    <w:uiPriority w:val="1"/>
    <w:semiHidden/>
    <w:unhideWhenUsed/>
  </w:style>
  <w:style w:type="table" w:default="1" w:styleId="1ca5b2d1-77c2-4d7c-8241-685dd196ff46">
    <w:name w:val="Normal Table"/>
    <w:uiPriority w:val="99"/>
    <w:semiHidden/>
    <w:unhideWhenUsed/>
    <w:tblPr>
      <w:tblInd w:w="0" w:type="dxa"/>
      <w:tblCellMar>
        <w:top w:w="0" w:type="dxa"/>
        <w:left w:w="108" w:type="dxa"/>
        <w:bottom w:w="0" w:type="dxa"/>
        <w:right w:w="108" w:type="dxa"/>
      </w:tblCellMar>
    </w:tblPr>
  </w:style>
  <w:style w:type="numbering" w:default="1" w:styleId="f93aa89b-b74a-4fdc-81a0-c162661cf6d2">
    <w:name w:val="No List"/>
    <w:uiPriority w:val="99"/>
    <w:semiHidden/>
    <w:unhideWhenUsed/>
  </w:style>
  <w:style w:type="paragraph" w:customStyle="1" w:styleId="0d871242-c54f-44c2-b563-fc5f47a61460">
    <w:name w:val="石墨文档正文"/>
    <w:qFormat/>
    <w:rPr>
      <w:szCs w:val="22"/>
    </w:rPr>
  </w:style>
  <w:style w:type="paragraph" w:customStyle="1" w:styleId="ebe73677-e325-4bd5-a1d2-04b38cbce916">
    <w:name w:val="石墨文档副标题"/>
    <w:qFormat/>
    <w:rPr>
      <w:color w:val="888888"/>
      <w:sz w:val="48"/>
      <w:szCs w:val="48"/>
    </w:rPr>
  </w:style>
  <w:style w:type="paragraph" w:customStyle="1" w:styleId="551dce8a-742b-4689-b7d3-faa5b463d877">
    <w:name w:val="石墨文档大标题"/>
    <w:next w:val="a3"/>
    <w:uiPriority w:val="9"/>
    <w:unhideWhenUsed/>
    <w:qFormat/>
    <w:pPr>
      <w:spacing w:before="260" w:after="260"/>
      <w:outlineLvl w:val="0"/>
    </w:pPr>
    <w:rPr>
      <w:b/>
      <w:bCs/>
      <w:sz w:val="40"/>
      <w:szCs w:val="40"/>
    </w:rPr>
  </w:style>
  <w:style w:type="paragraph" w:customStyle="1" w:styleId="b30d554a-8632-47df-96c8-884d77252e7d">
    <w:name w:val="石墨文档中标题"/>
    <w:next w:val="a3"/>
    <w:uiPriority w:val="9"/>
    <w:unhideWhenUsed/>
    <w:qFormat/>
    <w:pPr>
      <w:spacing w:before="260" w:after="260"/>
      <w:outlineLvl w:val="1"/>
    </w:pPr>
    <w:rPr>
      <w:b/>
      <w:bCs/>
      <w:sz w:val="36"/>
      <w:szCs w:val="36"/>
    </w:rPr>
  </w:style>
  <w:style w:type="paragraph" w:customStyle="1" w:styleId="688b3664-e79b-4833-aad1-cd0dafdfa66d">
    <w:name w:val="石墨文档小标题"/>
    <w:next w:val="a3"/>
    <w:uiPriority w:val="9"/>
    <w:unhideWhenUsed/>
    <w:qFormat/>
    <w:pPr>
      <w:spacing w:before="260" w:after="260"/>
      <w:outlineLvl w:val="2"/>
    </w:pPr>
    <w:rPr>
      <w:b/>
      <w:bCs/>
      <w:sz w:val="32"/>
      <w:szCs w:val="32"/>
    </w:rPr>
  </w:style>
  <w:style w:type="paragraph" w:customStyle="1" w:styleId="89ef6f42-b77c-4a73-9100-c2f2c2551fd7">
    <w:name w:val="石墨文档标题"/>
    <w:next w:val="a3"/>
    <w:uiPriority w:val="9"/>
    <w:unhideWhenUsed/>
    <w:qFormat/>
    <w:pPr>
      <w:spacing w:before="260" w:after="260"/>
      <w:outlineLvl w:val="3"/>
    </w:pPr>
    <w:rPr>
      <w:b/>
      <w:bCs/>
      <w:sz w:val="56"/>
      <w:szCs w:val="56"/>
    </w:rPr>
  </w:style>
  <w:style w:type="paragraph" w:customStyle="1" w:styleId="3abf8f68-6dd5-4e6e-b6c9-ee40f249ed2e">
    <w:name w:val="石墨文档引用"/>
    <w:qFormat/>
    <w:pPr>
      <w:pBdr>
        <w:left w:val="single" w:sz="30" w:space="10" w:color="F0F0F0"/>
      </w:pBdr>
    </w:pPr>
    <w:rPr>
      <w:color w:val="ADADAD"/>
    </w:rPr>
  </w:style>
  <w:style w:type="paragraph" w:default="1" w:styleId="9caf2d11-af80-4508-a530-252db8ceae6b">
    <w:name w:val="Normal"/>
    <w:qFormat/>
    <w:pPr>
      <w:widowControl w:val="0"/>
      <w:jc w:val="both"/>
    </w:pPr>
  </w:style>
  <w:style w:type="character" w:default="1" w:styleId="1fca8a72-6f06-4bdb-9d64-72beb2399f77">
    <w:name w:val="Default Paragraph Font"/>
    <w:uiPriority w:val="1"/>
    <w:semiHidden/>
    <w:unhideWhenUsed/>
  </w:style>
  <w:style w:type="table" w:default="1" w:styleId="3458d770-00f4-44f5-a8c9-67c28d621b4e">
    <w:name w:val="Normal Table"/>
    <w:uiPriority w:val="99"/>
    <w:semiHidden/>
    <w:unhideWhenUsed/>
    <w:tblPr>
      <w:tblInd w:w="0" w:type="dxa"/>
      <w:tblCellMar>
        <w:top w:w="0" w:type="dxa"/>
        <w:left w:w="108" w:type="dxa"/>
        <w:bottom w:w="0" w:type="dxa"/>
        <w:right w:w="108" w:type="dxa"/>
      </w:tblCellMar>
    </w:tblPr>
  </w:style>
  <w:style w:type="numbering" w:default="1" w:styleId="7c1c7dd0-2eb0-4b75-8448-655cc947a018">
    <w:name w:val="No List"/>
    <w:uiPriority w:val="99"/>
    <w:semiHidden/>
    <w:unhideWhenUsed/>
  </w:style>
  <w:style w:type="paragraph" w:customStyle="1" w:styleId="1362ff28-2c74-4b7b-9853-ecf8fab92324">
    <w:name w:val="石墨文档正文"/>
    <w:qFormat/>
    <w:rPr>
      <w:szCs w:val="22"/>
    </w:rPr>
  </w:style>
  <w:style w:type="paragraph" w:customStyle="1" w:styleId="6f69343b-ffc1-44a8-9237-94b0ba8129a0">
    <w:name w:val="石墨文档副标题"/>
    <w:qFormat/>
    <w:rPr>
      <w:color w:val="888888"/>
      <w:sz w:val="48"/>
      <w:szCs w:val="48"/>
    </w:rPr>
  </w:style>
  <w:style w:type="paragraph" w:customStyle="1" w:styleId="6cc0668b-c0ed-4e19-a921-546d09757100">
    <w:name w:val="石墨文档大标题"/>
    <w:next w:val="a3"/>
    <w:uiPriority w:val="9"/>
    <w:unhideWhenUsed/>
    <w:qFormat/>
    <w:pPr>
      <w:spacing w:before="260" w:after="260"/>
      <w:outlineLvl w:val="0"/>
    </w:pPr>
    <w:rPr>
      <w:b/>
      <w:bCs/>
      <w:sz w:val="40"/>
      <w:szCs w:val="40"/>
    </w:rPr>
  </w:style>
  <w:style w:type="paragraph" w:customStyle="1" w:styleId="bbbd1484-fa87-44be-a0c3-45b2bce816a3">
    <w:name w:val="石墨文档中标题"/>
    <w:next w:val="a3"/>
    <w:uiPriority w:val="9"/>
    <w:unhideWhenUsed/>
    <w:qFormat/>
    <w:pPr>
      <w:spacing w:before="260" w:after="260"/>
      <w:outlineLvl w:val="1"/>
    </w:pPr>
    <w:rPr>
      <w:b/>
      <w:bCs/>
      <w:sz w:val="36"/>
      <w:szCs w:val="36"/>
    </w:rPr>
  </w:style>
  <w:style w:type="paragraph" w:customStyle="1" w:styleId="bff06351-f805-43f4-96a6-44d4c1d4d5ce">
    <w:name w:val="石墨文档小标题"/>
    <w:next w:val="a3"/>
    <w:uiPriority w:val="9"/>
    <w:unhideWhenUsed/>
    <w:qFormat/>
    <w:pPr>
      <w:spacing w:before="260" w:after="260"/>
      <w:outlineLvl w:val="2"/>
    </w:pPr>
    <w:rPr>
      <w:b/>
      <w:bCs/>
      <w:sz w:val="32"/>
      <w:szCs w:val="32"/>
    </w:rPr>
  </w:style>
  <w:style w:type="paragraph" w:customStyle="1" w:styleId="2a7bbaae-30ad-4d91-9a34-c1dcb3959f15">
    <w:name w:val="石墨文档标题"/>
    <w:next w:val="a3"/>
    <w:uiPriority w:val="9"/>
    <w:unhideWhenUsed/>
    <w:qFormat/>
    <w:pPr>
      <w:spacing w:before="260" w:after="260"/>
      <w:outlineLvl w:val="3"/>
    </w:pPr>
    <w:rPr>
      <w:b/>
      <w:bCs/>
      <w:sz w:val="56"/>
      <w:szCs w:val="56"/>
    </w:rPr>
  </w:style>
  <w:style w:type="paragraph" w:customStyle="1" w:styleId="7071def1-f833-4e9d-94ae-1e0f3ff62e12">
    <w:name w:val="石墨文档引用"/>
    <w:qFormat/>
    <w:pPr>
      <w:pBdr>
        <w:left w:val="single" w:sz="30" w:space="10" w:color="F0F0F0"/>
      </w:pBdr>
    </w:pPr>
    <w:rPr>
      <w:color w:val="ADADAD"/>
    </w:rPr>
  </w:style>
  <w:style w:type="paragraph" w:default="1" w:styleId="7ed0ca1f-290e-4358-a683-fe91a195b05f">
    <w:name w:val="Normal"/>
    <w:qFormat/>
    <w:pPr>
      <w:widowControl w:val="0"/>
      <w:jc w:val="both"/>
    </w:pPr>
  </w:style>
  <w:style w:type="character" w:default="1" w:styleId="ff53dca5-1b1c-4a5f-9368-1047d1fe37d0">
    <w:name w:val="Default Paragraph Font"/>
    <w:uiPriority w:val="1"/>
    <w:semiHidden/>
    <w:unhideWhenUsed/>
  </w:style>
  <w:style w:type="table" w:default="1" w:styleId="da55c257-63df-4b5d-b84a-e226523dfc88">
    <w:name w:val="Normal Table"/>
    <w:uiPriority w:val="99"/>
    <w:semiHidden/>
    <w:unhideWhenUsed/>
    <w:tblPr>
      <w:tblInd w:w="0" w:type="dxa"/>
      <w:tblCellMar>
        <w:top w:w="0" w:type="dxa"/>
        <w:left w:w="108" w:type="dxa"/>
        <w:bottom w:w="0" w:type="dxa"/>
        <w:right w:w="108" w:type="dxa"/>
      </w:tblCellMar>
    </w:tblPr>
  </w:style>
  <w:style w:type="numbering" w:default="1" w:styleId="31b52f59-d67b-4007-9af0-4f92e08a31c2">
    <w:name w:val="No List"/>
    <w:uiPriority w:val="99"/>
    <w:semiHidden/>
    <w:unhideWhenUsed/>
  </w:style>
  <w:style w:type="paragraph" w:customStyle="1" w:styleId="120b0575-23f8-480a-8097-f79b89786a77">
    <w:name w:val="石墨文档正文"/>
    <w:qFormat/>
    <w:rPr>
      <w:szCs w:val="22"/>
    </w:rPr>
  </w:style>
  <w:style w:type="paragraph" w:customStyle="1" w:styleId="39a878d8-5162-4f68-9753-331a4f602117">
    <w:name w:val="石墨文档副标题"/>
    <w:qFormat/>
    <w:rPr>
      <w:color w:val="888888"/>
      <w:sz w:val="48"/>
      <w:szCs w:val="48"/>
    </w:rPr>
  </w:style>
  <w:style w:type="paragraph" w:customStyle="1" w:styleId="52941e1c-569d-4033-b2d2-a3eeb5980beb">
    <w:name w:val="石墨文档大标题"/>
    <w:next w:val="a3"/>
    <w:uiPriority w:val="9"/>
    <w:unhideWhenUsed/>
    <w:qFormat/>
    <w:pPr>
      <w:spacing w:before="260" w:after="260"/>
      <w:outlineLvl w:val="0"/>
    </w:pPr>
    <w:rPr>
      <w:b/>
      <w:bCs/>
      <w:sz w:val="40"/>
      <w:szCs w:val="40"/>
    </w:rPr>
  </w:style>
  <w:style w:type="paragraph" w:customStyle="1" w:styleId="b123988a-1a53-49c1-8a30-62e20235f8f1">
    <w:name w:val="石墨文档中标题"/>
    <w:next w:val="a3"/>
    <w:uiPriority w:val="9"/>
    <w:unhideWhenUsed/>
    <w:qFormat/>
    <w:pPr>
      <w:spacing w:before="260" w:after="260"/>
      <w:outlineLvl w:val="1"/>
    </w:pPr>
    <w:rPr>
      <w:b/>
      <w:bCs/>
      <w:sz w:val="36"/>
      <w:szCs w:val="36"/>
    </w:rPr>
  </w:style>
  <w:style w:type="paragraph" w:customStyle="1" w:styleId="ac31362a-da76-4cb6-b6c5-dbf9b9c3feb9">
    <w:name w:val="石墨文档小标题"/>
    <w:next w:val="a3"/>
    <w:uiPriority w:val="9"/>
    <w:unhideWhenUsed/>
    <w:qFormat/>
    <w:pPr>
      <w:spacing w:before="260" w:after="260"/>
      <w:outlineLvl w:val="2"/>
    </w:pPr>
    <w:rPr>
      <w:b/>
      <w:bCs/>
      <w:sz w:val="32"/>
      <w:szCs w:val="32"/>
    </w:rPr>
  </w:style>
  <w:style w:type="paragraph" w:customStyle="1" w:styleId="a0d755b9-6762-4915-9514-eb30b97fc196">
    <w:name w:val="石墨文档标题"/>
    <w:next w:val="a3"/>
    <w:uiPriority w:val="9"/>
    <w:unhideWhenUsed/>
    <w:qFormat/>
    <w:pPr>
      <w:spacing w:before="260" w:after="260"/>
      <w:outlineLvl w:val="3"/>
    </w:pPr>
    <w:rPr>
      <w:b/>
      <w:bCs/>
      <w:sz w:val="56"/>
      <w:szCs w:val="56"/>
    </w:rPr>
  </w:style>
  <w:style w:type="paragraph" w:customStyle="1" w:styleId="c5082bdd-59f7-42a4-a86f-eb9c49766227">
    <w:name w:val="石墨文档引用"/>
    <w:qFormat/>
    <w:pPr>
      <w:pBdr>
        <w:left w:val="single" w:sz="30" w:space="10" w:color="F0F0F0"/>
      </w:pBdr>
    </w:pPr>
    <w:rPr>
      <w:color w:val="ADADAD"/>
    </w:rPr>
  </w:style>
  <w:style w:type="paragraph" w:default="1" w:styleId="a1f3f375-f4a3-4c84-ad96-bdc6fbe9c94d">
    <w:name w:val="Normal"/>
    <w:qFormat/>
    <w:pPr>
      <w:widowControl w:val="0"/>
      <w:jc w:val="both"/>
    </w:pPr>
  </w:style>
  <w:style w:type="character" w:default="1" w:styleId="236a5414-f46c-4e24-b9ab-d160245293ec">
    <w:name w:val="Default Paragraph Font"/>
    <w:uiPriority w:val="1"/>
    <w:semiHidden/>
    <w:unhideWhenUsed/>
  </w:style>
  <w:style w:type="table" w:default="1" w:styleId="39b76fd9-4e43-4d86-9664-e32b614e56ea">
    <w:name w:val="Normal Table"/>
    <w:uiPriority w:val="99"/>
    <w:semiHidden/>
    <w:unhideWhenUsed/>
    <w:tblPr>
      <w:tblInd w:w="0" w:type="dxa"/>
      <w:tblCellMar>
        <w:top w:w="0" w:type="dxa"/>
        <w:left w:w="108" w:type="dxa"/>
        <w:bottom w:w="0" w:type="dxa"/>
        <w:right w:w="108" w:type="dxa"/>
      </w:tblCellMar>
    </w:tblPr>
  </w:style>
  <w:style w:type="numbering" w:default="1" w:styleId="748c06bf-58fb-4f78-b65e-0aac5a51b9ab">
    <w:name w:val="No List"/>
    <w:uiPriority w:val="99"/>
    <w:semiHidden/>
    <w:unhideWhenUsed/>
  </w:style>
  <w:style w:type="paragraph" w:customStyle="1" w:styleId="0e944856-6245-4317-813d-6fc2530a9e03">
    <w:name w:val="石墨文档正文"/>
    <w:qFormat/>
    <w:rPr>
      <w:szCs w:val="22"/>
    </w:rPr>
  </w:style>
  <w:style w:type="paragraph" w:customStyle="1" w:styleId="e738dec7-8924-42fa-b8ab-c4cf1f8039f4">
    <w:name w:val="石墨文档副标题"/>
    <w:qFormat/>
    <w:rPr>
      <w:color w:val="888888"/>
      <w:sz w:val="48"/>
      <w:szCs w:val="48"/>
    </w:rPr>
  </w:style>
  <w:style w:type="paragraph" w:customStyle="1" w:styleId="67d02733-b5d8-4ac5-9fe0-f41683472a0b">
    <w:name w:val="石墨文档大标题"/>
    <w:next w:val="a3"/>
    <w:uiPriority w:val="9"/>
    <w:unhideWhenUsed/>
    <w:qFormat/>
    <w:pPr>
      <w:spacing w:before="260" w:after="260"/>
      <w:outlineLvl w:val="0"/>
    </w:pPr>
    <w:rPr>
      <w:b/>
      <w:bCs/>
      <w:sz w:val="40"/>
      <w:szCs w:val="40"/>
    </w:rPr>
  </w:style>
  <w:style w:type="paragraph" w:customStyle="1" w:styleId="697329f3-19c1-4174-986c-7d218041d4e3">
    <w:name w:val="石墨文档中标题"/>
    <w:next w:val="a3"/>
    <w:uiPriority w:val="9"/>
    <w:unhideWhenUsed/>
    <w:qFormat/>
    <w:pPr>
      <w:spacing w:before="260" w:after="260"/>
      <w:outlineLvl w:val="1"/>
    </w:pPr>
    <w:rPr>
      <w:b/>
      <w:bCs/>
      <w:sz w:val="36"/>
      <w:szCs w:val="36"/>
    </w:rPr>
  </w:style>
  <w:style w:type="paragraph" w:customStyle="1" w:styleId="a094b7d1-9897-4b0f-8dec-3df5d31fbe7f">
    <w:name w:val="石墨文档小标题"/>
    <w:next w:val="a3"/>
    <w:uiPriority w:val="9"/>
    <w:unhideWhenUsed/>
    <w:qFormat/>
    <w:pPr>
      <w:spacing w:before="260" w:after="260"/>
      <w:outlineLvl w:val="2"/>
    </w:pPr>
    <w:rPr>
      <w:b/>
      <w:bCs/>
      <w:sz w:val="32"/>
      <w:szCs w:val="32"/>
    </w:rPr>
  </w:style>
  <w:style w:type="paragraph" w:customStyle="1" w:styleId="ef133d40-5cb4-4cfc-bd11-47ab551b2d24">
    <w:name w:val="石墨文档标题"/>
    <w:next w:val="a3"/>
    <w:uiPriority w:val="9"/>
    <w:unhideWhenUsed/>
    <w:qFormat/>
    <w:pPr>
      <w:spacing w:before="260" w:after="260"/>
      <w:outlineLvl w:val="3"/>
    </w:pPr>
    <w:rPr>
      <w:b/>
      <w:bCs/>
      <w:sz w:val="56"/>
      <w:szCs w:val="56"/>
    </w:rPr>
  </w:style>
  <w:style w:type="paragraph" w:customStyle="1" w:styleId="d8d82703-11b1-4036-b70a-802c55e92a46">
    <w:name w:val="石墨文档引用"/>
    <w:qFormat/>
    <w:pPr>
      <w:pBdr>
        <w:left w:val="single" w:sz="30" w:space="10" w:color="F0F0F0"/>
      </w:pBdr>
    </w:pPr>
    <w:rPr>
      <w:color w:val="ADADAD"/>
    </w:rPr>
  </w:style>
  <w:style w:type="paragraph" w:default="1" w:styleId="547d9808-8608-4f83-bfaa-a4c486e586dc">
    <w:name w:val="Normal"/>
    <w:qFormat/>
    <w:pPr>
      <w:widowControl w:val="0"/>
      <w:jc w:val="both"/>
    </w:pPr>
  </w:style>
  <w:style w:type="character" w:default="1" w:styleId="14b38ae8-46d1-4c4f-a886-f6529a2f99d9">
    <w:name w:val="Default Paragraph Font"/>
    <w:uiPriority w:val="1"/>
    <w:semiHidden/>
    <w:unhideWhenUsed/>
  </w:style>
  <w:style w:type="table" w:default="1" w:styleId="7f49a5a3-d579-437d-ab3f-5b2859f36d53">
    <w:name w:val="Normal Table"/>
    <w:uiPriority w:val="99"/>
    <w:semiHidden/>
    <w:unhideWhenUsed/>
    <w:tblPr>
      <w:tblInd w:w="0" w:type="dxa"/>
      <w:tblCellMar>
        <w:top w:w="0" w:type="dxa"/>
        <w:left w:w="108" w:type="dxa"/>
        <w:bottom w:w="0" w:type="dxa"/>
        <w:right w:w="108" w:type="dxa"/>
      </w:tblCellMar>
    </w:tblPr>
  </w:style>
  <w:style w:type="numbering" w:default="1" w:styleId="3401d2ce-8f40-4c33-8a56-a5213d69154f">
    <w:name w:val="No List"/>
    <w:uiPriority w:val="99"/>
    <w:semiHidden/>
    <w:unhideWhenUsed/>
  </w:style>
  <w:style w:type="paragraph" w:customStyle="1" w:styleId="4fc783b5-371e-4dac-8a33-7394c1715b95">
    <w:name w:val="石墨文档正文"/>
    <w:qFormat/>
    <w:rPr>
      <w:szCs w:val="22"/>
    </w:rPr>
  </w:style>
  <w:style w:type="paragraph" w:customStyle="1" w:styleId="1b11b836-75bf-4782-8667-502e73a1ebac">
    <w:name w:val="石墨文档副标题"/>
    <w:qFormat/>
    <w:rPr>
      <w:color w:val="888888"/>
      <w:sz w:val="48"/>
      <w:szCs w:val="48"/>
    </w:rPr>
  </w:style>
  <w:style w:type="paragraph" w:customStyle="1" w:styleId="d3408938-2fca-439b-93e1-69b8012d85cf">
    <w:name w:val="石墨文档大标题"/>
    <w:next w:val="a3"/>
    <w:uiPriority w:val="9"/>
    <w:unhideWhenUsed/>
    <w:qFormat/>
    <w:pPr>
      <w:spacing w:before="260" w:after="260"/>
      <w:outlineLvl w:val="0"/>
    </w:pPr>
    <w:rPr>
      <w:b/>
      <w:bCs/>
      <w:sz w:val="40"/>
      <w:szCs w:val="40"/>
    </w:rPr>
  </w:style>
  <w:style w:type="paragraph" w:customStyle="1" w:styleId="ac15af7f-4e8f-473f-868c-13a85900f584">
    <w:name w:val="石墨文档中标题"/>
    <w:next w:val="a3"/>
    <w:uiPriority w:val="9"/>
    <w:unhideWhenUsed/>
    <w:qFormat/>
    <w:pPr>
      <w:spacing w:before="260" w:after="260"/>
      <w:outlineLvl w:val="1"/>
    </w:pPr>
    <w:rPr>
      <w:b/>
      <w:bCs/>
      <w:sz w:val="36"/>
      <w:szCs w:val="36"/>
    </w:rPr>
  </w:style>
  <w:style w:type="paragraph" w:customStyle="1" w:styleId="f26b5fa3-3d8c-4e5e-942f-88e8d7062e2a">
    <w:name w:val="石墨文档小标题"/>
    <w:next w:val="a3"/>
    <w:uiPriority w:val="9"/>
    <w:unhideWhenUsed/>
    <w:qFormat/>
    <w:pPr>
      <w:spacing w:before="260" w:after="260"/>
      <w:outlineLvl w:val="2"/>
    </w:pPr>
    <w:rPr>
      <w:b/>
      <w:bCs/>
      <w:sz w:val="32"/>
      <w:szCs w:val="32"/>
    </w:rPr>
  </w:style>
  <w:style w:type="paragraph" w:customStyle="1" w:styleId="8268f914-b697-4ed9-bf6e-7dd19a8480f2">
    <w:name w:val="石墨文档标题"/>
    <w:next w:val="a3"/>
    <w:uiPriority w:val="9"/>
    <w:unhideWhenUsed/>
    <w:qFormat/>
    <w:pPr>
      <w:spacing w:before="260" w:after="260"/>
      <w:outlineLvl w:val="3"/>
    </w:pPr>
    <w:rPr>
      <w:b/>
      <w:bCs/>
      <w:sz w:val="56"/>
      <w:szCs w:val="56"/>
    </w:rPr>
  </w:style>
  <w:style w:type="paragraph" w:customStyle="1" w:styleId="c04969b0-bd1f-4f94-b8ed-fdf4876d7055">
    <w:name w:val="石墨文档引用"/>
    <w:qFormat/>
    <w:pPr>
      <w:pBdr>
        <w:left w:val="single" w:sz="30" w:space="10" w:color="F0F0F0"/>
      </w:pBdr>
    </w:pPr>
    <w:rPr>
      <w:color w:val="ADADAD"/>
    </w:rPr>
  </w:style>
  <w:style w:type="paragraph" w:default="1" w:styleId="eb829e1b-1d44-461a-a92a-29248fe6d2df">
    <w:name w:val="Normal"/>
    <w:qFormat/>
    <w:pPr>
      <w:widowControl w:val="0"/>
      <w:jc w:val="both"/>
    </w:pPr>
  </w:style>
  <w:style w:type="character" w:default="1" w:styleId="48684e85-a47e-4a34-a0b6-f68b057bced6">
    <w:name w:val="Default Paragraph Font"/>
    <w:uiPriority w:val="1"/>
    <w:semiHidden/>
    <w:unhideWhenUsed/>
  </w:style>
  <w:style w:type="table" w:default="1" w:styleId="229e0b09-0ab1-4d68-8929-cd8c7eda0549">
    <w:name w:val="Normal Table"/>
    <w:uiPriority w:val="99"/>
    <w:semiHidden/>
    <w:unhideWhenUsed/>
    <w:tblPr>
      <w:tblInd w:w="0" w:type="dxa"/>
      <w:tblCellMar>
        <w:top w:w="0" w:type="dxa"/>
        <w:left w:w="108" w:type="dxa"/>
        <w:bottom w:w="0" w:type="dxa"/>
        <w:right w:w="108" w:type="dxa"/>
      </w:tblCellMar>
    </w:tblPr>
  </w:style>
  <w:style w:type="numbering" w:default="1" w:styleId="bec9b808-4434-4798-98b4-9a06836c4047">
    <w:name w:val="No List"/>
    <w:uiPriority w:val="99"/>
    <w:semiHidden/>
    <w:unhideWhenUsed/>
  </w:style>
  <w:style w:type="paragraph" w:customStyle="1" w:styleId="1dcc1d78-9cf5-4dcb-be11-70b3051d9a08">
    <w:name w:val="石墨文档正文"/>
    <w:qFormat/>
    <w:rPr>
      <w:szCs w:val="22"/>
    </w:rPr>
  </w:style>
  <w:style w:type="paragraph" w:customStyle="1" w:styleId="e5a7ab19-5a30-44c8-a16e-18496727d573">
    <w:name w:val="石墨文档副标题"/>
    <w:qFormat/>
    <w:rPr>
      <w:color w:val="888888"/>
      <w:sz w:val="48"/>
      <w:szCs w:val="48"/>
    </w:rPr>
  </w:style>
  <w:style w:type="paragraph" w:customStyle="1" w:styleId="2162328a-23ed-46f0-8bd8-e103b1aa977c">
    <w:name w:val="石墨文档大标题"/>
    <w:next w:val="a3"/>
    <w:uiPriority w:val="9"/>
    <w:unhideWhenUsed/>
    <w:qFormat/>
    <w:pPr>
      <w:spacing w:before="260" w:after="260"/>
      <w:outlineLvl w:val="0"/>
    </w:pPr>
    <w:rPr>
      <w:b/>
      <w:bCs/>
      <w:sz w:val="40"/>
      <w:szCs w:val="40"/>
    </w:rPr>
  </w:style>
  <w:style w:type="paragraph" w:customStyle="1" w:styleId="d68786b4-6241-4a8b-85e2-c2c0eb1aa463">
    <w:name w:val="石墨文档中标题"/>
    <w:next w:val="a3"/>
    <w:uiPriority w:val="9"/>
    <w:unhideWhenUsed/>
    <w:qFormat/>
    <w:pPr>
      <w:spacing w:before="260" w:after="260"/>
      <w:outlineLvl w:val="1"/>
    </w:pPr>
    <w:rPr>
      <w:b/>
      <w:bCs/>
      <w:sz w:val="36"/>
      <w:szCs w:val="36"/>
    </w:rPr>
  </w:style>
  <w:style w:type="paragraph" w:customStyle="1" w:styleId="52d7624e-bdc8-42d4-8eaa-1a1a4ecfb3cb">
    <w:name w:val="石墨文档小标题"/>
    <w:next w:val="a3"/>
    <w:uiPriority w:val="9"/>
    <w:unhideWhenUsed/>
    <w:qFormat/>
    <w:pPr>
      <w:spacing w:before="260" w:after="260"/>
      <w:outlineLvl w:val="2"/>
    </w:pPr>
    <w:rPr>
      <w:b/>
      <w:bCs/>
      <w:sz w:val="32"/>
      <w:szCs w:val="32"/>
    </w:rPr>
  </w:style>
  <w:style w:type="paragraph" w:customStyle="1" w:styleId="e2f71a0b-66a3-41c1-af85-354f00d4fe45">
    <w:name w:val="石墨文档标题"/>
    <w:next w:val="a3"/>
    <w:uiPriority w:val="9"/>
    <w:unhideWhenUsed/>
    <w:qFormat/>
    <w:pPr>
      <w:spacing w:before="260" w:after="260"/>
      <w:outlineLvl w:val="3"/>
    </w:pPr>
    <w:rPr>
      <w:b/>
      <w:bCs/>
      <w:sz w:val="56"/>
      <w:szCs w:val="56"/>
    </w:rPr>
  </w:style>
  <w:style w:type="paragraph" w:customStyle="1" w:styleId="d979a1cf-28d6-42f5-b73e-299060adf337">
    <w:name w:val="石墨文档引用"/>
    <w:qFormat/>
    <w:pPr>
      <w:pBdr>
        <w:left w:val="single" w:sz="30" w:space="10" w:color="F0F0F0"/>
      </w:pBdr>
    </w:pPr>
    <w:rPr>
      <w:color w:val="ADADAD"/>
    </w:rPr>
  </w:style>
  <w:style w:type="paragraph" w:default="1" w:styleId="bd678411-5d98-4ead-afea-dc5d03910168">
    <w:name w:val="Normal"/>
    <w:qFormat/>
    <w:pPr>
      <w:widowControl w:val="0"/>
      <w:jc w:val="both"/>
    </w:pPr>
  </w:style>
  <w:style w:type="character" w:default="1" w:styleId="784e62bc-7a9d-46a7-b81a-6646d47e28c7">
    <w:name w:val="Default Paragraph Font"/>
    <w:uiPriority w:val="1"/>
    <w:semiHidden/>
    <w:unhideWhenUsed/>
  </w:style>
  <w:style w:type="table" w:default="1" w:styleId="7fbb9570-1735-4d5b-95b3-5bda1eeb748f">
    <w:name w:val="Normal Table"/>
    <w:uiPriority w:val="99"/>
    <w:semiHidden/>
    <w:unhideWhenUsed/>
    <w:tblPr>
      <w:tblInd w:w="0" w:type="dxa"/>
      <w:tblCellMar>
        <w:top w:w="0" w:type="dxa"/>
        <w:left w:w="108" w:type="dxa"/>
        <w:bottom w:w="0" w:type="dxa"/>
        <w:right w:w="108" w:type="dxa"/>
      </w:tblCellMar>
    </w:tblPr>
  </w:style>
  <w:style w:type="numbering" w:default="1" w:styleId="b127bad0-ed0a-4128-beef-1b5d416a6e16">
    <w:name w:val="No List"/>
    <w:uiPriority w:val="99"/>
    <w:semiHidden/>
    <w:unhideWhenUsed/>
  </w:style>
  <w:style w:type="paragraph" w:customStyle="1" w:styleId="4fe0fb12-df6f-423a-a9cd-41b33a98eb01">
    <w:name w:val="石墨文档正文"/>
    <w:qFormat/>
    <w:rPr>
      <w:szCs w:val="22"/>
    </w:rPr>
  </w:style>
  <w:style w:type="paragraph" w:customStyle="1" w:styleId="001ef5e5-b7e1-4f8f-b97c-5db04bbb406f">
    <w:name w:val="石墨文档副标题"/>
    <w:qFormat/>
    <w:rPr>
      <w:color w:val="888888"/>
      <w:sz w:val="48"/>
      <w:szCs w:val="48"/>
    </w:rPr>
  </w:style>
  <w:style w:type="paragraph" w:customStyle="1" w:styleId="d4c3a848-3fa2-4f99-a03f-79748b9f038a">
    <w:name w:val="石墨文档大标题"/>
    <w:next w:val="a3"/>
    <w:uiPriority w:val="9"/>
    <w:unhideWhenUsed/>
    <w:qFormat/>
    <w:pPr>
      <w:spacing w:before="260" w:after="260"/>
      <w:outlineLvl w:val="0"/>
    </w:pPr>
    <w:rPr>
      <w:b/>
      <w:bCs/>
      <w:sz w:val="40"/>
      <w:szCs w:val="40"/>
    </w:rPr>
  </w:style>
  <w:style w:type="paragraph" w:customStyle="1" w:styleId="b02e9788-497a-45f6-8e60-1f8c2e85eae9">
    <w:name w:val="石墨文档中标题"/>
    <w:next w:val="a3"/>
    <w:uiPriority w:val="9"/>
    <w:unhideWhenUsed/>
    <w:qFormat/>
    <w:pPr>
      <w:spacing w:before="260" w:after="260"/>
      <w:outlineLvl w:val="1"/>
    </w:pPr>
    <w:rPr>
      <w:b/>
      <w:bCs/>
      <w:sz w:val="36"/>
      <w:szCs w:val="36"/>
    </w:rPr>
  </w:style>
  <w:style w:type="paragraph" w:customStyle="1" w:styleId="523bcf36-b7be-489e-bb52-60b825860fc3">
    <w:name w:val="石墨文档小标题"/>
    <w:next w:val="a3"/>
    <w:uiPriority w:val="9"/>
    <w:unhideWhenUsed/>
    <w:qFormat/>
    <w:pPr>
      <w:spacing w:before="260" w:after="260"/>
      <w:outlineLvl w:val="2"/>
    </w:pPr>
    <w:rPr>
      <w:b/>
      <w:bCs/>
      <w:sz w:val="32"/>
      <w:szCs w:val="32"/>
    </w:rPr>
  </w:style>
  <w:style w:type="paragraph" w:customStyle="1" w:styleId="265f428a-2bba-429e-a29d-c48b999c694d">
    <w:name w:val="石墨文档标题"/>
    <w:next w:val="a3"/>
    <w:uiPriority w:val="9"/>
    <w:unhideWhenUsed/>
    <w:qFormat/>
    <w:pPr>
      <w:spacing w:before="260" w:after="260"/>
      <w:outlineLvl w:val="3"/>
    </w:pPr>
    <w:rPr>
      <w:b/>
      <w:bCs/>
      <w:sz w:val="56"/>
      <w:szCs w:val="56"/>
    </w:rPr>
  </w:style>
  <w:style w:type="paragraph" w:customStyle="1" w:styleId="72de846d-4101-4a63-abab-b1949acea602">
    <w:name w:val="石墨文档引用"/>
    <w:qFormat/>
    <w:pPr>
      <w:pBdr>
        <w:left w:val="single" w:sz="30" w:space="10" w:color="F0F0F0"/>
      </w:pBdr>
    </w:pPr>
    <w:rPr>
      <w:color w:val="ADADAD"/>
    </w:rPr>
  </w:style>
  <w:style w:type="paragraph" w:default="1" w:styleId="2392def3-ffd3-4eb5-832d-fe74afd62e79">
    <w:name w:val="Normal"/>
    <w:qFormat/>
    <w:pPr>
      <w:widowControl w:val="0"/>
      <w:jc w:val="both"/>
    </w:pPr>
  </w:style>
  <w:style w:type="character" w:default="1" w:styleId="d6cd51ab-690c-4b62-b4f1-dd0233817dab">
    <w:name w:val="Default Paragraph Font"/>
    <w:uiPriority w:val="1"/>
    <w:semiHidden/>
    <w:unhideWhenUsed/>
  </w:style>
  <w:style w:type="table" w:default="1" w:styleId="93e74664-21f3-4b67-970f-1dce5b6042b1">
    <w:name w:val="Normal Table"/>
    <w:uiPriority w:val="99"/>
    <w:semiHidden/>
    <w:unhideWhenUsed/>
    <w:tblPr>
      <w:tblInd w:w="0" w:type="dxa"/>
      <w:tblCellMar>
        <w:top w:w="0" w:type="dxa"/>
        <w:left w:w="108" w:type="dxa"/>
        <w:bottom w:w="0" w:type="dxa"/>
        <w:right w:w="108" w:type="dxa"/>
      </w:tblCellMar>
    </w:tblPr>
  </w:style>
  <w:style w:type="numbering" w:default="1" w:styleId="0e6d9618-bd94-4b90-934e-fe31ad530bb5">
    <w:name w:val="No List"/>
    <w:uiPriority w:val="99"/>
    <w:semiHidden/>
    <w:unhideWhenUsed/>
  </w:style>
  <w:style w:type="paragraph" w:customStyle="1" w:styleId="1ec88a0c-fd83-471d-b717-43fe53a21a1f">
    <w:name w:val="石墨文档正文"/>
    <w:qFormat/>
    <w:rPr>
      <w:szCs w:val="22"/>
    </w:rPr>
  </w:style>
  <w:style w:type="paragraph" w:customStyle="1" w:styleId="70ac8eeb-e9ea-4834-b050-b748ecf8c7ef">
    <w:name w:val="石墨文档副标题"/>
    <w:qFormat/>
    <w:rPr>
      <w:color w:val="888888"/>
      <w:sz w:val="48"/>
      <w:szCs w:val="48"/>
    </w:rPr>
  </w:style>
  <w:style w:type="paragraph" w:customStyle="1" w:styleId="40b70bda-4039-4799-87ee-f0f400c1e5b1">
    <w:name w:val="石墨文档大标题"/>
    <w:next w:val="a3"/>
    <w:uiPriority w:val="9"/>
    <w:unhideWhenUsed/>
    <w:qFormat/>
    <w:pPr>
      <w:spacing w:before="260" w:after="260"/>
      <w:outlineLvl w:val="0"/>
    </w:pPr>
    <w:rPr>
      <w:b/>
      <w:bCs/>
      <w:sz w:val="40"/>
      <w:szCs w:val="40"/>
    </w:rPr>
  </w:style>
  <w:style w:type="paragraph" w:customStyle="1" w:styleId="31f12506-f172-4495-b2b2-ed968f144eaa">
    <w:name w:val="石墨文档中标题"/>
    <w:next w:val="a3"/>
    <w:uiPriority w:val="9"/>
    <w:unhideWhenUsed/>
    <w:qFormat/>
    <w:pPr>
      <w:spacing w:before="260" w:after="260"/>
      <w:outlineLvl w:val="1"/>
    </w:pPr>
    <w:rPr>
      <w:b/>
      <w:bCs/>
      <w:sz w:val="36"/>
      <w:szCs w:val="36"/>
    </w:rPr>
  </w:style>
  <w:style w:type="paragraph" w:customStyle="1" w:styleId="67faba22-6de3-40fe-87e6-9d9368cc26ea">
    <w:name w:val="石墨文档小标题"/>
    <w:next w:val="a3"/>
    <w:uiPriority w:val="9"/>
    <w:unhideWhenUsed/>
    <w:qFormat/>
    <w:pPr>
      <w:spacing w:before="260" w:after="260"/>
      <w:outlineLvl w:val="2"/>
    </w:pPr>
    <w:rPr>
      <w:b/>
      <w:bCs/>
      <w:sz w:val="32"/>
      <w:szCs w:val="32"/>
    </w:rPr>
  </w:style>
  <w:style w:type="paragraph" w:customStyle="1" w:styleId="6b73baa6-08b2-4fee-9bea-ce511ccfa0ac">
    <w:name w:val="石墨文档标题"/>
    <w:next w:val="a3"/>
    <w:uiPriority w:val="9"/>
    <w:unhideWhenUsed/>
    <w:qFormat/>
    <w:pPr>
      <w:spacing w:before="260" w:after="260"/>
      <w:outlineLvl w:val="3"/>
    </w:pPr>
    <w:rPr>
      <w:b/>
      <w:bCs/>
      <w:sz w:val="56"/>
      <w:szCs w:val="56"/>
    </w:rPr>
  </w:style>
  <w:style w:type="paragraph" w:customStyle="1" w:styleId="9a59586a-8007-4645-b6a6-4c594446d96f">
    <w:name w:val="石墨文档引用"/>
    <w:qFormat/>
    <w:pPr>
      <w:pBdr>
        <w:left w:val="single" w:sz="30" w:space="10" w:color="F0F0F0"/>
      </w:pBdr>
    </w:pPr>
    <w:rPr>
      <w:color w:val="ADADAD"/>
    </w:rPr>
  </w:style>
  <w:style w:type="paragraph" w:default="1" w:styleId="19871815-adc3-40c3-bfc0-cca2db4f595f">
    <w:name w:val="Normal"/>
    <w:qFormat/>
    <w:pPr>
      <w:widowControl w:val="0"/>
      <w:jc w:val="both"/>
    </w:pPr>
  </w:style>
  <w:style w:type="character" w:default="1" w:styleId="700275fa-47ba-4663-a2c3-bd7fbda307e5">
    <w:name w:val="Default Paragraph Font"/>
    <w:uiPriority w:val="1"/>
    <w:semiHidden/>
    <w:unhideWhenUsed/>
  </w:style>
  <w:style w:type="table" w:default="1" w:styleId="374e3e18-99d7-4812-a588-f94cb034e9df">
    <w:name w:val="Normal Table"/>
    <w:uiPriority w:val="99"/>
    <w:semiHidden/>
    <w:unhideWhenUsed/>
    <w:tblPr>
      <w:tblInd w:w="0" w:type="dxa"/>
      <w:tblCellMar>
        <w:top w:w="0" w:type="dxa"/>
        <w:left w:w="108" w:type="dxa"/>
        <w:bottom w:w="0" w:type="dxa"/>
        <w:right w:w="108" w:type="dxa"/>
      </w:tblCellMar>
    </w:tblPr>
  </w:style>
  <w:style w:type="numbering" w:default="1" w:styleId="6a32d8f0-8404-4b5d-9cd8-e1cdece554c8">
    <w:name w:val="No List"/>
    <w:uiPriority w:val="99"/>
    <w:semiHidden/>
    <w:unhideWhenUsed/>
  </w:style>
  <w:style w:type="paragraph" w:customStyle="1" w:styleId="873a4989-6393-464f-aa23-72b53cf85bb1">
    <w:name w:val="石墨文档正文"/>
    <w:qFormat/>
    <w:rPr>
      <w:szCs w:val="22"/>
    </w:rPr>
  </w:style>
  <w:style w:type="paragraph" w:customStyle="1" w:styleId="26be14f6-4043-4b7b-b33a-12b0ca2d7934">
    <w:name w:val="石墨文档副标题"/>
    <w:qFormat/>
    <w:rPr>
      <w:color w:val="888888"/>
      <w:sz w:val="48"/>
      <w:szCs w:val="48"/>
    </w:rPr>
  </w:style>
  <w:style w:type="paragraph" w:customStyle="1" w:styleId="016c1738-4821-4f9c-ad99-bfd9cf78afab">
    <w:name w:val="石墨文档大标题"/>
    <w:next w:val="a3"/>
    <w:uiPriority w:val="9"/>
    <w:unhideWhenUsed/>
    <w:qFormat/>
    <w:pPr>
      <w:spacing w:before="260" w:after="260"/>
      <w:outlineLvl w:val="0"/>
    </w:pPr>
    <w:rPr>
      <w:b/>
      <w:bCs/>
      <w:sz w:val="40"/>
      <w:szCs w:val="40"/>
    </w:rPr>
  </w:style>
  <w:style w:type="paragraph" w:customStyle="1" w:styleId="7d513658-a8dc-4f6f-8b3f-c81ebca1e05b">
    <w:name w:val="石墨文档中标题"/>
    <w:next w:val="a3"/>
    <w:uiPriority w:val="9"/>
    <w:unhideWhenUsed/>
    <w:qFormat/>
    <w:pPr>
      <w:spacing w:before="260" w:after="260"/>
      <w:outlineLvl w:val="1"/>
    </w:pPr>
    <w:rPr>
      <w:b/>
      <w:bCs/>
      <w:sz w:val="36"/>
      <w:szCs w:val="36"/>
    </w:rPr>
  </w:style>
  <w:style w:type="paragraph" w:customStyle="1" w:styleId="62cd39f3-b4a7-4ddd-9519-c19c8b9930df">
    <w:name w:val="石墨文档小标题"/>
    <w:next w:val="a3"/>
    <w:uiPriority w:val="9"/>
    <w:unhideWhenUsed/>
    <w:qFormat/>
    <w:pPr>
      <w:spacing w:before="260" w:after="260"/>
      <w:outlineLvl w:val="2"/>
    </w:pPr>
    <w:rPr>
      <w:b/>
      <w:bCs/>
      <w:sz w:val="32"/>
      <w:szCs w:val="32"/>
    </w:rPr>
  </w:style>
  <w:style w:type="paragraph" w:customStyle="1" w:styleId="78748d49-c068-4568-a027-d820f2f6a88e">
    <w:name w:val="石墨文档标题"/>
    <w:next w:val="a3"/>
    <w:uiPriority w:val="9"/>
    <w:unhideWhenUsed/>
    <w:qFormat/>
    <w:pPr>
      <w:spacing w:before="260" w:after="260"/>
      <w:outlineLvl w:val="3"/>
    </w:pPr>
    <w:rPr>
      <w:b/>
      <w:bCs/>
      <w:sz w:val="56"/>
      <w:szCs w:val="56"/>
    </w:rPr>
  </w:style>
  <w:style w:type="paragraph" w:customStyle="1" w:styleId="a8688c47-ac82-4992-8acb-67e84e4e9c8c">
    <w:name w:val="石墨文档引用"/>
    <w:qFormat/>
    <w:pPr>
      <w:pBdr>
        <w:left w:val="single" w:sz="30" w:space="10" w:color="F0F0F0"/>
      </w:pBdr>
    </w:pPr>
    <w:rPr>
      <w:color w:val="ADADAD"/>
    </w:rPr>
  </w:style>
  <w:style w:type="paragraph" w:default="1" w:styleId="63ef11f7-e919-4894-83d2-acd585fae25c">
    <w:name w:val="Normal"/>
    <w:qFormat/>
    <w:pPr>
      <w:widowControl w:val="0"/>
      <w:jc w:val="both"/>
    </w:pPr>
  </w:style>
  <w:style w:type="character" w:default="1" w:styleId="aab7d2d2-d983-4abb-9f9d-99a317145990">
    <w:name w:val="Default Paragraph Font"/>
    <w:uiPriority w:val="1"/>
    <w:semiHidden/>
    <w:unhideWhenUsed/>
  </w:style>
  <w:style w:type="table" w:default="1" w:styleId="010e075f-1944-4d82-9383-444da06990c9">
    <w:name w:val="Normal Table"/>
    <w:uiPriority w:val="99"/>
    <w:semiHidden/>
    <w:unhideWhenUsed/>
    <w:tblPr>
      <w:tblInd w:w="0" w:type="dxa"/>
      <w:tblCellMar>
        <w:top w:w="0" w:type="dxa"/>
        <w:left w:w="108" w:type="dxa"/>
        <w:bottom w:w="0" w:type="dxa"/>
        <w:right w:w="108" w:type="dxa"/>
      </w:tblCellMar>
    </w:tblPr>
  </w:style>
  <w:style w:type="numbering" w:default="1" w:styleId="73e5a42d-3f3e-43b4-888a-57d1a8656996">
    <w:name w:val="No List"/>
    <w:uiPriority w:val="99"/>
    <w:semiHidden/>
    <w:unhideWhenUsed/>
  </w:style>
  <w:style w:type="paragraph" w:customStyle="1" w:styleId="651ace9d-fc71-46e4-9dad-e6488cf448e4">
    <w:name w:val="石墨文档正文"/>
    <w:qFormat/>
    <w:rPr>
      <w:szCs w:val="22"/>
    </w:rPr>
  </w:style>
  <w:style w:type="paragraph" w:customStyle="1" w:styleId="0c750c60-df70-416a-8f38-d044a5cc764d">
    <w:name w:val="石墨文档副标题"/>
    <w:qFormat/>
    <w:rPr>
      <w:color w:val="888888"/>
      <w:sz w:val="48"/>
      <w:szCs w:val="48"/>
    </w:rPr>
  </w:style>
  <w:style w:type="paragraph" w:customStyle="1" w:styleId="ae0831c6-1896-4b7c-8149-b3cb502249e4">
    <w:name w:val="石墨文档大标题"/>
    <w:next w:val="a3"/>
    <w:uiPriority w:val="9"/>
    <w:unhideWhenUsed/>
    <w:qFormat/>
    <w:pPr>
      <w:spacing w:before="260" w:after="260"/>
      <w:outlineLvl w:val="0"/>
    </w:pPr>
    <w:rPr>
      <w:b/>
      <w:bCs/>
      <w:sz w:val="40"/>
      <w:szCs w:val="40"/>
    </w:rPr>
  </w:style>
  <w:style w:type="paragraph" w:customStyle="1" w:styleId="4297ac42-fe2f-419e-850c-914fca180c15">
    <w:name w:val="石墨文档中标题"/>
    <w:next w:val="a3"/>
    <w:uiPriority w:val="9"/>
    <w:unhideWhenUsed/>
    <w:qFormat/>
    <w:pPr>
      <w:spacing w:before="260" w:after="260"/>
      <w:outlineLvl w:val="1"/>
    </w:pPr>
    <w:rPr>
      <w:b/>
      <w:bCs/>
      <w:sz w:val="36"/>
      <w:szCs w:val="36"/>
    </w:rPr>
  </w:style>
  <w:style w:type="paragraph" w:customStyle="1" w:styleId="1cf1fcf1-ac3c-4962-8bfe-71f662376fa4">
    <w:name w:val="石墨文档小标题"/>
    <w:next w:val="a3"/>
    <w:uiPriority w:val="9"/>
    <w:unhideWhenUsed/>
    <w:qFormat/>
    <w:pPr>
      <w:spacing w:before="260" w:after="260"/>
      <w:outlineLvl w:val="2"/>
    </w:pPr>
    <w:rPr>
      <w:b/>
      <w:bCs/>
      <w:sz w:val="32"/>
      <w:szCs w:val="32"/>
    </w:rPr>
  </w:style>
  <w:style w:type="paragraph" w:customStyle="1" w:styleId="613d707e-5a49-4178-997e-95fe3776b9e5">
    <w:name w:val="石墨文档标题"/>
    <w:next w:val="a3"/>
    <w:uiPriority w:val="9"/>
    <w:unhideWhenUsed/>
    <w:qFormat/>
    <w:pPr>
      <w:spacing w:before="260" w:after="260"/>
      <w:outlineLvl w:val="3"/>
    </w:pPr>
    <w:rPr>
      <w:b/>
      <w:bCs/>
      <w:sz w:val="56"/>
      <w:szCs w:val="56"/>
    </w:rPr>
  </w:style>
  <w:style w:type="paragraph" w:customStyle="1" w:styleId="1ef066a7-5744-435d-88a4-261833ebbafb">
    <w:name w:val="石墨文档引用"/>
    <w:qFormat/>
    <w:pPr>
      <w:pBdr>
        <w:left w:val="single" w:sz="30" w:space="10" w:color="F0F0F0"/>
      </w:pBdr>
    </w:pPr>
    <w:rPr>
      <w:color w:val="ADADAD"/>
    </w:rPr>
  </w:style>
  <w:style w:type="paragraph" w:default="1" w:styleId="38559dc2-40cf-42d8-8185-738ca202a742">
    <w:name w:val="Normal"/>
    <w:qFormat/>
    <w:pPr>
      <w:widowControl w:val="0"/>
      <w:jc w:val="both"/>
    </w:pPr>
  </w:style>
  <w:style w:type="character" w:default="1" w:styleId="e3e91b6c-b27b-4dcf-8890-ead232726801">
    <w:name w:val="Default Paragraph Font"/>
    <w:uiPriority w:val="1"/>
    <w:semiHidden/>
    <w:unhideWhenUsed/>
  </w:style>
  <w:style w:type="table" w:default="1" w:styleId="f8d8d3be-e46d-45ed-b7b4-3667c090117a">
    <w:name w:val="Normal Table"/>
    <w:uiPriority w:val="99"/>
    <w:semiHidden/>
    <w:unhideWhenUsed/>
    <w:tblPr>
      <w:tblInd w:w="0" w:type="dxa"/>
      <w:tblCellMar>
        <w:top w:w="0" w:type="dxa"/>
        <w:left w:w="108" w:type="dxa"/>
        <w:bottom w:w="0" w:type="dxa"/>
        <w:right w:w="108" w:type="dxa"/>
      </w:tblCellMar>
    </w:tblPr>
  </w:style>
  <w:style w:type="numbering" w:default="1" w:styleId="1cae11c0-b196-4aa4-9c31-d7db4ef032db">
    <w:name w:val="No List"/>
    <w:uiPriority w:val="99"/>
    <w:semiHidden/>
    <w:unhideWhenUsed/>
  </w:style>
  <w:style w:type="paragraph" w:customStyle="1" w:styleId="64dae5da-464c-4cdb-a229-f960cec880c4">
    <w:name w:val="石墨文档正文"/>
    <w:qFormat/>
    <w:rPr>
      <w:szCs w:val="22"/>
    </w:rPr>
  </w:style>
  <w:style w:type="paragraph" w:customStyle="1" w:styleId="e11a5cdd-99ef-43be-a21e-db0737aff343">
    <w:name w:val="石墨文档副标题"/>
    <w:qFormat/>
    <w:rPr>
      <w:color w:val="888888"/>
      <w:sz w:val="48"/>
      <w:szCs w:val="48"/>
    </w:rPr>
  </w:style>
  <w:style w:type="paragraph" w:customStyle="1" w:styleId="5ba55c51-3fe2-48fc-91c1-517a877397aa">
    <w:name w:val="石墨文档大标题"/>
    <w:next w:val="a3"/>
    <w:uiPriority w:val="9"/>
    <w:unhideWhenUsed/>
    <w:qFormat/>
    <w:pPr>
      <w:spacing w:before="260" w:after="260"/>
      <w:outlineLvl w:val="0"/>
    </w:pPr>
    <w:rPr>
      <w:b/>
      <w:bCs/>
      <w:sz w:val="40"/>
      <w:szCs w:val="40"/>
    </w:rPr>
  </w:style>
  <w:style w:type="paragraph" w:customStyle="1" w:styleId="c92f7359-8009-4153-9131-062be3079f48">
    <w:name w:val="石墨文档中标题"/>
    <w:next w:val="a3"/>
    <w:uiPriority w:val="9"/>
    <w:unhideWhenUsed/>
    <w:qFormat/>
    <w:pPr>
      <w:spacing w:before="260" w:after="260"/>
      <w:outlineLvl w:val="1"/>
    </w:pPr>
    <w:rPr>
      <w:b/>
      <w:bCs/>
      <w:sz w:val="36"/>
      <w:szCs w:val="36"/>
    </w:rPr>
  </w:style>
  <w:style w:type="paragraph" w:customStyle="1" w:styleId="8385bd17-037c-49cd-a494-8037c84549f6">
    <w:name w:val="石墨文档小标题"/>
    <w:next w:val="a3"/>
    <w:uiPriority w:val="9"/>
    <w:unhideWhenUsed/>
    <w:qFormat/>
    <w:pPr>
      <w:spacing w:before="260" w:after="260"/>
      <w:outlineLvl w:val="2"/>
    </w:pPr>
    <w:rPr>
      <w:b/>
      <w:bCs/>
      <w:sz w:val="32"/>
      <w:szCs w:val="32"/>
    </w:rPr>
  </w:style>
  <w:style w:type="paragraph" w:customStyle="1" w:styleId="8f4fa110-c2c8-4824-860f-8f2f582be74b">
    <w:name w:val="石墨文档标题"/>
    <w:next w:val="a3"/>
    <w:uiPriority w:val="9"/>
    <w:unhideWhenUsed/>
    <w:qFormat/>
    <w:pPr>
      <w:spacing w:before="260" w:after="260"/>
      <w:outlineLvl w:val="3"/>
    </w:pPr>
    <w:rPr>
      <w:b/>
      <w:bCs/>
      <w:sz w:val="56"/>
      <w:szCs w:val="56"/>
    </w:rPr>
  </w:style>
  <w:style w:type="paragraph" w:customStyle="1" w:styleId="e0301ae6-8c1f-427c-a619-8ad50eec217d">
    <w:name w:val="石墨文档引用"/>
    <w:qFormat/>
    <w:pPr>
      <w:pBdr>
        <w:left w:val="single" w:sz="30" w:space="10" w:color="F0F0F0"/>
      </w:pBdr>
    </w:pPr>
    <w:rPr>
      <w:color w:val="ADADAD"/>
    </w:rPr>
  </w:style>
  <w:style w:type="paragraph" w:default="1" w:styleId="e7827560-bbd9-4f04-bc9a-09bfaf5b3518">
    <w:name w:val="Normal"/>
    <w:qFormat/>
    <w:pPr>
      <w:widowControl w:val="0"/>
      <w:jc w:val="both"/>
    </w:pPr>
  </w:style>
  <w:style w:type="character" w:default="1" w:styleId="edb44544-307f-43fd-a46d-4d64ecebbd32">
    <w:name w:val="Default Paragraph Font"/>
    <w:uiPriority w:val="1"/>
    <w:semiHidden/>
    <w:unhideWhenUsed/>
  </w:style>
  <w:style w:type="table" w:default="1" w:styleId="641b5032-285b-4392-a6eb-3bf55f6409de">
    <w:name w:val="Normal Table"/>
    <w:uiPriority w:val="99"/>
    <w:semiHidden/>
    <w:unhideWhenUsed/>
    <w:tblPr>
      <w:tblInd w:w="0" w:type="dxa"/>
      <w:tblCellMar>
        <w:top w:w="0" w:type="dxa"/>
        <w:left w:w="108" w:type="dxa"/>
        <w:bottom w:w="0" w:type="dxa"/>
        <w:right w:w="108" w:type="dxa"/>
      </w:tblCellMar>
    </w:tblPr>
  </w:style>
  <w:style w:type="numbering" w:default="1" w:styleId="433e466f-1909-46ca-a525-a832d6d62b85">
    <w:name w:val="No List"/>
    <w:uiPriority w:val="99"/>
    <w:semiHidden/>
    <w:unhideWhenUsed/>
  </w:style>
  <w:style w:type="paragraph" w:customStyle="1" w:styleId="2a1f24ae-3b4b-4a75-89f6-ecfe3d43d929">
    <w:name w:val="石墨文档正文"/>
    <w:qFormat/>
    <w:rPr>
      <w:szCs w:val="22"/>
    </w:rPr>
  </w:style>
  <w:style w:type="paragraph" w:customStyle="1" w:styleId="46edaf77-a330-421b-967d-c14a247a0734">
    <w:name w:val="石墨文档副标题"/>
    <w:qFormat/>
    <w:rPr>
      <w:color w:val="888888"/>
      <w:sz w:val="48"/>
      <w:szCs w:val="48"/>
    </w:rPr>
  </w:style>
  <w:style w:type="paragraph" w:customStyle="1" w:styleId="f4f4f7ee-869f-47b2-aef5-f0fd5a8ebbca">
    <w:name w:val="石墨文档大标题"/>
    <w:next w:val="a3"/>
    <w:uiPriority w:val="9"/>
    <w:unhideWhenUsed/>
    <w:qFormat/>
    <w:pPr>
      <w:spacing w:before="260" w:after="260"/>
      <w:outlineLvl w:val="0"/>
    </w:pPr>
    <w:rPr>
      <w:b/>
      <w:bCs/>
      <w:sz w:val="40"/>
      <w:szCs w:val="40"/>
    </w:rPr>
  </w:style>
  <w:style w:type="paragraph" w:customStyle="1" w:styleId="1b223ee2-e517-4831-a208-7de7679136dd">
    <w:name w:val="石墨文档中标题"/>
    <w:next w:val="a3"/>
    <w:uiPriority w:val="9"/>
    <w:unhideWhenUsed/>
    <w:qFormat/>
    <w:pPr>
      <w:spacing w:before="260" w:after="260"/>
      <w:outlineLvl w:val="1"/>
    </w:pPr>
    <w:rPr>
      <w:b/>
      <w:bCs/>
      <w:sz w:val="36"/>
      <w:szCs w:val="36"/>
    </w:rPr>
  </w:style>
  <w:style w:type="paragraph" w:customStyle="1" w:styleId="f94f0435-4502-4b15-a667-aa623c0088aa">
    <w:name w:val="石墨文档小标题"/>
    <w:next w:val="a3"/>
    <w:uiPriority w:val="9"/>
    <w:unhideWhenUsed/>
    <w:qFormat/>
    <w:pPr>
      <w:spacing w:before="260" w:after="260"/>
      <w:outlineLvl w:val="2"/>
    </w:pPr>
    <w:rPr>
      <w:b/>
      <w:bCs/>
      <w:sz w:val="32"/>
      <w:szCs w:val="32"/>
    </w:rPr>
  </w:style>
  <w:style w:type="paragraph" w:customStyle="1" w:styleId="43150293-1bfd-472f-a654-7ecbf1eca3d3">
    <w:name w:val="石墨文档标题"/>
    <w:next w:val="a3"/>
    <w:uiPriority w:val="9"/>
    <w:unhideWhenUsed/>
    <w:qFormat/>
    <w:pPr>
      <w:spacing w:before="260" w:after="260"/>
      <w:outlineLvl w:val="3"/>
    </w:pPr>
    <w:rPr>
      <w:b/>
      <w:bCs/>
      <w:sz w:val="56"/>
      <w:szCs w:val="56"/>
    </w:rPr>
  </w:style>
  <w:style w:type="paragraph" w:customStyle="1" w:styleId="e33e8059-f3f2-475a-9c50-e411c79c46b8">
    <w:name w:val="石墨文档引用"/>
    <w:qFormat/>
    <w:pPr>
      <w:pBdr>
        <w:left w:val="single" w:sz="30" w:space="10" w:color="F0F0F0"/>
      </w:pBdr>
    </w:pPr>
    <w:rPr>
      <w:color w:val="ADADAD"/>
    </w:rPr>
  </w:style>
  <w:style w:type="paragraph" w:default="1" w:styleId="cd4dbfe1-831b-426e-a186-7134b05330e8">
    <w:name w:val="Normal"/>
    <w:qFormat/>
    <w:pPr>
      <w:widowControl w:val="0"/>
      <w:jc w:val="both"/>
    </w:pPr>
  </w:style>
  <w:style w:type="character" w:default="1" w:styleId="9e30cad6-c86e-4f00-816d-a72a0b6fc1b8">
    <w:name w:val="Default Paragraph Font"/>
    <w:uiPriority w:val="1"/>
    <w:semiHidden/>
    <w:unhideWhenUsed/>
  </w:style>
  <w:style w:type="table" w:default="1" w:styleId="fb9b56de-4760-4718-9c50-0ed0006a8b3d">
    <w:name w:val="Normal Table"/>
    <w:uiPriority w:val="99"/>
    <w:semiHidden/>
    <w:unhideWhenUsed/>
    <w:tblPr>
      <w:tblInd w:w="0" w:type="dxa"/>
      <w:tblCellMar>
        <w:top w:w="0" w:type="dxa"/>
        <w:left w:w="108" w:type="dxa"/>
        <w:bottom w:w="0" w:type="dxa"/>
        <w:right w:w="108" w:type="dxa"/>
      </w:tblCellMar>
    </w:tblPr>
  </w:style>
  <w:style w:type="numbering" w:default="1" w:styleId="63288229-08e4-488d-8c69-f09ef4a6018e">
    <w:name w:val="No List"/>
    <w:uiPriority w:val="99"/>
    <w:semiHidden/>
    <w:unhideWhenUsed/>
  </w:style>
  <w:style w:type="paragraph" w:customStyle="1" w:styleId="89c1fe0c-09b7-45d3-9184-079f4ec956f8">
    <w:name w:val="石墨文档正文"/>
    <w:qFormat/>
    <w:rPr>
      <w:szCs w:val="22"/>
    </w:rPr>
  </w:style>
  <w:style w:type="paragraph" w:customStyle="1" w:styleId="44ec5e5d-e83d-4cc3-99d9-0204fb79839d">
    <w:name w:val="石墨文档副标题"/>
    <w:qFormat/>
    <w:rPr>
      <w:color w:val="888888"/>
      <w:sz w:val="48"/>
      <w:szCs w:val="48"/>
    </w:rPr>
  </w:style>
  <w:style w:type="paragraph" w:customStyle="1" w:styleId="708422ba-a3aa-4ed4-aee6-55fded6579a8">
    <w:name w:val="石墨文档大标题"/>
    <w:next w:val="a3"/>
    <w:uiPriority w:val="9"/>
    <w:unhideWhenUsed/>
    <w:qFormat/>
    <w:pPr>
      <w:spacing w:before="260" w:after="260"/>
      <w:outlineLvl w:val="0"/>
    </w:pPr>
    <w:rPr>
      <w:b/>
      <w:bCs/>
      <w:sz w:val="40"/>
      <w:szCs w:val="40"/>
    </w:rPr>
  </w:style>
  <w:style w:type="paragraph" w:customStyle="1" w:styleId="047f10fb-6a54-452f-a72d-9b039bfee9ad">
    <w:name w:val="石墨文档中标题"/>
    <w:next w:val="a3"/>
    <w:uiPriority w:val="9"/>
    <w:unhideWhenUsed/>
    <w:qFormat/>
    <w:pPr>
      <w:spacing w:before="260" w:after="260"/>
      <w:outlineLvl w:val="1"/>
    </w:pPr>
    <w:rPr>
      <w:b/>
      <w:bCs/>
      <w:sz w:val="36"/>
      <w:szCs w:val="36"/>
    </w:rPr>
  </w:style>
  <w:style w:type="paragraph" w:customStyle="1" w:styleId="ad95a3d5-9db3-464f-bf3d-88016bbc9d3e">
    <w:name w:val="石墨文档小标题"/>
    <w:next w:val="a3"/>
    <w:uiPriority w:val="9"/>
    <w:unhideWhenUsed/>
    <w:qFormat/>
    <w:pPr>
      <w:spacing w:before="260" w:after="260"/>
      <w:outlineLvl w:val="2"/>
    </w:pPr>
    <w:rPr>
      <w:b/>
      <w:bCs/>
      <w:sz w:val="32"/>
      <w:szCs w:val="32"/>
    </w:rPr>
  </w:style>
  <w:style w:type="paragraph" w:customStyle="1" w:styleId="f74d039c-befa-4d04-bae4-f0da623964e8">
    <w:name w:val="石墨文档标题"/>
    <w:next w:val="a3"/>
    <w:uiPriority w:val="9"/>
    <w:unhideWhenUsed/>
    <w:qFormat/>
    <w:pPr>
      <w:spacing w:before="260" w:after="260"/>
      <w:outlineLvl w:val="3"/>
    </w:pPr>
    <w:rPr>
      <w:b/>
      <w:bCs/>
      <w:sz w:val="56"/>
      <w:szCs w:val="56"/>
    </w:rPr>
  </w:style>
  <w:style w:type="paragraph" w:customStyle="1" w:styleId="241ccb2f-3245-4ad9-b341-e356d14abca2">
    <w:name w:val="石墨文档引用"/>
    <w:qFormat/>
    <w:pPr>
      <w:pBdr>
        <w:left w:val="single" w:sz="30" w:space="10" w:color="F0F0F0"/>
      </w:pBdr>
    </w:pPr>
    <w:rPr>
      <w:color w:val="ADADAD"/>
    </w:rPr>
  </w:style>
  <w:style w:type="paragraph" w:default="1" w:styleId="1e9dc7b6-7d22-4503-a9df-7f797beea4a6">
    <w:name w:val="Normal"/>
    <w:qFormat/>
    <w:pPr>
      <w:widowControl w:val="0"/>
      <w:jc w:val="both"/>
    </w:pPr>
  </w:style>
  <w:style w:type="character" w:default="1" w:styleId="de29decd-493c-4459-9891-f553cad577d1">
    <w:name w:val="Default Paragraph Font"/>
    <w:uiPriority w:val="1"/>
    <w:semiHidden/>
    <w:unhideWhenUsed/>
  </w:style>
  <w:style w:type="table" w:default="1" w:styleId="025030d3-a12b-40e0-8670-3585e8256b73">
    <w:name w:val="Normal Table"/>
    <w:uiPriority w:val="99"/>
    <w:semiHidden/>
    <w:unhideWhenUsed/>
    <w:tblPr>
      <w:tblInd w:w="0" w:type="dxa"/>
      <w:tblCellMar>
        <w:top w:w="0" w:type="dxa"/>
        <w:left w:w="108" w:type="dxa"/>
        <w:bottom w:w="0" w:type="dxa"/>
        <w:right w:w="108" w:type="dxa"/>
      </w:tblCellMar>
    </w:tblPr>
  </w:style>
  <w:style w:type="numbering" w:default="1" w:styleId="68ddd1d2-0660-4caa-929e-a1a2b99153ca">
    <w:name w:val="No List"/>
    <w:uiPriority w:val="99"/>
    <w:semiHidden/>
    <w:unhideWhenUsed/>
  </w:style>
  <w:style w:type="paragraph" w:customStyle="1" w:styleId="23343c3a-0964-42b6-a443-797ecb6006e7">
    <w:name w:val="石墨文档正文"/>
    <w:qFormat/>
    <w:rPr>
      <w:szCs w:val="22"/>
    </w:rPr>
  </w:style>
  <w:style w:type="paragraph" w:customStyle="1" w:styleId="ea5e8b14-2363-4477-977a-0f67d480e0f8">
    <w:name w:val="石墨文档副标题"/>
    <w:qFormat/>
    <w:rPr>
      <w:color w:val="888888"/>
      <w:sz w:val="48"/>
      <w:szCs w:val="48"/>
    </w:rPr>
  </w:style>
  <w:style w:type="paragraph" w:customStyle="1" w:styleId="6a442419-693a-457c-8c09-4cc03466e0eb">
    <w:name w:val="石墨文档大标题"/>
    <w:next w:val="a3"/>
    <w:uiPriority w:val="9"/>
    <w:unhideWhenUsed/>
    <w:qFormat/>
    <w:pPr>
      <w:spacing w:before="260" w:after="260"/>
      <w:outlineLvl w:val="0"/>
    </w:pPr>
    <w:rPr>
      <w:b/>
      <w:bCs/>
      <w:sz w:val="40"/>
      <w:szCs w:val="40"/>
    </w:rPr>
  </w:style>
  <w:style w:type="paragraph" w:customStyle="1" w:styleId="564249cd-889a-4dff-bfe2-e57bd4d9842e">
    <w:name w:val="石墨文档中标题"/>
    <w:next w:val="a3"/>
    <w:uiPriority w:val="9"/>
    <w:unhideWhenUsed/>
    <w:qFormat/>
    <w:pPr>
      <w:spacing w:before="260" w:after="260"/>
      <w:outlineLvl w:val="1"/>
    </w:pPr>
    <w:rPr>
      <w:b/>
      <w:bCs/>
      <w:sz w:val="36"/>
      <w:szCs w:val="36"/>
    </w:rPr>
  </w:style>
  <w:style w:type="paragraph" w:customStyle="1" w:styleId="b2212c78-e5d9-40b1-8401-0773356e7589">
    <w:name w:val="石墨文档小标题"/>
    <w:next w:val="a3"/>
    <w:uiPriority w:val="9"/>
    <w:unhideWhenUsed/>
    <w:qFormat/>
    <w:pPr>
      <w:spacing w:before="260" w:after="260"/>
      <w:outlineLvl w:val="2"/>
    </w:pPr>
    <w:rPr>
      <w:b/>
      <w:bCs/>
      <w:sz w:val="32"/>
      <w:szCs w:val="32"/>
    </w:rPr>
  </w:style>
  <w:style w:type="paragraph" w:customStyle="1" w:styleId="9d6664ae-e38a-4d7e-a4fb-73593b4b24f1">
    <w:name w:val="石墨文档标题"/>
    <w:next w:val="a3"/>
    <w:uiPriority w:val="9"/>
    <w:unhideWhenUsed/>
    <w:qFormat/>
    <w:pPr>
      <w:spacing w:before="260" w:after="260"/>
      <w:outlineLvl w:val="3"/>
    </w:pPr>
    <w:rPr>
      <w:b/>
      <w:bCs/>
      <w:sz w:val="56"/>
      <w:szCs w:val="56"/>
    </w:rPr>
  </w:style>
  <w:style w:type="paragraph" w:customStyle="1" w:styleId="4314397b-267e-4ad2-9123-faa8b2e88964">
    <w:name w:val="石墨文档引用"/>
    <w:qFormat/>
    <w:pPr>
      <w:pBdr>
        <w:left w:val="single" w:sz="30" w:space="10" w:color="F0F0F0"/>
      </w:pBdr>
    </w:pPr>
    <w:rPr>
      <w:color w:val="ADADAD"/>
    </w:rPr>
  </w:style>
  <w:style w:type="paragraph" w:default="1" w:styleId="a071ea34-162c-432c-a2f5-e48ca6e40aa9">
    <w:name w:val="Normal"/>
    <w:qFormat/>
    <w:pPr>
      <w:widowControl w:val="0"/>
      <w:jc w:val="both"/>
    </w:pPr>
  </w:style>
  <w:style w:type="character" w:default="1" w:styleId="b134b894-5b24-47ce-b7b4-23d31a2358a5">
    <w:name w:val="Default Paragraph Font"/>
    <w:uiPriority w:val="1"/>
    <w:semiHidden/>
    <w:unhideWhenUsed/>
  </w:style>
  <w:style w:type="table" w:default="1" w:styleId="55c94cb8-b268-4be9-8f30-ca2ba1ed31ed">
    <w:name w:val="Normal Table"/>
    <w:uiPriority w:val="99"/>
    <w:semiHidden/>
    <w:unhideWhenUsed/>
    <w:tblPr>
      <w:tblInd w:w="0" w:type="dxa"/>
      <w:tblCellMar>
        <w:top w:w="0" w:type="dxa"/>
        <w:left w:w="108" w:type="dxa"/>
        <w:bottom w:w="0" w:type="dxa"/>
        <w:right w:w="108" w:type="dxa"/>
      </w:tblCellMar>
    </w:tblPr>
  </w:style>
  <w:style w:type="numbering" w:default="1" w:styleId="563745cc-f3d1-4f5b-937f-aaa13f8f6b9a">
    <w:name w:val="No List"/>
    <w:uiPriority w:val="99"/>
    <w:semiHidden/>
    <w:unhideWhenUsed/>
  </w:style>
  <w:style w:type="paragraph" w:customStyle="1" w:styleId="d06dd6c5-d950-46af-96ba-9dfc7aa98443">
    <w:name w:val="石墨文档正文"/>
    <w:qFormat/>
    <w:rPr>
      <w:szCs w:val="22"/>
    </w:rPr>
  </w:style>
  <w:style w:type="paragraph" w:customStyle="1" w:styleId="7cf48e44-d685-49e8-b19e-1af59460196a">
    <w:name w:val="石墨文档副标题"/>
    <w:qFormat/>
    <w:rPr>
      <w:color w:val="888888"/>
      <w:sz w:val="48"/>
      <w:szCs w:val="48"/>
    </w:rPr>
  </w:style>
  <w:style w:type="paragraph" w:customStyle="1" w:styleId="197aaa41-07f1-4c70-bcaf-6fbdca369ce3">
    <w:name w:val="石墨文档大标题"/>
    <w:next w:val="a3"/>
    <w:uiPriority w:val="9"/>
    <w:unhideWhenUsed/>
    <w:qFormat/>
    <w:pPr>
      <w:spacing w:before="260" w:after="260"/>
      <w:outlineLvl w:val="0"/>
    </w:pPr>
    <w:rPr>
      <w:b/>
      <w:bCs/>
      <w:sz w:val="40"/>
      <w:szCs w:val="40"/>
    </w:rPr>
  </w:style>
  <w:style w:type="paragraph" w:customStyle="1" w:styleId="9a1a5fdf-b03c-4cbe-9396-1e8d8067b079">
    <w:name w:val="石墨文档中标题"/>
    <w:next w:val="a3"/>
    <w:uiPriority w:val="9"/>
    <w:unhideWhenUsed/>
    <w:qFormat/>
    <w:pPr>
      <w:spacing w:before="260" w:after="260"/>
      <w:outlineLvl w:val="1"/>
    </w:pPr>
    <w:rPr>
      <w:b/>
      <w:bCs/>
      <w:sz w:val="36"/>
      <w:szCs w:val="36"/>
    </w:rPr>
  </w:style>
  <w:style w:type="paragraph" w:customStyle="1" w:styleId="eea3b5d4-997a-4d14-889e-840211b46bc9">
    <w:name w:val="石墨文档小标题"/>
    <w:next w:val="a3"/>
    <w:uiPriority w:val="9"/>
    <w:unhideWhenUsed/>
    <w:qFormat/>
    <w:pPr>
      <w:spacing w:before="260" w:after="260"/>
      <w:outlineLvl w:val="2"/>
    </w:pPr>
    <w:rPr>
      <w:b/>
      <w:bCs/>
      <w:sz w:val="32"/>
      <w:szCs w:val="32"/>
    </w:rPr>
  </w:style>
  <w:style w:type="paragraph" w:customStyle="1" w:styleId="816a0b6b-7271-4059-ae87-bb7a0534b4a4">
    <w:name w:val="石墨文档标题"/>
    <w:next w:val="a3"/>
    <w:uiPriority w:val="9"/>
    <w:unhideWhenUsed/>
    <w:qFormat/>
    <w:pPr>
      <w:spacing w:before="260" w:after="260"/>
      <w:outlineLvl w:val="3"/>
    </w:pPr>
    <w:rPr>
      <w:b/>
      <w:bCs/>
      <w:sz w:val="56"/>
      <w:szCs w:val="56"/>
    </w:rPr>
  </w:style>
  <w:style w:type="paragraph" w:customStyle="1" w:styleId="d784f14a-b956-401a-9555-284c56dc23a4">
    <w:name w:val="石墨文档引用"/>
    <w:qFormat/>
    <w:pPr>
      <w:pBdr>
        <w:left w:val="single" w:sz="30" w:space="10" w:color="F0F0F0"/>
      </w:pBdr>
    </w:pPr>
    <w:rPr>
      <w:color w:val="ADADAD"/>
    </w:rPr>
  </w:style>
  <w:style w:type="paragraph" w:default="1" w:styleId="a4bccb9d-d2ea-4f33-ab78-ddeb68d0d781">
    <w:name w:val="Normal"/>
    <w:qFormat/>
    <w:pPr>
      <w:widowControl w:val="0"/>
      <w:jc w:val="both"/>
    </w:pPr>
  </w:style>
  <w:style w:type="character" w:default="1" w:styleId="0f7c3c54-a4cb-466c-9dca-bdb4e92cd79f">
    <w:name w:val="Default Paragraph Font"/>
    <w:uiPriority w:val="1"/>
    <w:semiHidden/>
    <w:unhideWhenUsed/>
  </w:style>
  <w:style w:type="table" w:default="1" w:styleId="90914bee-76ef-45bc-8a50-0facb3587c5c">
    <w:name w:val="Normal Table"/>
    <w:uiPriority w:val="99"/>
    <w:semiHidden/>
    <w:unhideWhenUsed/>
    <w:tblPr>
      <w:tblInd w:w="0" w:type="dxa"/>
      <w:tblCellMar>
        <w:top w:w="0" w:type="dxa"/>
        <w:left w:w="108" w:type="dxa"/>
        <w:bottom w:w="0" w:type="dxa"/>
        <w:right w:w="108" w:type="dxa"/>
      </w:tblCellMar>
    </w:tblPr>
  </w:style>
  <w:style w:type="numbering" w:default="1" w:styleId="3602f64a-0dfa-48d8-8765-afcba98e75a9">
    <w:name w:val="No List"/>
    <w:uiPriority w:val="99"/>
    <w:semiHidden/>
    <w:unhideWhenUsed/>
  </w:style>
  <w:style w:type="paragraph" w:customStyle="1" w:styleId="c0ec8ebd-2d81-4e24-accc-ec4d271c49d4">
    <w:name w:val="石墨文档正文"/>
    <w:qFormat/>
    <w:rPr>
      <w:szCs w:val="22"/>
    </w:rPr>
  </w:style>
  <w:style w:type="paragraph" w:customStyle="1" w:styleId="5edf4a81-0a7f-4287-89f0-792a69416b06">
    <w:name w:val="石墨文档副标题"/>
    <w:qFormat/>
    <w:rPr>
      <w:color w:val="888888"/>
      <w:sz w:val="48"/>
      <w:szCs w:val="48"/>
    </w:rPr>
  </w:style>
  <w:style w:type="paragraph" w:customStyle="1" w:styleId="bb1d75ab-fe2a-42a7-ae79-d38c6ab4d564">
    <w:name w:val="石墨文档大标题"/>
    <w:next w:val="a3"/>
    <w:uiPriority w:val="9"/>
    <w:unhideWhenUsed/>
    <w:qFormat/>
    <w:pPr>
      <w:spacing w:before="260" w:after="260"/>
      <w:outlineLvl w:val="0"/>
    </w:pPr>
    <w:rPr>
      <w:b/>
      <w:bCs/>
      <w:sz w:val="40"/>
      <w:szCs w:val="40"/>
    </w:rPr>
  </w:style>
  <w:style w:type="paragraph" w:customStyle="1" w:styleId="9a3cf233-2af5-42ff-9a2f-b90a13fb018d">
    <w:name w:val="石墨文档中标题"/>
    <w:next w:val="a3"/>
    <w:uiPriority w:val="9"/>
    <w:unhideWhenUsed/>
    <w:qFormat/>
    <w:pPr>
      <w:spacing w:before="260" w:after="260"/>
      <w:outlineLvl w:val="1"/>
    </w:pPr>
    <w:rPr>
      <w:b/>
      <w:bCs/>
      <w:sz w:val="36"/>
      <w:szCs w:val="36"/>
    </w:rPr>
  </w:style>
  <w:style w:type="paragraph" w:customStyle="1" w:styleId="9627a291-ce7a-472b-a813-7f7af43c49b7">
    <w:name w:val="石墨文档小标题"/>
    <w:next w:val="a3"/>
    <w:uiPriority w:val="9"/>
    <w:unhideWhenUsed/>
    <w:qFormat/>
    <w:pPr>
      <w:spacing w:before="260" w:after="260"/>
      <w:outlineLvl w:val="2"/>
    </w:pPr>
    <w:rPr>
      <w:b/>
      <w:bCs/>
      <w:sz w:val="32"/>
      <w:szCs w:val="32"/>
    </w:rPr>
  </w:style>
  <w:style w:type="paragraph" w:customStyle="1" w:styleId="eaf85487-c6f6-477f-844f-f16ccd73e68b">
    <w:name w:val="石墨文档标题"/>
    <w:next w:val="a3"/>
    <w:uiPriority w:val="9"/>
    <w:unhideWhenUsed/>
    <w:qFormat/>
    <w:pPr>
      <w:spacing w:before="260" w:after="260"/>
      <w:outlineLvl w:val="3"/>
    </w:pPr>
    <w:rPr>
      <w:b/>
      <w:bCs/>
      <w:sz w:val="56"/>
      <w:szCs w:val="56"/>
    </w:rPr>
  </w:style>
  <w:style w:type="paragraph" w:customStyle="1" w:styleId="cc8c8ef1-b747-4412-a024-69109b38b276">
    <w:name w:val="石墨文档引用"/>
    <w:qFormat/>
    <w:pPr>
      <w:pBdr>
        <w:left w:val="single" w:sz="30" w:space="10" w:color="F0F0F0"/>
      </w:pBdr>
    </w:pPr>
    <w:rPr>
      <w:color w:val="ADADAD"/>
    </w:rPr>
  </w:style>
  <w:style w:type="paragraph" w:default="1" w:styleId="f47ed5b2-3c6a-416e-ad8d-78b26e27f9af">
    <w:name w:val="Normal"/>
    <w:qFormat/>
    <w:pPr>
      <w:widowControl w:val="0"/>
      <w:jc w:val="both"/>
    </w:pPr>
  </w:style>
  <w:style w:type="character" w:default="1" w:styleId="6c817de4-3fda-40cc-b818-29b9118fad58">
    <w:name w:val="Default Paragraph Font"/>
    <w:uiPriority w:val="1"/>
    <w:semiHidden/>
    <w:unhideWhenUsed/>
  </w:style>
  <w:style w:type="table" w:default="1" w:styleId="fb1b88a4-5d56-4d00-87a8-62e9a674d9f9">
    <w:name w:val="Normal Table"/>
    <w:uiPriority w:val="99"/>
    <w:semiHidden/>
    <w:unhideWhenUsed/>
    <w:tblPr>
      <w:tblInd w:w="0" w:type="dxa"/>
      <w:tblCellMar>
        <w:top w:w="0" w:type="dxa"/>
        <w:left w:w="108" w:type="dxa"/>
        <w:bottom w:w="0" w:type="dxa"/>
        <w:right w:w="108" w:type="dxa"/>
      </w:tblCellMar>
    </w:tblPr>
  </w:style>
  <w:style w:type="numbering" w:default="1" w:styleId="c243fd12-35d8-45e6-9f60-3738acfca006">
    <w:name w:val="No List"/>
    <w:uiPriority w:val="99"/>
    <w:semiHidden/>
    <w:unhideWhenUsed/>
  </w:style>
  <w:style w:type="paragraph" w:customStyle="1" w:styleId="ac42a17a-c3d8-4244-a9b0-9b941469a609">
    <w:name w:val="石墨文档正文"/>
    <w:qFormat/>
    <w:rPr>
      <w:szCs w:val="22"/>
    </w:rPr>
  </w:style>
  <w:style w:type="paragraph" w:customStyle="1" w:styleId="2d1ef82f-bd1c-4a61-8772-43ee97c1972e">
    <w:name w:val="石墨文档副标题"/>
    <w:qFormat/>
    <w:rPr>
      <w:color w:val="888888"/>
      <w:sz w:val="48"/>
      <w:szCs w:val="48"/>
    </w:rPr>
  </w:style>
  <w:style w:type="paragraph" w:customStyle="1" w:styleId="67ed732d-ceac-402e-86cc-019fece5fc68">
    <w:name w:val="石墨文档大标题"/>
    <w:next w:val="a3"/>
    <w:uiPriority w:val="9"/>
    <w:unhideWhenUsed/>
    <w:qFormat/>
    <w:pPr>
      <w:spacing w:before="260" w:after="260"/>
      <w:outlineLvl w:val="0"/>
    </w:pPr>
    <w:rPr>
      <w:b/>
      <w:bCs/>
      <w:sz w:val="40"/>
      <w:szCs w:val="40"/>
    </w:rPr>
  </w:style>
  <w:style w:type="paragraph" w:customStyle="1" w:styleId="8378fca5-d204-4c80-a065-00f72f93e554">
    <w:name w:val="石墨文档中标题"/>
    <w:next w:val="a3"/>
    <w:uiPriority w:val="9"/>
    <w:unhideWhenUsed/>
    <w:qFormat/>
    <w:pPr>
      <w:spacing w:before="260" w:after="260"/>
      <w:outlineLvl w:val="1"/>
    </w:pPr>
    <w:rPr>
      <w:b/>
      <w:bCs/>
      <w:sz w:val="36"/>
      <w:szCs w:val="36"/>
    </w:rPr>
  </w:style>
  <w:style w:type="paragraph" w:customStyle="1" w:styleId="0dd56407-a9c0-4a2a-98f3-17c3d05cc30e">
    <w:name w:val="石墨文档小标题"/>
    <w:next w:val="a3"/>
    <w:uiPriority w:val="9"/>
    <w:unhideWhenUsed/>
    <w:qFormat/>
    <w:pPr>
      <w:spacing w:before="260" w:after="260"/>
      <w:outlineLvl w:val="2"/>
    </w:pPr>
    <w:rPr>
      <w:b/>
      <w:bCs/>
      <w:sz w:val="32"/>
      <w:szCs w:val="32"/>
    </w:rPr>
  </w:style>
  <w:style w:type="paragraph" w:customStyle="1" w:styleId="876ca6e9-1c37-4e2b-8e54-f6e4f2566dc1">
    <w:name w:val="石墨文档标题"/>
    <w:next w:val="a3"/>
    <w:uiPriority w:val="9"/>
    <w:unhideWhenUsed/>
    <w:qFormat/>
    <w:pPr>
      <w:spacing w:before="260" w:after="260"/>
      <w:outlineLvl w:val="3"/>
    </w:pPr>
    <w:rPr>
      <w:b/>
      <w:bCs/>
      <w:sz w:val="56"/>
      <w:szCs w:val="56"/>
    </w:rPr>
  </w:style>
  <w:style w:type="paragraph" w:customStyle="1" w:styleId="271f6a86-28ce-4811-be32-e859e4dc0f44">
    <w:name w:val="石墨文档引用"/>
    <w:qFormat/>
    <w:pPr>
      <w:pBdr>
        <w:left w:val="single" w:sz="30" w:space="10" w:color="F0F0F0"/>
      </w:pBdr>
    </w:pPr>
    <w:rPr>
      <w:color w:val="ADADAD"/>
    </w:rPr>
  </w:style>
  <w:style w:type="paragraph" w:default="1" w:styleId="ac29a6f5-6578-4494-990c-cb23fda2e7f5">
    <w:name w:val="Normal"/>
    <w:qFormat/>
    <w:pPr>
      <w:widowControl w:val="0"/>
      <w:jc w:val="both"/>
    </w:pPr>
  </w:style>
  <w:style w:type="character" w:default="1" w:styleId="43bcf477-9d87-4b85-8d5b-e66b77049ab9">
    <w:name w:val="Default Paragraph Font"/>
    <w:uiPriority w:val="1"/>
    <w:semiHidden/>
    <w:unhideWhenUsed/>
  </w:style>
  <w:style w:type="table" w:default="1" w:styleId="7a3995dd-1cde-43b2-b661-40f53b9f18dd">
    <w:name w:val="Normal Table"/>
    <w:uiPriority w:val="99"/>
    <w:semiHidden/>
    <w:unhideWhenUsed/>
    <w:tblPr>
      <w:tblInd w:w="0" w:type="dxa"/>
      <w:tblCellMar>
        <w:top w:w="0" w:type="dxa"/>
        <w:left w:w="108" w:type="dxa"/>
        <w:bottom w:w="0" w:type="dxa"/>
        <w:right w:w="108" w:type="dxa"/>
      </w:tblCellMar>
    </w:tblPr>
  </w:style>
  <w:style w:type="numbering" w:default="1" w:styleId="b61c6dea-ebf0-4f44-8880-6e484a0dffeb">
    <w:name w:val="No List"/>
    <w:uiPriority w:val="99"/>
    <w:semiHidden/>
    <w:unhideWhenUsed/>
  </w:style>
  <w:style w:type="paragraph" w:customStyle="1" w:styleId="cac2cb6e-f673-434a-821a-20400781c45e">
    <w:name w:val="石墨文档正文"/>
    <w:qFormat/>
    <w:rPr>
      <w:szCs w:val="22"/>
    </w:rPr>
  </w:style>
  <w:style w:type="paragraph" w:customStyle="1" w:styleId="e51277d6-7257-4881-bbf8-4dd56bd7057b">
    <w:name w:val="石墨文档副标题"/>
    <w:qFormat/>
    <w:rPr>
      <w:color w:val="888888"/>
      <w:sz w:val="48"/>
      <w:szCs w:val="48"/>
    </w:rPr>
  </w:style>
  <w:style w:type="paragraph" w:customStyle="1" w:styleId="bd3e8f45-53e6-4935-9254-526aa30ec62c">
    <w:name w:val="石墨文档大标题"/>
    <w:next w:val="a3"/>
    <w:uiPriority w:val="9"/>
    <w:unhideWhenUsed/>
    <w:qFormat/>
    <w:pPr>
      <w:spacing w:before="260" w:after="260"/>
      <w:outlineLvl w:val="0"/>
    </w:pPr>
    <w:rPr>
      <w:b/>
      <w:bCs/>
      <w:sz w:val="40"/>
      <w:szCs w:val="40"/>
    </w:rPr>
  </w:style>
  <w:style w:type="paragraph" w:customStyle="1" w:styleId="f0c44b19-9024-4d44-a7b7-03854abcf3eb">
    <w:name w:val="石墨文档中标题"/>
    <w:next w:val="a3"/>
    <w:uiPriority w:val="9"/>
    <w:unhideWhenUsed/>
    <w:qFormat/>
    <w:pPr>
      <w:spacing w:before="260" w:after="260"/>
      <w:outlineLvl w:val="1"/>
    </w:pPr>
    <w:rPr>
      <w:b/>
      <w:bCs/>
      <w:sz w:val="36"/>
      <w:szCs w:val="36"/>
    </w:rPr>
  </w:style>
  <w:style w:type="paragraph" w:customStyle="1" w:styleId="963078bd-d34a-4ccf-9f64-a81570bd3218">
    <w:name w:val="石墨文档小标题"/>
    <w:next w:val="a3"/>
    <w:uiPriority w:val="9"/>
    <w:unhideWhenUsed/>
    <w:qFormat/>
    <w:pPr>
      <w:spacing w:before="260" w:after="260"/>
      <w:outlineLvl w:val="2"/>
    </w:pPr>
    <w:rPr>
      <w:b/>
      <w:bCs/>
      <w:sz w:val="32"/>
      <w:szCs w:val="32"/>
    </w:rPr>
  </w:style>
  <w:style w:type="paragraph" w:customStyle="1" w:styleId="af91928f-33f2-4b7b-9ec8-d0150a6b730d">
    <w:name w:val="石墨文档标题"/>
    <w:next w:val="a3"/>
    <w:uiPriority w:val="9"/>
    <w:unhideWhenUsed/>
    <w:qFormat/>
    <w:pPr>
      <w:spacing w:before="260" w:after="260"/>
      <w:outlineLvl w:val="3"/>
    </w:pPr>
    <w:rPr>
      <w:b/>
      <w:bCs/>
      <w:sz w:val="56"/>
      <w:szCs w:val="56"/>
    </w:rPr>
  </w:style>
  <w:style w:type="paragraph" w:customStyle="1" w:styleId="52a7d776-da50-40de-bf01-2108dab74574">
    <w:name w:val="石墨文档引用"/>
    <w:qFormat/>
    <w:pPr>
      <w:pBdr>
        <w:left w:val="single" w:sz="30" w:space="10" w:color="F0F0F0"/>
      </w:pBdr>
    </w:pPr>
    <w:rPr>
      <w:color w:val="ADADAD"/>
    </w:rPr>
  </w:style>
  <w:style w:type="paragraph" w:default="1" w:styleId="5c65a4ef-a671-4167-9749-0bda64e1496a">
    <w:name w:val="Normal"/>
    <w:qFormat/>
    <w:pPr>
      <w:widowControl w:val="0"/>
      <w:jc w:val="both"/>
    </w:pPr>
  </w:style>
  <w:style w:type="character" w:default="1" w:styleId="367eb5df-9318-4456-b729-4847f2ce3342">
    <w:name w:val="Default Paragraph Font"/>
    <w:uiPriority w:val="1"/>
    <w:semiHidden/>
    <w:unhideWhenUsed/>
  </w:style>
  <w:style w:type="table" w:default="1" w:styleId="0754d477-b940-4b05-9b7a-69b03dd4aa6b">
    <w:name w:val="Normal Table"/>
    <w:uiPriority w:val="99"/>
    <w:semiHidden/>
    <w:unhideWhenUsed/>
    <w:tblPr>
      <w:tblInd w:w="0" w:type="dxa"/>
      <w:tblCellMar>
        <w:top w:w="0" w:type="dxa"/>
        <w:left w:w="108" w:type="dxa"/>
        <w:bottom w:w="0" w:type="dxa"/>
        <w:right w:w="108" w:type="dxa"/>
      </w:tblCellMar>
    </w:tblPr>
  </w:style>
  <w:style w:type="numbering" w:default="1" w:styleId="0fe60788-9cc0-47f1-bbde-b1f84f457296">
    <w:name w:val="No List"/>
    <w:uiPriority w:val="99"/>
    <w:semiHidden/>
    <w:unhideWhenUsed/>
  </w:style>
  <w:style w:type="paragraph" w:customStyle="1" w:styleId="ccc7a348-845c-4bb4-aa1a-e8f98d990439">
    <w:name w:val="石墨文档正文"/>
    <w:qFormat/>
    <w:rPr>
      <w:szCs w:val="22"/>
    </w:rPr>
  </w:style>
  <w:style w:type="paragraph" w:customStyle="1" w:styleId="b56db398-e32c-4be7-acc3-704f6c34ac72">
    <w:name w:val="石墨文档副标题"/>
    <w:qFormat/>
    <w:rPr>
      <w:color w:val="888888"/>
      <w:sz w:val="48"/>
      <w:szCs w:val="48"/>
    </w:rPr>
  </w:style>
  <w:style w:type="paragraph" w:customStyle="1" w:styleId="19632667-3fa8-4248-ad77-8eae0372bde2">
    <w:name w:val="石墨文档大标题"/>
    <w:next w:val="a3"/>
    <w:uiPriority w:val="9"/>
    <w:unhideWhenUsed/>
    <w:qFormat/>
    <w:pPr>
      <w:spacing w:before="260" w:after="260"/>
      <w:outlineLvl w:val="0"/>
    </w:pPr>
    <w:rPr>
      <w:b/>
      <w:bCs/>
      <w:sz w:val="40"/>
      <w:szCs w:val="40"/>
    </w:rPr>
  </w:style>
  <w:style w:type="paragraph" w:customStyle="1" w:styleId="18901ac4-c581-4f90-9485-47a948997ebe">
    <w:name w:val="石墨文档中标题"/>
    <w:next w:val="a3"/>
    <w:uiPriority w:val="9"/>
    <w:unhideWhenUsed/>
    <w:qFormat/>
    <w:pPr>
      <w:spacing w:before="260" w:after="260"/>
      <w:outlineLvl w:val="1"/>
    </w:pPr>
    <w:rPr>
      <w:b/>
      <w:bCs/>
      <w:sz w:val="36"/>
      <w:szCs w:val="36"/>
    </w:rPr>
  </w:style>
  <w:style w:type="paragraph" w:customStyle="1" w:styleId="eab60a65-ae9e-4b9d-beb1-36ca1d2226d2">
    <w:name w:val="石墨文档小标题"/>
    <w:next w:val="a3"/>
    <w:uiPriority w:val="9"/>
    <w:unhideWhenUsed/>
    <w:qFormat/>
    <w:pPr>
      <w:spacing w:before="260" w:after="260"/>
      <w:outlineLvl w:val="2"/>
    </w:pPr>
    <w:rPr>
      <w:b/>
      <w:bCs/>
      <w:sz w:val="32"/>
      <w:szCs w:val="32"/>
    </w:rPr>
  </w:style>
  <w:style w:type="paragraph" w:customStyle="1" w:styleId="f33d6508-b775-45b1-99ef-7d3f21924a1d">
    <w:name w:val="石墨文档标题"/>
    <w:next w:val="a3"/>
    <w:uiPriority w:val="9"/>
    <w:unhideWhenUsed/>
    <w:qFormat/>
    <w:pPr>
      <w:spacing w:before="260" w:after="260"/>
      <w:outlineLvl w:val="3"/>
    </w:pPr>
    <w:rPr>
      <w:b/>
      <w:bCs/>
      <w:sz w:val="56"/>
      <w:szCs w:val="56"/>
    </w:rPr>
  </w:style>
  <w:style w:type="paragraph" w:customStyle="1" w:styleId="9925f0e9-d1ff-4c25-949e-8e01c7ab3582">
    <w:name w:val="石墨文档引用"/>
    <w:qFormat/>
    <w:pPr>
      <w:pBdr>
        <w:left w:val="single" w:sz="30" w:space="10" w:color="F0F0F0"/>
      </w:pBdr>
    </w:pPr>
    <w:rPr>
      <w:color w:val="ADADAD"/>
    </w:rPr>
  </w:style>
  <w:style w:type="paragraph" w:default="1" w:styleId="bb8ff765-df5f-4811-8a8c-5b28af452961">
    <w:name w:val="Normal"/>
    <w:qFormat/>
    <w:pPr>
      <w:widowControl w:val="0"/>
      <w:jc w:val="both"/>
    </w:pPr>
  </w:style>
  <w:style w:type="character" w:default="1" w:styleId="9633b92f-76f3-4f29-aa5c-14bbc6a87e46">
    <w:name w:val="Default Paragraph Font"/>
    <w:uiPriority w:val="1"/>
    <w:semiHidden/>
    <w:unhideWhenUsed/>
  </w:style>
  <w:style w:type="table" w:default="1" w:styleId="ce866101-5fdf-4a74-bb10-7f7262129334">
    <w:name w:val="Normal Table"/>
    <w:uiPriority w:val="99"/>
    <w:semiHidden/>
    <w:unhideWhenUsed/>
    <w:tblPr>
      <w:tblInd w:w="0" w:type="dxa"/>
      <w:tblCellMar>
        <w:top w:w="0" w:type="dxa"/>
        <w:left w:w="108" w:type="dxa"/>
        <w:bottom w:w="0" w:type="dxa"/>
        <w:right w:w="108" w:type="dxa"/>
      </w:tblCellMar>
    </w:tblPr>
  </w:style>
  <w:style w:type="numbering" w:default="1" w:styleId="83f7aa0b-42bd-4b92-8fd9-ba16f0697725">
    <w:name w:val="No List"/>
    <w:uiPriority w:val="99"/>
    <w:semiHidden/>
    <w:unhideWhenUsed/>
  </w:style>
  <w:style w:type="paragraph" w:customStyle="1" w:styleId="34b68477-37c5-490f-ad8f-f88f46dc2387">
    <w:name w:val="石墨文档正文"/>
    <w:qFormat/>
    <w:rPr>
      <w:szCs w:val="22"/>
    </w:rPr>
  </w:style>
  <w:style w:type="paragraph" w:customStyle="1" w:styleId="6f5233a7-d84c-45d5-889e-d9dbce0e4a5c">
    <w:name w:val="石墨文档副标题"/>
    <w:qFormat/>
    <w:rPr>
      <w:color w:val="888888"/>
      <w:sz w:val="48"/>
      <w:szCs w:val="48"/>
    </w:rPr>
  </w:style>
  <w:style w:type="paragraph" w:customStyle="1" w:styleId="a25add3c-9477-4a16-a41d-a8535cf9f5bd">
    <w:name w:val="石墨文档大标题"/>
    <w:next w:val="a3"/>
    <w:uiPriority w:val="9"/>
    <w:unhideWhenUsed/>
    <w:qFormat/>
    <w:pPr>
      <w:spacing w:before="260" w:after="260"/>
      <w:outlineLvl w:val="0"/>
    </w:pPr>
    <w:rPr>
      <w:b/>
      <w:bCs/>
      <w:sz w:val="40"/>
      <w:szCs w:val="40"/>
    </w:rPr>
  </w:style>
  <w:style w:type="paragraph" w:customStyle="1" w:styleId="10b70d6f-dd55-4579-952d-d56506c9116b">
    <w:name w:val="石墨文档中标题"/>
    <w:next w:val="a3"/>
    <w:uiPriority w:val="9"/>
    <w:unhideWhenUsed/>
    <w:qFormat/>
    <w:pPr>
      <w:spacing w:before="260" w:after="260"/>
      <w:outlineLvl w:val="1"/>
    </w:pPr>
    <w:rPr>
      <w:b/>
      <w:bCs/>
      <w:sz w:val="36"/>
      <w:szCs w:val="36"/>
    </w:rPr>
  </w:style>
  <w:style w:type="paragraph" w:customStyle="1" w:styleId="add41b2b-2c54-4e37-b780-6beecc3589fe">
    <w:name w:val="石墨文档小标题"/>
    <w:next w:val="a3"/>
    <w:uiPriority w:val="9"/>
    <w:unhideWhenUsed/>
    <w:qFormat/>
    <w:pPr>
      <w:spacing w:before="260" w:after="260"/>
      <w:outlineLvl w:val="2"/>
    </w:pPr>
    <w:rPr>
      <w:b/>
      <w:bCs/>
      <w:sz w:val="32"/>
      <w:szCs w:val="32"/>
    </w:rPr>
  </w:style>
  <w:style w:type="paragraph" w:customStyle="1" w:styleId="a3294710-a9f8-4956-a692-430b1e2de57d">
    <w:name w:val="石墨文档标题"/>
    <w:next w:val="a3"/>
    <w:uiPriority w:val="9"/>
    <w:unhideWhenUsed/>
    <w:qFormat/>
    <w:pPr>
      <w:spacing w:before="260" w:after="260"/>
      <w:outlineLvl w:val="3"/>
    </w:pPr>
    <w:rPr>
      <w:b/>
      <w:bCs/>
      <w:sz w:val="56"/>
      <w:szCs w:val="56"/>
    </w:rPr>
  </w:style>
  <w:style w:type="paragraph" w:customStyle="1" w:styleId="bf269c71-3c91-4dc6-b9f1-7682f25a4768">
    <w:name w:val="石墨文档引用"/>
    <w:qFormat/>
    <w:pPr>
      <w:pBdr>
        <w:left w:val="single" w:sz="30" w:space="10" w:color="F0F0F0"/>
      </w:pBdr>
    </w:pPr>
    <w:rPr>
      <w:color w:val="ADADAD"/>
    </w:rPr>
  </w:style>
  <w:style w:type="paragraph" w:default="1" w:styleId="00ee4f35-c79d-438e-9b5e-dbc1212ce385">
    <w:name w:val="Normal"/>
    <w:qFormat/>
    <w:pPr>
      <w:widowControl w:val="0"/>
      <w:jc w:val="both"/>
    </w:pPr>
  </w:style>
  <w:style w:type="character" w:default="1" w:styleId="97b28ea9-0f8e-421a-a5e3-efe52559fbe1">
    <w:name w:val="Default Paragraph Font"/>
    <w:uiPriority w:val="1"/>
    <w:semiHidden/>
    <w:unhideWhenUsed/>
  </w:style>
  <w:style w:type="table" w:default="1" w:styleId="c26323e8-12ca-462b-95a7-94abd2f90ad7">
    <w:name w:val="Normal Table"/>
    <w:uiPriority w:val="99"/>
    <w:semiHidden/>
    <w:unhideWhenUsed/>
    <w:tblPr>
      <w:tblInd w:w="0" w:type="dxa"/>
      <w:tblCellMar>
        <w:top w:w="0" w:type="dxa"/>
        <w:left w:w="108" w:type="dxa"/>
        <w:bottom w:w="0" w:type="dxa"/>
        <w:right w:w="108" w:type="dxa"/>
      </w:tblCellMar>
    </w:tblPr>
  </w:style>
  <w:style w:type="numbering" w:default="1" w:styleId="cb7e3aaa-1368-4580-820a-1c640c69a21f">
    <w:name w:val="No List"/>
    <w:uiPriority w:val="99"/>
    <w:semiHidden/>
    <w:unhideWhenUsed/>
  </w:style>
  <w:style w:type="paragraph" w:customStyle="1" w:styleId="c1774285-814d-40bb-ad94-14bc214d100c">
    <w:name w:val="石墨文档正文"/>
    <w:qFormat/>
    <w:rPr>
      <w:szCs w:val="22"/>
    </w:rPr>
  </w:style>
  <w:style w:type="paragraph" w:customStyle="1" w:styleId="98d63eae-53b9-42d8-83e5-2df2d7983bcb">
    <w:name w:val="石墨文档副标题"/>
    <w:qFormat/>
    <w:rPr>
      <w:color w:val="888888"/>
      <w:sz w:val="48"/>
      <w:szCs w:val="48"/>
    </w:rPr>
  </w:style>
  <w:style w:type="paragraph" w:customStyle="1" w:styleId="7d3285ec-08fb-4bad-8c61-b70b890fa96f">
    <w:name w:val="石墨文档大标题"/>
    <w:next w:val="a3"/>
    <w:uiPriority w:val="9"/>
    <w:unhideWhenUsed/>
    <w:qFormat/>
    <w:pPr>
      <w:spacing w:before="260" w:after="260"/>
      <w:outlineLvl w:val="0"/>
    </w:pPr>
    <w:rPr>
      <w:b/>
      <w:bCs/>
      <w:sz w:val="40"/>
      <w:szCs w:val="40"/>
    </w:rPr>
  </w:style>
  <w:style w:type="paragraph" w:customStyle="1" w:styleId="c0d895b5-89f5-4ddc-81a2-7166891b5985">
    <w:name w:val="石墨文档中标题"/>
    <w:next w:val="a3"/>
    <w:uiPriority w:val="9"/>
    <w:unhideWhenUsed/>
    <w:qFormat/>
    <w:pPr>
      <w:spacing w:before="260" w:after="260"/>
      <w:outlineLvl w:val="1"/>
    </w:pPr>
    <w:rPr>
      <w:b/>
      <w:bCs/>
      <w:sz w:val="36"/>
      <w:szCs w:val="36"/>
    </w:rPr>
  </w:style>
  <w:style w:type="paragraph" w:customStyle="1" w:styleId="a6e40bfa-63c9-4b3a-a2f0-c3059e081769">
    <w:name w:val="石墨文档小标题"/>
    <w:next w:val="a3"/>
    <w:uiPriority w:val="9"/>
    <w:unhideWhenUsed/>
    <w:qFormat/>
    <w:pPr>
      <w:spacing w:before="260" w:after="260"/>
      <w:outlineLvl w:val="2"/>
    </w:pPr>
    <w:rPr>
      <w:b/>
      <w:bCs/>
      <w:sz w:val="32"/>
      <w:szCs w:val="32"/>
    </w:rPr>
  </w:style>
  <w:style w:type="paragraph" w:customStyle="1" w:styleId="78f993e9-2378-443d-88d0-ca830eed59b1">
    <w:name w:val="石墨文档标题"/>
    <w:next w:val="a3"/>
    <w:uiPriority w:val="9"/>
    <w:unhideWhenUsed/>
    <w:qFormat/>
    <w:pPr>
      <w:spacing w:before="260" w:after="260"/>
      <w:outlineLvl w:val="3"/>
    </w:pPr>
    <w:rPr>
      <w:b/>
      <w:bCs/>
      <w:sz w:val="56"/>
      <w:szCs w:val="56"/>
    </w:rPr>
  </w:style>
  <w:style w:type="paragraph" w:customStyle="1" w:styleId="32ab29c5-9d30-45b8-ba07-97f924b70926">
    <w:name w:val="石墨文档引用"/>
    <w:qFormat/>
    <w:pPr>
      <w:pBdr>
        <w:left w:val="single" w:sz="30" w:space="10" w:color="F0F0F0"/>
      </w:pBdr>
    </w:pPr>
    <w:rPr>
      <w:color w:val="ADADAD"/>
    </w:rPr>
  </w:style>
  <w:style w:type="paragraph" w:default="1" w:styleId="8a42d9ca-e42d-4e20-aa8d-d5b37a592288">
    <w:name w:val="Normal"/>
    <w:qFormat/>
    <w:pPr>
      <w:widowControl w:val="0"/>
      <w:jc w:val="both"/>
    </w:pPr>
  </w:style>
  <w:style w:type="character" w:default="1" w:styleId="2b8a031d-bd71-46b4-a790-d3ca3b867a46">
    <w:name w:val="Default Paragraph Font"/>
    <w:uiPriority w:val="1"/>
    <w:semiHidden/>
    <w:unhideWhenUsed/>
  </w:style>
  <w:style w:type="table" w:default="1" w:styleId="35c101fa-26c9-4a70-94af-a9d4759bbe5c">
    <w:name w:val="Normal Table"/>
    <w:uiPriority w:val="99"/>
    <w:semiHidden/>
    <w:unhideWhenUsed/>
    <w:tblPr>
      <w:tblInd w:w="0" w:type="dxa"/>
      <w:tblCellMar>
        <w:top w:w="0" w:type="dxa"/>
        <w:left w:w="108" w:type="dxa"/>
        <w:bottom w:w="0" w:type="dxa"/>
        <w:right w:w="108" w:type="dxa"/>
      </w:tblCellMar>
    </w:tblPr>
  </w:style>
  <w:style w:type="numbering" w:default="1" w:styleId="a315d509-7f62-41c8-8a5e-f8450b36f9ab">
    <w:name w:val="No List"/>
    <w:uiPriority w:val="99"/>
    <w:semiHidden/>
    <w:unhideWhenUsed/>
  </w:style>
  <w:style w:type="paragraph" w:customStyle="1" w:styleId="5e64bc8e-d7ed-414c-92d0-b54bd223be49">
    <w:name w:val="石墨文档正文"/>
    <w:qFormat/>
    <w:rPr>
      <w:szCs w:val="22"/>
    </w:rPr>
  </w:style>
  <w:style w:type="paragraph" w:customStyle="1" w:styleId="fcd7d823-0b9f-4a62-b045-df5dee8be70a">
    <w:name w:val="石墨文档副标题"/>
    <w:qFormat/>
    <w:rPr>
      <w:color w:val="888888"/>
      <w:sz w:val="48"/>
      <w:szCs w:val="48"/>
    </w:rPr>
  </w:style>
  <w:style w:type="paragraph" w:customStyle="1" w:styleId="6f0ecaf9-d005-41ad-9e1d-2cde553588b0">
    <w:name w:val="石墨文档大标题"/>
    <w:next w:val="a3"/>
    <w:uiPriority w:val="9"/>
    <w:unhideWhenUsed/>
    <w:qFormat/>
    <w:pPr>
      <w:spacing w:before="260" w:after="260"/>
      <w:outlineLvl w:val="0"/>
    </w:pPr>
    <w:rPr>
      <w:b/>
      <w:bCs/>
      <w:sz w:val="40"/>
      <w:szCs w:val="40"/>
    </w:rPr>
  </w:style>
  <w:style w:type="paragraph" w:customStyle="1" w:styleId="981a60e8-8ef2-4d0c-bf46-5ba84bb12f31">
    <w:name w:val="石墨文档中标题"/>
    <w:next w:val="a3"/>
    <w:uiPriority w:val="9"/>
    <w:unhideWhenUsed/>
    <w:qFormat/>
    <w:pPr>
      <w:spacing w:before="260" w:after="260"/>
      <w:outlineLvl w:val="1"/>
    </w:pPr>
    <w:rPr>
      <w:b/>
      <w:bCs/>
      <w:sz w:val="36"/>
      <w:szCs w:val="36"/>
    </w:rPr>
  </w:style>
  <w:style w:type="paragraph" w:customStyle="1" w:styleId="a35dc450-2bfc-4a00-8408-df54f2d11148">
    <w:name w:val="石墨文档小标题"/>
    <w:next w:val="a3"/>
    <w:uiPriority w:val="9"/>
    <w:unhideWhenUsed/>
    <w:qFormat/>
    <w:pPr>
      <w:spacing w:before="260" w:after="260"/>
      <w:outlineLvl w:val="2"/>
    </w:pPr>
    <w:rPr>
      <w:b/>
      <w:bCs/>
      <w:sz w:val="32"/>
      <w:szCs w:val="32"/>
    </w:rPr>
  </w:style>
  <w:style w:type="paragraph" w:customStyle="1" w:styleId="953099d6-55e4-4038-a46d-2077eae8c20f">
    <w:name w:val="石墨文档标题"/>
    <w:next w:val="a3"/>
    <w:uiPriority w:val="9"/>
    <w:unhideWhenUsed/>
    <w:qFormat/>
    <w:pPr>
      <w:spacing w:before="260" w:after="260"/>
      <w:outlineLvl w:val="3"/>
    </w:pPr>
    <w:rPr>
      <w:b/>
      <w:bCs/>
      <w:sz w:val="56"/>
      <w:szCs w:val="56"/>
    </w:rPr>
  </w:style>
  <w:style w:type="paragraph" w:customStyle="1" w:styleId="a95b130c-f3cc-4918-b55b-bd497934d29a">
    <w:name w:val="石墨文档引用"/>
    <w:qFormat/>
    <w:pPr>
      <w:pBdr>
        <w:left w:val="single" w:sz="30" w:space="10" w:color="F0F0F0"/>
      </w:pBdr>
    </w:pPr>
    <w:rPr>
      <w:color w:val="ADADAD"/>
    </w:rPr>
  </w:style>
  <w:style w:type="paragraph" w:default="1" w:styleId="ca50d8d2-9465-4d59-a427-565c98232526">
    <w:name w:val="Normal"/>
    <w:qFormat/>
    <w:pPr>
      <w:widowControl w:val="0"/>
      <w:jc w:val="both"/>
    </w:pPr>
  </w:style>
  <w:style w:type="character" w:default="1" w:styleId="cc5007f1-ece4-457f-b536-4c409c0f67eb">
    <w:name w:val="Default Paragraph Font"/>
    <w:uiPriority w:val="1"/>
    <w:semiHidden/>
    <w:unhideWhenUsed/>
  </w:style>
  <w:style w:type="table" w:default="1" w:styleId="9e5b04bf-04d8-4cde-a7ae-4f5caca3be26">
    <w:name w:val="Normal Table"/>
    <w:uiPriority w:val="99"/>
    <w:semiHidden/>
    <w:unhideWhenUsed/>
    <w:tblPr>
      <w:tblInd w:w="0" w:type="dxa"/>
      <w:tblCellMar>
        <w:top w:w="0" w:type="dxa"/>
        <w:left w:w="108" w:type="dxa"/>
        <w:bottom w:w="0" w:type="dxa"/>
        <w:right w:w="108" w:type="dxa"/>
      </w:tblCellMar>
    </w:tblPr>
  </w:style>
  <w:style w:type="numbering" w:default="1" w:styleId="a184a9ae-91a4-4742-92c9-a547b73402d9">
    <w:name w:val="No List"/>
    <w:uiPriority w:val="99"/>
    <w:semiHidden/>
    <w:unhideWhenUsed/>
  </w:style>
  <w:style w:type="paragraph" w:customStyle="1" w:styleId="24261599-4527-4a8a-af5a-cc7345eba90b">
    <w:name w:val="石墨文档正文"/>
    <w:qFormat/>
    <w:rPr>
      <w:szCs w:val="22"/>
    </w:rPr>
  </w:style>
  <w:style w:type="paragraph" w:customStyle="1" w:styleId="f13998bc-7238-4bc3-b635-22ed28caffa0">
    <w:name w:val="石墨文档副标题"/>
    <w:qFormat/>
    <w:rPr>
      <w:color w:val="888888"/>
      <w:sz w:val="48"/>
      <w:szCs w:val="48"/>
    </w:rPr>
  </w:style>
  <w:style w:type="paragraph" w:customStyle="1" w:styleId="a4fba639-1cfb-43ae-b201-31cb42e29615">
    <w:name w:val="石墨文档大标题"/>
    <w:next w:val="a3"/>
    <w:uiPriority w:val="9"/>
    <w:unhideWhenUsed/>
    <w:qFormat/>
    <w:pPr>
      <w:spacing w:before="260" w:after="260"/>
      <w:outlineLvl w:val="0"/>
    </w:pPr>
    <w:rPr>
      <w:b/>
      <w:bCs/>
      <w:sz w:val="40"/>
      <w:szCs w:val="40"/>
    </w:rPr>
  </w:style>
  <w:style w:type="paragraph" w:customStyle="1" w:styleId="bd7b5d47-8525-4baf-bb5c-7214a2da68d6">
    <w:name w:val="石墨文档中标题"/>
    <w:next w:val="a3"/>
    <w:uiPriority w:val="9"/>
    <w:unhideWhenUsed/>
    <w:qFormat/>
    <w:pPr>
      <w:spacing w:before="260" w:after="260"/>
      <w:outlineLvl w:val="1"/>
    </w:pPr>
    <w:rPr>
      <w:b/>
      <w:bCs/>
      <w:sz w:val="36"/>
      <w:szCs w:val="36"/>
    </w:rPr>
  </w:style>
  <w:style w:type="paragraph" w:customStyle="1" w:styleId="3aab3dfc-5850-4aa5-a39d-217bf7fca3b9">
    <w:name w:val="石墨文档小标题"/>
    <w:next w:val="a3"/>
    <w:uiPriority w:val="9"/>
    <w:unhideWhenUsed/>
    <w:qFormat/>
    <w:pPr>
      <w:spacing w:before="260" w:after="260"/>
      <w:outlineLvl w:val="2"/>
    </w:pPr>
    <w:rPr>
      <w:b/>
      <w:bCs/>
      <w:sz w:val="32"/>
      <w:szCs w:val="32"/>
    </w:rPr>
  </w:style>
  <w:style w:type="paragraph" w:customStyle="1" w:styleId="857d3383-547f-41ad-a660-8f5f059b75ab">
    <w:name w:val="石墨文档标题"/>
    <w:next w:val="a3"/>
    <w:uiPriority w:val="9"/>
    <w:unhideWhenUsed/>
    <w:qFormat/>
    <w:pPr>
      <w:spacing w:before="260" w:after="260"/>
      <w:outlineLvl w:val="3"/>
    </w:pPr>
    <w:rPr>
      <w:b/>
      <w:bCs/>
      <w:sz w:val="56"/>
      <w:szCs w:val="56"/>
    </w:rPr>
  </w:style>
  <w:style w:type="paragraph" w:customStyle="1" w:styleId="ad31ba28-c953-4cfe-a69c-8c073c004bea">
    <w:name w:val="石墨文档引用"/>
    <w:qFormat/>
    <w:pPr>
      <w:pBdr>
        <w:left w:val="single" w:sz="30" w:space="10" w:color="F0F0F0"/>
      </w:pBdr>
    </w:pPr>
    <w:rPr>
      <w:color w:val="ADADAD"/>
    </w:rPr>
  </w:style>
  <w:style w:type="paragraph" w:default="1" w:styleId="4c5cad76-ad37-4164-bb6a-9366404a3f27">
    <w:name w:val="Normal"/>
    <w:qFormat/>
    <w:pPr>
      <w:widowControl w:val="0"/>
      <w:jc w:val="both"/>
    </w:pPr>
  </w:style>
  <w:style w:type="character" w:default="1" w:styleId="4ab786c3-9bb9-430f-bd3d-2efde8b01f99">
    <w:name w:val="Default Paragraph Font"/>
    <w:uiPriority w:val="1"/>
    <w:semiHidden/>
    <w:unhideWhenUsed/>
  </w:style>
  <w:style w:type="table" w:default="1" w:styleId="127bcd8d-fdba-4afd-8a64-12aecdd896ac">
    <w:name w:val="Normal Table"/>
    <w:uiPriority w:val="99"/>
    <w:semiHidden/>
    <w:unhideWhenUsed/>
    <w:tblPr>
      <w:tblInd w:w="0" w:type="dxa"/>
      <w:tblCellMar>
        <w:top w:w="0" w:type="dxa"/>
        <w:left w:w="108" w:type="dxa"/>
        <w:bottom w:w="0" w:type="dxa"/>
        <w:right w:w="108" w:type="dxa"/>
      </w:tblCellMar>
    </w:tblPr>
  </w:style>
  <w:style w:type="numbering" w:default="1" w:styleId="c279eb7f-9d76-4a1f-a5fd-2e4babc6c9c7">
    <w:name w:val="No List"/>
    <w:uiPriority w:val="99"/>
    <w:semiHidden/>
    <w:unhideWhenUsed/>
  </w:style>
  <w:style w:type="paragraph" w:customStyle="1" w:styleId="47863225-776b-4d91-a149-3158463bd4ee">
    <w:name w:val="石墨文档正文"/>
    <w:qFormat/>
    <w:rPr>
      <w:szCs w:val="22"/>
    </w:rPr>
  </w:style>
  <w:style w:type="paragraph" w:customStyle="1" w:styleId="90ada6fd-e5e4-430c-a510-fbfefd8b3964">
    <w:name w:val="石墨文档副标题"/>
    <w:qFormat/>
    <w:rPr>
      <w:color w:val="888888"/>
      <w:sz w:val="48"/>
      <w:szCs w:val="48"/>
    </w:rPr>
  </w:style>
  <w:style w:type="paragraph" w:customStyle="1" w:styleId="05754650-9466-4cab-ab4b-787e359a8950">
    <w:name w:val="石墨文档大标题"/>
    <w:next w:val="a3"/>
    <w:uiPriority w:val="9"/>
    <w:unhideWhenUsed/>
    <w:qFormat/>
    <w:pPr>
      <w:spacing w:before="260" w:after="260"/>
      <w:outlineLvl w:val="0"/>
    </w:pPr>
    <w:rPr>
      <w:b/>
      <w:bCs/>
      <w:sz w:val="40"/>
      <w:szCs w:val="40"/>
    </w:rPr>
  </w:style>
  <w:style w:type="paragraph" w:customStyle="1" w:styleId="46c75164-e8a4-41ca-8e33-c28737ba3bda">
    <w:name w:val="石墨文档中标题"/>
    <w:next w:val="a3"/>
    <w:uiPriority w:val="9"/>
    <w:unhideWhenUsed/>
    <w:qFormat/>
    <w:pPr>
      <w:spacing w:before="260" w:after="260"/>
      <w:outlineLvl w:val="1"/>
    </w:pPr>
    <w:rPr>
      <w:b/>
      <w:bCs/>
      <w:sz w:val="36"/>
      <w:szCs w:val="36"/>
    </w:rPr>
  </w:style>
  <w:style w:type="paragraph" w:customStyle="1" w:styleId="41405c24-1afb-4fc0-9b22-9b37378d304d">
    <w:name w:val="石墨文档小标题"/>
    <w:next w:val="a3"/>
    <w:uiPriority w:val="9"/>
    <w:unhideWhenUsed/>
    <w:qFormat/>
    <w:pPr>
      <w:spacing w:before="260" w:after="260"/>
      <w:outlineLvl w:val="2"/>
    </w:pPr>
    <w:rPr>
      <w:b/>
      <w:bCs/>
      <w:sz w:val="32"/>
      <w:szCs w:val="32"/>
    </w:rPr>
  </w:style>
  <w:style w:type="paragraph" w:customStyle="1" w:styleId="d361026a-f98c-4c50-96b6-2fc3856058cf">
    <w:name w:val="石墨文档标题"/>
    <w:next w:val="a3"/>
    <w:uiPriority w:val="9"/>
    <w:unhideWhenUsed/>
    <w:qFormat/>
    <w:pPr>
      <w:spacing w:before="260" w:after="260"/>
      <w:outlineLvl w:val="3"/>
    </w:pPr>
    <w:rPr>
      <w:b/>
      <w:bCs/>
      <w:sz w:val="56"/>
      <w:szCs w:val="56"/>
    </w:rPr>
  </w:style>
  <w:style w:type="paragraph" w:customStyle="1" w:styleId="8907e523-ade8-42a5-a7b2-2a6094e37d98">
    <w:name w:val="石墨文档引用"/>
    <w:qFormat/>
    <w:pPr>
      <w:pBdr>
        <w:left w:val="single" w:sz="30" w:space="10" w:color="F0F0F0"/>
      </w:pBdr>
    </w:pPr>
    <w:rPr>
      <w:color w:val="ADADAD"/>
    </w:rPr>
  </w:style>
  <w:style w:type="paragraph" w:default="1" w:styleId="9526bc7d-2932-419d-8310-6df4eacc806a">
    <w:name w:val="Normal"/>
    <w:qFormat/>
    <w:pPr>
      <w:widowControl w:val="0"/>
      <w:jc w:val="both"/>
    </w:pPr>
  </w:style>
  <w:style w:type="character" w:default="1" w:styleId="24b4bad6-b950-4e5c-8e4d-9c0d1a2ca0c2">
    <w:name w:val="Default Paragraph Font"/>
    <w:uiPriority w:val="1"/>
    <w:semiHidden/>
    <w:unhideWhenUsed/>
  </w:style>
  <w:style w:type="table" w:default="1" w:styleId="2dc6ae7e-553e-48a5-a127-fb6e5d572c4b">
    <w:name w:val="Normal Table"/>
    <w:uiPriority w:val="99"/>
    <w:semiHidden/>
    <w:unhideWhenUsed/>
    <w:tblPr>
      <w:tblInd w:w="0" w:type="dxa"/>
      <w:tblCellMar>
        <w:top w:w="0" w:type="dxa"/>
        <w:left w:w="108" w:type="dxa"/>
        <w:bottom w:w="0" w:type="dxa"/>
        <w:right w:w="108" w:type="dxa"/>
      </w:tblCellMar>
    </w:tblPr>
  </w:style>
  <w:style w:type="numbering" w:default="1" w:styleId="88b07529-8c0d-4c40-bc67-92c2e80a1845">
    <w:name w:val="No List"/>
    <w:uiPriority w:val="99"/>
    <w:semiHidden/>
    <w:unhideWhenUsed/>
  </w:style>
  <w:style w:type="paragraph" w:customStyle="1" w:styleId="85d2117d-ee41-42dd-b5d3-b7ed0b61f1c9">
    <w:name w:val="石墨文档正文"/>
    <w:qFormat/>
    <w:rPr>
      <w:szCs w:val="22"/>
    </w:rPr>
  </w:style>
  <w:style w:type="paragraph" w:customStyle="1" w:styleId="507b45e8-960a-4175-a69e-baf832d48b3d">
    <w:name w:val="石墨文档副标题"/>
    <w:qFormat/>
    <w:rPr>
      <w:color w:val="888888"/>
      <w:sz w:val="48"/>
      <w:szCs w:val="48"/>
    </w:rPr>
  </w:style>
  <w:style w:type="paragraph" w:customStyle="1" w:styleId="60acc3c9-76e6-4548-bd72-a993f6ab41a7">
    <w:name w:val="石墨文档大标题"/>
    <w:next w:val="a3"/>
    <w:uiPriority w:val="9"/>
    <w:unhideWhenUsed/>
    <w:qFormat/>
    <w:pPr>
      <w:spacing w:before="260" w:after="260"/>
      <w:outlineLvl w:val="0"/>
    </w:pPr>
    <w:rPr>
      <w:b/>
      <w:bCs/>
      <w:sz w:val="40"/>
      <w:szCs w:val="40"/>
    </w:rPr>
  </w:style>
  <w:style w:type="paragraph" w:customStyle="1" w:styleId="89cac907-ae37-48d9-83a0-a7aedb62a80a">
    <w:name w:val="石墨文档中标题"/>
    <w:next w:val="a3"/>
    <w:uiPriority w:val="9"/>
    <w:unhideWhenUsed/>
    <w:qFormat/>
    <w:pPr>
      <w:spacing w:before="260" w:after="260"/>
      <w:outlineLvl w:val="1"/>
    </w:pPr>
    <w:rPr>
      <w:b/>
      <w:bCs/>
      <w:sz w:val="36"/>
      <w:szCs w:val="36"/>
    </w:rPr>
  </w:style>
  <w:style w:type="paragraph" w:customStyle="1" w:styleId="48bb14bb-72ba-4281-8583-ee0e62b98776">
    <w:name w:val="石墨文档小标题"/>
    <w:next w:val="a3"/>
    <w:uiPriority w:val="9"/>
    <w:unhideWhenUsed/>
    <w:qFormat/>
    <w:pPr>
      <w:spacing w:before="260" w:after="260"/>
      <w:outlineLvl w:val="2"/>
    </w:pPr>
    <w:rPr>
      <w:b/>
      <w:bCs/>
      <w:sz w:val="32"/>
      <w:szCs w:val="32"/>
    </w:rPr>
  </w:style>
  <w:style w:type="paragraph" w:customStyle="1" w:styleId="ff088ad2-774d-4cdb-9158-3aa345288a8e">
    <w:name w:val="石墨文档标题"/>
    <w:next w:val="a3"/>
    <w:uiPriority w:val="9"/>
    <w:unhideWhenUsed/>
    <w:qFormat/>
    <w:pPr>
      <w:spacing w:before="260" w:after="260"/>
      <w:outlineLvl w:val="3"/>
    </w:pPr>
    <w:rPr>
      <w:b/>
      <w:bCs/>
      <w:sz w:val="56"/>
      <w:szCs w:val="56"/>
    </w:rPr>
  </w:style>
  <w:style w:type="paragraph" w:customStyle="1" w:styleId="e9933fc1-5566-463b-a3d3-41bec4c14cb6">
    <w:name w:val="石墨文档引用"/>
    <w:qFormat/>
    <w:pPr>
      <w:pBdr>
        <w:left w:val="single" w:sz="30" w:space="10" w:color="F0F0F0"/>
      </w:pBdr>
    </w:pPr>
    <w:rPr>
      <w:color w:val="ADADAD"/>
    </w:rPr>
  </w:style>
  <w:style w:type="paragraph" w:default="1" w:styleId="9bf5c1f8-f366-4ad2-8d09-addb8aee2b73">
    <w:name w:val="Normal"/>
    <w:qFormat/>
    <w:pPr>
      <w:widowControl w:val="0"/>
      <w:jc w:val="both"/>
    </w:pPr>
  </w:style>
  <w:style w:type="character" w:default="1" w:styleId="6256ecb2-0c41-4299-80af-f68ce020150a">
    <w:name w:val="Default Paragraph Font"/>
    <w:uiPriority w:val="1"/>
    <w:semiHidden/>
    <w:unhideWhenUsed/>
  </w:style>
  <w:style w:type="table" w:default="1" w:styleId="c5e35240-e6e1-4f86-902d-abd11106936b">
    <w:name w:val="Normal Table"/>
    <w:uiPriority w:val="99"/>
    <w:semiHidden/>
    <w:unhideWhenUsed/>
    <w:tblPr>
      <w:tblInd w:w="0" w:type="dxa"/>
      <w:tblCellMar>
        <w:top w:w="0" w:type="dxa"/>
        <w:left w:w="108" w:type="dxa"/>
        <w:bottom w:w="0" w:type="dxa"/>
        <w:right w:w="108" w:type="dxa"/>
      </w:tblCellMar>
    </w:tblPr>
  </w:style>
  <w:style w:type="numbering" w:default="1" w:styleId="18bd0043-b293-44e9-8672-dc740952e306">
    <w:name w:val="No List"/>
    <w:uiPriority w:val="99"/>
    <w:semiHidden/>
    <w:unhideWhenUsed/>
  </w:style>
  <w:style w:type="paragraph" w:customStyle="1" w:styleId="c2617dee-a2e1-42cd-9f58-1ca5e5b39689">
    <w:name w:val="石墨文档正文"/>
    <w:qFormat/>
    <w:rPr>
      <w:szCs w:val="22"/>
    </w:rPr>
  </w:style>
  <w:style w:type="paragraph" w:customStyle="1" w:styleId="c6fe4659-af3e-4c9c-bdd8-4675d0724764">
    <w:name w:val="石墨文档副标题"/>
    <w:qFormat/>
    <w:rPr>
      <w:color w:val="888888"/>
      <w:sz w:val="48"/>
      <w:szCs w:val="48"/>
    </w:rPr>
  </w:style>
  <w:style w:type="paragraph" w:customStyle="1" w:styleId="4c3c9a0a-1369-48e5-b790-68733c3ec588">
    <w:name w:val="石墨文档大标题"/>
    <w:next w:val="a3"/>
    <w:uiPriority w:val="9"/>
    <w:unhideWhenUsed/>
    <w:qFormat/>
    <w:pPr>
      <w:spacing w:before="260" w:after="260"/>
      <w:outlineLvl w:val="0"/>
    </w:pPr>
    <w:rPr>
      <w:b/>
      <w:bCs/>
      <w:sz w:val="40"/>
      <w:szCs w:val="40"/>
    </w:rPr>
  </w:style>
  <w:style w:type="paragraph" w:customStyle="1" w:styleId="5e325a17-9a2d-48b4-af78-225c4e2d9050">
    <w:name w:val="石墨文档中标题"/>
    <w:next w:val="a3"/>
    <w:uiPriority w:val="9"/>
    <w:unhideWhenUsed/>
    <w:qFormat/>
    <w:pPr>
      <w:spacing w:before="260" w:after="260"/>
      <w:outlineLvl w:val="1"/>
    </w:pPr>
    <w:rPr>
      <w:b/>
      <w:bCs/>
      <w:sz w:val="36"/>
      <w:szCs w:val="36"/>
    </w:rPr>
  </w:style>
  <w:style w:type="paragraph" w:customStyle="1" w:styleId="0b08de6f-8405-4d15-9f32-a38a2be4e829">
    <w:name w:val="石墨文档小标题"/>
    <w:next w:val="a3"/>
    <w:uiPriority w:val="9"/>
    <w:unhideWhenUsed/>
    <w:qFormat/>
    <w:pPr>
      <w:spacing w:before="260" w:after="260"/>
      <w:outlineLvl w:val="2"/>
    </w:pPr>
    <w:rPr>
      <w:b/>
      <w:bCs/>
      <w:sz w:val="32"/>
      <w:szCs w:val="32"/>
    </w:rPr>
  </w:style>
  <w:style w:type="paragraph" w:customStyle="1" w:styleId="d61e3bd0-7ca7-4289-a65d-e60e08d93150">
    <w:name w:val="石墨文档标题"/>
    <w:next w:val="a3"/>
    <w:uiPriority w:val="9"/>
    <w:unhideWhenUsed/>
    <w:qFormat/>
    <w:pPr>
      <w:spacing w:before="260" w:after="260"/>
      <w:outlineLvl w:val="3"/>
    </w:pPr>
    <w:rPr>
      <w:b/>
      <w:bCs/>
      <w:sz w:val="56"/>
      <w:szCs w:val="56"/>
    </w:rPr>
  </w:style>
  <w:style w:type="paragraph" w:customStyle="1" w:styleId="11cd7903-c36d-4706-9c96-2d41503dbbce">
    <w:name w:val="石墨文档引用"/>
    <w:qFormat/>
    <w:pPr>
      <w:pBdr>
        <w:left w:val="single" w:sz="30" w:space="10" w:color="F0F0F0"/>
      </w:pBdr>
    </w:pPr>
    <w:rPr>
      <w:color w:val="ADADAD"/>
    </w:rPr>
  </w:style>
  <w:style w:type="paragraph" w:default="1" w:styleId="b45bb67a-70e8-4c2d-bdb7-c76803346a84">
    <w:name w:val="Normal"/>
    <w:qFormat/>
    <w:pPr>
      <w:widowControl w:val="0"/>
      <w:jc w:val="both"/>
    </w:pPr>
  </w:style>
  <w:style w:type="character" w:default="1" w:styleId="13d38c28-3cd7-4750-af14-33d92181e5ac">
    <w:name w:val="Default Paragraph Font"/>
    <w:uiPriority w:val="1"/>
    <w:semiHidden/>
    <w:unhideWhenUsed/>
  </w:style>
  <w:style w:type="table" w:default="1" w:styleId="2d7ffed2-d4c7-4267-b5a9-55413af9d3ce">
    <w:name w:val="Normal Table"/>
    <w:uiPriority w:val="99"/>
    <w:semiHidden/>
    <w:unhideWhenUsed/>
    <w:tblPr>
      <w:tblInd w:w="0" w:type="dxa"/>
      <w:tblCellMar>
        <w:top w:w="0" w:type="dxa"/>
        <w:left w:w="108" w:type="dxa"/>
        <w:bottom w:w="0" w:type="dxa"/>
        <w:right w:w="108" w:type="dxa"/>
      </w:tblCellMar>
    </w:tblPr>
  </w:style>
  <w:style w:type="numbering" w:default="1" w:styleId="2a8c83ce-d82e-4643-81f8-a64efc372a17">
    <w:name w:val="No List"/>
    <w:uiPriority w:val="99"/>
    <w:semiHidden/>
    <w:unhideWhenUsed/>
  </w:style>
  <w:style w:type="paragraph" w:customStyle="1" w:styleId="b67c96c4-bfe5-4c54-bbd2-ba6c07ad676e">
    <w:name w:val="石墨文档正文"/>
    <w:qFormat/>
    <w:rPr>
      <w:szCs w:val="22"/>
    </w:rPr>
  </w:style>
  <w:style w:type="paragraph" w:customStyle="1" w:styleId="97bd5351-3ffa-42d1-b5fa-1b72ed6b4df4">
    <w:name w:val="石墨文档副标题"/>
    <w:qFormat/>
    <w:rPr>
      <w:color w:val="888888"/>
      <w:sz w:val="48"/>
      <w:szCs w:val="48"/>
    </w:rPr>
  </w:style>
  <w:style w:type="paragraph" w:customStyle="1" w:styleId="43bef120-3726-494a-8aee-08dfff9fdc5b">
    <w:name w:val="石墨文档大标题"/>
    <w:next w:val="a3"/>
    <w:uiPriority w:val="9"/>
    <w:unhideWhenUsed/>
    <w:qFormat/>
    <w:pPr>
      <w:spacing w:before="260" w:after="260"/>
      <w:outlineLvl w:val="0"/>
    </w:pPr>
    <w:rPr>
      <w:b/>
      <w:bCs/>
      <w:sz w:val="40"/>
      <w:szCs w:val="40"/>
    </w:rPr>
  </w:style>
  <w:style w:type="paragraph" w:customStyle="1" w:styleId="f056de22-29b4-4d1e-80ff-432f400c1e9c">
    <w:name w:val="石墨文档中标题"/>
    <w:next w:val="a3"/>
    <w:uiPriority w:val="9"/>
    <w:unhideWhenUsed/>
    <w:qFormat/>
    <w:pPr>
      <w:spacing w:before="260" w:after="260"/>
      <w:outlineLvl w:val="1"/>
    </w:pPr>
    <w:rPr>
      <w:b/>
      <w:bCs/>
      <w:sz w:val="36"/>
      <w:szCs w:val="36"/>
    </w:rPr>
  </w:style>
  <w:style w:type="paragraph" w:customStyle="1" w:styleId="a4602435-aa0a-48ea-b3b9-adbe93e10d9f">
    <w:name w:val="石墨文档小标题"/>
    <w:next w:val="a3"/>
    <w:uiPriority w:val="9"/>
    <w:unhideWhenUsed/>
    <w:qFormat/>
    <w:pPr>
      <w:spacing w:before="260" w:after="260"/>
      <w:outlineLvl w:val="2"/>
    </w:pPr>
    <w:rPr>
      <w:b/>
      <w:bCs/>
      <w:sz w:val="32"/>
      <w:szCs w:val="32"/>
    </w:rPr>
  </w:style>
  <w:style w:type="paragraph" w:customStyle="1" w:styleId="c6ac9196-5b9c-4852-88c0-58dc99afc90d">
    <w:name w:val="石墨文档标题"/>
    <w:next w:val="a3"/>
    <w:uiPriority w:val="9"/>
    <w:unhideWhenUsed/>
    <w:qFormat/>
    <w:pPr>
      <w:spacing w:before="260" w:after="260"/>
      <w:outlineLvl w:val="3"/>
    </w:pPr>
    <w:rPr>
      <w:b/>
      <w:bCs/>
      <w:sz w:val="56"/>
      <w:szCs w:val="56"/>
    </w:rPr>
  </w:style>
  <w:style w:type="paragraph" w:customStyle="1" w:styleId="8422bd02-6838-40df-8f48-15fd04a04848">
    <w:name w:val="石墨文档引用"/>
    <w:qFormat/>
    <w:pPr>
      <w:pBdr>
        <w:left w:val="single" w:sz="30" w:space="10" w:color="F0F0F0"/>
      </w:pBdr>
    </w:pPr>
    <w:rPr>
      <w:color w:val="ADADAD"/>
    </w:rPr>
  </w:style>
  <w:style w:type="paragraph" w:default="1" w:styleId="eaa9556d-e320-4f1d-9acf-ea50bb25e8f6">
    <w:name w:val="Normal"/>
    <w:qFormat/>
    <w:pPr>
      <w:widowControl w:val="0"/>
      <w:jc w:val="both"/>
    </w:pPr>
  </w:style>
  <w:style w:type="character" w:default="1" w:styleId="718c857a-17c3-4b2b-81e4-ef2ae22c7560">
    <w:name w:val="Default Paragraph Font"/>
    <w:uiPriority w:val="1"/>
    <w:semiHidden/>
    <w:unhideWhenUsed/>
  </w:style>
  <w:style w:type="table" w:default="1" w:styleId="ea94d717-3855-4227-b105-8dd0afcef2a8">
    <w:name w:val="Normal Table"/>
    <w:uiPriority w:val="99"/>
    <w:semiHidden/>
    <w:unhideWhenUsed/>
    <w:tblPr>
      <w:tblInd w:w="0" w:type="dxa"/>
      <w:tblCellMar>
        <w:top w:w="0" w:type="dxa"/>
        <w:left w:w="108" w:type="dxa"/>
        <w:bottom w:w="0" w:type="dxa"/>
        <w:right w:w="108" w:type="dxa"/>
      </w:tblCellMar>
    </w:tblPr>
  </w:style>
  <w:style w:type="numbering" w:default="1" w:styleId="7b069788-0f20-41bd-973a-d1fa7962751d">
    <w:name w:val="No List"/>
    <w:uiPriority w:val="99"/>
    <w:semiHidden/>
    <w:unhideWhenUsed/>
  </w:style>
  <w:style w:type="paragraph" w:customStyle="1" w:styleId="5c48831b-6a44-44e5-90ad-978c756ac4d6">
    <w:name w:val="石墨文档正文"/>
    <w:qFormat/>
    <w:rPr>
      <w:szCs w:val="22"/>
    </w:rPr>
  </w:style>
  <w:style w:type="paragraph" w:customStyle="1" w:styleId="99e4c8d3-7a54-4c90-8568-97cbe9883805">
    <w:name w:val="石墨文档副标题"/>
    <w:qFormat/>
    <w:rPr>
      <w:color w:val="888888"/>
      <w:sz w:val="48"/>
      <w:szCs w:val="48"/>
    </w:rPr>
  </w:style>
  <w:style w:type="paragraph" w:customStyle="1" w:styleId="2ce7ae9d-ea86-498e-b8c0-f7bb3601642e">
    <w:name w:val="石墨文档大标题"/>
    <w:next w:val="a3"/>
    <w:uiPriority w:val="9"/>
    <w:unhideWhenUsed/>
    <w:qFormat/>
    <w:pPr>
      <w:spacing w:before="260" w:after="260"/>
      <w:outlineLvl w:val="0"/>
    </w:pPr>
    <w:rPr>
      <w:b/>
      <w:bCs/>
      <w:sz w:val="40"/>
      <w:szCs w:val="40"/>
    </w:rPr>
  </w:style>
  <w:style w:type="paragraph" w:customStyle="1" w:styleId="7f7983d8-4638-4171-9d18-57c33fd044a3">
    <w:name w:val="石墨文档中标题"/>
    <w:next w:val="a3"/>
    <w:uiPriority w:val="9"/>
    <w:unhideWhenUsed/>
    <w:qFormat/>
    <w:pPr>
      <w:spacing w:before="260" w:after="260"/>
      <w:outlineLvl w:val="1"/>
    </w:pPr>
    <w:rPr>
      <w:b/>
      <w:bCs/>
      <w:sz w:val="36"/>
      <w:szCs w:val="36"/>
    </w:rPr>
  </w:style>
  <w:style w:type="paragraph" w:customStyle="1" w:styleId="ed5dfb54-2e24-436f-a279-7f49bca5e845">
    <w:name w:val="石墨文档小标题"/>
    <w:next w:val="a3"/>
    <w:uiPriority w:val="9"/>
    <w:unhideWhenUsed/>
    <w:qFormat/>
    <w:pPr>
      <w:spacing w:before="260" w:after="260"/>
      <w:outlineLvl w:val="2"/>
    </w:pPr>
    <w:rPr>
      <w:b/>
      <w:bCs/>
      <w:sz w:val="32"/>
      <w:szCs w:val="32"/>
    </w:rPr>
  </w:style>
  <w:style w:type="paragraph" w:customStyle="1" w:styleId="1afcc506-b397-4c6d-b418-0dde4f1db171">
    <w:name w:val="石墨文档标题"/>
    <w:next w:val="a3"/>
    <w:uiPriority w:val="9"/>
    <w:unhideWhenUsed/>
    <w:qFormat/>
    <w:pPr>
      <w:spacing w:before="260" w:after="260"/>
      <w:outlineLvl w:val="3"/>
    </w:pPr>
    <w:rPr>
      <w:b/>
      <w:bCs/>
      <w:sz w:val="56"/>
      <w:szCs w:val="56"/>
    </w:rPr>
  </w:style>
  <w:style w:type="paragraph" w:customStyle="1" w:styleId="9accfc64-dff2-4afa-bb64-8bfc3a704489">
    <w:name w:val="石墨文档引用"/>
    <w:qFormat/>
    <w:pPr>
      <w:pBdr>
        <w:left w:val="single" w:sz="30" w:space="10" w:color="F0F0F0"/>
      </w:pBdr>
    </w:pPr>
    <w:rPr>
      <w:color w:val="ADADAD"/>
    </w:rPr>
  </w:style>
  <w:style w:type="paragraph" w:default="1" w:styleId="69967f8e-fd78-4ad0-9276-9e5e2442c9a5">
    <w:name w:val="Normal"/>
    <w:qFormat/>
    <w:pPr>
      <w:widowControl w:val="0"/>
      <w:jc w:val="both"/>
    </w:pPr>
  </w:style>
  <w:style w:type="character" w:default="1" w:styleId="e59a8f44-a042-4328-99b8-4f228d6b91c9">
    <w:name w:val="Default Paragraph Font"/>
    <w:uiPriority w:val="1"/>
    <w:semiHidden/>
    <w:unhideWhenUsed/>
  </w:style>
  <w:style w:type="table" w:default="1" w:styleId="d88cd07b-59b2-470a-b818-2bdb3a6b07a6">
    <w:name w:val="Normal Table"/>
    <w:uiPriority w:val="99"/>
    <w:semiHidden/>
    <w:unhideWhenUsed/>
    <w:tblPr>
      <w:tblInd w:w="0" w:type="dxa"/>
      <w:tblCellMar>
        <w:top w:w="0" w:type="dxa"/>
        <w:left w:w="108" w:type="dxa"/>
        <w:bottom w:w="0" w:type="dxa"/>
        <w:right w:w="108" w:type="dxa"/>
      </w:tblCellMar>
    </w:tblPr>
  </w:style>
  <w:style w:type="numbering" w:default="1" w:styleId="761ebe01-05ae-47cf-9900-bb69f61f64c3">
    <w:name w:val="No List"/>
    <w:uiPriority w:val="99"/>
    <w:semiHidden/>
    <w:unhideWhenUsed/>
  </w:style>
  <w:style w:type="paragraph" w:customStyle="1" w:styleId="1e437b65-5863-4000-8c34-b1a93b6c525e">
    <w:name w:val="石墨文档正文"/>
    <w:qFormat/>
    <w:rPr>
      <w:szCs w:val="22"/>
    </w:rPr>
  </w:style>
  <w:style w:type="paragraph" w:customStyle="1" w:styleId="ce013989-df73-44ff-819a-958e5475e95a">
    <w:name w:val="石墨文档副标题"/>
    <w:qFormat/>
    <w:rPr>
      <w:color w:val="888888"/>
      <w:sz w:val="48"/>
      <w:szCs w:val="48"/>
    </w:rPr>
  </w:style>
  <w:style w:type="paragraph" w:customStyle="1" w:styleId="30e4e99e-d22c-404a-8182-0cd411fdf6f7">
    <w:name w:val="石墨文档大标题"/>
    <w:next w:val="a3"/>
    <w:uiPriority w:val="9"/>
    <w:unhideWhenUsed/>
    <w:qFormat/>
    <w:pPr>
      <w:spacing w:before="260" w:after="260"/>
      <w:outlineLvl w:val="0"/>
    </w:pPr>
    <w:rPr>
      <w:b/>
      <w:bCs/>
      <w:sz w:val="40"/>
      <w:szCs w:val="40"/>
    </w:rPr>
  </w:style>
  <w:style w:type="paragraph" w:customStyle="1" w:styleId="7cd8f1a0-c9f9-4ed5-b7b0-b19962b2eaf6">
    <w:name w:val="石墨文档中标题"/>
    <w:next w:val="a3"/>
    <w:uiPriority w:val="9"/>
    <w:unhideWhenUsed/>
    <w:qFormat/>
    <w:pPr>
      <w:spacing w:before="260" w:after="260"/>
      <w:outlineLvl w:val="1"/>
    </w:pPr>
    <w:rPr>
      <w:b/>
      <w:bCs/>
      <w:sz w:val="36"/>
      <w:szCs w:val="36"/>
    </w:rPr>
  </w:style>
  <w:style w:type="paragraph" w:customStyle="1" w:styleId="f772a2c8-0f6b-4247-b918-17985907f40c">
    <w:name w:val="石墨文档小标题"/>
    <w:next w:val="a3"/>
    <w:uiPriority w:val="9"/>
    <w:unhideWhenUsed/>
    <w:qFormat/>
    <w:pPr>
      <w:spacing w:before="260" w:after="260"/>
      <w:outlineLvl w:val="2"/>
    </w:pPr>
    <w:rPr>
      <w:b/>
      <w:bCs/>
      <w:sz w:val="32"/>
      <w:szCs w:val="32"/>
    </w:rPr>
  </w:style>
  <w:style w:type="paragraph" w:customStyle="1" w:styleId="a080c66c-bfad-45fc-a4fb-346898560e55">
    <w:name w:val="石墨文档标题"/>
    <w:next w:val="a3"/>
    <w:uiPriority w:val="9"/>
    <w:unhideWhenUsed/>
    <w:qFormat/>
    <w:pPr>
      <w:spacing w:before="260" w:after="260"/>
      <w:outlineLvl w:val="3"/>
    </w:pPr>
    <w:rPr>
      <w:b/>
      <w:bCs/>
      <w:sz w:val="56"/>
      <w:szCs w:val="56"/>
    </w:rPr>
  </w:style>
  <w:style w:type="paragraph" w:customStyle="1" w:styleId="014c9153-7c7f-4b9f-9d44-925325362119">
    <w:name w:val="石墨文档引用"/>
    <w:qFormat/>
    <w:pPr>
      <w:pBdr>
        <w:left w:val="single" w:sz="30" w:space="10" w:color="F0F0F0"/>
      </w:pBdr>
    </w:pPr>
    <w:rPr>
      <w:color w:val="ADADAD"/>
    </w:rPr>
  </w:style>
  <w:style w:type="paragraph" w:default="1" w:styleId="95acaa14-5cfe-411e-8fad-66064ea68d18">
    <w:name w:val="Normal"/>
    <w:qFormat/>
    <w:pPr>
      <w:widowControl w:val="0"/>
      <w:jc w:val="both"/>
    </w:pPr>
  </w:style>
  <w:style w:type="character" w:default="1" w:styleId="120ca5d3-4003-4d68-a083-9639b1a4836b">
    <w:name w:val="Default Paragraph Font"/>
    <w:uiPriority w:val="1"/>
    <w:semiHidden/>
    <w:unhideWhenUsed/>
  </w:style>
  <w:style w:type="table" w:default="1" w:styleId="553ef4fa-094c-4a2e-97a4-7d94eaade288">
    <w:name w:val="Normal Table"/>
    <w:uiPriority w:val="99"/>
    <w:semiHidden/>
    <w:unhideWhenUsed/>
    <w:tblPr>
      <w:tblInd w:w="0" w:type="dxa"/>
      <w:tblCellMar>
        <w:top w:w="0" w:type="dxa"/>
        <w:left w:w="108" w:type="dxa"/>
        <w:bottom w:w="0" w:type="dxa"/>
        <w:right w:w="108" w:type="dxa"/>
      </w:tblCellMar>
    </w:tblPr>
  </w:style>
  <w:style w:type="numbering" w:default="1" w:styleId="b9aad381-d8bf-436a-bf39-af0062533240">
    <w:name w:val="No List"/>
    <w:uiPriority w:val="99"/>
    <w:semiHidden/>
    <w:unhideWhenUsed/>
  </w:style>
  <w:style w:type="paragraph" w:customStyle="1" w:styleId="492e89e0-d9e7-4539-ba7e-ccba540f43ce">
    <w:name w:val="石墨文档正文"/>
    <w:qFormat/>
    <w:rPr>
      <w:szCs w:val="22"/>
    </w:rPr>
  </w:style>
  <w:style w:type="paragraph" w:customStyle="1" w:styleId="2e6ba5ad-c0e3-4b26-9ac4-7f2a1b15294c">
    <w:name w:val="石墨文档副标题"/>
    <w:qFormat/>
    <w:rPr>
      <w:color w:val="888888"/>
      <w:sz w:val="48"/>
      <w:szCs w:val="48"/>
    </w:rPr>
  </w:style>
  <w:style w:type="paragraph" w:customStyle="1" w:styleId="9fc052a0-fee3-4801-9470-9af909d6105e">
    <w:name w:val="石墨文档大标题"/>
    <w:next w:val="a3"/>
    <w:uiPriority w:val="9"/>
    <w:unhideWhenUsed/>
    <w:qFormat/>
    <w:pPr>
      <w:spacing w:before="260" w:after="260"/>
      <w:outlineLvl w:val="0"/>
    </w:pPr>
    <w:rPr>
      <w:b/>
      <w:bCs/>
      <w:sz w:val="40"/>
      <w:szCs w:val="40"/>
    </w:rPr>
  </w:style>
  <w:style w:type="paragraph" w:customStyle="1" w:styleId="5128e011-1162-40fe-a89f-4531cf3263c0">
    <w:name w:val="石墨文档中标题"/>
    <w:next w:val="a3"/>
    <w:uiPriority w:val="9"/>
    <w:unhideWhenUsed/>
    <w:qFormat/>
    <w:pPr>
      <w:spacing w:before="260" w:after="260"/>
      <w:outlineLvl w:val="1"/>
    </w:pPr>
    <w:rPr>
      <w:b/>
      <w:bCs/>
      <w:sz w:val="36"/>
      <w:szCs w:val="36"/>
    </w:rPr>
  </w:style>
  <w:style w:type="paragraph" w:customStyle="1" w:styleId="a7795303-2c68-40a8-8e2f-09b06482ac97">
    <w:name w:val="石墨文档小标题"/>
    <w:next w:val="a3"/>
    <w:uiPriority w:val="9"/>
    <w:unhideWhenUsed/>
    <w:qFormat/>
    <w:pPr>
      <w:spacing w:before="260" w:after="260"/>
      <w:outlineLvl w:val="2"/>
    </w:pPr>
    <w:rPr>
      <w:b/>
      <w:bCs/>
      <w:sz w:val="32"/>
      <w:szCs w:val="32"/>
    </w:rPr>
  </w:style>
  <w:style w:type="paragraph" w:customStyle="1" w:styleId="bd822f43-79ae-4ddf-964b-eaf12c148696">
    <w:name w:val="石墨文档标题"/>
    <w:next w:val="a3"/>
    <w:uiPriority w:val="9"/>
    <w:unhideWhenUsed/>
    <w:qFormat/>
    <w:pPr>
      <w:spacing w:before="260" w:after="260"/>
      <w:outlineLvl w:val="3"/>
    </w:pPr>
    <w:rPr>
      <w:b/>
      <w:bCs/>
      <w:sz w:val="56"/>
      <w:szCs w:val="56"/>
    </w:rPr>
  </w:style>
  <w:style w:type="paragraph" w:customStyle="1" w:styleId="311313c7-eb5c-40cb-876c-b2b0baa58a65">
    <w:name w:val="石墨文档引用"/>
    <w:qFormat/>
    <w:pPr>
      <w:pBdr>
        <w:left w:val="single" w:sz="30" w:space="10" w:color="F0F0F0"/>
      </w:pBdr>
    </w:pPr>
    <w:rPr>
      <w:color w:val="ADADAD"/>
    </w:rPr>
  </w:style>
  <w:style w:type="paragraph" w:default="1" w:styleId="98b1fbf5-3244-4189-83df-c939f3cb9511">
    <w:name w:val="Normal"/>
    <w:qFormat/>
    <w:pPr>
      <w:widowControl w:val="0"/>
      <w:jc w:val="both"/>
    </w:pPr>
  </w:style>
  <w:style w:type="character" w:default="1" w:styleId="9a11e3df-6906-49f7-8092-06f5a8957553">
    <w:name w:val="Default Paragraph Font"/>
    <w:uiPriority w:val="1"/>
    <w:semiHidden/>
    <w:unhideWhenUsed/>
  </w:style>
  <w:style w:type="table" w:default="1" w:styleId="e056ef48-afe9-4805-8b55-95e4fa2d1990">
    <w:name w:val="Normal Table"/>
    <w:uiPriority w:val="99"/>
    <w:semiHidden/>
    <w:unhideWhenUsed/>
    <w:tblPr>
      <w:tblInd w:w="0" w:type="dxa"/>
      <w:tblCellMar>
        <w:top w:w="0" w:type="dxa"/>
        <w:left w:w="108" w:type="dxa"/>
        <w:bottom w:w="0" w:type="dxa"/>
        <w:right w:w="108" w:type="dxa"/>
      </w:tblCellMar>
    </w:tblPr>
  </w:style>
  <w:style w:type="numbering" w:default="1" w:styleId="6e636ae9-4276-4e9a-9e99-bca89bc9f7da">
    <w:name w:val="No List"/>
    <w:uiPriority w:val="99"/>
    <w:semiHidden/>
    <w:unhideWhenUsed/>
  </w:style>
  <w:style w:type="paragraph" w:customStyle="1" w:styleId="c306658d-4bfa-4325-bec9-4bf7067de900">
    <w:name w:val="石墨文档正文"/>
    <w:qFormat/>
    <w:rPr>
      <w:szCs w:val="22"/>
    </w:rPr>
  </w:style>
  <w:style w:type="paragraph" w:customStyle="1" w:styleId="93bd49af-bc1b-4100-b923-eefcc4c666ed">
    <w:name w:val="石墨文档副标题"/>
    <w:qFormat/>
    <w:rPr>
      <w:color w:val="888888"/>
      <w:sz w:val="48"/>
      <w:szCs w:val="48"/>
    </w:rPr>
  </w:style>
  <w:style w:type="paragraph" w:customStyle="1" w:styleId="97759f13-6e43-4238-926b-7ff1817984fb">
    <w:name w:val="石墨文档大标题"/>
    <w:next w:val="a3"/>
    <w:uiPriority w:val="9"/>
    <w:unhideWhenUsed/>
    <w:qFormat/>
    <w:pPr>
      <w:spacing w:before="260" w:after="260"/>
      <w:outlineLvl w:val="0"/>
    </w:pPr>
    <w:rPr>
      <w:b/>
      <w:bCs/>
      <w:sz w:val="40"/>
      <w:szCs w:val="40"/>
    </w:rPr>
  </w:style>
  <w:style w:type="paragraph" w:customStyle="1" w:styleId="1dd216d5-6380-4ea5-b1ff-ff17c802b384">
    <w:name w:val="石墨文档中标题"/>
    <w:next w:val="a3"/>
    <w:uiPriority w:val="9"/>
    <w:unhideWhenUsed/>
    <w:qFormat/>
    <w:pPr>
      <w:spacing w:before="260" w:after="260"/>
      <w:outlineLvl w:val="1"/>
    </w:pPr>
    <w:rPr>
      <w:b/>
      <w:bCs/>
      <w:sz w:val="36"/>
      <w:szCs w:val="36"/>
    </w:rPr>
  </w:style>
  <w:style w:type="paragraph" w:customStyle="1" w:styleId="aade1b90-71ce-4642-9a9b-d6cec6b0057d">
    <w:name w:val="石墨文档小标题"/>
    <w:next w:val="a3"/>
    <w:uiPriority w:val="9"/>
    <w:unhideWhenUsed/>
    <w:qFormat/>
    <w:pPr>
      <w:spacing w:before="260" w:after="260"/>
      <w:outlineLvl w:val="2"/>
    </w:pPr>
    <w:rPr>
      <w:b/>
      <w:bCs/>
      <w:sz w:val="32"/>
      <w:szCs w:val="32"/>
    </w:rPr>
  </w:style>
  <w:style w:type="paragraph" w:customStyle="1" w:styleId="649dd0de-9c9c-4e13-9e00-b5ecf3f93f3f">
    <w:name w:val="石墨文档标题"/>
    <w:next w:val="a3"/>
    <w:uiPriority w:val="9"/>
    <w:unhideWhenUsed/>
    <w:qFormat/>
    <w:pPr>
      <w:spacing w:before="260" w:after="260"/>
      <w:outlineLvl w:val="3"/>
    </w:pPr>
    <w:rPr>
      <w:b/>
      <w:bCs/>
      <w:sz w:val="56"/>
      <w:szCs w:val="56"/>
    </w:rPr>
  </w:style>
  <w:style w:type="paragraph" w:customStyle="1" w:styleId="f7d42bf5-45c7-4bb1-a166-bb136fd72ecb">
    <w:name w:val="石墨文档引用"/>
    <w:qFormat/>
    <w:pPr>
      <w:pBdr>
        <w:left w:val="single" w:sz="30" w:space="10" w:color="F0F0F0"/>
      </w:pBdr>
    </w:pPr>
    <w:rPr>
      <w:color w:val="ADADAD"/>
    </w:rPr>
  </w:style>
  <w:style w:type="paragraph" w:default="1" w:styleId="26ca0d59-9f72-42ca-97ac-e7353c90639b">
    <w:name w:val="Normal"/>
    <w:qFormat/>
    <w:pPr>
      <w:widowControl w:val="0"/>
      <w:jc w:val="both"/>
    </w:pPr>
  </w:style>
  <w:style w:type="character" w:default="1" w:styleId="8bbba9ca-3aaa-48a7-9365-7f0c94c16293">
    <w:name w:val="Default Paragraph Font"/>
    <w:uiPriority w:val="1"/>
    <w:semiHidden/>
    <w:unhideWhenUsed/>
  </w:style>
  <w:style w:type="table" w:default="1" w:styleId="fdf11db5-f94f-4c64-ad30-04ea358c4e6f">
    <w:name w:val="Normal Table"/>
    <w:uiPriority w:val="99"/>
    <w:semiHidden/>
    <w:unhideWhenUsed/>
    <w:tblPr>
      <w:tblInd w:w="0" w:type="dxa"/>
      <w:tblCellMar>
        <w:top w:w="0" w:type="dxa"/>
        <w:left w:w="108" w:type="dxa"/>
        <w:bottom w:w="0" w:type="dxa"/>
        <w:right w:w="108" w:type="dxa"/>
      </w:tblCellMar>
    </w:tblPr>
  </w:style>
  <w:style w:type="numbering" w:default="1" w:styleId="49ddc2c7-b651-4c04-9ebe-1bf6aee5fa60">
    <w:name w:val="No List"/>
    <w:uiPriority w:val="99"/>
    <w:semiHidden/>
    <w:unhideWhenUsed/>
  </w:style>
  <w:style w:type="paragraph" w:customStyle="1" w:styleId="9bd62ea3-95f0-48bd-bce1-8ccb72e55789">
    <w:name w:val="石墨文档正文"/>
    <w:qFormat/>
    <w:rPr>
      <w:szCs w:val="22"/>
    </w:rPr>
  </w:style>
  <w:style w:type="paragraph" w:customStyle="1" w:styleId="b278368d-e0fe-420d-b35f-06d6327cedf6">
    <w:name w:val="石墨文档副标题"/>
    <w:qFormat/>
    <w:rPr>
      <w:color w:val="888888"/>
      <w:sz w:val="48"/>
      <w:szCs w:val="48"/>
    </w:rPr>
  </w:style>
  <w:style w:type="paragraph" w:customStyle="1" w:styleId="28f9f415-8476-4a9e-a98b-24fb4e944232">
    <w:name w:val="石墨文档大标题"/>
    <w:next w:val="a3"/>
    <w:uiPriority w:val="9"/>
    <w:unhideWhenUsed/>
    <w:qFormat/>
    <w:pPr>
      <w:spacing w:before="260" w:after="260"/>
      <w:outlineLvl w:val="0"/>
    </w:pPr>
    <w:rPr>
      <w:b/>
      <w:bCs/>
      <w:sz w:val="40"/>
      <w:szCs w:val="40"/>
    </w:rPr>
  </w:style>
  <w:style w:type="paragraph" w:customStyle="1" w:styleId="1d58f6e3-84ee-425a-8856-607a7d7602ff">
    <w:name w:val="石墨文档中标题"/>
    <w:next w:val="a3"/>
    <w:uiPriority w:val="9"/>
    <w:unhideWhenUsed/>
    <w:qFormat/>
    <w:pPr>
      <w:spacing w:before="260" w:after="260"/>
      <w:outlineLvl w:val="1"/>
    </w:pPr>
    <w:rPr>
      <w:b/>
      <w:bCs/>
      <w:sz w:val="36"/>
      <w:szCs w:val="36"/>
    </w:rPr>
  </w:style>
  <w:style w:type="paragraph" w:customStyle="1" w:styleId="e6c751e2-0bfc-423f-9b9c-f944e5e1bdf4">
    <w:name w:val="石墨文档小标题"/>
    <w:next w:val="a3"/>
    <w:uiPriority w:val="9"/>
    <w:unhideWhenUsed/>
    <w:qFormat/>
    <w:pPr>
      <w:spacing w:before="260" w:after="260"/>
      <w:outlineLvl w:val="2"/>
    </w:pPr>
    <w:rPr>
      <w:b/>
      <w:bCs/>
      <w:sz w:val="32"/>
      <w:szCs w:val="32"/>
    </w:rPr>
  </w:style>
  <w:style w:type="paragraph" w:customStyle="1" w:styleId="10dcd1f8-69b3-4d08-a964-83f7bb0b4b1a">
    <w:name w:val="石墨文档标题"/>
    <w:next w:val="a3"/>
    <w:uiPriority w:val="9"/>
    <w:unhideWhenUsed/>
    <w:qFormat/>
    <w:pPr>
      <w:spacing w:before="260" w:after="260"/>
      <w:outlineLvl w:val="3"/>
    </w:pPr>
    <w:rPr>
      <w:b/>
      <w:bCs/>
      <w:sz w:val="56"/>
      <w:szCs w:val="56"/>
    </w:rPr>
  </w:style>
  <w:style w:type="paragraph" w:customStyle="1" w:styleId="826034e3-48cf-430d-90db-faa196f3aae3">
    <w:name w:val="石墨文档引用"/>
    <w:qFormat/>
    <w:pPr>
      <w:pBdr>
        <w:left w:val="single" w:sz="30" w:space="10" w:color="F0F0F0"/>
      </w:pBdr>
    </w:pPr>
    <w:rPr>
      <w:color w:val="ADADAD"/>
    </w:rPr>
  </w:style>
  <w:style w:type="paragraph" w:default="1" w:styleId="057c3dec-35d3-484b-b4c7-3231609a0425">
    <w:name w:val="Normal"/>
    <w:qFormat/>
    <w:pPr>
      <w:widowControl w:val="0"/>
      <w:jc w:val="both"/>
    </w:pPr>
  </w:style>
  <w:style w:type="character" w:default="1" w:styleId="5fda75e9-c463-4da4-be82-071c21348e64">
    <w:name w:val="Default Paragraph Font"/>
    <w:uiPriority w:val="1"/>
    <w:semiHidden/>
    <w:unhideWhenUsed/>
  </w:style>
  <w:style w:type="table" w:default="1" w:styleId="e8127eae-3415-41fa-b246-fc1bb4732af9">
    <w:name w:val="Normal Table"/>
    <w:uiPriority w:val="99"/>
    <w:semiHidden/>
    <w:unhideWhenUsed/>
    <w:tblPr>
      <w:tblInd w:w="0" w:type="dxa"/>
      <w:tblCellMar>
        <w:top w:w="0" w:type="dxa"/>
        <w:left w:w="108" w:type="dxa"/>
        <w:bottom w:w="0" w:type="dxa"/>
        <w:right w:w="108" w:type="dxa"/>
      </w:tblCellMar>
    </w:tblPr>
  </w:style>
  <w:style w:type="numbering" w:default="1" w:styleId="73b83f32-9ab1-40ae-8822-bfe5fd590e7d">
    <w:name w:val="No List"/>
    <w:uiPriority w:val="99"/>
    <w:semiHidden/>
    <w:unhideWhenUsed/>
  </w:style>
  <w:style w:type="paragraph" w:customStyle="1" w:styleId="f03a2158-627f-43c9-9509-56040ede651f">
    <w:name w:val="石墨文档正文"/>
    <w:qFormat/>
    <w:rPr>
      <w:szCs w:val="22"/>
    </w:rPr>
  </w:style>
  <w:style w:type="paragraph" w:customStyle="1" w:styleId="dea0f497-ab8e-4815-96fa-09222a7ae5ca">
    <w:name w:val="石墨文档副标题"/>
    <w:qFormat/>
    <w:rPr>
      <w:color w:val="888888"/>
      <w:sz w:val="48"/>
      <w:szCs w:val="48"/>
    </w:rPr>
  </w:style>
  <w:style w:type="paragraph" w:customStyle="1" w:styleId="fc48cd0b-ccb9-4682-8c52-8efcae4a506c">
    <w:name w:val="石墨文档大标题"/>
    <w:next w:val="a3"/>
    <w:uiPriority w:val="9"/>
    <w:unhideWhenUsed/>
    <w:qFormat/>
    <w:pPr>
      <w:spacing w:before="260" w:after="260"/>
      <w:outlineLvl w:val="0"/>
    </w:pPr>
    <w:rPr>
      <w:b/>
      <w:bCs/>
      <w:sz w:val="40"/>
      <w:szCs w:val="40"/>
    </w:rPr>
  </w:style>
  <w:style w:type="paragraph" w:customStyle="1" w:styleId="5505f763-7ad8-49de-b8b9-92fae4f4a8db">
    <w:name w:val="石墨文档中标题"/>
    <w:next w:val="a3"/>
    <w:uiPriority w:val="9"/>
    <w:unhideWhenUsed/>
    <w:qFormat/>
    <w:pPr>
      <w:spacing w:before="260" w:after="260"/>
      <w:outlineLvl w:val="1"/>
    </w:pPr>
    <w:rPr>
      <w:b/>
      <w:bCs/>
      <w:sz w:val="36"/>
      <w:szCs w:val="36"/>
    </w:rPr>
  </w:style>
  <w:style w:type="paragraph" w:customStyle="1" w:styleId="b15e9840-e847-4e41-8de6-c7001ca72744">
    <w:name w:val="石墨文档小标题"/>
    <w:next w:val="a3"/>
    <w:uiPriority w:val="9"/>
    <w:unhideWhenUsed/>
    <w:qFormat/>
    <w:pPr>
      <w:spacing w:before="260" w:after="260"/>
      <w:outlineLvl w:val="2"/>
    </w:pPr>
    <w:rPr>
      <w:b/>
      <w:bCs/>
      <w:sz w:val="32"/>
      <w:szCs w:val="32"/>
    </w:rPr>
  </w:style>
  <w:style w:type="paragraph" w:customStyle="1" w:styleId="d15e1b65-de93-4ba6-a62a-7278eed64348">
    <w:name w:val="石墨文档标题"/>
    <w:next w:val="a3"/>
    <w:uiPriority w:val="9"/>
    <w:unhideWhenUsed/>
    <w:qFormat/>
    <w:pPr>
      <w:spacing w:before="260" w:after="260"/>
      <w:outlineLvl w:val="3"/>
    </w:pPr>
    <w:rPr>
      <w:b/>
      <w:bCs/>
      <w:sz w:val="56"/>
      <w:szCs w:val="56"/>
    </w:rPr>
  </w:style>
  <w:style w:type="paragraph" w:customStyle="1" w:styleId="972608f1-04cf-4a00-8f2d-879a3b905aa8">
    <w:name w:val="石墨文档引用"/>
    <w:qFormat/>
    <w:pPr>
      <w:pBdr>
        <w:left w:val="single" w:sz="30" w:space="10" w:color="F0F0F0"/>
      </w:pBdr>
    </w:pPr>
    <w:rPr>
      <w:color w:val="ADADAD"/>
    </w:rPr>
  </w:style>
  <w:style w:type="paragraph" w:default="1" w:styleId="272e162e-4ad4-413c-92a0-264f438899fc">
    <w:name w:val="Normal"/>
    <w:qFormat/>
    <w:pPr>
      <w:widowControl w:val="0"/>
      <w:jc w:val="both"/>
    </w:pPr>
  </w:style>
  <w:style w:type="character" w:default="1" w:styleId="46f4df8f-d2b4-406c-b1e0-b2b9f3f1d1b4">
    <w:name w:val="Default Paragraph Font"/>
    <w:uiPriority w:val="1"/>
    <w:semiHidden/>
    <w:unhideWhenUsed/>
  </w:style>
  <w:style w:type="table" w:default="1" w:styleId="4c9aeb29-3682-4a4f-a344-f5b552222bc6">
    <w:name w:val="Normal Table"/>
    <w:uiPriority w:val="99"/>
    <w:semiHidden/>
    <w:unhideWhenUsed/>
    <w:tblPr>
      <w:tblInd w:w="0" w:type="dxa"/>
      <w:tblCellMar>
        <w:top w:w="0" w:type="dxa"/>
        <w:left w:w="108" w:type="dxa"/>
        <w:bottom w:w="0" w:type="dxa"/>
        <w:right w:w="108" w:type="dxa"/>
      </w:tblCellMar>
    </w:tblPr>
  </w:style>
  <w:style w:type="numbering" w:default="1" w:styleId="193f5acf-41fa-40fa-9fa0-a3438fcab015">
    <w:name w:val="No List"/>
    <w:uiPriority w:val="99"/>
    <w:semiHidden/>
    <w:unhideWhenUsed/>
  </w:style>
  <w:style w:type="paragraph" w:customStyle="1" w:styleId="f633ee90-7884-4680-af86-48332bc5d1c1">
    <w:name w:val="石墨文档正文"/>
    <w:qFormat/>
    <w:rPr>
      <w:szCs w:val="22"/>
    </w:rPr>
  </w:style>
  <w:style w:type="paragraph" w:customStyle="1" w:styleId="f36578d5-fc4d-4bf8-a5b2-847afff08d91">
    <w:name w:val="石墨文档副标题"/>
    <w:qFormat/>
    <w:rPr>
      <w:color w:val="888888"/>
      <w:sz w:val="48"/>
      <w:szCs w:val="48"/>
    </w:rPr>
  </w:style>
  <w:style w:type="paragraph" w:customStyle="1" w:styleId="b450ec17-84bc-4af0-8510-367636db4efb">
    <w:name w:val="石墨文档大标题"/>
    <w:next w:val="a3"/>
    <w:uiPriority w:val="9"/>
    <w:unhideWhenUsed/>
    <w:qFormat/>
    <w:pPr>
      <w:spacing w:before="260" w:after="260"/>
      <w:outlineLvl w:val="0"/>
    </w:pPr>
    <w:rPr>
      <w:b/>
      <w:bCs/>
      <w:sz w:val="40"/>
      <w:szCs w:val="40"/>
    </w:rPr>
  </w:style>
  <w:style w:type="paragraph" w:customStyle="1" w:styleId="f95096a7-0cd8-435f-8c5a-5c7ecb6282a0">
    <w:name w:val="石墨文档中标题"/>
    <w:next w:val="a3"/>
    <w:uiPriority w:val="9"/>
    <w:unhideWhenUsed/>
    <w:qFormat/>
    <w:pPr>
      <w:spacing w:before="260" w:after="260"/>
      <w:outlineLvl w:val="1"/>
    </w:pPr>
    <w:rPr>
      <w:b/>
      <w:bCs/>
      <w:sz w:val="36"/>
      <w:szCs w:val="36"/>
    </w:rPr>
  </w:style>
  <w:style w:type="paragraph" w:customStyle="1" w:styleId="7fadcbf0-588c-4ced-9866-eab9a9a53a76">
    <w:name w:val="石墨文档小标题"/>
    <w:next w:val="a3"/>
    <w:uiPriority w:val="9"/>
    <w:unhideWhenUsed/>
    <w:qFormat/>
    <w:pPr>
      <w:spacing w:before="260" w:after="260"/>
      <w:outlineLvl w:val="2"/>
    </w:pPr>
    <w:rPr>
      <w:b/>
      <w:bCs/>
      <w:sz w:val="32"/>
      <w:szCs w:val="32"/>
    </w:rPr>
  </w:style>
  <w:style w:type="paragraph" w:customStyle="1" w:styleId="90538815-7aae-45b0-992f-c7279facb587">
    <w:name w:val="石墨文档标题"/>
    <w:next w:val="a3"/>
    <w:uiPriority w:val="9"/>
    <w:unhideWhenUsed/>
    <w:qFormat/>
    <w:pPr>
      <w:spacing w:before="260" w:after="260"/>
      <w:outlineLvl w:val="3"/>
    </w:pPr>
    <w:rPr>
      <w:b/>
      <w:bCs/>
      <w:sz w:val="56"/>
      <w:szCs w:val="56"/>
    </w:rPr>
  </w:style>
  <w:style w:type="paragraph" w:customStyle="1" w:styleId="65cd4aeb-29d4-43b7-9c23-f7c4ace0fdb1">
    <w:name w:val="石墨文档引用"/>
    <w:qFormat/>
    <w:pPr>
      <w:pBdr>
        <w:left w:val="single" w:sz="30" w:space="10" w:color="F0F0F0"/>
      </w:pBdr>
    </w:pPr>
    <w:rPr>
      <w:color w:val="ADADAD"/>
    </w:rPr>
  </w:style>
  <w:style w:type="paragraph" w:default="1" w:styleId="89efd1bf-5d04-4316-a130-5edf0d1f86e0">
    <w:name w:val="Normal"/>
    <w:qFormat/>
    <w:pPr>
      <w:widowControl w:val="0"/>
      <w:jc w:val="both"/>
    </w:pPr>
  </w:style>
  <w:style w:type="character" w:default="1" w:styleId="6103ff29-1b5c-4970-8be4-0bd3cbe526f2">
    <w:name w:val="Default Paragraph Font"/>
    <w:uiPriority w:val="1"/>
    <w:semiHidden/>
    <w:unhideWhenUsed/>
  </w:style>
  <w:style w:type="table" w:default="1" w:styleId="0161a65a-4f54-4641-bdd5-b4a9aed4dd15">
    <w:name w:val="Normal Table"/>
    <w:uiPriority w:val="99"/>
    <w:semiHidden/>
    <w:unhideWhenUsed/>
    <w:tblPr>
      <w:tblInd w:w="0" w:type="dxa"/>
      <w:tblCellMar>
        <w:top w:w="0" w:type="dxa"/>
        <w:left w:w="108" w:type="dxa"/>
        <w:bottom w:w="0" w:type="dxa"/>
        <w:right w:w="108" w:type="dxa"/>
      </w:tblCellMar>
    </w:tblPr>
  </w:style>
  <w:style w:type="numbering" w:default="1" w:styleId="f26fca2e-ce3c-4a3c-9a5e-d73bd6c05aa5">
    <w:name w:val="No List"/>
    <w:uiPriority w:val="99"/>
    <w:semiHidden/>
    <w:unhideWhenUsed/>
  </w:style>
  <w:style w:type="paragraph" w:customStyle="1" w:styleId="b6be3ec3-01cc-4e46-b367-655da4a5a142">
    <w:name w:val="石墨文档正文"/>
    <w:qFormat/>
    <w:rPr>
      <w:szCs w:val="22"/>
    </w:rPr>
  </w:style>
  <w:style w:type="paragraph" w:customStyle="1" w:styleId="69af4692-908e-4a27-ad36-f42a05600b44">
    <w:name w:val="石墨文档副标题"/>
    <w:qFormat/>
    <w:rPr>
      <w:color w:val="888888"/>
      <w:sz w:val="48"/>
      <w:szCs w:val="48"/>
    </w:rPr>
  </w:style>
  <w:style w:type="paragraph" w:customStyle="1" w:styleId="5fb80933-653b-4fcb-a5eb-7a47a8fe90fd">
    <w:name w:val="石墨文档大标题"/>
    <w:next w:val="a3"/>
    <w:uiPriority w:val="9"/>
    <w:unhideWhenUsed/>
    <w:qFormat/>
    <w:pPr>
      <w:spacing w:before="260" w:after="260"/>
      <w:outlineLvl w:val="0"/>
    </w:pPr>
    <w:rPr>
      <w:b/>
      <w:bCs/>
      <w:sz w:val="40"/>
      <w:szCs w:val="40"/>
    </w:rPr>
  </w:style>
  <w:style w:type="paragraph" w:customStyle="1" w:styleId="21f26491-168d-469e-810f-3f18998e6fd4">
    <w:name w:val="石墨文档中标题"/>
    <w:next w:val="a3"/>
    <w:uiPriority w:val="9"/>
    <w:unhideWhenUsed/>
    <w:qFormat/>
    <w:pPr>
      <w:spacing w:before="260" w:after="260"/>
      <w:outlineLvl w:val="1"/>
    </w:pPr>
    <w:rPr>
      <w:b/>
      <w:bCs/>
      <w:sz w:val="36"/>
      <w:szCs w:val="36"/>
    </w:rPr>
  </w:style>
  <w:style w:type="paragraph" w:customStyle="1" w:styleId="a9f435d1-c6fb-4ab8-9b98-6a5c65fcdc38">
    <w:name w:val="石墨文档小标题"/>
    <w:next w:val="a3"/>
    <w:uiPriority w:val="9"/>
    <w:unhideWhenUsed/>
    <w:qFormat/>
    <w:pPr>
      <w:spacing w:before="260" w:after="260"/>
      <w:outlineLvl w:val="2"/>
    </w:pPr>
    <w:rPr>
      <w:b/>
      <w:bCs/>
      <w:sz w:val="32"/>
      <w:szCs w:val="32"/>
    </w:rPr>
  </w:style>
  <w:style w:type="paragraph" w:customStyle="1" w:styleId="a14ea245-6d7e-4f52-b304-6e43e7a97d6e">
    <w:name w:val="石墨文档标题"/>
    <w:next w:val="a3"/>
    <w:uiPriority w:val="9"/>
    <w:unhideWhenUsed/>
    <w:qFormat/>
    <w:pPr>
      <w:spacing w:before="260" w:after="260"/>
      <w:outlineLvl w:val="3"/>
    </w:pPr>
    <w:rPr>
      <w:b/>
      <w:bCs/>
      <w:sz w:val="56"/>
      <w:szCs w:val="56"/>
    </w:rPr>
  </w:style>
  <w:style w:type="paragraph" w:customStyle="1" w:styleId="242c2961-7bed-458b-96b7-aada092b9087">
    <w:name w:val="石墨文档引用"/>
    <w:qFormat/>
    <w:pPr>
      <w:pBdr>
        <w:left w:val="single" w:sz="30" w:space="10" w:color="F0F0F0"/>
      </w:pBdr>
    </w:pPr>
    <w:rPr>
      <w:color w:val="ADADAD"/>
    </w:rPr>
  </w:style>
  <w:style w:type="paragraph" w:default="1" w:styleId="3a432493-2d04-4f84-a61a-0df8c4e7f1de">
    <w:name w:val="Normal"/>
    <w:qFormat/>
    <w:pPr>
      <w:widowControl w:val="0"/>
      <w:jc w:val="both"/>
    </w:pPr>
  </w:style>
  <w:style w:type="character" w:default="1" w:styleId="fd5f98b5-162f-4767-b64b-0bc90e1bbb3a">
    <w:name w:val="Default Paragraph Font"/>
    <w:uiPriority w:val="1"/>
    <w:semiHidden/>
    <w:unhideWhenUsed/>
  </w:style>
  <w:style w:type="table" w:default="1" w:styleId="7883dd6a-1f89-4204-9615-1d62be162183">
    <w:name w:val="Normal Table"/>
    <w:uiPriority w:val="99"/>
    <w:semiHidden/>
    <w:unhideWhenUsed/>
    <w:tblPr>
      <w:tblInd w:w="0" w:type="dxa"/>
      <w:tblCellMar>
        <w:top w:w="0" w:type="dxa"/>
        <w:left w:w="108" w:type="dxa"/>
        <w:bottom w:w="0" w:type="dxa"/>
        <w:right w:w="108" w:type="dxa"/>
      </w:tblCellMar>
    </w:tblPr>
  </w:style>
  <w:style w:type="numbering" w:default="1" w:styleId="e6e4cd80-5bf7-459b-9c39-d1f4a9b49e40">
    <w:name w:val="No List"/>
    <w:uiPriority w:val="99"/>
    <w:semiHidden/>
    <w:unhideWhenUsed/>
  </w:style>
  <w:style w:type="paragraph" w:customStyle="1" w:styleId="6607bc53-1493-45af-b724-eb15921f8a5a">
    <w:name w:val="石墨文档正文"/>
    <w:qFormat/>
    <w:rPr>
      <w:szCs w:val="22"/>
    </w:rPr>
  </w:style>
  <w:style w:type="paragraph" w:customStyle="1" w:styleId="96a1e90d-c640-491e-988e-71cc95330866">
    <w:name w:val="石墨文档副标题"/>
    <w:qFormat/>
    <w:rPr>
      <w:color w:val="888888"/>
      <w:sz w:val="48"/>
      <w:szCs w:val="48"/>
    </w:rPr>
  </w:style>
  <w:style w:type="paragraph" w:customStyle="1" w:styleId="267d41d7-feea-4808-aee5-f8c8ed5b03f1">
    <w:name w:val="石墨文档大标题"/>
    <w:next w:val="a3"/>
    <w:uiPriority w:val="9"/>
    <w:unhideWhenUsed/>
    <w:qFormat/>
    <w:pPr>
      <w:spacing w:before="260" w:after="260"/>
      <w:outlineLvl w:val="0"/>
    </w:pPr>
    <w:rPr>
      <w:b/>
      <w:bCs/>
      <w:sz w:val="40"/>
      <w:szCs w:val="40"/>
    </w:rPr>
  </w:style>
  <w:style w:type="paragraph" w:customStyle="1" w:styleId="ddb38fa8-0af7-4599-b46d-17f1fb0b3b71">
    <w:name w:val="石墨文档中标题"/>
    <w:next w:val="a3"/>
    <w:uiPriority w:val="9"/>
    <w:unhideWhenUsed/>
    <w:qFormat/>
    <w:pPr>
      <w:spacing w:before="260" w:after="260"/>
      <w:outlineLvl w:val="1"/>
    </w:pPr>
    <w:rPr>
      <w:b/>
      <w:bCs/>
      <w:sz w:val="36"/>
      <w:szCs w:val="36"/>
    </w:rPr>
  </w:style>
  <w:style w:type="paragraph" w:customStyle="1" w:styleId="bdafff4e-169c-462a-9a19-46ecfd4c3ce9">
    <w:name w:val="石墨文档小标题"/>
    <w:next w:val="a3"/>
    <w:uiPriority w:val="9"/>
    <w:unhideWhenUsed/>
    <w:qFormat/>
    <w:pPr>
      <w:spacing w:before="260" w:after="260"/>
      <w:outlineLvl w:val="2"/>
    </w:pPr>
    <w:rPr>
      <w:b/>
      <w:bCs/>
      <w:sz w:val="32"/>
      <w:szCs w:val="32"/>
    </w:rPr>
  </w:style>
  <w:style w:type="paragraph" w:customStyle="1" w:styleId="74f4a087-522e-4e7f-a8a2-9f1d783c31d7">
    <w:name w:val="石墨文档标题"/>
    <w:next w:val="a3"/>
    <w:uiPriority w:val="9"/>
    <w:unhideWhenUsed/>
    <w:qFormat/>
    <w:pPr>
      <w:spacing w:before="260" w:after="260"/>
      <w:outlineLvl w:val="3"/>
    </w:pPr>
    <w:rPr>
      <w:b/>
      <w:bCs/>
      <w:sz w:val="56"/>
      <w:szCs w:val="56"/>
    </w:rPr>
  </w:style>
  <w:style w:type="paragraph" w:customStyle="1" w:styleId="dcc10d19-0c4e-4fbc-9eb5-56c72c4e5d4e">
    <w:name w:val="石墨文档引用"/>
    <w:qFormat/>
    <w:pPr>
      <w:pBdr>
        <w:left w:val="single" w:sz="30" w:space="10" w:color="F0F0F0"/>
      </w:pBdr>
    </w:pPr>
    <w:rPr>
      <w:color w:val="ADADAD"/>
    </w:rPr>
  </w:style>
  <w:style w:type="paragraph" w:default="1" w:styleId="7ad4f7ef-5063-453e-9a6b-b7066d195dbd">
    <w:name w:val="Normal"/>
    <w:qFormat/>
    <w:pPr>
      <w:widowControl w:val="0"/>
      <w:jc w:val="both"/>
    </w:pPr>
  </w:style>
  <w:style w:type="character" w:default="1" w:styleId="54373d01-558e-49dc-9e58-ba5a63bdb8c1">
    <w:name w:val="Default Paragraph Font"/>
    <w:uiPriority w:val="1"/>
    <w:semiHidden/>
    <w:unhideWhenUsed/>
  </w:style>
  <w:style w:type="table" w:default="1" w:styleId="efa15a75-d99b-4ea5-b569-124b39bf55b2">
    <w:name w:val="Normal Table"/>
    <w:uiPriority w:val="99"/>
    <w:semiHidden/>
    <w:unhideWhenUsed/>
    <w:tblPr>
      <w:tblInd w:w="0" w:type="dxa"/>
      <w:tblCellMar>
        <w:top w:w="0" w:type="dxa"/>
        <w:left w:w="108" w:type="dxa"/>
        <w:bottom w:w="0" w:type="dxa"/>
        <w:right w:w="108" w:type="dxa"/>
      </w:tblCellMar>
    </w:tblPr>
  </w:style>
  <w:style w:type="numbering" w:default="1" w:styleId="ab125322-173f-486c-af06-c027af5a1355">
    <w:name w:val="No List"/>
    <w:uiPriority w:val="99"/>
    <w:semiHidden/>
    <w:unhideWhenUsed/>
  </w:style>
  <w:style w:type="paragraph" w:customStyle="1" w:styleId="77e5d2f5-42a9-48b6-920c-a3a2004a327c">
    <w:name w:val="石墨文档正文"/>
    <w:qFormat/>
    <w:rPr>
      <w:szCs w:val="22"/>
    </w:rPr>
  </w:style>
  <w:style w:type="paragraph" w:customStyle="1" w:styleId="57470224-1de9-4f89-ba41-00f7bcc951e2">
    <w:name w:val="石墨文档副标题"/>
    <w:qFormat/>
    <w:rPr>
      <w:color w:val="888888"/>
      <w:sz w:val="48"/>
      <w:szCs w:val="48"/>
    </w:rPr>
  </w:style>
  <w:style w:type="paragraph" w:customStyle="1" w:styleId="b25cd796-21f9-4f8b-869f-cf41dacd5525">
    <w:name w:val="石墨文档大标题"/>
    <w:next w:val="a3"/>
    <w:uiPriority w:val="9"/>
    <w:unhideWhenUsed/>
    <w:qFormat/>
    <w:pPr>
      <w:spacing w:before="260" w:after="260"/>
      <w:outlineLvl w:val="0"/>
    </w:pPr>
    <w:rPr>
      <w:b/>
      <w:bCs/>
      <w:sz w:val="40"/>
      <w:szCs w:val="40"/>
    </w:rPr>
  </w:style>
  <w:style w:type="paragraph" w:customStyle="1" w:styleId="96743c0c-f4d0-4ef8-a93a-39e66c73fc04">
    <w:name w:val="石墨文档中标题"/>
    <w:next w:val="a3"/>
    <w:uiPriority w:val="9"/>
    <w:unhideWhenUsed/>
    <w:qFormat/>
    <w:pPr>
      <w:spacing w:before="260" w:after="260"/>
      <w:outlineLvl w:val="1"/>
    </w:pPr>
    <w:rPr>
      <w:b/>
      <w:bCs/>
      <w:sz w:val="36"/>
      <w:szCs w:val="36"/>
    </w:rPr>
  </w:style>
  <w:style w:type="paragraph" w:customStyle="1" w:styleId="55f53445-3989-485c-8bbd-31aabce18782">
    <w:name w:val="石墨文档小标题"/>
    <w:next w:val="a3"/>
    <w:uiPriority w:val="9"/>
    <w:unhideWhenUsed/>
    <w:qFormat/>
    <w:pPr>
      <w:spacing w:before="260" w:after="260"/>
      <w:outlineLvl w:val="2"/>
    </w:pPr>
    <w:rPr>
      <w:b/>
      <w:bCs/>
      <w:sz w:val="32"/>
      <w:szCs w:val="32"/>
    </w:rPr>
  </w:style>
  <w:style w:type="paragraph" w:customStyle="1" w:styleId="ad57c8eb-3d25-4268-8a04-736432a30c46">
    <w:name w:val="石墨文档标题"/>
    <w:next w:val="a3"/>
    <w:uiPriority w:val="9"/>
    <w:unhideWhenUsed/>
    <w:qFormat/>
    <w:pPr>
      <w:spacing w:before="260" w:after="260"/>
      <w:outlineLvl w:val="3"/>
    </w:pPr>
    <w:rPr>
      <w:b/>
      <w:bCs/>
      <w:sz w:val="56"/>
      <w:szCs w:val="56"/>
    </w:rPr>
  </w:style>
  <w:style w:type="paragraph" w:customStyle="1" w:styleId="5167555a-fbb9-4193-9b3b-2dfc428c0808">
    <w:name w:val="石墨文档引用"/>
    <w:qFormat/>
    <w:pPr>
      <w:pBdr>
        <w:left w:val="single" w:sz="30" w:space="10" w:color="F0F0F0"/>
      </w:pBdr>
    </w:pPr>
    <w:rPr>
      <w:color w:val="ADADAD"/>
    </w:rPr>
  </w:style>
  <w:style w:type="paragraph" w:default="1" w:styleId="0fde9ba3-995a-4798-a7b1-7df8d1043433">
    <w:name w:val="Normal"/>
    <w:qFormat/>
    <w:pPr>
      <w:widowControl w:val="0"/>
      <w:jc w:val="both"/>
    </w:pPr>
  </w:style>
  <w:style w:type="character" w:default="1" w:styleId="087b1d30-8854-46db-b28d-0f6e30fca3ac">
    <w:name w:val="Default Paragraph Font"/>
    <w:uiPriority w:val="1"/>
    <w:semiHidden/>
    <w:unhideWhenUsed/>
  </w:style>
  <w:style w:type="table" w:default="1" w:styleId="3142c670-3a04-4454-bb81-aaa88dc2fe05">
    <w:name w:val="Normal Table"/>
    <w:uiPriority w:val="99"/>
    <w:semiHidden/>
    <w:unhideWhenUsed/>
    <w:tblPr>
      <w:tblInd w:w="0" w:type="dxa"/>
      <w:tblCellMar>
        <w:top w:w="0" w:type="dxa"/>
        <w:left w:w="108" w:type="dxa"/>
        <w:bottom w:w="0" w:type="dxa"/>
        <w:right w:w="108" w:type="dxa"/>
      </w:tblCellMar>
    </w:tblPr>
  </w:style>
  <w:style w:type="numbering" w:default="1" w:styleId="b4b06a9a-96ac-45ba-b3e1-7ff53c564837">
    <w:name w:val="No List"/>
    <w:uiPriority w:val="99"/>
    <w:semiHidden/>
    <w:unhideWhenUsed/>
  </w:style>
  <w:style w:type="paragraph" w:customStyle="1" w:styleId="c5fdcbd0-473f-4c77-be5f-6c54010a6224">
    <w:name w:val="石墨文档正文"/>
    <w:qFormat/>
    <w:rPr>
      <w:szCs w:val="22"/>
    </w:rPr>
  </w:style>
  <w:style w:type="paragraph" w:customStyle="1" w:styleId="945a25d2-6f6e-4201-979f-edc024b207d7">
    <w:name w:val="石墨文档副标题"/>
    <w:qFormat/>
    <w:rPr>
      <w:color w:val="888888"/>
      <w:sz w:val="48"/>
      <w:szCs w:val="48"/>
    </w:rPr>
  </w:style>
  <w:style w:type="paragraph" w:customStyle="1" w:styleId="f68b6406-5c93-44e1-adc2-c4c0609a0ed9">
    <w:name w:val="石墨文档大标题"/>
    <w:next w:val="a3"/>
    <w:uiPriority w:val="9"/>
    <w:unhideWhenUsed/>
    <w:qFormat/>
    <w:pPr>
      <w:spacing w:before="260" w:after="260"/>
      <w:outlineLvl w:val="0"/>
    </w:pPr>
    <w:rPr>
      <w:b/>
      <w:bCs/>
      <w:sz w:val="40"/>
      <w:szCs w:val="40"/>
    </w:rPr>
  </w:style>
  <w:style w:type="paragraph" w:customStyle="1" w:styleId="4838988c-3a36-4b25-ba1f-b9c7c04a5e17">
    <w:name w:val="石墨文档中标题"/>
    <w:next w:val="a3"/>
    <w:uiPriority w:val="9"/>
    <w:unhideWhenUsed/>
    <w:qFormat/>
    <w:pPr>
      <w:spacing w:before="260" w:after="260"/>
      <w:outlineLvl w:val="1"/>
    </w:pPr>
    <w:rPr>
      <w:b/>
      <w:bCs/>
      <w:sz w:val="36"/>
      <w:szCs w:val="36"/>
    </w:rPr>
  </w:style>
  <w:style w:type="paragraph" w:customStyle="1" w:styleId="a1844e4a-1ed0-4577-b3e8-8cb3f0f59b0a">
    <w:name w:val="石墨文档小标题"/>
    <w:next w:val="a3"/>
    <w:uiPriority w:val="9"/>
    <w:unhideWhenUsed/>
    <w:qFormat/>
    <w:pPr>
      <w:spacing w:before="260" w:after="260"/>
      <w:outlineLvl w:val="2"/>
    </w:pPr>
    <w:rPr>
      <w:b/>
      <w:bCs/>
      <w:sz w:val="32"/>
      <w:szCs w:val="32"/>
    </w:rPr>
  </w:style>
  <w:style w:type="paragraph" w:customStyle="1" w:styleId="b3c7989b-ad27-4629-9654-5225f0e73dd0">
    <w:name w:val="石墨文档标题"/>
    <w:next w:val="a3"/>
    <w:uiPriority w:val="9"/>
    <w:unhideWhenUsed/>
    <w:qFormat/>
    <w:pPr>
      <w:spacing w:before="260" w:after="260"/>
      <w:outlineLvl w:val="3"/>
    </w:pPr>
    <w:rPr>
      <w:b/>
      <w:bCs/>
      <w:sz w:val="56"/>
      <w:szCs w:val="56"/>
    </w:rPr>
  </w:style>
  <w:style w:type="paragraph" w:customStyle="1" w:styleId="9813d0d6-73dd-4e90-be32-ef4b28c7d70a">
    <w:name w:val="石墨文档引用"/>
    <w:qFormat/>
    <w:pPr>
      <w:pBdr>
        <w:left w:val="single" w:sz="30" w:space="10" w:color="F0F0F0"/>
      </w:pBdr>
    </w:pPr>
    <w:rPr>
      <w:color w:val="ADADAD"/>
    </w:rPr>
  </w:style>
  <w:style w:type="paragraph" w:default="1" w:styleId="af6a505e-2d94-48bd-b89e-b151a97a4984">
    <w:name w:val="Normal"/>
    <w:qFormat/>
    <w:pPr>
      <w:widowControl w:val="0"/>
      <w:jc w:val="both"/>
    </w:pPr>
  </w:style>
  <w:style w:type="character" w:default="1" w:styleId="a91fe3bc-735c-415f-bde9-299bf63e52a5">
    <w:name w:val="Default Paragraph Font"/>
    <w:uiPriority w:val="1"/>
    <w:semiHidden/>
    <w:unhideWhenUsed/>
  </w:style>
  <w:style w:type="table" w:default="1" w:styleId="b533aba4-3744-4709-acf5-1b18f6d821c8">
    <w:name w:val="Normal Table"/>
    <w:uiPriority w:val="99"/>
    <w:semiHidden/>
    <w:unhideWhenUsed/>
    <w:tblPr>
      <w:tblInd w:w="0" w:type="dxa"/>
      <w:tblCellMar>
        <w:top w:w="0" w:type="dxa"/>
        <w:left w:w="108" w:type="dxa"/>
        <w:bottom w:w="0" w:type="dxa"/>
        <w:right w:w="108" w:type="dxa"/>
      </w:tblCellMar>
    </w:tblPr>
  </w:style>
  <w:style w:type="numbering" w:default="1" w:styleId="4b58829a-f508-4e90-9717-115388037380">
    <w:name w:val="No List"/>
    <w:uiPriority w:val="99"/>
    <w:semiHidden/>
    <w:unhideWhenUsed/>
  </w:style>
  <w:style w:type="paragraph" w:customStyle="1" w:styleId="e88b0e13-d053-4c06-9339-964315418a97">
    <w:name w:val="石墨文档正文"/>
    <w:qFormat/>
    <w:rPr>
      <w:szCs w:val="22"/>
    </w:rPr>
  </w:style>
  <w:style w:type="paragraph" w:customStyle="1" w:styleId="efa075a8-a951-411e-bb34-343c51d44f4a">
    <w:name w:val="石墨文档副标题"/>
    <w:qFormat/>
    <w:rPr>
      <w:color w:val="888888"/>
      <w:sz w:val="48"/>
      <w:szCs w:val="48"/>
    </w:rPr>
  </w:style>
  <w:style w:type="paragraph" w:customStyle="1" w:styleId="b1d7382e-0798-4f04-9c93-5250765a1976">
    <w:name w:val="石墨文档大标题"/>
    <w:next w:val="a3"/>
    <w:uiPriority w:val="9"/>
    <w:unhideWhenUsed/>
    <w:qFormat/>
    <w:pPr>
      <w:spacing w:before="260" w:after="260"/>
      <w:outlineLvl w:val="0"/>
    </w:pPr>
    <w:rPr>
      <w:b/>
      <w:bCs/>
      <w:sz w:val="40"/>
      <w:szCs w:val="40"/>
    </w:rPr>
  </w:style>
  <w:style w:type="paragraph" w:customStyle="1" w:styleId="56cd4d95-4773-4ffb-b1cb-46ebf20b6987">
    <w:name w:val="石墨文档中标题"/>
    <w:next w:val="a3"/>
    <w:uiPriority w:val="9"/>
    <w:unhideWhenUsed/>
    <w:qFormat/>
    <w:pPr>
      <w:spacing w:before="260" w:after="260"/>
      <w:outlineLvl w:val="1"/>
    </w:pPr>
    <w:rPr>
      <w:b/>
      <w:bCs/>
      <w:sz w:val="36"/>
      <w:szCs w:val="36"/>
    </w:rPr>
  </w:style>
  <w:style w:type="paragraph" w:customStyle="1" w:styleId="046f5430-934f-4964-b1cf-750e4ed6e984">
    <w:name w:val="石墨文档小标题"/>
    <w:next w:val="a3"/>
    <w:uiPriority w:val="9"/>
    <w:unhideWhenUsed/>
    <w:qFormat/>
    <w:pPr>
      <w:spacing w:before="260" w:after="260"/>
      <w:outlineLvl w:val="2"/>
    </w:pPr>
    <w:rPr>
      <w:b/>
      <w:bCs/>
      <w:sz w:val="32"/>
      <w:szCs w:val="32"/>
    </w:rPr>
  </w:style>
  <w:style w:type="paragraph" w:customStyle="1" w:styleId="679e16e8-8291-483a-a29e-28fa1ee7e41c">
    <w:name w:val="石墨文档标题"/>
    <w:next w:val="a3"/>
    <w:uiPriority w:val="9"/>
    <w:unhideWhenUsed/>
    <w:qFormat/>
    <w:pPr>
      <w:spacing w:before="260" w:after="260"/>
      <w:outlineLvl w:val="3"/>
    </w:pPr>
    <w:rPr>
      <w:b/>
      <w:bCs/>
      <w:sz w:val="56"/>
      <w:szCs w:val="56"/>
    </w:rPr>
  </w:style>
  <w:style w:type="paragraph" w:customStyle="1" w:styleId="1b66b186-1bdb-425c-b510-dfd99c75fc49">
    <w:name w:val="石墨文档引用"/>
    <w:qFormat/>
    <w:pPr>
      <w:pBdr>
        <w:left w:val="single" w:sz="30" w:space="10" w:color="F0F0F0"/>
      </w:pBdr>
    </w:pPr>
    <w:rPr>
      <w:color w:val="ADADAD"/>
    </w:rPr>
  </w:style>
  <w:style w:type="paragraph" w:default="1" w:styleId="2395971c-a3c5-4542-a783-7a891730ccbf">
    <w:name w:val="Normal"/>
    <w:qFormat/>
    <w:pPr>
      <w:widowControl w:val="0"/>
      <w:jc w:val="both"/>
    </w:pPr>
  </w:style>
  <w:style w:type="character" w:default="1" w:styleId="6e4daacf-6c49-40a4-95ef-509c0c2cd72b">
    <w:name w:val="Default Paragraph Font"/>
    <w:uiPriority w:val="1"/>
    <w:semiHidden/>
    <w:unhideWhenUsed/>
  </w:style>
  <w:style w:type="table" w:default="1" w:styleId="89257a86-d3f4-4716-95f8-bb5127b6c8b3">
    <w:name w:val="Normal Table"/>
    <w:uiPriority w:val="99"/>
    <w:semiHidden/>
    <w:unhideWhenUsed/>
    <w:tblPr>
      <w:tblInd w:w="0" w:type="dxa"/>
      <w:tblCellMar>
        <w:top w:w="0" w:type="dxa"/>
        <w:left w:w="108" w:type="dxa"/>
        <w:bottom w:w="0" w:type="dxa"/>
        <w:right w:w="108" w:type="dxa"/>
      </w:tblCellMar>
    </w:tblPr>
  </w:style>
  <w:style w:type="numbering" w:default="1" w:styleId="80db1ebb-c759-4d70-b45d-d18efe2f63d0">
    <w:name w:val="No List"/>
    <w:uiPriority w:val="99"/>
    <w:semiHidden/>
    <w:unhideWhenUsed/>
  </w:style>
  <w:style w:type="paragraph" w:customStyle="1" w:styleId="ce099e12-88c2-4c0e-b36f-728e81059957">
    <w:name w:val="石墨文档正文"/>
    <w:qFormat/>
    <w:rPr>
      <w:szCs w:val="22"/>
    </w:rPr>
  </w:style>
  <w:style w:type="paragraph" w:customStyle="1" w:styleId="483de227-5bc0-400d-80a4-2f7f09802c4f">
    <w:name w:val="石墨文档副标题"/>
    <w:qFormat/>
    <w:rPr>
      <w:color w:val="888888"/>
      <w:sz w:val="48"/>
      <w:szCs w:val="48"/>
    </w:rPr>
  </w:style>
  <w:style w:type="paragraph" w:customStyle="1" w:styleId="6e4f2cee-4aa8-4e8b-85d6-64445d7b4033">
    <w:name w:val="石墨文档大标题"/>
    <w:next w:val="a3"/>
    <w:uiPriority w:val="9"/>
    <w:unhideWhenUsed/>
    <w:qFormat/>
    <w:pPr>
      <w:spacing w:before="260" w:after="260"/>
      <w:outlineLvl w:val="0"/>
    </w:pPr>
    <w:rPr>
      <w:b/>
      <w:bCs/>
      <w:sz w:val="40"/>
      <w:szCs w:val="40"/>
    </w:rPr>
  </w:style>
  <w:style w:type="paragraph" w:customStyle="1" w:styleId="fde8da89-c537-4106-ba26-a609c09a485b">
    <w:name w:val="石墨文档中标题"/>
    <w:next w:val="a3"/>
    <w:uiPriority w:val="9"/>
    <w:unhideWhenUsed/>
    <w:qFormat/>
    <w:pPr>
      <w:spacing w:before="260" w:after="260"/>
      <w:outlineLvl w:val="1"/>
    </w:pPr>
    <w:rPr>
      <w:b/>
      <w:bCs/>
      <w:sz w:val="36"/>
      <w:szCs w:val="36"/>
    </w:rPr>
  </w:style>
  <w:style w:type="paragraph" w:customStyle="1" w:styleId="0abc6f28-91c1-4f89-9556-1418f4f5d2cd">
    <w:name w:val="石墨文档小标题"/>
    <w:next w:val="a3"/>
    <w:uiPriority w:val="9"/>
    <w:unhideWhenUsed/>
    <w:qFormat/>
    <w:pPr>
      <w:spacing w:before="260" w:after="260"/>
      <w:outlineLvl w:val="2"/>
    </w:pPr>
    <w:rPr>
      <w:b/>
      <w:bCs/>
      <w:sz w:val="32"/>
      <w:szCs w:val="32"/>
    </w:rPr>
  </w:style>
  <w:style w:type="paragraph" w:customStyle="1" w:styleId="e33007f0-ed49-4d4b-8c91-f2f14ea021ab">
    <w:name w:val="石墨文档标题"/>
    <w:next w:val="a3"/>
    <w:uiPriority w:val="9"/>
    <w:unhideWhenUsed/>
    <w:qFormat/>
    <w:pPr>
      <w:spacing w:before="260" w:after="260"/>
      <w:outlineLvl w:val="3"/>
    </w:pPr>
    <w:rPr>
      <w:b/>
      <w:bCs/>
      <w:sz w:val="56"/>
      <w:szCs w:val="56"/>
    </w:rPr>
  </w:style>
  <w:style w:type="paragraph" w:customStyle="1" w:styleId="5696bea6-5101-4683-94a6-6cc8fae3959b">
    <w:name w:val="石墨文档引用"/>
    <w:qFormat/>
    <w:pPr>
      <w:pBdr>
        <w:left w:val="single" w:sz="30" w:space="10" w:color="F0F0F0"/>
      </w:pBdr>
    </w:pPr>
    <w:rPr>
      <w:color w:val="ADADAD"/>
    </w:rPr>
  </w:style>
  <w:style w:type="paragraph" w:default="1" w:styleId="71acdf3e-3ab7-49ac-a12b-8a4271b100a5">
    <w:name w:val="Normal"/>
    <w:qFormat/>
    <w:pPr>
      <w:widowControl w:val="0"/>
      <w:jc w:val="both"/>
    </w:pPr>
  </w:style>
  <w:style w:type="character" w:default="1" w:styleId="f5409c10-6e0c-4158-97bf-4e3f7db7dcd2">
    <w:name w:val="Default Paragraph Font"/>
    <w:uiPriority w:val="1"/>
    <w:semiHidden/>
    <w:unhideWhenUsed/>
  </w:style>
  <w:style w:type="table" w:default="1" w:styleId="e7b9050f-c23c-48de-876f-5614150a5b1e">
    <w:name w:val="Normal Table"/>
    <w:uiPriority w:val="99"/>
    <w:semiHidden/>
    <w:unhideWhenUsed/>
    <w:tblPr>
      <w:tblInd w:w="0" w:type="dxa"/>
      <w:tblCellMar>
        <w:top w:w="0" w:type="dxa"/>
        <w:left w:w="108" w:type="dxa"/>
        <w:bottom w:w="0" w:type="dxa"/>
        <w:right w:w="108" w:type="dxa"/>
      </w:tblCellMar>
    </w:tblPr>
  </w:style>
  <w:style w:type="numbering" w:default="1" w:styleId="a7de69c4-40fe-4bb2-8812-64e02c368697">
    <w:name w:val="No List"/>
    <w:uiPriority w:val="99"/>
    <w:semiHidden/>
    <w:unhideWhenUsed/>
  </w:style>
  <w:style w:type="paragraph" w:customStyle="1" w:styleId="228c6613-dfa1-4d61-87f6-db68183bd36f">
    <w:name w:val="石墨文档正文"/>
    <w:qFormat/>
    <w:rPr>
      <w:szCs w:val="22"/>
    </w:rPr>
  </w:style>
  <w:style w:type="paragraph" w:customStyle="1" w:styleId="17623556-7147-49bc-9fbc-c7fec9c8d57d">
    <w:name w:val="石墨文档副标题"/>
    <w:qFormat/>
    <w:rPr>
      <w:color w:val="888888"/>
      <w:sz w:val="48"/>
      <w:szCs w:val="48"/>
    </w:rPr>
  </w:style>
  <w:style w:type="paragraph" w:customStyle="1" w:styleId="944815d5-c995-4933-a253-f3d67d2cfe93">
    <w:name w:val="石墨文档大标题"/>
    <w:next w:val="a3"/>
    <w:uiPriority w:val="9"/>
    <w:unhideWhenUsed/>
    <w:qFormat/>
    <w:pPr>
      <w:spacing w:before="260" w:after="260"/>
      <w:outlineLvl w:val="0"/>
    </w:pPr>
    <w:rPr>
      <w:b/>
      <w:bCs/>
      <w:sz w:val="40"/>
      <w:szCs w:val="40"/>
    </w:rPr>
  </w:style>
  <w:style w:type="paragraph" w:customStyle="1" w:styleId="cf311556-69cc-4bf8-bc23-adb5eb4b81ef">
    <w:name w:val="石墨文档中标题"/>
    <w:next w:val="a3"/>
    <w:uiPriority w:val="9"/>
    <w:unhideWhenUsed/>
    <w:qFormat/>
    <w:pPr>
      <w:spacing w:before="260" w:after="260"/>
      <w:outlineLvl w:val="1"/>
    </w:pPr>
    <w:rPr>
      <w:b/>
      <w:bCs/>
      <w:sz w:val="36"/>
      <w:szCs w:val="36"/>
    </w:rPr>
  </w:style>
  <w:style w:type="paragraph" w:customStyle="1" w:styleId="f9ff0be1-2df4-4b91-8113-c1678cc06d0f">
    <w:name w:val="石墨文档小标题"/>
    <w:next w:val="a3"/>
    <w:uiPriority w:val="9"/>
    <w:unhideWhenUsed/>
    <w:qFormat/>
    <w:pPr>
      <w:spacing w:before="260" w:after="260"/>
      <w:outlineLvl w:val="2"/>
    </w:pPr>
    <w:rPr>
      <w:b/>
      <w:bCs/>
      <w:sz w:val="32"/>
      <w:szCs w:val="32"/>
    </w:rPr>
  </w:style>
  <w:style w:type="paragraph" w:customStyle="1" w:styleId="df94fb86-eff0-4e0f-802c-a15bc7cd4cf1">
    <w:name w:val="石墨文档标题"/>
    <w:next w:val="a3"/>
    <w:uiPriority w:val="9"/>
    <w:unhideWhenUsed/>
    <w:qFormat/>
    <w:pPr>
      <w:spacing w:before="260" w:after="260"/>
      <w:outlineLvl w:val="3"/>
    </w:pPr>
    <w:rPr>
      <w:b/>
      <w:bCs/>
      <w:sz w:val="56"/>
      <w:szCs w:val="56"/>
    </w:rPr>
  </w:style>
  <w:style w:type="paragraph" w:customStyle="1" w:styleId="150fe89e-9179-4c91-92a2-fdf803f57f6a">
    <w:name w:val="石墨文档引用"/>
    <w:qFormat/>
    <w:pPr>
      <w:pBdr>
        <w:left w:val="single" w:sz="30" w:space="10" w:color="F0F0F0"/>
      </w:pBdr>
    </w:pPr>
    <w:rPr>
      <w:color w:val="ADADAD"/>
    </w:rPr>
  </w:style>
  <w:style w:type="paragraph" w:default="1" w:styleId="8e0a0480-849d-4721-81c4-7180bbfab3ba">
    <w:name w:val="Normal"/>
    <w:qFormat/>
    <w:pPr>
      <w:widowControl w:val="0"/>
      <w:jc w:val="both"/>
    </w:pPr>
  </w:style>
  <w:style w:type="character" w:default="1" w:styleId="390ffeb8-b98b-402b-81f1-32803042d732">
    <w:name w:val="Default Paragraph Font"/>
    <w:uiPriority w:val="1"/>
    <w:semiHidden/>
    <w:unhideWhenUsed/>
  </w:style>
  <w:style w:type="table" w:default="1" w:styleId="1d982f19-d2ab-44ba-b776-bdf9f4651779">
    <w:name w:val="Normal Table"/>
    <w:uiPriority w:val="99"/>
    <w:semiHidden/>
    <w:unhideWhenUsed/>
    <w:tblPr>
      <w:tblInd w:w="0" w:type="dxa"/>
      <w:tblCellMar>
        <w:top w:w="0" w:type="dxa"/>
        <w:left w:w="108" w:type="dxa"/>
        <w:bottom w:w="0" w:type="dxa"/>
        <w:right w:w="108" w:type="dxa"/>
      </w:tblCellMar>
    </w:tblPr>
  </w:style>
  <w:style w:type="numbering" w:default="1" w:styleId="2619fe07-0e9a-4fca-90f5-1e3407d92f3f">
    <w:name w:val="No List"/>
    <w:uiPriority w:val="99"/>
    <w:semiHidden/>
    <w:unhideWhenUsed/>
  </w:style>
  <w:style w:type="paragraph" w:customStyle="1" w:styleId="856419d8-6cc1-488b-8005-fecf2f6ea4b4">
    <w:name w:val="石墨文档正文"/>
    <w:qFormat/>
    <w:rPr>
      <w:szCs w:val="22"/>
    </w:rPr>
  </w:style>
  <w:style w:type="paragraph" w:customStyle="1" w:styleId="040f0f96-028a-40b1-8272-adea566e5304">
    <w:name w:val="石墨文档副标题"/>
    <w:qFormat/>
    <w:rPr>
      <w:color w:val="888888"/>
      <w:sz w:val="48"/>
      <w:szCs w:val="48"/>
    </w:rPr>
  </w:style>
  <w:style w:type="paragraph" w:customStyle="1" w:styleId="16fea020-f3bf-42a3-90dd-ed005932d7d9">
    <w:name w:val="石墨文档大标题"/>
    <w:next w:val="a3"/>
    <w:uiPriority w:val="9"/>
    <w:unhideWhenUsed/>
    <w:qFormat/>
    <w:pPr>
      <w:spacing w:before="260" w:after="260"/>
      <w:outlineLvl w:val="0"/>
    </w:pPr>
    <w:rPr>
      <w:b/>
      <w:bCs/>
      <w:sz w:val="40"/>
      <w:szCs w:val="40"/>
    </w:rPr>
  </w:style>
  <w:style w:type="paragraph" w:customStyle="1" w:styleId="3ccef52d-a7c7-4b08-94de-f8d28d717f28">
    <w:name w:val="石墨文档中标题"/>
    <w:next w:val="a3"/>
    <w:uiPriority w:val="9"/>
    <w:unhideWhenUsed/>
    <w:qFormat/>
    <w:pPr>
      <w:spacing w:before="260" w:after="260"/>
      <w:outlineLvl w:val="1"/>
    </w:pPr>
    <w:rPr>
      <w:b/>
      <w:bCs/>
      <w:sz w:val="36"/>
      <w:szCs w:val="36"/>
    </w:rPr>
  </w:style>
  <w:style w:type="paragraph" w:customStyle="1" w:styleId="5d163dcb-ffa1-499c-b350-2b6414d453df">
    <w:name w:val="石墨文档小标题"/>
    <w:next w:val="a3"/>
    <w:uiPriority w:val="9"/>
    <w:unhideWhenUsed/>
    <w:qFormat/>
    <w:pPr>
      <w:spacing w:before="260" w:after="260"/>
      <w:outlineLvl w:val="2"/>
    </w:pPr>
    <w:rPr>
      <w:b/>
      <w:bCs/>
      <w:sz w:val="32"/>
      <w:szCs w:val="32"/>
    </w:rPr>
  </w:style>
  <w:style w:type="paragraph" w:customStyle="1" w:styleId="831be5c0-cfff-49fb-9694-773f9ffeff86">
    <w:name w:val="石墨文档标题"/>
    <w:next w:val="a3"/>
    <w:uiPriority w:val="9"/>
    <w:unhideWhenUsed/>
    <w:qFormat/>
    <w:pPr>
      <w:spacing w:before="260" w:after="260"/>
      <w:outlineLvl w:val="3"/>
    </w:pPr>
    <w:rPr>
      <w:b/>
      <w:bCs/>
      <w:sz w:val="56"/>
      <w:szCs w:val="56"/>
    </w:rPr>
  </w:style>
  <w:style w:type="paragraph" w:customStyle="1" w:styleId="8e950827-5ce4-44b7-b54a-298ec476d5b6">
    <w:name w:val="石墨文档引用"/>
    <w:qFormat/>
    <w:pPr>
      <w:pBdr>
        <w:left w:val="single" w:sz="30" w:space="10" w:color="F0F0F0"/>
      </w:pBdr>
    </w:pPr>
    <w:rPr>
      <w:color w:val="ADADAD"/>
    </w:rPr>
  </w:style>
  <w:style w:type="paragraph" w:default="1" w:styleId="77cef626-1f0e-44b1-b7b3-5dfcc002c1a7">
    <w:name w:val="Normal"/>
    <w:qFormat/>
    <w:pPr>
      <w:widowControl w:val="0"/>
      <w:jc w:val="both"/>
    </w:pPr>
  </w:style>
  <w:style w:type="character" w:default="1" w:styleId="3ee40890-97ca-4fa3-9794-656d1ba9c05f">
    <w:name w:val="Default Paragraph Font"/>
    <w:uiPriority w:val="1"/>
    <w:semiHidden/>
    <w:unhideWhenUsed/>
  </w:style>
  <w:style w:type="table" w:default="1" w:styleId="54eaf44f-f461-454c-9334-e394a2e5c7a8">
    <w:name w:val="Normal Table"/>
    <w:uiPriority w:val="99"/>
    <w:semiHidden/>
    <w:unhideWhenUsed/>
    <w:tblPr>
      <w:tblInd w:w="0" w:type="dxa"/>
      <w:tblCellMar>
        <w:top w:w="0" w:type="dxa"/>
        <w:left w:w="108" w:type="dxa"/>
        <w:bottom w:w="0" w:type="dxa"/>
        <w:right w:w="108" w:type="dxa"/>
      </w:tblCellMar>
    </w:tblPr>
  </w:style>
  <w:style w:type="numbering" w:default="1" w:styleId="b1a02ba6-aae9-409c-b4a1-34e2550b125b">
    <w:name w:val="No List"/>
    <w:uiPriority w:val="99"/>
    <w:semiHidden/>
    <w:unhideWhenUsed/>
  </w:style>
  <w:style w:type="paragraph" w:customStyle="1" w:styleId="aaf12b7b-5e84-4396-88cc-343d4a4af579">
    <w:name w:val="石墨文档正文"/>
    <w:qFormat/>
    <w:rPr>
      <w:szCs w:val="22"/>
    </w:rPr>
  </w:style>
  <w:style w:type="paragraph" w:customStyle="1" w:styleId="f49305ce-b4dd-478e-9cf7-7889138ce21b">
    <w:name w:val="石墨文档副标题"/>
    <w:qFormat/>
    <w:rPr>
      <w:color w:val="888888"/>
      <w:sz w:val="48"/>
      <w:szCs w:val="48"/>
    </w:rPr>
  </w:style>
  <w:style w:type="paragraph" w:customStyle="1" w:styleId="b83f69d5-4322-4b06-9e44-032fa213eb11">
    <w:name w:val="石墨文档大标题"/>
    <w:next w:val="a3"/>
    <w:uiPriority w:val="9"/>
    <w:unhideWhenUsed/>
    <w:qFormat/>
    <w:pPr>
      <w:spacing w:before="260" w:after="260"/>
      <w:outlineLvl w:val="0"/>
    </w:pPr>
    <w:rPr>
      <w:b/>
      <w:bCs/>
      <w:sz w:val="40"/>
      <w:szCs w:val="40"/>
    </w:rPr>
  </w:style>
  <w:style w:type="paragraph" w:customStyle="1" w:styleId="f87840a6-5f49-4c06-8d25-feecfb5f29b9">
    <w:name w:val="石墨文档中标题"/>
    <w:next w:val="a3"/>
    <w:uiPriority w:val="9"/>
    <w:unhideWhenUsed/>
    <w:qFormat/>
    <w:pPr>
      <w:spacing w:before="260" w:after="260"/>
      <w:outlineLvl w:val="1"/>
    </w:pPr>
    <w:rPr>
      <w:b/>
      <w:bCs/>
      <w:sz w:val="36"/>
      <w:szCs w:val="36"/>
    </w:rPr>
  </w:style>
  <w:style w:type="paragraph" w:customStyle="1" w:styleId="065edacc-6c1e-47c0-9991-86f51a651dfc">
    <w:name w:val="石墨文档小标题"/>
    <w:next w:val="a3"/>
    <w:uiPriority w:val="9"/>
    <w:unhideWhenUsed/>
    <w:qFormat/>
    <w:pPr>
      <w:spacing w:before="260" w:after="260"/>
      <w:outlineLvl w:val="2"/>
    </w:pPr>
    <w:rPr>
      <w:b/>
      <w:bCs/>
      <w:sz w:val="32"/>
      <w:szCs w:val="32"/>
    </w:rPr>
  </w:style>
  <w:style w:type="paragraph" w:customStyle="1" w:styleId="9bfbe8ca-1d79-4f78-8eb1-f0db289f0e08">
    <w:name w:val="石墨文档标题"/>
    <w:next w:val="a3"/>
    <w:uiPriority w:val="9"/>
    <w:unhideWhenUsed/>
    <w:qFormat/>
    <w:pPr>
      <w:spacing w:before="260" w:after="260"/>
      <w:outlineLvl w:val="3"/>
    </w:pPr>
    <w:rPr>
      <w:b/>
      <w:bCs/>
      <w:sz w:val="56"/>
      <w:szCs w:val="56"/>
    </w:rPr>
  </w:style>
  <w:style w:type="paragraph" w:customStyle="1" w:styleId="b6785b09-b219-4992-a4b0-c6db93ea3478">
    <w:name w:val="石墨文档引用"/>
    <w:qFormat/>
    <w:pPr>
      <w:pBdr>
        <w:left w:val="single" w:sz="30" w:space="10" w:color="F0F0F0"/>
      </w:pBdr>
    </w:pPr>
    <w:rPr>
      <w:color w:val="ADADAD"/>
    </w:rPr>
  </w:style>
  <w:style w:type="paragraph" w:default="1" w:styleId="553981e6-de65-400f-b3fc-5845f78ba3f1">
    <w:name w:val="Normal"/>
    <w:qFormat/>
    <w:pPr>
      <w:widowControl w:val="0"/>
      <w:jc w:val="both"/>
    </w:pPr>
  </w:style>
  <w:style w:type="character" w:default="1" w:styleId="23f80002-4c0c-4bcc-9fcd-6f50dc0c3900">
    <w:name w:val="Default Paragraph Font"/>
    <w:uiPriority w:val="1"/>
    <w:semiHidden/>
    <w:unhideWhenUsed/>
  </w:style>
  <w:style w:type="table" w:default="1" w:styleId="f61c79b3-964f-4f97-8367-042dfc11b366">
    <w:name w:val="Normal Table"/>
    <w:uiPriority w:val="99"/>
    <w:semiHidden/>
    <w:unhideWhenUsed/>
    <w:tblPr>
      <w:tblInd w:w="0" w:type="dxa"/>
      <w:tblCellMar>
        <w:top w:w="0" w:type="dxa"/>
        <w:left w:w="108" w:type="dxa"/>
        <w:bottom w:w="0" w:type="dxa"/>
        <w:right w:w="108" w:type="dxa"/>
      </w:tblCellMar>
    </w:tblPr>
  </w:style>
  <w:style w:type="numbering" w:default="1" w:styleId="78c523fd-13da-4a67-af36-2bba495ed109">
    <w:name w:val="No List"/>
    <w:uiPriority w:val="99"/>
    <w:semiHidden/>
    <w:unhideWhenUsed/>
  </w:style>
  <w:style w:type="paragraph" w:customStyle="1" w:styleId="c226018d-1b8d-42b1-9701-7ffcb61edcb6">
    <w:name w:val="石墨文档正文"/>
    <w:qFormat/>
    <w:rPr>
      <w:szCs w:val="22"/>
    </w:rPr>
  </w:style>
  <w:style w:type="paragraph" w:customStyle="1" w:styleId="f2f627c9-eb52-457d-a41f-3885e8c7f665">
    <w:name w:val="石墨文档副标题"/>
    <w:qFormat/>
    <w:rPr>
      <w:color w:val="888888"/>
      <w:sz w:val="48"/>
      <w:szCs w:val="48"/>
    </w:rPr>
  </w:style>
  <w:style w:type="paragraph" w:customStyle="1" w:styleId="c1a12883-dcf3-4e5d-a789-5a085ed6177a">
    <w:name w:val="石墨文档大标题"/>
    <w:next w:val="a3"/>
    <w:uiPriority w:val="9"/>
    <w:unhideWhenUsed/>
    <w:qFormat/>
    <w:pPr>
      <w:spacing w:before="260" w:after="260"/>
      <w:outlineLvl w:val="0"/>
    </w:pPr>
    <w:rPr>
      <w:b/>
      <w:bCs/>
      <w:sz w:val="40"/>
      <w:szCs w:val="40"/>
    </w:rPr>
  </w:style>
  <w:style w:type="paragraph" w:customStyle="1" w:styleId="ce99636b-3146-4180-a763-525305488704">
    <w:name w:val="石墨文档中标题"/>
    <w:next w:val="a3"/>
    <w:uiPriority w:val="9"/>
    <w:unhideWhenUsed/>
    <w:qFormat/>
    <w:pPr>
      <w:spacing w:before="260" w:after="260"/>
      <w:outlineLvl w:val="1"/>
    </w:pPr>
    <w:rPr>
      <w:b/>
      <w:bCs/>
      <w:sz w:val="36"/>
      <w:szCs w:val="36"/>
    </w:rPr>
  </w:style>
  <w:style w:type="paragraph" w:customStyle="1" w:styleId="7850a6fe-c3c5-4bc1-ba1b-143517ce2f3d">
    <w:name w:val="石墨文档小标题"/>
    <w:next w:val="a3"/>
    <w:uiPriority w:val="9"/>
    <w:unhideWhenUsed/>
    <w:qFormat/>
    <w:pPr>
      <w:spacing w:before="260" w:after="260"/>
      <w:outlineLvl w:val="2"/>
    </w:pPr>
    <w:rPr>
      <w:b/>
      <w:bCs/>
      <w:sz w:val="32"/>
      <w:szCs w:val="32"/>
    </w:rPr>
  </w:style>
  <w:style w:type="paragraph" w:customStyle="1" w:styleId="ae533235-0e7e-4957-95fd-2595b99fd564">
    <w:name w:val="石墨文档标题"/>
    <w:next w:val="a3"/>
    <w:uiPriority w:val="9"/>
    <w:unhideWhenUsed/>
    <w:qFormat/>
    <w:pPr>
      <w:spacing w:before="260" w:after="260"/>
      <w:outlineLvl w:val="3"/>
    </w:pPr>
    <w:rPr>
      <w:b/>
      <w:bCs/>
      <w:sz w:val="56"/>
      <w:szCs w:val="56"/>
    </w:rPr>
  </w:style>
  <w:style w:type="paragraph" w:customStyle="1" w:styleId="3fae976c-de2e-454b-b205-97f4e10cf096">
    <w:name w:val="石墨文档引用"/>
    <w:qFormat/>
    <w:pPr>
      <w:pBdr>
        <w:left w:val="single" w:sz="30" w:space="10" w:color="F0F0F0"/>
      </w:pBdr>
    </w:pPr>
    <w:rPr>
      <w:color w:val="ADADAD"/>
    </w:rPr>
  </w:style>
  <w:style w:type="paragraph" w:default="1" w:styleId="b512d5cc-0c10-45b2-87cb-54308ba941ab">
    <w:name w:val="Normal"/>
    <w:qFormat/>
    <w:pPr>
      <w:widowControl w:val="0"/>
      <w:jc w:val="both"/>
    </w:pPr>
  </w:style>
  <w:style w:type="character" w:default="1" w:styleId="14b95f68-e105-4dc9-98fb-3d342d70db60">
    <w:name w:val="Default Paragraph Font"/>
    <w:uiPriority w:val="1"/>
    <w:semiHidden/>
    <w:unhideWhenUsed/>
  </w:style>
  <w:style w:type="table" w:default="1" w:styleId="97b75eae-d69c-4838-b084-baae52ad5449">
    <w:name w:val="Normal Table"/>
    <w:uiPriority w:val="99"/>
    <w:semiHidden/>
    <w:unhideWhenUsed/>
    <w:tblPr>
      <w:tblInd w:w="0" w:type="dxa"/>
      <w:tblCellMar>
        <w:top w:w="0" w:type="dxa"/>
        <w:left w:w="108" w:type="dxa"/>
        <w:bottom w:w="0" w:type="dxa"/>
        <w:right w:w="108" w:type="dxa"/>
      </w:tblCellMar>
    </w:tblPr>
  </w:style>
  <w:style w:type="numbering" w:default="1" w:styleId="9e3742ed-f966-4f3c-a28f-ce9330a40ed1">
    <w:name w:val="No List"/>
    <w:uiPriority w:val="99"/>
    <w:semiHidden/>
    <w:unhideWhenUsed/>
  </w:style>
  <w:style w:type="paragraph" w:customStyle="1" w:styleId="07e4f7a8-6f20-4688-8a62-97663fd9f557">
    <w:name w:val="石墨文档正文"/>
    <w:qFormat/>
    <w:rPr>
      <w:szCs w:val="22"/>
    </w:rPr>
  </w:style>
  <w:style w:type="paragraph" w:customStyle="1" w:styleId="3f65f96f-6986-4f24-b033-058f0d0a324b">
    <w:name w:val="石墨文档副标题"/>
    <w:qFormat/>
    <w:rPr>
      <w:color w:val="888888"/>
      <w:sz w:val="48"/>
      <w:szCs w:val="48"/>
    </w:rPr>
  </w:style>
  <w:style w:type="paragraph" w:customStyle="1" w:styleId="a0045973-eb79-4e88-b3c9-1db77ab6a0ca">
    <w:name w:val="石墨文档大标题"/>
    <w:next w:val="a3"/>
    <w:uiPriority w:val="9"/>
    <w:unhideWhenUsed/>
    <w:qFormat/>
    <w:pPr>
      <w:spacing w:before="260" w:after="260"/>
      <w:outlineLvl w:val="0"/>
    </w:pPr>
    <w:rPr>
      <w:b/>
      <w:bCs/>
      <w:sz w:val="40"/>
      <w:szCs w:val="40"/>
    </w:rPr>
  </w:style>
  <w:style w:type="paragraph" w:customStyle="1" w:styleId="08bcfc59-0633-4cab-9d53-154b912474b2">
    <w:name w:val="石墨文档中标题"/>
    <w:next w:val="a3"/>
    <w:uiPriority w:val="9"/>
    <w:unhideWhenUsed/>
    <w:qFormat/>
    <w:pPr>
      <w:spacing w:before="260" w:after="260"/>
      <w:outlineLvl w:val="1"/>
    </w:pPr>
    <w:rPr>
      <w:b/>
      <w:bCs/>
      <w:sz w:val="36"/>
      <w:szCs w:val="36"/>
    </w:rPr>
  </w:style>
  <w:style w:type="paragraph" w:customStyle="1" w:styleId="8a7b894f-2823-49fe-9004-4a4ee6ce998b">
    <w:name w:val="石墨文档小标题"/>
    <w:next w:val="a3"/>
    <w:uiPriority w:val="9"/>
    <w:unhideWhenUsed/>
    <w:qFormat/>
    <w:pPr>
      <w:spacing w:before="260" w:after="260"/>
      <w:outlineLvl w:val="2"/>
    </w:pPr>
    <w:rPr>
      <w:b/>
      <w:bCs/>
      <w:sz w:val="32"/>
      <w:szCs w:val="32"/>
    </w:rPr>
  </w:style>
  <w:style w:type="paragraph" w:customStyle="1" w:styleId="41d1d3c8-d240-4612-a707-0142d9ac0525">
    <w:name w:val="石墨文档标题"/>
    <w:next w:val="a3"/>
    <w:uiPriority w:val="9"/>
    <w:unhideWhenUsed/>
    <w:qFormat/>
    <w:pPr>
      <w:spacing w:before="260" w:after="260"/>
      <w:outlineLvl w:val="3"/>
    </w:pPr>
    <w:rPr>
      <w:b/>
      <w:bCs/>
      <w:sz w:val="56"/>
      <w:szCs w:val="56"/>
    </w:rPr>
  </w:style>
  <w:style w:type="paragraph" w:customStyle="1" w:styleId="0ae68259-4a58-4588-9477-31c35e463f30">
    <w:name w:val="石墨文档引用"/>
    <w:qFormat/>
    <w:pPr>
      <w:pBdr>
        <w:left w:val="single" w:sz="30" w:space="10" w:color="F0F0F0"/>
      </w:pBdr>
    </w:pPr>
    <w:rPr>
      <w:color w:val="ADADAD"/>
    </w:rPr>
  </w:style>
  <w:style w:type="paragraph" w:default="1" w:styleId="e5c55166-47f2-4b6e-be6a-43ddad0ba6da">
    <w:name w:val="Normal"/>
    <w:qFormat/>
    <w:pPr>
      <w:widowControl w:val="0"/>
      <w:jc w:val="both"/>
    </w:pPr>
  </w:style>
  <w:style w:type="character" w:default="1" w:styleId="295c0aac-3c78-4f4e-ac2d-c35f59be9359">
    <w:name w:val="Default Paragraph Font"/>
    <w:uiPriority w:val="1"/>
    <w:semiHidden/>
    <w:unhideWhenUsed/>
  </w:style>
  <w:style w:type="table" w:default="1" w:styleId="442a2932-c609-4f1e-b33a-c242927982a3">
    <w:name w:val="Normal Table"/>
    <w:uiPriority w:val="99"/>
    <w:semiHidden/>
    <w:unhideWhenUsed/>
    <w:tblPr>
      <w:tblInd w:w="0" w:type="dxa"/>
      <w:tblCellMar>
        <w:top w:w="0" w:type="dxa"/>
        <w:left w:w="108" w:type="dxa"/>
        <w:bottom w:w="0" w:type="dxa"/>
        <w:right w:w="108" w:type="dxa"/>
      </w:tblCellMar>
    </w:tblPr>
  </w:style>
  <w:style w:type="numbering" w:default="1" w:styleId="01cde034-4fcb-4048-830e-7b4340104513">
    <w:name w:val="No List"/>
    <w:uiPriority w:val="99"/>
    <w:semiHidden/>
    <w:unhideWhenUsed/>
  </w:style>
  <w:style w:type="paragraph" w:customStyle="1" w:styleId="93fdbfb1-35db-42f0-be6c-73f7c24e3d40">
    <w:name w:val="石墨文档正文"/>
    <w:qFormat/>
    <w:rPr>
      <w:szCs w:val="22"/>
    </w:rPr>
  </w:style>
  <w:style w:type="paragraph" w:customStyle="1" w:styleId="b14e6197-dbd4-41ad-aff2-2a8e27e9204f">
    <w:name w:val="石墨文档副标题"/>
    <w:qFormat/>
    <w:rPr>
      <w:color w:val="888888"/>
      <w:sz w:val="48"/>
      <w:szCs w:val="48"/>
    </w:rPr>
  </w:style>
  <w:style w:type="paragraph" w:customStyle="1" w:styleId="560a6f19-791a-492e-b925-2b632a774f00">
    <w:name w:val="石墨文档大标题"/>
    <w:next w:val="a3"/>
    <w:uiPriority w:val="9"/>
    <w:unhideWhenUsed/>
    <w:qFormat/>
    <w:pPr>
      <w:spacing w:before="260" w:after="260"/>
      <w:outlineLvl w:val="0"/>
    </w:pPr>
    <w:rPr>
      <w:b/>
      <w:bCs/>
      <w:sz w:val="40"/>
      <w:szCs w:val="40"/>
    </w:rPr>
  </w:style>
  <w:style w:type="paragraph" w:customStyle="1" w:styleId="c540b482-3f4d-4bac-8006-2f50a0ed639e">
    <w:name w:val="石墨文档中标题"/>
    <w:next w:val="a3"/>
    <w:uiPriority w:val="9"/>
    <w:unhideWhenUsed/>
    <w:qFormat/>
    <w:pPr>
      <w:spacing w:before="260" w:after="260"/>
      <w:outlineLvl w:val="1"/>
    </w:pPr>
    <w:rPr>
      <w:b/>
      <w:bCs/>
      <w:sz w:val="36"/>
      <w:szCs w:val="36"/>
    </w:rPr>
  </w:style>
  <w:style w:type="paragraph" w:customStyle="1" w:styleId="158ee0f3-d59d-4121-8076-c9b808984072">
    <w:name w:val="石墨文档小标题"/>
    <w:next w:val="a3"/>
    <w:uiPriority w:val="9"/>
    <w:unhideWhenUsed/>
    <w:qFormat/>
    <w:pPr>
      <w:spacing w:before="260" w:after="260"/>
      <w:outlineLvl w:val="2"/>
    </w:pPr>
    <w:rPr>
      <w:b/>
      <w:bCs/>
      <w:sz w:val="32"/>
      <w:szCs w:val="32"/>
    </w:rPr>
  </w:style>
  <w:style w:type="paragraph" w:customStyle="1" w:styleId="9b7036d3-afe8-497d-8448-6466c75526a8">
    <w:name w:val="石墨文档标题"/>
    <w:next w:val="a3"/>
    <w:uiPriority w:val="9"/>
    <w:unhideWhenUsed/>
    <w:qFormat/>
    <w:pPr>
      <w:spacing w:before="260" w:after="260"/>
      <w:outlineLvl w:val="3"/>
    </w:pPr>
    <w:rPr>
      <w:b/>
      <w:bCs/>
      <w:sz w:val="56"/>
      <w:szCs w:val="56"/>
    </w:rPr>
  </w:style>
  <w:style w:type="paragraph" w:customStyle="1" w:styleId="fe67f42e-fd32-4051-9187-6736a24c99d5">
    <w:name w:val="石墨文档引用"/>
    <w:qFormat/>
    <w:pPr>
      <w:pBdr>
        <w:left w:val="single" w:sz="30" w:space="10" w:color="F0F0F0"/>
      </w:pBdr>
    </w:pPr>
    <w:rPr>
      <w:color w:val="ADADAD"/>
    </w:rPr>
  </w:style>
  <w:style w:type="paragraph" w:default="1" w:styleId="1149803b-65de-41a1-9a7d-938ad051acd0">
    <w:name w:val="Normal"/>
    <w:qFormat/>
    <w:pPr>
      <w:widowControl w:val="0"/>
      <w:jc w:val="both"/>
    </w:pPr>
  </w:style>
  <w:style w:type="character" w:default="1" w:styleId="05534abb-befa-437f-98c8-59556bab956c">
    <w:name w:val="Default Paragraph Font"/>
    <w:uiPriority w:val="1"/>
    <w:semiHidden/>
    <w:unhideWhenUsed/>
  </w:style>
  <w:style w:type="table" w:default="1" w:styleId="c8c60641-77ab-4c9b-b48a-28f35d5bca8f">
    <w:name w:val="Normal Table"/>
    <w:uiPriority w:val="99"/>
    <w:semiHidden/>
    <w:unhideWhenUsed/>
    <w:tblPr>
      <w:tblInd w:w="0" w:type="dxa"/>
      <w:tblCellMar>
        <w:top w:w="0" w:type="dxa"/>
        <w:left w:w="108" w:type="dxa"/>
        <w:bottom w:w="0" w:type="dxa"/>
        <w:right w:w="108" w:type="dxa"/>
      </w:tblCellMar>
    </w:tblPr>
  </w:style>
  <w:style w:type="numbering" w:default="1" w:styleId="f8f687ef-f5c2-45cc-ab69-315af3b30931">
    <w:name w:val="No List"/>
    <w:uiPriority w:val="99"/>
    <w:semiHidden/>
    <w:unhideWhenUsed/>
  </w:style>
  <w:style w:type="paragraph" w:customStyle="1" w:styleId="c34fc3e5-467c-40a0-a8c7-24a4e795a77d">
    <w:name w:val="石墨文档正文"/>
    <w:qFormat/>
    <w:rPr>
      <w:szCs w:val="22"/>
    </w:rPr>
  </w:style>
  <w:style w:type="paragraph" w:customStyle="1" w:styleId="ae4693c1-fd89-4b32-9543-02dbca307aef">
    <w:name w:val="石墨文档副标题"/>
    <w:qFormat/>
    <w:rPr>
      <w:color w:val="888888"/>
      <w:sz w:val="48"/>
      <w:szCs w:val="48"/>
    </w:rPr>
  </w:style>
  <w:style w:type="paragraph" w:customStyle="1" w:styleId="47d94a72-5713-454a-9da5-945af173ce58">
    <w:name w:val="石墨文档大标题"/>
    <w:next w:val="a3"/>
    <w:uiPriority w:val="9"/>
    <w:unhideWhenUsed/>
    <w:qFormat/>
    <w:pPr>
      <w:spacing w:before="260" w:after="260"/>
      <w:outlineLvl w:val="0"/>
    </w:pPr>
    <w:rPr>
      <w:b/>
      <w:bCs/>
      <w:sz w:val="40"/>
      <w:szCs w:val="40"/>
    </w:rPr>
  </w:style>
  <w:style w:type="paragraph" w:customStyle="1" w:styleId="abfd35d8-214f-4f9d-a960-2213ff5d7638">
    <w:name w:val="石墨文档中标题"/>
    <w:next w:val="a3"/>
    <w:uiPriority w:val="9"/>
    <w:unhideWhenUsed/>
    <w:qFormat/>
    <w:pPr>
      <w:spacing w:before="260" w:after="260"/>
      <w:outlineLvl w:val="1"/>
    </w:pPr>
    <w:rPr>
      <w:b/>
      <w:bCs/>
      <w:sz w:val="36"/>
      <w:szCs w:val="36"/>
    </w:rPr>
  </w:style>
  <w:style w:type="paragraph" w:customStyle="1" w:styleId="473ee118-90b3-4ee6-b423-b5fbd23f1c16">
    <w:name w:val="石墨文档小标题"/>
    <w:next w:val="a3"/>
    <w:uiPriority w:val="9"/>
    <w:unhideWhenUsed/>
    <w:qFormat/>
    <w:pPr>
      <w:spacing w:before="260" w:after="260"/>
      <w:outlineLvl w:val="2"/>
    </w:pPr>
    <w:rPr>
      <w:b/>
      <w:bCs/>
      <w:sz w:val="32"/>
      <w:szCs w:val="32"/>
    </w:rPr>
  </w:style>
  <w:style w:type="paragraph" w:customStyle="1" w:styleId="bd9d3c80-35ce-4a43-9201-4b4e5965fefb">
    <w:name w:val="石墨文档标题"/>
    <w:next w:val="a3"/>
    <w:uiPriority w:val="9"/>
    <w:unhideWhenUsed/>
    <w:qFormat/>
    <w:pPr>
      <w:spacing w:before="260" w:after="260"/>
      <w:outlineLvl w:val="3"/>
    </w:pPr>
    <w:rPr>
      <w:b/>
      <w:bCs/>
      <w:sz w:val="56"/>
      <w:szCs w:val="56"/>
    </w:rPr>
  </w:style>
  <w:style w:type="paragraph" w:customStyle="1" w:styleId="2e38f077-58a7-4514-8bc4-d23ff2bdc170">
    <w:name w:val="石墨文档引用"/>
    <w:qFormat/>
    <w:pPr>
      <w:pBdr>
        <w:left w:val="single" w:sz="30" w:space="10" w:color="F0F0F0"/>
      </w:pBdr>
    </w:pPr>
    <w:rPr>
      <w:color w:val="ADADAD"/>
    </w:rPr>
  </w:style>
  <w:style w:type="paragraph" w:default="1" w:styleId="e2b04ca8-a0a2-4877-8a4d-3f1533a6ff11">
    <w:name w:val="Normal"/>
    <w:qFormat/>
    <w:pPr>
      <w:widowControl w:val="0"/>
      <w:jc w:val="both"/>
    </w:pPr>
  </w:style>
  <w:style w:type="character" w:default="1" w:styleId="8b74d8ab-bc1c-47f9-b566-68b4ae01bd2f">
    <w:name w:val="Default Paragraph Font"/>
    <w:uiPriority w:val="1"/>
    <w:semiHidden/>
    <w:unhideWhenUsed/>
  </w:style>
  <w:style w:type="table" w:default="1" w:styleId="d2b9d471-c3ee-450b-9d2b-4fb17541d26b">
    <w:name w:val="Normal Table"/>
    <w:uiPriority w:val="99"/>
    <w:semiHidden/>
    <w:unhideWhenUsed/>
    <w:tblPr>
      <w:tblInd w:w="0" w:type="dxa"/>
      <w:tblCellMar>
        <w:top w:w="0" w:type="dxa"/>
        <w:left w:w="108" w:type="dxa"/>
        <w:bottom w:w="0" w:type="dxa"/>
        <w:right w:w="108" w:type="dxa"/>
      </w:tblCellMar>
    </w:tblPr>
  </w:style>
  <w:style w:type="numbering" w:default="1" w:styleId="35c8d466-cd2b-45a1-b423-1aa87b270001">
    <w:name w:val="No List"/>
    <w:uiPriority w:val="99"/>
    <w:semiHidden/>
    <w:unhideWhenUsed/>
  </w:style>
  <w:style w:type="paragraph" w:customStyle="1" w:styleId="0ed7f677-9066-4b7b-ae4c-0c8b52625b83">
    <w:name w:val="石墨文档正文"/>
    <w:qFormat/>
    <w:rPr>
      <w:szCs w:val="22"/>
    </w:rPr>
  </w:style>
  <w:style w:type="paragraph" w:customStyle="1" w:styleId="0c073cf4-524a-4ba7-933d-f743abd9f88f">
    <w:name w:val="石墨文档副标题"/>
    <w:qFormat/>
    <w:rPr>
      <w:color w:val="888888"/>
      <w:sz w:val="48"/>
      <w:szCs w:val="48"/>
    </w:rPr>
  </w:style>
  <w:style w:type="paragraph" w:customStyle="1" w:styleId="d76b646a-995c-4d22-8732-2806698a7ae2">
    <w:name w:val="石墨文档大标题"/>
    <w:next w:val="a3"/>
    <w:uiPriority w:val="9"/>
    <w:unhideWhenUsed/>
    <w:qFormat/>
    <w:pPr>
      <w:spacing w:before="260" w:after="260"/>
      <w:outlineLvl w:val="0"/>
    </w:pPr>
    <w:rPr>
      <w:b/>
      <w:bCs/>
      <w:sz w:val="40"/>
      <w:szCs w:val="40"/>
    </w:rPr>
  </w:style>
  <w:style w:type="paragraph" w:customStyle="1" w:styleId="a45ce81c-4aba-4a7a-8ffd-6f76453c5257">
    <w:name w:val="石墨文档中标题"/>
    <w:next w:val="a3"/>
    <w:uiPriority w:val="9"/>
    <w:unhideWhenUsed/>
    <w:qFormat/>
    <w:pPr>
      <w:spacing w:before="260" w:after="260"/>
      <w:outlineLvl w:val="1"/>
    </w:pPr>
    <w:rPr>
      <w:b/>
      <w:bCs/>
      <w:sz w:val="36"/>
      <w:szCs w:val="36"/>
    </w:rPr>
  </w:style>
  <w:style w:type="paragraph" w:customStyle="1" w:styleId="dd0e0634-f635-422b-b529-ddc74c0ec316">
    <w:name w:val="石墨文档小标题"/>
    <w:next w:val="a3"/>
    <w:uiPriority w:val="9"/>
    <w:unhideWhenUsed/>
    <w:qFormat/>
    <w:pPr>
      <w:spacing w:before="260" w:after="260"/>
      <w:outlineLvl w:val="2"/>
    </w:pPr>
    <w:rPr>
      <w:b/>
      <w:bCs/>
      <w:sz w:val="32"/>
      <w:szCs w:val="32"/>
    </w:rPr>
  </w:style>
  <w:style w:type="paragraph" w:customStyle="1" w:styleId="d7d24b1b-bf70-4f99-bed7-bdeb18151541">
    <w:name w:val="石墨文档标题"/>
    <w:next w:val="a3"/>
    <w:uiPriority w:val="9"/>
    <w:unhideWhenUsed/>
    <w:qFormat/>
    <w:pPr>
      <w:spacing w:before="260" w:after="260"/>
      <w:outlineLvl w:val="3"/>
    </w:pPr>
    <w:rPr>
      <w:b/>
      <w:bCs/>
      <w:sz w:val="56"/>
      <w:szCs w:val="56"/>
    </w:rPr>
  </w:style>
  <w:style w:type="paragraph" w:customStyle="1" w:styleId="5bc9f282-23e8-4600-a0dc-928b50b72189">
    <w:name w:val="石墨文档引用"/>
    <w:qFormat/>
    <w:pPr>
      <w:pBdr>
        <w:left w:val="single" w:sz="30" w:space="10" w:color="F0F0F0"/>
      </w:pBdr>
    </w:pPr>
    <w:rPr>
      <w:color w:val="ADADAD"/>
    </w:rPr>
  </w:style>
  <w:style w:type="paragraph" w:default="1" w:styleId="87286a74-6581-4895-ac33-b771215203d9">
    <w:name w:val="Normal"/>
    <w:qFormat/>
    <w:pPr>
      <w:widowControl w:val="0"/>
      <w:jc w:val="both"/>
    </w:pPr>
  </w:style>
  <w:style w:type="character" w:default="1" w:styleId="2910914a-55b3-42c2-bf4d-8e427693d350">
    <w:name w:val="Default Paragraph Font"/>
    <w:uiPriority w:val="1"/>
    <w:semiHidden/>
    <w:unhideWhenUsed/>
  </w:style>
  <w:style w:type="table" w:default="1" w:styleId="1cce7162-2f44-41be-a5ae-0d08d1d26316">
    <w:name w:val="Normal Table"/>
    <w:uiPriority w:val="99"/>
    <w:semiHidden/>
    <w:unhideWhenUsed/>
    <w:tblPr>
      <w:tblInd w:w="0" w:type="dxa"/>
      <w:tblCellMar>
        <w:top w:w="0" w:type="dxa"/>
        <w:left w:w="108" w:type="dxa"/>
        <w:bottom w:w="0" w:type="dxa"/>
        <w:right w:w="108" w:type="dxa"/>
      </w:tblCellMar>
    </w:tblPr>
  </w:style>
  <w:style w:type="numbering" w:default="1" w:styleId="f4c02dde-f10b-4aff-a150-2144fecbc3f4">
    <w:name w:val="No List"/>
    <w:uiPriority w:val="99"/>
    <w:semiHidden/>
    <w:unhideWhenUsed/>
  </w:style>
  <w:style w:type="paragraph" w:customStyle="1" w:styleId="813a7f4d-60aa-4d68-a091-411f20c5a697">
    <w:name w:val="石墨文档正文"/>
    <w:qFormat/>
    <w:rPr>
      <w:szCs w:val="22"/>
    </w:rPr>
  </w:style>
  <w:style w:type="paragraph" w:customStyle="1" w:styleId="ef783d5a-2dfe-42a5-9a70-33b56ce7f244">
    <w:name w:val="石墨文档副标题"/>
    <w:qFormat/>
    <w:rPr>
      <w:color w:val="888888"/>
      <w:sz w:val="48"/>
      <w:szCs w:val="48"/>
    </w:rPr>
  </w:style>
  <w:style w:type="paragraph" w:customStyle="1" w:styleId="249ae9a4-4944-4dfa-8950-5dca95746503">
    <w:name w:val="石墨文档大标题"/>
    <w:next w:val="a3"/>
    <w:uiPriority w:val="9"/>
    <w:unhideWhenUsed/>
    <w:qFormat/>
    <w:pPr>
      <w:spacing w:before="260" w:after="260"/>
      <w:outlineLvl w:val="0"/>
    </w:pPr>
    <w:rPr>
      <w:b/>
      <w:bCs/>
      <w:sz w:val="40"/>
      <w:szCs w:val="40"/>
    </w:rPr>
  </w:style>
  <w:style w:type="paragraph" w:customStyle="1" w:styleId="c2093703-973b-4e30-bae2-b980533afd7f">
    <w:name w:val="石墨文档中标题"/>
    <w:next w:val="a3"/>
    <w:uiPriority w:val="9"/>
    <w:unhideWhenUsed/>
    <w:qFormat/>
    <w:pPr>
      <w:spacing w:before="260" w:after="260"/>
      <w:outlineLvl w:val="1"/>
    </w:pPr>
    <w:rPr>
      <w:b/>
      <w:bCs/>
      <w:sz w:val="36"/>
      <w:szCs w:val="36"/>
    </w:rPr>
  </w:style>
  <w:style w:type="paragraph" w:customStyle="1" w:styleId="4d76bbbd-dcc3-46a1-8b03-311ad6d83115">
    <w:name w:val="石墨文档小标题"/>
    <w:next w:val="a3"/>
    <w:uiPriority w:val="9"/>
    <w:unhideWhenUsed/>
    <w:qFormat/>
    <w:pPr>
      <w:spacing w:before="260" w:after="260"/>
      <w:outlineLvl w:val="2"/>
    </w:pPr>
    <w:rPr>
      <w:b/>
      <w:bCs/>
      <w:sz w:val="32"/>
      <w:szCs w:val="32"/>
    </w:rPr>
  </w:style>
  <w:style w:type="paragraph" w:customStyle="1" w:styleId="f31c3fe6-7790-4c89-ae0e-ba30b4838ee9">
    <w:name w:val="石墨文档标题"/>
    <w:next w:val="a3"/>
    <w:uiPriority w:val="9"/>
    <w:unhideWhenUsed/>
    <w:qFormat/>
    <w:pPr>
      <w:spacing w:before="260" w:after="260"/>
      <w:outlineLvl w:val="3"/>
    </w:pPr>
    <w:rPr>
      <w:b/>
      <w:bCs/>
      <w:sz w:val="56"/>
      <w:szCs w:val="56"/>
    </w:rPr>
  </w:style>
  <w:style w:type="paragraph" w:customStyle="1" w:styleId="21ae8548-eb61-4ba6-aca7-b10800e82743">
    <w:name w:val="石墨文档引用"/>
    <w:qFormat/>
    <w:pPr>
      <w:pBdr>
        <w:left w:val="single" w:sz="30" w:space="10" w:color="F0F0F0"/>
      </w:pBdr>
    </w:pPr>
    <w:rPr>
      <w:color w:val="ADADAD"/>
    </w:rPr>
  </w:style>
  <w:style w:type="paragraph" w:default="1" w:styleId="18a567c5-05c5-42b6-866f-aa69d5b3c23d">
    <w:name w:val="Normal"/>
    <w:qFormat/>
    <w:pPr>
      <w:widowControl w:val="0"/>
      <w:jc w:val="both"/>
    </w:pPr>
  </w:style>
  <w:style w:type="character" w:default="1" w:styleId="4d714e44-a848-43de-b410-b142e0a16ad0">
    <w:name w:val="Default Paragraph Font"/>
    <w:uiPriority w:val="1"/>
    <w:semiHidden/>
    <w:unhideWhenUsed/>
  </w:style>
  <w:style w:type="table" w:default="1" w:styleId="8b00820c-df37-42d1-9b05-6c79f45225da">
    <w:name w:val="Normal Table"/>
    <w:uiPriority w:val="99"/>
    <w:semiHidden/>
    <w:unhideWhenUsed/>
    <w:tblPr>
      <w:tblInd w:w="0" w:type="dxa"/>
      <w:tblCellMar>
        <w:top w:w="0" w:type="dxa"/>
        <w:left w:w="108" w:type="dxa"/>
        <w:bottom w:w="0" w:type="dxa"/>
        <w:right w:w="108" w:type="dxa"/>
      </w:tblCellMar>
    </w:tblPr>
  </w:style>
  <w:style w:type="numbering" w:default="1" w:styleId="42a6e301-e77b-4e7e-9aa5-d55e5db79cd9">
    <w:name w:val="No List"/>
    <w:uiPriority w:val="99"/>
    <w:semiHidden/>
    <w:unhideWhenUsed/>
  </w:style>
  <w:style w:type="paragraph" w:customStyle="1" w:styleId="efbda6bb-ff24-4866-bf96-3468aa9042a0">
    <w:name w:val="石墨文档正文"/>
    <w:qFormat/>
    <w:rPr>
      <w:szCs w:val="22"/>
    </w:rPr>
  </w:style>
  <w:style w:type="paragraph" w:customStyle="1" w:styleId="c0251261-606b-4f34-87fb-e35f94a1f667">
    <w:name w:val="石墨文档副标题"/>
    <w:qFormat/>
    <w:rPr>
      <w:color w:val="888888"/>
      <w:sz w:val="48"/>
      <w:szCs w:val="48"/>
    </w:rPr>
  </w:style>
  <w:style w:type="paragraph" w:customStyle="1" w:styleId="707ec104-71b4-4418-a0cd-5924bec6d4ea">
    <w:name w:val="石墨文档大标题"/>
    <w:next w:val="a3"/>
    <w:uiPriority w:val="9"/>
    <w:unhideWhenUsed/>
    <w:qFormat/>
    <w:pPr>
      <w:spacing w:before="260" w:after="260"/>
      <w:outlineLvl w:val="0"/>
    </w:pPr>
    <w:rPr>
      <w:b/>
      <w:bCs/>
      <w:sz w:val="40"/>
      <w:szCs w:val="40"/>
    </w:rPr>
  </w:style>
  <w:style w:type="paragraph" w:customStyle="1" w:styleId="a4e3b974-def2-49b7-8b0c-c5628291ffc6">
    <w:name w:val="石墨文档中标题"/>
    <w:next w:val="a3"/>
    <w:uiPriority w:val="9"/>
    <w:unhideWhenUsed/>
    <w:qFormat/>
    <w:pPr>
      <w:spacing w:before="260" w:after="260"/>
      <w:outlineLvl w:val="1"/>
    </w:pPr>
    <w:rPr>
      <w:b/>
      <w:bCs/>
      <w:sz w:val="36"/>
      <w:szCs w:val="36"/>
    </w:rPr>
  </w:style>
  <w:style w:type="paragraph" w:customStyle="1" w:styleId="646784b8-43e0-4238-9d3d-286bdcf3af0e">
    <w:name w:val="石墨文档小标题"/>
    <w:next w:val="a3"/>
    <w:uiPriority w:val="9"/>
    <w:unhideWhenUsed/>
    <w:qFormat/>
    <w:pPr>
      <w:spacing w:before="260" w:after="260"/>
      <w:outlineLvl w:val="2"/>
    </w:pPr>
    <w:rPr>
      <w:b/>
      <w:bCs/>
      <w:sz w:val="32"/>
      <w:szCs w:val="32"/>
    </w:rPr>
  </w:style>
  <w:style w:type="paragraph" w:customStyle="1" w:styleId="8a575d6c-19a6-40be-8649-3807f8b8b692">
    <w:name w:val="石墨文档标题"/>
    <w:next w:val="a3"/>
    <w:uiPriority w:val="9"/>
    <w:unhideWhenUsed/>
    <w:qFormat/>
    <w:pPr>
      <w:spacing w:before="260" w:after="260"/>
      <w:outlineLvl w:val="3"/>
    </w:pPr>
    <w:rPr>
      <w:b/>
      <w:bCs/>
      <w:sz w:val="56"/>
      <w:szCs w:val="56"/>
    </w:rPr>
  </w:style>
  <w:style w:type="paragraph" w:customStyle="1" w:styleId="af23aea5-ce27-4c73-afff-2de3fc4f94e1">
    <w:name w:val="石墨文档引用"/>
    <w:qFormat/>
    <w:pPr>
      <w:pBdr>
        <w:left w:val="single" w:sz="30" w:space="10" w:color="F0F0F0"/>
      </w:pBdr>
    </w:pPr>
    <w:rPr>
      <w:color w:val="ADADAD"/>
    </w:rPr>
  </w:style>
  <w:style w:type="paragraph" w:default="1" w:styleId="e01dd586-d8b4-43c9-b910-549adce2b540">
    <w:name w:val="Normal"/>
    <w:qFormat/>
    <w:pPr>
      <w:widowControl w:val="0"/>
      <w:jc w:val="both"/>
    </w:pPr>
  </w:style>
  <w:style w:type="character" w:default="1" w:styleId="d8d829c0-de52-4124-936f-c1d0cf510a6c">
    <w:name w:val="Default Paragraph Font"/>
    <w:uiPriority w:val="1"/>
    <w:semiHidden/>
    <w:unhideWhenUsed/>
  </w:style>
  <w:style w:type="table" w:default="1" w:styleId="f2362f8d-5921-4d06-9aee-86ce29f36cbd">
    <w:name w:val="Normal Table"/>
    <w:uiPriority w:val="99"/>
    <w:semiHidden/>
    <w:unhideWhenUsed/>
    <w:tblPr>
      <w:tblInd w:w="0" w:type="dxa"/>
      <w:tblCellMar>
        <w:top w:w="0" w:type="dxa"/>
        <w:left w:w="108" w:type="dxa"/>
        <w:bottom w:w="0" w:type="dxa"/>
        <w:right w:w="108" w:type="dxa"/>
      </w:tblCellMar>
    </w:tblPr>
  </w:style>
  <w:style w:type="numbering" w:default="1" w:styleId="3c0bf073-da88-490a-8bb5-fedb6e90848a">
    <w:name w:val="No List"/>
    <w:uiPriority w:val="99"/>
    <w:semiHidden/>
    <w:unhideWhenUsed/>
  </w:style>
  <w:style w:type="paragraph" w:customStyle="1" w:styleId="9cbbebff-efac-44a9-8763-23d79f0ec5fc">
    <w:name w:val="石墨文档正文"/>
    <w:qFormat/>
    <w:rPr>
      <w:szCs w:val="22"/>
    </w:rPr>
  </w:style>
  <w:style w:type="paragraph" w:customStyle="1" w:styleId="3fb1794d-b73d-4a40-8f8a-a5310b5d3d71">
    <w:name w:val="石墨文档副标题"/>
    <w:qFormat/>
    <w:rPr>
      <w:color w:val="888888"/>
      <w:sz w:val="48"/>
      <w:szCs w:val="48"/>
    </w:rPr>
  </w:style>
  <w:style w:type="paragraph" w:customStyle="1" w:styleId="1bfc7cc7-1636-4425-ad0d-f43227c0f49e">
    <w:name w:val="石墨文档大标题"/>
    <w:next w:val="a3"/>
    <w:uiPriority w:val="9"/>
    <w:unhideWhenUsed/>
    <w:qFormat/>
    <w:pPr>
      <w:spacing w:before="260" w:after="260"/>
      <w:outlineLvl w:val="0"/>
    </w:pPr>
    <w:rPr>
      <w:b/>
      <w:bCs/>
      <w:sz w:val="40"/>
      <w:szCs w:val="40"/>
    </w:rPr>
  </w:style>
  <w:style w:type="paragraph" w:customStyle="1" w:styleId="56c247e9-5153-4e4c-a7cb-f01f09517f1d">
    <w:name w:val="石墨文档中标题"/>
    <w:next w:val="a3"/>
    <w:uiPriority w:val="9"/>
    <w:unhideWhenUsed/>
    <w:qFormat/>
    <w:pPr>
      <w:spacing w:before="260" w:after="260"/>
      <w:outlineLvl w:val="1"/>
    </w:pPr>
    <w:rPr>
      <w:b/>
      <w:bCs/>
      <w:sz w:val="36"/>
      <w:szCs w:val="36"/>
    </w:rPr>
  </w:style>
  <w:style w:type="paragraph" w:customStyle="1" w:styleId="61a4f91e-c6b8-40f5-8d8a-e1720a538b34">
    <w:name w:val="石墨文档小标题"/>
    <w:next w:val="a3"/>
    <w:uiPriority w:val="9"/>
    <w:unhideWhenUsed/>
    <w:qFormat/>
    <w:pPr>
      <w:spacing w:before="260" w:after="260"/>
      <w:outlineLvl w:val="2"/>
    </w:pPr>
    <w:rPr>
      <w:b/>
      <w:bCs/>
      <w:sz w:val="32"/>
      <w:szCs w:val="32"/>
    </w:rPr>
  </w:style>
  <w:style w:type="paragraph" w:customStyle="1" w:styleId="e86f83ee-25b2-4e7b-a57b-2dbb5b7dae9b">
    <w:name w:val="石墨文档标题"/>
    <w:next w:val="a3"/>
    <w:uiPriority w:val="9"/>
    <w:unhideWhenUsed/>
    <w:qFormat/>
    <w:pPr>
      <w:spacing w:before="260" w:after="260"/>
      <w:outlineLvl w:val="3"/>
    </w:pPr>
    <w:rPr>
      <w:b/>
      <w:bCs/>
      <w:sz w:val="56"/>
      <w:szCs w:val="56"/>
    </w:rPr>
  </w:style>
  <w:style w:type="paragraph" w:customStyle="1" w:styleId="31219e42-63cf-4a9e-bab9-f9fa5427041a">
    <w:name w:val="石墨文档引用"/>
    <w:qFormat/>
    <w:pPr>
      <w:pBdr>
        <w:left w:val="single" w:sz="30" w:space="10" w:color="F0F0F0"/>
      </w:pBdr>
    </w:pPr>
    <w:rPr>
      <w:color w:val="ADADAD"/>
    </w:rPr>
  </w:style>
  <w:style w:type="paragraph" w:default="1" w:styleId="94fdc2e0-655c-4520-b441-b9ddce19419c">
    <w:name w:val="Normal"/>
    <w:qFormat/>
    <w:pPr>
      <w:widowControl w:val="0"/>
      <w:jc w:val="both"/>
    </w:pPr>
  </w:style>
  <w:style w:type="character" w:default="1" w:styleId="8669fba7-8c11-41a8-83ff-a35a90f862e5">
    <w:name w:val="Default Paragraph Font"/>
    <w:uiPriority w:val="1"/>
    <w:semiHidden/>
    <w:unhideWhenUsed/>
  </w:style>
  <w:style w:type="table" w:default="1" w:styleId="a064d3df-1343-4ea8-8d4b-bd99ed5b8d20">
    <w:name w:val="Normal Table"/>
    <w:uiPriority w:val="99"/>
    <w:semiHidden/>
    <w:unhideWhenUsed/>
    <w:tblPr>
      <w:tblInd w:w="0" w:type="dxa"/>
      <w:tblCellMar>
        <w:top w:w="0" w:type="dxa"/>
        <w:left w:w="108" w:type="dxa"/>
        <w:bottom w:w="0" w:type="dxa"/>
        <w:right w:w="108" w:type="dxa"/>
      </w:tblCellMar>
    </w:tblPr>
  </w:style>
  <w:style w:type="numbering" w:default="1" w:styleId="60617b01-44ea-40bb-b365-8533e9a0e104">
    <w:name w:val="No List"/>
    <w:uiPriority w:val="99"/>
    <w:semiHidden/>
    <w:unhideWhenUsed/>
  </w:style>
  <w:style w:type="paragraph" w:customStyle="1" w:styleId="2db09d0a-d5c4-4c06-bdfd-32073f89af72">
    <w:name w:val="石墨文档正文"/>
    <w:qFormat/>
    <w:rPr>
      <w:szCs w:val="22"/>
    </w:rPr>
  </w:style>
  <w:style w:type="paragraph" w:customStyle="1" w:styleId="82cd99a0-ecc8-489c-8351-8278a3e2f08a">
    <w:name w:val="石墨文档副标题"/>
    <w:qFormat/>
    <w:rPr>
      <w:color w:val="888888"/>
      <w:sz w:val="48"/>
      <w:szCs w:val="48"/>
    </w:rPr>
  </w:style>
  <w:style w:type="paragraph" w:customStyle="1" w:styleId="59c9f0a7-8878-4584-9caf-e15896f8d971">
    <w:name w:val="石墨文档大标题"/>
    <w:next w:val="a3"/>
    <w:uiPriority w:val="9"/>
    <w:unhideWhenUsed/>
    <w:qFormat/>
    <w:pPr>
      <w:spacing w:before="260" w:after="260"/>
      <w:outlineLvl w:val="0"/>
    </w:pPr>
    <w:rPr>
      <w:b/>
      <w:bCs/>
      <w:sz w:val="40"/>
      <w:szCs w:val="40"/>
    </w:rPr>
  </w:style>
  <w:style w:type="paragraph" w:customStyle="1" w:styleId="5539f23b-6dd9-40d0-b828-066448317607">
    <w:name w:val="石墨文档中标题"/>
    <w:next w:val="a3"/>
    <w:uiPriority w:val="9"/>
    <w:unhideWhenUsed/>
    <w:qFormat/>
    <w:pPr>
      <w:spacing w:before="260" w:after="260"/>
      <w:outlineLvl w:val="1"/>
    </w:pPr>
    <w:rPr>
      <w:b/>
      <w:bCs/>
      <w:sz w:val="36"/>
      <w:szCs w:val="36"/>
    </w:rPr>
  </w:style>
  <w:style w:type="paragraph" w:customStyle="1" w:styleId="04a73c77-367c-4f56-b3e7-55004140e470">
    <w:name w:val="石墨文档小标题"/>
    <w:next w:val="a3"/>
    <w:uiPriority w:val="9"/>
    <w:unhideWhenUsed/>
    <w:qFormat/>
    <w:pPr>
      <w:spacing w:before="260" w:after="260"/>
      <w:outlineLvl w:val="2"/>
    </w:pPr>
    <w:rPr>
      <w:b/>
      <w:bCs/>
      <w:sz w:val="32"/>
      <w:szCs w:val="32"/>
    </w:rPr>
  </w:style>
  <w:style w:type="paragraph" w:customStyle="1" w:styleId="dad54e82-02e9-4035-949d-e73416330282">
    <w:name w:val="石墨文档标题"/>
    <w:next w:val="a3"/>
    <w:uiPriority w:val="9"/>
    <w:unhideWhenUsed/>
    <w:qFormat/>
    <w:pPr>
      <w:spacing w:before="260" w:after="260"/>
      <w:outlineLvl w:val="3"/>
    </w:pPr>
    <w:rPr>
      <w:b/>
      <w:bCs/>
      <w:sz w:val="56"/>
      <w:szCs w:val="56"/>
    </w:rPr>
  </w:style>
  <w:style w:type="paragraph" w:customStyle="1" w:styleId="c27e4f36-91b1-4df1-a7d1-6394fd78b6dd">
    <w:name w:val="石墨文档引用"/>
    <w:qFormat/>
    <w:pPr>
      <w:pBdr>
        <w:left w:val="single" w:sz="30" w:space="10" w:color="F0F0F0"/>
      </w:pBdr>
    </w:pPr>
    <w:rPr>
      <w:color w:val="ADADAD"/>
    </w:rPr>
  </w:style>
  <w:style w:type="paragraph" w:default="1" w:styleId="bdbe2b49-7726-43c7-9a3c-9c0687ae3fa0">
    <w:name w:val="Normal"/>
    <w:qFormat/>
    <w:pPr>
      <w:widowControl w:val="0"/>
      <w:jc w:val="both"/>
    </w:pPr>
  </w:style>
  <w:style w:type="character" w:default="1" w:styleId="bbe789d0-843b-4beb-8e0a-df250985930c">
    <w:name w:val="Default Paragraph Font"/>
    <w:uiPriority w:val="1"/>
    <w:semiHidden/>
    <w:unhideWhenUsed/>
  </w:style>
  <w:style w:type="table" w:default="1" w:styleId="be2bf45c-6bb6-4530-9b2e-4e6c9e6cfc70">
    <w:name w:val="Normal Table"/>
    <w:uiPriority w:val="99"/>
    <w:semiHidden/>
    <w:unhideWhenUsed/>
    <w:tblPr>
      <w:tblInd w:w="0" w:type="dxa"/>
      <w:tblCellMar>
        <w:top w:w="0" w:type="dxa"/>
        <w:left w:w="108" w:type="dxa"/>
        <w:bottom w:w="0" w:type="dxa"/>
        <w:right w:w="108" w:type="dxa"/>
      </w:tblCellMar>
    </w:tblPr>
  </w:style>
  <w:style w:type="numbering" w:default="1" w:styleId="254b2681-9e5d-4dcc-850f-91e05e525d08">
    <w:name w:val="No List"/>
    <w:uiPriority w:val="99"/>
    <w:semiHidden/>
    <w:unhideWhenUsed/>
  </w:style>
  <w:style w:type="paragraph" w:customStyle="1" w:styleId="aa6a18de-d333-4268-8da1-4b7663362c55">
    <w:name w:val="石墨文档正文"/>
    <w:qFormat/>
    <w:rPr>
      <w:szCs w:val="22"/>
    </w:rPr>
  </w:style>
  <w:style w:type="paragraph" w:customStyle="1" w:styleId="575423e6-ebf2-4883-acab-10fd0cf400e7">
    <w:name w:val="石墨文档副标题"/>
    <w:qFormat/>
    <w:rPr>
      <w:color w:val="888888"/>
      <w:sz w:val="48"/>
      <w:szCs w:val="48"/>
    </w:rPr>
  </w:style>
  <w:style w:type="paragraph" w:customStyle="1" w:styleId="cbceb3cb-38a0-477c-ac80-d6ab3fa1deb6">
    <w:name w:val="石墨文档大标题"/>
    <w:next w:val="a3"/>
    <w:uiPriority w:val="9"/>
    <w:unhideWhenUsed/>
    <w:qFormat/>
    <w:pPr>
      <w:spacing w:before="260" w:after="260"/>
      <w:outlineLvl w:val="0"/>
    </w:pPr>
    <w:rPr>
      <w:b/>
      <w:bCs/>
      <w:sz w:val="40"/>
      <w:szCs w:val="40"/>
    </w:rPr>
  </w:style>
  <w:style w:type="paragraph" w:customStyle="1" w:styleId="adfae140-6e69-47eb-b69b-690c4fc5bcef">
    <w:name w:val="石墨文档中标题"/>
    <w:next w:val="a3"/>
    <w:uiPriority w:val="9"/>
    <w:unhideWhenUsed/>
    <w:qFormat/>
    <w:pPr>
      <w:spacing w:before="260" w:after="260"/>
      <w:outlineLvl w:val="1"/>
    </w:pPr>
    <w:rPr>
      <w:b/>
      <w:bCs/>
      <w:sz w:val="36"/>
      <w:szCs w:val="36"/>
    </w:rPr>
  </w:style>
  <w:style w:type="paragraph" w:customStyle="1" w:styleId="30dda3c0-bab0-4922-85fb-73d17d273faf">
    <w:name w:val="石墨文档小标题"/>
    <w:next w:val="a3"/>
    <w:uiPriority w:val="9"/>
    <w:unhideWhenUsed/>
    <w:qFormat/>
    <w:pPr>
      <w:spacing w:before="260" w:after="260"/>
      <w:outlineLvl w:val="2"/>
    </w:pPr>
    <w:rPr>
      <w:b/>
      <w:bCs/>
      <w:sz w:val="32"/>
      <w:szCs w:val="32"/>
    </w:rPr>
  </w:style>
  <w:style w:type="paragraph" w:customStyle="1" w:styleId="f272b6c3-8718-42e0-b706-c67058e39f9a">
    <w:name w:val="石墨文档标题"/>
    <w:next w:val="a3"/>
    <w:uiPriority w:val="9"/>
    <w:unhideWhenUsed/>
    <w:qFormat/>
    <w:pPr>
      <w:spacing w:before="260" w:after="260"/>
      <w:outlineLvl w:val="3"/>
    </w:pPr>
    <w:rPr>
      <w:b/>
      <w:bCs/>
      <w:sz w:val="56"/>
      <w:szCs w:val="56"/>
    </w:rPr>
  </w:style>
  <w:style w:type="paragraph" w:customStyle="1" w:styleId="d59f6ff8-e466-43b1-a12e-1b7538a09c82">
    <w:name w:val="石墨文档引用"/>
    <w:qFormat/>
    <w:pPr>
      <w:pBdr>
        <w:left w:val="single" w:sz="30" w:space="10" w:color="F0F0F0"/>
      </w:pBdr>
    </w:pPr>
    <w:rPr>
      <w:color w:val="ADADAD"/>
    </w:rPr>
  </w:style>
  <w:style w:type="paragraph" w:default="1" w:styleId="324b2e6b-5571-4005-bd06-f41d62a8b788">
    <w:name w:val="Normal"/>
    <w:qFormat/>
    <w:pPr>
      <w:widowControl w:val="0"/>
      <w:jc w:val="both"/>
    </w:pPr>
  </w:style>
  <w:style w:type="character" w:default="1" w:styleId="4d3dc349-7007-415a-86cd-2aef459e10d3">
    <w:name w:val="Default Paragraph Font"/>
    <w:uiPriority w:val="1"/>
    <w:semiHidden/>
    <w:unhideWhenUsed/>
  </w:style>
  <w:style w:type="table" w:default="1" w:styleId="fc287ac0-0337-4561-88f3-d5ea4ce23bcb">
    <w:name w:val="Normal Table"/>
    <w:uiPriority w:val="99"/>
    <w:semiHidden/>
    <w:unhideWhenUsed/>
    <w:tblPr>
      <w:tblInd w:w="0" w:type="dxa"/>
      <w:tblCellMar>
        <w:top w:w="0" w:type="dxa"/>
        <w:left w:w="108" w:type="dxa"/>
        <w:bottom w:w="0" w:type="dxa"/>
        <w:right w:w="108" w:type="dxa"/>
      </w:tblCellMar>
    </w:tblPr>
  </w:style>
  <w:style w:type="numbering" w:default="1" w:styleId="c03886a9-fe47-4aac-9d46-268d0786f827">
    <w:name w:val="No List"/>
    <w:uiPriority w:val="99"/>
    <w:semiHidden/>
    <w:unhideWhenUsed/>
  </w:style>
  <w:style w:type="paragraph" w:customStyle="1" w:styleId="b2fc596e-dd1b-4f96-828d-d8df6d29e926">
    <w:name w:val="石墨文档正文"/>
    <w:qFormat/>
    <w:rPr>
      <w:szCs w:val="22"/>
    </w:rPr>
  </w:style>
  <w:style w:type="paragraph" w:customStyle="1" w:styleId="7a873f84-1b30-4bc6-8906-9455e641cf18">
    <w:name w:val="石墨文档副标题"/>
    <w:qFormat/>
    <w:rPr>
      <w:color w:val="888888"/>
      <w:sz w:val="48"/>
      <w:szCs w:val="48"/>
    </w:rPr>
  </w:style>
  <w:style w:type="paragraph" w:customStyle="1" w:styleId="aa56953b-abaa-4257-aa0f-6b83d80d5dfa">
    <w:name w:val="石墨文档大标题"/>
    <w:next w:val="a3"/>
    <w:uiPriority w:val="9"/>
    <w:unhideWhenUsed/>
    <w:qFormat/>
    <w:pPr>
      <w:spacing w:before="260" w:after="260"/>
      <w:outlineLvl w:val="0"/>
    </w:pPr>
    <w:rPr>
      <w:b/>
      <w:bCs/>
      <w:sz w:val="40"/>
      <w:szCs w:val="40"/>
    </w:rPr>
  </w:style>
  <w:style w:type="paragraph" w:customStyle="1" w:styleId="8ae1b536-3bac-41c4-b8e1-f7911dd10430">
    <w:name w:val="石墨文档中标题"/>
    <w:next w:val="a3"/>
    <w:uiPriority w:val="9"/>
    <w:unhideWhenUsed/>
    <w:qFormat/>
    <w:pPr>
      <w:spacing w:before="260" w:after="260"/>
      <w:outlineLvl w:val="1"/>
    </w:pPr>
    <w:rPr>
      <w:b/>
      <w:bCs/>
      <w:sz w:val="36"/>
      <w:szCs w:val="36"/>
    </w:rPr>
  </w:style>
  <w:style w:type="paragraph" w:customStyle="1" w:styleId="e86196bb-bca3-4dec-8670-d76bdff8b26f">
    <w:name w:val="石墨文档小标题"/>
    <w:next w:val="a3"/>
    <w:uiPriority w:val="9"/>
    <w:unhideWhenUsed/>
    <w:qFormat/>
    <w:pPr>
      <w:spacing w:before="260" w:after="260"/>
      <w:outlineLvl w:val="2"/>
    </w:pPr>
    <w:rPr>
      <w:b/>
      <w:bCs/>
      <w:sz w:val="32"/>
      <w:szCs w:val="32"/>
    </w:rPr>
  </w:style>
  <w:style w:type="paragraph" w:customStyle="1" w:styleId="a9da052a-76cb-484d-bd3e-85ced9133f93">
    <w:name w:val="石墨文档标题"/>
    <w:next w:val="a3"/>
    <w:uiPriority w:val="9"/>
    <w:unhideWhenUsed/>
    <w:qFormat/>
    <w:pPr>
      <w:spacing w:before="260" w:after="260"/>
      <w:outlineLvl w:val="3"/>
    </w:pPr>
    <w:rPr>
      <w:b/>
      <w:bCs/>
      <w:sz w:val="56"/>
      <w:szCs w:val="56"/>
    </w:rPr>
  </w:style>
  <w:style w:type="paragraph" w:customStyle="1" w:styleId="85b227e2-34b0-44d3-a63d-5b24fbe4efc7">
    <w:name w:val="石墨文档引用"/>
    <w:qFormat/>
    <w:pPr>
      <w:pBdr>
        <w:left w:val="single" w:sz="30" w:space="10" w:color="F0F0F0"/>
      </w:pBdr>
    </w:pPr>
    <w:rPr>
      <w:color w:val="ADADAD"/>
    </w:rPr>
  </w:style>
  <w:style w:type="paragraph" w:default="1" w:styleId="bdf29080-7b8d-4cbb-b491-8a3ff05b2c19">
    <w:name w:val="Normal"/>
    <w:qFormat/>
    <w:pPr>
      <w:widowControl w:val="0"/>
      <w:jc w:val="both"/>
    </w:pPr>
  </w:style>
  <w:style w:type="character" w:default="1" w:styleId="3f47d4cd-0b4a-4d2d-ad90-fd78a52ba5ae">
    <w:name w:val="Default Paragraph Font"/>
    <w:uiPriority w:val="1"/>
    <w:semiHidden/>
    <w:unhideWhenUsed/>
  </w:style>
  <w:style w:type="table" w:default="1" w:styleId="748e1cac-1bd2-4a54-858c-11f7b9126e30">
    <w:name w:val="Normal Table"/>
    <w:uiPriority w:val="99"/>
    <w:semiHidden/>
    <w:unhideWhenUsed/>
    <w:tblPr>
      <w:tblInd w:w="0" w:type="dxa"/>
      <w:tblCellMar>
        <w:top w:w="0" w:type="dxa"/>
        <w:left w:w="108" w:type="dxa"/>
        <w:bottom w:w="0" w:type="dxa"/>
        <w:right w:w="108" w:type="dxa"/>
      </w:tblCellMar>
    </w:tblPr>
  </w:style>
  <w:style w:type="numbering" w:default="1" w:styleId="266cf930-01c2-4a87-be79-b1a0dcbd06be">
    <w:name w:val="No List"/>
    <w:uiPriority w:val="99"/>
    <w:semiHidden/>
    <w:unhideWhenUsed/>
  </w:style>
  <w:style w:type="paragraph" w:customStyle="1" w:styleId="85ad83b9-1b76-4870-965c-1aaf79b8a412">
    <w:name w:val="石墨文档正文"/>
    <w:qFormat/>
    <w:rPr>
      <w:szCs w:val="22"/>
    </w:rPr>
  </w:style>
  <w:style w:type="paragraph" w:customStyle="1" w:styleId="185dfe75-5a0c-49fc-bdd3-3f5305a3e593">
    <w:name w:val="石墨文档副标题"/>
    <w:qFormat/>
    <w:rPr>
      <w:color w:val="888888"/>
      <w:sz w:val="48"/>
      <w:szCs w:val="48"/>
    </w:rPr>
  </w:style>
  <w:style w:type="paragraph" w:customStyle="1" w:styleId="911bac89-38d6-423c-a90a-ca82b82cfa5b">
    <w:name w:val="石墨文档大标题"/>
    <w:next w:val="a3"/>
    <w:uiPriority w:val="9"/>
    <w:unhideWhenUsed/>
    <w:qFormat/>
    <w:pPr>
      <w:spacing w:before="260" w:after="260"/>
      <w:outlineLvl w:val="0"/>
    </w:pPr>
    <w:rPr>
      <w:b/>
      <w:bCs/>
      <w:sz w:val="40"/>
      <w:szCs w:val="40"/>
    </w:rPr>
  </w:style>
  <w:style w:type="paragraph" w:customStyle="1" w:styleId="efd210b7-c027-43c3-88e0-edf9a264ebd4">
    <w:name w:val="石墨文档中标题"/>
    <w:next w:val="a3"/>
    <w:uiPriority w:val="9"/>
    <w:unhideWhenUsed/>
    <w:qFormat/>
    <w:pPr>
      <w:spacing w:before="260" w:after="260"/>
      <w:outlineLvl w:val="1"/>
    </w:pPr>
    <w:rPr>
      <w:b/>
      <w:bCs/>
      <w:sz w:val="36"/>
      <w:szCs w:val="36"/>
    </w:rPr>
  </w:style>
  <w:style w:type="paragraph" w:customStyle="1" w:styleId="f48ba003-8811-461f-85f6-44cf915315e3">
    <w:name w:val="石墨文档小标题"/>
    <w:next w:val="a3"/>
    <w:uiPriority w:val="9"/>
    <w:unhideWhenUsed/>
    <w:qFormat/>
    <w:pPr>
      <w:spacing w:before="260" w:after="260"/>
      <w:outlineLvl w:val="2"/>
    </w:pPr>
    <w:rPr>
      <w:b/>
      <w:bCs/>
      <w:sz w:val="32"/>
      <w:szCs w:val="32"/>
    </w:rPr>
  </w:style>
  <w:style w:type="paragraph" w:customStyle="1" w:styleId="6c079f57-ead1-477c-880c-0227fc734acc">
    <w:name w:val="石墨文档标题"/>
    <w:next w:val="a3"/>
    <w:uiPriority w:val="9"/>
    <w:unhideWhenUsed/>
    <w:qFormat/>
    <w:pPr>
      <w:spacing w:before="260" w:after="260"/>
      <w:outlineLvl w:val="3"/>
    </w:pPr>
    <w:rPr>
      <w:b/>
      <w:bCs/>
      <w:sz w:val="56"/>
      <w:szCs w:val="56"/>
    </w:rPr>
  </w:style>
  <w:style w:type="paragraph" w:customStyle="1" w:styleId="22f209e8-c7b9-49cd-8e76-6b787be6697a">
    <w:name w:val="石墨文档引用"/>
    <w:qFormat/>
    <w:pPr>
      <w:pBdr>
        <w:left w:val="single" w:sz="30" w:space="10" w:color="F0F0F0"/>
      </w:pBdr>
    </w:pPr>
    <w:rPr>
      <w:color w:val="ADADAD"/>
    </w:rPr>
  </w:style>
  <w:style w:type="paragraph" w:default="1" w:styleId="06f31d77-4d2c-4e16-a990-7159624c58cd">
    <w:name w:val="Normal"/>
    <w:qFormat/>
    <w:pPr>
      <w:widowControl w:val="0"/>
      <w:jc w:val="both"/>
    </w:pPr>
  </w:style>
  <w:style w:type="character" w:default="1" w:styleId="a9f361da-03f6-419e-943f-e34958ac4bd7">
    <w:name w:val="Default Paragraph Font"/>
    <w:uiPriority w:val="1"/>
    <w:semiHidden/>
    <w:unhideWhenUsed/>
  </w:style>
  <w:style w:type="table" w:default="1" w:styleId="81547b37-951a-4a58-889d-e9ad743bf846">
    <w:name w:val="Normal Table"/>
    <w:uiPriority w:val="99"/>
    <w:semiHidden/>
    <w:unhideWhenUsed/>
    <w:tblPr>
      <w:tblInd w:w="0" w:type="dxa"/>
      <w:tblCellMar>
        <w:top w:w="0" w:type="dxa"/>
        <w:left w:w="108" w:type="dxa"/>
        <w:bottom w:w="0" w:type="dxa"/>
        <w:right w:w="108" w:type="dxa"/>
      </w:tblCellMar>
    </w:tblPr>
  </w:style>
  <w:style w:type="numbering" w:default="1" w:styleId="b6c45367-8fd7-4d24-a2a4-a991812fe53f">
    <w:name w:val="No List"/>
    <w:uiPriority w:val="99"/>
    <w:semiHidden/>
    <w:unhideWhenUsed/>
  </w:style>
  <w:style w:type="paragraph" w:customStyle="1" w:styleId="36c85c98-6e45-4a29-973c-88753c877d58">
    <w:name w:val="石墨文档正文"/>
    <w:qFormat/>
    <w:rPr>
      <w:szCs w:val="22"/>
    </w:rPr>
  </w:style>
  <w:style w:type="paragraph" w:customStyle="1" w:styleId="d9883db3-403e-436a-8899-6eab43caffa3">
    <w:name w:val="石墨文档副标题"/>
    <w:qFormat/>
    <w:rPr>
      <w:color w:val="888888"/>
      <w:sz w:val="48"/>
      <w:szCs w:val="48"/>
    </w:rPr>
  </w:style>
  <w:style w:type="paragraph" w:customStyle="1" w:styleId="7a3bc04f-fc95-49f1-a93f-ea7d2b3b9cac">
    <w:name w:val="石墨文档大标题"/>
    <w:next w:val="a3"/>
    <w:uiPriority w:val="9"/>
    <w:unhideWhenUsed/>
    <w:qFormat/>
    <w:pPr>
      <w:spacing w:before="260" w:after="260"/>
      <w:outlineLvl w:val="0"/>
    </w:pPr>
    <w:rPr>
      <w:b/>
      <w:bCs/>
      <w:sz w:val="40"/>
      <w:szCs w:val="40"/>
    </w:rPr>
  </w:style>
  <w:style w:type="paragraph" w:customStyle="1" w:styleId="36214e37-ed51-4726-85a1-64233cd86486">
    <w:name w:val="石墨文档中标题"/>
    <w:next w:val="a3"/>
    <w:uiPriority w:val="9"/>
    <w:unhideWhenUsed/>
    <w:qFormat/>
    <w:pPr>
      <w:spacing w:before="260" w:after="260"/>
      <w:outlineLvl w:val="1"/>
    </w:pPr>
    <w:rPr>
      <w:b/>
      <w:bCs/>
      <w:sz w:val="36"/>
      <w:szCs w:val="36"/>
    </w:rPr>
  </w:style>
  <w:style w:type="paragraph" w:customStyle="1" w:styleId="8cb7c023-a1a3-4425-8323-383f11080766">
    <w:name w:val="石墨文档小标题"/>
    <w:next w:val="a3"/>
    <w:uiPriority w:val="9"/>
    <w:unhideWhenUsed/>
    <w:qFormat/>
    <w:pPr>
      <w:spacing w:before="260" w:after="260"/>
      <w:outlineLvl w:val="2"/>
    </w:pPr>
    <w:rPr>
      <w:b/>
      <w:bCs/>
      <w:sz w:val="32"/>
      <w:szCs w:val="32"/>
    </w:rPr>
  </w:style>
  <w:style w:type="paragraph" w:customStyle="1" w:styleId="aa497b8d-3e76-4111-ab21-6ea010e48ce1">
    <w:name w:val="石墨文档标题"/>
    <w:next w:val="a3"/>
    <w:uiPriority w:val="9"/>
    <w:unhideWhenUsed/>
    <w:qFormat/>
    <w:pPr>
      <w:spacing w:before="260" w:after="260"/>
      <w:outlineLvl w:val="3"/>
    </w:pPr>
    <w:rPr>
      <w:b/>
      <w:bCs/>
      <w:sz w:val="56"/>
      <w:szCs w:val="56"/>
    </w:rPr>
  </w:style>
  <w:style w:type="paragraph" w:customStyle="1" w:styleId="1245a0fe-ac3f-45ff-9fc6-1b46ba96706c">
    <w:name w:val="石墨文档引用"/>
    <w:qFormat/>
    <w:pPr>
      <w:pBdr>
        <w:left w:val="single" w:sz="30" w:space="10" w:color="F0F0F0"/>
      </w:pBdr>
    </w:pPr>
    <w:rPr>
      <w:color w:val="ADADAD"/>
    </w:rPr>
  </w:style>
  <w:style w:type="paragraph" w:default="1" w:styleId="ce025df6-3a9f-4cc1-b9f0-7a5eb43e3fc4">
    <w:name w:val="Normal"/>
    <w:qFormat/>
    <w:pPr>
      <w:widowControl w:val="0"/>
      <w:jc w:val="both"/>
    </w:pPr>
  </w:style>
  <w:style w:type="character" w:default="1" w:styleId="7dc4a0b5-b7ec-48cf-9f32-2f12431698c6">
    <w:name w:val="Default Paragraph Font"/>
    <w:uiPriority w:val="1"/>
    <w:semiHidden/>
    <w:unhideWhenUsed/>
  </w:style>
  <w:style w:type="table" w:default="1" w:styleId="a48f1d70-c4e5-4c95-9ed8-7c6773c803f7">
    <w:name w:val="Normal Table"/>
    <w:uiPriority w:val="99"/>
    <w:semiHidden/>
    <w:unhideWhenUsed/>
    <w:tblPr>
      <w:tblInd w:w="0" w:type="dxa"/>
      <w:tblCellMar>
        <w:top w:w="0" w:type="dxa"/>
        <w:left w:w="108" w:type="dxa"/>
        <w:bottom w:w="0" w:type="dxa"/>
        <w:right w:w="108" w:type="dxa"/>
      </w:tblCellMar>
    </w:tblPr>
  </w:style>
  <w:style w:type="numbering" w:default="1" w:styleId="556238bd-a6eb-43e7-95d4-0ee5f1c18f72">
    <w:name w:val="No List"/>
    <w:uiPriority w:val="99"/>
    <w:semiHidden/>
    <w:unhideWhenUsed/>
  </w:style>
  <w:style w:type="paragraph" w:customStyle="1" w:styleId="c3621709-5f61-4ab4-9ee5-215935440ba5">
    <w:name w:val="石墨文档正文"/>
    <w:qFormat/>
    <w:rPr>
      <w:szCs w:val="22"/>
    </w:rPr>
  </w:style>
  <w:style w:type="paragraph" w:customStyle="1" w:styleId="b4495fa8-a528-409f-84f4-30f133a54a7e">
    <w:name w:val="石墨文档副标题"/>
    <w:qFormat/>
    <w:rPr>
      <w:color w:val="888888"/>
      <w:sz w:val="48"/>
      <w:szCs w:val="48"/>
    </w:rPr>
  </w:style>
  <w:style w:type="paragraph" w:customStyle="1" w:styleId="4a7cfe28-aa89-4fc4-9c55-c43d47e84097">
    <w:name w:val="石墨文档大标题"/>
    <w:next w:val="a3"/>
    <w:uiPriority w:val="9"/>
    <w:unhideWhenUsed/>
    <w:qFormat/>
    <w:pPr>
      <w:spacing w:before="260" w:after="260"/>
      <w:outlineLvl w:val="0"/>
    </w:pPr>
    <w:rPr>
      <w:b/>
      <w:bCs/>
      <w:sz w:val="40"/>
      <w:szCs w:val="40"/>
    </w:rPr>
  </w:style>
  <w:style w:type="paragraph" w:customStyle="1" w:styleId="45ab7c07-c0a7-466e-9dc1-3dbc7c69e0b2">
    <w:name w:val="石墨文档中标题"/>
    <w:next w:val="a3"/>
    <w:uiPriority w:val="9"/>
    <w:unhideWhenUsed/>
    <w:qFormat/>
    <w:pPr>
      <w:spacing w:before="260" w:after="260"/>
      <w:outlineLvl w:val="1"/>
    </w:pPr>
    <w:rPr>
      <w:b/>
      <w:bCs/>
      <w:sz w:val="36"/>
      <w:szCs w:val="36"/>
    </w:rPr>
  </w:style>
  <w:style w:type="paragraph" w:customStyle="1" w:styleId="e68c478b-b2b8-4fb1-97aa-a58789ce257b">
    <w:name w:val="石墨文档小标题"/>
    <w:next w:val="a3"/>
    <w:uiPriority w:val="9"/>
    <w:unhideWhenUsed/>
    <w:qFormat/>
    <w:pPr>
      <w:spacing w:before="260" w:after="260"/>
      <w:outlineLvl w:val="2"/>
    </w:pPr>
    <w:rPr>
      <w:b/>
      <w:bCs/>
      <w:sz w:val="32"/>
      <w:szCs w:val="32"/>
    </w:rPr>
  </w:style>
  <w:style w:type="paragraph" w:customStyle="1" w:styleId="d3507b35-958c-4fc1-a9bf-cdcce50c1a8c">
    <w:name w:val="石墨文档标题"/>
    <w:next w:val="a3"/>
    <w:uiPriority w:val="9"/>
    <w:unhideWhenUsed/>
    <w:qFormat/>
    <w:pPr>
      <w:spacing w:before="260" w:after="260"/>
      <w:outlineLvl w:val="3"/>
    </w:pPr>
    <w:rPr>
      <w:b/>
      <w:bCs/>
      <w:sz w:val="56"/>
      <w:szCs w:val="56"/>
    </w:rPr>
  </w:style>
  <w:style w:type="paragraph" w:customStyle="1" w:styleId="983a3152-58d8-4993-970d-ac7c08c2cd9e">
    <w:name w:val="石墨文档引用"/>
    <w:qFormat/>
    <w:pPr>
      <w:pBdr>
        <w:left w:val="single" w:sz="30" w:space="10" w:color="F0F0F0"/>
      </w:pBdr>
    </w:pPr>
    <w:rPr>
      <w:color w:val="ADADAD"/>
    </w:rPr>
  </w:style>
  <w:style w:type="paragraph" w:default="1" w:styleId="9ce76310-c97a-49d1-af1c-2e44a6fce1df">
    <w:name w:val="Normal"/>
    <w:qFormat/>
    <w:pPr>
      <w:widowControl w:val="0"/>
      <w:jc w:val="both"/>
    </w:pPr>
  </w:style>
  <w:style w:type="character" w:default="1" w:styleId="00bba4d5-fab4-4905-8cf6-0073035c6351">
    <w:name w:val="Default Paragraph Font"/>
    <w:uiPriority w:val="1"/>
    <w:semiHidden/>
    <w:unhideWhenUsed/>
  </w:style>
  <w:style w:type="table" w:default="1" w:styleId="9f819d6f-7310-4edf-9840-2e4e2f4324f1">
    <w:name w:val="Normal Table"/>
    <w:uiPriority w:val="99"/>
    <w:semiHidden/>
    <w:unhideWhenUsed/>
    <w:tblPr>
      <w:tblInd w:w="0" w:type="dxa"/>
      <w:tblCellMar>
        <w:top w:w="0" w:type="dxa"/>
        <w:left w:w="108" w:type="dxa"/>
        <w:bottom w:w="0" w:type="dxa"/>
        <w:right w:w="108" w:type="dxa"/>
      </w:tblCellMar>
    </w:tblPr>
  </w:style>
  <w:style w:type="numbering" w:default="1" w:styleId="2636f7d5-ee16-43a8-991a-6fa9eb1a16c4">
    <w:name w:val="No List"/>
    <w:uiPriority w:val="99"/>
    <w:semiHidden/>
    <w:unhideWhenUsed/>
  </w:style>
  <w:style w:type="paragraph" w:customStyle="1" w:styleId="fc362ded-a535-4fe8-9d90-992e80b07b8f">
    <w:name w:val="石墨文档正文"/>
    <w:qFormat/>
    <w:rPr>
      <w:szCs w:val="22"/>
    </w:rPr>
  </w:style>
  <w:style w:type="paragraph" w:customStyle="1" w:styleId="d5874387-9663-4ef0-86d4-9cc215481ed1">
    <w:name w:val="石墨文档副标题"/>
    <w:qFormat/>
    <w:rPr>
      <w:color w:val="888888"/>
      <w:sz w:val="48"/>
      <w:szCs w:val="48"/>
    </w:rPr>
  </w:style>
  <w:style w:type="paragraph" w:customStyle="1" w:styleId="103a0416-6c18-4a0e-bd42-01b1af01ae7a">
    <w:name w:val="石墨文档大标题"/>
    <w:next w:val="a3"/>
    <w:uiPriority w:val="9"/>
    <w:unhideWhenUsed/>
    <w:qFormat/>
    <w:pPr>
      <w:spacing w:before="260" w:after="260"/>
      <w:outlineLvl w:val="0"/>
    </w:pPr>
    <w:rPr>
      <w:b/>
      <w:bCs/>
      <w:sz w:val="40"/>
      <w:szCs w:val="40"/>
    </w:rPr>
  </w:style>
  <w:style w:type="paragraph" w:customStyle="1" w:styleId="680fca37-7174-459f-88b7-3db8f71c2611">
    <w:name w:val="石墨文档中标题"/>
    <w:next w:val="a3"/>
    <w:uiPriority w:val="9"/>
    <w:unhideWhenUsed/>
    <w:qFormat/>
    <w:pPr>
      <w:spacing w:before="260" w:after="260"/>
      <w:outlineLvl w:val="1"/>
    </w:pPr>
    <w:rPr>
      <w:b/>
      <w:bCs/>
      <w:sz w:val="36"/>
      <w:szCs w:val="36"/>
    </w:rPr>
  </w:style>
  <w:style w:type="paragraph" w:customStyle="1" w:styleId="4d32949c-1a43-484d-93a0-84b835568094">
    <w:name w:val="石墨文档小标题"/>
    <w:next w:val="a3"/>
    <w:uiPriority w:val="9"/>
    <w:unhideWhenUsed/>
    <w:qFormat/>
    <w:pPr>
      <w:spacing w:before="260" w:after="260"/>
      <w:outlineLvl w:val="2"/>
    </w:pPr>
    <w:rPr>
      <w:b/>
      <w:bCs/>
      <w:sz w:val="32"/>
      <w:szCs w:val="32"/>
    </w:rPr>
  </w:style>
  <w:style w:type="paragraph" w:customStyle="1" w:styleId="d59513d7-5933-497a-bed8-e23a4ca959f0">
    <w:name w:val="石墨文档标题"/>
    <w:next w:val="a3"/>
    <w:uiPriority w:val="9"/>
    <w:unhideWhenUsed/>
    <w:qFormat/>
    <w:pPr>
      <w:spacing w:before="260" w:after="260"/>
      <w:outlineLvl w:val="3"/>
    </w:pPr>
    <w:rPr>
      <w:b/>
      <w:bCs/>
      <w:sz w:val="56"/>
      <w:szCs w:val="56"/>
    </w:rPr>
  </w:style>
  <w:style w:type="paragraph" w:customStyle="1" w:styleId="9334c95b-bea8-4930-8eea-9a8ddfc15c7a">
    <w:name w:val="石墨文档引用"/>
    <w:qFormat/>
    <w:pPr>
      <w:pBdr>
        <w:left w:val="single" w:sz="30" w:space="10" w:color="F0F0F0"/>
      </w:pBdr>
    </w:pPr>
    <w:rPr>
      <w:color w:val="ADADAD"/>
    </w:rPr>
  </w:style>
  <w:style w:type="paragraph" w:default="1" w:styleId="bcb74627-24f5-4023-a3c0-6d6186d367a8">
    <w:name w:val="Normal"/>
    <w:qFormat/>
    <w:pPr>
      <w:widowControl w:val="0"/>
      <w:jc w:val="both"/>
    </w:pPr>
  </w:style>
  <w:style w:type="character" w:default="1" w:styleId="8bb7201a-48f7-4012-ae06-87b54340b48e">
    <w:name w:val="Default Paragraph Font"/>
    <w:uiPriority w:val="1"/>
    <w:semiHidden/>
    <w:unhideWhenUsed/>
  </w:style>
  <w:style w:type="table" w:default="1" w:styleId="a5293343-bca9-484d-bccf-7c95fdabf30e">
    <w:name w:val="Normal Table"/>
    <w:uiPriority w:val="99"/>
    <w:semiHidden/>
    <w:unhideWhenUsed/>
    <w:tblPr>
      <w:tblInd w:w="0" w:type="dxa"/>
      <w:tblCellMar>
        <w:top w:w="0" w:type="dxa"/>
        <w:left w:w="108" w:type="dxa"/>
        <w:bottom w:w="0" w:type="dxa"/>
        <w:right w:w="108" w:type="dxa"/>
      </w:tblCellMar>
    </w:tblPr>
  </w:style>
  <w:style w:type="numbering" w:default="1" w:styleId="b80b6045-27bb-4836-8817-1924e40a245f">
    <w:name w:val="No List"/>
    <w:uiPriority w:val="99"/>
    <w:semiHidden/>
    <w:unhideWhenUsed/>
  </w:style>
  <w:style w:type="paragraph" w:customStyle="1" w:styleId="ef9121f7-2de0-4dae-817b-2e730f885a55">
    <w:name w:val="石墨文档正文"/>
    <w:qFormat/>
    <w:rPr>
      <w:szCs w:val="22"/>
    </w:rPr>
  </w:style>
  <w:style w:type="paragraph" w:customStyle="1" w:styleId="be42156a-2de7-407f-ab09-6f24488a6c7f">
    <w:name w:val="石墨文档副标题"/>
    <w:qFormat/>
    <w:rPr>
      <w:color w:val="888888"/>
      <w:sz w:val="48"/>
      <w:szCs w:val="48"/>
    </w:rPr>
  </w:style>
  <w:style w:type="paragraph" w:customStyle="1" w:styleId="71d3b7b8-e9e7-4e8a-bed1-398ebfb86011">
    <w:name w:val="石墨文档大标题"/>
    <w:next w:val="a3"/>
    <w:uiPriority w:val="9"/>
    <w:unhideWhenUsed/>
    <w:qFormat/>
    <w:pPr>
      <w:spacing w:before="260" w:after="260"/>
      <w:outlineLvl w:val="0"/>
    </w:pPr>
    <w:rPr>
      <w:b/>
      <w:bCs/>
      <w:sz w:val="40"/>
      <w:szCs w:val="40"/>
    </w:rPr>
  </w:style>
  <w:style w:type="paragraph" w:customStyle="1" w:styleId="f1dbe4ac-67d2-4252-8381-32d599c2e18d">
    <w:name w:val="石墨文档中标题"/>
    <w:next w:val="a3"/>
    <w:uiPriority w:val="9"/>
    <w:unhideWhenUsed/>
    <w:qFormat/>
    <w:pPr>
      <w:spacing w:before="260" w:after="260"/>
      <w:outlineLvl w:val="1"/>
    </w:pPr>
    <w:rPr>
      <w:b/>
      <w:bCs/>
      <w:sz w:val="36"/>
      <w:szCs w:val="36"/>
    </w:rPr>
  </w:style>
  <w:style w:type="paragraph" w:customStyle="1" w:styleId="a42fd6c5-7611-416a-a114-a9f730c967e2">
    <w:name w:val="石墨文档小标题"/>
    <w:next w:val="a3"/>
    <w:uiPriority w:val="9"/>
    <w:unhideWhenUsed/>
    <w:qFormat/>
    <w:pPr>
      <w:spacing w:before="260" w:after="260"/>
      <w:outlineLvl w:val="2"/>
    </w:pPr>
    <w:rPr>
      <w:b/>
      <w:bCs/>
      <w:sz w:val="32"/>
      <w:szCs w:val="32"/>
    </w:rPr>
  </w:style>
  <w:style w:type="paragraph" w:customStyle="1" w:styleId="49af5579-f1f7-46b2-91e0-ea3ab6496f55">
    <w:name w:val="石墨文档标题"/>
    <w:next w:val="a3"/>
    <w:uiPriority w:val="9"/>
    <w:unhideWhenUsed/>
    <w:qFormat/>
    <w:pPr>
      <w:spacing w:before="260" w:after="260"/>
      <w:outlineLvl w:val="3"/>
    </w:pPr>
    <w:rPr>
      <w:b/>
      <w:bCs/>
      <w:sz w:val="56"/>
      <w:szCs w:val="56"/>
    </w:rPr>
  </w:style>
  <w:style w:type="paragraph" w:customStyle="1" w:styleId="798b86cf-2c89-404d-9dd7-4c3bad7e3b2a">
    <w:name w:val="石墨文档引用"/>
    <w:qFormat/>
    <w:pPr>
      <w:pBdr>
        <w:left w:val="single" w:sz="30" w:space="10" w:color="F0F0F0"/>
      </w:pBdr>
    </w:pPr>
    <w:rPr>
      <w:color w:val="ADADAD"/>
    </w:rPr>
  </w:style>
  <w:style w:type="paragraph" w:default="1" w:styleId="fb785ca4-3ead-4833-a66c-90ac54c7a979">
    <w:name w:val="Normal"/>
    <w:qFormat/>
    <w:pPr>
      <w:widowControl w:val="0"/>
      <w:jc w:val="both"/>
    </w:pPr>
  </w:style>
  <w:style w:type="character" w:default="1" w:styleId="36b9c01f-b6a0-4cb4-98ff-969a509f1c1e">
    <w:name w:val="Default Paragraph Font"/>
    <w:uiPriority w:val="1"/>
    <w:semiHidden/>
    <w:unhideWhenUsed/>
  </w:style>
  <w:style w:type="table" w:default="1" w:styleId="87f8f0fa-c62d-42dc-ac2d-a01b45c28737">
    <w:name w:val="Normal Table"/>
    <w:uiPriority w:val="99"/>
    <w:semiHidden/>
    <w:unhideWhenUsed/>
    <w:tblPr>
      <w:tblInd w:w="0" w:type="dxa"/>
      <w:tblCellMar>
        <w:top w:w="0" w:type="dxa"/>
        <w:left w:w="108" w:type="dxa"/>
        <w:bottom w:w="0" w:type="dxa"/>
        <w:right w:w="108" w:type="dxa"/>
      </w:tblCellMar>
    </w:tblPr>
  </w:style>
  <w:style w:type="numbering" w:default="1" w:styleId="74799797-6fff-4643-b89a-40aff210b67f">
    <w:name w:val="No List"/>
    <w:uiPriority w:val="99"/>
    <w:semiHidden/>
    <w:unhideWhenUsed/>
  </w:style>
  <w:style w:type="paragraph" w:customStyle="1" w:styleId="7851e7e7-75e2-4cb9-8b78-09b94b42f9ab">
    <w:name w:val="石墨文档正文"/>
    <w:qFormat/>
    <w:rPr>
      <w:szCs w:val="22"/>
    </w:rPr>
  </w:style>
  <w:style w:type="paragraph" w:customStyle="1" w:styleId="ea620dd2-bdd5-4e10-9e4c-9562d79c04a2">
    <w:name w:val="石墨文档副标题"/>
    <w:qFormat/>
    <w:rPr>
      <w:color w:val="888888"/>
      <w:sz w:val="48"/>
      <w:szCs w:val="48"/>
    </w:rPr>
  </w:style>
  <w:style w:type="paragraph" w:customStyle="1" w:styleId="ec2e59ca-cc51-4135-b841-21f6fa4c3afa">
    <w:name w:val="石墨文档大标题"/>
    <w:next w:val="a3"/>
    <w:uiPriority w:val="9"/>
    <w:unhideWhenUsed/>
    <w:qFormat/>
    <w:pPr>
      <w:spacing w:before="260" w:after="260"/>
      <w:outlineLvl w:val="0"/>
    </w:pPr>
    <w:rPr>
      <w:b/>
      <w:bCs/>
      <w:sz w:val="40"/>
      <w:szCs w:val="40"/>
    </w:rPr>
  </w:style>
  <w:style w:type="paragraph" w:customStyle="1" w:styleId="f8e35bd6-a861-4b43-b24e-b23d2c2e4408">
    <w:name w:val="石墨文档中标题"/>
    <w:next w:val="a3"/>
    <w:uiPriority w:val="9"/>
    <w:unhideWhenUsed/>
    <w:qFormat/>
    <w:pPr>
      <w:spacing w:before="260" w:after="260"/>
      <w:outlineLvl w:val="1"/>
    </w:pPr>
    <w:rPr>
      <w:b/>
      <w:bCs/>
      <w:sz w:val="36"/>
      <w:szCs w:val="36"/>
    </w:rPr>
  </w:style>
  <w:style w:type="paragraph" w:customStyle="1" w:styleId="d4279f5d-7255-4c1e-bbe5-f12a701dcef3">
    <w:name w:val="石墨文档小标题"/>
    <w:next w:val="a3"/>
    <w:uiPriority w:val="9"/>
    <w:unhideWhenUsed/>
    <w:qFormat/>
    <w:pPr>
      <w:spacing w:before="260" w:after="260"/>
      <w:outlineLvl w:val="2"/>
    </w:pPr>
    <w:rPr>
      <w:b/>
      <w:bCs/>
      <w:sz w:val="32"/>
      <w:szCs w:val="32"/>
    </w:rPr>
  </w:style>
  <w:style w:type="paragraph" w:customStyle="1" w:styleId="61528d4e-edcd-4e32-8c17-45032c9cab5d">
    <w:name w:val="石墨文档标题"/>
    <w:next w:val="a3"/>
    <w:uiPriority w:val="9"/>
    <w:unhideWhenUsed/>
    <w:qFormat/>
    <w:pPr>
      <w:spacing w:before="260" w:after="260"/>
      <w:outlineLvl w:val="3"/>
    </w:pPr>
    <w:rPr>
      <w:b/>
      <w:bCs/>
      <w:sz w:val="56"/>
      <w:szCs w:val="56"/>
    </w:rPr>
  </w:style>
  <w:style w:type="paragraph" w:customStyle="1" w:styleId="f092ef68-e099-4709-9399-1ccca6f5f1f2">
    <w:name w:val="石墨文档引用"/>
    <w:qFormat/>
    <w:pPr>
      <w:pBdr>
        <w:left w:val="single" w:sz="30" w:space="10" w:color="F0F0F0"/>
      </w:pBdr>
    </w:pPr>
    <w:rPr>
      <w:color w:val="ADADAD"/>
    </w:rPr>
  </w:style>
  <w:style w:type="paragraph" w:default="1" w:styleId="d440b900-8c20-4634-945b-de8f1df99f67">
    <w:name w:val="Normal"/>
    <w:qFormat/>
    <w:pPr>
      <w:widowControl w:val="0"/>
      <w:jc w:val="both"/>
    </w:pPr>
  </w:style>
  <w:style w:type="character" w:default="1" w:styleId="573aff45-7ef5-41dc-a912-0d07a28b3ac0">
    <w:name w:val="Default Paragraph Font"/>
    <w:uiPriority w:val="1"/>
    <w:semiHidden/>
    <w:unhideWhenUsed/>
  </w:style>
  <w:style w:type="table" w:default="1" w:styleId="18ee8d62-72c5-41f2-b3fa-d6dd33e18c9a">
    <w:name w:val="Normal Table"/>
    <w:uiPriority w:val="99"/>
    <w:semiHidden/>
    <w:unhideWhenUsed/>
    <w:tblPr>
      <w:tblInd w:w="0" w:type="dxa"/>
      <w:tblCellMar>
        <w:top w:w="0" w:type="dxa"/>
        <w:left w:w="108" w:type="dxa"/>
        <w:bottom w:w="0" w:type="dxa"/>
        <w:right w:w="108" w:type="dxa"/>
      </w:tblCellMar>
    </w:tblPr>
  </w:style>
  <w:style w:type="numbering" w:default="1" w:styleId="83d5c1df-ca56-44f9-a247-8ec92dafaa37">
    <w:name w:val="No List"/>
    <w:uiPriority w:val="99"/>
    <w:semiHidden/>
    <w:unhideWhenUsed/>
  </w:style>
  <w:style w:type="paragraph" w:customStyle="1" w:styleId="1bab59de-d058-4427-a662-6c6fe5bf84ba">
    <w:name w:val="石墨文档正文"/>
    <w:qFormat/>
    <w:rPr>
      <w:szCs w:val="22"/>
    </w:rPr>
  </w:style>
  <w:style w:type="paragraph" w:customStyle="1" w:styleId="73861aa2-315a-4dd5-9483-64d5f14a64f9">
    <w:name w:val="石墨文档副标题"/>
    <w:qFormat/>
    <w:rPr>
      <w:color w:val="888888"/>
      <w:sz w:val="48"/>
      <w:szCs w:val="48"/>
    </w:rPr>
  </w:style>
  <w:style w:type="paragraph" w:customStyle="1" w:styleId="addf13ab-fc37-47fc-8773-9faf19af3825">
    <w:name w:val="石墨文档大标题"/>
    <w:next w:val="a3"/>
    <w:uiPriority w:val="9"/>
    <w:unhideWhenUsed/>
    <w:qFormat/>
    <w:pPr>
      <w:spacing w:before="260" w:after="260"/>
      <w:outlineLvl w:val="0"/>
    </w:pPr>
    <w:rPr>
      <w:b/>
      <w:bCs/>
      <w:sz w:val="40"/>
      <w:szCs w:val="40"/>
    </w:rPr>
  </w:style>
  <w:style w:type="paragraph" w:customStyle="1" w:styleId="0d004821-371d-4f39-8548-de626214e126">
    <w:name w:val="石墨文档中标题"/>
    <w:next w:val="a3"/>
    <w:uiPriority w:val="9"/>
    <w:unhideWhenUsed/>
    <w:qFormat/>
    <w:pPr>
      <w:spacing w:before="260" w:after="260"/>
      <w:outlineLvl w:val="1"/>
    </w:pPr>
    <w:rPr>
      <w:b/>
      <w:bCs/>
      <w:sz w:val="36"/>
      <w:szCs w:val="36"/>
    </w:rPr>
  </w:style>
  <w:style w:type="paragraph" w:customStyle="1" w:styleId="cc49cc17-b8a9-4d04-861c-5860f6cc0486">
    <w:name w:val="石墨文档小标题"/>
    <w:next w:val="a3"/>
    <w:uiPriority w:val="9"/>
    <w:unhideWhenUsed/>
    <w:qFormat/>
    <w:pPr>
      <w:spacing w:before="260" w:after="260"/>
      <w:outlineLvl w:val="2"/>
    </w:pPr>
    <w:rPr>
      <w:b/>
      <w:bCs/>
      <w:sz w:val="32"/>
      <w:szCs w:val="32"/>
    </w:rPr>
  </w:style>
  <w:style w:type="paragraph" w:customStyle="1" w:styleId="9806f372-a109-4a88-b05e-ce496190ad36">
    <w:name w:val="石墨文档标题"/>
    <w:next w:val="a3"/>
    <w:uiPriority w:val="9"/>
    <w:unhideWhenUsed/>
    <w:qFormat/>
    <w:pPr>
      <w:spacing w:before="260" w:after="260"/>
      <w:outlineLvl w:val="3"/>
    </w:pPr>
    <w:rPr>
      <w:b/>
      <w:bCs/>
      <w:sz w:val="56"/>
      <w:szCs w:val="56"/>
    </w:rPr>
  </w:style>
  <w:style w:type="paragraph" w:customStyle="1" w:styleId="e3c02fa4-1a28-4d19-a436-74f6cfeb84b9">
    <w:name w:val="石墨文档引用"/>
    <w:qFormat/>
    <w:pPr>
      <w:pBdr>
        <w:left w:val="single" w:sz="30" w:space="10" w:color="F0F0F0"/>
      </w:pBdr>
    </w:pPr>
    <w:rPr>
      <w:color w:val="ADADAD"/>
    </w:rPr>
  </w:style>
  <w:style w:type="paragraph" w:default="1" w:styleId="1a3c5c02-664f-4b62-ab76-b5abec6a925f">
    <w:name w:val="Normal"/>
    <w:qFormat/>
    <w:pPr>
      <w:widowControl w:val="0"/>
      <w:jc w:val="both"/>
    </w:pPr>
  </w:style>
  <w:style w:type="character" w:default="1" w:styleId="e2b749a4-8391-4972-9421-da47e03e661d">
    <w:name w:val="Default Paragraph Font"/>
    <w:uiPriority w:val="1"/>
    <w:semiHidden/>
    <w:unhideWhenUsed/>
  </w:style>
  <w:style w:type="table" w:default="1" w:styleId="bb720cc6-f2c9-4e8b-b2db-36c601dfafa2">
    <w:name w:val="Normal Table"/>
    <w:uiPriority w:val="99"/>
    <w:semiHidden/>
    <w:unhideWhenUsed/>
    <w:tblPr>
      <w:tblInd w:w="0" w:type="dxa"/>
      <w:tblCellMar>
        <w:top w:w="0" w:type="dxa"/>
        <w:left w:w="108" w:type="dxa"/>
        <w:bottom w:w="0" w:type="dxa"/>
        <w:right w:w="108" w:type="dxa"/>
      </w:tblCellMar>
    </w:tblPr>
  </w:style>
  <w:style w:type="numbering" w:default="1" w:styleId="08ab6fc0-36cd-42ba-a380-c809666c1d33">
    <w:name w:val="No List"/>
    <w:uiPriority w:val="99"/>
    <w:semiHidden/>
    <w:unhideWhenUsed/>
  </w:style>
  <w:style w:type="paragraph" w:customStyle="1" w:styleId="4ed42132-0975-4b1c-bd7e-e1222a39b96f">
    <w:name w:val="石墨文档正文"/>
    <w:qFormat/>
    <w:rPr>
      <w:szCs w:val="22"/>
    </w:rPr>
  </w:style>
  <w:style w:type="paragraph" w:customStyle="1" w:styleId="46b43711-a9bd-44f7-b1c7-415d8431508e">
    <w:name w:val="石墨文档副标题"/>
    <w:qFormat/>
    <w:rPr>
      <w:color w:val="888888"/>
      <w:sz w:val="48"/>
      <w:szCs w:val="48"/>
    </w:rPr>
  </w:style>
  <w:style w:type="paragraph" w:customStyle="1" w:styleId="007c43d5-8630-4816-bdcd-8729098b9881">
    <w:name w:val="石墨文档大标题"/>
    <w:next w:val="a3"/>
    <w:uiPriority w:val="9"/>
    <w:unhideWhenUsed/>
    <w:qFormat/>
    <w:pPr>
      <w:spacing w:before="260" w:after="260"/>
      <w:outlineLvl w:val="0"/>
    </w:pPr>
    <w:rPr>
      <w:b/>
      <w:bCs/>
      <w:sz w:val="40"/>
      <w:szCs w:val="40"/>
    </w:rPr>
  </w:style>
  <w:style w:type="paragraph" w:customStyle="1" w:styleId="1e76477b-d8ee-4060-9391-23a0ef92962a">
    <w:name w:val="石墨文档中标题"/>
    <w:next w:val="a3"/>
    <w:uiPriority w:val="9"/>
    <w:unhideWhenUsed/>
    <w:qFormat/>
    <w:pPr>
      <w:spacing w:before="260" w:after="260"/>
      <w:outlineLvl w:val="1"/>
    </w:pPr>
    <w:rPr>
      <w:b/>
      <w:bCs/>
      <w:sz w:val="36"/>
      <w:szCs w:val="36"/>
    </w:rPr>
  </w:style>
  <w:style w:type="paragraph" w:customStyle="1" w:styleId="917f3879-083e-47cf-8df4-adcc11426298">
    <w:name w:val="石墨文档小标题"/>
    <w:next w:val="a3"/>
    <w:uiPriority w:val="9"/>
    <w:unhideWhenUsed/>
    <w:qFormat/>
    <w:pPr>
      <w:spacing w:before="260" w:after="260"/>
      <w:outlineLvl w:val="2"/>
    </w:pPr>
    <w:rPr>
      <w:b/>
      <w:bCs/>
      <w:sz w:val="32"/>
      <w:szCs w:val="32"/>
    </w:rPr>
  </w:style>
  <w:style w:type="paragraph" w:customStyle="1" w:styleId="fa45c768-58d4-42d6-b2ad-ebe781032c7a">
    <w:name w:val="石墨文档标题"/>
    <w:next w:val="a3"/>
    <w:uiPriority w:val="9"/>
    <w:unhideWhenUsed/>
    <w:qFormat/>
    <w:pPr>
      <w:spacing w:before="260" w:after="260"/>
      <w:outlineLvl w:val="3"/>
    </w:pPr>
    <w:rPr>
      <w:b/>
      <w:bCs/>
      <w:sz w:val="56"/>
      <w:szCs w:val="56"/>
    </w:rPr>
  </w:style>
  <w:style w:type="paragraph" w:customStyle="1" w:styleId="63e4c7f6-553e-460c-b239-63c8c1c2ed16">
    <w:name w:val="石墨文档引用"/>
    <w:qFormat/>
    <w:pPr>
      <w:pBdr>
        <w:left w:val="single" w:sz="30" w:space="10" w:color="F0F0F0"/>
      </w:pBdr>
    </w:pPr>
    <w:rPr>
      <w:color w:val="ADADAD"/>
    </w:rPr>
  </w:style>
  <w:style w:type="paragraph" w:default="1" w:styleId="a8be390a-c014-4d16-948f-db2b7acaa3ae">
    <w:name w:val="Normal"/>
    <w:qFormat/>
    <w:pPr>
      <w:widowControl w:val="0"/>
      <w:jc w:val="both"/>
    </w:pPr>
  </w:style>
  <w:style w:type="character" w:default="1" w:styleId="c5852f58-e4ec-479c-9750-e6ab01b00ba8">
    <w:name w:val="Default Paragraph Font"/>
    <w:uiPriority w:val="1"/>
    <w:semiHidden/>
    <w:unhideWhenUsed/>
  </w:style>
  <w:style w:type="table" w:default="1" w:styleId="31a885ea-172a-4136-ad5d-ea4fdf729618">
    <w:name w:val="Normal Table"/>
    <w:uiPriority w:val="99"/>
    <w:semiHidden/>
    <w:unhideWhenUsed/>
    <w:tblPr>
      <w:tblInd w:w="0" w:type="dxa"/>
      <w:tblCellMar>
        <w:top w:w="0" w:type="dxa"/>
        <w:left w:w="108" w:type="dxa"/>
        <w:bottom w:w="0" w:type="dxa"/>
        <w:right w:w="108" w:type="dxa"/>
      </w:tblCellMar>
    </w:tblPr>
  </w:style>
  <w:style w:type="numbering" w:default="1" w:styleId="bc09798b-e3eb-4c86-b49c-7124485a4abc">
    <w:name w:val="No List"/>
    <w:uiPriority w:val="99"/>
    <w:semiHidden/>
    <w:unhideWhenUsed/>
  </w:style>
  <w:style w:type="paragraph" w:customStyle="1" w:styleId="777cdcf8-2dda-47a8-a83b-c46a7338b92c">
    <w:name w:val="石墨文档正文"/>
    <w:qFormat/>
    <w:rPr>
      <w:szCs w:val="22"/>
    </w:rPr>
  </w:style>
  <w:style w:type="paragraph" w:customStyle="1" w:styleId="0a7f48e2-18b2-4a70-a6ec-1bc0fe1bea44">
    <w:name w:val="石墨文档副标题"/>
    <w:qFormat/>
    <w:rPr>
      <w:color w:val="888888"/>
      <w:sz w:val="48"/>
      <w:szCs w:val="48"/>
    </w:rPr>
  </w:style>
  <w:style w:type="paragraph" w:customStyle="1" w:styleId="090c6f6f-1b42-4622-824c-91179a78ad34">
    <w:name w:val="石墨文档大标题"/>
    <w:next w:val="a3"/>
    <w:uiPriority w:val="9"/>
    <w:unhideWhenUsed/>
    <w:qFormat/>
    <w:pPr>
      <w:spacing w:before="260" w:after="260"/>
      <w:outlineLvl w:val="0"/>
    </w:pPr>
    <w:rPr>
      <w:b/>
      <w:bCs/>
      <w:sz w:val="40"/>
      <w:szCs w:val="40"/>
    </w:rPr>
  </w:style>
  <w:style w:type="paragraph" w:customStyle="1" w:styleId="7123b90f-ac6a-4ac1-b18b-8d18de66d0db">
    <w:name w:val="石墨文档中标题"/>
    <w:next w:val="a3"/>
    <w:uiPriority w:val="9"/>
    <w:unhideWhenUsed/>
    <w:qFormat/>
    <w:pPr>
      <w:spacing w:before="260" w:after="260"/>
      <w:outlineLvl w:val="1"/>
    </w:pPr>
    <w:rPr>
      <w:b/>
      <w:bCs/>
      <w:sz w:val="36"/>
      <w:szCs w:val="36"/>
    </w:rPr>
  </w:style>
  <w:style w:type="paragraph" w:customStyle="1" w:styleId="2f988b84-15b8-4151-85d3-68a7cf591acc">
    <w:name w:val="石墨文档小标题"/>
    <w:next w:val="a3"/>
    <w:uiPriority w:val="9"/>
    <w:unhideWhenUsed/>
    <w:qFormat/>
    <w:pPr>
      <w:spacing w:before="260" w:after="260"/>
      <w:outlineLvl w:val="2"/>
    </w:pPr>
    <w:rPr>
      <w:b/>
      <w:bCs/>
      <w:sz w:val="32"/>
      <w:szCs w:val="32"/>
    </w:rPr>
  </w:style>
  <w:style w:type="paragraph" w:customStyle="1" w:styleId="0ee49203-b614-451b-a2c2-104b77b5dd01">
    <w:name w:val="石墨文档标题"/>
    <w:next w:val="a3"/>
    <w:uiPriority w:val="9"/>
    <w:unhideWhenUsed/>
    <w:qFormat/>
    <w:pPr>
      <w:spacing w:before="260" w:after="260"/>
      <w:outlineLvl w:val="3"/>
    </w:pPr>
    <w:rPr>
      <w:b/>
      <w:bCs/>
      <w:sz w:val="56"/>
      <w:szCs w:val="56"/>
    </w:rPr>
  </w:style>
  <w:style w:type="paragraph" w:customStyle="1" w:styleId="1bb4071f-3cf2-46e1-a558-d12db12d08e8">
    <w:name w:val="石墨文档引用"/>
    <w:qFormat/>
    <w:pPr>
      <w:pBdr>
        <w:left w:val="single" w:sz="30" w:space="10" w:color="F0F0F0"/>
      </w:pBdr>
    </w:pPr>
    <w:rPr>
      <w:color w:val="ADADAD"/>
    </w:rPr>
  </w:style>
  <w:style w:type="paragraph" w:default="1" w:styleId="48894228-cfc4-4e6c-9ad5-2a1a657b1e20">
    <w:name w:val="Normal"/>
    <w:qFormat/>
    <w:pPr>
      <w:widowControl w:val="0"/>
      <w:jc w:val="both"/>
    </w:pPr>
  </w:style>
  <w:style w:type="character" w:default="1" w:styleId="f32dc568-90a4-4ffa-a7f2-1d7087612255">
    <w:name w:val="Default Paragraph Font"/>
    <w:uiPriority w:val="1"/>
    <w:semiHidden/>
    <w:unhideWhenUsed/>
  </w:style>
  <w:style w:type="table" w:default="1" w:styleId="5d2be36a-fbda-4d85-868f-f1a35cbae375">
    <w:name w:val="Normal Table"/>
    <w:uiPriority w:val="99"/>
    <w:semiHidden/>
    <w:unhideWhenUsed/>
    <w:tblPr>
      <w:tblInd w:w="0" w:type="dxa"/>
      <w:tblCellMar>
        <w:top w:w="0" w:type="dxa"/>
        <w:left w:w="108" w:type="dxa"/>
        <w:bottom w:w="0" w:type="dxa"/>
        <w:right w:w="108" w:type="dxa"/>
      </w:tblCellMar>
    </w:tblPr>
  </w:style>
  <w:style w:type="numbering" w:default="1" w:styleId="7a70a70f-9a57-48d0-969e-986a65920a4b">
    <w:name w:val="No List"/>
    <w:uiPriority w:val="99"/>
    <w:semiHidden/>
    <w:unhideWhenUsed/>
  </w:style>
  <w:style w:type="paragraph" w:customStyle="1" w:styleId="15c71978-9a69-4a90-93cb-0c423971ca17">
    <w:name w:val="石墨文档正文"/>
    <w:qFormat/>
    <w:rPr>
      <w:szCs w:val="22"/>
    </w:rPr>
  </w:style>
  <w:style w:type="paragraph" w:customStyle="1" w:styleId="b4e97df2-4980-4f21-8e09-e20dbdc9a4dc">
    <w:name w:val="石墨文档副标题"/>
    <w:qFormat/>
    <w:rPr>
      <w:color w:val="888888"/>
      <w:sz w:val="48"/>
      <w:szCs w:val="48"/>
    </w:rPr>
  </w:style>
  <w:style w:type="paragraph" w:customStyle="1" w:styleId="88f9e945-b8ad-4bf0-a6d3-476357df8fb0">
    <w:name w:val="石墨文档大标题"/>
    <w:next w:val="a3"/>
    <w:uiPriority w:val="9"/>
    <w:unhideWhenUsed/>
    <w:qFormat/>
    <w:pPr>
      <w:spacing w:before="260" w:after="260"/>
      <w:outlineLvl w:val="0"/>
    </w:pPr>
    <w:rPr>
      <w:b/>
      <w:bCs/>
      <w:sz w:val="40"/>
      <w:szCs w:val="40"/>
    </w:rPr>
  </w:style>
  <w:style w:type="paragraph" w:customStyle="1" w:styleId="1ec1e9f3-e3dc-4d6b-aab0-457cbc4d7660">
    <w:name w:val="石墨文档中标题"/>
    <w:next w:val="a3"/>
    <w:uiPriority w:val="9"/>
    <w:unhideWhenUsed/>
    <w:qFormat/>
    <w:pPr>
      <w:spacing w:before="260" w:after="260"/>
      <w:outlineLvl w:val="1"/>
    </w:pPr>
    <w:rPr>
      <w:b/>
      <w:bCs/>
      <w:sz w:val="36"/>
      <w:szCs w:val="36"/>
    </w:rPr>
  </w:style>
  <w:style w:type="paragraph" w:customStyle="1" w:styleId="431fd35f-eaca-4d61-b91e-3a6b4ef8460e">
    <w:name w:val="石墨文档小标题"/>
    <w:next w:val="a3"/>
    <w:uiPriority w:val="9"/>
    <w:unhideWhenUsed/>
    <w:qFormat/>
    <w:pPr>
      <w:spacing w:before="260" w:after="260"/>
      <w:outlineLvl w:val="2"/>
    </w:pPr>
    <w:rPr>
      <w:b/>
      <w:bCs/>
      <w:sz w:val="32"/>
      <w:szCs w:val="32"/>
    </w:rPr>
  </w:style>
  <w:style w:type="paragraph" w:customStyle="1" w:styleId="f6e6e6a5-7b2f-45fb-94d6-5eb8e5c31807">
    <w:name w:val="石墨文档标题"/>
    <w:next w:val="a3"/>
    <w:uiPriority w:val="9"/>
    <w:unhideWhenUsed/>
    <w:qFormat/>
    <w:pPr>
      <w:spacing w:before="260" w:after="260"/>
      <w:outlineLvl w:val="3"/>
    </w:pPr>
    <w:rPr>
      <w:b/>
      <w:bCs/>
      <w:sz w:val="56"/>
      <w:szCs w:val="56"/>
    </w:rPr>
  </w:style>
  <w:style w:type="paragraph" w:customStyle="1" w:styleId="9e002cba-8d56-4463-8f19-6a3c8d39b4e4">
    <w:name w:val="石墨文档引用"/>
    <w:qFormat/>
    <w:pPr>
      <w:pBdr>
        <w:left w:val="single" w:sz="30" w:space="10" w:color="F0F0F0"/>
      </w:pBdr>
    </w:pPr>
    <w:rPr>
      <w:color w:val="ADADAD"/>
    </w:rPr>
  </w:style>
  <w:style w:type="paragraph" w:default="1" w:styleId="77b53cae-f1d2-4715-b051-ead9b4fc9a97">
    <w:name w:val="Normal"/>
    <w:qFormat/>
    <w:pPr>
      <w:widowControl w:val="0"/>
      <w:jc w:val="both"/>
    </w:pPr>
  </w:style>
  <w:style w:type="character" w:default="1" w:styleId="e94c7ee6-76e3-4666-90e8-e997814a165b">
    <w:name w:val="Default Paragraph Font"/>
    <w:uiPriority w:val="1"/>
    <w:semiHidden/>
    <w:unhideWhenUsed/>
  </w:style>
  <w:style w:type="table" w:default="1" w:styleId="5b9f22ff-b7f9-4f24-8e95-d645da8a1d4a">
    <w:name w:val="Normal Table"/>
    <w:uiPriority w:val="99"/>
    <w:semiHidden/>
    <w:unhideWhenUsed/>
    <w:tblPr>
      <w:tblInd w:w="0" w:type="dxa"/>
      <w:tblCellMar>
        <w:top w:w="0" w:type="dxa"/>
        <w:left w:w="108" w:type="dxa"/>
        <w:bottom w:w="0" w:type="dxa"/>
        <w:right w:w="108" w:type="dxa"/>
      </w:tblCellMar>
    </w:tblPr>
  </w:style>
  <w:style w:type="numbering" w:default="1" w:styleId="2d0f0958-5817-400a-a084-7b83cc37b213">
    <w:name w:val="No List"/>
    <w:uiPriority w:val="99"/>
    <w:semiHidden/>
    <w:unhideWhenUsed/>
  </w:style>
  <w:style w:type="paragraph" w:customStyle="1" w:styleId="db9da6ee-beae-4c7a-83eb-839dcdb6330e">
    <w:name w:val="石墨文档正文"/>
    <w:qFormat/>
    <w:rPr>
      <w:szCs w:val="22"/>
    </w:rPr>
  </w:style>
  <w:style w:type="paragraph" w:customStyle="1" w:styleId="b875f7c5-b6af-441a-beea-638c1d7c0100">
    <w:name w:val="石墨文档副标题"/>
    <w:qFormat/>
    <w:rPr>
      <w:color w:val="888888"/>
      <w:sz w:val="48"/>
      <w:szCs w:val="48"/>
    </w:rPr>
  </w:style>
  <w:style w:type="paragraph" w:customStyle="1" w:styleId="c8005869-8eba-4b88-ac89-efe5f5f8a1ab">
    <w:name w:val="石墨文档大标题"/>
    <w:next w:val="a3"/>
    <w:uiPriority w:val="9"/>
    <w:unhideWhenUsed/>
    <w:qFormat/>
    <w:pPr>
      <w:spacing w:before="260" w:after="260"/>
      <w:outlineLvl w:val="0"/>
    </w:pPr>
    <w:rPr>
      <w:b/>
      <w:bCs/>
      <w:sz w:val="40"/>
      <w:szCs w:val="40"/>
    </w:rPr>
  </w:style>
  <w:style w:type="paragraph" w:customStyle="1" w:styleId="c5ff61ae-4969-4cc6-a7d8-8c848f02b231">
    <w:name w:val="石墨文档中标题"/>
    <w:next w:val="a3"/>
    <w:uiPriority w:val="9"/>
    <w:unhideWhenUsed/>
    <w:qFormat/>
    <w:pPr>
      <w:spacing w:before="260" w:after="260"/>
      <w:outlineLvl w:val="1"/>
    </w:pPr>
    <w:rPr>
      <w:b/>
      <w:bCs/>
      <w:sz w:val="36"/>
      <w:szCs w:val="36"/>
    </w:rPr>
  </w:style>
  <w:style w:type="paragraph" w:customStyle="1" w:styleId="a051604f-7e0d-44a9-af33-3cc5a5dba79f">
    <w:name w:val="石墨文档小标题"/>
    <w:next w:val="a3"/>
    <w:uiPriority w:val="9"/>
    <w:unhideWhenUsed/>
    <w:qFormat/>
    <w:pPr>
      <w:spacing w:before="260" w:after="260"/>
      <w:outlineLvl w:val="2"/>
    </w:pPr>
    <w:rPr>
      <w:b/>
      <w:bCs/>
      <w:sz w:val="32"/>
      <w:szCs w:val="32"/>
    </w:rPr>
  </w:style>
  <w:style w:type="paragraph" w:customStyle="1" w:styleId="a7bed091-6994-4c9f-bac5-2b9329363cb8">
    <w:name w:val="石墨文档标题"/>
    <w:next w:val="a3"/>
    <w:uiPriority w:val="9"/>
    <w:unhideWhenUsed/>
    <w:qFormat/>
    <w:pPr>
      <w:spacing w:before="260" w:after="260"/>
      <w:outlineLvl w:val="3"/>
    </w:pPr>
    <w:rPr>
      <w:b/>
      <w:bCs/>
      <w:sz w:val="56"/>
      <w:szCs w:val="56"/>
    </w:rPr>
  </w:style>
  <w:style w:type="paragraph" w:customStyle="1" w:styleId="0c284902-0f62-411f-998f-ba06501aaacf">
    <w:name w:val="石墨文档引用"/>
    <w:qFormat/>
    <w:pPr>
      <w:pBdr>
        <w:left w:val="single" w:sz="30" w:space="10" w:color="F0F0F0"/>
      </w:pBdr>
    </w:pPr>
    <w:rPr>
      <w:color w:val="ADADAD"/>
    </w:rPr>
  </w:style>
  <w:style w:type="paragraph" w:default="1" w:styleId="703ca1bf-b999-4df7-aa00-400930d005f7">
    <w:name w:val="Normal"/>
    <w:qFormat/>
    <w:pPr>
      <w:widowControl w:val="0"/>
      <w:jc w:val="both"/>
    </w:pPr>
  </w:style>
  <w:style w:type="character" w:default="1" w:styleId="4fddaec0-2680-4fdf-a3c4-1e0f769e2d1c">
    <w:name w:val="Default Paragraph Font"/>
    <w:uiPriority w:val="1"/>
    <w:semiHidden/>
    <w:unhideWhenUsed/>
  </w:style>
  <w:style w:type="table" w:default="1" w:styleId="05ec0d79-45aa-471c-8617-ce3c514c8c49">
    <w:name w:val="Normal Table"/>
    <w:uiPriority w:val="99"/>
    <w:semiHidden/>
    <w:unhideWhenUsed/>
    <w:tblPr>
      <w:tblInd w:w="0" w:type="dxa"/>
      <w:tblCellMar>
        <w:top w:w="0" w:type="dxa"/>
        <w:left w:w="108" w:type="dxa"/>
        <w:bottom w:w="0" w:type="dxa"/>
        <w:right w:w="108" w:type="dxa"/>
      </w:tblCellMar>
    </w:tblPr>
  </w:style>
  <w:style w:type="numbering" w:default="1" w:styleId="09856694-bd4c-49e6-bb0e-75cf120d0b1b">
    <w:name w:val="No List"/>
    <w:uiPriority w:val="99"/>
    <w:semiHidden/>
    <w:unhideWhenUsed/>
  </w:style>
  <w:style w:type="paragraph" w:customStyle="1" w:styleId="c5eced46-e61b-4bdd-ba83-a7c6b7464094">
    <w:name w:val="石墨文档正文"/>
    <w:qFormat/>
    <w:rPr>
      <w:szCs w:val="22"/>
    </w:rPr>
  </w:style>
  <w:style w:type="paragraph" w:customStyle="1" w:styleId="cb53f98b-b7cd-4feb-a56e-f7f167ef0884">
    <w:name w:val="石墨文档副标题"/>
    <w:qFormat/>
    <w:rPr>
      <w:color w:val="888888"/>
      <w:sz w:val="48"/>
      <w:szCs w:val="48"/>
    </w:rPr>
  </w:style>
  <w:style w:type="paragraph" w:customStyle="1" w:styleId="3eb2c893-53c7-4d4d-bb1f-82ea721e7ac6">
    <w:name w:val="石墨文档大标题"/>
    <w:next w:val="a3"/>
    <w:uiPriority w:val="9"/>
    <w:unhideWhenUsed/>
    <w:qFormat/>
    <w:pPr>
      <w:spacing w:before="260" w:after="260"/>
      <w:outlineLvl w:val="0"/>
    </w:pPr>
    <w:rPr>
      <w:b/>
      <w:bCs/>
      <w:sz w:val="40"/>
      <w:szCs w:val="40"/>
    </w:rPr>
  </w:style>
  <w:style w:type="paragraph" w:customStyle="1" w:styleId="ede36b66-5807-498b-a597-b8663c6e5142">
    <w:name w:val="石墨文档中标题"/>
    <w:next w:val="a3"/>
    <w:uiPriority w:val="9"/>
    <w:unhideWhenUsed/>
    <w:qFormat/>
    <w:pPr>
      <w:spacing w:before="260" w:after="260"/>
      <w:outlineLvl w:val="1"/>
    </w:pPr>
    <w:rPr>
      <w:b/>
      <w:bCs/>
      <w:sz w:val="36"/>
      <w:szCs w:val="36"/>
    </w:rPr>
  </w:style>
  <w:style w:type="paragraph" w:customStyle="1" w:styleId="89803583-1e38-4f32-8350-a3fb3a69273d">
    <w:name w:val="石墨文档小标题"/>
    <w:next w:val="a3"/>
    <w:uiPriority w:val="9"/>
    <w:unhideWhenUsed/>
    <w:qFormat/>
    <w:pPr>
      <w:spacing w:before="260" w:after="260"/>
      <w:outlineLvl w:val="2"/>
    </w:pPr>
    <w:rPr>
      <w:b/>
      <w:bCs/>
      <w:sz w:val="32"/>
      <w:szCs w:val="32"/>
    </w:rPr>
  </w:style>
  <w:style w:type="paragraph" w:customStyle="1" w:styleId="a6b550c7-1dd0-44b1-9e70-bcac3ec0de8a">
    <w:name w:val="石墨文档标题"/>
    <w:next w:val="a3"/>
    <w:uiPriority w:val="9"/>
    <w:unhideWhenUsed/>
    <w:qFormat/>
    <w:pPr>
      <w:spacing w:before="260" w:after="260"/>
      <w:outlineLvl w:val="3"/>
    </w:pPr>
    <w:rPr>
      <w:b/>
      <w:bCs/>
      <w:sz w:val="56"/>
      <w:szCs w:val="56"/>
    </w:rPr>
  </w:style>
  <w:style w:type="paragraph" w:customStyle="1" w:styleId="a8a625c2-fbbc-4253-93a1-46a5d84069c1">
    <w:name w:val="石墨文档引用"/>
    <w:qFormat/>
    <w:pPr>
      <w:pBdr>
        <w:left w:val="single" w:sz="30" w:space="10" w:color="F0F0F0"/>
      </w:pBdr>
    </w:pPr>
    <w:rPr>
      <w:color w:val="ADADAD"/>
    </w:rPr>
  </w:style>
  <w:style w:type="paragraph" w:default="1" w:styleId="900ffd5f-f02e-4a8c-9bb3-05cb62ca788a">
    <w:name w:val="Normal"/>
    <w:qFormat/>
    <w:pPr>
      <w:widowControl w:val="0"/>
      <w:jc w:val="both"/>
    </w:pPr>
  </w:style>
  <w:style w:type="character" w:default="1" w:styleId="16ea757d-1a21-4a4c-a6d8-ea7d59ce270c">
    <w:name w:val="Default Paragraph Font"/>
    <w:uiPriority w:val="1"/>
    <w:semiHidden/>
    <w:unhideWhenUsed/>
  </w:style>
  <w:style w:type="table" w:default="1" w:styleId="c60cfcd7-996c-4f46-9971-4251ae5a1d6d">
    <w:name w:val="Normal Table"/>
    <w:uiPriority w:val="99"/>
    <w:semiHidden/>
    <w:unhideWhenUsed/>
    <w:tblPr>
      <w:tblInd w:w="0" w:type="dxa"/>
      <w:tblCellMar>
        <w:top w:w="0" w:type="dxa"/>
        <w:left w:w="108" w:type="dxa"/>
        <w:bottom w:w="0" w:type="dxa"/>
        <w:right w:w="108" w:type="dxa"/>
      </w:tblCellMar>
    </w:tblPr>
  </w:style>
  <w:style w:type="numbering" w:default="1" w:styleId="9398cf4c-9873-4e1b-b286-f2c33ba1fe1e">
    <w:name w:val="No List"/>
    <w:uiPriority w:val="99"/>
    <w:semiHidden/>
    <w:unhideWhenUsed/>
  </w:style>
  <w:style w:type="paragraph" w:customStyle="1" w:styleId="223c8d17-1d28-4f19-aa2e-16c64034ecd0">
    <w:name w:val="石墨文档正文"/>
    <w:qFormat/>
    <w:rPr>
      <w:szCs w:val="22"/>
    </w:rPr>
  </w:style>
  <w:style w:type="paragraph" w:customStyle="1" w:styleId="e37f6346-135d-477a-b04c-307942864963">
    <w:name w:val="石墨文档副标题"/>
    <w:qFormat/>
    <w:rPr>
      <w:color w:val="888888"/>
      <w:sz w:val="48"/>
      <w:szCs w:val="48"/>
    </w:rPr>
  </w:style>
  <w:style w:type="paragraph" w:customStyle="1" w:styleId="7969e219-a477-47a7-8d6c-fb2afedae1bb">
    <w:name w:val="石墨文档大标题"/>
    <w:next w:val="a3"/>
    <w:uiPriority w:val="9"/>
    <w:unhideWhenUsed/>
    <w:qFormat/>
    <w:pPr>
      <w:spacing w:before="260" w:after="260"/>
      <w:outlineLvl w:val="0"/>
    </w:pPr>
    <w:rPr>
      <w:b/>
      <w:bCs/>
      <w:sz w:val="40"/>
      <w:szCs w:val="40"/>
    </w:rPr>
  </w:style>
  <w:style w:type="paragraph" w:customStyle="1" w:styleId="743a2fe9-cb6c-4d58-8cd0-2dc07349dc4c">
    <w:name w:val="石墨文档中标题"/>
    <w:next w:val="a3"/>
    <w:uiPriority w:val="9"/>
    <w:unhideWhenUsed/>
    <w:qFormat/>
    <w:pPr>
      <w:spacing w:before="260" w:after="260"/>
      <w:outlineLvl w:val="1"/>
    </w:pPr>
    <w:rPr>
      <w:b/>
      <w:bCs/>
      <w:sz w:val="36"/>
      <w:szCs w:val="36"/>
    </w:rPr>
  </w:style>
  <w:style w:type="paragraph" w:customStyle="1" w:styleId="bf3328a8-b48e-4d34-b510-216ab686969a">
    <w:name w:val="石墨文档小标题"/>
    <w:next w:val="a3"/>
    <w:uiPriority w:val="9"/>
    <w:unhideWhenUsed/>
    <w:qFormat/>
    <w:pPr>
      <w:spacing w:before="260" w:after="260"/>
      <w:outlineLvl w:val="2"/>
    </w:pPr>
    <w:rPr>
      <w:b/>
      <w:bCs/>
      <w:sz w:val="32"/>
      <w:szCs w:val="32"/>
    </w:rPr>
  </w:style>
  <w:style w:type="paragraph" w:customStyle="1" w:styleId="fab9eeaf-b84d-4273-8466-ed8dea797a4b">
    <w:name w:val="石墨文档标题"/>
    <w:next w:val="a3"/>
    <w:uiPriority w:val="9"/>
    <w:unhideWhenUsed/>
    <w:qFormat/>
    <w:pPr>
      <w:spacing w:before="260" w:after="260"/>
      <w:outlineLvl w:val="3"/>
    </w:pPr>
    <w:rPr>
      <w:b/>
      <w:bCs/>
      <w:sz w:val="56"/>
      <w:szCs w:val="56"/>
    </w:rPr>
  </w:style>
  <w:style w:type="paragraph" w:customStyle="1" w:styleId="35d484e0-cb19-494a-8314-931eb56d8983">
    <w:name w:val="石墨文档引用"/>
    <w:qFormat/>
    <w:pPr>
      <w:pBdr>
        <w:left w:val="single" w:sz="30" w:space="10" w:color="F0F0F0"/>
      </w:pBdr>
    </w:pPr>
    <w:rPr>
      <w:color w:val="ADADAD"/>
    </w:rPr>
  </w:style>
  <w:style w:type="paragraph" w:default="1" w:styleId="b55ed4ae-32ac-4075-ac65-60b978077385">
    <w:name w:val="Normal"/>
    <w:qFormat/>
    <w:pPr>
      <w:widowControl w:val="0"/>
      <w:jc w:val="both"/>
    </w:pPr>
  </w:style>
  <w:style w:type="character" w:default="1" w:styleId="e7238696-96d9-44e3-85a4-5857c8471432">
    <w:name w:val="Default Paragraph Font"/>
    <w:uiPriority w:val="1"/>
    <w:semiHidden/>
    <w:unhideWhenUsed/>
  </w:style>
  <w:style w:type="table" w:default="1" w:styleId="40ed3bac-81c0-4a32-9aa5-f99db0493191">
    <w:name w:val="Normal Table"/>
    <w:uiPriority w:val="99"/>
    <w:semiHidden/>
    <w:unhideWhenUsed/>
    <w:tblPr>
      <w:tblInd w:w="0" w:type="dxa"/>
      <w:tblCellMar>
        <w:top w:w="0" w:type="dxa"/>
        <w:left w:w="108" w:type="dxa"/>
        <w:bottom w:w="0" w:type="dxa"/>
        <w:right w:w="108" w:type="dxa"/>
      </w:tblCellMar>
    </w:tblPr>
  </w:style>
  <w:style w:type="numbering" w:default="1" w:styleId="805c1bc1-e2d8-4f2b-ba4c-120b5f1b28bd">
    <w:name w:val="No List"/>
    <w:uiPriority w:val="99"/>
    <w:semiHidden/>
    <w:unhideWhenUsed/>
  </w:style>
  <w:style w:type="paragraph" w:customStyle="1" w:styleId="e67351c6-fe10-4835-b867-b600d9de6639">
    <w:name w:val="石墨文档正文"/>
    <w:qFormat/>
    <w:rPr>
      <w:szCs w:val="22"/>
    </w:rPr>
  </w:style>
  <w:style w:type="paragraph" w:customStyle="1" w:styleId="74fce418-2be3-4699-985c-01a411df65b0">
    <w:name w:val="石墨文档副标题"/>
    <w:qFormat/>
    <w:rPr>
      <w:color w:val="888888"/>
      <w:sz w:val="48"/>
      <w:szCs w:val="48"/>
    </w:rPr>
  </w:style>
  <w:style w:type="paragraph" w:customStyle="1" w:styleId="fb43bffc-8738-4993-b263-60ee8d78a67c">
    <w:name w:val="石墨文档大标题"/>
    <w:next w:val="a3"/>
    <w:uiPriority w:val="9"/>
    <w:unhideWhenUsed/>
    <w:qFormat/>
    <w:pPr>
      <w:spacing w:before="260" w:after="260"/>
      <w:outlineLvl w:val="0"/>
    </w:pPr>
    <w:rPr>
      <w:b/>
      <w:bCs/>
      <w:sz w:val="40"/>
      <w:szCs w:val="40"/>
    </w:rPr>
  </w:style>
  <w:style w:type="paragraph" w:customStyle="1" w:styleId="d0a5d4cc-d504-4ae2-a7bc-d49f03c0d1e7">
    <w:name w:val="石墨文档中标题"/>
    <w:next w:val="a3"/>
    <w:uiPriority w:val="9"/>
    <w:unhideWhenUsed/>
    <w:qFormat/>
    <w:pPr>
      <w:spacing w:before="260" w:after="260"/>
      <w:outlineLvl w:val="1"/>
    </w:pPr>
    <w:rPr>
      <w:b/>
      <w:bCs/>
      <w:sz w:val="36"/>
      <w:szCs w:val="36"/>
    </w:rPr>
  </w:style>
  <w:style w:type="paragraph" w:customStyle="1" w:styleId="df35846f-0c34-4a28-9f2b-9afddf7e716b">
    <w:name w:val="石墨文档小标题"/>
    <w:next w:val="a3"/>
    <w:uiPriority w:val="9"/>
    <w:unhideWhenUsed/>
    <w:qFormat/>
    <w:pPr>
      <w:spacing w:before="260" w:after="260"/>
      <w:outlineLvl w:val="2"/>
    </w:pPr>
    <w:rPr>
      <w:b/>
      <w:bCs/>
      <w:sz w:val="32"/>
      <w:szCs w:val="32"/>
    </w:rPr>
  </w:style>
  <w:style w:type="paragraph" w:customStyle="1" w:styleId="fa84623c-f563-416c-953b-6cb62ccf50ca">
    <w:name w:val="石墨文档标题"/>
    <w:next w:val="a3"/>
    <w:uiPriority w:val="9"/>
    <w:unhideWhenUsed/>
    <w:qFormat/>
    <w:pPr>
      <w:spacing w:before="260" w:after="260"/>
      <w:outlineLvl w:val="3"/>
    </w:pPr>
    <w:rPr>
      <w:b/>
      <w:bCs/>
      <w:sz w:val="56"/>
      <w:szCs w:val="56"/>
    </w:rPr>
  </w:style>
  <w:style w:type="paragraph" w:customStyle="1" w:styleId="f4fac535-a4aa-463a-b96d-7f11158d3aef">
    <w:name w:val="石墨文档引用"/>
    <w:qFormat/>
    <w:pPr>
      <w:pBdr>
        <w:left w:val="single" w:sz="30" w:space="10" w:color="F0F0F0"/>
      </w:pBdr>
    </w:pPr>
    <w:rPr>
      <w:color w:val="ADADAD"/>
    </w:rPr>
  </w:style>
  <w:style w:type="paragraph" w:default="1" w:styleId="21035acf-8306-42f2-8f90-3a4b426900f7">
    <w:name w:val="Normal"/>
    <w:qFormat/>
    <w:pPr>
      <w:widowControl w:val="0"/>
      <w:jc w:val="both"/>
    </w:pPr>
  </w:style>
  <w:style w:type="character" w:default="1" w:styleId="259484ff-79bb-44ae-8399-34b542e7d772">
    <w:name w:val="Default Paragraph Font"/>
    <w:uiPriority w:val="1"/>
    <w:semiHidden/>
    <w:unhideWhenUsed/>
  </w:style>
  <w:style w:type="table" w:default="1" w:styleId="35177f1f-de57-4f51-93ba-47cdb100ea87">
    <w:name w:val="Normal Table"/>
    <w:uiPriority w:val="99"/>
    <w:semiHidden/>
    <w:unhideWhenUsed/>
    <w:tblPr>
      <w:tblInd w:w="0" w:type="dxa"/>
      <w:tblCellMar>
        <w:top w:w="0" w:type="dxa"/>
        <w:left w:w="108" w:type="dxa"/>
        <w:bottom w:w="0" w:type="dxa"/>
        <w:right w:w="108" w:type="dxa"/>
      </w:tblCellMar>
    </w:tblPr>
  </w:style>
  <w:style w:type="numbering" w:default="1" w:styleId="b276e75a-f9f8-4365-ab05-1a279501a7be">
    <w:name w:val="No List"/>
    <w:uiPriority w:val="99"/>
    <w:semiHidden/>
    <w:unhideWhenUsed/>
  </w:style>
  <w:style w:type="paragraph" w:customStyle="1" w:styleId="306dd465-d6b0-412c-8aff-b5355dc8ae60">
    <w:name w:val="石墨文档正文"/>
    <w:qFormat/>
    <w:rPr>
      <w:szCs w:val="22"/>
    </w:rPr>
  </w:style>
  <w:style w:type="paragraph" w:customStyle="1" w:styleId="aaa3fb5e-d0c3-45dc-af9d-822118349c98">
    <w:name w:val="石墨文档副标题"/>
    <w:qFormat/>
    <w:rPr>
      <w:color w:val="888888"/>
      <w:sz w:val="48"/>
      <w:szCs w:val="48"/>
    </w:rPr>
  </w:style>
  <w:style w:type="paragraph" w:customStyle="1" w:styleId="f39d4972-6737-41a4-9e75-1ba39a3b9d33">
    <w:name w:val="石墨文档大标题"/>
    <w:next w:val="a3"/>
    <w:uiPriority w:val="9"/>
    <w:unhideWhenUsed/>
    <w:qFormat/>
    <w:pPr>
      <w:spacing w:before="260" w:after="260"/>
      <w:outlineLvl w:val="0"/>
    </w:pPr>
    <w:rPr>
      <w:b/>
      <w:bCs/>
      <w:sz w:val="40"/>
      <w:szCs w:val="40"/>
    </w:rPr>
  </w:style>
  <w:style w:type="paragraph" w:customStyle="1" w:styleId="bcde84b8-f996-4591-942f-273e72dd086f">
    <w:name w:val="石墨文档中标题"/>
    <w:next w:val="a3"/>
    <w:uiPriority w:val="9"/>
    <w:unhideWhenUsed/>
    <w:qFormat/>
    <w:pPr>
      <w:spacing w:before="260" w:after="260"/>
      <w:outlineLvl w:val="1"/>
    </w:pPr>
    <w:rPr>
      <w:b/>
      <w:bCs/>
      <w:sz w:val="36"/>
      <w:szCs w:val="36"/>
    </w:rPr>
  </w:style>
  <w:style w:type="paragraph" w:customStyle="1" w:styleId="dbc42a99-f212-41bc-a493-1da56017b0ba">
    <w:name w:val="石墨文档小标题"/>
    <w:next w:val="a3"/>
    <w:uiPriority w:val="9"/>
    <w:unhideWhenUsed/>
    <w:qFormat/>
    <w:pPr>
      <w:spacing w:before="260" w:after="260"/>
      <w:outlineLvl w:val="2"/>
    </w:pPr>
    <w:rPr>
      <w:b/>
      <w:bCs/>
      <w:sz w:val="32"/>
      <w:szCs w:val="32"/>
    </w:rPr>
  </w:style>
  <w:style w:type="paragraph" w:customStyle="1" w:styleId="ea3c9e95-4c65-410a-8798-4209f5b3f606">
    <w:name w:val="石墨文档标题"/>
    <w:next w:val="a3"/>
    <w:uiPriority w:val="9"/>
    <w:unhideWhenUsed/>
    <w:qFormat/>
    <w:pPr>
      <w:spacing w:before="260" w:after="260"/>
      <w:outlineLvl w:val="3"/>
    </w:pPr>
    <w:rPr>
      <w:b/>
      <w:bCs/>
      <w:sz w:val="56"/>
      <w:szCs w:val="56"/>
    </w:rPr>
  </w:style>
  <w:style w:type="paragraph" w:customStyle="1" w:styleId="4cf03629-17ac-46fd-bc8b-fd2f3a42ae81">
    <w:name w:val="石墨文档引用"/>
    <w:qFormat/>
    <w:pPr>
      <w:pBdr>
        <w:left w:val="single" w:sz="30" w:space="10" w:color="F0F0F0"/>
      </w:pBdr>
    </w:pPr>
    <w:rPr>
      <w:color w:val="ADADAD"/>
    </w:rPr>
  </w:style>
  <w:style w:type="paragraph" w:default="1" w:styleId="deb7f4d4-dd7a-4d2c-b40e-402253970dee">
    <w:name w:val="Normal"/>
    <w:qFormat/>
    <w:pPr>
      <w:widowControl w:val="0"/>
      <w:jc w:val="both"/>
    </w:pPr>
  </w:style>
  <w:style w:type="character" w:default="1" w:styleId="9f02faf3-e0a9-482b-a532-86f73ec200f2">
    <w:name w:val="Default Paragraph Font"/>
    <w:uiPriority w:val="1"/>
    <w:semiHidden/>
    <w:unhideWhenUsed/>
  </w:style>
  <w:style w:type="table" w:default="1" w:styleId="a1219522-88ef-4a88-8b3b-ac035ff22695">
    <w:name w:val="Normal Table"/>
    <w:uiPriority w:val="99"/>
    <w:semiHidden/>
    <w:unhideWhenUsed/>
    <w:tblPr>
      <w:tblInd w:w="0" w:type="dxa"/>
      <w:tblCellMar>
        <w:top w:w="0" w:type="dxa"/>
        <w:left w:w="108" w:type="dxa"/>
        <w:bottom w:w="0" w:type="dxa"/>
        <w:right w:w="108" w:type="dxa"/>
      </w:tblCellMar>
    </w:tblPr>
  </w:style>
  <w:style w:type="numbering" w:default="1" w:styleId="971f0153-e625-4bd2-9514-1eb7358fb3db">
    <w:name w:val="No List"/>
    <w:uiPriority w:val="99"/>
    <w:semiHidden/>
    <w:unhideWhenUsed/>
  </w:style>
  <w:style w:type="paragraph" w:customStyle="1" w:styleId="11facd4f-dbd5-4692-80c3-44bfce58a748">
    <w:name w:val="石墨文档正文"/>
    <w:qFormat/>
    <w:rPr>
      <w:szCs w:val="22"/>
    </w:rPr>
  </w:style>
  <w:style w:type="paragraph" w:customStyle="1" w:styleId="d5f4d099-123a-4f7d-bdfc-e964f1560720">
    <w:name w:val="石墨文档副标题"/>
    <w:qFormat/>
    <w:rPr>
      <w:color w:val="888888"/>
      <w:sz w:val="48"/>
      <w:szCs w:val="48"/>
    </w:rPr>
  </w:style>
  <w:style w:type="paragraph" w:customStyle="1" w:styleId="d4e92c15-5bb7-47bb-b60d-4c17c985a1b9">
    <w:name w:val="石墨文档大标题"/>
    <w:next w:val="a3"/>
    <w:uiPriority w:val="9"/>
    <w:unhideWhenUsed/>
    <w:qFormat/>
    <w:pPr>
      <w:spacing w:before="260" w:after="260"/>
      <w:outlineLvl w:val="0"/>
    </w:pPr>
    <w:rPr>
      <w:b/>
      <w:bCs/>
      <w:sz w:val="40"/>
      <w:szCs w:val="40"/>
    </w:rPr>
  </w:style>
  <w:style w:type="paragraph" w:customStyle="1" w:styleId="9d6a0347-e802-4004-8adc-dc4e007981dd">
    <w:name w:val="石墨文档中标题"/>
    <w:next w:val="a3"/>
    <w:uiPriority w:val="9"/>
    <w:unhideWhenUsed/>
    <w:qFormat/>
    <w:pPr>
      <w:spacing w:before="260" w:after="260"/>
      <w:outlineLvl w:val="1"/>
    </w:pPr>
    <w:rPr>
      <w:b/>
      <w:bCs/>
      <w:sz w:val="36"/>
      <w:szCs w:val="36"/>
    </w:rPr>
  </w:style>
  <w:style w:type="paragraph" w:customStyle="1" w:styleId="db1c9cca-09da-4bb8-9dc3-50eeb812da8d">
    <w:name w:val="石墨文档小标题"/>
    <w:next w:val="a3"/>
    <w:uiPriority w:val="9"/>
    <w:unhideWhenUsed/>
    <w:qFormat/>
    <w:pPr>
      <w:spacing w:before="260" w:after="260"/>
      <w:outlineLvl w:val="2"/>
    </w:pPr>
    <w:rPr>
      <w:b/>
      <w:bCs/>
      <w:sz w:val="32"/>
      <w:szCs w:val="32"/>
    </w:rPr>
  </w:style>
  <w:style w:type="paragraph" w:customStyle="1" w:styleId="e3fc689e-184b-4c0b-988d-f5be236a82ae">
    <w:name w:val="石墨文档标题"/>
    <w:next w:val="a3"/>
    <w:uiPriority w:val="9"/>
    <w:unhideWhenUsed/>
    <w:qFormat/>
    <w:pPr>
      <w:spacing w:before="260" w:after="260"/>
      <w:outlineLvl w:val="3"/>
    </w:pPr>
    <w:rPr>
      <w:b/>
      <w:bCs/>
      <w:sz w:val="56"/>
      <w:szCs w:val="56"/>
    </w:rPr>
  </w:style>
  <w:style w:type="paragraph" w:customStyle="1" w:styleId="adcd3750-46df-4e2a-9759-70a7e4829563">
    <w:name w:val="石墨文档引用"/>
    <w:qFormat/>
    <w:pPr>
      <w:pBdr>
        <w:left w:val="single" w:sz="30" w:space="10" w:color="F0F0F0"/>
      </w:pBdr>
    </w:pPr>
    <w:rPr>
      <w:color w:val="ADADAD"/>
    </w:rPr>
  </w:style>
  <w:style w:type="paragraph" w:default="1" w:styleId="f449f603-180b-45b8-9443-558f021bc009">
    <w:name w:val="Normal"/>
    <w:qFormat/>
    <w:pPr>
      <w:widowControl w:val="0"/>
      <w:jc w:val="both"/>
    </w:pPr>
  </w:style>
  <w:style w:type="character" w:default="1" w:styleId="3ee00c03-b066-4049-ad1a-7eb95bd07bb4">
    <w:name w:val="Default Paragraph Font"/>
    <w:uiPriority w:val="1"/>
    <w:semiHidden/>
    <w:unhideWhenUsed/>
  </w:style>
  <w:style w:type="table" w:default="1" w:styleId="7467e09c-71bd-47b7-9809-dafaa8ac0020">
    <w:name w:val="Normal Table"/>
    <w:uiPriority w:val="99"/>
    <w:semiHidden/>
    <w:unhideWhenUsed/>
    <w:tblPr>
      <w:tblInd w:w="0" w:type="dxa"/>
      <w:tblCellMar>
        <w:top w:w="0" w:type="dxa"/>
        <w:left w:w="108" w:type="dxa"/>
        <w:bottom w:w="0" w:type="dxa"/>
        <w:right w:w="108" w:type="dxa"/>
      </w:tblCellMar>
    </w:tblPr>
  </w:style>
  <w:style w:type="numbering" w:default="1" w:styleId="be9f344f-7061-4816-9f77-5ace08f42b32">
    <w:name w:val="No List"/>
    <w:uiPriority w:val="99"/>
    <w:semiHidden/>
    <w:unhideWhenUsed/>
  </w:style>
  <w:style w:type="paragraph" w:customStyle="1" w:styleId="507ee8e1-3e0a-428c-bc4a-dc840e0767a1">
    <w:name w:val="石墨文档正文"/>
    <w:qFormat/>
    <w:rPr>
      <w:szCs w:val="22"/>
    </w:rPr>
  </w:style>
  <w:style w:type="paragraph" w:customStyle="1" w:styleId="4a4280af-d42e-4ffb-b804-39c21c2d0d62">
    <w:name w:val="石墨文档副标题"/>
    <w:qFormat/>
    <w:rPr>
      <w:color w:val="888888"/>
      <w:sz w:val="48"/>
      <w:szCs w:val="48"/>
    </w:rPr>
  </w:style>
  <w:style w:type="paragraph" w:customStyle="1" w:styleId="4271b8f9-7221-4617-bcfc-17d252fd85f4">
    <w:name w:val="石墨文档大标题"/>
    <w:next w:val="a3"/>
    <w:uiPriority w:val="9"/>
    <w:unhideWhenUsed/>
    <w:qFormat/>
    <w:pPr>
      <w:spacing w:before="260" w:after="260"/>
      <w:outlineLvl w:val="0"/>
    </w:pPr>
    <w:rPr>
      <w:b/>
      <w:bCs/>
      <w:sz w:val="40"/>
      <w:szCs w:val="40"/>
    </w:rPr>
  </w:style>
  <w:style w:type="paragraph" w:customStyle="1" w:styleId="8b6985c8-5cdd-4706-8685-4eb2360466fc">
    <w:name w:val="石墨文档中标题"/>
    <w:next w:val="a3"/>
    <w:uiPriority w:val="9"/>
    <w:unhideWhenUsed/>
    <w:qFormat/>
    <w:pPr>
      <w:spacing w:before="260" w:after="260"/>
      <w:outlineLvl w:val="1"/>
    </w:pPr>
    <w:rPr>
      <w:b/>
      <w:bCs/>
      <w:sz w:val="36"/>
      <w:szCs w:val="36"/>
    </w:rPr>
  </w:style>
  <w:style w:type="paragraph" w:customStyle="1" w:styleId="3468c998-3f46-4232-8109-ab4da79f44b1">
    <w:name w:val="石墨文档小标题"/>
    <w:next w:val="a3"/>
    <w:uiPriority w:val="9"/>
    <w:unhideWhenUsed/>
    <w:qFormat/>
    <w:pPr>
      <w:spacing w:before="260" w:after="260"/>
      <w:outlineLvl w:val="2"/>
    </w:pPr>
    <w:rPr>
      <w:b/>
      <w:bCs/>
      <w:sz w:val="32"/>
      <w:szCs w:val="32"/>
    </w:rPr>
  </w:style>
  <w:style w:type="paragraph" w:customStyle="1" w:styleId="7c91191e-fa7e-4b76-974c-ce424bdafbb2">
    <w:name w:val="石墨文档标题"/>
    <w:next w:val="a3"/>
    <w:uiPriority w:val="9"/>
    <w:unhideWhenUsed/>
    <w:qFormat/>
    <w:pPr>
      <w:spacing w:before="260" w:after="260"/>
      <w:outlineLvl w:val="3"/>
    </w:pPr>
    <w:rPr>
      <w:b/>
      <w:bCs/>
      <w:sz w:val="56"/>
      <w:szCs w:val="56"/>
    </w:rPr>
  </w:style>
  <w:style w:type="paragraph" w:customStyle="1" w:styleId="fd92b226-58f1-4d9a-abec-04b3a9d757d8">
    <w:name w:val="石墨文档引用"/>
    <w:qFormat/>
    <w:pPr>
      <w:pBdr>
        <w:left w:val="single" w:sz="30" w:space="10" w:color="F0F0F0"/>
      </w:pBdr>
    </w:pPr>
    <w:rPr>
      <w:color w:val="ADADAD"/>
    </w:rPr>
  </w:style>
  <w:style w:type="paragraph" w:default="1" w:styleId="af381a1e-bf1a-4aed-9796-1b8ddfd3a2b6">
    <w:name w:val="Normal"/>
    <w:qFormat/>
    <w:pPr>
      <w:widowControl w:val="0"/>
      <w:jc w:val="both"/>
    </w:pPr>
  </w:style>
  <w:style w:type="character" w:default="1" w:styleId="f074765f-15be-4e31-bbd7-ac083f3cd47f">
    <w:name w:val="Default Paragraph Font"/>
    <w:uiPriority w:val="1"/>
    <w:semiHidden/>
    <w:unhideWhenUsed/>
  </w:style>
  <w:style w:type="table" w:default="1" w:styleId="4380a81d-af45-4203-bc27-49bddcdb61c8">
    <w:name w:val="Normal Table"/>
    <w:uiPriority w:val="99"/>
    <w:semiHidden/>
    <w:unhideWhenUsed/>
    <w:tblPr>
      <w:tblInd w:w="0" w:type="dxa"/>
      <w:tblCellMar>
        <w:top w:w="0" w:type="dxa"/>
        <w:left w:w="108" w:type="dxa"/>
        <w:bottom w:w="0" w:type="dxa"/>
        <w:right w:w="108" w:type="dxa"/>
      </w:tblCellMar>
    </w:tblPr>
  </w:style>
  <w:style w:type="numbering" w:default="1" w:styleId="a268cd88-e40f-40a9-9162-7aa9419806a9">
    <w:name w:val="No List"/>
    <w:uiPriority w:val="99"/>
    <w:semiHidden/>
    <w:unhideWhenUsed/>
  </w:style>
  <w:style w:type="paragraph" w:customStyle="1" w:styleId="fef25d95-5332-4952-a067-d37b82f43db6">
    <w:name w:val="石墨文档正文"/>
    <w:qFormat/>
    <w:rPr>
      <w:szCs w:val="22"/>
    </w:rPr>
  </w:style>
  <w:style w:type="paragraph" w:customStyle="1" w:styleId="75ea5712-1cb4-495a-8228-cb400fabf5c3">
    <w:name w:val="石墨文档副标题"/>
    <w:qFormat/>
    <w:rPr>
      <w:color w:val="888888"/>
      <w:sz w:val="48"/>
      <w:szCs w:val="48"/>
    </w:rPr>
  </w:style>
  <w:style w:type="paragraph" w:customStyle="1" w:styleId="a43dd035-a7dd-4005-8a36-5b38e68d67c3">
    <w:name w:val="石墨文档大标题"/>
    <w:next w:val="a3"/>
    <w:uiPriority w:val="9"/>
    <w:unhideWhenUsed/>
    <w:qFormat/>
    <w:pPr>
      <w:spacing w:before="260" w:after="260"/>
      <w:outlineLvl w:val="0"/>
    </w:pPr>
    <w:rPr>
      <w:b/>
      <w:bCs/>
      <w:sz w:val="40"/>
      <w:szCs w:val="40"/>
    </w:rPr>
  </w:style>
  <w:style w:type="paragraph" w:customStyle="1" w:styleId="30fed8ef-6419-493f-9370-59f937b35887">
    <w:name w:val="石墨文档中标题"/>
    <w:next w:val="a3"/>
    <w:uiPriority w:val="9"/>
    <w:unhideWhenUsed/>
    <w:qFormat/>
    <w:pPr>
      <w:spacing w:before="260" w:after="260"/>
      <w:outlineLvl w:val="1"/>
    </w:pPr>
    <w:rPr>
      <w:b/>
      <w:bCs/>
      <w:sz w:val="36"/>
      <w:szCs w:val="36"/>
    </w:rPr>
  </w:style>
  <w:style w:type="paragraph" w:customStyle="1" w:styleId="1105ee15-e1d3-483f-b56b-f47f0447332e">
    <w:name w:val="石墨文档小标题"/>
    <w:next w:val="a3"/>
    <w:uiPriority w:val="9"/>
    <w:unhideWhenUsed/>
    <w:qFormat/>
    <w:pPr>
      <w:spacing w:before="260" w:after="260"/>
      <w:outlineLvl w:val="2"/>
    </w:pPr>
    <w:rPr>
      <w:b/>
      <w:bCs/>
      <w:sz w:val="32"/>
      <w:szCs w:val="32"/>
    </w:rPr>
  </w:style>
  <w:style w:type="paragraph" w:customStyle="1" w:styleId="e82924be-b75f-4b0a-8b95-18c7350c0fd1">
    <w:name w:val="石墨文档标题"/>
    <w:next w:val="a3"/>
    <w:uiPriority w:val="9"/>
    <w:unhideWhenUsed/>
    <w:qFormat/>
    <w:pPr>
      <w:spacing w:before="260" w:after="260"/>
      <w:outlineLvl w:val="3"/>
    </w:pPr>
    <w:rPr>
      <w:b/>
      <w:bCs/>
      <w:sz w:val="56"/>
      <w:szCs w:val="56"/>
    </w:rPr>
  </w:style>
  <w:style w:type="paragraph" w:customStyle="1" w:styleId="86fc4cc3-b7e7-4b8c-b885-4c90b893870d">
    <w:name w:val="石墨文档引用"/>
    <w:qFormat/>
    <w:pPr>
      <w:pBdr>
        <w:left w:val="single" w:sz="30" w:space="10" w:color="F0F0F0"/>
      </w:pBdr>
    </w:pPr>
    <w:rPr>
      <w:color w:val="ADADAD"/>
    </w:rPr>
  </w:style>
  <w:style w:type="paragraph" w:default="1" w:styleId="c5eeba6e-ed40-4782-8f9b-3d6c2484b5be">
    <w:name w:val="Normal"/>
    <w:qFormat/>
    <w:pPr>
      <w:widowControl w:val="0"/>
      <w:jc w:val="both"/>
    </w:pPr>
  </w:style>
  <w:style w:type="character" w:default="1" w:styleId="058e5d9e-f619-4a8e-8ebe-19aa9c3e490b">
    <w:name w:val="Default Paragraph Font"/>
    <w:uiPriority w:val="1"/>
    <w:semiHidden/>
    <w:unhideWhenUsed/>
  </w:style>
  <w:style w:type="table" w:default="1" w:styleId="dfe7c21b-5942-4e01-ab60-c2482e6e0ed7">
    <w:name w:val="Normal Table"/>
    <w:uiPriority w:val="99"/>
    <w:semiHidden/>
    <w:unhideWhenUsed/>
    <w:tblPr>
      <w:tblInd w:w="0" w:type="dxa"/>
      <w:tblCellMar>
        <w:top w:w="0" w:type="dxa"/>
        <w:left w:w="108" w:type="dxa"/>
        <w:bottom w:w="0" w:type="dxa"/>
        <w:right w:w="108" w:type="dxa"/>
      </w:tblCellMar>
    </w:tblPr>
  </w:style>
  <w:style w:type="numbering" w:default="1" w:styleId="cda77439-312b-4d42-bfe7-2cb9ecc273e2">
    <w:name w:val="No List"/>
    <w:uiPriority w:val="99"/>
    <w:semiHidden/>
    <w:unhideWhenUsed/>
  </w:style>
  <w:style w:type="paragraph" w:customStyle="1" w:styleId="56a897b0-090a-450b-9f8e-bd1c5a4f292e">
    <w:name w:val="石墨文档正文"/>
    <w:qFormat/>
    <w:rPr>
      <w:szCs w:val="22"/>
    </w:rPr>
  </w:style>
  <w:style w:type="paragraph" w:customStyle="1" w:styleId="6694f6fd-0a1f-4f1c-80e4-81056b0b945b">
    <w:name w:val="石墨文档副标题"/>
    <w:qFormat/>
    <w:rPr>
      <w:color w:val="888888"/>
      <w:sz w:val="48"/>
      <w:szCs w:val="48"/>
    </w:rPr>
  </w:style>
  <w:style w:type="paragraph" w:customStyle="1" w:styleId="f76ea1f7-31df-4666-af97-01862d146f9a">
    <w:name w:val="石墨文档大标题"/>
    <w:next w:val="a3"/>
    <w:uiPriority w:val="9"/>
    <w:unhideWhenUsed/>
    <w:qFormat/>
    <w:pPr>
      <w:spacing w:before="260" w:after="260"/>
      <w:outlineLvl w:val="0"/>
    </w:pPr>
    <w:rPr>
      <w:b/>
      <w:bCs/>
      <w:sz w:val="40"/>
      <w:szCs w:val="40"/>
    </w:rPr>
  </w:style>
  <w:style w:type="paragraph" w:customStyle="1" w:styleId="4c120642-28f6-475a-b3b6-a8aaa6447056">
    <w:name w:val="石墨文档中标题"/>
    <w:next w:val="a3"/>
    <w:uiPriority w:val="9"/>
    <w:unhideWhenUsed/>
    <w:qFormat/>
    <w:pPr>
      <w:spacing w:before="260" w:after="260"/>
      <w:outlineLvl w:val="1"/>
    </w:pPr>
    <w:rPr>
      <w:b/>
      <w:bCs/>
      <w:sz w:val="36"/>
      <w:szCs w:val="36"/>
    </w:rPr>
  </w:style>
  <w:style w:type="paragraph" w:customStyle="1" w:styleId="381ef76f-e159-460d-8fba-18145723c300">
    <w:name w:val="石墨文档小标题"/>
    <w:next w:val="a3"/>
    <w:uiPriority w:val="9"/>
    <w:unhideWhenUsed/>
    <w:qFormat/>
    <w:pPr>
      <w:spacing w:before="260" w:after="260"/>
      <w:outlineLvl w:val="2"/>
    </w:pPr>
    <w:rPr>
      <w:b/>
      <w:bCs/>
      <w:sz w:val="32"/>
      <w:szCs w:val="32"/>
    </w:rPr>
  </w:style>
  <w:style w:type="paragraph" w:customStyle="1" w:styleId="4b17570a-98a3-446e-bc02-acd182d2449b">
    <w:name w:val="石墨文档标题"/>
    <w:next w:val="a3"/>
    <w:uiPriority w:val="9"/>
    <w:unhideWhenUsed/>
    <w:qFormat/>
    <w:pPr>
      <w:spacing w:before="260" w:after="260"/>
      <w:outlineLvl w:val="3"/>
    </w:pPr>
    <w:rPr>
      <w:b/>
      <w:bCs/>
      <w:sz w:val="56"/>
      <w:szCs w:val="56"/>
    </w:rPr>
  </w:style>
  <w:style w:type="paragraph" w:customStyle="1" w:styleId="63f2c572-a75e-4beb-aaf2-ed18c531838a">
    <w:name w:val="石墨文档引用"/>
    <w:qFormat/>
    <w:pPr>
      <w:pBdr>
        <w:left w:val="single" w:sz="30" w:space="10" w:color="F0F0F0"/>
      </w:pBdr>
    </w:pPr>
    <w:rPr>
      <w:color w:val="ADADAD"/>
    </w:rPr>
  </w:style>
  <w:style w:type="paragraph" w:default="1" w:styleId="8ef8e95f-0402-49e1-90bb-5f5ae87bc05d">
    <w:name w:val="Normal"/>
    <w:qFormat/>
    <w:pPr>
      <w:widowControl w:val="0"/>
      <w:jc w:val="both"/>
    </w:pPr>
  </w:style>
  <w:style w:type="character" w:default="1" w:styleId="f302c666-f8b7-4612-8d55-9793eaff5c4a">
    <w:name w:val="Default Paragraph Font"/>
    <w:uiPriority w:val="1"/>
    <w:semiHidden/>
    <w:unhideWhenUsed/>
  </w:style>
  <w:style w:type="table" w:default="1" w:styleId="c54454d9-b85c-4743-9cc1-4a52a3e8ea0c">
    <w:name w:val="Normal Table"/>
    <w:uiPriority w:val="99"/>
    <w:semiHidden/>
    <w:unhideWhenUsed/>
    <w:tblPr>
      <w:tblInd w:w="0" w:type="dxa"/>
      <w:tblCellMar>
        <w:top w:w="0" w:type="dxa"/>
        <w:left w:w="108" w:type="dxa"/>
        <w:bottom w:w="0" w:type="dxa"/>
        <w:right w:w="108" w:type="dxa"/>
      </w:tblCellMar>
    </w:tblPr>
  </w:style>
  <w:style w:type="numbering" w:default="1" w:styleId="e6cfef14-8147-4831-b1a0-7d3676069910">
    <w:name w:val="No List"/>
    <w:uiPriority w:val="99"/>
    <w:semiHidden/>
    <w:unhideWhenUsed/>
  </w:style>
  <w:style w:type="paragraph" w:customStyle="1" w:styleId="931d4f91-448e-40fb-87ab-dba580ae331e">
    <w:name w:val="石墨文档正文"/>
    <w:qFormat/>
    <w:rPr>
      <w:szCs w:val="22"/>
    </w:rPr>
  </w:style>
  <w:style w:type="paragraph" w:customStyle="1" w:styleId="17c27f16-2128-45b5-bca5-946c3e4f2c37">
    <w:name w:val="石墨文档副标题"/>
    <w:qFormat/>
    <w:rPr>
      <w:color w:val="888888"/>
      <w:sz w:val="48"/>
      <w:szCs w:val="48"/>
    </w:rPr>
  </w:style>
  <w:style w:type="paragraph" w:customStyle="1" w:styleId="57ea425a-37a4-491f-8683-023d50389d23">
    <w:name w:val="石墨文档大标题"/>
    <w:next w:val="a3"/>
    <w:uiPriority w:val="9"/>
    <w:unhideWhenUsed/>
    <w:qFormat/>
    <w:pPr>
      <w:spacing w:before="260" w:after="260"/>
      <w:outlineLvl w:val="0"/>
    </w:pPr>
    <w:rPr>
      <w:b/>
      <w:bCs/>
      <w:sz w:val="40"/>
      <w:szCs w:val="40"/>
    </w:rPr>
  </w:style>
  <w:style w:type="paragraph" w:customStyle="1" w:styleId="239f38b0-98ce-4824-953c-f2fe5f0502d1">
    <w:name w:val="石墨文档中标题"/>
    <w:next w:val="a3"/>
    <w:uiPriority w:val="9"/>
    <w:unhideWhenUsed/>
    <w:qFormat/>
    <w:pPr>
      <w:spacing w:before="260" w:after="260"/>
      <w:outlineLvl w:val="1"/>
    </w:pPr>
    <w:rPr>
      <w:b/>
      <w:bCs/>
      <w:sz w:val="36"/>
      <w:szCs w:val="36"/>
    </w:rPr>
  </w:style>
  <w:style w:type="paragraph" w:customStyle="1" w:styleId="a2904903-06a5-4286-862e-e1a9ee7d135b">
    <w:name w:val="石墨文档小标题"/>
    <w:next w:val="a3"/>
    <w:uiPriority w:val="9"/>
    <w:unhideWhenUsed/>
    <w:qFormat/>
    <w:pPr>
      <w:spacing w:before="260" w:after="260"/>
      <w:outlineLvl w:val="2"/>
    </w:pPr>
    <w:rPr>
      <w:b/>
      <w:bCs/>
      <w:sz w:val="32"/>
      <w:szCs w:val="32"/>
    </w:rPr>
  </w:style>
  <w:style w:type="paragraph" w:customStyle="1" w:styleId="eb9362a4-be93-414e-9407-6d6974f911b7">
    <w:name w:val="石墨文档标题"/>
    <w:next w:val="a3"/>
    <w:uiPriority w:val="9"/>
    <w:unhideWhenUsed/>
    <w:qFormat/>
    <w:pPr>
      <w:spacing w:before="260" w:after="260"/>
      <w:outlineLvl w:val="3"/>
    </w:pPr>
    <w:rPr>
      <w:b/>
      <w:bCs/>
      <w:sz w:val="56"/>
      <w:szCs w:val="56"/>
    </w:rPr>
  </w:style>
  <w:style w:type="paragraph" w:customStyle="1" w:styleId="14508cee-0d07-4f37-a338-cba11e4d0e38">
    <w:name w:val="石墨文档引用"/>
    <w:qFormat/>
    <w:pPr>
      <w:pBdr>
        <w:left w:val="single" w:sz="30" w:space="10" w:color="F0F0F0"/>
      </w:pBdr>
    </w:pPr>
    <w:rPr>
      <w:color w:val="ADADAD"/>
    </w:rPr>
  </w:style>
  <w:style w:type="paragraph" w:default="1" w:styleId="7dd0203f-d091-43cd-8574-f395255593cf">
    <w:name w:val="Normal"/>
    <w:qFormat/>
    <w:pPr>
      <w:widowControl w:val="0"/>
      <w:jc w:val="both"/>
    </w:pPr>
  </w:style>
  <w:style w:type="character" w:default="1" w:styleId="34d99d35-73f5-41d1-ad7b-ce103c5990bd">
    <w:name w:val="Default Paragraph Font"/>
    <w:uiPriority w:val="1"/>
    <w:semiHidden/>
    <w:unhideWhenUsed/>
  </w:style>
  <w:style w:type="table" w:default="1" w:styleId="f841df9b-2f21-49ca-b1ba-a8f8283773f3">
    <w:name w:val="Normal Table"/>
    <w:uiPriority w:val="99"/>
    <w:semiHidden/>
    <w:unhideWhenUsed/>
    <w:tblPr>
      <w:tblInd w:w="0" w:type="dxa"/>
      <w:tblCellMar>
        <w:top w:w="0" w:type="dxa"/>
        <w:left w:w="108" w:type="dxa"/>
        <w:bottom w:w="0" w:type="dxa"/>
        <w:right w:w="108" w:type="dxa"/>
      </w:tblCellMar>
    </w:tblPr>
  </w:style>
  <w:style w:type="numbering" w:default="1" w:styleId="6f43e114-b741-4878-9964-01471ec1fccf">
    <w:name w:val="No List"/>
    <w:uiPriority w:val="99"/>
    <w:semiHidden/>
    <w:unhideWhenUsed/>
  </w:style>
  <w:style w:type="paragraph" w:customStyle="1" w:styleId="0fe6b39e-ba14-4f94-89df-488376c85f20">
    <w:name w:val="石墨文档正文"/>
    <w:qFormat/>
    <w:rPr>
      <w:szCs w:val="22"/>
    </w:rPr>
  </w:style>
  <w:style w:type="paragraph" w:customStyle="1" w:styleId="2b6dfea6-dc17-4568-a052-4319f1959ef9">
    <w:name w:val="石墨文档副标题"/>
    <w:qFormat/>
    <w:rPr>
      <w:color w:val="888888"/>
      <w:sz w:val="48"/>
      <w:szCs w:val="48"/>
    </w:rPr>
  </w:style>
  <w:style w:type="paragraph" w:customStyle="1" w:styleId="539b7e46-6046-4770-9917-4248de8ec2ff">
    <w:name w:val="石墨文档大标题"/>
    <w:next w:val="a3"/>
    <w:uiPriority w:val="9"/>
    <w:unhideWhenUsed/>
    <w:qFormat/>
    <w:pPr>
      <w:spacing w:before="260" w:after="260"/>
      <w:outlineLvl w:val="0"/>
    </w:pPr>
    <w:rPr>
      <w:b/>
      <w:bCs/>
      <w:sz w:val="40"/>
      <w:szCs w:val="40"/>
    </w:rPr>
  </w:style>
  <w:style w:type="paragraph" w:customStyle="1" w:styleId="6ed21943-730c-416a-b78d-921220f7ba2d">
    <w:name w:val="石墨文档中标题"/>
    <w:next w:val="a3"/>
    <w:uiPriority w:val="9"/>
    <w:unhideWhenUsed/>
    <w:qFormat/>
    <w:pPr>
      <w:spacing w:before="260" w:after="260"/>
      <w:outlineLvl w:val="1"/>
    </w:pPr>
    <w:rPr>
      <w:b/>
      <w:bCs/>
      <w:sz w:val="36"/>
      <w:szCs w:val="36"/>
    </w:rPr>
  </w:style>
  <w:style w:type="paragraph" w:customStyle="1" w:styleId="492ea227-e5a3-44ec-b4aa-d2170b1b4632">
    <w:name w:val="石墨文档小标题"/>
    <w:next w:val="a3"/>
    <w:uiPriority w:val="9"/>
    <w:unhideWhenUsed/>
    <w:qFormat/>
    <w:pPr>
      <w:spacing w:before="260" w:after="260"/>
      <w:outlineLvl w:val="2"/>
    </w:pPr>
    <w:rPr>
      <w:b/>
      <w:bCs/>
      <w:sz w:val="32"/>
      <w:szCs w:val="32"/>
    </w:rPr>
  </w:style>
  <w:style w:type="paragraph" w:customStyle="1" w:styleId="007727d8-fbf7-4ff8-a7b8-29c034016aad">
    <w:name w:val="石墨文档标题"/>
    <w:next w:val="a3"/>
    <w:uiPriority w:val="9"/>
    <w:unhideWhenUsed/>
    <w:qFormat/>
    <w:pPr>
      <w:spacing w:before="260" w:after="260"/>
      <w:outlineLvl w:val="3"/>
    </w:pPr>
    <w:rPr>
      <w:b/>
      <w:bCs/>
      <w:sz w:val="56"/>
      <w:szCs w:val="56"/>
    </w:rPr>
  </w:style>
  <w:style w:type="paragraph" w:customStyle="1" w:styleId="1682788c-73e1-441f-8e93-d0e538d012f4">
    <w:name w:val="石墨文档引用"/>
    <w:qFormat/>
    <w:pPr>
      <w:pBdr>
        <w:left w:val="single" w:sz="30" w:space="10" w:color="F0F0F0"/>
      </w:pBdr>
    </w:pPr>
    <w:rPr>
      <w:color w:val="ADADAD"/>
    </w:rPr>
  </w:style>
  <w:style w:type="paragraph" w:default="1" w:styleId="dd4bbb3d-834e-4570-8c01-42c149c82ea4">
    <w:name w:val="Normal"/>
    <w:qFormat/>
    <w:pPr>
      <w:widowControl w:val="0"/>
      <w:jc w:val="both"/>
    </w:pPr>
  </w:style>
  <w:style w:type="character" w:default="1" w:styleId="27f4cc71-448d-44fe-ac33-210e14762288">
    <w:name w:val="Default Paragraph Font"/>
    <w:uiPriority w:val="1"/>
    <w:semiHidden/>
    <w:unhideWhenUsed/>
  </w:style>
  <w:style w:type="table" w:default="1" w:styleId="9e5cf0b2-0636-4391-9b6b-2ad9493fce58">
    <w:name w:val="Normal Table"/>
    <w:uiPriority w:val="99"/>
    <w:semiHidden/>
    <w:unhideWhenUsed/>
    <w:tblPr>
      <w:tblInd w:w="0" w:type="dxa"/>
      <w:tblCellMar>
        <w:top w:w="0" w:type="dxa"/>
        <w:left w:w="108" w:type="dxa"/>
        <w:bottom w:w="0" w:type="dxa"/>
        <w:right w:w="108" w:type="dxa"/>
      </w:tblCellMar>
    </w:tblPr>
  </w:style>
  <w:style w:type="numbering" w:default="1" w:styleId="9fee19e6-91b8-4b92-9b75-25a25d497eec">
    <w:name w:val="No List"/>
    <w:uiPriority w:val="99"/>
    <w:semiHidden/>
    <w:unhideWhenUsed/>
  </w:style>
  <w:style w:type="paragraph" w:customStyle="1" w:styleId="0eae3aa6-a65a-4eeb-93e1-f13d40a1f529">
    <w:name w:val="石墨文档正文"/>
    <w:qFormat/>
    <w:rPr>
      <w:szCs w:val="22"/>
    </w:rPr>
  </w:style>
  <w:style w:type="paragraph" w:customStyle="1" w:styleId="6c466d43-9a6c-4f88-8ebf-ad366654c2f6">
    <w:name w:val="石墨文档副标题"/>
    <w:qFormat/>
    <w:rPr>
      <w:color w:val="888888"/>
      <w:sz w:val="48"/>
      <w:szCs w:val="48"/>
    </w:rPr>
  </w:style>
  <w:style w:type="paragraph" w:customStyle="1" w:styleId="23dc0e25-9462-4f19-b8e7-1714a2bf735d">
    <w:name w:val="石墨文档大标题"/>
    <w:next w:val="a3"/>
    <w:uiPriority w:val="9"/>
    <w:unhideWhenUsed/>
    <w:qFormat/>
    <w:pPr>
      <w:spacing w:before="260" w:after="260"/>
      <w:outlineLvl w:val="0"/>
    </w:pPr>
    <w:rPr>
      <w:b/>
      <w:bCs/>
      <w:sz w:val="40"/>
      <w:szCs w:val="40"/>
    </w:rPr>
  </w:style>
  <w:style w:type="paragraph" w:customStyle="1" w:styleId="1ccb8c2b-5a9c-4f3e-8d68-a25ac7d73bdd">
    <w:name w:val="石墨文档中标题"/>
    <w:next w:val="a3"/>
    <w:uiPriority w:val="9"/>
    <w:unhideWhenUsed/>
    <w:qFormat/>
    <w:pPr>
      <w:spacing w:before="260" w:after="260"/>
      <w:outlineLvl w:val="1"/>
    </w:pPr>
    <w:rPr>
      <w:b/>
      <w:bCs/>
      <w:sz w:val="36"/>
      <w:szCs w:val="36"/>
    </w:rPr>
  </w:style>
  <w:style w:type="paragraph" w:customStyle="1" w:styleId="a66ecfba-7090-4a4b-ba21-978b86f851a5">
    <w:name w:val="石墨文档小标题"/>
    <w:next w:val="a3"/>
    <w:uiPriority w:val="9"/>
    <w:unhideWhenUsed/>
    <w:qFormat/>
    <w:pPr>
      <w:spacing w:before="260" w:after="260"/>
      <w:outlineLvl w:val="2"/>
    </w:pPr>
    <w:rPr>
      <w:b/>
      <w:bCs/>
      <w:sz w:val="32"/>
      <w:szCs w:val="32"/>
    </w:rPr>
  </w:style>
  <w:style w:type="paragraph" w:customStyle="1" w:styleId="4bf70837-88c9-415d-bc60-9ba83e055814">
    <w:name w:val="石墨文档标题"/>
    <w:next w:val="a3"/>
    <w:uiPriority w:val="9"/>
    <w:unhideWhenUsed/>
    <w:qFormat/>
    <w:pPr>
      <w:spacing w:before="260" w:after="260"/>
      <w:outlineLvl w:val="3"/>
    </w:pPr>
    <w:rPr>
      <w:b/>
      <w:bCs/>
      <w:sz w:val="56"/>
      <w:szCs w:val="56"/>
    </w:rPr>
  </w:style>
  <w:style w:type="paragraph" w:customStyle="1" w:styleId="abb9e343-7e15-4f0d-a002-2bf199f422be">
    <w:name w:val="石墨文档引用"/>
    <w:qFormat/>
    <w:pPr>
      <w:pBdr>
        <w:left w:val="single" w:sz="30" w:space="10" w:color="F0F0F0"/>
      </w:pBdr>
    </w:pPr>
    <w:rPr>
      <w:color w:val="ADADAD"/>
    </w:rPr>
  </w:style>
  <w:style w:type="paragraph" w:default="1" w:styleId="d708bd2f-5b94-4b0c-8045-eba30987bec1">
    <w:name w:val="Normal"/>
    <w:qFormat/>
    <w:pPr>
      <w:widowControl w:val="0"/>
      <w:jc w:val="both"/>
    </w:pPr>
  </w:style>
  <w:style w:type="character" w:default="1" w:styleId="f4e8c1f0-97f9-42d5-be60-1f44d1f566aa">
    <w:name w:val="Default Paragraph Font"/>
    <w:uiPriority w:val="1"/>
    <w:semiHidden/>
    <w:unhideWhenUsed/>
  </w:style>
  <w:style w:type="table" w:default="1" w:styleId="3cf39043-e146-4cca-b41a-b0788c7d71f0">
    <w:name w:val="Normal Table"/>
    <w:uiPriority w:val="99"/>
    <w:semiHidden/>
    <w:unhideWhenUsed/>
    <w:tblPr>
      <w:tblInd w:w="0" w:type="dxa"/>
      <w:tblCellMar>
        <w:top w:w="0" w:type="dxa"/>
        <w:left w:w="108" w:type="dxa"/>
        <w:bottom w:w="0" w:type="dxa"/>
        <w:right w:w="108" w:type="dxa"/>
      </w:tblCellMar>
    </w:tblPr>
  </w:style>
  <w:style w:type="numbering" w:default="1" w:styleId="17c1bb7e-d08a-4234-a507-8c62d58b14d5">
    <w:name w:val="No List"/>
    <w:uiPriority w:val="99"/>
    <w:semiHidden/>
    <w:unhideWhenUsed/>
  </w:style>
  <w:style w:type="paragraph" w:customStyle="1" w:styleId="69ebb209-8431-4f2a-b96b-76f9d9d966ea">
    <w:name w:val="石墨文档正文"/>
    <w:qFormat/>
    <w:rPr>
      <w:szCs w:val="22"/>
    </w:rPr>
  </w:style>
  <w:style w:type="paragraph" w:customStyle="1" w:styleId="e18633db-ddfa-44bb-86a1-c09df874d4ae">
    <w:name w:val="石墨文档副标题"/>
    <w:qFormat/>
    <w:rPr>
      <w:color w:val="888888"/>
      <w:sz w:val="48"/>
      <w:szCs w:val="48"/>
    </w:rPr>
  </w:style>
  <w:style w:type="paragraph" w:customStyle="1" w:styleId="ff5c0b2a-347d-4eab-b6fa-e0efc24911cc">
    <w:name w:val="石墨文档大标题"/>
    <w:next w:val="a3"/>
    <w:uiPriority w:val="9"/>
    <w:unhideWhenUsed/>
    <w:qFormat/>
    <w:pPr>
      <w:spacing w:before="260" w:after="260"/>
      <w:outlineLvl w:val="0"/>
    </w:pPr>
    <w:rPr>
      <w:b/>
      <w:bCs/>
      <w:sz w:val="40"/>
      <w:szCs w:val="40"/>
    </w:rPr>
  </w:style>
  <w:style w:type="paragraph" w:customStyle="1" w:styleId="e7f4d292-f708-4678-92a3-5a69e73a9327">
    <w:name w:val="石墨文档中标题"/>
    <w:next w:val="a3"/>
    <w:uiPriority w:val="9"/>
    <w:unhideWhenUsed/>
    <w:qFormat/>
    <w:pPr>
      <w:spacing w:before="260" w:after="260"/>
      <w:outlineLvl w:val="1"/>
    </w:pPr>
    <w:rPr>
      <w:b/>
      <w:bCs/>
      <w:sz w:val="36"/>
      <w:szCs w:val="36"/>
    </w:rPr>
  </w:style>
  <w:style w:type="paragraph" w:customStyle="1" w:styleId="0714c947-3a4a-4e15-831b-363ca5002be8">
    <w:name w:val="石墨文档小标题"/>
    <w:next w:val="a3"/>
    <w:uiPriority w:val="9"/>
    <w:unhideWhenUsed/>
    <w:qFormat/>
    <w:pPr>
      <w:spacing w:before="260" w:after="260"/>
      <w:outlineLvl w:val="2"/>
    </w:pPr>
    <w:rPr>
      <w:b/>
      <w:bCs/>
      <w:sz w:val="32"/>
      <w:szCs w:val="32"/>
    </w:rPr>
  </w:style>
  <w:style w:type="paragraph" w:customStyle="1" w:styleId="f47bcbdf-8845-4a9d-9bad-2623c289e58f">
    <w:name w:val="石墨文档标题"/>
    <w:next w:val="a3"/>
    <w:uiPriority w:val="9"/>
    <w:unhideWhenUsed/>
    <w:qFormat/>
    <w:pPr>
      <w:spacing w:before="260" w:after="260"/>
      <w:outlineLvl w:val="3"/>
    </w:pPr>
    <w:rPr>
      <w:b/>
      <w:bCs/>
      <w:sz w:val="56"/>
      <w:szCs w:val="56"/>
    </w:rPr>
  </w:style>
  <w:style w:type="paragraph" w:customStyle="1" w:styleId="f4934986-0c79-479b-af13-fe15bb517c52">
    <w:name w:val="石墨文档引用"/>
    <w:qFormat/>
    <w:pPr>
      <w:pBdr>
        <w:left w:val="single" w:sz="30" w:space="10" w:color="F0F0F0"/>
      </w:pBdr>
    </w:pPr>
    <w:rPr>
      <w:color w:val="ADADAD"/>
    </w:rPr>
  </w:style>
  <w:style w:type="paragraph" w:default="1" w:styleId="17fadc10-4f20-459f-8dfa-cf9e2b5c8a04">
    <w:name w:val="Normal"/>
    <w:qFormat/>
    <w:pPr>
      <w:widowControl w:val="0"/>
      <w:jc w:val="both"/>
    </w:pPr>
  </w:style>
  <w:style w:type="character" w:default="1" w:styleId="68efe41c-b11b-4006-8d9a-d3ee1fc49410">
    <w:name w:val="Default Paragraph Font"/>
    <w:uiPriority w:val="1"/>
    <w:semiHidden/>
    <w:unhideWhenUsed/>
  </w:style>
  <w:style w:type="table" w:default="1" w:styleId="0eb6bccd-87a8-4ead-af69-5d27e562c288">
    <w:name w:val="Normal Table"/>
    <w:uiPriority w:val="99"/>
    <w:semiHidden/>
    <w:unhideWhenUsed/>
    <w:tblPr>
      <w:tblInd w:w="0" w:type="dxa"/>
      <w:tblCellMar>
        <w:top w:w="0" w:type="dxa"/>
        <w:left w:w="108" w:type="dxa"/>
        <w:bottom w:w="0" w:type="dxa"/>
        <w:right w:w="108" w:type="dxa"/>
      </w:tblCellMar>
    </w:tblPr>
  </w:style>
  <w:style w:type="numbering" w:default="1" w:styleId="c25d6e57-4b8e-4385-befd-6348c48cefdb">
    <w:name w:val="No List"/>
    <w:uiPriority w:val="99"/>
    <w:semiHidden/>
    <w:unhideWhenUsed/>
  </w:style>
  <w:style w:type="paragraph" w:customStyle="1" w:styleId="773766cb-a3c3-41ea-9952-9f762f8b045c">
    <w:name w:val="石墨文档正文"/>
    <w:qFormat/>
    <w:rPr>
      <w:szCs w:val="22"/>
    </w:rPr>
  </w:style>
  <w:style w:type="paragraph" w:customStyle="1" w:styleId="d98d6b72-6cda-4625-b6ac-7c3b09663f1f">
    <w:name w:val="石墨文档副标题"/>
    <w:qFormat/>
    <w:rPr>
      <w:color w:val="888888"/>
      <w:sz w:val="48"/>
      <w:szCs w:val="48"/>
    </w:rPr>
  </w:style>
  <w:style w:type="paragraph" w:customStyle="1" w:styleId="32c48de6-9e06-46fd-95c2-219c5c8356ce">
    <w:name w:val="石墨文档大标题"/>
    <w:next w:val="a3"/>
    <w:uiPriority w:val="9"/>
    <w:unhideWhenUsed/>
    <w:qFormat/>
    <w:pPr>
      <w:spacing w:before="260" w:after="260"/>
      <w:outlineLvl w:val="0"/>
    </w:pPr>
    <w:rPr>
      <w:b/>
      <w:bCs/>
      <w:sz w:val="40"/>
      <w:szCs w:val="40"/>
    </w:rPr>
  </w:style>
  <w:style w:type="paragraph" w:customStyle="1" w:styleId="d3c3abef-d604-4c90-a3d4-70b654bec899">
    <w:name w:val="石墨文档中标题"/>
    <w:next w:val="a3"/>
    <w:uiPriority w:val="9"/>
    <w:unhideWhenUsed/>
    <w:qFormat/>
    <w:pPr>
      <w:spacing w:before="260" w:after="260"/>
      <w:outlineLvl w:val="1"/>
    </w:pPr>
    <w:rPr>
      <w:b/>
      <w:bCs/>
      <w:sz w:val="36"/>
      <w:szCs w:val="36"/>
    </w:rPr>
  </w:style>
  <w:style w:type="paragraph" w:customStyle="1" w:styleId="39492964-f337-4e14-8c92-292304b9d6a2">
    <w:name w:val="石墨文档小标题"/>
    <w:next w:val="a3"/>
    <w:uiPriority w:val="9"/>
    <w:unhideWhenUsed/>
    <w:qFormat/>
    <w:pPr>
      <w:spacing w:before="260" w:after="260"/>
      <w:outlineLvl w:val="2"/>
    </w:pPr>
    <w:rPr>
      <w:b/>
      <w:bCs/>
      <w:sz w:val="32"/>
      <w:szCs w:val="32"/>
    </w:rPr>
  </w:style>
  <w:style w:type="paragraph" w:customStyle="1" w:styleId="35ae5914-fc23-44e7-8018-1bc142841ab5">
    <w:name w:val="石墨文档标题"/>
    <w:next w:val="a3"/>
    <w:uiPriority w:val="9"/>
    <w:unhideWhenUsed/>
    <w:qFormat/>
    <w:pPr>
      <w:spacing w:before="260" w:after="260"/>
      <w:outlineLvl w:val="3"/>
    </w:pPr>
    <w:rPr>
      <w:b/>
      <w:bCs/>
      <w:sz w:val="56"/>
      <w:szCs w:val="56"/>
    </w:rPr>
  </w:style>
  <w:style w:type="paragraph" w:customStyle="1" w:styleId="4f4bff9e-5dbf-44e1-8e4a-9ca5bceefdef">
    <w:name w:val="石墨文档引用"/>
    <w:qFormat/>
    <w:pPr>
      <w:pBdr>
        <w:left w:val="single" w:sz="30" w:space="10" w:color="F0F0F0"/>
      </w:pBdr>
    </w:pPr>
    <w:rPr>
      <w:color w:val="ADADAD"/>
    </w:rPr>
  </w:style>
  <w:style w:type="paragraph" w:default="1" w:styleId="b59b9a6e-8242-4e2e-b7b7-157a94445cc8">
    <w:name w:val="Normal"/>
    <w:qFormat/>
    <w:pPr>
      <w:widowControl w:val="0"/>
      <w:jc w:val="both"/>
    </w:pPr>
  </w:style>
  <w:style w:type="character" w:default="1" w:styleId="db71900e-040e-4a96-884d-2e1102b20edd">
    <w:name w:val="Default Paragraph Font"/>
    <w:uiPriority w:val="1"/>
    <w:semiHidden/>
    <w:unhideWhenUsed/>
  </w:style>
  <w:style w:type="table" w:default="1" w:styleId="22840574-cca9-4bf4-95a1-bb8607ce39b3">
    <w:name w:val="Normal Table"/>
    <w:uiPriority w:val="99"/>
    <w:semiHidden/>
    <w:unhideWhenUsed/>
    <w:tblPr>
      <w:tblInd w:w="0" w:type="dxa"/>
      <w:tblCellMar>
        <w:top w:w="0" w:type="dxa"/>
        <w:left w:w="108" w:type="dxa"/>
        <w:bottom w:w="0" w:type="dxa"/>
        <w:right w:w="108" w:type="dxa"/>
      </w:tblCellMar>
    </w:tblPr>
  </w:style>
  <w:style w:type="numbering" w:default="1" w:styleId="686ea831-d8d4-4dbf-a6d3-f68e9e1308d3">
    <w:name w:val="No List"/>
    <w:uiPriority w:val="99"/>
    <w:semiHidden/>
    <w:unhideWhenUsed/>
  </w:style>
  <w:style w:type="paragraph" w:customStyle="1" w:styleId="0b9e329c-28a4-4615-951f-682df01c0753">
    <w:name w:val="石墨文档正文"/>
    <w:qFormat/>
    <w:rPr>
      <w:szCs w:val="22"/>
    </w:rPr>
  </w:style>
  <w:style w:type="paragraph" w:customStyle="1" w:styleId="37f9f7be-7063-4fd6-8767-8cea6d4d54d3">
    <w:name w:val="石墨文档副标题"/>
    <w:qFormat/>
    <w:rPr>
      <w:color w:val="888888"/>
      <w:sz w:val="48"/>
      <w:szCs w:val="48"/>
    </w:rPr>
  </w:style>
  <w:style w:type="paragraph" w:customStyle="1" w:styleId="de6c9209-85f8-40a9-ac94-d9eb4ac5d901">
    <w:name w:val="石墨文档大标题"/>
    <w:next w:val="a3"/>
    <w:uiPriority w:val="9"/>
    <w:unhideWhenUsed/>
    <w:qFormat/>
    <w:pPr>
      <w:spacing w:before="260" w:after="260"/>
      <w:outlineLvl w:val="0"/>
    </w:pPr>
    <w:rPr>
      <w:b/>
      <w:bCs/>
      <w:sz w:val="40"/>
      <w:szCs w:val="40"/>
    </w:rPr>
  </w:style>
  <w:style w:type="paragraph" w:customStyle="1" w:styleId="b01c3a4b-e72e-4145-9801-d5bfc9043394">
    <w:name w:val="石墨文档中标题"/>
    <w:next w:val="a3"/>
    <w:uiPriority w:val="9"/>
    <w:unhideWhenUsed/>
    <w:qFormat/>
    <w:pPr>
      <w:spacing w:before="260" w:after="260"/>
      <w:outlineLvl w:val="1"/>
    </w:pPr>
    <w:rPr>
      <w:b/>
      <w:bCs/>
      <w:sz w:val="36"/>
      <w:szCs w:val="36"/>
    </w:rPr>
  </w:style>
  <w:style w:type="paragraph" w:customStyle="1" w:styleId="4c8e1eb7-3c37-4278-b99f-052041f41f89">
    <w:name w:val="石墨文档小标题"/>
    <w:next w:val="a3"/>
    <w:uiPriority w:val="9"/>
    <w:unhideWhenUsed/>
    <w:qFormat/>
    <w:pPr>
      <w:spacing w:before="260" w:after="260"/>
      <w:outlineLvl w:val="2"/>
    </w:pPr>
    <w:rPr>
      <w:b/>
      <w:bCs/>
      <w:sz w:val="32"/>
      <w:szCs w:val="32"/>
    </w:rPr>
  </w:style>
  <w:style w:type="paragraph" w:customStyle="1" w:styleId="0dcdb11c-0177-48d0-8b15-0a72f4869766">
    <w:name w:val="石墨文档标题"/>
    <w:next w:val="a3"/>
    <w:uiPriority w:val="9"/>
    <w:unhideWhenUsed/>
    <w:qFormat/>
    <w:pPr>
      <w:spacing w:before="260" w:after="260"/>
      <w:outlineLvl w:val="3"/>
    </w:pPr>
    <w:rPr>
      <w:b/>
      <w:bCs/>
      <w:sz w:val="56"/>
      <w:szCs w:val="56"/>
    </w:rPr>
  </w:style>
  <w:style w:type="paragraph" w:customStyle="1" w:styleId="1e6da263-07a4-4043-9a50-ba7cf4a436e1">
    <w:name w:val="石墨文档引用"/>
    <w:qFormat/>
    <w:pPr>
      <w:pBdr>
        <w:left w:val="single" w:sz="30" w:space="10" w:color="F0F0F0"/>
      </w:pBdr>
    </w:pPr>
    <w:rPr>
      <w:color w:val="ADADAD"/>
    </w:rPr>
  </w:style>
  <w:style w:type="paragraph" w:default="1" w:styleId="b7c726f2-8bff-46c4-85d3-579769ae662b">
    <w:name w:val="Normal"/>
    <w:qFormat/>
    <w:pPr>
      <w:widowControl w:val="0"/>
      <w:jc w:val="both"/>
    </w:pPr>
  </w:style>
  <w:style w:type="character" w:default="1" w:styleId="7e6d9d2c-6e68-42ed-b52f-8090b637a26a">
    <w:name w:val="Default Paragraph Font"/>
    <w:uiPriority w:val="1"/>
    <w:semiHidden/>
    <w:unhideWhenUsed/>
  </w:style>
  <w:style w:type="table" w:default="1" w:styleId="1e415123-f570-4ace-8253-2fefbb0fd918">
    <w:name w:val="Normal Table"/>
    <w:uiPriority w:val="99"/>
    <w:semiHidden/>
    <w:unhideWhenUsed/>
    <w:tblPr>
      <w:tblInd w:w="0" w:type="dxa"/>
      <w:tblCellMar>
        <w:top w:w="0" w:type="dxa"/>
        <w:left w:w="108" w:type="dxa"/>
        <w:bottom w:w="0" w:type="dxa"/>
        <w:right w:w="108" w:type="dxa"/>
      </w:tblCellMar>
    </w:tblPr>
  </w:style>
  <w:style w:type="numbering" w:default="1" w:styleId="04e48b5c-1744-49b2-b6d5-e444cd61b3ac">
    <w:name w:val="No List"/>
    <w:uiPriority w:val="99"/>
    <w:semiHidden/>
    <w:unhideWhenUsed/>
  </w:style>
  <w:style w:type="paragraph" w:customStyle="1" w:styleId="b89a3396-1510-422f-a573-83e560a22e17">
    <w:name w:val="石墨文档正文"/>
    <w:qFormat/>
    <w:rPr>
      <w:szCs w:val="22"/>
    </w:rPr>
  </w:style>
  <w:style w:type="paragraph" w:customStyle="1" w:styleId="8a50245a-eae7-4cb1-a7ae-322d117fe63e">
    <w:name w:val="石墨文档副标题"/>
    <w:qFormat/>
    <w:rPr>
      <w:color w:val="888888"/>
      <w:sz w:val="48"/>
      <w:szCs w:val="48"/>
    </w:rPr>
  </w:style>
  <w:style w:type="paragraph" w:customStyle="1" w:styleId="e2d4a747-7b88-4789-8ff8-1eb294ac813a">
    <w:name w:val="石墨文档大标题"/>
    <w:next w:val="a3"/>
    <w:uiPriority w:val="9"/>
    <w:unhideWhenUsed/>
    <w:qFormat/>
    <w:pPr>
      <w:spacing w:before="260" w:after="260"/>
      <w:outlineLvl w:val="0"/>
    </w:pPr>
    <w:rPr>
      <w:b/>
      <w:bCs/>
      <w:sz w:val="40"/>
      <w:szCs w:val="40"/>
    </w:rPr>
  </w:style>
  <w:style w:type="paragraph" w:customStyle="1" w:styleId="7329125d-d457-44e8-a9fe-316b4953dc32">
    <w:name w:val="石墨文档中标题"/>
    <w:next w:val="a3"/>
    <w:uiPriority w:val="9"/>
    <w:unhideWhenUsed/>
    <w:qFormat/>
    <w:pPr>
      <w:spacing w:before="260" w:after="260"/>
      <w:outlineLvl w:val="1"/>
    </w:pPr>
    <w:rPr>
      <w:b/>
      <w:bCs/>
      <w:sz w:val="36"/>
      <w:szCs w:val="36"/>
    </w:rPr>
  </w:style>
  <w:style w:type="paragraph" w:customStyle="1" w:styleId="976e785d-2b6f-47c9-ac16-c0f988f29e79">
    <w:name w:val="石墨文档小标题"/>
    <w:next w:val="a3"/>
    <w:uiPriority w:val="9"/>
    <w:unhideWhenUsed/>
    <w:qFormat/>
    <w:pPr>
      <w:spacing w:before="260" w:after="260"/>
      <w:outlineLvl w:val="2"/>
    </w:pPr>
    <w:rPr>
      <w:b/>
      <w:bCs/>
      <w:sz w:val="32"/>
      <w:szCs w:val="32"/>
    </w:rPr>
  </w:style>
  <w:style w:type="paragraph" w:customStyle="1" w:styleId="56d48109-9474-4778-ba0d-b7ec43ceba9c">
    <w:name w:val="石墨文档标题"/>
    <w:next w:val="a3"/>
    <w:uiPriority w:val="9"/>
    <w:unhideWhenUsed/>
    <w:qFormat/>
    <w:pPr>
      <w:spacing w:before="260" w:after="260"/>
      <w:outlineLvl w:val="3"/>
    </w:pPr>
    <w:rPr>
      <w:b/>
      <w:bCs/>
      <w:sz w:val="56"/>
      <w:szCs w:val="56"/>
    </w:rPr>
  </w:style>
  <w:style w:type="paragraph" w:customStyle="1" w:styleId="2c61b0c8-a9fd-4a1a-b1a9-777451c14efa">
    <w:name w:val="石墨文档引用"/>
    <w:qFormat/>
    <w:pPr>
      <w:pBdr>
        <w:left w:val="single" w:sz="30" w:space="10" w:color="F0F0F0"/>
      </w:pBdr>
    </w:pPr>
    <w:rPr>
      <w:color w:val="ADADAD"/>
    </w:rPr>
  </w:style>
  <w:style w:type="paragraph" w:default="1" w:styleId="daa264d7-2b5e-45ad-acf2-cd0adf8ad18e">
    <w:name w:val="Normal"/>
    <w:qFormat/>
    <w:pPr>
      <w:widowControl w:val="0"/>
      <w:jc w:val="both"/>
    </w:pPr>
  </w:style>
  <w:style w:type="character" w:default="1" w:styleId="77ff63b2-dfa6-48af-9865-d0b8795a45ef">
    <w:name w:val="Default Paragraph Font"/>
    <w:uiPriority w:val="1"/>
    <w:semiHidden/>
    <w:unhideWhenUsed/>
  </w:style>
  <w:style w:type="table" w:default="1" w:styleId="62207cc8-d40b-4f71-be7e-5844fa6f0d66">
    <w:name w:val="Normal Table"/>
    <w:uiPriority w:val="99"/>
    <w:semiHidden/>
    <w:unhideWhenUsed/>
    <w:tblPr>
      <w:tblInd w:w="0" w:type="dxa"/>
      <w:tblCellMar>
        <w:top w:w="0" w:type="dxa"/>
        <w:left w:w="108" w:type="dxa"/>
        <w:bottom w:w="0" w:type="dxa"/>
        <w:right w:w="108" w:type="dxa"/>
      </w:tblCellMar>
    </w:tblPr>
  </w:style>
  <w:style w:type="numbering" w:default="1" w:styleId="902a21d6-dab4-4c41-955f-1edb5058d09a">
    <w:name w:val="No List"/>
    <w:uiPriority w:val="99"/>
    <w:semiHidden/>
    <w:unhideWhenUsed/>
  </w:style>
  <w:style w:type="paragraph" w:customStyle="1" w:styleId="cc348ff6-03e6-4203-bfca-e43d6db71553">
    <w:name w:val="石墨文档正文"/>
    <w:qFormat/>
    <w:rPr>
      <w:szCs w:val="22"/>
    </w:rPr>
  </w:style>
  <w:style w:type="paragraph" w:customStyle="1" w:styleId="559992c3-ca8f-4209-9218-fe25e7e87671">
    <w:name w:val="石墨文档副标题"/>
    <w:qFormat/>
    <w:rPr>
      <w:color w:val="888888"/>
      <w:sz w:val="48"/>
      <w:szCs w:val="48"/>
    </w:rPr>
  </w:style>
  <w:style w:type="paragraph" w:customStyle="1" w:styleId="9bbe9bc9-d238-401f-a909-2cc661a3cd8f">
    <w:name w:val="石墨文档大标题"/>
    <w:next w:val="a3"/>
    <w:uiPriority w:val="9"/>
    <w:unhideWhenUsed/>
    <w:qFormat/>
    <w:pPr>
      <w:spacing w:before="260" w:after="260"/>
      <w:outlineLvl w:val="0"/>
    </w:pPr>
    <w:rPr>
      <w:b/>
      <w:bCs/>
      <w:sz w:val="40"/>
      <w:szCs w:val="40"/>
    </w:rPr>
  </w:style>
  <w:style w:type="paragraph" w:customStyle="1" w:styleId="c59b0df1-f193-421b-b170-1bf3cf178995">
    <w:name w:val="石墨文档中标题"/>
    <w:next w:val="a3"/>
    <w:uiPriority w:val="9"/>
    <w:unhideWhenUsed/>
    <w:qFormat/>
    <w:pPr>
      <w:spacing w:before="260" w:after="260"/>
      <w:outlineLvl w:val="1"/>
    </w:pPr>
    <w:rPr>
      <w:b/>
      <w:bCs/>
      <w:sz w:val="36"/>
      <w:szCs w:val="36"/>
    </w:rPr>
  </w:style>
  <w:style w:type="paragraph" w:customStyle="1" w:styleId="7dfdf87e-59d6-4c2a-83eb-4a26e63b4f97">
    <w:name w:val="石墨文档小标题"/>
    <w:next w:val="a3"/>
    <w:uiPriority w:val="9"/>
    <w:unhideWhenUsed/>
    <w:qFormat/>
    <w:pPr>
      <w:spacing w:before="260" w:after="260"/>
      <w:outlineLvl w:val="2"/>
    </w:pPr>
    <w:rPr>
      <w:b/>
      <w:bCs/>
      <w:sz w:val="32"/>
      <w:szCs w:val="32"/>
    </w:rPr>
  </w:style>
  <w:style w:type="paragraph" w:customStyle="1" w:styleId="1e8fe86d-564b-4630-bd99-68f487293642">
    <w:name w:val="石墨文档标题"/>
    <w:next w:val="a3"/>
    <w:uiPriority w:val="9"/>
    <w:unhideWhenUsed/>
    <w:qFormat/>
    <w:pPr>
      <w:spacing w:before="260" w:after="260"/>
      <w:outlineLvl w:val="3"/>
    </w:pPr>
    <w:rPr>
      <w:b/>
      <w:bCs/>
      <w:sz w:val="56"/>
      <w:szCs w:val="56"/>
    </w:rPr>
  </w:style>
  <w:style w:type="paragraph" w:customStyle="1" w:styleId="2676a539-7cf5-4c64-a13e-ffd4a423c036">
    <w:name w:val="石墨文档引用"/>
    <w:qFormat/>
    <w:pPr>
      <w:pBdr>
        <w:left w:val="single" w:sz="30" w:space="10" w:color="F0F0F0"/>
      </w:pBdr>
    </w:pPr>
    <w:rPr>
      <w:color w:val="ADADAD"/>
    </w:rPr>
  </w:style>
  <w:style w:type="paragraph" w:default="1" w:styleId="69c24c0f-0a7c-4cb7-ae3a-5464b88abccd">
    <w:name w:val="Normal"/>
    <w:qFormat/>
    <w:pPr>
      <w:widowControl w:val="0"/>
      <w:jc w:val="both"/>
    </w:pPr>
  </w:style>
  <w:style w:type="character" w:default="1" w:styleId="3b772d69-a47e-4feb-8e10-c1ff8c4ac327">
    <w:name w:val="Default Paragraph Font"/>
    <w:uiPriority w:val="1"/>
    <w:semiHidden/>
    <w:unhideWhenUsed/>
  </w:style>
  <w:style w:type="table" w:default="1" w:styleId="28d907a0-13b4-4535-8f42-0f68e4967fe4">
    <w:name w:val="Normal Table"/>
    <w:uiPriority w:val="99"/>
    <w:semiHidden/>
    <w:unhideWhenUsed/>
    <w:tblPr>
      <w:tblInd w:w="0" w:type="dxa"/>
      <w:tblCellMar>
        <w:top w:w="0" w:type="dxa"/>
        <w:left w:w="108" w:type="dxa"/>
        <w:bottom w:w="0" w:type="dxa"/>
        <w:right w:w="108" w:type="dxa"/>
      </w:tblCellMar>
    </w:tblPr>
  </w:style>
  <w:style w:type="numbering" w:default="1" w:styleId="07ee5680-8fde-4e97-960b-3783d182b2b9">
    <w:name w:val="No List"/>
    <w:uiPriority w:val="99"/>
    <w:semiHidden/>
    <w:unhideWhenUsed/>
  </w:style>
  <w:style w:type="paragraph" w:customStyle="1" w:styleId="ef0d9890-a231-47f0-88a6-0646c88c642d">
    <w:name w:val="石墨文档正文"/>
    <w:qFormat/>
    <w:rPr>
      <w:szCs w:val="22"/>
    </w:rPr>
  </w:style>
  <w:style w:type="paragraph" w:customStyle="1" w:styleId="0f674777-a7b3-4641-bf1e-9e7c389263d5">
    <w:name w:val="石墨文档副标题"/>
    <w:qFormat/>
    <w:rPr>
      <w:color w:val="888888"/>
      <w:sz w:val="48"/>
      <w:szCs w:val="48"/>
    </w:rPr>
  </w:style>
  <w:style w:type="paragraph" w:customStyle="1" w:styleId="feac99c1-855e-4fe0-a131-03e8c67b5452">
    <w:name w:val="石墨文档大标题"/>
    <w:next w:val="a3"/>
    <w:uiPriority w:val="9"/>
    <w:unhideWhenUsed/>
    <w:qFormat/>
    <w:pPr>
      <w:spacing w:before="260" w:after="260"/>
      <w:outlineLvl w:val="0"/>
    </w:pPr>
    <w:rPr>
      <w:b/>
      <w:bCs/>
      <w:sz w:val="40"/>
      <w:szCs w:val="40"/>
    </w:rPr>
  </w:style>
  <w:style w:type="paragraph" w:customStyle="1" w:styleId="1d2f962e-c77f-4308-acaa-04cf7a1af876">
    <w:name w:val="石墨文档中标题"/>
    <w:next w:val="a3"/>
    <w:uiPriority w:val="9"/>
    <w:unhideWhenUsed/>
    <w:qFormat/>
    <w:pPr>
      <w:spacing w:before="260" w:after="260"/>
      <w:outlineLvl w:val="1"/>
    </w:pPr>
    <w:rPr>
      <w:b/>
      <w:bCs/>
      <w:sz w:val="36"/>
      <w:szCs w:val="36"/>
    </w:rPr>
  </w:style>
  <w:style w:type="paragraph" w:customStyle="1" w:styleId="4d47c04e-6276-41d0-9005-a2da80b49ff9">
    <w:name w:val="石墨文档小标题"/>
    <w:next w:val="a3"/>
    <w:uiPriority w:val="9"/>
    <w:unhideWhenUsed/>
    <w:qFormat/>
    <w:pPr>
      <w:spacing w:before="260" w:after="260"/>
      <w:outlineLvl w:val="2"/>
    </w:pPr>
    <w:rPr>
      <w:b/>
      <w:bCs/>
      <w:sz w:val="32"/>
      <w:szCs w:val="32"/>
    </w:rPr>
  </w:style>
  <w:style w:type="paragraph" w:customStyle="1" w:styleId="e5259667-ab5c-4900-8f9b-7223f704d711">
    <w:name w:val="石墨文档标题"/>
    <w:next w:val="a3"/>
    <w:uiPriority w:val="9"/>
    <w:unhideWhenUsed/>
    <w:qFormat/>
    <w:pPr>
      <w:spacing w:before="260" w:after="260"/>
      <w:outlineLvl w:val="3"/>
    </w:pPr>
    <w:rPr>
      <w:b/>
      <w:bCs/>
      <w:sz w:val="56"/>
      <w:szCs w:val="56"/>
    </w:rPr>
  </w:style>
  <w:style w:type="paragraph" w:customStyle="1" w:styleId="98ea2014-0cba-4b78-bcd8-a7a79e6f0755">
    <w:name w:val="石墨文档引用"/>
    <w:qFormat/>
    <w:pPr>
      <w:pBdr>
        <w:left w:val="single" w:sz="30" w:space="10" w:color="F0F0F0"/>
      </w:pBdr>
    </w:pPr>
    <w:rPr>
      <w:color w:val="ADADAD"/>
    </w:rPr>
  </w:style>
  <w:style w:type="paragraph" w:default="1" w:styleId="32505018-da03-4b69-8564-fdb3eb9dce7b">
    <w:name w:val="Normal"/>
    <w:qFormat/>
    <w:pPr>
      <w:widowControl w:val="0"/>
      <w:jc w:val="both"/>
    </w:pPr>
  </w:style>
  <w:style w:type="character" w:default="1" w:styleId="1533b4e8-f5ba-4ebe-95fc-5c7760796ea4">
    <w:name w:val="Default Paragraph Font"/>
    <w:uiPriority w:val="1"/>
    <w:semiHidden/>
    <w:unhideWhenUsed/>
  </w:style>
  <w:style w:type="table" w:default="1" w:styleId="b061b1c0-2173-4853-b32e-8ec3d6cf6c0c">
    <w:name w:val="Normal Table"/>
    <w:uiPriority w:val="99"/>
    <w:semiHidden/>
    <w:unhideWhenUsed/>
    <w:tblPr>
      <w:tblInd w:w="0" w:type="dxa"/>
      <w:tblCellMar>
        <w:top w:w="0" w:type="dxa"/>
        <w:left w:w="108" w:type="dxa"/>
        <w:bottom w:w="0" w:type="dxa"/>
        <w:right w:w="108" w:type="dxa"/>
      </w:tblCellMar>
    </w:tblPr>
  </w:style>
  <w:style w:type="numbering" w:default="1" w:styleId="0112a20d-c750-42d4-b2a5-0182b708b40c">
    <w:name w:val="No List"/>
    <w:uiPriority w:val="99"/>
    <w:semiHidden/>
    <w:unhideWhenUsed/>
  </w:style>
  <w:style w:type="paragraph" w:customStyle="1" w:styleId="68045052-0460-4921-ba25-333ec770f2fc">
    <w:name w:val="石墨文档正文"/>
    <w:qFormat/>
    <w:rPr>
      <w:szCs w:val="22"/>
    </w:rPr>
  </w:style>
  <w:style w:type="paragraph" w:customStyle="1" w:styleId="1d5987dd-b183-45eb-a66d-92a4e0c5494d">
    <w:name w:val="石墨文档副标题"/>
    <w:qFormat/>
    <w:rPr>
      <w:color w:val="888888"/>
      <w:sz w:val="48"/>
      <w:szCs w:val="48"/>
    </w:rPr>
  </w:style>
  <w:style w:type="paragraph" w:customStyle="1" w:styleId="3bd4dda4-0e1a-47bb-b040-b698bc4dc604">
    <w:name w:val="石墨文档大标题"/>
    <w:next w:val="a3"/>
    <w:uiPriority w:val="9"/>
    <w:unhideWhenUsed/>
    <w:qFormat/>
    <w:pPr>
      <w:spacing w:before="260" w:after="260"/>
      <w:outlineLvl w:val="0"/>
    </w:pPr>
    <w:rPr>
      <w:b/>
      <w:bCs/>
      <w:sz w:val="40"/>
      <w:szCs w:val="40"/>
    </w:rPr>
  </w:style>
  <w:style w:type="paragraph" w:customStyle="1" w:styleId="354ba25a-eac4-4837-8594-0445817ca57c">
    <w:name w:val="石墨文档中标题"/>
    <w:next w:val="a3"/>
    <w:uiPriority w:val="9"/>
    <w:unhideWhenUsed/>
    <w:qFormat/>
    <w:pPr>
      <w:spacing w:before="260" w:after="260"/>
      <w:outlineLvl w:val="1"/>
    </w:pPr>
    <w:rPr>
      <w:b/>
      <w:bCs/>
      <w:sz w:val="36"/>
      <w:szCs w:val="36"/>
    </w:rPr>
  </w:style>
  <w:style w:type="paragraph" w:customStyle="1" w:styleId="79aad0d5-b13c-4f8f-8eaf-6487bd8f5eb9">
    <w:name w:val="石墨文档小标题"/>
    <w:next w:val="a3"/>
    <w:uiPriority w:val="9"/>
    <w:unhideWhenUsed/>
    <w:qFormat/>
    <w:pPr>
      <w:spacing w:before="260" w:after="260"/>
      <w:outlineLvl w:val="2"/>
    </w:pPr>
    <w:rPr>
      <w:b/>
      <w:bCs/>
      <w:sz w:val="32"/>
      <w:szCs w:val="32"/>
    </w:rPr>
  </w:style>
  <w:style w:type="paragraph" w:customStyle="1" w:styleId="3b01943c-a285-4234-9e17-d5aec6af7803">
    <w:name w:val="石墨文档标题"/>
    <w:next w:val="a3"/>
    <w:uiPriority w:val="9"/>
    <w:unhideWhenUsed/>
    <w:qFormat/>
    <w:pPr>
      <w:spacing w:before="260" w:after="260"/>
      <w:outlineLvl w:val="3"/>
    </w:pPr>
    <w:rPr>
      <w:b/>
      <w:bCs/>
      <w:sz w:val="56"/>
      <w:szCs w:val="56"/>
    </w:rPr>
  </w:style>
  <w:style w:type="paragraph" w:customStyle="1" w:styleId="36a35590-022e-4459-b883-1116db05c3e5">
    <w:name w:val="石墨文档引用"/>
    <w:qFormat/>
    <w:pPr>
      <w:pBdr>
        <w:left w:val="single" w:sz="30" w:space="10" w:color="F0F0F0"/>
      </w:pBdr>
    </w:pPr>
    <w:rPr>
      <w:color w:val="ADADAD"/>
    </w:rPr>
  </w:style>
  <w:style w:type="paragraph" w:default="1" w:styleId="904fa9aa-2939-4bef-9343-5f4598691edf">
    <w:name w:val="Normal"/>
    <w:qFormat/>
    <w:pPr>
      <w:widowControl w:val="0"/>
      <w:jc w:val="both"/>
    </w:pPr>
  </w:style>
  <w:style w:type="character" w:default="1" w:styleId="9c3cd3c7-4cc7-47b2-9154-9bf66fdb30de">
    <w:name w:val="Default Paragraph Font"/>
    <w:uiPriority w:val="1"/>
    <w:semiHidden/>
    <w:unhideWhenUsed/>
  </w:style>
  <w:style w:type="table" w:default="1" w:styleId="84c00890-6ae1-46aa-93cb-0ab5a0875552">
    <w:name w:val="Normal Table"/>
    <w:uiPriority w:val="99"/>
    <w:semiHidden/>
    <w:unhideWhenUsed/>
    <w:tblPr>
      <w:tblInd w:w="0" w:type="dxa"/>
      <w:tblCellMar>
        <w:top w:w="0" w:type="dxa"/>
        <w:left w:w="108" w:type="dxa"/>
        <w:bottom w:w="0" w:type="dxa"/>
        <w:right w:w="108" w:type="dxa"/>
      </w:tblCellMar>
    </w:tblPr>
  </w:style>
  <w:style w:type="numbering" w:default="1" w:styleId="9ca248d0-d199-4602-a13c-29efed69ff3a">
    <w:name w:val="No List"/>
    <w:uiPriority w:val="99"/>
    <w:semiHidden/>
    <w:unhideWhenUsed/>
  </w:style>
  <w:style w:type="paragraph" w:customStyle="1" w:styleId="720756a2-1604-422c-bc60-6f2a442947fb">
    <w:name w:val="石墨文档正文"/>
    <w:qFormat/>
    <w:rPr>
      <w:szCs w:val="22"/>
    </w:rPr>
  </w:style>
  <w:style w:type="paragraph" w:customStyle="1" w:styleId="83d31e5e-9d9c-4e7f-9086-2bb98331fd46">
    <w:name w:val="石墨文档副标题"/>
    <w:qFormat/>
    <w:rPr>
      <w:color w:val="888888"/>
      <w:sz w:val="48"/>
      <w:szCs w:val="48"/>
    </w:rPr>
  </w:style>
  <w:style w:type="paragraph" w:customStyle="1" w:styleId="5c25d96e-5988-442d-82cc-398481890e8f">
    <w:name w:val="石墨文档大标题"/>
    <w:next w:val="a3"/>
    <w:uiPriority w:val="9"/>
    <w:unhideWhenUsed/>
    <w:qFormat/>
    <w:pPr>
      <w:spacing w:before="260" w:after="260"/>
      <w:outlineLvl w:val="0"/>
    </w:pPr>
    <w:rPr>
      <w:b/>
      <w:bCs/>
      <w:sz w:val="40"/>
      <w:szCs w:val="40"/>
    </w:rPr>
  </w:style>
  <w:style w:type="paragraph" w:customStyle="1" w:styleId="e4296122-eb56-41f5-824c-ee77257ead79">
    <w:name w:val="石墨文档中标题"/>
    <w:next w:val="a3"/>
    <w:uiPriority w:val="9"/>
    <w:unhideWhenUsed/>
    <w:qFormat/>
    <w:pPr>
      <w:spacing w:before="260" w:after="260"/>
      <w:outlineLvl w:val="1"/>
    </w:pPr>
    <w:rPr>
      <w:b/>
      <w:bCs/>
      <w:sz w:val="36"/>
      <w:szCs w:val="36"/>
    </w:rPr>
  </w:style>
  <w:style w:type="paragraph" w:customStyle="1" w:styleId="91f2d4e2-f3cf-4965-923e-48ebb6f1de8a">
    <w:name w:val="石墨文档小标题"/>
    <w:next w:val="a3"/>
    <w:uiPriority w:val="9"/>
    <w:unhideWhenUsed/>
    <w:qFormat/>
    <w:pPr>
      <w:spacing w:before="260" w:after="260"/>
      <w:outlineLvl w:val="2"/>
    </w:pPr>
    <w:rPr>
      <w:b/>
      <w:bCs/>
      <w:sz w:val="32"/>
      <w:szCs w:val="32"/>
    </w:rPr>
  </w:style>
  <w:style w:type="paragraph" w:customStyle="1" w:styleId="29aedd5d-eb82-4aaf-9c64-52094f7738e8">
    <w:name w:val="石墨文档标题"/>
    <w:next w:val="a3"/>
    <w:uiPriority w:val="9"/>
    <w:unhideWhenUsed/>
    <w:qFormat/>
    <w:pPr>
      <w:spacing w:before="260" w:after="260"/>
      <w:outlineLvl w:val="3"/>
    </w:pPr>
    <w:rPr>
      <w:b/>
      <w:bCs/>
      <w:sz w:val="56"/>
      <w:szCs w:val="56"/>
    </w:rPr>
  </w:style>
  <w:style w:type="paragraph" w:customStyle="1" w:styleId="26e6e541-2a17-47ff-8e84-31d992e9e7c8">
    <w:name w:val="石墨文档引用"/>
    <w:qFormat/>
    <w:pPr>
      <w:pBdr>
        <w:left w:val="single" w:sz="30" w:space="10" w:color="F0F0F0"/>
      </w:pBdr>
    </w:pPr>
    <w:rPr>
      <w:color w:val="ADADAD"/>
    </w:rPr>
  </w:style>
  <w:style w:type="paragraph" w:default="1" w:styleId="b4f82601-e189-4a36-aeac-3297621f90e9">
    <w:name w:val="Normal"/>
    <w:qFormat/>
    <w:pPr>
      <w:widowControl w:val="0"/>
      <w:jc w:val="both"/>
    </w:pPr>
  </w:style>
  <w:style w:type="character" w:default="1" w:styleId="31e18ed8-f5a4-4bd7-8e47-96832cdc460b">
    <w:name w:val="Default Paragraph Font"/>
    <w:uiPriority w:val="1"/>
    <w:semiHidden/>
    <w:unhideWhenUsed/>
  </w:style>
  <w:style w:type="table" w:default="1" w:styleId="c9d037e1-4a40-446c-b39c-70021e43fbbd">
    <w:name w:val="Normal Table"/>
    <w:uiPriority w:val="99"/>
    <w:semiHidden/>
    <w:unhideWhenUsed/>
    <w:tblPr>
      <w:tblInd w:w="0" w:type="dxa"/>
      <w:tblCellMar>
        <w:top w:w="0" w:type="dxa"/>
        <w:left w:w="108" w:type="dxa"/>
        <w:bottom w:w="0" w:type="dxa"/>
        <w:right w:w="108" w:type="dxa"/>
      </w:tblCellMar>
    </w:tblPr>
  </w:style>
  <w:style w:type="numbering" w:default="1" w:styleId="c9d69b74-e5c2-4c23-861c-965cc2f896c8">
    <w:name w:val="No List"/>
    <w:uiPriority w:val="99"/>
    <w:semiHidden/>
    <w:unhideWhenUsed/>
  </w:style>
  <w:style w:type="paragraph" w:customStyle="1" w:styleId="bae5601d-d3f2-4249-8cc0-1e26109d2498">
    <w:name w:val="石墨文档正文"/>
    <w:qFormat/>
    <w:rPr>
      <w:szCs w:val="22"/>
    </w:rPr>
  </w:style>
  <w:style w:type="paragraph" w:customStyle="1" w:styleId="cc5da51c-bff2-4672-8f04-435758a3b5ca">
    <w:name w:val="石墨文档副标题"/>
    <w:qFormat/>
    <w:rPr>
      <w:color w:val="888888"/>
      <w:sz w:val="48"/>
      <w:szCs w:val="48"/>
    </w:rPr>
  </w:style>
  <w:style w:type="paragraph" w:customStyle="1" w:styleId="d0ad9b23-2eb4-4e2d-96a8-97bd6a0e0b07">
    <w:name w:val="石墨文档大标题"/>
    <w:next w:val="a3"/>
    <w:uiPriority w:val="9"/>
    <w:unhideWhenUsed/>
    <w:qFormat/>
    <w:pPr>
      <w:spacing w:before="260" w:after="260"/>
      <w:outlineLvl w:val="0"/>
    </w:pPr>
    <w:rPr>
      <w:b/>
      <w:bCs/>
      <w:sz w:val="40"/>
      <w:szCs w:val="40"/>
    </w:rPr>
  </w:style>
  <w:style w:type="paragraph" w:customStyle="1" w:styleId="c96c289a-5a2d-452b-874e-6aab76c9fb05">
    <w:name w:val="石墨文档中标题"/>
    <w:next w:val="a3"/>
    <w:uiPriority w:val="9"/>
    <w:unhideWhenUsed/>
    <w:qFormat/>
    <w:pPr>
      <w:spacing w:before="260" w:after="260"/>
      <w:outlineLvl w:val="1"/>
    </w:pPr>
    <w:rPr>
      <w:b/>
      <w:bCs/>
      <w:sz w:val="36"/>
      <w:szCs w:val="36"/>
    </w:rPr>
  </w:style>
  <w:style w:type="paragraph" w:customStyle="1" w:styleId="d60f3d01-42c0-4cdf-aa52-feabf343328d">
    <w:name w:val="石墨文档小标题"/>
    <w:next w:val="a3"/>
    <w:uiPriority w:val="9"/>
    <w:unhideWhenUsed/>
    <w:qFormat/>
    <w:pPr>
      <w:spacing w:before="260" w:after="260"/>
      <w:outlineLvl w:val="2"/>
    </w:pPr>
    <w:rPr>
      <w:b/>
      <w:bCs/>
      <w:sz w:val="32"/>
      <w:szCs w:val="32"/>
    </w:rPr>
  </w:style>
  <w:style w:type="paragraph" w:customStyle="1" w:styleId="7b4e5023-c1e2-4ad1-8b94-1c44bdf65d60">
    <w:name w:val="石墨文档标题"/>
    <w:next w:val="a3"/>
    <w:uiPriority w:val="9"/>
    <w:unhideWhenUsed/>
    <w:qFormat/>
    <w:pPr>
      <w:spacing w:before="260" w:after="260"/>
      <w:outlineLvl w:val="3"/>
    </w:pPr>
    <w:rPr>
      <w:b/>
      <w:bCs/>
      <w:sz w:val="56"/>
      <w:szCs w:val="56"/>
    </w:rPr>
  </w:style>
  <w:style w:type="paragraph" w:customStyle="1" w:styleId="936b9f7a-d467-435f-b3f5-2d0ad8d98e33">
    <w:name w:val="石墨文档引用"/>
    <w:qFormat/>
    <w:pPr>
      <w:pBdr>
        <w:left w:val="single" w:sz="30" w:space="10" w:color="F0F0F0"/>
      </w:pBdr>
    </w:pPr>
    <w:rPr>
      <w:color w:val="ADADAD"/>
    </w:rPr>
  </w:style>
  <w:style w:type="paragraph" w:default="1" w:styleId="a329418e-8486-4296-b89e-3c6deb0e7a8a">
    <w:name w:val="Normal"/>
    <w:qFormat/>
    <w:pPr>
      <w:widowControl w:val="0"/>
      <w:jc w:val="both"/>
    </w:pPr>
  </w:style>
  <w:style w:type="character" w:default="1" w:styleId="ab71ae6b-4b20-4ede-9624-f4f39bcef224">
    <w:name w:val="Default Paragraph Font"/>
    <w:uiPriority w:val="1"/>
    <w:semiHidden/>
    <w:unhideWhenUsed/>
  </w:style>
  <w:style w:type="table" w:default="1" w:styleId="a989078a-5554-4cbc-a87e-13fc58613023">
    <w:name w:val="Normal Table"/>
    <w:uiPriority w:val="99"/>
    <w:semiHidden/>
    <w:unhideWhenUsed/>
    <w:tblPr>
      <w:tblInd w:w="0" w:type="dxa"/>
      <w:tblCellMar>
        <w:top w:w="0" w:type="dxa"/>
        <w:left w:w="108" w:type="dxa"/>
        <w:bottom w:w="0" w:type="dxa"/>
        <w:right w:w="108" w:type="dxa"/>
      </w:tblCellMar>
    </w:tblPr>
  </w:style>
  <w:style w:type="numbering" w:default="1" w:styleId="8b70f848-5ffd-464b-8003-f599a0c52ebd">
    <w:name w:val="No List"/>
    <w:uiPriority w:val="99"/>
    <w:semiHidden/>
    <w:unhideWhenUsed/>
  </w:style>
  <w:style w:type="paragraph" w:customStyle="1" w:styleId="5e021714-adea-471e-8ce7-7c258e7cd9cc">
    <w:name w:val="石墨文档正文"/>
    <w:qFormat/>
    <w:rPr>
      <w:szCs w:val="22"/>
    </w:rPr>
  </w:style>
  <w:style w:type="paragraph" w:customStyle="1" w:styleId="31ce56b3-34b6-4999-8063-81a84bc60ff7">
    <w:name w:val="石墨文档副标题"/>
    <w:qFormat/>
    <w:rPr>
      <w:color w:val="888888"/>
      <w:sz w:val="48"/>
      <w:szCs w:val="48"/>
    </w:rPr>
  </w:style>
  <w:style w:type="paragraph" w:customStyle="1" w:styleId="bad782e9-1379-404f-83d4-acdba3952475">
    <w:name w:val="石墨文档大标题"/>
    <w:next w:val="a3"/>
    <w:uiPriority w:val="9"/>
    <w:unhideWhenUsed/>
    <w:qFormat/>
    <w:pPr>
      <w:spacing w:before="260" w:after="260"/>
      <w:outlineLvl w:val="0"/>
    </w:pPr>
    <w:rPr>
      <w:b/>
      <w:bCs/>
      <w:sz w:val="40"/>
      <w:szCs w:val="40"/>
    </w:rPr>
  </w:style>
  <w:style w:type="paragraph" w:customStyle="1" w:styleId="5b3ea3a4-12b7-4afe-bf96-2a4458068e87">
    <w:name w:val="石墨文档中标题"/>
    <w:next w:val="a3"/>
    <w:uiPriority w:val="9"/>
    <w:unhideWhenUsed/>
    <w:qFormat/>
    <w:pPr>
      <w:spacing w:before="260" w:after="260"/>
      <w:outlineLvl w:val="1"/>
    </w:pPr>
    <w:rPr>
      <w:b/>
      <w:bCs/>
      <w:sz w:val="36"/>
      <w:szCs w:val="36"/>
    </w:rPr>
  </w:style>
  <w:style w:type="paragraph" w:customStyle="1" w:styleId="37afa2b7-4411-4476-a3c7-af9b697a38b9">
    <w:name w:val="石墨文档小标题"/>
    <w:next w:val="a3"/>
    <w:uiPriority w:val="9"/>
    <w:unhideWhenUsed/>
    <w:qFormat/>
    <w:pPr>
      <w:spacing w:before="260" w:after="260"/>
      <w:outlineLvl w:val="2"/>
    </w:pPr>
    <w:rPr>
      <w:b/>
      <w:bCs/>
      <w:sz w:val="32"/>
      <w:szCs w:val="32"/>
    </w:rPr>
  </w:style>
  <w:style w:type="paragraph" w:customStyle="1" w:styleId="77b7d3c7-da60-413c-8048-8d62165d23f3">
    <w:name w:val="石墨文档标题"/>
    <w:next w:val="a3"/>
    <w:uiPriority w:val="9"/>
    <w:unhideWhenUsed/>
    <w:qFormat/>
    <w:pPr>
      <w:spacing w:before="260" w:after="260"/>
      <w:outlineLvl w:val="3"/>
    </w:pPr>
    <w:rPr>
      <w:b/>
      <w:bCs/>
      <w:sz w:val="56"/>
      <w:szCs w:val="56"/>
    </w:rPr>
  </w:style>
  <w:style w:type="paragraph" w:customStyle="1" w:styleId="a41f69c8-527c-4189-bbbb-4b97e6cae147">
    <w:name w:val="石墨文档引用"/>
    <w:qFormat/>
    <w:pPr>
      <w:pBdr>
        <w:left w:val="single" w:sz="30" w:space="10" w:color="F0F0F0"/>
      </w:pBdr>
    </w:pPr>
    <w:rPr>
      <w:color w:val="ADADAD"/>
    </w:rPr>
  </w:style>
  <w:style w:type="paragraph" w:default="1" w:styleId="bf174138-1a2e-40cb-8bff-42ad4a070a06">
    <w:name w:val="Normal"/>
    <w:qFormat/>
    <w:pPr>
      <w:widowControl w:val="0"/>
      <w:jc w:val="both"/>
    </w:pPr>
  </w:style>
  <w:style w:type="character" w:default="1" w:styleId="e5a7e59e-00b1-461b-a63e-cd7496024c20">
    <w:name w:val="Default Paragraph Font"/>
    <w:uiPriority w:val="1"/>
    <w:semiHidden/>
    <w:unhideWhenUsed/>
  </w:style>
  <w:style w:type="table" w:default="1" w:styleId="b11c6aaa-bc4c-4da9-b0a1-89148d231389">
    <w:name w:val="Normal Table"/>
    <w:uiPriority w:val="99"/>
    <w:semiHidden/>
    <w:unhideWhenUsed/>
    <w:tblPr>
      <w:tblInd w:w="0" w:type="dxa"/>
      <w:tblCellMar>
        <w:top w:w="0" w:type="dxa"/>
        <w:left w:w="108" w:type="dxa"/>
        <w:bottom w:w="0" w:type="dxa"/>
        <w:right w:w="108" w:type="dxa"/>
      </w:tblCellMar>
    </w:tblPr>
  </w:style>
  <w:style w:type="numbering" w:default="1" w:styleId="bbf7b2fd-8b0f-4a66-99a5-3a16629e3647">
    <w:name w:val="No List"/>
    <w:uiPriority w:val="99"/>
    <w:semiHidden/>
    <w:unhideWhenUsed/>
  </w:style>
  <w:style w:type="paragraph" w:customStyle="1" w:styleId="f93982e7-ea01-4b5b-8199-01c71b7a8f31">
    <w:name w:val="石墨文档正文"/>
    <w:qFormat/>
    <w:rPr>
      <w:szCs w:val="22"/>
    </w:rPr>
  </w:style>
  <w:style w:type="paragraph" w:customStyle="1" w:styleId="334b0a8a-32d1-430e-84c7-42cfe0b00ca4">
    <w:name w:val="石墨文档副标题"/>
    <w:qFormat/>
    <w:rPr>
      <w:color w:val="888888"/>
      <w:sz w:val="48"/>
      <w:szCs w:val="48"/>
    </w:rPr>
  </w:style>
  <w:style w:type="paragraph" w:customStyle="1" w:styleId="b54d057f-5cfc-4247-b943-fdb6ed976927">
    <w:name w:val="石墨文档大标题"/>
    <w:next w:val="a3"/>
    <w:uiPriority w:val="9"/>
    <w:unhideWhenUsed/>
    <w:qFormat/>
    <w:pPr>
      <w:spacing w:before="260" w:after="260"/>
      <w:outlineLvl w:val="0"/>
    </w:pPr>
    <w:rPr>
      <w:b/>
      <w:bCs/>
      <w:sz w:val="40"/>
      <w:szCs w:val="40"/>
    </w:rPr>
  </w:style>
  <w:style w:type="paragraph" w:customStyle="1" w:styleId="5789a81b-d26d-4816-a7bf-2eb2fac41b56">
    <w:name w:val="石墨文档中标题"/>
    <w:next w:val="a3"/>
    <w:uiPriority w:val="9"/>
    <w:unhideWhenUsed/>
    <w:qFormat/>
    <w:pPr>
      <w:spacing w:before="260" w:after="260"/>
      <w:outlineLvl w:val="1"/>
    </w:pPr>
    <w:rPr>
      <w:b/>
      <w:bCs/>
      <w:sz w:val="36"/>
      <w:szCs w:val="36"/>
    </w:rPr>
  </w:style>
  <w:style w:type="paragraph" w:customStyle="1" w:styleId="75b7f565-9016-46aa-90b6-d3d2917c8d37">
    <w:name w:val="石墨文档小标题"/>
    <w:next w:val="a3"/>
    <w:uiPriority w:val="9"/>
    <w:unhideWhenUsed/>
    <w:qFormat/>
    <w:pPr>
      <w:spacing w:before="260" w:after="260"/>
      <w:outlineLvl w:val="2"/>
    </w:pPr>
    <w:rPr>
      <w:b/>
      <w:bCs/>
      <w:sz w:val="32"/>
      <w:szCs w:val="32"/>
    </w:rPr>
  </w:style>
  <w:style w:type="paragraph" w:customStyle="1" w:styleId="a63027f7-a5b7-47f7-9788-b5e9a412068d">
    <w:name w:val="石墨文档标题"/>
    <w:next w:val="a3"/>
    <w:uiPriority w:val="9"/>
    <w:unhideWhenUsed/>
    <w:qFormat/>
    <w:pPr>
      <w:spacing w:before="260" w:after="260"/>
      <w:outlineLvl w:val="3"/>
    </w:pPr>
    <w:rPr>
      <w:b/>
      <w:bCs/>
      <w:sz w:val="56"/>
      <w:szCs w:val="56"/>
    </w:rPr>
  </w:style>
  <w:style w:type="paragraph" w:customStyle="1" w:styleId="201ae741-a366-4e7d-b77e-752af77b162c">
    <w:name w:val="石墨文档引用"/>
    <w:qFormat/>
    <w:pPr>
      <w:pBdr>
        <w:left w:val="single" w:sz="30" w:space="10" w:color="F0F0F0"/>
      </w:pBdr>
    </w:pPr>
    <w:rPr>
      <w:color w:val="ADADAD"/>
    </w:rPr>
  </w:style>
  <w:style w:type="paragraph" w:default="1" w:styleId="ecde7b85-8700-4587-98e3-d54c130d4fd9">
    <w:name w:val="Normal"/>
    <w:qFormat/>
    <w:pPr>
      <w:widowControl w:val="0"/>
      <w:jc w:val="both"/>
    </w:pPr>
  </w:style>
  <w:style w:type="character" w:default="1" w:styleId="08a915df-3c2c-4b88-9a71-73d225c96f0e">
    <w:name w:val="Default Paragraph Font"/>
    <w:uiPriority w:val="1"/>
    <w:semiHidden/>
    <w:unhideWhenUsed/>
  </w:style>
  <w:style w:type="table" w:default="1" w:styleId="b95e4f2d-b0e6-44a0-93af-99b5a8147e95">
    <w:name w:val="Normal Table"/>
    <w:uiPriority w:val="99"/>
    <w:semiHidden/>
    <w:unhideWhenUsed/>
    <w:tblPr>
      <w:tblInd w:w="0" w:type="dxa"/>
      <w:tblCellMar>
        <w:top w:w="0" w:type="dxa"/>
        <w:left w:w="108" w:type="dxa"/>
        <w:bottom w:w="0" w:type="dxa"/>
        <w:right w:w="108" w:type="dxa"/>
      </w:tblCellMar>
    </w:tblPr>
  </w:style>
  <w:style w:type="numbering" w:default="1" w:styleId="28616b47-3d26-41ba-b915-74422739f858">
    <w:name w:val="No List"/>
    <w:uiPriority w:val="99"/>
    <w:semiHidden/>
    <w:unhideWhenUsed/>
  </w:style>
  <w:style w:type="paragraph" w:customStyle="1" w:styleId="795308a0-8d51-488d-87bf-2a3fe8a6afee">
    <w:name w:val="石墨文档正文"/>
    <w:qFormat/>
    <w:rPr>
      <w:szCs w:val="22"/>
    </w:rPr>
  </w:style>
  <w:style w:type="paragraph" w:customStyle="1" w:styleId="020d10ae-9f61-4765-816b-3469974aae96">
    <w:name w:val="石墨文档副标题"/>
    <w:qFormat/>
    <w:rPr>
      <w:color w:val="888888"/>
      <w:sz w:val="48"/>
      <w:szCs w:val="48"/>
    </w:rPr>
  </w:style>
  <w:style w:type="paragraph" w:customStyle="1" w:styleId="5bce7870-c2e8-46b3-9f1c-74c55c85d2b4">
    <w:name w:val="石墨文档大标题"/>
    <w:next w:val="a3"/>
    <w:uiPriority w:val="9"/>
    <w:unhideWhenUsed/>
    <w:qFormat/>
    <w:pPr>
      <w:spacing w:before="260" w:after="260"/>
      <w:outlineLvl w:val="0"/>
    </w:pPr>
    <w:rPr>
      <w:b/>
      <w:bCs/>
      <w:sz w:val="40"/>
      <w:szCs w:val="40"/>
    </w:rPr>
  </w:style>
  <w:style w:type="paragraph" w:customStyle="1" w:styleId="192b6588-b818-4c54-b145-602625577b1f">
    <w:name w:val="石墨文档中标题"/>
    <w:next w:val="a3"/>
    <w:uiPriority w:val="9"/>
    <w:unhideWhenUsed/>
    <w:qFormat/>
    <w:pPr>
      <w:spacing w:before="260" w:after="260"/>
      <w:outlineLvl w:val="1"/>
    </w:pPr>
    <w:rPr>
      <w:b/>
      <w:bCs/>
      <w:sz w:val="36"/>
      <w:szCs w:val="36"/>
    </w:rPr>
  </w:style>
  <w:style w:type="paragraph" w:customStyle="1" w:styleId="863d5798-e28e-4735-9b32-897c10102018">
    <w:name w:val="石墨文档小标题"/>
    <w:next w:val="a3"/>
    <w:uiPriority w:val="9"/>
    <w:unhideWhenUsed/>
    <w:qFormat/>
    <w:pPr>
      <w:spacing w:before="260" w:after="260"/>
      <w:outlineLvl w:val="2"/>
    </w:pPr>
    <w:rPr>
      <w:b/>
      <w:bCs/>
      <w:sz w:val="32"/>
      <w:szCs w:val="32"/>
    </w:rPr>
  </w:style>
  <w:style w:type="paragraph" w:customStyle="1" w:styleId="8b385ac4-5f70-4b27-8219-fb6b32b9cb87">
    <w:name w:val="石墨文档标题"/>
    <w:next w:val="a3"/>
    <w:uiPriority w:val="9"/>
    <w:unhideWhenUsed/>
    <w:qFormat/>
    <w:pPr>
      <w:spacing w:before="260" w:after="260"/>
      <w:outlineLvl w:val="3"/>
    </w:pPr>
    <w:rPr>
      <w:b/>
      <w:bCs/>
      <w:sz w:val="56"/>
      <w:szCs w:val="56"/>
    </w:rPr>
  </w:style>
  <w:style w:type="paragraph" w:customStyle="1" w:styleId="124e58fe-7010-4dfd-b3a1-b4211424ece8">
    <w:name w:val="石墨文档引用"/>
    <w:qFormat/>
    <w:pPr>
      <w:pBdr>
        <w:left w:val="single" w:sz="30" w:space="10" w:color="F0F0F0"/>
      </w:pBdr>
    </w:pPr>
    <w:rPr>
      <w:color w:val="ADADAD"/>
    </w:rPr>
  </w:style>
  <w:style w:type="paragraph" w:default="1" w:styleId="eca352e3-1230-4618-a815-8876f2bd188f">
    <w:name w:val="Normal"/>
    <w:qFormat/>
    <w:pPr>
      <w:widowControl w:val="0"/>
      <w:jc w:val="both"/>
    </w:pPr>
  </w:style>
  <w:style w:type="character" w:default="1" w:styleId="13581779-c8d7-4e82-89ad-5aa1a1d69030">
    <w:name w:val="Default Paragraph Font"/>
    <w:uiPriority w:val="1"/>
    <w:semiHidden/>
    <w:unhideWhenUsed/>
  </w:style>
  <w:style w:type="table" w:default="1" w:styleId="d1dc6fd1-e2b3-4c95-8dc7-97fdaa61e826">
    <w:name w:val="Normal Table"/>
    <w:uiPriority w:val="99"/>
    <w:semiHidden/>
    <w:unhideWhenUsed/>
    <w:tblPr>
      <w:tblInd w:w="0" w:type="dxa"/>
      <w:tblCellMar>
        <w:top w:w="0" w:type="dxa"/>
        <w:left w:w="108" w:type="dxa"/>
        <w:bottom w:w="0" w:type="dxa"/>
        <w:right w:w="108" w:type="dxa"/>
      </w:tblCellMar>
    </w:tblPr>
  </w:style>
  <w:style w:type="numbering" w:default="1" w:styleId="f4900412-0a85-4d75-a815-365ff05a7623">
    <w:name w:val="No List"/>
    <w:uiPriority w:val="99"/>
    <w:semiHidden/>
    <w:unhideWhenUsed/>
  </w:style>
  <w:style w:type="paragraph" w:customStyle="1" w:styleId="ddff825a-262a-4182-9712-4fffc693a0a0">
    <w:name w:val="石墨文档正文"/>
    <w:qFormat/>
    <w:rPr>
      <w:szCs w:val="22"/>
    </w:rPr>
  </w:style>
  <w:style w:type="paragraph" w:customStyle="1" w:styleId="a2640037-a80d-42d2-aa2b-6551349f57e0">
    <w:name w:val="石墨文档副标题"/>
    <w:qFormat/>
    <w:rPr>
      <w:color w:val="888888"/>
      <w:sz w:val="48"/>
      <w:szCs w:val="48"/>
    </w:rPr>
  </w:style>
  <w:style w:type="paragraph" w:customStyle="1" w:styleId="c660f2de-a1d6-4e8f-8a99-30e024dbe3c5">
    <w:name w:val="石墨文档大标题"/>
    <w:next w:val="a3"/>
    <w:uiPriority w:val="9"/>
    <w:unhideWhenUsed/>
    <w:qFormat/>
    <w:pPr>
      <w:spacing w:before="260" w:after="260"/>
      <w:outlineLvl w:val="0"/>
    </w:pPr>
    <w:rPr>
      <w:b/>
      <w:bCs/>
      <w:sz w:val="40"/>
      <w:szCs w:val="40"/>
    </w:rPr>
  </w:style>
  <w:style w:type="paragraph" w:customStyle="1" w:styleId="ae9b5773-3910-4f6b-9133-d7b0568be2f9">
    <w:name w:val="石墨文档中标题"/>
    <w:next w:val="a3"/>
    <w:uiPriority w:val="9"/>
    <w:unhideWhenUsed/>
    <w:qFormat/>
    <w:pPr>
      <w:spacing w:before="260" w:after="260"/>
      <w:outlineLvl w:val="1"/>
    </w:pPr>
    <w:rPr>
      <w:b/>
      <w:bCs/>
      <w:sz w:val="36"/>
      <w:szCs w:val="36"/>
    </w:rPr>
  </w:style>
  <w:style w:type="paragraph" w:customStyle="1" w:styleId="4c324bb0-7ec2-4b2f-81de-dbf0f1b44c5e">
    <w:name w:val="石墨文档小标题"/>
    <w:next w:val="a3"/>
    <w:uiPriority w:val="9"/>
    <w:unhideWhenUsed/>
    <w:qFormat/>
    <w:pPr>
      <w:spacing w:before="260" w:after="260"/>
      <w:outlineLvl w:val="2"/>
    </w:pPr>
    <w:rPr>
      <w:b/>
      <w:bCs/>
      <w:sz w:val="32"/>
      <w:szCs w:val="32"/>
    </w:rPr>
  </w:style>
  <w:style w:type="paragraph" w:customStyle="1" w:styleId="7594a822-0714-4b28-93cd-db5d7576d856">
    <w:name w:val="石墨文档标题"/>
    <w:next w:val="a3"/>
    <w:uiPriority w:val="9"/>
    <w:unhideWhenUsed/>
    <w:qFormat/>
    <w:pPr>
      <w:spacing w:before="260" w:after="260"/>
      <w:outlineLvl w:val="3"/>
    </w:pPr>
    <w:rPr>
      <w:b/>
      <w:bCs/>
      <w:sz w:val="56"/>
      <w:szCs w:val="56"/>
    </w:rPr>
  </w:style>
  <w:style w:type="paragraph" w:customStyle="1" w:styleId="cd572129-231e-453b-bb13-f098f8f51e2b">
    <w:name w:val="石墨文档引用"/>
    <w:qFormat/>
    <w:pPr>
      <w:pBdr>
        <w:left w:val="single" w:sz="30" w:space="10" w:color="F0F0F0"/>
      </w:pBdr>
    </w:pPr>
    <w:rPr>
      <w:color w:val="ADADAD"/>
    </w:rPr>
  </w:style>
  <w:style w:type="paragraph" w:default="1" w:styleId="104d1f32-1031-4ed0-8c0c-7fe5167d2beb">
    <w:name w:val="Normal"/>
    <w:qFormat/>
    <w:pPr>
      <w:widowControl w:val="0"/>
      <w:jc w:val="both"/>
    </w:pPr>
  </w:style>
  <w:style w:type="character" w:default="1" w:styleId="1a5bf0ab-d2e2-4527-91ba-f0c6b7cb5c89">
    <w:name w:val="Default Paragraph Font"/>
    <w:uiPriority w:val="1"/>
    <w:semiHidden/>
    <w:unhideWhenUsed/>
  </w:style>
  <w:style w:type="table" w:default="1" w:styleId="74dc83f3-0e2a-4e9c-bf34-66ec50847351">
    <w:name w:val="Normal Table"/>
    <w:uiPriority w:val="99"/>
    <w:semiHidden/>
    <w:unhideWhenUsed/>
    <w:tblPr>
      <w:tblInd w:w="0" w:type="dxa"/>
      <w:tblCellMar>
        <w:top w:w="0" w:type="dxa"/>
        <w:left w:w="108" w:type="dxa"/>
        <w:bottom w:w="0" w:type="dxa"/>
        <w:right w:w="108" w:type="dxa"/>
      </w:tblCellMar>
    </w:tblPr>
  </w:style>
  <w:style w:type="numbering" w:default="1" w:styleId="70aec946-7058-4c83-9435-d2dc791e5545">
    <w:name w:val="No List"/>
    <w:uiPriority w:val="99"/>
    <w:semiHidden/>
    <w:unhideWhenUsed/>
  </w:style>
  <w:style w:type="paragraph" w:customStyle="1" w:styleId="d72f8867-c951-4507-a270-7d03e60bb659">
    <w:name w:val="石墨文档正文"/>
    <w:qFormat/>
    <w:rPr>
      <w:szCs w:val="22"/>
    </w:rPr>
  </w:style>
  <w:style w:type="paragraph" w:customStyle="1" w:styleId="29eb87e7-2e87-4faa-bb9d-5b91679d3e53">
    <w:name w:val="石墨文档副标题"/>
    <w:qFormat/>
    <w:rPr>
      <w:color w:val="888888"/>
      <w:sz w:val="48"/>
      <w:szCs w:val="48"/>
    </w:rPr>
  </w:style>
  <w:style w:type="paragraph" w:customStyle="1" w:styleId="b0da9b8e-c17f-45b9-aae7-c0ab5930036a">
    <w:name w:val="石墨文档大标题"/>
    <w:next w:val="a3"/>
    <w:uiPriority w:val="9"/>
    <w:unhideWhenUsed/>
    <w:qFormat/>
    <w:pPr>
      <w:spacing w:before="260" w:after="260"/>
      <w:outlineLvl w:val="0"/>
    </w:pPr>
    <w:rPr>
      <w:b/>
      <w:bCs/>
      <w:sz w:val="40"/>
      <w:szCs w:val="40"/>
    </w:rPr>
  </w:style>
  <w:style w:type="paragraph" w:customStyle="1" w:styleId="a4de7d72-519c-41f9-994a-027fe39946a2">
    <w:name w:val="石墨文档中标题"/>
    <w:next w:val="a3"/>
    <w:uiPriority w:val="9"/>
    <w:unhideWhenUsed/>
    <w:qFormat/>
    <w:pPr>
      <w:spacing w:before="260" w:after="260"/>
      <w:outlineLvl w:val="1"/>
    </w:pPr>
    <w:rPr>
      <w:b/>
      <w:bCs/>
      <w:sz w:val="36"/>
      <w:szCs w:val="36"/>
    </w:rPr>
  </w:style>
  <w:style w:type="paragraph" w:customStyle="1" w:styleId="fafe6793-9ce4-46da-9a2b-c0d2d101c366">
    <w:name w:val="石墨文档小标题"/>
    <w:next w:val="a3"/>
    <w:uiPriority w:val="9"/>
    <w:unhideWhenUsed/>
    <w:qFormat/>
    <w:pPr>
      <w:spacing w:before="260" w:after="260"/>
      <w:outlineLvl w:val="2"/>
    </w:pPr>
    <w:rPr>
      <w:b/>
      <w:bCs/>
      <w:sz w:val="32"/>
      <w:szCs w:val="32"/>
    </w:rPr>
  </w:style>
  <w:style w:type="paragraph" w:customStyle="1" w:styleId="197a69ca-2267-4451-a5e9-f9614a2d797f">
    <w:name w:val="石墨文档标题"/>
    <w:next w:val="a3"/>
    <w:uiPriority w:val="9"/>
    <w:unhideWhenUsed/>
    <w:qFormat/>
    <w:pPr>
      <w:spacing w:before="260" w:after="260"/>
      <w:outlineLvl w:val="3"/>
    </w:pPr>
    <w:rPr>
      <w:b/>
      <w:bCs/>
      <w:sz w:val="56"/>
      <w:szCs w:val="56"/>
    </w:rPr>
  </w:style>
  <w:style w:type="paragraph" w:customStyle="1" w:styleId="5a327e49-ab02-4b6d-b97b-a911111026fa">
    <w:name w:val="石墨文档引用"/>
    <w:qFormat/>
    <w:pPr>
      <w:pBdr>
        <w:left w:val="single" w:sz="30" w:space="10" w:color="F0F0F0"/>
      </w:pBdr>
    </w:pPr>
    <w:rPr>
      <w:color w:val="ADADAD"/>
    </w:rPr>
  </w:style>
  <w:style w:type="paragraph" w:default="1" w:styleId="00f272e8-6b2b-4504-89e8-36b9828f893b">
    <w:name w:val="Normal"/>
    <w:qFormat/>
    <w:pPr>
      <w:widowControl w:val="0"/>
      <w:jc w:val="both"/>
    </w:pPr>
  </w:style>
  <w:style w:type="character" w:default="1" w:styleId="9048c9c4-8ea5-42f2-8a26-f1748293b20d">
    <w:name w:val="Default Paragraph Font"/>
    <w:uiPriority w:val="1"/>
    <w:semiHidden/>
    <w:unhideWhenUsed/>
  </w:style>
  <w:style w:type="table" w:default="1" w:styleId="284c2a95-7565-435e-9ed4-3d9a1fb634a4">
    <w:name w:val="Normal Table"/>
    <w:uiPriority w:val="99"/>
    <w:semiHidden/>
    <w:unhideWhenUsed/>
    <w:tblPr>
      <w:tblInd w:w="0" w:type="dxa"/>
      <w:tblCellMar>
        <w:top w:w="0" w:type="dxa"/>
        <w:left w:w="108" w:type="dxa"/>
        <w:bottom w:w="0" w:type="dxa"/>
        <w:right w:w="108" w:type="dxa"/>
      </w:tblCellMar>
    </w:tblPr>
  </w:style>
  <w:style w:type="numbering" w:default="1" w:styleId="a6f6b086-3bd6-4e3b-8612-c2636fbd8e6f">
    <w:name w:val="No List"/>
    <w:uiPriority w:val="99"/>
    <w:semiHidden/>
    <w:unhideWhenUsed/>
  </w:style>
  <w:style w:type="paragraph" w:customStyle="1" w:styleId="196e802e-93cd-4fa9-bbbc-cd94da64bfc9">
    <w:name w:val="石墨文档正文"/>
    <w:qFormat/>
    <w:rPr>
      <w:szCs w:val="22"/>
    </w:rPr>
  </w:style>
  <w:style w:type="paragraph" w:customStyle="1" w:styleId="16e016b7-d074-46fc-8d00-eb402b18fdd2">
    <w:name w:val="石墨文档副标题"/>
    <w:qFormat/>
    <w:rPr>
      <w:color w:val="888888"/>
      <w:sz w:val="48"/>
      <w:szCs w:val="48"/>
    </w:rPr>
  </w:style>
  <w:style w:type="paragraph" w:customStyle="1" w:styleId="8abf68c1-b628-4031-a73e-a9a8d8e8fe71">
    <w:name w:val="石墨文档大标题"/>
    <w:next w:val="a3"/>
    <w:uiPriority w:val="9"/>
    <w:unhideWhenUsed/>
    <w:qFormat/>
    <w:pPr>
      <w:spacing w:before="260" w:after="260"/>
      <w:outlineLvl w:val="0"/>
    </w:pPr>
    <w:rPr>
      <w:b/>
      <w:bCs/>
      <w:sz w:val="40"/>
      <w:szCs w:val="40"/>
    </w:rPr>
  </w:style>
  <w:style w:type="paragraph" w:customStyle="1" w:styleId="ad9c6250-e5e9-4bc8-ae81-83bebfc16155">
    <w:name w:val="石墨文档中标题"/>
    <w:next w:val="a3"/>
    <w:uiPriority w:val="9"/>
    <w:unhideWhenUsed/>
    <w:qFormat/>
    <w:pPr>
      <w:spacing w:before="260" w:after="260"/>
      <w:outlineLvl w:val="1"/>
    </w:pPr>
    <w:rPr>
      <w:b/>
      <w:bCs/>
      <w:sz w:val="36"/>
      <w:szCs w:val="36"/>
    </w:rPr>
  </w:style>
  <w:style w:type="paragraph" w:customStyle="1" w:styleId="1758cec1-7786-4c40-9eaf-7aefb554a817">
    <w:name w:val="石墨文档小标题"/>
    <w:next w:val="a3"/>
    <w:uiPriority w:val="9"/>
    <w:unhideWhenUsed/>
    <w:qFormat/>
    <w:pPr>
      <w:spacing w:before="260" w:after="260"/>
      <w:outlineLvl w:val="2"/>
    </w:pPr>
    <w:rPr>
      <w:b/>
      <w:bCs/>
      <w:sz w:val="32"/>
      <w:szCs w:val="32"/>
    </w:rPr>
  </w:style>
  <w:style w:type="paragraph" w:customStyle="1" w:styleId="647884cc-0e0f-4cb6-ba27-4a462cc8e44b">
    <w:name w:val="石墨文档标题"/>
    <w:next w:val="a3"/>
    <w:uiPriority w:val="9"/>
    <w:unhideWhenUsed/>
    <w:qFormat/>
    <w:pPr>
      <w:spacing w:before="260" w:after="260"/>
      <w:outlineLvl w:val="3"/>
    </w:pPr>
    <w:rPr>
      <w:b/>
      <w:bCs/>
      <w:sz w:val="56"/>
      <w:szCs w:val="56"/>
    </w:rPr>
  </w:style>
  <w:style w:type="paragraph" w:customStyle="1" w:styleId="f179e4e6-e44a-4c93-9a32-d3ceb5543140">
    <w:name w:val="石墨文档引用"/>
    <w:qFormat/>
    <w:pPr>
      <w:pBdr>
        <w:left w:val="single" w:sz="30" w:space="10" w:color="F0F0F0"/>
      </w:pBdr>
    </w:pPr>
    <w:rPr>
      <w:color w:val="ADADAD"/>
    </w:rPr>
  </w:style>
  <w:style w:type="paragraph" w:default="1" w:styleId="57542b9e-c90e-42d0-bac7-9c52d31c76d6">
    <w:name w:val="Normal"/>
    <w:qFormat/>
    <w:pPr>
      <w:widowControl w:val="0"/>
      <w:jc w:val="both"/>
    </w:pPr>
  </w:style>
  <w:style w:type="character" w:default="1" w:styleId="1e8c8b78-1447-4d1e-b47d-3349731ff9e2">
    <w:name w:val="Default Paragraph Font"/>
    <w:uiPriority w:val="1"/>
    <w:semiHidden/>
    <w:unhideWhenUsed/>
  </w:style>
  <w:style w:type="table" w:default="1" w:styleId="6f7225d9-1b53-4793-a0b6-7fa7eef4a0d3">
    <w:name w:val="Normal Table"/>
    <w:uiPriority w:val="99"/>
    <w:semiHidden/>
    <w:unhideWhenUsed/>
    <w:tblPr>
      <w:tblInd w:w="0" w:type="dxa"/>
      <w:tblCellMar>
        <w:top w:w="0" w:type="dxa"/>
        <w:left w:w="108" w:type="dxa"/>
        <w:bottom w:w="0" w:type="dxa"/>
        <w:right w:w="108" w:type="dxa"/>
      </w:tblCellMar>
    </w:tblPr>
  </w:style>
  <w:style w:type="numbering" w:default="1" w:styleId="f867afaf-d50e-4204-991a-c293cb6d0619">
    <w:name w:val="No List"/>
    <w:uiPriority w:val="99"/>
    <w:semiHidden/>
    <w:unhideWhenUsed/>
  </w:style>
  <w:style w:type="paragraph" w:customStyle="1" w:styleId="0f419924-5fd9-4ea3-8063-da4f40c71ec9">
    <w:name w:val="石墨文档正文"/>
    <w:qFormat/>
    <w:rPr>
      <w:szCs w:val="22"/>
    </w:rPr>
  </w:style>
  <w:style w:type="paragraph" w:customStyle="1" w:styleId="00b27214-30a8-461a-9b52-2fa5e5c802d5">
    <w:name w:val="石墨文档副标题"/>
    <w:qFormat/>
    <w:rPr>
      <w:color w:val="888888"/>
      <w:sz w:val="48"/>
      <w:szCs w:val="48"/>
    </w:rPr>
  </w:style>
  <w:style w:type="paragraph" w:customStyle="1" w:styleId="3e24d03c-67a7-4fc0-a8b4-3056600ec7a6">
    <w:name w:val="石墨文档大标题"/>
    <w:next w:val="a3"/>
    <w:uiPriority w:val="9"/>
    <w:unhideWhenUsed/>
    <w:qFormat/>
    <w:pPr>
      <w:spacing w:before="260" w:after="260"/>
      <w:outlineLvl w:val="0"/>
    </w:pPr>
    <w:rPr>
      <w:b/>
      <w:bCs/>
      <w:sz w:val="40"/>
      <w:szCs w:val="40"/>
    </w:rPr>
  </w:style>
  <w:style w:type="paragraph" w:customStyle="1" w:styleId="8841782b-8ef1-4263-a17b-a1a59350a271">
    <w:name w:val="石墨文档中标题"/>
    <w:next w:val="a3"/>
    <w:uiPriority w:val="9"/>
    <w:unhideWhenUsed/>
    <w:qFormat/>
    <w:pPr>
      <w:spacing w:before="260" w:after="260"/>
      <w:outlineLvl w:val="1"/>
    </w:pPr>
    <w:rPr>
      <w:b/>
      <w:bCs/>
      <w:sz w:val="36"/>
      <w:szCs w:val="36"/>
    </w:rPr>
  </w:style>
  <w:style w:type="paragraph" w:customStyle="1" w:styleId="76952f91-2838-4b1c-9bcd-c86b82b6b789">
    <w:name w:val="石墨文档小标题"/>
    <w:next w:val="a3"/>
    <w:uiPriority w:val="9"/>
    <w:unhideWhenUsed/>
    <w:qFormat/>
    <w:pPr>
      <w:spacing w:before="260" w:after="260"/>
      <w:outlineLvl w:val="2"/>
    </w:pPr>
    <w:rPr>
      <w:b/>
      <w:bCs/>
      <w:sz w:val="32"/>
      <w:szCs w:val="32"/>
    </w:rPr>
  </w:style>
  <w:style w:type="paragraph" w:customStyle="1" w:styleId="00f2dadc-13b1-4559-8322-343a85e55558">
    <w:name w:val="石墨文档标题"/>
    <w:next w:val="a3"/>
    <w:uiPriority w:val="9"/>
    <w:unhideWhenUsed/>
    <w:qFormat/>
    <w:pPr>
      <w:spacing w:before="260" w:after="260"/>
      <w:outlineLvl w:val="3"/>
    </w:pPr>
    <w:rPr>
      <w:b/>
      <w:bCs/>
      <w:sz w:val="56"/>
      <w:szCs w:val="56"/>
    </w:rPr>
  </w:style>
  <w:style w:type="paragraph" w:customStyle="1" w:styleId="014ffe79-494d-42ce-909b-2b2c94f4cd6c">
    <w:name w:val="石墨文档引用"/>
    <w:qFormat/>
    <w:pPr>
      <w:pBdr>
        <w:left w:val="single" w:sz="30" w:space="10" w:color="F0F0F0"/>
      </w:pBdr>
    </w:pPr>
    <w:rPr>
      <w:color w:val="ADADAD"/>
    </w:rPr>
  </w:style>
  <w:style w:type="paragraph" w:default="1" w:styleId="b947a081-bd3e-4c7a-a1c8-59c97932b427">
    <w:name w:val="Normal"/>
    <w:qFormat/>
    <w:pPr>
      <w:widowControl w:val="0"/>
      <w:jc w:val="both"/>
    </w:pPr>
  </w:style>
  <w:style w:type="character" w:default="1" w:styleId="b0a65d1b-9514-4829-a67d-698964a9ef41">
    <w:name w:val="Default Paragraph Font"/>
    <w:uiPriority w:val="1"/>
    <w:semiHidden/>
    <w:unhideWhenUsed/>
  </w:style>
  <w:style w:type="table" w:default="1" w:styleId="6c935a3b-20be-4d13-a40c-3a367e9c9325">
    <w:name w:val="Normal Table"/>
    <w:uiPriority w:val="99"/>
    <w:semiHidden/>
    <w:unhideWhenUsed/>
    <w:tblPr>
      <w:tblInd w:w="0" w:type="dxa"/>
      <w:tblCellMar>
        <w:top w:w="0" w:type="dxa"/>
        <w:left w:w="108" w:type="dxa"/>
        <w:bottom w:w="0" w:type="dxa"/>
        <w:right w:w="108" w:type="dxa"/>
      </w:tblCellMar>
    </w:tblPr>
  </w:style>
  <w:style w:type="numbering" w:default="1" w:styleId="bbdad4d4-e0b3-4201-aba0-0d6fba935ddf">
    <w:name w:val="No List"/>
    <w:uiPriority w:val="99"/>
    <w:semiHidden/>
    <w:unhideWhenUsed/>
  </w:style>
  <w:style w:type="paragraph" w:customStyle="1" w:styleId="10137ebb-f6a6-45d1-a4f3-f06ffbd92da1">
    <w:name w:val="石墨文档正文"/>
    <w:qFormat/>
    <w:rPr>
      <w:szCs w:val="22"/>
    </w:rPr>
  </w:style>
  <w:style w:type="paragraph" w:customStyle="1" w:styleId="119e7a92-556a-4e80-8593-4a61b9c6da7d">
    <w:name w:val="石墨文档副标题"/>
    <w:qFormat/>
    <w:rPr>
      <w:color w:val="888888"/>
      <w:sz w:val="48"/>
      <w:szCs w:val="48"/>
    </w:rPr>
  </w:style>
  <w:style w:type="paragraph" w:customStyle="1" w:styleId="346aa8be-396b-4170-a14c-e8397d8aaa0a">
    <w:name w:val="石墨文档大标题"/>
    <w:next w:val="a3"/>
    <w:uiPriority w:val="9"/>
    <w:unhideWhenUsed/>
    <w:qFormat/>
    <w:pPr>
      <w:spacing w:before="260" w:after="260"/>
      <w:outlineLvl w:val="0"/>
    </w:pPr>
    <w:rPr>
      <w:b/>
      <w:bCs/>
      <w:sz w:val="40"/>
      <w:szCs w:val="40"/>
    </w:rPr>
  </w:style>
  <w:style w:type="paragraph" w:customStyle="1" w:styleId="7e97cefd-e2da-4446-83d9-3f72f3dd90b9">
    <w:name w:val="石墨文档中标题"/>
    <w:next w:val="a3"/>
    <w:uiPriority w:val="9"/>
    <w:unhideWhenUsed/>
    <w:qFormat/>
    <w:pPr>
      <w:spacing w:before="260" w:after="260"/>
      <w:outlineLvl w:val="1"/>
    </w:pPr>
    <w:rPr>
      <w:b/>
      <w:bCs/>
      <w:sz w:val="36"/>
      <w:szCs w:val="36"/>
    </w:rPr>
  </w:style>
  <w:style w:type="paragraph" w:customStyle="1" w:styleId="816548f3-632b-46e4-97b8-5c6593caa173">
    <w:name w:val="石墨文档小标题"/>
    <w:next w:val="a3"/>
    <w:uiPriority w:val="9"/>
    <w:unhideWhenUsed/>
    <w:qFormat/>
    <w:pPr>
      <w:spacing w:before="260" w:after="260"/>
      <w:outlineLvl w:val="2"/>
    </w:pPr>
    <w:rPr>
      <w:b/>
      <w:bCs/>
      <w:sz w:val="32"/>
      <w:szCs w:val="32"/>
    </w:rPr>
  </w:style>
  <w:style w:type="paragraph" w:customStyle="1" w:styleId="7968ee48-95a0-4683-864f-494786cd3629">
    <w:name w:val="石墨文档标题"/>
    <w:next w:val="a3"/>
    <w:uiPriority w:val="9"/>
    <w:unhideWhenUsed/>
    <w:qFormat/>
    <w:pPr>
      <w:spacing w:before="260" w:after="260"/>
      <w:outlineLvl w:val="3"/>
    </w:pPr>
    <w:rPr>
      <w:b/>
      <w:bCs/>
      <w:sz w:val="56"/>
      <w:szCs w:val="56"/>
    </w:rPr>
  </w:style>
  <w:style w:type="paragraph" w:customStyle="1" w:styleId="1cfb42bf-32e7-403f-9eed-4f36ad20ad67">
    <w:name w:val="石墨文档引用"/>
    <w:qFormat/>
    <w:pPr>
      <w:pBdr>
        <w:left w:val="single" w:sz="30" w:space="10" w:color="F0F0F0"/>
      </w:pBdr>
    </w:pPr>
    <w:rPr>
      <w:color w:val="ADADAD"/>
    </w:rPr>
  </w:style>
  <w:style w:type="paragraph" w:default="1" w:styleId="ef705b03-1a54-469b-ae39-e832c6c84210">
    <w:name w:val="Normal"/>
    <w:qFormat/>
    <w:pPr>
      <w:widowControl w:val="0"/>
      <w:jc w:val="both"/>
    </w:pPr>
  </w:style>
  <w:style w:type="character" w:default="1" w:styleId="8d61f2cf-84ed-4163-834f-7d8088c2105d">
    <w:name w:val="Default Paragraph Font"/>
    <w:uiPriority w:val="1"/>
    <w:semiHidden/>
    <w:unhideWhenUsed/>
  </w:style>
  <w:style w:type="table" w:default="1" w:styleId="02a729db-0429-4aa7-b804-361b208c21c0">
    <w:name w:val="Normal Table"/>
    <w:uiPriority w:val="99"/>
    <w:semiHidden/>
    <w:unhideWhenUsed/>
    <w:tblPr>
      <w:tblInd w:w="0" w:type="dxa"/>
      <w:tblCellMar>
        <w:top w:w="0" w:type="dxa"/>
        <w:left w:w="108" w:type="dxa"/>
        <w:bottom w:w="0" w:type="dxa"/>
        <w:right w:w="108" w:type="dxa"/>
      </w:tblCellMar>
    </w:tblPr>
  </w:style>
  <w:style w:type="numbering" w:default="1" w:styleId="045c0a81-2640-4c3d-8492-b9cc100a2887">
    <w:name w:val="No List"/>
    <w:uiPriority w:val="99"/>
    <w:semiHidden/>
    <w:unhideWhenUsed/>
  </w:style>
  <w:style w:type="paragraph" w:customStyle="1" w:styleId="44bac0e9-2050-4ba5-b8ec-3c05a447449b">
    <w:name w:val="石墨文档正文"/>
    <w:qFormat/>
    <w:rPr>
      <w:szCs w:val="22"/>
    </w:rPr>
  </w:style>
  <w:style w:type="paragraph" w:customStyle="1" w:styleId="f9b541e3-6b57-43bd-931c-e030c5d72d44">
    <w:name w:val="石墨文档副标题"/>
    <w:qFormat/>
    <w:rPr>
      <w:color w:val="888888"/>
      <w:sz w:val="48"/>
      <w:szCs w:val="48"/>
    </w:rPr>
  </w:style>
  <w:style w:type="paragraph" w:customStyle="1" w:styleId="d01b49d0-0736-4068-bcee-76341c48b569">
    <w:name w:val="石墨文档大标题"/>
    <w:next w:val="a3"/>
    <w:uiPriority w:val="9"/>
    <w:unhideWhenUsed/>
    <w:qFormat/>
    <w:pPr>
      <w:spacing w:before="260" w:after="260"/>
      <w:outlineLvl w:val="0"/>
    </w:pPr>
    <w:rPr>
      <w:b/>
      <w:bCs/>
      <w:sz w:val="40"/>
      <w:szCs w:val="40"/>
    </w:rPr>
  </w:style>
  <w:style w:type="paragraph" w:customStyle="1" w:styleId="fa607baf-e70f-4633-aaac-18cfda82d32b">
    <w:name w:val="石墨文档中标题"/>
    <w:next w:val="a3"/>
    <w:uiPriority w:val="9"/>
    <w:unhideWhenUsed/>
    <w:qFormat/>
    <w:pPr>
      <w:spacing w:before="260" w:after="260"/>
      <w:outlineLvl w:val="1"/>
    </w:pPr>
    <w:rPr>
      <w:b/>
      <w:bCs/>
      <w:sz w:val="36"/>
      <w:szCs w:val="36"/>
    </w:rPr>
  </w:style>
  <w:style w:type="paragraph" w:customStyle="1" w:styleId="4c184d54-168a-469d-8e78-2af2f526ffb9">
    <w:name w:val="石墨文档小标题"/>
    <w:next w:val="a3"/>
    <w:uiPriority w:val="9"/>
    <w:unhideWhenUsed/>
    <w:qFormat/>
    <w:pPr>
      <w:spacing w:before="260" w:after="260"/>
      <w:outlineLvl w:val="2"/>
    </w:pPr>
    <w:rPr>
      <w:b/>
      <w:bCs/>
      <w:sz w:val="32"/>
      <w:szCs w:val="32"/>
    </w:rPr>
  </w:style>
  <w:style w:type="paragraph" w:customStyle="1" w:styleId="f82da3df-30a0-44e3-9bf5-287176b3b8a9">
    <w:name w:val="石墨文档标题"/>
    <w:next w:val="a3"/>
    <w:uiPriority w:val="9"/>
    <w:unhideWhenUsed/>
    <w:qFormat/>
    <w:pPr>
      <w:spacing w:before="260" w:after="260"/>
      <w:outlineLvl w:val="3"/>
    </w:pPr>
    <w:rPr>
      <w:b/>
      <w:bCs/>
      <w:sz w:val="56"/>
      <w:szCs w:val="56"/>
    </w:rPr>
  </w:style>
  <w:style w:type="paragraph" w:customStyle="1" w:styleId="229fd113-10af-42e1-9eee-fc2bef0420a3">
    <w:name w:val="石墨文档引用"/>
    <w:qFormat/>
    <w:pPr>
      <w:pBdr>
        <w:left w:val="single" w:sz="30" w:space="10" w:color="F0F0F0"/>
      </w:pBdr>
    </w:pPr>
    <w:rPr>
      <w:color w:val="ADADAD"/>
    </w:rPr>
  </w:style>
  <w:style w:type="paragraph" w:default="1" w:styleId="97106609-0a27-4c91-97f7-cfa8940fa678">
    <w:name w:val="Normal"/>
    <w:qFormat/>
    <w:pPr>
      <w:widowControl w:val="0"/>
      <w:jc w:val="both"/>
    </w:pPr>
  </w:style>
  <w:style w:type="character" w:default="1" w:styleId="eb29c750-fdc3-4033-84e3-d9eaf129e10a">
    <w:name w:val="Default Paragraph Font"/>
    <w:uiPriority w:val="1"/>
    <w:semiHidden/>
    <w:unhideWhenUsed/>
  </w:style>
  <w:style w:type="table" w:default="1" w:styleId="96af787d-46e2-4491-bf69-afd6856c8326">
    <w:name w:val="Normal Table"/>
    <w:uiPriority w:val="99"/>
    <w:semiHidden/>
    <w:unhideWhenUsed/>
    <w:tblPr>
      <w:tblInd w:w="0" w:type="dxa"/>
      <w:tblCellMar>
        <w:top w:w="0" w:type="dxa"/>
        <w:left w:w="108" w:type="dxa"/>
        <w:bottom w:w="0" w:type="dxa"/>
        <w:right w:w="108" w:type="dxa"/>
      </w:tblCellMar>
    </w:tblPr>
  </w:style>
  <w:style w:type="numbering" w:default="1" w:styleId="ba1d5056-7280-4392-9b6c-13fff8754f10">
    <w:name w:val="No List"/>
    <w:uiPriority w:val="99"/>
    <w:semiHidden/>
    <w:unhideWhenUsed/>
  </w:style>
  <w:style w:type="paragraph" w:customStyle="1" w:styleId="a1bea34d-1ba9-458d-97d7-d179249c9c62">
    <w:name w:val="石墨文档正文"/>
    <w:qFormat/>
    <w:rPr>
      <w:szCs w:val="22"/>
    </w:rPr>
  </w:style>
  <w:style w:type="paragraph" w:customStyle="1" w:styleId="2d487bc0-d9a8-4d78-81ad-a267bb18fa02">
    <w:name w:val="石墨文档副标题"/>
    <w:qFormat/>
    <w:rPr>
      <w:color w:val="888888"/>
      <w:sz w:val="48"/>
      <w:szCs w:val="48"/>
    </w:rPr>
  </w:style>
  <w:style w:type="paragraph" w:customStyle="1" w:styleId="d00b5fac-41cc-439c-941b-341cfc2e1be6">
    <w:name w:val="石墨文档大标题"/>
    <w:next w:val="a3"/>
    <w:uiPriority w:val="9"/>
    <w:unhideWhenUsed/>
    <w:qFormat/>
    <w:pPr>
      <w:spacing w:before="260" w:after="260"/>
      <w:outlineLvl w:val="0"/>
    </w:pPr>
    <w:rPr>
      <w:b/>
      <w:bCs/>
      <w:sz w:val="40"/>
      <w:szCs w:val="40"/>
    </w:rPr>
  </w:style>
  <w:style w:type="paragraph" w:customStyle="1" w:styleId="500713fa-1465-43be-ae86-964895b3a789">
    <w:name w:val="石墨文档中标题"/>
    <w:next w:val="a3"/>
    <w:uiPriority w:val="9"/>
    <w:unhideWhenUsed/>
    <w:qFormat/>
    <w:pPr>
      <w:spacing w:before="260" w:after="260"/>
      <w:outlineLvl w:val="1"/>
    </w:pPr>
    <w:rPr>
      <w:b/>
      <w:bCs/>
      <w:sz w:val="36"/>
      <w:szCs w:val="36"/>
    </w:rPr>
  </w:style>
  <w:style w:type="paragraph" w:customStyle="1" w:styleId="27bf691d-5a21-45a1-8a83-faef5805394e">
    <w:name w:val="石墨文档小标题"/>
    <w:next w:val="a3"/>
    <w:uiPriority w:val="9"/>
    <w:unhideWhenUsed/>
    <w:qFormat/>
    <w:pPr>
      <w:spacing w:before="260" w:after="260"/>
      <w:outlineLvl w:val="2"/>
    </w:pPr>
    <w:rPr>
      <w:b/>
      <w:bCs/>
      <w:sz w:val="32"/>
      <w:szCs w:val="32"/>
    </w:rPr>
  </w:style>
  <w:style w:type="paragraph" w:customStyle="1" w:styleId="575101e9-4253-4355-830d-78ad6f26f31a">
    <w:name w:val="石墨文档标题"/>
    <w:next w:val="a3"/>
    <w:uiPriority w:val="9"/>
    <w:unhideWhenUsed/>
    <w:qFormat/>
    <w:pPr>
      <w:spacing w:before="260" w:after="260"/>
      <w:outlineLvl w:val="3"/>
    </w:pPr>
    <w:rPr>
      <w:b/>
      <w:bCs/>
      <w:sz w:val="56"/>
      <w:szCs w:val="56"/>
    </w:rPr>
  </w:style>
  <w:style w:type="paragraph" w:customStyle="1" w:styleId="899a8161-c9a7-4e38-b2bc-8e68c372b59d">
    <w:name w:val="石墨文档引用"/>
    <w:qFormat/>
    <w:pPr>
      <w:pBdr>
        <w:left w:val="single" w:sz="30" w:space="10" w:color="F0F0F0"/>
      </w:pBdr>
    </w:pPr>
    <w:rPr>
      <w:color w:val="ADADAD"/>
    </w:rPr>
  </w:style>
  <w:style w:type="paragraph" w:default="1" w:styleId="7a51d622-e334-46f4-9dd5-597eab4165a5">
    <w:name w:val="Normal"/>
    <w:qFormat/>
    <w:pPr>
      <w:widowControl w:val="0"/>
      <w:jc w:val="both"/>
    </w:pPr>
  </w:style>
  <w:style w:type="character" w:default="1" w:styleId="a53c40e3-f98f-4ec3-8dd0-61a41d675ce3">
    <w:name w:val="Default Paragraph Font"/>
    <w:uiPriority w:val="1"/>
    <w:semiHidden/>
    <w:unhideWhenUsed/>
  </w:style>
  <w:style w:type="table" w:default="1" w:styleId="53e0cfb6-60ac-446e-b0c2-3762cf73f152">
    <w:name w:val="Normal Table"/>
    <w:uiPriority w:val="99"/>
    <w:semiHidden/>
    <w:unhideWhenUsed/>
    <w:tblPr>
      <w:tblInd w:w="0" w:type="dxa"/>
      <w:tblCellMar>
        <w:top w:w="0" w:type="dxa"/>
        <w:left w:w="108" w:type="dxa"/>
        <w:bottom w:w="0" w:type="dxa"/>
        <w:right w:w="108" w:type="dxa"/>
      </w:tblCellMar>
    </w:tblPr>
  </w:style>
  <w:style w:type="numbering" w:default="1" w:styleId="376dcc29-2115-4bb4-8e4b-4f89a39fd9de">
    <w:name w:val="No List"/>
    <w:uiPriority w:val="99"/>
    <w:semiHidden/>
    <w:unhideWhenUsed/>
  </w:style>
  <w:style w:type="paragraph" w:customStyle="1" w:styleId="ef938ddc-5743-436d-83ca-ef95f75d2cc7">
    <w:name w:val="石墨文档正文"/>
    <w:qFormat/>
    <w:rPr>
      <w:szCs w:val="22"/>
    </w:rPr>
  </w:style>
  <w:style w:type="paragraph" w:customStyle="1" w:styleId="de2761fb-4d4d-45de-b49f-099dc9d8d03c">
    <w:name w:val="石墨文档副标题"/>
    <w:qFormat/>
    <w:rPr>
      <w:color w:val="888888"/>
      <w:sz w:val="48"/>
      <w:szCs w:val="48"/>
    </w:rPr>
  </w:style>
  <w:style w:type="paragraph" w:customStyle="1" w:styleId="230ea827-ee85-47af-a8b1-bf70200c41dc">
    <w:name w:val="石墨文档大标题"/>
    <w:next w:val="a3"/>
    <w:uiPriority w:val="9"/>
    <w:unhideWhenUsed/>
    <w:qFormat/>
    <w:pPr>
      <w:spacing w:before="260" w:after="260"/>
      <w:outlineLvl w:val="0"/>
    </w:pPr>
    <w:rPr>
      <w:b/>
      <w:bCs/>
      <w:sz w:val="40"/>
      <w:szCs w:val="40"/>
    </w:rPr>
  </w:style>
  <w:style w:type="paragraph" w:customStyle="1" w:styleId="0492cf8e-b1b2-47cb-8b8c-ad1c3ab8a213">
    <w:name w:val="石墨文档中标题"/>
    <w:next w:val="a3"/>
    <w:uiPriority w:val="9"/>
    <w:unhideWhenUsed/>
    <w:qFormat/>
    <w:pPr>
      <w:spacing w:before="260" w:after="260"/>
      <w:outlineLvl w:val="1"/>
    </w:pPr>
    <w:rPr>
      <w:b/>
      <w:bCs/>
      <w:sz w:val="36"/>
      <w:szCs w:val="36"/>
    </w:rPr>
  </w:style>
  <w:style w:type="paragraph" w:customStyle="1" w:styleId="76c581e6-ca7c-4a6a-813a-d4da8a7623f7">
    <w:name w:val="石墨文档小标题"/>
    <w:next w:val="a3"/>
    <w:uiPriority w:val="9"/>
    <w:unhideWhenUsed/>
    <w:qFormat/>
    <w:pPr>
      <w:spacing w:before="260" w:after="260"/>
      <w:outlineLvl w:val="2"/>
    </w:pPr>
    <w:rPr>
      <w:b/>
      <w:bCs/>
      <w:sz w:val="32"/>
      <w:szCs w:val="32"/>
    </w:rPr>
  </w:style>
  <w:style w:type="paragraph" w:customStyle="1" w:styleId="bd1c1b15-d219-473d-878c-02f683f5876b">
    <w:name w:val="石墨文档标题"/>
    <w:next w:val="a3"/>
    <w:uiPriority w:val="9"/>
    <w:unhideWhenUsed/>
    <w:qFormat/>
    <w:pPr>
      <w:spacing w:before="260" w:after="260"/>
      <w:outlineLvl w:val="3"/>
    </w:pPr>
    <w:rPr>
      <w:b/>
      <w:bCs/>
      <w:sz w:val="56"/>
      <w:szCs w:val="56"/>
    </w:rPr>
  </w:style>
  <w:style w:type="paragraph" w:customStyle="1" w:styleId="8324c064-84ea-416c-8a3e-fdafc1f5585a">
    <w:name w:val="石墨文档引用"/>
    <w:qFormat/>
    <w:pPr>
      <w:pBdr>
        <w:left w:val="single" w:sz="30" w:space="10" w:color="F0F0F0"/>
      </w:pBdr>
    </w:pPr>
    <w:rPr>
      <w:color w:val="ADADAD"/>
    </w:rPr>
  </w:style>
  <w:style w:type="paragraph" w:default="1" w:styleId="de4f2cb6-965a-44d5-9b64-f2204abe6681">
    <w:name w:val="Normal"/>
    <w:qFormat/>
    <w:pPr>
      <w:widowControl w:val="0"/>
      <w:jc w:val="both"/>
    </w:pPr>
  </w:style>
  <w:style w:type="character" w:default="1" w:styleId="036fc506-060a-441a-9392-2e0c00cad543">
    <w:name w:val="Default Paragraph Font"/>
    <w:uiPriority w:val="1"/>
    <w:semiHidden/>
    <w:unhideWhenUsed/>
  </w:style>
  <w:style w:type="table" w:default="1" w:styleId="8419ddb7-6db7-4e37-9420-ca1001df1c57">
    <w:name w:val="Normal Table"/>
    <w:uiPriority w:val="99"/>
    <w:semiHidden/>
    <w:unhideWhenUsed/>
    <w:tblPr>
      <w:tblInd w:w="0" w:type="dxa"/>
      <w:tblCellMar>
        <w:top w:w="0" w:type="dxa"/>
        <w:left w:w="108" w:type="dxa"/>
        <w:bottom w:w="0" w:type="dxa"/>
        <w:right w:w="108" w:type="dxa"/>
      </w:tblCellMar>
    </w:tblPr>
  </w:style>
  <w:style w:type="numbering" w:default="1" w:styleId="ff85fd49-edd8-4f6c-a2a6-03830d90636f">
    <w:name w:val="No List"/>
    <w:uiPriority w:val="99"/>
    <w:semiHidden/>
    <w:unhideWhenUsed/>
  </w:style>
  <w:style w:type="paragraph" w:customStyle="1" w:styleId="3be0e4b6-9761-4490-b4cf-a27f4f07a2b0">
    <w:name w:val="石墨文档正文"/>
    <w:qFormat/>
    <w:rPr>
      <w:szCs w:val="22"/>
    </w:rPr>
  </w:style>
  <w:style w:type="paragraph" w:customStyle="1" w:styleId="9e5098e5-d95b-4294-8445-120ab4306a41">
    <w:name w:val="石墨文档副标题"/>
    <w:qFormat/>
    <w:rPr>
      <w:color w:val="888888"/>
      <w:sz w:val="48"/>
      <w:szCs w:val="48"/>
    </w:rPr>
  </w:style>
  <w:style w:type="paragraph" w:customStyle="1" w:styleId="354f93fd-56be-4455-bca6-c482280d9e0e">
    <w:name w:val="石墨文档大标题"/>
    <w:next w:val="a3"/>
    <w:uiPriority w:val="9"/>
    <w:unhideWhenUsed/>
    <w:qFormat/>
    <w:pPr>
      <w:spacing w:before="260" w:after="260"/>
      <w:outlineLvl w:val="0"/>
    </w:pPr>
    <w:rPr>
      <w:b/>
      <w:bCs/>
      <w:sz w:val="40"/>
      <w:szCs w:val="40"/>
    </w:rPr>
  </w:style>
  <w:style w:type="paragraph" w:customStyle="1" w:styleId="31463e86-c87e-4411-b4af-3f7e73fedfc9">
    <w:name w:val="石墨文档中标题"/>
    <w:next w:val="a3"/>
    <w:uiPriority w:val="9"/>
    <w:unhideWhenUsed/>
    <w:qFormat/>
    <w:pPr>
      <w:spacing w:before="260" w:after="260"/>
      <w:outlineLvl w:val="1"/>
    </w:pPr>
    <w:rPr>
      <w:b/>
      <w:bCs/>
      <w:sz w:val="36"/>
      <w:szCs w:val="36"/>
    </w:rPr>
  </w:style>
  <w:style w:type="paragraph" w:customStyle="1" w:styleId="332ed8bd-b6ac-4015-99bb-0fc452dfef79">
    <w:name w:val="石墨文档小标题"/>
    <w:next w:val="a3"/>
    <w:uiPriority w:val="9"/>
    <w:unhideWhenUsed/>
    <w:qFormat/>
    <w:pPr>
      <w:spacing w:before="260" w:after="260"/>
      <w:outlineLvl w:val="2"/>
    </w:pPr>
    <w:rPr>
      <w:b/>
      <w:bCs/>
      <w:sz w:val="32"/>
      <w:szCs w:val="32"/>
    </w:rPr>
  </w:style>
  <w:style w:type="paragraph" w:customStyle="1" w:styleId="7bad0772-6159-4efe-a12e-17ea78f23ecc">
    <w:name w:val="石墨文档标题"/>
    <w:next w:val="a3"/>
    <w:uiPriority w:val="9"/>
    <w:unhideWhenUsed/>
    <w:qFormat/>
    <w:pPr>
      <w:spacing w:before="260" w:after="260"/>
      <w:outlineLvl w:val="3"/>
    </w:pPr>
    <w:rPr>
      <w:b/>
      <w:bCs/>
      <w:sz w:val="56"/>
      <w:szCs w:val="56"/>
    </w:rPr>
  </w:style>
  <w:style w:type="paragraph" w:customStyle="1" w:styleId="36f75410-fe7e-4bcf-8f79-a54917b6927a">
    <w:name w:val="石墨文档引用"/>
    <w:qFormat/>
    <w:pPr>
      <w:pBdr>
        <w:left w:val="single" w:sz="30" w:space="10" w:color="F0F0F0"/>
      </w:pBdr>
    </w:pPr>
    <w:rPr>
      <w:color w:val="ADADAD"/>
    </w:rPr>
  </w:style>
  <w:style w:type="paragraph" w:default="1" w:styleId="f7dc19ed-6e41-4daa-b092-0f40165dd768">
    <w:name w:val="Normal"/>
    <w:qFormat/>
    <w:pPr>
      <w:widowControl w:val="0"/>
      <w:jc w:val="both"/>
    </w:pPr>
  </w:style>
  <w:style w:type="character" w:default="1" w:styleId="6ec72514-e8f2-4958-be04-62673eec4448">
    <w:name w:val="Default Paragraph Font"/>
    <w:uiPriority w:val="1"/>
    <w:semiHidden/>
    <w:unhideWhenUsed/>
  </w:style>
  <w:style w:type="table" w:default="1" w:styleId="c9e7cfa8-8586-4f92-b728-c738f58cb1c5">
    <w:name w:val="Normal Table"/>
    <w:uiPriority w:val="99"/>
    <w:semiHidden/>
    <w:unhideWhenUsed/>
    <w:tblPr>
      <w:tblInd w:w="0" w:type="dxa"/>
      <w:tblCellMar>
        <w:top w:w="0" w:type="dxa"/>
        <w:left w:w="108" w:type="dxa"/>
        <w:bottom w:w="0" w:type="dxa"/>
        <w:right w:w="108" w:type="dxa"/>
      </w:tblCellMar>
    </w:tblPr>
  </w:style>
  <w:style w:type="numbering" w:default="1" w:styleId="9e8714ae-87a7-4483-a206-111a2e54647f">
    <w:name w:val="No List"/>
    <w:uiPriority w:val="99"/>
    <w:semiHidden/>
    <w:unhideWhenUsed/>
  </w:style>
  <w:style w:type="paragraph" w:customStyle="1" w:styleId="2bc5460f-8668-46cc-935c-c5dfb1c3209f">
    <w:name w:val="石墨文档正文"/>
    <w:qFormat/>
    <w:rPr>
      <w:szCs w:val="22"/>
    </w:rPr>
  </w:style>
  <w:style w:type="paragraph" w:customStyle="1" w:styleId="eef978c0-fee7-4ce9-9344-fcea7e370453">
    <w:name w:val="石墨文档副标题"/>
    <w:qFormat/>
    <w:rPr>
      <w:color w:val="888888"/>
      <w:sz w:val="48"/>
      <w:szCs w:val="48"/>
    </w:rPr>
  </w:style>
  <w:style w:type="paragraph" w:customStyle="1" w:styleId="a4d16a69-f134-40be-80ca-5759e12e340c">
    <w:name w:val="石墨文档大标题"/>
    <w:next w:val="a3"/>
    <w:uiPriority w:val="9"/>
    <w:unhideWhenUsed/>
    <w:qFormat/>
    <w:pPr>
      <w:spacing w:before="260" w:after="260"/>
      <w:outlineLvl w:val="0"/>
    </w:pPr>
    <w:rPr>
      <w:b/>
      <w:bCs/>
      <w:sz w:val="40"/>
      <w:szCs w:val="40"/>
    </w:rPr>
  </w:style>
  <w:style w:type="paragraph" w:customStyle="1" w:styleId="4248ff87-3b48-44f7-957a-1f972aa71b78">
    <w:name w:val="石墨文档中标题"/>
    <w:next w:val="a3"/>
    <w:uiPriority w:val="9"/>
    <w:unhideWhenUsed/>
    <w:qFormat/>
    <w:pPr>
      <w:spacing w:before="260" w:after="260"/>
      <w:outlineLvl w:val="1"/>
    </w:pPr>
    <w:rPr>
      <w:b/>
      <w:bCs/>
      <w:sz w:val="36"/>
      <w:szCs w:val="36"/>
    </w:rPr>
  </w:style>
  <w:style w:type="paragraph" w:customStyle="1" w:styleId="42151d98-0f7e-49e3-be7b-4e46c7b1e885">
    <w:name w:val="石墨文档小标题"/>
    <w:next w:val="a3"/>
    <w:uiPriority w:val="9"/>
    <w:unhideWhenUsed/>
    <w:qFormat/>
    <w:pPr>
      <w:spacing w:before="260" w:after="260"/>
      <w:outlineLvl w:val="2"/>
    </w:pPr>
    <w:rPr>
      <w:b/>
      <w:bCs/>
      <w:sz w:val="32"/>
      <w:szCs w:val="32"/>
    </w:rPr>
  </w:style>
  <w:style w:type="paragraph" w:customStyle="1" w:styleId="ef51d4e8-9c47-4ba2-a176-a8048f0e9aa7">
    <w:name w:val="石墨文档标题"/>
    <w:next w:val="a3"/>
    <w:uiPriority w:val="9"/>
    <w:unhideWhenUsed/>
    <w:qFormat/>
    <w:pPr>
      <w:spacing w:before="260" w:after="260"/>
      <w:outlineLvl w:val="3"/>
    </w:pPr>
    <w:rPr>
      <w:b/>
      <w:bCs/>
      <w:sz w:val="56"/>
      <w:szCs w:val="56"/>
    </w:rPr>
  </w:style>
  <w:style w:type="paragraph" w:customStyle="1" w:styleId="a1cf0f89-e7d5-49e1-ac2f-34d75987f70d">
    <w:name w:val="石墨文档引用"/>
    <w:qFormat/>
    <w:pPr>
      <w:pBdr>
        <w:left w:val="single" w:sz="30" w:space="10" w:color="F0F0F0"/>
      </w:pBdr>
    </w:pPr>
    <w:rPr>
      <w:color w:val="ADADAD"/>
    </w:rPr>
  </w:style>
  <w:style w:type="paragraph" w:default="1" w:styleId="1459cedb-c57f-436f-b0b4-97ad9ef26e1a">
    <w:name w:val="Normal"/>
    <w:qFormat/>
    <w:pPr>
      <w:widowControl w:val="0"/>
      <w:jc w:val="both"/>
    </w:pPr>
  </w:style>
  <w:style w:type="character" w:default="1" w:styleId="4c8ce9bd-15ae-4df3-9087-ff5091e47f4b">
    <w:name w:val="Default Paragraph Font"/>
    <w:uiPriority w:val="1"/>
    <w:semiHidden/>
    <w:unhideWhenUsed/>
  </w:style>
  <w:style w:type="table" w:default="1" w:styleId="9af0816f-244c-4866-a05a-f59055330d10">
    <w:name w:val="Normal Table"/>
    <w:uiPriority w:val="99"/>
    <w:semiHidden/>
    <w:unhideWhenUsed/>
    <w:tblPr>
      <w:tblInd w:w="0" w:type="dxa"/>
      <w:tblCellMar>
        <w:top w:w="0" w:type="dxa"/>
        <w:left w:w="108" w:type="dxa"/>
        <w:bottom w:w="0" w:type="dxa"/>
        <w:right w:w="108" w:type="dxa"/>
      </w:tblCellMar>
    </w:tblPr>
  </w:style>
  <w:style w:type="numbering" w:default="1" w:styleId="2135278f-5588-4f98-889d-0fd6d1300f15">
    <w:name w:val="No List"/>
    <w:uiPriority w:val="99"/>
    <w:semiHidden/>
    <w:unhideWhenUsed/>
  </w:style>
  <w:style w:type="paragraph" w:customStyle="1" w:styleId="104e4211-1b5e-461c-bff8-e6601743b9b2">
    <w:name w:val="石墨文档正文"/>
    <w:qFormat/>
    <w:rPr>
      <w:szCs w:val="22"/>
    </w:rPr>
  </w:style>
  <w:style w:type="paragraph" w:customStyle="1" w:styleId="c1c3e708-9cd4-4407-92fe-658b32f8bf77">
    <w:name w:val="石墨文档副标题"/>
    <w:qFormat/>
    <w:rPr>
      <w:color w:val="888888"/>
      <w:sz w:val="48"/>
      <w:szCs w:val="48"/>
    </w:rPr>
  </w:style>
  <w:style w:type="paragraph" w:customStyle="1" w:styleId="095cffd5-5bc1-4d73-a9e8-ecb1ebd50784">
    <w:name w:val="石墨文档大标题"/>
    <w:next w:val="a3"/>
    <w:uiPriority w:val="9"/>
    <w:unhideWhenUsed/>
    <w:qFormat/>
    <w:pPr>
      <w:spacing w:before="260" w:after="260"/>
      <w:outlineLvl w:val="0"/>
    </w:pPr>
    <w:rPr>
      <w:b/>
      <w:bCs/>
      <w:sz w:val="40"/>
      <w:szCs w:val="40"/>
    </w:rPr>
  </w:style>
  <w:style w:type="paragraph" w:customStyle="1" w:styleId="b1df77b2-ac44-426d-87e7-c5f37ab7d24f">
    <w:name w:val="石墨文档中标题"/>
    <w:next w:val="a3"/>
    <w:uiPriority w:val="9"/>
    <w:unhideWhenUsed/>
    <w:qFormat/>
    <w:pPr>
      <w:spacing w:before="260" w:after="260"/>
      <w:outlineLvl w:val="1"/>
    </w:pPr>
    <w:rPr>
      <w:b/>
      <w:bCs/>
      <w:sz w:val="36"/>
      <w:szCs w:val="36"/>
    </w:rPr>
  </w:style>
  <w:style w:type="paragraph" w:customStyle="1" w:styleId="a08d96e5-a145-4b87-9504-697fee6286f7">
    <w:name w:val="石墨文档小标题"/>
    <w:next w:val="a3"/>
    <w:uiPriority w:val="9"/>
    <w:unhideWhenUsed/>
    <w:qFormat/>
    <w:pPr>
      <w:spacing w:before="260" w:after="260"/>
      <w:outlineLvl w:val="2"/>
    </w:pPr>
    <w:rPr>
      <w:b/>
      <w:bCs/>
      <w:sz w:val="32"/>
      <w:szCs w:val="32"/>
    </w:rPr>
  </w:style>
  <w:style w:type="paragraph" w:customStyle="1" w:styleId="a0c6a35b-5833-4d7b-8325-e757921a9916">
    <w:name w:val="石墨文档标题"/>
    <w:next w:val="a3"/>
    <w:uiPriority w:val="9"/>
    <w:unhideWhenUsed/>
    <w:qFormat/>
    <w:pPr>
      <w:spacing w:before="260" w:after="260"/>
      <w:outlineLvl w:val="3"/>
    </w:pPr>
    <w:rPr>
      <w:b/>
      <w:bCs/>
      <w:sz w:val="56"/>
      <w:szCs w:val="56"/>
    </w:rPr>
  </w:style>
  <w:style w:type="paragraph" w:customStyle="1" w:styleId="c97c4547-626c-4d59-ab70-ee4355171364">
    <w:name w:val="石墨文档引用"/>
    <w:qFormat/>
    <w:pPr>
      <w:pBdr>
        <w:left w:val="single" w:sz="30" w:space="10" w:color="F0F0F0"/>
      </w:pBdr>
    </w:pPr>
    <w:rPr>
      <w:color w:val="ADADAD"/>
    </w:rPr>
  </w:style>
  <w:style w:type="paragraph" w:default="1" w:styleId="4e834c61-e968-4478-9d24-401877af58fb">
    <w:name w:val="Normal"/>
    <w:qFormat/>
    <w:pPr>
      <w:widowControl w:val="0"/>
      <w:jc w:val="both"/>
    </w:pPr>
  </w:style>
  <w:style w:type="character" w:default="1" w:styleId="d768788d-07a6-4fdd-a247-ac6e292b4f51">
    <w:name w:val="Default Paragraph Font"/>
    <w:uiPriority w:val="1"/>
    <w:semiHidden/>
    <w:unhideWhenUsed/>
  </w:style>
  <w:style w:type="table" w:default="1" w:styleId="6c7751a8-735d-4bde-9ae2-89fd54c143c5">
    <w:name w:val="Normal Table"/>
    <w:uiPriority w:val="99"/>
    <w:semiHidden/>
    <w:unhideWhenUsed/>
    <w:tblPr>
      <w:tblInd w:w="0" w:type="dxa"/>
      <w:tblCellMar>
        <w:top w:w="0" w:type="dxa"/>
        <w:left w:w="108" w:type="dxa"/>
        <w:bottom w:w="0" w:type="dxa"/>
        <w:right w:w="108" w:type="dxa"/>
      </w:tblCellMar>
    </w:tblPr>
  </w:style>
  <w:style w:type="numbering" w:default="1" w:styleId="86d1dac1-3ded-4e05-aeab-d0be9cc5edd3">
    <w:name w:val="No List"/>
    <w:uiPriority w:val="99"/>
    <w:semiHidden/>
    <w:unhideWhenUsed/>
  </w:style>
  <w:style w:type="paragraph" w:customStyle="1" w:styleId="01821d81-a75c-4838-8903-21d966145979">
    <w:name w:val="石墨文档正文"/>
    <w:qFormat/>
    <w:rPr>
      <w:szCs w:val="22"/>
    </w:rPr>
  </w:style>
  <w:style w:type="paragraph" w:customStyle="1" w:styleId="22807a71-cc5f-468b-9062-c26bd52ee947">
    <w:name w:val="石墨文档副标题"/>
    <w:qFormat/>
    <w:rPr>
      <w:color w:val="888888"/>
      <w:sz w:val="48"/>
      <w:szCs w:val="48"/>
    </w:rPr>
  </w:style>
  <w:style w:type="paragraph" w:customStyle="1" w:styleId="254c0476-7874-45ba-9b60-7d91204f243e">
    <w:name w:val="石墨文档大标题"/>
    <w:next w:val="a3"/>
    <w:uiPriority w:val="9"/>
    <w:unhideWhenUsed/>
    <w:qFormat/>
    <w:pPr>
      <w:spacing w:before="260" w:after="260"/>
      <w:outlineLvl w:val="0"/>
    </w:pPr>
    <w:rPr>
      <w:b/>
      <w:bCs/>
      <w:sz w:val="40"/>
      <w:szCs w:val="40"/>
    </w:rPr>
  </w:style>
  <w:style w:type="paragraph" w:customStyle="1" w:styleId="5850ef8a-d71e-4ad6-8ae6-3f6ecc29929f">
    <w:name w:val="石墨文档中标题"/>
    <w:next w:val="a3"/>
    <w:uiPriority w:val="9"/>
    <w:unhideWhenUsed/>
    <w:qFormat/>
    <w:pPr>
      <w:spacing w:before="260" w:after="260"/>
      <w:outlineLvl w:val="1"/>
    </w:pPr>
    <w:rPr>
      <w:b/>
      <w:bCs/>
      <w:sz w:val="36"/>
      <w:szCs w:val="36"/>
    </w:rPr>
  </w:style>
  <w:style w:type="paragraph" w:customStyle="1" w:styleId="3ea864f4-1456-41e0-9497-7d16ce3ca8d5">
    <w:name w:val="石墨文档小标题"/>
    <w:next w:val="a3"/>
    <w:uiPriority w:val="9"/>
    <w:unhideWhenUsed/>
    <w:qFormat/>
    <w:pPr>
      <w:spacing w:before="260" w:after="260"/>
      <w:outlineLvl w:val="2"/>
    </w:pPr>
    <w:rPr>
      <w:b/>
      <w:bCs/>
      <w:sz w:val="32"/>
      <w:szCs w:val="32"/>
    </w:rPr>
  </w:style>
  <w:style w:type="paragraph" w:customStyle="1" w:styleId="01d4750a-2fba-4dbe-b775-d6fd4bf6770a">
    <w:name w:val="石墨文档标题"/>
    <w:next w:val="a3"/>
    <w:uiPriority w:val="9"/>
    <w:unhideWhenUsed/>
    <w:qFormat/>
    <w:pPr>
      <w:spacing w:before="260" w:after="260"/>
      <w:outlineLvl w:val="3"/>
    </w:pPr>
    <w:rPr>
      <w:b/>
      <w:bCs/>
      <w:sz w:val="56"/>
      <w:szCs w:val="56"/>
    </w:rPr>
  </w:style>
  <w:style w:type="paragraph" w:customStyle="1" w:styleId="4b9353af-b667-478f-87cb-ff70cd4fd735">
    <w:name w:val="石墨文档引用"/>
    <w:qFormat/>
    <w:pPr>
      <w:pBdr>
        <w:left w:val="single" w:sz="30" w:space="10" w:color="F0F0F0"/>
      </w:pBdr>
    </w:pPr>
    <w:rPr>
      <w:color w:val="ADADAD"/>
    </w:rPr>
  </w:style>
  <w:style w:type="paragraph" w:default="1" w:styleId="f5a31953-bdf3-473a-9032-ee74a885ec2d">
    <w:name w:val="Normal"/>
    <w:qFormat/>
    <w:pPr>
      <w:widowControl w:val="0"/>
      <w:jc w:val="both"/>
    </w:pPr>
  </w:style>
  <w:style w:type="character" w:default="1" w:styleId="33b430b0-2743-4b0a-9dc3-63efd9d6967b">
    <w:name w:val="Default Paragraph Font"/>
    <w:uiPriority w:val="1"/>
    <w:semiHidden/>
    <w:unhideWhenUsed/>
  </w:style>
  <w:style w:type="table" w:default="1" w:styleId="1949f885-2f6b-4ad8-8370-80a26fba930a">
    <w:name w:val="Normal Table"/>
    <w:uiPriority w:val="99"/>
    <w:semiHidden/>
    <w:unhideWhenUsed/>
    <w:tblPr>
      <w:tblInd w:w="0" w:type="dxa"/>
      <w:tblCellMar>
        <w:top w:w="0" w:type="dxa"/>
        <w:left w:w="108" w:type="dxa"/>
        <w:bottom w:w="0" w:type="dxa"/>
        <w:right w:w="108" w:type="dxa"/>
      </w:tblCellMar>
    </w:tblPr>
  </w:style>
  <w:style w:type="numbering" w:default="1" w:styleId="f06d2687-db7d-4edb-b4ad-b3e56f90e8b1">
    <w:name w:val="No List"/>
    <w:uiPriority w:val="99"/>
    <w:semiHidden/>
    <w:unhideWhenUsed/>
  </w:style>
  <w:style w:type="paragraph" w:customStyle="1" w:styleId="b925b7ba-c8bd-47ea-b6d0-b07449cfaab0">
    <w:name w:val="石墨文档正文"/>
    <w:qFormat/>
    <w:rPr>
      <w:szCs w:val="22"/>
    </w:rPr>
  </w:style>
  <w:style w:type="paragraph" w:customStyle="1" w:styleId="3ee3799f-a070-437d-a836-32280eff8b5f">
    <w:name w:val="石墨文档副标题"/>
    <w:qFormat/>
    <w:rPr>
      <w:color w:val="888888"/>
      <w:sz w:val="48"/>
      <w:szCs w:val="48"/>
    </w:rPr>
  </w:style>
  <w:style w:type="paragraph" w:customStyle="1" w:styleId="fbb5ec31-1c2b-4cd3-8547-96676ee4a366">
    <w:name w:val="石墨文档大标题"/>
    <w:next w:val="a3"/>
    <w:uiPriority w:val="9"/>
    <w:unhideWhenUsed/>
    <w:qFormat/>
    <w:pPr>
      <w:spacing w:before="260" w:after="260"/>
      <w:outlineLvl w:val="0"/>
    </w:pPr>
    <w:rPr>
      <w:b/>
      <w:bCs/>
      <w:sz w:val="40"/>
      <w:szCs w:val="40"/>
    </w:rPr>
  </w:style>
  <w:style w:type="paragraph" w:customStyle="1" w:styleId="aca9e8cc-7895-4e3f-859f-cf94c4f618d1">
    <w:name w:val="石墨文档中标题"/>
    <w:next w:val="a3"/>
    <w:uiPriority w:val="9"/>
    <w:unhideWhenUsed/>
    <w:qFormat/>
    <w:pPr>
      <w:spacing w:before="260" w:after="260"/>
      <w:outlineLvl w:val="1"/>
    </w:pPr>
    <w:rPr>
      <w:b/>
      <w:bCs/>
      <w:sz w:val="36"/>
      <w:szCs w:val="36"/>
    </w:rPr>
  </w:style>
  <w:style w:type="paragraph" w:customStyle="1" w:styleId="90a35e8a-a9aa-457d-809f-7694e77477d4">
    <w:name w:val="石墨文档小标题"/>
    <w:next w:val="a3"/>
    <w:uiPriority w:val="9"/>
    <w:unhideWhenUsed/>
    <w:qFormat/>
    <w:pPr>
      <w:spacing w:before="260" w:after="260"/>
      <w:outlineLvl w:val="2"/>
    </w:pPr>
    <w:rPr>
      <w:b/>
      <w:bCs/>
      <w:sz w:val="32"/>
      <w:szCs w:val="32"/>
    </w:rPr>
  </w:style>
  <w:style w:type="paragraph" w:customStyle="1" w:styleId="4ee5546f-7717-4c08-99c5-8521c9210f8d">
    <w:name w:val="石墨文档标题"/>
    <w:next w:val="a3"/>
    <w:uiPriority w:val="9"/>
    <w:unhideWhenUsed/>
    <w:qFormat/>
    <w:pPr>
      <w:spacing w:before="260" w:after="260"/>
      <w:outlineLvl w:val="3"/>
    </w:pPr>
    <w:rPr>
      <w:b/>
      <w:bCs/>
      <w:sz w:val="56"/>
      <w:szCs w:val="56"/>
    </w:rPr>
  </w:style>
  <w:style w:type="paragraph" w:customStyle="1" w:styleId="c53668f7-b08a-46af-805f-0e3912efd878">
    <w:name w:val="石墨文档引用"/>
    <w:qFormat/>
    <w:pPr>
      <w:pBdr>
        <w:left w:val="single" w:sz="30" w:space="10" w:color="F0F0F0"/>
      </w:pBdr>
    </w:pPr>
    <w:rPr>
      <w:color w:val="ADADAD"/>
    </w:rPr>
  </w:style>
  <w:style w:type="paragraph" w:default="1" w:styleId="39936e1c-5c12-49cb-b01c-f15f9367a344">
    <w:name w:val="Normal"/>
    <w:qFormat/>
    <w:pPr>
      <w:widowControl w:val="0"/>
      <w:jc w:val="both"/>
    </w:pPr>
  </w:style>
  <w:style w:type="character" w:default="1" w:styleId="6c45c36f-68f7-464b-81ae-f76a6ebc671d">
    <w:name w:val="Default Paragraph Font"/>
    <w:uiPriority w:val="1"/>
    <w:semiHidden/>
    <w:unhideWhenUsed/>
  </w:style>
  <w:style w:type="table" w:default="1" w:styleId="750c0b04-02a5-4df0-a702-663639308ded">
    <w:name w:val="Normal Table"/>
    <w:uiPriority w:val="99"/>
    <w:semiHidden/>
    <w:unhideWhenUsed/>
    <w:tblPr>
      <w:tblInd w:w="0" w:type="dxa"/>
      <w:tblCellMar>
        <w:top w:w="0" w:type="dxa"/>
        <w:left w:w="108" w:type="dxa"/>
        <w:bottom w:w="0" w:type="dxa"/>
        <w:right w:w="108" w:type="dxa"/>
      </w:tblCellMar>
    </w:tblPr>
  </w:style>
  <w:style w:type="numbering" w:default="1" w:styleId="80399903-3952-4ada-82ed-4798883194d9">
    <w:name w:val="No List"/>
    <w:uiPriority w:val="99"/>
    <w:semiHidden/>
    <w:unhideWhenUsed/>
  </w:style>
  <w:style w:type="paragraph" w:customStyle="1" w:styleId="8be13282-6580-47d9-95a0-7ccc5824922d">
    <w:name w:val="石墨文档正文"/>
    <w:qFormat/>
    <w:rPr>
      <w:szCs w:val="22"/>
    </w:rPr>
  </w:style>
  <w:style w:type="paragraph" w:customStyle="1" w:styleId="e81d6ad7-6b1b-479c-8afb-52026bb2a965">
    <w:name w:val="石墨文档副标题"/>
    <w:qFormat/>
    <w:rPr>
      <w:color w:val="888888"/>
      <w:sz w:val="48"/>
      <w:szCs w:val="48"/>
    </w:rPr>
  </w:style>
  <w:style w:type="paragraph" w:customStyle="1" w:styleId="843de5e8-e6ee-46b0-bb33-e677cdc8857c">
    <w:name w:val="石墨文档大标题"/>
    <w:next w:val="a3"/>
    <w:uiPriority w:val="9"/>
    <w:unhideWhenUsed/>
    <w:qFormat/>
    <w:pPr>
      <w:spacing w:before="260" w:after="260"/>
      <w:outlineLvl w:val="0"/>
    </w:pPr>
    <w:rPr>
      <w:b/>
      <w:bCs/>
      <w:sz w:val="40"/>
      <w:szCs w:val="40"/>
    </w:rPr>
  </w:style>
  <w:style w:type="paragraph" w:customStyle="1" w:styleId="571412a4-30ab-4a0e-bd1f-9ef6c9feab38">
    <w:name w:val="石墨文档中标题"/>
    <w:next w:val="a3"/>
    <w:uiPriority w:val="9"/>
    <w:unhideWhenUsed/>
    <w:qFormat/>
    <w:pPr>
      <w:spacing w:before="260" w:after="260"/>
      <w:outlineLvl w:val="1"/>
    </w:pPr>
    <w:rPr>
      <w:b/>
      <w:bCs/>
      <w:sz w:val="36"/>
      <w:szCs w:val="36"/>
    </w:rPr>
  </w:style>
  <w:style w:type="paragraph" w:customStyle="1" w:styleId="d6da9539-f6df-4a30-b793-4eb40cc6655b">
    <w:name w:val="石墨文档小标题"/>
    <w:next w:val="a3"/>
    <w:uiPriority w:val="9"/>
    <w:unhideWhenUsed/>
    <w:qFormat/>
    <w:pPr>
      <w:spacing w:before="260" w:after="260"/>
      <w:outlineLvl w:val="2"/>
    </w:pPr>
    <w:rPr>
      <w:b/>
      <w:bCs/>
      <w:sz w:val="32"/>
      <w:szCs w:val="32"/>
    </w:rPr>
  </w:style>
  <w:style w:type="paragraph" w:customStyle="1" w:styleId="61e4e091-b914-46b1-880e-e7048ba053f2">
    <w:name w:val="石墨文档标题"/>
    <w:next w:val="a3"/>
    <w:uiPriority w:val="9"/>
    <w:unhideWhenUsed/>
    <w:qFormat/>
    <w:pPr>
      <w:spacing w:before="260" w:after="260"/>
      <w:outlineLvl w:val="3"/>
    </w:pPr>
    <w:rPr>
      <w:b/>
      <w:bCs/>
      <w:sz w:val="56"/>
      <w:szCs w:val="56"/>
    </w:rPr>
  </w:style>
  <w:style w:type="paragraph" w:customStyle="1" w:styleId="edd792fd-1d61-420c-b2fc-9a0aea6f126b">
    <w:name w:val="石墨文档引用"/>
    <w:qFormat/>
    <w:pPr>
      <w:pBdr>
        <w:left w:val="single" w:sz="30" w:space="10" w:color="F0F0F0"/>
      </w:pBdr>
    </w:pPr>
    <w:rPr>
      <w:color w:val="ADADAD"/>
    </w:rPr>
  </w:style>
  <w:style w:type="paragraph" w:default="1" w:styleId="f8c2474e-b653-440d-9a9f-9e75673babee">
    <w:name w:val="Normal"/>
    <w:qFormat/>
    <w:pPr>
      <w:widowControl w:val="0"/>
      <w:jc w:val="both"/>
    </w:pPr>
  </w:style>
  <w:style w:type="character" w:default="1" w:styleId="d31c25c3-57ea-458d-8b9d-e7c172e6b8a2">
    <w:name w:val="Default Paragraph Font"/>
    <w:uiPriority w:val="1"/>
    <w:semiHidden/>
    <w:unhideWhenUsed/>
  </w:style>
  <w:style w:type="table" w:default="1" w:styleId="1a3c3554-5cd3-4c38-9842-40655b0cdab5">
    <w:name w:val="Normal Table"/>
    <w:uiPriority w:val="99"/>
    <w:semiHidden/>
    <w:unhideWhenUsed/>
    <w:tblPr>
      <w:tblInd w:w="0" w:type="dxa"/>
      <w:tblCellMar>
        <w:top w:w="0" w:type="dxa"/>
        <w:left w:w="108" w:type="dxa"/>
        <w:bottom w:w="0" w:type="dxa"/>
        <w:right w:w="108" w:type="dxa"/>
      </w:tblCellMar>
    </w:tblPr>
  </w:style>
  <w:style w:type="numbering" w:default="1" w:styleId="0720e031-65cd-4b37-9808-18d1a77f6609">
    <w:name w:val="No List"/>
    <w:uiPriority w:val="99"/>
    <w:semiHidden/>
    <w:unhideWhenUsed/>
  </w:style>
  <w:style w:type="paragraph" w:customStyle="1" w:styleId="11d646f7-355c-4fde-ba41-9e2468d4c04b">
    <w:name w:val="石墨文档正文"/>
    <w:qFormat/>
    <w:rPr>
      <w:szCs w:val="22"/>
    </w:rPr>
  </w:style>
  <w:style w:type="paragraph" w:customStyle="1" w:styleId="50a26bc3-fc06-402f-bb8b-1e836547f135">
    <w:name w:val="石墨文档副标题"/>
    <w:qFormat/>
    <w:rPr>
      <w:color w:val="888888"/>
      <w:sz w:val="48"/>
      <w:szCs w:val="48"/>
    </w:rPr>
  </w:style>
  <w:style w:type="paragraph" w:customStyle="1" w:styleId="f91edd1c-a43f-4ab7-b090-ff4e7e22fee0">
    <w:name w:val="石墨文档大标题"/>
    <w:next w:val="a3"/>
    <w:uiPriority w:val="9"/>
    <w:unhideWhenUsed/>
    <w:qFormat/>
    <w:pPr>
      <w:spacing w:before="260" w:after="260"/>
      <w:outlineLvl w:val="0"/>
    </w:pPr>
    <w:rPr>
      <w:b/>
      <w:bCs/>
      <w:sz w:val="40"/>
      <w:szCs w:val="40"/>
    </w:rPr>
  </w:style>
  <w:style w:type="paragraph" w:customStyle="1" w:styleId="87625e28-c484-4532-8aaf-3e92df064078">
    <w:name w:val="石墨文档中标题"/>
    <w:next w:val="a3"/>
    <w:uiPriority w:val="9"/>
    <w:unhideWhenUsed/>
    <w:qFormat/>
    <w:pPr>
      <w:spacing w:before="260" w:after="260"/>
      <w:outlineLvl w:val="1"/>
    </w:pPr>
    <w:rPr>
      <w:b/>
      <w:bCs/>
      <w:sz w:val="36"/>
      <w:szCs w:val="36"/>
    </w:rPr>
  </w:style>
  <w:style w:type="paragraph" w:customStyle="1" w:styleId="83977879-82d9-49be-be90-2a079062ff4b">
    <w:name w:val="石墨文档小标题"/>
    <w:next w:val="a3"/>
    <w:uiPriority w:val="9"/>
    <w:unhideWhenUsed/>
    <w:qFormat/>
    <w:pPr>
      <w:spacing w:before="260" w:after="260"/>
      <w:outlineLvl w:val="2"/>
    </w:pPr>
    <w:rPr>
      <w:b/>
      <w:bCs/>
      <w:sz w:val="32"/>
      <w:szCs w:val="32"/>
    </w:rPr>
  </w:style>
  <w:style w:type="paragraph" w:customStyle="1" w:styleId="f634af5f-9f47-4470-a8a0-575699a4829f">
    <w:name w:val="石墨文档标题"/>
    <w:next w:val="a3"/>
    <w:uiPriority w:val="9"/>
    <w:unhideWhenUsed/>
    <w:qFormat/>
    <w:pPr>
      <w:spacing w:before="260" w:after="260"/>
      <w:outlineLvl w:val="3"/>
    </w:pPr>
    <w:rPr>
      <w:b/>
      <w:bCs/>
      <w:sz w:val="56"/>
      <w:szCs w:val="56"/>
    </w:rPr>
  </w:style>
  <w:style w:type="paragraph" w:customStyle="1" w:styleId="86196d64-0076-4b1a-bc3a-f257081b3a86">
    <w:name w:val="石墨文档引用"/>
    <w:qFormat/>
    <w:pPr>
      <w:pBdr>
        <w:left w:val="single" w:sz="30" w:space="10" w:color="F0F0F0"/>
      </w:pBdr>
    </w:pPr>
    <w:rPr>
      <w:color w:val="ADADAD"/>
    </w:rPr>
  </w:style>
  <w:style w:type="paragraph" w:default="1" w:styleId="a13ef566-b526-4d19-82f0-7de9afc313e2">
    <w:name w:val="Normal"/>
    <w:qFormat/>
    <w:pPr>
      <w:widowControl w:val="0"/>
      <w:jc w:val="both"/>
    </w:pPr>
  </w:style>
  <w:style w:type="character" w:default="1" w:styleId="c98a15db-a25c-4272-8d32-c49822b8629d">
    <w:name w:val="Default Paragraph Font"/>
    <w:uiPriority w:val="1"/>
    <w:semiHidden/>
    <w:unhideWhenUsed/>
  </w:style>
  <w:style w:type="table" w:default="1" w:styleId="7bb324bc-4edd-4d30-a815-f32c282bf8ed">
    <w:name w:val="Normal Table"/>
    <w:uiPriority w:val="99"/>
    <w:semiHidden/>
    <w:unhideWhenUsed/>
    <w:tblPr>
      <w:tblInd w:w="0" w:type="dxa"/>
      <w:tblCellMar>
        <w:top w:w="0" w:type="dxa"/>
        <w:left w:w="108" w:type="dxa"/>
        <w:bottom w:w="0" w:type="dxa"/>
        <w:right w:w="108" w:type="dxa"/>
      </w:tblCellMar>
    </w:tblPr>
  </w:style>
  <w:style w:type="numbering" w:default="1" w:styleId="763bd4c7-be37-4ce4-bbcf-461c2cefa11d">
    <w:name w:val="No List"/>
    <w:uiPriority w:val="99"/>
    <w:semiHidden/>
    <w:unhideWhenUsed/>
  </w:style>
  <w:style w:type="paragraph" w:customStyle="1" w:styleId="16333757-f3b4-47cf-8ca6-188808cefb93">
    <w:name w:val="石墨文档正文"/>
    <w:qFormat/>
    <w:rPr>
      <w:szCs w:val="22"/>
    </w:rPr>
  </w:style>
  <w:style w:type="paragraph" w:customStyle="1" w:styleId="165cba43-5d6b-492f-96b9-f259ba710daf">
    <w:name w:val="石墨文档副标题"/>
    <w:qFormat/>
    <w:rPr>
      <w:color w:val="888888"/>
      <w:sz w:val="48"/>
      <w:szCs w:val="48"/>
    </w:rPr>
  </w:style>
  <w:style w:type="paragraph" w:customStyle="1" w:styleId="17b4573a-a4ec-4413-aaa8-0d97d9ab5b77">
    <w:name w:val="石墨文档大标题"/>
    <w:next w:val="a3"/>
    <w:uiPriority w:val="9"/>
    <w:unhideWhenUsed/>
    <w:qFormat/>
    <w:pPr>
      <w:spacing w:before="260" w:after="260"/>
      <w:outlineLvl w:val="0"/>
    </w:pPr>
    <w:rPr>
      <w:b/>
      <w:bCs/>
      <w:sz w:val="40"/>
      <w:szCs w:val="40"/>
    </w:rPr>
  </w:style>
  <w:style w:type="paragraph" w:customStyle="1" w:styleId="acd51e18-a358-4cbd-9336-b3e0a35fa84f">
    <w:name w:val="石墨文档中标题"/>
    <w:next w:val="a3"/>
    <w:uiPriority w:val="9"/>
    <w:unhideWhenUsed/>
    <w:qFormat/>
    <w:pPr>
      <w:spacing w:before="260" w:after="260"/>
      <w:outlineLvl w:val="1"/>
    </w:pPr>
    <w:rPr>
      <w:b/>
      <w:bCs/>
      <w:sz w:val="36"/>
      <w:szCs w:val="36"/>
    </w:rPr>
  </w:style>
  <w:style w:type="paragraph" w:customStyle="1" w:styleId="9d61ebd0-d9a8-4223-922c-d4525fecb1b4">
    <w:name w:val="石墨文档小标题"/>
    <w:next w:val="a3"/>
    <w:uiPriority w:val="9"/>
    <w:unhideWhenUsed/>
    <w:qFormat/>
    <w:pPr>
      <w:spacing w:before="260" w:after="260"/>
      <w:outlineLvl w:val="2"/>
    </w:pPr>
    <w:rPr>
      <w:b/>
      <w:bCs/>
      <w:sz w:val="32"/>
      <w:szCs w:val="32"/>
    </w:rPr>
  </w:style>
  <w:style w:type="paragraph" w:customStyle="1" w:styleId="f63b8988-0862-4961-b4e7-9db77b68b59d">
    <w:name w:val="石墨文档标题"/>
    <w:next w:val="a3"/>
    <w:uiPriority w:val="9"/>
    <w:unhideWhenUsed/>
    <w:qFormat/>
    <w:pPr>
      <w:spacing w:before="260" w:after="260"/>
      <w:outlineLvl w:val="3"/>
    </w:pPr>
    <w:rPr>
      <w:b/>
      <w:bCs/>
      <w:sz w:val="56"/>
      <w:szCs w:val="56"/>
    </w:rPr>
  </w:style>
  <w:style w:type="paragraph" w:customStyle="1" w:styleId="3fb33d89-7138-415e-bcd9-721396d9117f">
    <w:name w:val="石墨文档引用"/>
    <w:qFormat/>
    <w:pPr>
      <w:pBdr>
        <w:left w:val="single" w:sz="30" w:space="10" w:color="F0F0F0"/>
      </w:pBdr>
    </w:pPr>
    <w:rPr>
      <w:color w:val="ADADAD"/>
    </w:rPr>
  </w:style>
  <w:style w:type="paragraph" w:default="1" w:styleId="30982aa9-1083-498a-bc04-52daf29c0e55">
    <w:name w:val="Normal"/>
    <w:qFormat/>
    <w:pPr>
      <w:widowControl w:val="0"/>
      <w:jc w:val="both"/>
    </w:pPr>
  </w:style>
  <w:style w:type="character" w:default="1" w:styleId="d24ba134-2eb0-473d-91bb-126c07df5a0c">
    <w:name w:val="Default Paragraph Font"/>
    <w:uiPriority w:val="1"/>
    <w:semiHidden/>
    <w:unhideWhenUsed/>
  </w:style>
  <w:style w:type="table" w:default="1" w:styleId="4df68b59-b43c-41a9-93d4-140c35589f1f">
    <w:name w:val="Normal Table"/>
    <w:uiPriority w:val="99"/>
    <w:semiHidden/>
    <w:unhideWhenUsed/>
    <w:tblPr>
      <w:tblInd w:w="0" w:type="dxa"/>
      <w:tblCellMar>
        <w:top w:w="0" w:type="dxa"/>
        <w:left w:w="108" w:type="dxa"/>
        <w:bottom w:w="0" w:type="dxa"/>
        <w:right w:w="108" w:type="dxa"/>
      </w:tblCellMar>
    </w:tblPr>
  </w:style>
  <w:style w:type="numbering" w:default="1" w:styleId="6d4f06a1-aa7b-4230-b99d-54a75894ba00">
    <w:name w:val="No List"/>
    <w:uiPriority w:val="99"/>
    <w:semiHidden/>
    <w:unhideWhenUsed/>
  </w:style>
  <w:style w:type="paragraph" w:customStyle="1" w:styleId="48137b8c-b5e0-4f0e-9e2e-33d7f5b28ecd">
    <w:name w:val="石墨文档正文"/>
    <w:qFormat/>
    <w:rPr>
      <w:szCs w:val="22"/>
    </w:rPr>
  </w:style>
  <w:style w:type="paragraph" w:customStyle="1" w:styleId="70342341-9a21-4394-9499-9a4dade12a1e">
    <w:name w:val="石墨文档副标题"/>
    <w:qFormat/>
    <w:rPr>
      <w:color w:val="888888"/>
      <w:sz w:val="48"/>
      <w:szCs w:val="48"/>
    </w:rPr>
  </w:style>
  <w:style w:type="paragraph" w:customStyle="1" w:styleId="47d1c1fe-2962-4cc2-ab06-854db2ad8e26">
    <w:name w:val="石墨文档大标题"/>
    <w:next w:val="a3"/>
    <w:uiPriority w:val="9"/>
    <w:unhideWhenUsed/>
    <w:qFormat/>
    <w:pPr>
      <w:spacing w:before="260" w:after="260"/>
      <w:outlineLvl w:val="0"/>
    </w:pPr>
    <w:rPr>
      <w:b/>
      <w:bCs/>
      <w:sz w:val="40"/>
      <w:szCs w:val="40"/>
    </w:rPr>
  </w:style>
  <w:style w:type="paragraph" w:customStyle="1" w:styleId="8a55a94c-d1c5-4d62-97dc-9827c85613f3">
    <w:name w:val="石墨文档中标题"/>
    <w:next w:val="a3"/>
    <w:uiPriority w:val="9"/>
    <w:unhideWhenUsed/>
    <w:qFormat/>
    <w:pPr>
      <w:spacing w:before="260" w:after="260"/>
      <w:outlineLvl w:val="1"/>
    </w:pPr>
    <w:rPr>
      <w:b/>
      <w:bCs/>
      <w:sz w:val="36"/>
      <w:szCs w:val="36"/>
    </w:rPr>
  </w:style>
  <w:style w:type="paragraph" w:customStyle="1" w:styleId="91af1720-9cf4-4104-b9d6-18681bbe1b14">
    <w:name w:val="石墨文档小标题"/>
    <w:next w:val="a3"/>
    <w:uiPriority w:val="9"/>
    <w:unhideWhenUsed/>
    <w:qFormat/>
    <w:pPr>
      <w:spacing w:before="260" w:after="260"/>
      <w:outlineLvl w:val="2"/>
    </w:pPr>
    <w:rPr>
      <w:b/>
      <w:bCs/>
      <w:sz w:val="32"/>
      <w:szCs w:val="32"/>
    </w:rPr>
  </w:style>
  <w:style w:type="paragraph" w:customStyle="1" w:styleId="fee68a2c-4150-499b-bace-6820a76ef35a">
    <w:name w:val="石墨文档标题"/>
    <w:next w:val="a3"/>
    <w:uiPriority w:val="9"/>
    <w:unhideWhenUsed/>
    <w:qFormat/>
    <w:pPr>
      <w:spacing w:before="260" w:after="260"/>
      <w:outlineLvl w:val="3"/>
    </w:pPr>
    <w:rPr>
      <w:b/>
      <w:bCs/>
      <w:sz w:val="56"/>
      <w:szCs w:val="56"/>
    </w:rPr>
  </w:style>
  <w:style w:type="paragraph" w:customStyle="1" w:styleId="60a44837-fb87-426d-bbf8-c871e6a4401e">
    <w:name w:val="石墨文档引用"/>
    <w:qFormat/>
    <w:pPr>
      <w:pBdr>
        <w:left w:val="single" w:sz="30" w:space="10" w:color="F0F0F0"/>
      </w:pBdr>
    </w:pPr>
    <w:rPr>
      <w:color w:val="ADADAD"/>
    </w:rPr>
  </w:style>
  <w:style w:type="paragraph" w:default="1" w:styleId="1a492bd9-a77b-48ce-891e-5220f0c22252">
    <w:name w:val="Normal"/>
    <w:qFormat/>
    <w:pPr>
      <w:widowControl w:val="0"/>
      <w:jc w:val="both"/>
    </w:pPr>
  </w:style>
  <w:style w:type="character" w:default="1" w:styleId="2677fbdf-ea48-46a2-ada8-b5b2923778dc">
    <w:name w:val="Default Paragraph Font"/>
    <w:uiPriority w:val="1"/>
    <w:semiHidden/>
    <w:unhideWhenUsed/>
  </w:style>
  <w:style w:type="table" w:default="1" w:styleId="94b1c619-7103-4eaf-b872-757184d37bcd">
    <w:name w:val="Normal Table"/>
    <w:uiPriority w:val="99"/>
    <w:semiHidden/>
    <w:unhideWhenUsed/>
    <w:tblPr>
      <w:tblInd w:w="0" w:type="dxa"/>
      <w:tblCellMar>
        <w:top w:w="0" w:type="dxa"/>
        <w:left w:w="108" w:type="dxa"/>
        <w:bottom w:w="0" w:type="dxa"/>
        <w:right w:w="108" w:type="dxa"/>
      </w:tblCellMar>
    </w:tblPr>
  </w:style>
  <w:style w:type="numbering" w:default="1" w:styleId="b2acc263-cd4e-48f2-9438-f2759acf4227">
    <w:name w:val="No List"/>
    <w:uiPriority w:val="99"/>
    <w:semiHidden/>
    <w:unhideWhenUsed/>
  </w:style>
  <w:style w:type="paragraph" w:customStyle="1" w:styleId="9bf55da9-2d34-4be6-ad84-20eb271bcaff">
    <w:name w:val="石墨文档正文"/>
    <w:qFormat/>
    <w:rPr>
      <w:szCs w:val="22"/>
    </w:rPr>
  </w:style>
  <w:style w:type="paragraph" w:customStyle="1" w:styleId="d3023c6c-7fc2-4d17-85b5-33b9e5976f95">
    <w:name w:val="石墨文档副标题"/>
    <w:qFormat/>
    <w:rPr>
      <w:color w:val="888888"/>
      <w:sz w:val="48"/>
      <w:szCs w:val="48"/>
    </w:rPr>
  </w:style>
  <w:style w:type="paragraph" w:customStyle="1" w:styleId="681256b8-9f0a-4418-9d86-5a92904c13ab">
    <w:name w:val="石墨文档大标题"/>
    <w:next w:val="a3"/>
    <w:uiPriority w:val="9"/>
    <w:unhideWhenUsed/>
    <w:qFormat/>
    <w:pPr>
      <w:spacing w:before="260" w:after="260"/>
      <w:outlineLvl w:val="0"/>
    </w:pPr>
    <w:rPr>
      <w:b/>
      <w:bCs/>
      <w:sz w:val="40"/>
      <w:szCs w:val="40"/>
    </w:rPr>
  </w:style>
  <w:style w:type="paragraph" w:customStyle="1" w:styleId="65da45c5-0bfb-46d6-8b4f-e4386659beb9">
    <w:name w:val="石墨文档中标题"/>
    <w:next w:val="a3"/>
    <w:uiPriority w:val="9"/>
    <w:unhideWhenUsed/>
    <w:qFormat/>
    <w:pPr>
      <w:spacing w:before="260" w:after="260"/>
      <w:outlineLvl w:val="1"/>
    </w:pPr>
    <w:rPr>
      <w:b/>
      <w:bCs/>
      <w:sz w:val="36"/>
      <w:szCs w:val="36"/>
    </w:rPr>
  </w:style>
  <w:style w:type="paragraph" w:customStyle="1" w:styleId="c92771c3-ee0d-4c52-b3c3-104640888ed9">
    <w:name w:val="石墨文档小标题"/>
    <w:next w:val="a3"/>
    <w:uiPriority w:val="9"/>
    <w:unhideWhenUsed/>
    <w:qFormat/>
    <w:pPr>
      <w:spacing w:before="260" w:after="260"/>
      <w:outlineLvl w:val="2"/>
    </w:pPr>
    <w:rPr>
      <w:b/>
      <w:bCs/>
      <w:sz w:val="32"/>
      <w:szCs w:val="32"/>
    </w:rPr>
  </w:style>
  <w:style w:type="paragraph" w:customStyle="1" w:styleId="ffc99151-efa9-4451-8fdb-b83f95544800">
    <w:name w:val="石墨文档标题"/>
    <w:next w:val="a3"/>
    <w:uiPriority w:val="9"/>
    <w:unhideWhenUsed/>
    <w:qFormat/>
    <w:pPr>
      <w:spacing w:before="260" w:after="260"/>
      <w:outlineLvl w:val="3"/>
    </w:pPr>
    <w:rPr>
      <w:b/>
      <w:bCs/>
      <w:sz w:val="56"/>
      <w:szCs w:val="56"/>
    </w:rPr>
  </w:style>
  <w:style w:type="paragraph" w:customStyle="1" w:styleId="696417c0-8975-4c61-a8c3-7ada4b713515">
    <w:name w:val="石墨文档引用"/>
    <w:qFormat/>
    <w:pPr>
      <w:pBdr>
        <w:left w:val="single" w:sz="30" w:space="10" w:color="F0F0F0"/>
      </w:pBdr>
    </w:pPr>
    <w:rPr>
      <w:color w:val="ADADAD"/>
    </w:rPr>
  </w:style>
  <w:style w:type="paragraph" w:default="1" w:styleId="d9113447-36f6-441e-b52e-c91b76615e05">
    <w:name w:val="Normal"/>
    <w:qFormat/>
    <w:pPr>
      <w:widowControl w:val="0"/>
      <w:jc w:val="both"/>
    </w:pPr>
  </w:style>
  <w:style w:type="character" w:default="1" w:styleId="818ebe42-1afc-4c95-9018-756f642b2578">
    <w:name w:val="Default Paragraph Font"/>
    <w:uiPriority w:val="1"/>
    <w:semiHidden/>
    <w:unhideWhenUsed/>
  </w:style>
  <w:style w:type="table" w:default="1" w:styleId="339e4ff3-f71b-43de-ba52-487fae3ee01e">
    <w:name w:val="Normal Table"/>
    <w:uiPriority w:val="99"/>
    <w:semiHidden/>
    <w:unhideWhenUsed/>
    <w:tblPr>
      <w:tblInd w:w="0" w:type="dxa"/>
      <w:tblCellMar>
        <w:top w:w="0" w:type="dxa"/>
        <w:left w:w="108" w:type="dxa"/>
        <w:bottom w:w="0" w:type="dxa"/>
        <w:right w:w="108" w:type="dxa"/>
      </w:tblCellMar>
    </w:tblPr>
  </w:style>
  <w:style w:type="numbering" w:default="1" w:styleId="0de4ce64-10d5-41ec-a5f6-807df1dbb52a">
    <w:name w:val="No List"/>
    <w:uiPriority w:val="99"/>
    <w:semiHidden/>
    <w:unhideWhenUsed/>
  </w:style>
  <w:style w:type="paragraph" w:customStyle="1" w:styleId="f67e6d0a-16c5-472f-a948-3608d26ce89a">
    <w:name w:val="石墨文档正文"/>
    <w:qFormat/>
    <w:rPr>
      <w:szCs w:val="22"/>
    </w:rPr>
  </w:style>
  <w:style w:type="paragraph" w:customStyle="1" w:styleId="188d350d-0f15-4e00-8c3e-e4e36adde996">
    <w:name w:val="石墨文档副标题"/>
    <w:qFormat/>
    <w:rPr>
      <w:color w:val="888888"/>
      <w:sz w:val="48"/>
      <w:szCs w:val="48"/>
    </w:rPr>
  </w:style>
  <w:style w:type="paragraph" w:customStyle="1" w:styleId="b751e194-990c-45aa-9d32-126113db050a">
    <w:name w:val="石墨文档大标题"/>
    <w:next w:val="a3"/>
    <w:uiPriority w:val="9"/>
    <w:unhideWhenUsed/>
    <w:qFormat/>
    <w:pPr>
      <w:spacing w:before="260" w:after="260"/>
      <w:outlineLvl w:val="0"/>
    </w:pPr>
    <w:rPr>
      <w:b/>
      <w:bCs/>
      <w:sz w:val="40"/>
      <w:szCs w:val="40"/>
    </w:rPr>
  </w:style>
  <w:style w:type="paragraph" w:customStyle="1" w:styleId="53edf06d-a87a-4229-a6a9-0850c8a54d70">
    <w:name w:val="石墨文档中标题"/>
    <w:next w:val="a3"/>
    <w:uiPriority w:val="9"/>
    <w:unhideWhenUsed/>
    <w:qFormat/>
    <w:pPr>
      <w:spacing w:before="260" w:after="260"/>
      <w:outlineLvl w:val="1"/>
    </w:pPr>
    <w:rPr>
      <w:b/>
      <w:bCs/>
      <w:sz w:val="36"/>
      <w:szCs w:val="36"/>
    </w:rPr>
  </w:style>
  <w:style w:type="paragraph" w:customStyle="1" w:styleId="f2115f91-6d74-47ef-803e-56625a84515a">
    <w:name w:val="石墨文档小标题"/>
    <w:next w:val="a3"/>
    <w:uiPriority w:val="9"/>
    <w:unhideWhenUsed/>
    <w:qFormat/>
    <w:pPr>
      <w:spacing w:before="260" w:after="260"/>
      <w:outlineLvl w:val="2"/>
    </w:pPr>
    <w:rPr>
      <w:b/>
      <w:bCs/>
      <w:sz w:val="32"/>
      <w:szCs w:val="32"/>
    </w:rPr>
  </w:style>
  <w:style w:type="paragraph" w:customStyle="1" w:styleId="619f821a-2a30-4934-83b9-30c944df6194">
    <w:name w:val="石墨文档标题"/>
    <w:next w:val="a3"/>
    <w:uiPriority w:val="9"/>
    <w:unhideWhenUsed/>
    <w:qFormat/>
    <w:pPr>
      <w:spacing w:before="260" w:after="260"/>
      <w:outlineLvl w:val="3"/>
    </w:pPr>
    <w:rPr>
      <w:b/>
      <w:bCs/>
      <w:sz w:val="56"/>
      <w:szCs w:val="56"/>
    </w:rPr>
  </w:style>
  <w:style w:type="paragraph" w:customStyle="1" w:styleId="bc5c9845-8dab-4f44-a504-ff7afe9308c0">
    <w:name w:val="石墨文档引用"/>
    <w:qFormat/>
    <w:pPr>
      <w:pBdr>
        <w:left w:val="single" w:sz="30" w:space="10" w:color="F0F0F0"/>
      </w:pBdr>
    </w:pPr>
    <w:rPr>
      <w:color w:val="ADADAD"/>
    </w:rPr>
  </w:style>
  <w:style w:type="paragraph" w:default="1" w:styleId="39a08c45-9179-4e94-ab8c-b66bac516f91">
    <w:name w:val="Normal"/>
    <w:qFormat/>
    <w:pPr>
      <w:widowControl w:val="0"/>
      <w:jc w:val="both"/>
    </w:pPr>
  </w:style>
  <w:style w:type="character" w:default="1" w:styleId="ea74170b-58e9-429f-bb3c-94e403580d9e">
    <w:name w:val="Default Paragraph Font"/>
    <w:uiPriority w:val="1"/>
    <w:semiHidden/>
    <w:unhideWhenUsed/>
  </w:style>
  <w:style w:type="table" w:default="1" w:styleId="f6c5a6b2-33b5-406a-a3fb-8adbfa83466d">
    <w:name w:val="Normal Table"/>
    <w:uiPriority w:val="99"/>
    <w:semiHidden/>
    <w:unhideWhenUsed/>
    <w:tblPr>
      <w:tblInd w:w="0" w:type="dxa"/>
      <w:tblCellMar>
        <w:top w:w="0" w:type="dxa"/>
        <w:left w:w="108" w:type="dxa"/>
        <w:bottom w:w="0" w:type="dxa"/>
        <w:right w:w="108" w:type="dxa"/>
      </w:tblCellMar>
    </w:tblPr>
  </w:style>
  <w:style w:type="numbering" w:default="1" w:styleId="0bda2b57-c14b-4912-a9d4-bc7383b247dc">
    <w:name w:val="No List"/>
    <w:uiPriority w:val="99"/>
    <w:semiHidden/>
    <w:unhideWhenUsed/>
  </w:style>
  <w:style w:type="paragraph" w:customStyle="1" w:styleId="ec00326b-1eba-4686-bef8-16406e388e7f">
    <w:name w:val="石墨文档正文"/>
    <w:qFormat/>
    <w:rPr>
      <w:szCs w:val="22"/>
    </w:rPr>
  </w:style>
  <w:style w:type="paragraph" w:customStyle="1" w:styleId="cc96b396-644b-495b-9fdb-9ef3287273b4">
    <w:name w:val="石墨文档副标题"/>
    <w:qFormat/>
    <w:rPr>
      <w:color w:val="888888"/>
      <w:sz w:val="48"/>
      <w:szCs w:val="48"/>
    </w:rPr>
  </w:style>
  <w:style w:type="paragraph" w:customStyle="1" w:styleId="c865cacf-fbfe-4854-a4cd-fa29df7b5458">
    <w:name w:val="石墨文档大标题"/>
    <w:next w:val="a3"/>
    <w:uiPriority w:val="9"/>
    <w:unhideWhenUsed/>
    <w:qFormat/>
    <w:pPr>
      <w:spacing w:before="260" w:after="260"/>
      <w:outlineLvl w:val="0"/>
    </w:pPr>
    <w:rPr>
      <w:b/>
      <w:bCs/>
      <w:sz w:val="40"/>
      <w:szCs w:val="40"/>
    </w:rPr>
  </w:style>
  <w:style w:type="paragraph" w:customStyle="1" w:styleId="cf507916-5679-4ac6-9135-df6c0c5823c0">
    <w:name w:val="石墨文档中标题"/>
    <w:next w:val="a3"/>
    <w:uiPriority w:val="9"/>
    <w:unhideWhenUsed/>
    <w:qFormat/>
    <w:pPr>
      <w:spacing w:before="260" w:after="260"/>
      <w:outlineLvl w:val="1"/>
    </w:pPr>
    <w:rPr>
      <w:b/>
      <w:bCs/>
      <w:sz w:val="36"/>
      <w:szCs w:val="36"/>
    </w:rPr>
  </w:style>
  <w:style w:type="paragraph" w:customStyle="1" w:styleId="6adbc788-7b7c-4d99-9677-e8cde74dd5eb">
    <w:name w:val="石墨文档小标题"/>
    <w:next w:val="a3"/>
    <w:uiPriority w:val="9"/>
    <w:unhideWhenUsed/>
    <w:qFormat/>
    <w:pPr>
      <w:spacing w:before="260" w:after="260"/>
      <w:outlineLvl w:val="2"/>
    </w:pPr>
    <w:rPr>
      <w:b/>
      <w:bCs/>
      <w:sz w:val="32"/>
      <w:szCs w:val="32"/>
    </w:rPr>
  </w:style>
  <w:style w:type="paragraph" w:customStyle="1" w:styleId="d02ec177-14f2-41e8-a533-321f262e8c63">
    <w:name w:val="石墨文档标题"/>
    <w:next w:val="a3"/>
    <w:uiPriority w:val="9"/>
    <w:unhideWhenUsed/>
    <w:qFormat/>
    <w:pPr>
      <w:spacing w:before="260" w:after="260"/>
      <w:outlineLvl w:val="3"/>
    </w:pPr>
    <w:rPr>
      <w:b/>
      <w:bCs/>
      <w:sz w:val="56"/>
      <w:szCs w:val="56"/>
    </w:rPr>
  </w:style>
  <w:style w:type="paragraph" w:customStyle="1" w:styleId="bc0a01a2-85be-44b7-be5e-b53d0602018f">
    <w:name w:val="石墨文档引用"/>
    <w:qFormat/>
    <w:pPr>
      <w:pBdr>
        <w:left w:val="single" w:sz="30" w:space="10" w:color="F0F0F0"/>
      </w:pBdr>
    </w:pPr>
    <w:rPr>
      <w:color w:val="ADADAD"/>
    </w:rPr>
  </w:style>
  <w:style w:type="paragraph" w:default="1" w:styleId="6021c8b0-d9d5-4e48-a07c-fb9be1b16f81">
    <w:name w:val="Normal"/>
    <w:qFormat/>
    <w:pPr>
      <w:widowControl w:val="0"/>
      <w:jc w:val="both"/>
    </w:pPr>
  </w:style>
  <w:style w:type="character" w:default="1" w:styleId="beec7f6e-d842-479b-a1c7-95d75a1b8d36">
    <w:name w:val="Default Paragraph Font"/>
    <w:uiPriority w:val="1"/>
    <w:semiHidden/>
    <w:unhideWhenUsed/>
  </w:style>
  <w:style w:type="table" w:default="1" w:styleId="cdb37e1a-d108-4548-818f-0d93a4a5e529">
    <w:name w:val="Normal Table"/>
    <w:uiPriority w:val="99"/>
    <w:semiHidden/>
    <w:unhideWhenUsed/>
    <w:tblPr>
      <w:tblInd w:w="0" w:type="dxa"/>
      <w:tblCellMar>
        <w:top w:w="0" w:type="dxa"/>
        <w:left w:w="108" w:type="dxa"/>
        <w:bottom w:w="0" w:type="dxa"/>
        <w:right w:w="108" w:type="dxa"/>
      </w:tblCellMar>
    </w:tblPr>
  </w:style>
  <w:style w:type="numbering" w:default="1" w:styleId="d87a9815-8227-49a6-be9c-b4ffa2678cb9">
    <w:name w:val="No List"/>
    <w:uiPriority w:val="99"/>
    <w:semiHidden/>
    <w:unhideWhenUsed/>
  </w:style>
  <w:style w:type="paragraph" w:customStyle="1" w:styleId="21983c3d-263e-4743-b2d9-93a513077c68">
    <w:name w:val="石墨文档正文"/>
    <w:qFormat/>
    <w:rPr>
      <w:szCs w:val="22"/>
    </w:rPr>
  </w:style>
  <w:style w:type="paragraph" w:customStyle="1" w:styleId="ab0de0c2-4608-4e8a-8dae-b8c8a58b1d4c">
    <w:name w:val="石墨文档副标题"/>
    <w:qFormat/>
    <w:rPr>
      <w:color w:val="888888"/>
      <w:sz w:val="48"/>
      <w:szCs w:val="48"/>
    </w:rPr>
  </w:style>
  <w:style w:type="paragraph" w:customStyle="1" w:styleId="3e35540c-1072-459b-8bc2-5c6ff2af183f">
    <w:name w:val="石墨文档大标题"/>
    <w:next w:val="a3"/>
    <w:uiPriority w:val="9"/>
    <w:unhideWhenUsed/>
    <w:qFormat/>
    <w:pPr>
      <w:spacing w:before="260" w:after="260"/>
      <w:outlineLvl w:val="0"/>
    </w:pPr>
    <w:rPr>
      <w:b/>
      <w:bCs/>
      <w:sz w:val="40"/>
      <w:szCs w:val="40"/>
    </w:rPr>
  </w:style>
  <w:style w:type="paragraph" w:customStyle="1" w:styleId="a3161422-b877-4aba-9330-ccc1bbc1728e">
    <w:name w:val="石墨文档中标题"/>
    <w:next w:val="a3"/>
    <w:uiPriority w:val="9"/>
    <w:unhideWhenUsed/>
    <w:qFormat/>
    <w:pPr>
      <w:spacing w:before="260" w:after="260"/>
      <w:outlineLvl w:val="1"/>
    </w:pPr>
    <w:rPr>
      <w:b/>
      <w:bCs/>
      <w:sz w:val="36"/>
      <w:szCs w:val="36"/>
    </w:rPr>
  </w:style>
  <w:style w:type="paragraph" w:customStyle="1" w:styleId="68476569-d776-47b6-9c31-ebfc700a2684">
    <w:name w:val="石墨文档小标题"/>
    <w:next w:val="a3"/>
    <w:uiPriority w:val="9"/>
    <w:unhideWhenUsed/>
    <w:qFormat/>
    <w:pPr>
      <w:spacing w:before="260" w:after="260"/>
      <w:outlineLvl w:val="2"/>
    </w:pPr>
    <w:rPr>
      <w:b/>
      <w:bCs/>
      <w:sz w:val="32"/>
      <w:szCs w:val="32"/>
    </w:rPr>
  </w:style>
  <w:style w:type="paragraph" w:customStyle="1" w:styleId="a7695fb5-2832-4c95-8a4f-28e50eebc09d">
    <w:name w:val="石墨文档标题"/>
    <w:next w:val="a3"/>
    <w:uiPriority w:val="9"/>
    <w:unhideWhenUsed/>
    <w:qFormat/>
    <w:pPr>
      <w:spacing w:before="260" w:after="260"/>
      <w:outlineLvl w:val="3"/>
    </w:pPr>
    <w:rPr>
      <w:b/>
      <w:bCs/>
      <w:sz w:val="56"/>
      <w:szCs w:val="56"/>
    </w:rPr>
  </w:style>
  <w:style w:type="paragraph" w:customStyle="1" w:styleId="dc42b7fa-fcbe-4604-9fc4-c7cdd5f2b1f8">
    <w:name w:val="石墨文档引用"/>
    <w:qFormat/>
    <w:pPr>
      <w:pBdr>
        <w:left w:val="single" w:sz="30" w:space="10" w:color="F0F0F0"/>
      </w:pBdr>
    </w:pPr>
    <w:rPr>
      <w:color w:val="ADADAD"/>
    </w:rPr>
  </w:style>
  <w:style w:type="paragraph" w:default="1" w:styleId="024a5251-2b4f-4dc6-b8e7-dfc06d32bb4f">
    <w:name w:val="Normal"/>
    <w:qFormat/>
    <w:pPr>
      <w:widowControl w:val="0"/>
      <w:jc w:val="both"/>
    </w:pPr>
  </w:style>
  <w:style w:type="character" w:default="1" w:styleId="f179d68e-739e-4fd6-8fde-a094624f5606">
    <w:name w:val="Default Paragraph Font"/>
    <w:uiPriority w:val="1"/>
    <w:semiHidden/>
    <w:unhideWhenUsed/>
  </w:style>
  <w:style w:type="table" w:default="1" w:styleId="17c2edb0-8d99-4ba9-a878-541744a22897">
    <w:name w:val="Normal Table"/>
    <w:uiPriority w:val="99"/>
    <w:semiHidden/>
    <w:unhideWhenUsed/>
    <w:tblPr>
      <w:tblInd w:w="0" w:type="dxa"/>
      <w:tblCellMar>
        <w:top w:w="0" w:type="dxa"/>
        <w:left w:w="108" w:type="dxa"/>
        <w:bottom w:w="0" w:type="dxa"/>
        <w:right w:w="108" w:type="dxa"/>
      </w:tblCellMar>
    </w:tblPr>
  </w:style>
  <w:style w:type="numbering" w:default="1" w:styleId="d2a8d73a-54d1-4ffd-b835-c4a0afa85a47">
    <w:name w:val="No List"/>
    <w:uiPriority w:val="99"/>
    <w:semiHidden/>
    <w:unhideWhenUsed/>
  </w:style>
  <w:style w:type="paragraph" w:customStyle="1" w:styleId="baeb8153-5ecb-4e25-b6d8-11201a09b756">
    <w:name w:val="石墨文档正文"/>
    <w:qFormat/>
    <w:rPr>
      <w:szCs w:val="22"/>
    </w:rPr>
  </w:style>
  <w:style w:type="paragraph" w:customStyle="1" w:styleId="5f0d945f-16fb-4268-8d66-4095c324bef0">
    <w:name w:val="石墨文档副标题"/>
    <w:qFormat/>
    <w:rPr>
      <w:color w:val="888888"/>
      <w:sz w:val="48"/>
      <w:szCs w:val="48"/>
    </w:rPr>
  </w:style>
  <w:style w:type="paragraph" w:customStyle="1" w:styleId="ec589f60-308b-474a-a129-e931cecc0636">
    <w:name w:val="石墨文档大标题"/>
    <w:next w:val="a3"/>
    <w:uiPriority w:val="9"/>
    <w:unhideWhenUsed/>
    <w:qFormat/>
    <w:pPr>
      <w:spacing w:before="260" w:after="260"/>
      <w:outlineLvl w:val="0"/>
    </w:pPr>
    <w:rPr>
      <w:b/>
      <w:bCs/>
      <w:sz w:val="40"/>
      <w:szCs w:val="40"/>
    </w:rPr>
  </w:style>
  <w:style w:type="paragraph" w:customStyle="1" w:styleId="0b00631d-cbc7-4b42-adb2-dc458248fb48">
    <w:name w:val="石墨文档中标题"/>
    <w:next w:val="a3"/>
    <w:uiPriority w:val="9"/>
    <w:unhideWhenUsed/>
    <w:qFormat/>
    <w:pPr>
      <w:spacing w:before="260" w:after="260"/>
      <w:outlineLvl w:val="1"/>
    </w:pPr>
    <w:rPr>
      <w:b/>
      <w:bCs/>
      <w:sz w:val="36"/>
      <w:szCs w:val="36"/>
    </w:rPr>
  </w:style>
  <w:style w:type="paragraph" w:customStyle="1" w:styleId="2b7cb891-5230-4ad8-b87d-4eb7348cb195">
    <w:name w:val="石墨文档小标题"/>
    <w:next w:val="a3"/>
    <w:uiPriority w:val="9"/>
    <w:unhideWhenUsed/>
    <w:qFormat/>
    <w:pPr>
      <w:spacing w:before="260" w:after="260"/>
      <w:outlineLvl w:val="2"/>
    </w:pPr>
    <w:rPr>
      <w:b/>
      <w:bCs/>
      <w:sz w:val="32"/>
      <w:szCs w:val="32"/>
    </w:rPr>
  </w:style>
  <w:style w:type="paragraph" w:customStyle="1" w:styleId="1d466115-3e6c-4993-939f-03a8e7e18e5d">
    <w:name w:val="石墨文档标题"/>
    <w:next w:val="a3"/>
    <w:uiPriority w:val="9"/>
    <w:unhideWhenUsed/>
    <w:qFormat/>
    <w:pPr>
      <w:spacing w:before="260" w:after="260"/>
      <w:outlineLvl w:val="3"/>
    </w:pPr>
    <w:rPr>
      <w:b/>
      <w:bCs/>
      <w:sz w:val="56"/>
      <w:szCs w:val="56"/>
    </w:rPr>
  </w:style>
  <w:style w:type="paragraph" w:customStyle="1" w:styleId="e753c481-9b29-4375-8964-f8e468c91ce0">
    <w:name w:val="石墨文档引用"/>
    <w:qFormat/>
    <w:pPr>
      <w:pBdr>
        <w:left w:val="single" w:sz="30" w:space="10" w:color="F0F0F0"/>
      </w:pBdr>
    </w:pPr>
    <w:rPr>
      <w:color w:val="ADADAD"/>
    </w:rPr>
  </w:style>
  <w:style w:type="paragraph" w:default="1" w:styleId="b26500ea-faea-4be7-b489-339ea8ae6b21">
    <w:name w:val="Normal"/>
    <w:qFormat/>
    <w:pPr>
      <w:widowControl w:val="0"/>
      <w:jc w:val="both"/>
    </w:pPr>
  </w:style>
  <w:style w:type="character" w:default="1" w:styleId="3c10f225-b6b9-49e4-a62a-ffaa4a5de10f">
    <w:name w:val="Default Paragraph Font"/>
    <w:uiPriority w:val="1"/>
    <w:semiHidden/>
    <w:unhideWhenUsed/>
  </w:style>
  <w:style w:type="table" w:default="1" w:styleId="19d2c44e-9ef9-49de-856e-d6b9f668f172">
    <w:name w:val="Normal Table"/>
    <w:uiPriority w:val="99"/>
    <w:semiHidden/>
    <w:unhideWhenUsed/>
    <w:tblPr>
      <w:tblInd w:w="0" w:type="dxa"/>
      <w:tblCellMar>
        <w:top w:w="0" w:type="dxa"/>
        <w:left w:w="108" w:type="dxa"/>
        <w:bottom w:w="0" w:type="dxa"/>
        <w:right w:w="108" w:type="dxa"/>
      </w:tblCellMar>
    </w:tblPr>
  </w:style>
  <w:style w:type="numbering" w:default="1" w:styleId="c4e85341-6d1f-413f-9c8d-468aa7f204b4">
    <w:name w:val="No List"/>
    <w:uiPriority w:val="99"/>
    <w:semiHidden/>
    <w:unhideWhenUsed/>
  </w:style>
  <w:style w:type="paragraph" w:customStyle="1" w:styleId="f373a79e-c2a5-4ab8-9612-f6b42c3501de">
    <w:name w:val="石墨文档正文"/>
    <w:qFormat/>
    <w:rPr>
      <w:szCs w:val="22"/>
    </w:rPr>
  </w:style>
  <w:style w:type="paragraph" w:customStyle="1" w:styleId="64a97f82-714b-40ae-ba53-8e3f1b736257">
    <w:name w:val="石墨文档副标题"/>
    <w:qFormat/>
    <w:rPr>
      <w:color w:val="888888"/>
      <w:sz w:val="48"/>
      <w:szCs w:val="48"/>
    </w:rPr>
  </w:style>
  <w:style w:type="paragraph" w:customStyle="1" w:styleId="d109fc4c-852d-4f51-876e-45abd66ba39b">
    <w:name w:val="石墨文档大标题"/>
    <w:next w:val="a3"/>
    <w:uiPriority w:val="9"/>
    <w:unhideWhenUsed/>
    <w:qFormat/>
    <w:pPr>
      <w:spacing w:before="260" w:after="260"/>
      <w:outlineLvl w:val="0"/>
    </w:pPr>
    <w:rPr>
      <w:b/>
      <w:bCs/>
      <w:sz w:val="40"/>
      <w:szCs w:val="40"/>
    </w:rPr>
  </w:style>
  <w:style w:type="paragraph" w:customStyle="1" w:styleId="a994e86b-9395-4f30-ad9a-0282fbc7de4f">
    <w:name w:val="石墨文档中标题"/>
    <w:next w:val="a3"/>
    <w:uiPriority w:val="9"/>
    <w:unhideWhenUsed/>
    <w:qFormat/>
    <w:pPr>
      <w:spacing w:before="260" w:after="260"/>
      <w:outlineLvl w:val="1"/>
    </w:pPr>
    <w:rPr>
      <w:b/>
      <w:bCs/>
      <w:sz w:val="36"/>
      <w:szCs w:val="36"/>
    </w:rPr>
  </w:style>
  <w:style w:type="paragraph" w:customStyle="1" w:styleId="ac734dc0-bdff-47c9-aa7a-727285866c58">
    <w:name w:val="石墨文档小标题"/>
    <w:next w:val="a3"/>
    <w:uiPriority w:val="9"/>
    <w:unhideWhenUsed/>
    <w:qFormat/>
    <w:pPr>
      <w:spacing w:before="260" w:after="260"/>
      <w:outlineLvl w:val="2"/>
    </w:pPr>
    <w:rPr>
      <w:b/>
      <w:bCs/>
      <w:sz w:val="32"/>
      <w:szCs w:val="32"/>
    </w:rPr>
  </w:style>
  <w:style w:type="paragraph" w:customStyle="1" w:styleId="b4632c77-c70b-434f-b123-c06dda83df7c">
    <w:name w:val="石墨文档标题"/>
    <w:next w:val="a3"/>
    <w:uiPriority w:val="9"/>
    <w:unhideWhenUsed/>
    <w:qFormat/>
    <w:pPr>
      <w:spacing w:before="260" w:after="260"/>
      <w:outlineLvl w:val="3"/>
    </w:pPr>
    <w:rPr>
      <w:b/>
      <w:bCs/>
      <w:sz w:val="56"/>
      <w:szCs w:val="56"/>
    </w:rPr>
  </w:style>
  <w:style w:type="paragraph" w:customStyle="1" w:styleId="3da96530-5d3b-46a7-8144-741117ba54fc">
    <w:name w:val="石墨文档引用"/>
    <w:qFormat/>
    <w:pPr>
      <w:pBdr>
        <w:left w:val="single" w:sz="30" w:space="10" w:color="F0F0F0"/>
      </w:pBdr>
    </w:pPr>
    <w:rPr>
      <w:color w:val="ADADAD"/>
    </w:rPr>
  </w:style>
  <w:style w:type="paragraph" w:default="1" w:styleId="a6e7de1c-65d8-440c-b4ac-a2558579c5de">
    <w:name w:val="Normal"/>
    <w:qFormat/>
    <w:pPr>
      <w:widowControl w:val="0"/>
      <w:jc w:val="both"/>
    </w:pPr>
  </w:style>
  <w:style w:type="character" w:default="1" w:styleId="178eba6d-25a5-46d8-9cef-5110cb253b6f">
    <w:name w:val="Default Paragraph Font"/>
    <w:uiPriority w:val="1"/>
    <w:semiHidden/>
    <w:unhideWhenUsed/>
  </w:style>
  <w:style w:type="table" w:default="1" w:styleId="5ad494e9-448e-4eba-96ca-b38cade59d66">
    <w:name w:val="Normal Table"/>
    <w:uiPriority w:val="99"/>
    <w:semiHidden/>
    <w:unhideWhenUsed/>
    <w:tblPr>
      <w:tblInd w:w="0" w:type="dxa"/>
      <w:tblCellMar>
        <w:top w:w="0" w:type="dxa"/>
        <w:left w:w="108" w:type="dxa"/>
        <w:bottom w:w="0" w:type="dxa"/>
        <w:right w:w="108" w:type="dxa"/>
      </w:tblCellMar>
    </w:tblPr>
  </w:style>
  <w:style w:type="numbering" w:default="1" w:styleId="b132d4cd-0a29-4522-9211-f96c4177ce79">
    <w:name w:val="No List"/>
    <w:uiPriority w:val="99"/>
    <w:semiHidden/>
    <w:unhideWhenUsed/>
  </w:style>
  <w:style w:type="paragraph" w:customStyle="1" w:styleId="316e02f5-7f99-4ab0-be36-9a39492ab12b">
    <w:name w:val="石墨文档正文"/>
    <w:qFormat/>
    <w:rPr>
      <w:szCs w:val="22"/>
    </w:rPr>
  </w:style>
  <w:style w:type="paragraph" w:customStyle="1" w:styleId="7311a07f-3c36-4c84-9df3-d7db72424496">
    <w:name w:val="石墨文档副标题"/>
    <w:qFormat/>
    <w:rPr>
      <w:color w:val="888888"/>
      <w:sz w:val="48"/>
      <w:szCs w:val="48"/>
    </w:rPr>
  </w:style>
  <w:style w:type="paragraph" w:customStyle="1" w:styleId="8e12b3f9-efb6-4b9a-aca3-0e813ec24c86">
    <w:name w:val="石墨文档大标题"/>
    <w:next w:val="a3"/>
    <w:uiPriority w:val="9"/>
    <w:unhideWhenUsed/>
    <w:qFormat/>
    <w:pPr>
      <w:spacing w:before="260" w:after="260"/>
      <w:outlineLvl w:val="0"/>
    </w:pPr>
    <w:rPr>
      <w:b/>
      <w:bCs/>
      <w:sz w:val="40"/>
      <w:szCs w:val="40"/>
    </w:rPr>
  </w:style>
  <w:style w:type="paragraph" w:customStyle="1" w:styleId="da278098-d4b4-4645-817d-7487630b6ce9">
    <w:name w:val="石墨文档中标题"/>
    <w:next w:val="a3"/>
    <w:uiPriority w:val="9"/>
    <w:unhideWhenUsed/>
    <w:qFormat/>
    <w:pPr>
      <w:spacing w:before="260" w:after="260"/>
      <w:outlineLvl w:val="1"/>
    </w:pPr>
    <w:rPr>
      <w:b/>
      <w:bCs/>
      <w:sz w:val="36"/>
      <w:szCs w:val="36"/>
    </w:rPr>
  </w:style>
  <w:style w:type="paragraph" w:customStyle="1" w:styleId="0e47b32a-d493-4feb-9b72-e67d3132e8bb">
    <w:name w:val="石墨文档小标题"/>
    <w:next w:val="a3"/>
    <w:uiPriority w:val="9"/>
    <w:unhideWhenUsed/>
    <w:qFormat/>
    <w:pPr>
      <w:spacing w:before="260" w:after="260"/>
      <w:outlineLvl w:val="2"/>
    </w:pPr>
    <w:rPr>
      <w:b/>
      <w:bCs/>
      <w:sz w:val="32"/>
      <w:szCs w:val="32"/>
    </w:rPr>
  </w:style>
  <w:style w:type="paragraph" w:customStyle="1" w:styleId="b540928f-3d43-4716-9237-d550a48f2a19">
    <w:name w:val="石墨文档标题"/>
    <w:next w:val="a3"/>
    <w:uiPriority w:val="9"/>
    <w:unhideWhenUsed/>
    <w:qFormat/>
    <w:pPr>
      <w:spacing w:before="260" w:after="260"/>
      <w:outlineLvl w:val="3"/>
    </w:pPr>
    <w:rPr>
      <w:b/>
      <w:bCs/>
      <w:sz w:val="56"/>
      <w:szCs w:val="56"/>
    </w:rPr>
  </w:style>
  <w:style w:type="paragraph" w:customStyle="1" w:styleId="15b6383d-4c26-4e2d-841d-7c3f9f35e48b">
    <w:name w:val="石墨文档引用"/>
    <w:qFormat/>
    <w:pPr>
      <w:pBdr>
        <w:left w:val="single" w:sz="30" w:space="10" w:color="F0F0F0"/>
      </w:pBdr>
    </w:pPr>
    <w:rPr>
      <w:color w:val="ADADAD"/>
    </w:rPr>
  </w:style>
  <w:style w:type="paragraph" w:default="1" w:styleId="6dbc3f93-6998-4c88-99bb-6a4e06978b5b">
    <w:name w:val="Normal"/>
    <w:qFormat/>
    <w:pPr>
      <w:widowControl w:val="0"/>
      <w:jc w:val="both"/>
    </w:pPr>
  </w:style>
  <w:style w:type="character" w:default="1" w:styleId="64a7f1dd-1ae4-4163-b868-710683eadafc">
    <w:name w:val="Default Paragraph Font"/>
    <w:uiPriority w:val="1"/>
    <w:semiHidden/>
    <w:unhideWhenUsed/>
  </w:style>
  <w:style w:type="table" w:default="1" w:styleId="282edf06-12fb-41af-9d32-7af1857d65f9">
    <w:name w:val="Normal Table"/>
    <w:uiPriority w:val="99"/>
    <w:semiHidden/>
    <w:unhideWhenUsed/>
    <w:tblPr>
      <w:tblInd w:w="0" w:type="dxa"/>
      <w:tblCellMar>
        <w:top w:w="0" w:type="dxa"/>
        <w:left w:w="108" w:type="dxa"/>
        <w:bottom w:w="0" w:type="dxa"/>
        <w:right w:w="108" w:type="dxa"/>
      </w:tblCellMar>
    </w:tblPr>
  </w:style>
  <w:style w:type="numbering" w:default="1" w:styleId="5c1fdaeb-d6ba-4484-9646-8801d91d2062">
    <w:name w:val="No List"/>
    <w:uiPriority w:val="99"/>
    <w:semiHidden/>
    <w:unhideWhenUsed/>
  </w:style>
  <w:style w:type="paragraph" w:customStyle="1" w:styleId="25e21224-8576-4d58-97a8-ce1bd1a22689">
    <w:name w:val="石墨文档正文"/>
    <w:qFormat/>
    <w:rPr>
      <w:szCs w:val="22"/>
    </w:rPr>
  </w:style>
  <w:style w:type="paragraph" w:customStyle="1" w:styleId="40fdae12-bf8d-4900-9600-ae22999056d0">
    <w:name w:val="石墨文档副标题"/>
    <w:qFormat/>
    <w:rPr>
      <w:color w:val="888888"/>
      <w:sz w:val="48"/>
      <w:szCs w:val="48"/>
    </w:rPr>
  </w:style>
  <w:style w:type="paragraph" w:customStyle="1" w:styleId="5e9219ae-9990-44e6-926a-be497d4f9ee9">
    <w:name w:val="石墨文档大标题"/>
    <w:next w:val="a3"/>
    <w:uiPriority w:val="9"/>
    <w:unhideWhenUsed/>
    <w:qFormat/>
    <w:pPr>
      <w:spacing w:before="260" w:after="260"/>
      <w:outlineLvl w:val="0"/>
    </w:pPr>
    <w:rPr>
      <w:b/>
      <w:bCs/>
      <w:sz w:val="40"/>
      <w:szCs w:val="40"/>
    </w:rPr>
  </w:style>
  <w:style w:type="paragraph" w:customStyle="1" w:styleId="b6881b73-87af-4cb6-a7dc-cadf1f1cec2a">
    <w:name w:val="石墨文档中标题"/>
    <w:next w:val="a3"/>
    <w:uiPriority w:val="9"/>
    <w:unhideWhenUsed/>
    <w:qFormat/>
    <w:pPr>
      <w:spacing w:before="260" w:after="260"/>
      <w:outlineLvl w:val="1"/>
    </w:pPr>
    <w:rPr>
      <w:b/>
      <w:bCs/>
      <w:sz w:val="36"/>
      <w:szCs w:val="36"/>
    </w:rPr>
  </w:style>
  <w:style w:type="paragraph" w:customStyle="1" w:styleId="7bff41f5-aa6e-4a29-9634-e93a58e41de5">
    <w:name w:val="石墨文档小标题"/>
    <w:next w:val="a3"/>
    <w:uiPriority w:val="9"/>
    <w:unhideWhenUsed/>
    <w:qFormat/>
    <w:pPr>
      <w:spacing w:before="260" w:after="260"/>
      <w:outlineLvl w:val="2"/>
    </w:pPr>
    <w:rPr>
      <w:b/>
      <w:bCs/>
      <w:sz w:val="32"/>
      <w:szCs w:val="32"/>
    </w:rPr>
  </w:style>
  <w:style w:type="paragraph" w:customStyle="1" w:styleId="e30aae33-b2aa-466d-8882-083ac8347330">
    <w:name w:val="石墨文档标题"/>
    <w:next w:val="a3"/>
    <w:uiPriority w:val="9"/>
    <w:unhideWhenUsed/>
    <w:qFormat/>
    <w:pPr>
      <w:spacing w:before="260" w:after="260"/>
      <w:outlineLvl w:val="3"/>
    </w:pPr>
    <w:rPr>
      <w:b/>
      <w:bCs/>
      <w:sz w:val="56"/>
      <w:szCs w:val="56"/>
    </w:rPr>
  </w:style>
  <w:style w:type="paragraph" w:customStyle="1" w:styleId="14bf1b22-cb4e-4503-9457-8327344b3625">
    <w:name w:val="石墨文档引用"/>
    <w:qFormat/>
    <w:pPr>
      <w:pBdr>
        <w:left w:val="single" w:sz="30" w:space="10" w:color="F0F0F0"/>
      </w:pBdr>
    </w:pPr>
    <w:rPr>
      <w:color w:val="ADADAD"/>
    </w:rPr>
  </w:style>
  <w:style w:type="paragraph" w:default="1" w:styleId="01b22446-cf08-43b9-b365-4bae9dcaa2e0">
    <w:name w:val="Normal"/>
    <w:qFormat/>
    <w:pPr>
      <w:widowControl w:val="0"/>
      <w:jc w:val="both"/>
    </w:pPr>
  </w:style>
  <w:style w:type="character" w:default="1" w:styleId="d123e5b1-3fab-4f60-ba2c-4de8b6713550">
    <w:name w:val="Default Paragraph Font"/>
    <w:uiPriority w:val="1"/>
    <w:semiHidden/>
    <w:unhideWhenUsed/>
  </w:style>
  <w:style w:type="table" w:default="1" w:styleId="b615167a-ccfa-45d3-9c42-74fe6f25f016">
    <w:name w:val="Normal Table"/>
    <w:uiPriority w:val="99"/>
    <w:semiHidden/>
    <w:unhideWhenUsed/>
    <w:tblPr>
      <w:tblInd w:w="0" w:type="dxa"/>
      <w:tblCellMar>
        <w:top w:w="0" w:type="dxa"/>
        <w:left w:w="108" w:type="dxa"/>
        <w:bottom w:w="0" w:type="dxa"/>
        <w:right w:w="108" w:type="dxa"/>
      </w:tblCellMar>
    </w:tblPr>
  </w:style>
  <w:style w:type="numbering" w:default="1" w:styleId="0d637570-13cc-405c-9ecb-ea7eee96a899">
    <w:name w:val="No List"/>
    <w:uiPriority w:val="99"/>
    <w:semiHidden/>
    <w:unhideWhenUsed/>
  </w:style>
  <w:style w:type="paragraph" w:customStyle="1" w:styleId="f616a6d4-1585-4836-b334-04d6a6233dde">
    <w:name w:val="石墨文档正文"/>
    <w:qFormat/>
    <w:rPr>
      <w:szCs w:val="22"/>
    </w:rPr>
  </w:style>
  <w:style w:type="paragraph" w:customStyle="1" w:styleId="f3544f2b-db22-4d2d-bb61-3b37355e86ce">
    <w:name w:val="石墨文档副标题"/>
    <w:qFormat/>
    <w:rPr>
      <w:color w:val="888888"/>
      <w:sz w:val="48"/>
      <w:szCs w:val="48"/>
    </w:rPr>
  </w:style>
  <w:style w:type="paragraph" w:customStyle="1" w:styleId="4745e8d3-9a0b-4962-be5a-b13f0811358b">
    <w:name w:val="石墨文档大标题"/>
    <w:next w:val="a3"/>
    <w:uiPriority w:val="9"/>
    <w:unhideWhenUsed/>
    <w:qFormat/>
    <w:pPr>
      <w:spacing w:before="260" w:after="260"/>
      <w:outlineLvl w:val="0"/>
    </w:pPr>
    <w:rPr>
      <w:b/>
      <w:bCs/>
      <w:sz w:val="40"/>
      <w:szCs w:val="40"/>
    </w:rPr>
  </w:style>
  <w:style w:type="paragraph" w:customStyle="1" w:styleId="204cf95b-6a68-41f6-8f2e-a40d46102edf">
    <w:name w:val="石墨文档中标题"/>
    <w:next w:val="a3"/>
    <w:uiPriority w:val="9"/>
    <w:unhideWhenUsed/>
    <w:qFormat/>
    <w:pPr>
      <w:spacing w:before="260" w:after="260"/>
      <w:outlineLvl w:val="1"/>
    </w:pPr>
    <w:rPr>
      <w:b/>
      <w:bCs/>
      <w:sz w:val="36"/>
      <w:szCs w:val="36"/>
    </w:rPr>
  </w:style>
  <w:style w:type="paragraph" w:customStyle="1" w:styleId="8667da61-e6f1-4ff4-9410-eab83e5d1496">
    <w:name w:val="石墨文档小标题"/>
    <w:next w:val="a3"/>
    <w:uiPriority w:val="9"/>
    <w:unhideWhenUsed/>
    <w:qFormat/>
    <w:pPr>
      <w:spacing w:before="260" w:after="260"/>
      <w:outlineLvl w:val="2"/>
    </w:pPr>
    <w:rPr>
      <w:b/>
      <w:bCs/>
      <w:sz w:val="32"/>
      <w:szCs w:val="32"/>
    </w:rPr>
  </w:style>
  <w:style w:type="paragraph" w:customStyle="1" w:styleId="46dc2bf4-f422-4b33-9299-24ce7c6671f2">
    <w:name w:val="石墨文档标题"/>
    <w:next w:val="a3"/>
    <w:uiPriority w:val="9"/>
    <w:unhideWhenUsed/>
    <w:qFormat/>
    <w:pPr>
      <w:spacing w:before="260" w:after="260"/>
      <w:outlineLvl w:val="3"/>
    </w:pPr>
    <w:rPr>
      <w:b/>
      <w:bCs/>
      <w:sz w:val="56"/>
      <w:szCs w:val="56"/>
    </w:rPr>
  </w:style>
  <w:style w:type="paragraph" w:customStyle="1" w:styleId="79c808c3-56f3-4471-a1a5-de56bf8c43af">
    <w:name w:val="石墨文档引用"/>
    <w:qFormat/>
    <w:pPr>
      <w:pBdr>
        <w:left w:val="single" w:sz="30" w:space="10" w:color="F0F0F0"/>
      </w:pBdr>
    </w:pPr>
    <w:rPr>
      <w:color w:val="ADADAD"/>
    </w:rPr>
  </w:style>
  <w:style w:type="paragraph" w:default="1" w:styleId="5f0e10f0-44e3-4c35-b216-0f076ce81295">
    <w:name w:val="Normal"/>
    <w:qFormat/>
    <w:pPr>
      <w:widowControl w:val="0"/>
      <w:jc w:val="both"/>
    </w:pPr>
  </w:style>
  <w:style w:type="character" w:default="1" w:styleId="76541b25-4966-44ef-a381-d708fb77c02f">
    <w:name w:val="Default Paragraph Font"/>
    <w:uiPriority w:val="1"/>
    <w:semiHidden/>
    <w:unhideWhenUsed/>
  </w:style>
  <w:style w:type="table" w:default="1" w:styleId="29ec4e33-3ca1-4742-95ef-6acda4e5d160">
    <w:name w:val="Normal Table"/>
    <w:uiPriority w:val="99"/>
    <w:semiHidden/>
    <w:unhideWhenUsed/>
    <w:tblPr>
      <w:tblInd w:w="0" w:type="dxa"/>
      <w:tblCellMar>
        <w:top w:w="0" w:type="dxa"/>
        <w:left w:w="108" w:type="dxa"/>
        <w:bottom w:w="0" w:type="dxa"/>
        <w:right w:w="108" w:type="dxa"/>
      </w:tblCellMar>
    </w:tblPr>
  </w:style>
  <w:style w:type="numbering" w:default="1" w:styleId="98df491a-d539-4166-b62a-a390e8cad58e">
    <w:name w:val="No List"/>
    <w:uiPriority w:val="99"/>
    <w:semiHidden/>
    <w:unhideWhenUsed/>
  </w:style>
  <w:style w:type="paragraph" w:customStyle="1" w:styleId="fddded71-7fc6-4db8-a01e-9f806e8b2e62">
    <w:name w:val="石墨文档正文"/>
    <w:qFormat/>
    <w:rPr>
      <w:szCs w:val="22"/>
    </w:rPr>
  </w:style>
  <w:style w:type="paragraph" w:customStyle="1" w:styleId="43f3994a-b6e7-44cd-8860-474f38e677e0">
    <w:name w:val="石墨文档副标题"/>
    <w:qFormat/>
    <w:rPr>
      <w:color w:val="888888"/>
      <w:sz w:val="48"/>
      <w:szCs w:val="48"/>
    </w:rPr>
  </w:style>
  <w:style w:type="paragraph" w:customStyle="1" w:styleId="9c18a805-bf15-4d7e-9bad-d94620fbe286">
    <w:name w:val="石墨文档大标题"/>
    <w:next w:val="a3"/>
    <w:uiPriority w:val="9"/>
    <w:unhideWhenUsed/>
    <w:qFormat/>
    <w:pPr>
      <w:spacing w:before="260" w:after="260"/>
      <w:outlineLvl w:val="0"/>
    </w:pPr>
    <w:rPr>
      <w:b/>
      <w:bCs/>
      <w:sz w:val="40"/>
      <w:szCs w:val="40"/>
    </w:rPr>
  </w:style>
  <w:style w:type="paragraph" w:customStyle="1" w:styleId="18a33195-82d7-490a-b52a-e8418d9697ad">
    <w:name w:val="石墨文档中标题"/>
    <w:next w:val="a3"/>
    <w:uiPriority w:val="9"/>
    <w:unhideWhenUsed/>
    <w:qFormat/>
    <w:pPr>
      <w:spacing w:before="260" w:after="260"/>
      <w:outlineLvl w:val="1"/>
    </w:pPr>
    <w:rPr>
      <w:b/>
      <w:bCs/>
      <w:sz w:val="36"/>
      <w:szCs w:val="36"/>
    </w:rPr>
  </w:style>
  <w:style w:type="paragraph" w:customStyle="1" w:styleId="10cfb0a4-ad22-47f3-bb67-c01246ed6f2e">
    <w:name w:val="石墨文档小标题"/>
    <w:next w:val="a3"/>
    <w:uiPriority w:val="9"/>
    <w:unhideWhenUsed/>
    <w:qFormat/>
    <w:pPr>
      <w:spacing w:before="260" w:after="260"/>
      <w:outlineLvl w:val="2"/>
    </w:pPr>
    <w:rPr>
      <w:b/>
      <w:bCs/>
      <w:sz w:val="32"/>
      <w:szCs w:val="32"/>
    </w:rPr>
  </w:style>
  <w:style w:type="paragraph" w:customStyle="1" w:styleId="4dfc6601-dbd1-4c4f-96c8-fe8b8d5f4d2e">
    <w:name w:val="石墨文档标题"/>
    <w:next w:val="a3"/>
    <w:uiPriority w:val="9"/>
    <w:unhideWhenUsed/>
    <w:qFormat/>
    <w:pPr>
      <w:spacing w:before="260" w:after="260"/>
      <w:outlineLvl w:val="3"/>
    </w:pPr>
    <w:rPr>
      <w:b/>
      <w:bCs/>
      <w:sz w:val="56"/>
      <w:szCs w:val="56"/>
    </w:rPr>
  </w:style>
  <w:style w:type="paragraph" w:customStyle="1" w:styleId="63496b21-6628-468b-b45c-c4e41f07b683">
    <w:name w:val="石墨文档引用"/>
    <w:qFormat/>
    <w:pPr>
      <w:pBdr>
        <w:left w:val="single" w:sz="30" w:space="10" w:color="F0F0F0"/>
      </w:pBdr>
    </w:pPr>
    <w:rPr>
      <w:color w:val="ADADAD"/>
    </w:rPr>
  </w:style>
  <w:style w:type="paragraph" w:default="1" w:styleId="8d6d8333-a2fa-4a7e-b419-2668e56339b8">
    <w:name w:val="Normal"/>
    <w:qFormat/>
    <w:pPr>
      <w:widowControl w:val="0"/>
      <w:jc w:val="both"/>
    </w:pPr>
  </w:style>
  <w:style w:type="character" w:default="1" w:styleId="af8ccba8-5e9b-4b85-a019-69d161041526">
    <w:name w:val="Default Paragraph Font"/>
    <w:uiPriority w:val="1"/>
    <w:semiHidden/>
    <w:unhideWhenUsed/>
  </w:style>
  <w:style w:type="table" w:default="1" w:styleId="07ad0244-458e-4463-b352-e4d388e66cd5">
    <w:name w:val="Normal Table"/>
    <w:uiPriority w:val="99"/>
    <w:semiHidden/>
    <w:unhideWhenUsed/>
    <w:tblPr>
      <w:tblInd w:w="0" w:type="dxa"/>
      <w:tblCellMar>
        <w:top w:w="0" w:type="dxa"/>
        <w:left w:w="108" w:type="dxa"/>
        <w:bottom w:w="0" w:type="dxa"/>
        <w:right w:w="108" w:type="dxa"/>
      </w:tblCellMar>
    </w:tblPr>
  </w:style>
  <w:style w:type="numbering" w:default="1" w:styleId="537a005c-59e5-4b41-9885-9c4b8c07193d">
    <w:name w:val="No List"/>
    <w:uiPriority w:val="99"/>
    <w:semiHidden/>
    <w:unhideWhenUsed/>
  </w:style>
  <w:style w:type="paragraph" w:customStyle="1" w:styleId="ddc2e934-20e2-43d4-999e-6193c615cacb">
    <w:name w:val="石墨文档正文"/>
    <w:qFormat/>
    <w:rPr>
      <w:szCs w:val="22"/>
    </w:rPr>
  </w:style>
  <w:style w:type="paragraph" w:customStyle="1" w:styleId="1aa8cc86-91f2-4487-8a4d-45cfcc4c977a">
    <w:name w:val="石墨文档副标题"/>
    <w:qFormat/>
    <w:rPr>
      <w:color w:val="888888"/>
      <w:sz w:val="48"/>
      <w:szCs w:val="48"/>
    </w:rPr>
  </w:style>
  <w:style w:type="paragraph" w:customStyle="1" w:styleId="c4a9ee9c-777b-4da8-907e-e60bfcf96404">
    <w:name w:val="石墨文档大标题"/>
    <w:next w:val="a3"/>
    <w:uiPriority w:val="9"/>
    <w:unhideWhenUsed/>
    <w:qFormat/>
    <w:pPr>
      <w:spacing w:before="260" w:after="260"/>
      <w:outlineLvl w:val="0"/>
    </w:pPr>
    <w:rPr>
      <w:b/>
      <w:bCs/>
      <w:sz w:val="40"/>
      <w:szCs w:val="40"/>
    </w:rPr>
  </w:style>
  <w:style w:type="paragraph" w:customStyle="1" w:styleId="ff9ebe90-98d6-4dae-95df-e9a195b59298">
    <w:name w:val="石墨文档中标题"/>
    <w:next w:val="a3"/>
    <w:uiPriority w:val="9"/>
    <w:unhideWhenUsed/>
    <w:qFormat/>
    <w:pPr>
      <w:spacing w:before="260" w:after="260"/>
      <w:outlineLvl w:val="1"/>
    </w:pPr>
    <w:rPr>
      <w:b/>
      <w:bCs/>
      <w:sz w:val="36"/>
      <w:szCs w:val="36"/>
    </w:rPr>
  </w:style>
  <w:style w:type="paragraph" w:customStyle="1" w:styleId="33079477-225a-4f21-97a9-109f460784d4">
    <w:name w:val="石墨文档小标题"/>
    <w:next w:val="a3"/>
    <w:uiPriority w:val="9"/>
    <w:unhideWhenUsed/>
    <w:qFormat/>
    <w:pPr>
      <w:spacing w:before="260" w:after="260"/>
      <w:outlineLvl w:val="2"/>
    </w:pPr>
    <w:rPr>
      <w:b/>
      <w:bCs/>
      <w:sz w:val="32"/>
      <w:szCs w:val="32"/>
    </w:rPr>
  </w:style>
  <w:style w:type="paragraph" w:customStyle="1" w:styleId="72dd5389-2c74-4c02-aa31-d24a7c5cc0be">
    <w:name w:val="石墨文档标题"/>
    <w:next w:val="a3"/>
    <w:uiPriority w:val="9"/>
    <w:unhideWhenUsed/>
    <w:qFormat/>
    <w:pPr>
      <w:spacing w:before="260" w:after="260"/>
      <w:outlineLvl w:val="3"/>
    </w:pPr>
    <w:rPr>
      <w:b/>
      <w:bCs/>
      <w:sz w:val="56"/>
      <w:szCs w:val="56"/>
    </w:rPr>
  </w:style>
  <w:style w:type="paragraph" w:customStyle="1" w:styleId="a33c0d06-27ca-4cc7-b904-ee4abbef844f">
    <w:name w:val="石墨文档引用"/>
    <w:qFormat/>
    <w:pPr>
      <w:pBdr>
        <w:left w:val="single" w:sz="30" w:space="10" w:color="F0F0F0"/>
      </w:pBdr>
    </w:pPr>
    <w:rPr>
      <w:color w:val="ADADAD"/>
    </w:rPr>
  </w:style>
  <w:style w:type="paragraph" w:default="1" w:styleId="5eea6dfa-f79c-48a5-8483-0f30df9d56fc">
    <w:name w:val="Normal"/>
    <w:qFormat/>
    <w:pPr>
      <w:widowControl w:val="0"/>
      <w:jc w:val="both"/>
    </w:pPr>
  </w:style>
  <w:style w:type="character" w:default="1" w:styleId="c5dd07fe-95bc-4077-98d6-ad6550de862c">
    <w:name w:val="Default Paragraph Font"/>
    <w:uiPriority w:val="1"/>
    <w:semiHidden/>
    <w:unhideWhenUsed/>
  </w:style>
  <w:style w:type="table" w:default="1" w:styleId="d578e6fe-33cb-497a-9798-052a9e3f804d">
    <w:name w:val="Normal Table"/>
    <w:uiPriority w:val="99"/>
    <w:semiHidden/>
    <w:unhideWhenUsed/>
    <w:tblPr>
      <w:tblInd w:w="0" w:type="dxa"/>
      <w:tblCellMar>
        <w:top w:w="0" w:type="dxa"/>
        <w:left w:w="108" w:type="dxa"/>
        <w:bottom w:w="0" w:type="dxa"/>
        <w:right w:w="108" w:type="dxa"/>
      </w:tblCellMar>
    </w:tblPr>
  </w:style>
  <w:style w:type="numbering" w:default="1" w:styleId="209ec310-f78f-4c61-a346-c663ef411f98">
    <w:name w:val="No List"/>
    <w:uiPriority w:val="99"/>
    <w:semiHidden/>
    <w:unhideWhenUsed/>
  </w:style>
  <w:style w:type="paragraph" w:customStyle="1" w:styleId="ba047195-7617-444c-b2c3-7ad436a29b76">
    <w:name w:val="石墨文档正文"/>
    <w:qFormat/>
    <w:rPr>
      <w:szCs w:val="22"/>
    </w:rPr>
  </w:style>
  <w:style w:type="paragraph" w:customStyle="1" w:styleId="3057e4db-88c2-42ae-ad3f-7fc39bc3e439">
    <w:name w:val="石墨文档副标题"/>
    <w:qFormat/>
    <w:rPr>
      <w:color w:val="888888"/>
      <w:sz w:val="48"/>
      <w:szCs w:val="48"/>
    </w:rPr>
  </w:style>
  <w:style w:type="paragraph" w:customStyle="1" w:styleId="d15a21ca-6a32-44cd-a57d-00335b0eaf67">
    <w:name w:val="石墨文档大标题"/>
    <w:next w:val="a3"/>
    <w:uiPriority w:val="9"/>
    <w:unhideWhenUsed/>
    <w:qFormat/>
    <w:pPr>
      <w:spacing w:before="260" w:after="260"/>
      <w:outlineLvl w:val="0"/>
    </w:pPr>
    <w:rPr>
      <w:b/>
      <w:bCs/>
      <w:sz w:val="40"/>
      <w:szCs w:val="40"/>
    </w:rPr>
  </w:style>
  <w:style w:type="paragraph" w:customStyle="1" w:styleId="5bb72e39-4955-4b62-85c4-23183f5c22cc">
    <w:name w:val="石墨文档中标题"/>
    <w:next w:val="a3"/>
    <w:uiPriority w:val="9"/>
    <w:unhideWhenUsed/>
    <w:qFormat/>
    <w:pPr>
      <w:spacing w:before="260" w:after="260"/>
      <w:outlineLvl w:val="1"/>
    </w:pPr>
    <w:rPr>
      <w:b/>
      <w:bCs/>
      <w:sz w:val="36"/>
      <w:szCs w:val="36"/>
    </w:rPr>
  </w:style>
  <w:style w:type="paragraph" w:customStyle="1" w:styleId="60cff9b5-e820-47a1-a71c-bf263df15a25">
    <w:name w:val="石墨文档小标题"/>
    <w:next w:val="a3"/>
    <w:uiPriority w:val="9"/>
    <w:unhideWhenUsed/>
    <w:qFormat/>
    <w:pPr>
      <w:spacing w:before="260" w:after="260"/>
      <w:outlineLvl w:val="2"/>
    </w:pPr>
    <w:rPr>
      <w:b/>
      <w:bCs/>
      <w:sz w:val="32"/>
      <w:szCs w:val="32"/>
    </w:rPr>
  </w:style>
  <w:style w:type="paragraph" w:customStyle="1" w:styleId="17825673-b19d-4e79-b6d8-1b4cdda3c7ff">
    <w:name w:val="石墨文档标题"/>
    <w:next w:val="a3"/>
    <w:uiPriority w:val="9"/>
    <w:unhideWhenUsed/>
    <w:qFormat/>
    <w:pPr>
      <w:spacing w:before="260" w:after="260"/>
      <w:outlineLvl w:val="3"/>
    </w:pPr>
    <w:rPr>
      <w:b/>
      <w:bCs/>
      <w:sz w:val="56"/>
      <w:szCs w:val="56"/>
    </w:rPr>
  </w:style>
  <w:style w:type="paragraph" w:customStyle="1" w:styleId="d144d9f1-0988-446a-beaa-eedda5a79cb1">
    <w:name w:val="石墨文档引用"/>
    <w:qFormat/>
    <w:pPr>
      <w:pBdr>
        <w:left w:val="single" w:sz="30" w:space="10" w:color="F0F0F0"/>
      </w:pBdr>
    </w:pPr>
    <w:rPr>
      <w:color w:val="ADADAD"/>
    </w:rPr>
  </w:style>
  <w:style w:type="paragraph" w:default="1" w:styleId="f530fb16-7e0d-4028-a253-35ef0ed139a8">
    <w:name w:val="Normal"/>
    <w:qFormat/>
    <w:pPr>
      <w:widowControl w:val="0"/>
      <w:jc w:val="both"/>
    </w:pPr>
  </w:style>
  <w:style w:type="character" w:default="1" w:styleId="6ba12a7a-a3b3-4741-8e52-2fd6ce958c1a">
    <w:name w:val="Default Paragraph Font"/>
    <w:uiPriority w:val="1"/>
    <w:semiHidden/>
    <w:unhideWhenUsed/>
  </w:style>
  <w:style w:type="table" w:default="1" w:styleId="ed4aa29e-1f87-4402-81e0-27143f2b6e3f">
    <w:name w:val="Normal Table"/>
    <w:uiPriority w:val="99"/>
    <w:semiHidden/>
    <w:unhideWhenUsed/>
    <w:tblPr>
      <w:tblInd w:w="0" w:type="dxa"/>
      <w:tblCellMar>
        <w:top w:w="0" w:type="dxa"/>
        <w:left w:w="108" w:type="dxa"/>
        <w:bottom w:w="0" w:type="dxa"/>
        <w:right w:w="108" w:type="dxa"/>
      </w:tblCellMar>
    </w:tblPr>
  </w:style>
  <w:style w:type="numbering" w:default="1" w:styleId="968cab6c-6cfd-4888-afab-52126330702b">
    <w:name w:val="No List"/>
    <w:uiPriority w:val="99"/>
    <w:semiHidden/>
    <w:unhideWhenUsed/>
  </w:style>
  <w:style w:type="paragraph" w:customStyle="1" w:styleId="bccd52fe-58d0-42ef-96ab-05af7eda2039">
    <w:name w:val="石墨文档正文"/>
    <w:qFormat/>
    <w:rPr>
      <w:szCs w:val="22"/>
    </w:rPr>
  </w:style>
  <w:style w:type="paragraph" w:customStyle="1" w:styleId="52d10c5d-c34a-47c9-9d7b-9d329ab325b8">
    <w:name w:val="石墨文档副标题"/>
    <w:qFormat/>
    <w:rPr>
      <w:color w:val="888888"/>
      <w:sz w:val="48"/>
      <w:szCs w:val="48"/>
    </w:rPr>
  </w:style>
  <w:style w:type="paragraph" w:customStyle="1" w:styleId="b4fa50cb-25e3-446f-8d78-54c70766440e">
    <w:name w:val="石墨文档大标题"/>
    <w:next w:val="a3"/>
    <w:uiPriority w:val="9"/>
    <w:unhideWhenUsed/>
    <w:qFormat/>
    <w:pPr>
      <w:spacing w:before="260" w:after="260"/>
      <w:outlineLvl w:val="0"/>
    </w:pPr>
    <w:rPr>
      <w:b/>
      <w:bCs/>
      <w:sz w:val="40"/>
      <w:szCs w:val="40"/>
    </w:rPr>
  </w:style>
  <w:style w:type="paragraph" w:customStyle="1" w:styleId="14b0d7f0-678b-4282-a0c7-d5764e1c78ef">
    <w:name w:val="石墨文档中标题"/>
    <w:next w:val="a3"/>
    <w:uiPriority w:val="9"/>
    <w:unhideWhenUsed/>
    <w:qFormat/>
    <w:pPr>
      <w:spacing w:before="260" w:after="260"/>
      <w:outlineLvl w:val="1"/>
    </w:pPr>
    <w:rPr>
      <w:b/>
      <w:bCs/>
      <w:sz w:val="36"/>
      <w:szCs w:val="36"/>
    </w:rPr>
  </w:style>
  <w:style w:type="paragraph" w:customStyle="1" w:styleId="60e161f6-6836-4c32-8810-0848aa5c3649">
    <w:name w:val="石墨文档小标题"/>
    <w:next w:val="a3"/>
    <w:uiPriority w:val="9"/>
    <w:unhideWhenUsed/>
    <w:qFormat/>
    <w:pPr>
      <w:spacing w:before="260" w:after="260"/>
      <w:outlineLvl w:val="2"/>
    </w:pPr>
    <w:rPr>
      <w:b/>
      <w:bCs/>
      <w:sz w:val="32"/>
      <w:szCs w:val="32"/>
    </w:rPr>
  </w:style>
  <w:style w:type="paragraph" w:customStyle="1" w:styleId="1f2a62d7-0afa-4f4a-8680-d869a1b5525b">
    <w:name w:val="石墨文档标题"/>
    <w:next w:val="a3"/>
    <w:uiPriority w:val="9"/>
    <w:unhideWhenUsed/>
    <w:qFormat/>
    <w:pPr>
      <w:spacing w:before="260" w:after="260"/>
      <w:outlineLvl w:val="3"/>
    </w:pPr>
    <w:rPr>
      <w:b/>
      <w:bCs/>
      <w:sz w:val="56"/>
      <w:szCs w:val="56"/>
    </w:rPr>
  </w:style>
  <w:style w:type="paragraph" w:customStyle="1" w:styleId="a74bb962-bc5a-4127-b99e-46185d4ba1d4">
    <w:name w:val="石墨文档引用"/>
    <w:qFormat/>
    <w:pPr>
      <w:pBdr>
        <w:left w:val="single" w:sz="30" w:space="10" w:color="F0F0F0"/>
      </w:pBdr>
    </w:pPr>
    <w:rPr>
      <w:color w:val="ADADAD"/>
    </w:rPr>
  </w:style>
  <w:style w:type="paragraph" w:default="1" w:styleId="052167a8-1aef-40f1-b9cb-7ba34a16fc63">
    <w:name w:val="Normal"/>
    <w:qFormat/>
    <w:pPr>
      <w:widowControl w:val="0"/>
      <w:jc w:val="both"/>
    </w:pPr>
  </w:style>
  <w:style w:type="character" w:default="1" w:styleId="a0ee8852-7dd9-4a9e-a268-c603bed616cf">
    <w:name w:val="Default Paragraph Font"/>
    <w:uiPriority w:val="1"/>
    <w:semiHidden/>
    <w:unhideWhenUsed/>
  </w:style>
  <w:style w:type="table" w:default="1" w:styleId="cbe09a73-36d4-4e45-b5eb-6781bacc3744">
    <w:name w:val="Normal Table"/>
    <w:uiPriority w:val="99"/>
    <w:semiHidden/>
    <w:unhideWhenUsed/>
    <w:tblPr>
      <w:tblInd w:w="0" w:type="dxa"/>
      <w:tblCellMar>
        <w:top w:w="0" w:type="dxa"/>
        <w:left w:w="108" w:type="dxa"/>
        <w:bottom w:w="0" w:type="dxa"/>
        <w:right w:w="108" w:type="dxa"/>
      </w:tblCellMar>
    </w:tblPr>
  </w:style>
  <w:style w:type="numbering" w:default="1" w:styleId="06a29b4c-106f-40cd-aa6c-ac8bad8262a3">
    <w:name w:val="No List"/>
    <w:uiPriority w:val="99"/>
    <w:semiHidden/>
    <w:unhideWhenUsed/>
  </w:style>
  <w:style w:type="paragraph" w:customStyle="1" w:styleId="aecb59a9-9415-4daf-bb9b-032da9663830">
    <w:name w:val="石墨文档正文"/>
    <w:qFormat/>
    <w:rPr>
      <w:szCs w:val="22"/>
    </w:rPr>
  </w:style>
  <w:style w:type="paragraph" w:customStyle="1" w:styleId="5b31fd97-2348-4305-a0f9-b4cac448790c">
    <w:name w:val="石墨文档副标题"/>
    <w:qFormat/>
    <w:rPr>
      <w:color w:val="888888"/>
      <w:sz w:val="48"/>
      <w:szCs w:val="48"/>
    </w:rPr>
  </w:style>
  <w:style w:type="paragraph" w:customStyle="1" w:styleId="6e802bed-3b02-4038-923f-9feb6959de46">
    <w:name w:val="石墨文档大标题"/>
    <w:next w:val="a3"/>
    <w:uiPriority w:val="9"/>
    <w:unhideWhenUsed/>
    <w:qFormat/>
    <w:pPr>
      <w:spacing w:before="260" w:after="260"/>
      <w:outlineLvl w:val="0"/>
    </w:pPr>
    <w:rPr>
      <w:b/>
      <w:bCs/>
      <w:sz w:val="40"/>
      <w:szCs w:val="40"/>
    </w:rPr>
  </w:style>
  <w:style w:type="paragraph" w:customStyle="1" w:styleId="743bfdb5-18b3-43b4-918c-ff400669124a">
    <w:name w:val="石墨文档中标题"/>
    <w:next w:val="a3"/>
    <w:uiPriority w:val="9"/>
    <w:unhideWhenUsed/>
    <w:qFormat/>
    <w:pPr>
      <w:spacing w:before="260" w:after="260"/>
      <w:outlineLvl w:val="1"/>
    </w:pPr>
    <w:rPr>
      <w:b/>
      <w:bCs/>
      <w:sz w:val="36"/>
      <w:szCs w:val="36"/>
    </w:rPr>
  </w:style>
  <w:style w:type="paragraph" w:customStyle="1" w:styleId="9305b1f7-1ad7-48f3-b8ef-c2c4674d21fe">
    <w:name w:val="石墨文档小标题"/>
    <w:next w:val="a3"/>
    <w:uiPriority w:val="9"/>
    <w:unhideWhenUsed/>
    <w:qFormat/>
    <w:pPr>
      <w:spacing w:before="260" w:after="260"/>
      <w:outlineLvl w:val="2"/>
    </w:pPr>
    <w:rPr>
      <w:b/>
      <w:bCs/>
      <w:sz w:val="32"/>
      <w:szCs w:val="32"/>
    </w:rPr>
  </w:style>
  <w:style w:type="paragraph" w:customStyle="1" w:styleId="a9e43edf-7a8b-4d6f-9463-722d830c4557">
    <w:name w:val="石墨文档标题"/>
    <w:next w:val="a3"/>
    <w:uiPriority w:val="9"/>
    <w:unhideWhenUsed/>
    <w:qFormat/>
    <w:pPr>
      <w:spacing w:before="260" w:after="260"/>
      <w:outlineLvl w:val="3"/>
    </w:pPr>
    <w:rPr>
      <w:b/>
      <w:bCs/>
      <w:sz w:val="56"/>
      <w:szCs w:val="56"/>
    </w:rPr>
  </w:style>
  <w:style w:type="paragraph" w:customStyle="1" w:styleId="d95f829f-2f41-46a8-948e-83c1cd7f5717">
    <w:name w:val="石墨文档引用"/>
    <w:qFormat/>
    <w:pPr>
      <w:pBdr>
        <w:left w:val="single" w:sz="30" w:space="10" w:color="F0F0F0"/>
      </w:pBdr>
    </w:pPr>
    <w:rPr>
      <w:color w:val="ADADAD"/>
    </w:rPr>
  </w:style>
  <w:style w:type="paragraph" w:default="1" w:styleId="eff85692-9ec8-49ec-bbf5-3d5df13d2024">
    <w:name w:val="Normal"/>
    <w:qFormat/>
    <w:pPr>
      <w:widowControl w:val="0"/>
      <w:jc w:val="both"/>
    </w:pPr>
  </w:style>
  <w:style w:type="character" w:default="1" w:styleId="8edc9ace-5785-4545-9041-59e3552b85fc">
    <w:name w:val="Default Paragraph Font"/>
    <w:uiPriority w:val="1"/>
    <w:semiHidden/>
    <w:unhideWhenUsed/>
  </w:style>
  <w:style w:type="table" w:default="1" w:styleId="7e51365b-b199-4d96-8583-0e24fe74b4f0">
    <w:name w:val="Normal Table"/>
    <w:uiPriority w:val="99"/>
    <w:semiHidden/>
    <w:unhideWhenUsed/>
    <w:tblPr>
      <w:tblInd w:w="0" w:type="dxa"/>
      <w:tblCellMar>
        <w:top w:w="0" w:type="dxa"/>
        <w:left w:w="108" w:type="dxa"/>
        <w:bottom w:w="0" w:type="dxa"/>
        <w:right w:w="108" w:type="dxa"/>
      </w:tblCellMar>
    </w:tblPr>
  </w:style>
  <w:style w:type="numbering" w:default="1" w:styleId="09595544-760b-4b1e-b57d-3aeb66d399e0">
    <w:name w:val="No List"/>
    <w:uiPriority w:val="99"/>
    <w:semiHidden/>
    <w:unhideWhenUsed/>
  </w:style>
  <w:style w:type="paragraph" w:customStyle="1" w:styleId="e579adc4-e1ac-47b7-81e7-8145efd795b6">
    <w:name w:val="石墨文档正文"/>
    <w:qFormat/>
    <w:rPr>
      <w:szCs w:val="22"/>
    </w:rPr>
  </w:style>
  <w:style w:type="paragraph" w:customStyle="1" w:styleId="0b49d5e9-8c72-48d9-9b9b-5abaf8fe67e7">
    <w:name w:val="石墨文档副标题"/>
    <w:qFormat/>
    <w:rPr>
      <w:color w:val="888888"/>
      <w:sz w:val="48"/>
      <w:szCs w:val="48"/>
    </w:rPr>
  </w:style>
  <w:style w:type="paragraph" w:customStyle="1" w:styleId="597c99df-3763-4786-82a0-cc15056d6db4">
    <w:name w:val="石墨文档大标题"/>
    <w:next w:val="a3"/>
    <w:uiPriority w:val="9"/>
    <w:unhideWhenUsed/>
    <w:qFormat/>
    <w:pPr>
      <w:spacing w:before="260" w:after="260"/>
      <w:outlineLvl w:val="0"/>
    </w:pPr>
    <w:rPr>
      <w:b/>
      <w:bCs/>
      <w:sz w:val="40"/>
      <w:szCs w:val="40"/>
    </w:rPr>
  </w:style>
  <w:style w:type="paragraph" w:customStyle="1" w:styleId="fde752f8-a7df-4d99-aec5-9f697232c247">
    <w:name w:val="石墨文档中标题"/>
    <w:next w:val="a3"/>
    <w:uiPriority w:val="9"/>
    <w:unhideWhenUsed/>
    <w:qFormat/>
    <w:pPr>
      <w:spacing w:before="260" w:after="260"/>
      <w:outlineLvl w:val="1"/>
    </w:pPr>
    <w:rPr>
      <w:b/>
      <w:bCs/>
      <w:sz w:val="36"/>
      <w:szCs w:val="36"/>
    </w:rPr>
  </w:style>
  <w:style w:type="paragraph" w:customStyle="1" w:styleId="1900fa62-1e98-42e0-bb19-1a2cc2f2f069">
    <w:name w:val="石墨文档小标题"/>
    <w:next w:val="a3"/>
    <w:uiPriority w:val="9"/>
    <w:unhideWhenUsed/>
    <w:qFormat/>
    <w:pPr>
      <w:spacing w:before="260" w:after="260"/>
      <w:outlineLvl w:val="2"/>
    </w:pPr>
    <w:rPr>
      <w:b/>
      <w:bCs/>
      <w:sz w:val="32"/>
      <w:szCs w:val="32"/>
    </w:rPr>
  </w:style>
  <w:style w:type="paragraph" w:customStyle="1" w:styleId="c091d827-1750-4496-9954-d430131c1308">
    <w:name w:val="石墨文档标题"/>
    <w:next w:val="a3"/>
    <w:uiPriority w:val="9"/>
    <w:unhideWhenUsed/>
    <w:qFormat/>
    <w:pPr>
      <w:spacing w:before="260" w:after="260"/>
      <w:outlineLvl w:val="3"/>
    </w:pPr>
    <w:rPr>
      <w:b/>
      <w:bCs/>
      <w:sz w:val="56"/>
      <w:szCs w:val="56"/>
    </w:rPr>
  </w:style>
  <w:style w:type="paragraph" w:customStyle="1" w:styleId="48ac561f-6a8c-4a21-b805-180ed7ce2ae4">
    <w:name w:val="石墨文档引用"/>
    <w:qFormat/>
    <w:pPr>
      <w:pBdr>
        <w:left w:val="single" w:sz="30" w:space="10" w:color="F0F0F0"/>
      </w:pBdr>
    </w:pPr>
    <w:rPr>
      <w:color w:val="ADADAD"/>
    </w:rPr>
  </w:style>
  <w:style w:type="paragraph" w:default="1" w:styleId="f3ded5d6-36e1-47d3-a06f-36a3b6840063">
    <w:name w:val="Normal"/>
    <w:qFormat/>
    <w:pPr>
      <w:widowControl w:val="0"/>
      <w:jc w:val="both"/>
    </w:pPr>
  </w:style>
  <w:style w:type="character" w:default="1" w:styleId="94f1911a-5dcf-4f90-bd98-fbd3a81230d8">
    <w:name w:val="Default Paragraph Font"/>
    <w:uiPriority w:val="1"/>
    <w:semiHidden/>
    <w:unhideWhenUsed/>
  </w:style>
  <w:style w:type="table" w:default="1" w:styleId="d289dfbe-6608-47e3-98f4-c69aa02abde7">
    <w:name w:val="Normal Table"/>
    <w:uiPriority w:val="99"/>
    <w:semiHidden/>
    <w:unhideWhenUsed/>
    <w:tblPr>
      <w:tblInd w:w="0" w:type="dxa"/>
      <w:tblCellMar>
        <w:top w:w="0" w:type="dxa"/>
        <w:left w:w="108" w:type="dxa"/>
        <w:bottom w:w="0" w:type="dxa"/>
        <w:right w:w="108" w:type="dxa"/>
      </w:tblCellMar>
    </w:tblPr>
  </w:style>
  <w:style w:type="numbering" w:default="1" w:styleId="14648fc7-86b5-44d4-9efc-7214eadedad1">
    <w:name w:val="No List"/>
    <w:uiPriority w:val="99"/>
    <w:semiHidden/>
    <w:unhideWhenUsed/>
  </w:style>
  <w:style w:type="paragraph" w:customStyle="1" w:styleId="fe996e0d-5df5-4c80-95f6-4b1ea041c0ba">
    <w:name w:val="石墨文档正文"/>
    <w:qFormat/>
    <w:rPr>
      <w:szCs w:val="22"/>
    </w:rPr>
  </w:style>
  <w:style w:type="paragraph" w:customStyle="1" w:styleId="714f53ad-c37c-47c9-acfd-f5691ecc02a8">
    <w:name w:val="石墨文档副标题"/>
    <w:qFormat/>
    <w:rPr>
      <w:color w:val="888888"/>
      <w:sz w:val="48"/>
      <w:szCs w:val="48"/>
    </w:rPr>
  </w:style>
  <w:style w:type="paragraph" w:customStyle="1" w:styleId="918a80bb-6bd8-411a-9f4a-1cd3e57e80aa">
    <w:name w:val="石墨文档大标题"/>
    <w:next w:val="a3"/>
    <w:uiPriority w:val="9"/>
    <w:unhideWhenUsed/>
    <w:qFormat/>
    <w:pPr>
      <w:spacing w:before="260" w:after="260"/>
      <w:outlineLvl w:val="0"/>
    </w:pPr>
    <w:rPr>
      <w:b/>
      <w:bCs/>
      <w:sz w:val="40"/>
      <w:szCs w:val="40"/>
    </w:rPr>
  </w:style>
  <w:style w:type="paragraph" w:customStyle="1" w:styleId="b032244e-eca8-4550-813f-05443d2f5436">
    <w:name w:val="石墨文档中标题"/>
    <w:next w:val="a3"/>
    <w:uiPriority w:val="9"/>
    <w:unhideWhenUsed/>
    <w:qFormat/>
    <w:pPr>
      <w:spacing w:before="260" w:after="260"/>
      <w:outlineLvl w:val="1"/>
    </w:pPr>
    <w:rPr>
      <w:b/>
      <w:bCs/>
      <w:sz w:val="36"/>
      <w:szCs w:val="36"/>
    </w:rPr>
  </w:style>
  <w:style w:type="paragraph" w:customStyle="1" w:styleId="f4d6661c-5b54-4748-a812-369c5c871d25">
    <w:name w:val="石墨文档小标题"/>
    <w:next w:val="a3"/>
    <w:uiPriority w:val="9"/>
    <w:unhideWhenUsed/>
    <w:qFormat/>
    <w:pPr>
      <w:spacing w:before="260" w:after="260"/>
      <w:outlineLvl w:val="2"/>
    </w:pPr>
    <w:rPr>
      <w:b/>
      <w:bCs/>
      <w:sz w:val="32"/>
      <w:szCs w:val="32"/>
    </w:rPr>
  </w:style>
  <w:style w:type="paragraph" w:customStyle="1" w:styleId="28818728-1f93-4bc8-9e8d-d316935bd56f">
    <w:name w:val="石墨文档标题"/>
    <w:next w:val="a3"/>
    <w:uiPriority w:val="9"/>
    <w:unhideWhenUsed/>
    <w:qFormat/>
    <w:pPr>
      <w:spacing w:before="260" w:after="260"/>
      <w:outlineLvl w:val="3"/>
    </w:pPr>
    <w:rPr>
      <w:b/>
      <w:bCs/>
      <w:sz w:val="56"/>
      <w:szCs w:val="56"/>
    </w:rPr>
  </w:style>
  <w:style w:type="paragraph" w:customStyle="1" w:styleId="6e7dd45d-7b04-4a91-b55a-96e8ce502064">
    <w:name w:val="石墨文档引用"/>
    <w:qFormat/>
    <w:pPr>
      <w:pBdr>
        <w:left w:val="single" w:sz="30" w:space="10" w:color="F0F0F0"/>
      </w:pBdr>
    </w:pPr>
    <w:rPr>
      <w:color w:val="ADADAD"/>
    </w:rPr>
  </w:style>
  <w:style w:type="paragraph" w:default="1" w:styleId="216e5915-af7b-47e9-bfcd-57e751f31c84">
    <w:name w:val="Normal"/>
    <w:qFormat/>
    <w:pPr>
      <w:widowControl w:val="0"/>
      <w:jc w:val="both"/>
    </w:pPr>
  </w:style>
  <w:style w:type="character" w:default="1" w:styleId="dfdfbd71-ecd2-4c17-a7ad-4b8671295665">
    <w:name w:val="Default Paragraph Font"/>
    <w:uiPriority w:val="1"/>
    <w:semiHidden/>
    <w:unhideWhenUsed/>
  </w:style>
  <w:style w:type="table" w:default="1" w:styleId="2da2eb3a-311d-4cf0-9ac1-dcef9671ad00">
    <w:name w:val="Normal Table"/>
    <w:uiPriority w:val="99"/>
    <w:semiHidden/>
    <w:unhideWhenUsed/>
    <w:tblPr>
      <w:tblInd w:w="0" w:type="dxa"/>
      <w:tblCellMar>
        <w:top w:w="0" w:type="dxa"/>
        <w:left w:w="108" w:type="dxa"/>
        <w:bottom w:w="0" w:type="dxa"/>
        <w:right w:w="108" w:type="dxa"/>
      </w:tblCellMar>
    </w:tblPr>
  </w:style>
  <w:style w:type="numbering" w:default="1" w:styleId="bbbb08f2-9c4a-415a-a7bc-73fae37dbf77">
    <w:name w:val="No List"/>
    <w:uiPriority w:val="99"/>
    <w:semiHidden/>
    <w:unhideWhenUsed/>
  </w:style>
  <w:style w:type="paragraph" w:customStyle="1" w:styleId="4bf1b218-5dc1-42f5-a830-c5d2232a4ac5">
    <w:name w:val="石墨文档正文"/>
    <w:qFormat/>
    <w:rPr>
      <w:szCs w:val="22"/>
    </w:rPr>
  </w:style>
  <w:style w:type="paragraph" w:customStyle="1" w:styleId="8eed52e7-d253-447b-8bbd-2060050f0bd2">
    <w:name w:val="石墨文档副标题"/>
    <w:qFormat/>
    <w:rPr>
      <w:color w:val="888888"/>
      <w:sz w:val="48"/>
      <w:szCs w:val="48"/>
    </w:rPr>
  </w:style>
  <w:style w:type="paragraph" w:customStyle="1" w:styleId="c9253fb4-d1e4-4eee-8f35-1bf15655796b">
    <w:name w:val="石墨文档大标题"/>
    <w:next w:val="a3"/>
    <w:uiPriority w:val="9"/>
    <w:unhideWhenUsed/>
    <w:qFormat/>
    <w:pPr>
      <w:spacing w:before="260" w:after="260"/>
      <w:outlineLvl w:val="0"/>
    </w:pPr>
    <w:rPr>
      <w:b/>
      <w:bCs/>
      <w:sz w:val="40"/>
      <w:szCs w:val="40"/>
    </w:rPr>
  </w:style>
  <w:style w:type="paragraph" w:customStyle="1" w:styleId="3fa9db3d-ee4c-4bf2-8158-af501867cae4">
    <w:name w:val="石墨文档中标题"/>
    <w:next w:val="a3"/>
    <w:uiPriority w:val="9"/>
    <w:unhideWhenUsed/>
    <w:qFormat/>
    <w:pPr>
      <w:spacing w:before="260" w:after="260"/>
      <w:outlineLvl w:val="1"/>
    </w:pPr>
    <w:rPr>
      <w:b/>
      <w:bCs/>
      <w:sz w:val="36"/>
      <w:szCs w:val="36"/>
    </w:rPr>
  </w:style>
  <w:style w:type="paragraph" w:customStyle="1" w:styleId="132862f2-0959-49be-95a1-9b05f8cc0924">
    <w:name w:val="石墨文档小标题"/>
    <w:next w:val="a3"/>
    <w:uiPriority w:val="9"/>
    <w:unhideWhenUsed/>
    <w:qFormat/>
    <w:pPr>
      <w:spacing w:before="260" w:after="260"/>
      <w:outlineLvl w:val="2"/>
    </w:pPr>
    <w:rPr>
      <w:b/>
      <w:bCs/>
      <w:sz w:val="32"/>
      <w:szCs w:val="32"/>
    </w:rPr>
  </w:style>
  <w:style w:type="paragraph" w:customStyle="1" w:styleId="759bab19-8dee-4076-9a1a-3e25f4968b47">
    <w:name w:val="石墨文档标题"/>
    <w:next w:val="a3"/>
    <w:uiPriority w:val="9"/>
    <w:unhideWhenUsed/>
    <w:qFormat/>
    <w:pPr>
      <w:spacing w:before="260" w:after="260"/>
      <w:outlineLvl w:val="3"/>
    </w:pPr>
    <w:rPr>
      <w:b/>
      <w:bCs/>
      <w:sz w:val="56"/>
      <w:szCs w:val="56"/>
    </w:rPr>
  </w:style>
  <w:style w:type="paragraph" w:customStyle="1" w:styleId="6cb3ba4e-c241-48a4-b93f-3eb9da01a9b5">
    <w:name w:val="石墨文档引用"/>
    <w:qFormat/>
    <w:pPr>
      <w:pBdr>
        <w:left w:val="single" w:sz="30" w:space="10" w:color="F0F0F0"/>
      </w:pBdr>
    </w:pPr>
    <w:rPr>
      <w:color w:val="ADADAD"/>
    </w:rPr>
  </w:style>
  <w:style w:type="paragraph" w:default="1" w:styleId="67c18c7b-e2f0-47e6-b1db-ae617dc99a2d">
    <w:name w:val="Normal"/>
    <w:qFormat/>
    <w:pPr>
      <w:widowControl w:val="0"/>
      <w:jc w:val="both"/>
    </w:pPr>
  </w:style>
  <w:style w:type="character" w:default="1" w:styleId="b4971f94-4060-4045-8e38-3b64169b1f3a">
    <w:name w:val="Default Paragraph Font"/>
    <w:uiPriority w:val="1"/>
    <w:semiHidden/>
    <w:unhideWhenUsed/>
  </w:style>
  <w:style w:type="table" w:default="1" w:styleId="6b845807-fc07-424c-aecf-0b5c167a0e67">
    <w:name w:val="Normal Table"/>
    <w:uiPriority w:val="99"/>
    <w:semiHidden/>
    <w:unhideWhenUsed/>
    <w:tblPr>
      <w:tblInd w:w="0" w:type="dxa"/>
      <w:tblCellMar>
        <w:top w:w="0" w:type="dxa"/>
        <w:left w:w="108" w:type="dxa"/>
        <w:bottom w:w="0" w:type="dxa"/>
        <w:right w:w="108" w:type="dxa"/>
      </w:tblCellMar>
    </w:tblPr>
  </w:style>
  <w:style w:type="numbering" w:default="1" w:styleId="c1ccae94-76f8-43cf-9401-34ff05c69cfb">
    <w:name w:val="No List"/>
    <w:uiPriority w:val="99"/>
    <w:semiHidden/>
    <w:unhideWhenUsed/>
  </w:style>
  <w:style w:type="paragraph" w:customStyle="1" w:styleId="888b0000-d55e-4116-86e3-f0f50e96996e">
    <w:name w:val="石墨文档正文"/>
    <w:qFormat/>
    <w:rPr>
      <w:szCs w:val="22"/>
    </w:rPr>
  </w:style>
  <w:style w:type="paragraph" w:customStyle="1" w:styleId="9b0235b7-8ed6-48fb-8454-b556a93c956f">
    <w:name w:val="石墨文档副标题"/>
    <w:qFormat/>
    <w:rPr>
      <w:color w:val="888888"/>
      <w:sz w:val="48"/>
      <w:szCs w:val="48"/>
    </w:rPr>
  </w:style>
  <w:style w:type="paragraph" w:customStyle="1" w:styleId="26be136c-4907-4edd-874c-3231fc6d29d4">
    <w:name w:val="石墨文档大标题"/>
    <w:next w:val="a3"/>
    <w:uiPriority w:val="9"/>
    <w:unhideWhenUsed/>
    <w:qFormat/>
    <w:pPr>
      <w:spacing w:before="260" w:after="260"/>
      <w:outlineLvl w:val="0"/>
    </w:pPr>
    <w:rPr>
      <w:b/>
      <w:bCs/>
      <w:sz w:val="40"/>
      <w:szCs w:val="40"/>
    </w:rPr>
  </w:style>
  <w:style w:type="paragraph" w:customStyle="1" w:styleId="9cb0b3bc-07a9-4fe0-a848-03e71f50a855">
    <w:name w:val="石墨文档中标题"/>
    <w:next w:val="a3"/>
    <w:uiPriority w:val="9"/>
    <w:unhideWhenUsed/>
    <w:qFormat/>
    <w:pPr>
      <w:spacing w:before="260" w:after="260"/>
      <w:outlineLvl w:val="1"/>
    </w:pPr>
    <w:rPr>
      <w:b/>
      <w:bCs/>
      <w:sz w:val="36"/>
      <w:szCs w:val="36"/>
    </w:rPr>
  </w:style>
  <w:style w:type="paragraph" w:customStyle="1" w:styleId="33c50cc4-fe53-4949-aa19-347f953ebd3c">
    <w:name w:val="石墨文档小标题"/>
    <w:next w:val="a3"/>
    <w:uiPriority w:val="9"/>
    <w:unhideWhenUsed/>
    <w:qFormat/>
    <w:pPr>
      <w:spacing w:before="260" w:after="260"/>
      <w:outlineLvl w:val="2"/>
    </w:pPr>
    <w:rPr>
      <w:b/>
      <w:bCs/>
      <w:sz w:val="32"/>
      <w:szCs w:val="32"/>
    </w:rPr>
  </w:style>
  <w:style w:type="paragraph" w:customStyle="1" w:styleId="a187d6be-3b48-41ea-b053-3fad7f8ce323">
    <w:name w:val="石墨文档标题"/>
    <w:next w:val="a3"/>
    <w:uiPriority w:val="9"/>
    <w:unhideWhenUsed/>
    <w:qFormat/>
    <w:pPr>
      <w:spacing w:before="260" w:after="260"/>
      <w:outlineLvl w:val="3"/>
    </w:pPr>
    <w:rPr>
      <w:b/>
      <w:bCs/>
      <w:sz w:val="56"/>
      <w:szCs w:val="56"/>
    </w:rPr>
  </w:style>
  <w:style w:type="paragraph" w:customStyle="1" w:styleId="12ba7e76-e6a1-4d8b-b9d3-73a9029cdb3d">
    <w:name w:val="石墨文档引用"/>
    <w:qFormat/>
    <w:pPr>
      <w:pBdr>
        <w:left w:val="single" w:sz="30" w:space="10" w:color="F0F0F0"/>
      </w:pBdr>
    </w:pPr>
    <w:rPr>
      <w:color w:val="ADADAD"/>
    </w:rPr>
  </w:style>
  <w:style w:type="paragraph" w:default="1" w:styleId="c0b899ce-a2d4-42c2-937e-5edf5913f90d">
    <w:name w:val="Normal"/>
    <w:qFormat/>
    <w:pPr>
      <w:widowControl w:val="0"/>
      <w:jc w:val="both"/>
    </w:pPr>
  </w:style>
  <w:style w:type="character" w:default="1" w:styleId="84faf6b9-d568-4bec-92d7-0b13bb6cbde1">
    <w:name w:val="Default Paragraph Font"/>
    <w:uiPriority w:val="1"/>
    <w:semiHidden/>
    <w:unhideWhenUsed/>
  </w:style>
  <w:style w:type="table" w:default="1" w:styleId="bca581b9-c88c-4bb4-894c-7888f5ff8764">
    <w:name w:val="Normal Table"/>
    <w:uiPriority w:val="99"/>
    <w:semiHidden/>
    <w:unhideWhenUsed/>
    <w:tblPr>
      <w:tblInd w:w="0" w:type="dxa"/>
      <w:tblCellMar>
        <w:top w:w="0" w:type="dxa"/>
        <w:left w:w="108" w:type="dxa"/>
        <w:bottom w:w="0" w:type="dxa"/>
        <w:right w:w="108" w:type="dxa"/>
      </w:tblCellMar>
    </w:tblPr>
  </w:style>
  <w:style w:type="numbering" w:default="1" w:styleId="a30f06b2-2936-4015-8a9b-678edea5bd4a">
    <w:name w:val="No List"/>
    <w:uiPriority w:val="99"/>
    <w:semiHidden/>
    <w:unhideWhenUsed/>
  </w:style>
  <w:style w:type="paragraph" w:customStyle="1" w:styleId="7cdaa386-bffe-4fc9-a170-4f8c99d49cbe">
    <w:name w:val="石墨文档正文"/>
    <w:qFormat/>
    <w:rPr>
      <w:szCs w:val="22"/>
    </w:rPr>
  </w:style>
  <w:style w:type="paragraph" w:customStyle="1" w:styleId="214513ce-fde7-4ff1-b455-eb74afeda453">
    <w:name w:val="石墨文档副标题"/>
    <w:qFormat/>
    <w:rPr>
      <w:color w:val="888888"/>
      <w:sz w:val="48"/>
      <w:szCs w:val="48"/>
    </w:rPr>
  </w:style>
  <w:style w:type="paragraph" w:customStyle="1" w:styleId="de2081eb-cf3b-4ba9-a9df-535a9d64e69c">
    <w:name w:val="石墨文档大标题"/>
    <w:next w:val="a3"/>
    <w:uiPriority w:val="9"/>
    <w:unhideWhenUsed/>
    <w:qFormat/>
    <w:pPr>
      <w:spacing w:before="260" w:after="260"/>
      <w:outlineLvl w:val="0"/>
    </w:pPr>
    <w:rPr>
      <w:b/>
      <w:bCs/>
      <w:sz w:val="40"/>
      <w:szCs w:val="40"/>
    </w:rPr>
  </w:style>
  <w:style w:type="paragraph" w:customStyle="1" w:styleId="75854f61-f960-493c-8237-4a42dae78954">
    <w:name w:val="石墨文档中标题"/>
    <w:next w:val="a3"/>
    <w:uiPriority w:val="9"/>
    <w:unhideWhenUsed/>
    <w:qFormat/>
    <w:pPr>
      <w:spacing w:before="260" w:after="260"/>
      <w:outlineLvl w:val="1"/>
    </w:pPr>
    <w:rPr>
      <w:b/>
      <w:bCs/>
      <w:sz w:val="36"/>
      <w:szCs w:val="36"/>
    </w:rPr>
  </w:style>
  <w:style w:type="paragraph" w:customStyle="1" w:styleId="533fa81c-eccd-4d7e-96ce-2f19682396ec">
    <w:name w:val="石墨文档小标题"/>
    <w:next w:val="a3"/>
    <w:uiPriority w:val="9"/>
    <w:unhideWhenUsed/>
    <w:qFormat/>
    <w:pPr>
      <w:spacing w:before="260" w:after="260"/>
      <w:outlineLvl w:val="2"/>
    </w:pPr>
    <w:rPr>
      <w:b/>
      <w:bCs/>
      <w:sz w:val="32"/>
      <w:szCs w:val="32"/>
    </w:rPr>
  </w:style>
  <w:style w:type="paragraph" w:customStyle="1" w:styleId="dcd77406-4b47-485d-89d4-156c70a5aaec">
    <w:name w:val="石墨文档标题"/>
    <w:next w:val="a3"/>
    <w:uiPriority w:val="9"/>
    <w:unhideWhenUsed/>
    <w:qFormat/>
    <w:pPr>
      <w:spacing w:before="260" w:after="260"/>
      <w:outlineLvl w:val="3"/>
    </w:pPr>
    <w:rPr>
      <w:b/>
      <w:bCs/>
      <w:sz w:val="56"/>
      <w:szCs w:val="56"/>
    </w:rPr>
  </w:style>
  <w:style w:type="paragraph" w:customStyle="1" w:styleId="1ee70ea8-0ab2-4827-a95f-5ba6da2d485b">
    <w:name w:val="石墨文档引用"/>
    <w:qFormat/>
    <w:pPr>
      <w:pBdr>
        <w:left w:val="single" w:sz="30" w:space="10" w:color="F0F0F0"/>
      </w:pBdr>
    </w:pPr>
    <w:rPr>
      <w:color w:val="ADADAD"/>
    </w:rPr>
  </w:style>
  <w:style w:type="paragraph" w:default="1" w:styleId="b24c34c5-57c1-4fae-bc5e-39c575262aed">
    <w:name w:val="Normal"/>
    <w:qFormat/>
    <w:pPr>
      <w:widowControl w:val="0"/>
      <w:jc w:val="both"/>
    </w:pPr>
  </w:style>
  <w:style w:type="character" w:default="1" w:styleId="859d8f2c-f49d-4ffa-8af9-32e906c7d845">
    <w:name w:val="Default Paragraph Font"/>
    <w:uiPriority w:val="1"/>
    <w:semiHidden/>
    <w:unhideWhenUsed/>
  </w:style>
  <w:style w:type="table" w:default="1" w:styleId="2929880e-6da5-45cb-9303-d5134159a6ba">
    <w:name w:val="Normal Table"/>
    <w:uiPriority w:val="99"/>
    <w:semiHidden/>
    <w:unhideWhenUsed/>
    <w:tblPr>
      <w:tblInd w:w="0" w:type="dxa"/>
      <w:tblCellMar>
        <w:top w:w="0" w:type="dxa"/>
        <w:left w:w="108" w:type="dxa"/>
        <w:bottom w:w="0" w:type="dxa"/>
        <w:right w:w="108" w:type="dxa"/>
      </w:tblCellMar>
    </w:tblPr>
  </w:style>
  <w:style w:type="numbering" w:default="1" w:styleId="098b4d0d-37ab-4fe6-b8a4-448b6f22b581">
    <w:name w:val="No List"/>
    <w:uiPriority w:val="99"/>
    <w:semiHidden/>
    <w:unhideWhenUsed/>
  </w:style>
  <w:style w:type="paragraph" w:customStyle="1" w:styleId="f65d28a2-fbb2-4d25-9581-9b1420c35584">
    <w:name w:val="石墨文档正文"/>
    <w:qFormat/>
    <w:rPr>
      <w:szCs w:val="22"/>
    </w:rPr>
  </w:style>
  <w:style w:type="paragraph" w:customStyle="1" w:styleId="2a6a9c25-48f6-4d7c-90cb-2bf88ba0959c">
    <w:name w:val="石墨文档副标题"/>
    <w:qFormat/>
    <w:rPr>
      <w:color w:val="888888"/>
      <w:sz w:val="48"/>
      <w:szCs w:val="48"/>
    </w:rPr>
  </w:style>
  <w:style w:type="paragraph" w:customStyle="1" w:styleId="0bd227d1-68d6-4304-8594-cbcd7f82d3dd">
    <w:name w:val="石墨文档大标题"/>
    <w:next w:val="a3"/>
    <w:uiPriority w:val="9"/>
    <w:unhideWhenUsed/>
    <w:qFormat/>
    <w:pPr>
      <w:spacing w:before="260" w:after="260"/>
      <w:outlineLvl w:val="0"/>
    </w:pPr>
    <w:rPr>
      <w:b/>
      <w:bCs/>
      <w:sz w:val="40"/>
      <w:szCs w:val="40"/>
    </w:rPr>
  </w:style>
  <w:style w:type="paragraph" w:customStyle="1" w:styleId="7a784753-4698-442d-bab0-3f565357ae0c">
    <w:name w:val="石墨文档中标题"/>
    <w:next w:val="a3"/>
    <w:uiPriority w:val="9"/>
    <w:unhideWhenUsed/>
    <w:qFormat/>
    <w:pPr>
      <w:spacing w:before="260" w:after="260"/>
      <w:outlineLvl w:val="1"/>
    </w:pPr>
    <w:rPr>
      <w:b/>
      <w:bCs/>
      <w:sz w:val="36"/>
      <w:szCs w:val="36"/>
    </w:rPr>
  </w:style>
  <w:style w:type="paragraph" w:customStyle="1" w:styleId="3cf8c157-07a2-4e05-abcc-f61d218f6825">
    <w:name w:val="石墨文档小标题"/>
    <w:next w:val="a3"/>
    <w:uiPriority w:val="9"/>
    <w:unhideWhenUsed/>
    <w:qFormat/>
    <w:pPr>
      <w:spacing w:before="260" w:after="260"/>
      <w:outlineLvl w:val="2"/>
    </w:pPr>
    <w:rPr>
      <w:b/>
      <w:bCs/>
      <w:sz w:val="32"/>
      <w:szCs w:val="32"/>
    </w:rPr>
  </w:style>
  <w:style w:type="paragraph" w:customStyle="1" w:styleId="b9cea42c-81fb-484e-afb4-e38f428ed335">
    <w:name w:val="石墨文档标题"/>
    <w:next w:val="a3"/>
    <w:uiPriority w:val="9"/>
    <w:unhideWhenUsed/>
    <w:qFormat/>
    <w:pPr>
      <w:spacing w:before="260" w:after="260"/>
      <w:outlineLvl w:val="3"/>
    </w:pPr>
    <w:rPr>
      <w:b/>
      <w:bCs/>
      <w:sz w:val="56"/>
      <w:szCs w:val="56"/>
    </w:rPr>
  </w:style>
  <w:style w:type="paragraph" w:customStyle="1" w:styleId="73ce3551-6ecf-4853-9c24-bc16b3aaf078">
    <w:name w:val="石墨文档引用"/>
    <w:qFormat/>
    <w:pPr>
      <w:pBdr>
        <w:left w:val="single" w:sz="30" w:space="10" w:color="F0F0F0"/>
      </w:pBdr>
    </w:pPr>
    <w:rPr>
      <w:color w:val="ADADAD"/>
    </w:rPr>
  </w:style>
  <w:style w:type="paragraph" w:default="1" w:styleId="c3541b74-7f25-49ab-b851-19f30962d464">
    <w:name w:val="Normal"/>
    <w:qFormat/>
    <w:pPr>
      <w:widowControl w:val="0"/>
      <w:jc w:val="both"/>
    </w:pPr>
  </w:style>
  <w:style w:type="character" w:default="1" w:styleId="4f5fd9c6-7406-4422-8ab1-fb210631e497">
    <w:name w:val="Default Paragraph Font"/>
    <w:uiPriority w:val="1"/>
    <w:semiHidden/>
    <w:unhideWhenUsed/>
  </w:style>
  <w:style w:type="table" w:default="1" w:styleId="5458d3b5-e257-4466-b5c2-ef840e0c9511">
    <w:name w:val="Normal Table"/>
    <w:uiPriority w:val="99"/>
    <w:semiHidden/>
    <w:unhideWhenUsed/>
    <w:tblPr>
      <w:tblInd w:w="0" w:type="dxa"/>
      <w:tblCellMar>
        <w:top w:w="0" w:type="dxa"/>
        <w:left w:w="108" w:type="dxa"/>
        <w:bottom w:w="0" w:type="dxa"/>
        <w:right w:w="108" w:type="dxa"/>
      </w:tblCellMar>
    </w:tblPr>
  </w:style>
  <w:style w:type="numbering" w:default="1" w:styleId="e677411c-daf0-4881-b7e5-8aae554c910f">
    <w:name w:val="No List"/>
    <w:uiPriority w:val="99"/>
    <w:semiHidden/>
    <w:unhideWhenUsed/>
  </w:style>
  <w:style w:type="paragraph" w:customStyle="1" w:styleId="ff11413c-4234-463f-bfc5-77ce4f9b6d6e">
    <w:name w:val="石墨文档正文"/>
    <w:qFormat/>
    <w:rPr>
      <w:szCs w:val="22"/>
    </w:rPr>
  </w:style>
  <w:style w:type="paragraph" w:customStyle="1" w:styleId="91bd2951-13ac-4cb1-a0ca-dd35451bf781">
    <w:name w:val="石墨文档副标题"/>
    <w:qFormat/>
    <w:rPr>
      <w:color w:val="888888"/>
      <w:sz w:val="48"/>
      <w:szCs w:val="48"/>
    </w:rPr>
  </w:style>
  <w:style w:type="paragraph" w:customStyle="1" w:styleId="8ff3f28d-94a6-456b-bbfe-9330b1360972">
    <w:name w:val="石墨文档大标题"/>
    <w:next w:val="a3"/>
    <w:uiPriority w:val="9"/>
    <w:unhideWhenUsed/>
    <w:qFormat/>
    <w:pPr>
      <w:spacing w:before="260" w:after="260"/>
      <w:outlineLvl w:val="0"/>
    </w:pPr>
    <w:rPr>
      <w:b/>
      <w:bCs/>
      <w:sz w:val="40"/>
      <w:szCs w:val="40"/>
    </w:rPr>
  </w:style>
  <w:style w:type="paragraph" w:customStyle="1" w:styleId="c9e8290a-b781-4f3c-980e-4dfc5814d396">
    <w:name w:val="石墨文档中标题"/>
    <w:next w:val="a3"/>
    <w:uiPriority w:val="9"/>
    <w:unhideWhenUsed/>
    <w:qFormat/>
    <w:pPr>
      <w:spacing w:before="260" w:after="260"/>
      <w:outlineLvl w:val="1"/>
    </w:pPr>
    <w:rPr>
      <w:b/>
      <w:bCs/>
      <w:sz w:val="36"/>
      <w:szCs w:val="36"/>
    </w:rPr>
  </w:style>
  <w:style w:type="paragraph" w:customStyle="1" w:styleId="71f1da63-a40c-4036-906e-ad94cc52a073">
    <w:name w:val="石墨文档小标题"/>
    <w:next w:val="a3"/>
    <w:uiPriority w:val="9"/>
    <w:unhideWhenUsed/>
    <w:qFormat/>
    <w:pPr>
      <w:spacing w:before="260" w:after="260"/>
      <w:outlineLvl w:val="2"/>
    </w:pPr>
    <w:rPr>
      <w:b/>
      <w:bCs/>
      <w:sz w:val="32"/>
      <w:szCs w:val="32"/>
    </w:rPr>
  </w:style>
  <w:style w:type="paragraph" w:customStyle="1" w:styleId="2bfe14ba-d818-47d8-b614-47b70bd27551">
    <w:name w:val="石墨文档标题"/>
    <w:next w:val="a3"/>
    <w:uiPriority w:val="9"/>
    <w:unhideWhenUsed/>
    <w:qFormat/>
    <w:pPr>
      <w:spacing w:before="260" w:after="260"/>
      <w:outlineLvl w:val="3"/>
    </w:pPr>
    <w:rPr>
      <w:b/>
      <w:bCs/>
      <w:sz w:val="56"/>
      <w:szCs w:val="56"/>
    </w:rPr>
  </w:style>
  <w:style w:type="paragraph" w:customStyle="1" w:styleId="345bf572-ab93-44d0-94d6-16e58388faa7">
    <w:name w:val="石墨文档引用"/>
    <w:qFormat/>
    <w:pPr>
      <w:pBdr>
        <w:left w:val="single" w:sz="30" w:space="10" w:color="F0F0F0"/>
      </w:pBdr>
    </w:pPr>
    <w:rPr>
      <w:color w:val="ADADAD"/>
    </w:rPr>
  </w:style>
  <w:style w:type="paragraph" w:default="1" w:styleId="f855a82b-b0a7-4d53-8ee9-0aadbe0343fc">
    <w:name w:val="Normal"/>
    <w:qFormat/>
    <w:pPr>
      <w:widowControl w:val="0"/>
      <w:jc w:val="both"/>
    </w:pPr>
  </w:style>
  <w:style w:type="character" w:default="1" w:styleId="459945f4-1ecb-483d-b5ed-e76018bfce71">
    <w:name w:val="Default Paragraph Font"/>
    <w:uiPriority w:val="1"/>
    <w:semiHidden/>
    <w:unhideWhenUsed/>
  </w:style>
  <w:style w:type="table" w:default="1" w:styleId="ee93e1f3-2a7d-4608-b333-946039771b46">
    <w:name w:val="Normal Table"/>
    <w:uiPriority w:val="99"/>
    <w:semiHidden/>
    <w:unhideWhenUsed/>
    <w:tblPr>
      <w:tblInd w:w="0" w:type="dxa"/>
      <w:tblCellMar>
        <w:top w:w="0" w:type="dxa"/>
        <w:left w:w="108" w:type="dxa"/>
        <w:bottom w:w="0" w:type="dxa"/>
        <w:right w:w="108" w:type="dxa"/>
      </w:tblCellMar>
    </w:tblPr>
  </w:style>
  <w:style w:type="numbering" w:default="1" w:styleId="a9afa443-f531-4838-9a52-d00fbb3e62dd">
    <w:name w:val="No List"/>
    <w:uiPriority w:val="99"/>
    <w:semiHidden/>
    <w:unhideWhenUsed/>
  </w:style>
  <w:style w:type="paragraph" w:customStyle="1" w:styleId="237f9ef8-e18f-489a-8aea-032dd1578488">
    <w:name w:val="石墨文档正文"/>
    <w:qFormat/>
    <w:rPr>
      <w:szCs w:val="22"/>
    </w:rPr>
  </w:style>
  <w:style w:type="paragraph" w:customStyle="1" w:styleId="27ef4838-e6e8-4dd8-b4bf-2897023209e4">
    <w:name w:val="石墨文档副标题"/>
    <w:qFormat/>
    <w:rPr>
      <w:color w:val="888888"/>
      <w:sz w:val="48"/>
      <w:szCs w:val="48"/>
    </w:rPr>
  </w:style>
  <w:style w:type="paragraph" w:customStyle="1" w:styleId="a0346ce8-9169-443c-8d4e-ffb3df7414cb">
    <w:name w:val="石墨文档大标题"/>
    <w:next w:val="a3"/>
    <w:uiPriority w:val="9"/>
    <w:unhideWhenUsed/>
    <w:qFormat/>
    <w:pPr>
      <w:spacing w:before="260" w:after="260"/>
      <w:outlineLvl w:val="0"/>
    </w:pPr>
    <w:rPr>
      <w:b/>
      <w:bCs/>
      <w:sz w:val="40"/>
      <w:szCs w:val="40"/>
    </w:rPr>
  </w:style>
  <w:style w:type="paragraph" w:customStyle="1" w:styleId="b5860b38-8f39-4bd8-8f0c-a2b7836169bc">
    <w:name w:val="石墨文档中标题"/>
    <w:next w:val="a3"/>
    <w:uiPriority w:val="9"/>
    <w:unhideWhenUsed/>
    <w:qFormat/>
    <w:pPr>
      <w:spacing w:before="260" w:after="260"/>
      <w:outlineLvl w:val="1"/>
    </w:pPr>
    <w:rPr>
      <w:b/>
      <w:bCs/>
      <w:sz w:val="36"/>
      <w:szCs w:val="36"/>
    </w:rPr>
  </w:style>
  <w:style w:type="paragraph" w:customStyle="1" w:styleId="54aa702f-0b5c-4820-ab83-a904fb354024">
    <w:name w:val="石墨文档小标题"/>
    <w:next w:val="a3"/>
    <w:uiPriority w:val="9"/>
    <w:unhideWhenUsed/>
    <w:qFormat/>
    <w:pPr>
      <w:spacing w:before="260" w:after="260"/>
      <w:outlineLvl w:val="2"/>
    </w:pPr>
    <w:rPr>
      <w:b/>
      <w:bCs/>
      <w:sz w:val="32"/>
      <w:szCs w:val="32"/>
    </w:rPr>
  </w:style>
  <w:style w:type="paragraph" w:customStyle="1" w:styleId="b5b23eea-029c-4e9f-b9f1-658eb39e426a">
    <w:name w:val="石墨文档标题"/>
    <w:next w:val="a3"/>
    <w:uiPriority w:val="9"/>
    <w:unhideWhenUsed/>
    <w:qFormat/>
    <w:pPr>
      <w:spacing w:before="260" w:after="260"/>
      <w:outlineLvl w:val="3"/>
    </w:pPr>
    <w:rPr>
      <w:b/>
      <w:bCs/>
      <w:sz w:val="56"/>
      <w:szCs w:val="56"/>
    </w:rPr>
  </w:style>
  <w:style w:type="paragraph" w:customStyle="1" w:styleId="2eac5e26-c65d-4b71-9e8d-ea380773566a">
    <w:name w:val="石墨文档引用"/>
    <w:qFormat/>
    <w:pPr>
      <w:pBdr>
        <w:left w:val="single" w:sz="30" w:space="10" w:color="F0F0F0"/>
      </w:pBdr>
    </w:pPr>
    <w:rPr>
      <w:color w:val="ADADAD"/>
    </w:rPr>
  </w:style>
  <w:style w:type="paragraph" w:default="1" w:styleId="1afe9366-ae7e-41eb-b3fd-9cb7089f39b2">
    <w:name w:val="Normal"/>
    <w:qFormat/>
    <w:pPr>
      <w:widowControl w:val="0"/>
      <w:jc w:val="both"/>
    </w:pPr>
  </w:style>
  <w:style w:type="character" w:default="1" w:styleId="1427ab4b-af98-4475-a2e0-ca1e847bf86d">
    <w:name w:val="Default Paragraph Font"/>
    <w:uiPriority w:val="1"/>
    <w:semiHidden/>
    <w:unhideWhenUsed/>
  </w:style>
  <w:style w:type="table" w:default="1" w:styleId="ea3efbff-282d-4b52-9897-790fd7aac968">
    <w:name w:val="Normal Table"/>
    <w:uiPriority w:val="99"/>
    <w:semiHidden/>
    <w:unhideWhenUsed/>
    <w:tblPr>
      <w:tblInd w:w="0" w:type="dxa"/>
      <w:tblCellMar>
        <w:top w:w="0" w:type="dxa"/>
        <w:left w:w="108" w:type="dxa"/>
        <w:bottom w:w="0" w:type="dxa"/>
        <w:right w:w="108" w:type="dxa"/>
      </w:tblCellMar>
    </w:tblPr>
  </w:style>
  <w:style w:type="numbering" w:default="1" w:styleId="1a6935e0-6a35-49c0-b382-3d7b70e96e6f">
    <w:name w:val="No List"/>
    <w:uiPriority w:val="99"/>
    <w:semiHidden/>
    <w:unhideWhenUsed/>
  </w:style>
  <w:style w:type="paragraph" w:customStyle="1" w:styleId="768172d1-8dd2-4b4d-89dc-3ac797798f85">
    <w:name w:val="石墨文档正文"/>
    <w:qFormat/>
    <w:rPr>
      <w:szCs w:val="22"/>
    </w:rPr>
  </w:style>
  <w:style w:type="paragraph" w:customStyle="1" w:styleId="137a97f2-5f26-4345-9159-e50e652d27fc">
    <w:name w:val="石墨文档副标题"/>
    <w:qFormat/>
    <w:rPr>
      <w:color w:val="888888"/>
      <w:sz w:val="48"/>
      <w:szCs w:val="48"/>
    </w:rPr>
  </w:style>
  <w:style w:type="paragraph" w:customStyle="1" w:styleId="a7ae5527-71f6-4c33-9d32-1df61e58baa4">
    <w:name w:val="石墨文档大标题"/>
    <w:next w:val="a3"/>
    <w:uiPriority w:val="9"/>
    <w:unhideWhenUsed/>
    <w:qFormat/>
    <w:pPr>
      <w:spacing w:before="260" w:after="260"/>
      <w:outlineLvl w:val="0"/>
    </w:pPr>
    <w:rPr>
      <w:b/>
      <w:bCs/>
      <w:sz w:val="40"/>
      <w:szCs w:val="40"/>
    </w:rPr>
  </w:style>
  <w:style w:type="paragraph" w:customStyle="1" w:styleId="1cbca26a-c6dc-40de-9b1b-995b59e93dd1">
    <w:name w:val="石墨文档中标题"/>
    <w:next w:val="a3"/>
    <w:uiPriority w:val="9"/>
    <w:unhideWhenUsed/>
    <w:qFormat/>
    <w:pPr>
      <w:spacing w:before="260" w:after="260"/>
      <w:outlineLvl w:val="1"/>
    </w:pPr>
    <w:rPr>
      <w:b/>
      <w:bCs/>
      <w:sz w:val="36"/>
      <w:szCs w:val="36"/>
    </w:rPr>
  </w:style>
  <w:style w:type="paragraph" w:customStyle="1" w:styleId="774b5871-4df7-47eb-ba7c-523ecbd57a7d">
    <w:name w:val="石墨文档小标题"/>
    <w:next w:val="a3"/>
    <w:uiPriority w:val="9"/>
    <w:unhideWhenUsed/>
    <w:qFormat/>
    <w:pPr>
      <w:spacing w:before="260" w:after="260"/>
      <w:outlineLvl w:val="2"/>
    </w:pPr>
    <w:rPr>
      <w:b/>
      <w:bCs/>
      <w:sz w:val="32"/>
      <w:szCs w:val="32"/>
    </w:rPr>
  </w:style>
  <w:style w:type="paragraph" w:customStyle="1" w:styleId="7189d5e1-1419-42d9-a80c-ba1aaeedefe9">
    <w:name w:val="石墨文档标题"/>
    <w:next w:val="a3"/>
    <w:uiPriority w:val="9"/>
    <w:unhideWhenUsed/>
    <w:qFormat/>
    <w:pPr>
      <w:spacing w:before="260" w:after="260"/>
      <w:outlineLvl w:val="3"/>
    </w:pPr>
    <w:rPr>
      <w:b/>
      <w:bCs/>
      <w:sz w:val="56"/>
      <w:szCs w:val="56"/>
    </w:rPr>
  </w:style>
  <w:style w:type="paragraph" w:customStyle="1" w:styleId="6fd25a81-368d-49b7-9b9b-616349981369">
    <w:name w:val="石墨文档引用"/>
    <w:qFormat/>
    <w:pPr>
      <w:pBdr>
        <w:left w:val="single" w:sz="30" w:space="10" w:color="F0F0F0"/>
      </w:pBdr>
    </w:pPr>
    <w:rPr>
      <w:color w:val="ADADAD"/>
    </w:rPr>
  </w:style>
  <w:style w:type="paragraph" w:default="1" w:styleId="970dc4e8-1b7b-4bdc-b89f-492d47a296ca">
    <w:name w:val="Normal"/>
    <w:qFormat/>
    <w:pPr>
      <w:widowControl w:val="0"/>
      <w:jc w:val="both"/>
    </w:pPr>
  </w:style>
  <w:style w:type="character" w:default="1" w:styleId="4b3e5c48-4f91-475c-8503-ca2d70c25e91">
    <w:name w:val="Default Paragraph Font"/>
    <w:uiPriority w:val="1"/>
    <w:semiHidden/>
    <w:unhideWhenUsed/>
  </w:style>
  <w:style w:type="table" w:default="1" w:styleId="b81f655f-2f9e-4feb-851a-bdb874710ec9">
    <w:name w:val="Normal Table"/>
    <w:uiPriority w:val="99"/>
    <w:semiHidden/>
    <w:unhideWhenUsed/>
    <w:tblPr>
      <w:tblInd w:w="0" w:type="dxa"/>
      <w:tblCellMar>
        <w:top w:w="0" w:type="dxa"/>
        <w:left w:w="108" w:type="dxa"/>
        <w:bottom w:w="0" w:type="dxa"/>
        <w:right w:w="108" w:type="dxa"/>
      </w:tblCellMar>
    </w:tblPr>
  </w:style>
  <w:style w:type="numbering" w:default="1" w:styleId="03b88b56-8c5a-447b-b86c-08598ff7ae23">
    <w:name w:val="No List"/>
    <w:uiPriority w:val="99"/>
    <w:semiHidden/>
    <w:unhideWhenUsed/>
  </w:style>
  <w:style w:type="paragraph" w:customStyle="1" w:styleId="3485fa03-c9e2-4111-9326-985ba0f7ee2e">
    <w:name w:val="石墨文档正文"/>
    <w:qFormat/>
    <w:rPr>
      <w:szCs w:val="22"/>
    </w:rPr>
  </w:style>
  <w:style w:type="paragraph" w:customStyle="1" w:styleId="743871c4-0c4c-4661-b6f3-9581eb5d8c46">
    <w:name w:val="石墨文档副标题"/>
    <w:qFormat/>
    <w:rPr>
      <w:color w:val="888888"/>
      <w:sz w:val="48"/>
      <w:szCs w:val="48"/>
    </w:rPr>
  </w:style>
  <w:style w:type="paragraph" w:customStyle="1" w:styleId="777cfbb4-2ed4-4723-8c40-37038fc00022">
    <w:name w:val="石墨文档大标题"/>
    <w:next w:val="a3"/>
    <w:uiPriority w:val="9"/>
    <w:unhideWhenUsed/>
    <w:qFormat/>
    <w:pPr>
      <w:spacing w:before="260" w:after="260"/>
      <w:outlineLvl w:val="0"/>
    </w:pPr>
    <w:rPr>
      <w:b/>
      <w:bCs/>
      <w:sz w:val="40"/>
      <w:szCs w:val="40"/>
    </w:rPr>
  </w:style>
  <w:style w:type="paragraph" w:customStyle="1" w:styleId="3b53b155-0942-4d97-9d04-7fe0cba65c51">
    <w:name w:val="石墨文档中标题"/>
    <w:next w:val="a3"/>
    <w:uiPriority w:val="9"/>
    <w:unhideWhenUsed/>
    <w:qFormat/>
    <w:pPr>
      <w:spacing w:before="260" w:after="260"/>
      <w:outlineLvl w:val="1"/>
    </w:pPr>
    <w:rPr>
      <w:b/>
      <w:bCs/>
      <w:sz w:val="36"/>
      <w:szCs w:val="36"/>
    </w:rPr>
  </w:style>
  <w:style w:type="paragraph" w:customStyle="1" w:styleId="d0ebfae5-709a-4197-815f-6a3c8c848662">
    <w:name w:val="石墨文档小标题"/>
    <w:next w:val="a3"/>
    <w:uiPriority w:val="9"/>
    <w:unhideWhenUsed/>
    <w:qFormat/>
    <w:pPr>
      <w:spacing w:before="260" w:after="260"/>
      <w:outlineLvl w:val="2"/>
    </w:pPr>
    <w:rPr>
      <w:b/>
      <w:bCs/>
      <w:sz w:val="32"/>
      <w:szCs w:val="32"/>
    </w:rPr>
  </w:style>
  <w:style w:type="paragraph" w:customStyle="1" w:styleId="dc082a80-ae37-406e-9560-ae24417859a6">
    <w:name w:val="石墨文档标题"/>
    <w:next w:val="a3"/>
    <w:uiPriority w:val="9"/>
    <w:unhideWhenUsed/>
    <w:qFormat/>
    <w:pPr>
      <w:spacing w:before="260" w:after="260"/>
      <w:outlineLvl w:val="3"/>
    </w:pPr>
    <w:rPr>
      <w:b/>
      <w:bCs/>
      <w:sz w:val="56"/>
      <w:szCs w:val="56"/>
    </w:rPr>
  </w:style>
  <w:style w:type="paragraph" w:customStyle="1" w:styleId="4614a2ac-6b76-4a55-9f88-87b596187d1c">
    <w:name w:val="石墨文档引用"/>
    <w:qFormat/>
    <w:pPr>
      <w:pBdr>
        <w:left w:val="single" w:sz="30" w:space="10" w:color="F0F0F0"/>
      </w:pBdr>
    </w:pPr>
    <w:rPr>
      <w:color w:val="ADADAD"/>
    </w:rPr>
  </w:style>
  <w:style w:type="paragraph" w:default="1" w:styleId="8083cbd6-3b2c-4420-9f59-b732f32b4707">
    <w:name w:val="Normal"/>
    <w:qFormat/>
    <w:pPr>
      <w:widowControl w:val="0"/>
      <w:jc w:val="both"/>
    </w:pPr>
  </w:style>
  <w:style w:type="character" w:default="1" w:styleId="f6903231-744d-458d-b193-7f4ccc4cd1db">
    <w:name w:val="Default Paragraph Font"/>
    <w:uiPriority w:val="1"/>
    <w:semiHidden/>
    <w:unhideWhenUsed/>
  </w:style>
  <w:style w:type="table" w:default="1" w:styleId="3c16e362-922f-43a8-b802-1608cbed7bfd">
    <w:name w:val="Normal Table"/>
    <w:uiPriority w:val="99"/>
    <w:semiHidden/>
    <w:unhideWhenUsed/>
    <w:tblPr>
      <w:tblInd w:w="0" w:type="dxa"/>
      <w:tblCellMar>
        <w:top w:w="0" w:type="dxa"/>
        <w:left w:w="108" w:type="dxa"/>
        <w:bottom w:w="0" w:type="dxa"/>
        <w:right w:w="108" w:type="dxa"/>
      </w:tblCellMar>
    </w:tblPr>
  </w:style>
  <w:style w:type="numbering" w:default="1" w:styleId="ab7b4da0-9d8f-477a-9462-24b99207cf82">
    <w:name w:val="No List"/>
    <w:uiPriority w:val="99"/>
    <w:semiHidden/>
    <w:unhideWhenUsed/>
  </w:style>
  <w:style w:type="paragraph" w:customStyle="1" w:styleId="5b9ad112-6c7f-4890-81fb-249ccec137c5">
    <w:name w:val="石墨文档正文"/>
    <w:qFormat/>
    <w:rPr>
      <w:szCs w:val="22"/>
    </w:rPr>
  </w:style>
  <w:style w:type="paragraph" w:customStyle="1" w:styleId="9c7e6387-9255-48bb-ae04-c1fad26fb493">
    <w:name w:val="石墨文档副标题"/>
    <w:qFormat/>
    <w:rPr>
      <w:color w:val="888888"/>
      <w:sz w:val="48"/>
      <w:szCs w:val="48"/>
    </w:rPr>
  </w:style>
  <w:style w:type="paragraph" w:customStyle="1" w:styleId="8bbe621e-648b-4f44-b679-9e89448fbf7a">
    <w:name w:val="石墨文档大标题"/>
    <w:next w:val="a3"/>
    <w:uiPriority w:val="9"/>
    <w:unhideWhenUsed/>
    <w:qFormat/>
    <w:pPr>
      <w:spacing w:before="260" w:after="260"/>
      <w:outlineLvl w:val="0"/>
    </w:pPr>
    <w:rPr>
      <w:b/>
      <w:bCs/>
      <w:sz w:val="40"/>
      <w:szCs w:val="40"/>
    </w:rPr>
  </w:style>
  <w:style w:type="paragraph" w:customStyle="1" w:styleId="24664899-672e-4d52-9219-49659d88f5ae">
    <w:name w:val="石墨文档中标题"/>
    <w:next w:val="a3"/>
    <w:uiPriority w:val="9"/>
    <w:unhideWhenUsed/>
    <w:qFormat/>
    <w:pPr>
      <w:spacing w:before="260" w:after="260"/>
      <w:outlineLvl w:val="1"/>
    </w:pPr>
    <w:rPr>
      <w:b/>
      <w:bCs/>
      <w:sz w:val="36"/>
      <w:szCs w:val="36"/>
    </w:rPr>
  </w:style>
  <w:style w:type="paragraph" w:customStyle="1" w:styleId="41971d67-2610-4d9c-9df7-8a1d7b2e9a40">
    <w:name w:val="石墨文档小标题"/>
    <w:next w:val="a3"/>
    <w:uiPriority w:val="9"/>
    <w:unhideWhenUsed/>
    <w:qFormat/>
    <w:pPr>
      <w:spacing w:before="260" w:after="260"/>
      <w:outlineLvl w:val="2"/>
    </w:pPr>
    <w:rPr>
      <w:b/>
      <w:bCs/>
      <w:sz w:val="32"/>
      <w:szCs w:val="32"/>
    </w:rPr>
  </w:style>
  <w:style w:type="paragraph" w:customStyle="1" w:styleId="a7f2551e-9668-4c06-951a-508f846d0185">
    <w:name w:val="石墨文档标题"/>
    <w:next w:val="a3"/>
    <w:uiPriority w:val="9"/>
    <w:unhideWhenUsed/>
    <w:qFormat/>
    <w:pPr>
      <w:spacing w:before="260" w:after="260"/>
      <w:outlineLvl w:val="3"/>
    </w:pPr>
    <w:rPr>
      <w:b/>
      <w:bCs/>
      <w:sz w:val="56"/>
      <w:szCs w:val="56"/>
    </w:rPr>
  </w:style>
  <w:style w:type="paragraph" w:customStyle="1" w:styleId="5b546410-29b8-458b-bb67-ed3d50837836">
    <w:name w:val="石墨文档引用"/>
    <w:qFormat/>
    <w:pPr>
      <w:pBdr>
        <w:left w:val="single" w:sz="30" w:space="10" w:color="F0F0F0"/>
      </w:pBdr>
    </w:pPr>
    <w:rPr>
      <w:color w:val="ADADAD"/>
    </w:rPr>
  </w:style>
  <w:style w:type="paragraph" w:default="1" w:styleId="a72fdb3b-59dc-45a5-a502-ddf6f9406ea3">
    <w:name w:val="Normal"/>
    <w:qFormat/>
    <w:pPr>
      <w:widowControl w:val="0"/>
      <w:jc w:val="both"/>
    </w:pPr>
  </w:style>
  <w:style w:type="character" w:default="1" w:styleId="e33eb513-714b-4f42-85e7-41050a8e714f">
    <w:name w:val="Default Paragraph Font"/>
    <w:uiPriority w:val="1"/>
    <w:semiHidden/>
    <w:unhideWhenUsed/>
  </w:style>
  <w:style w:type="table" w:default="1" w:styleId="9884a9e9-9040-46fd-a71b-28fb480e6583">
    <w:name w:val="Normal Table"/>
    <w:uiPriority w:val="99"/>
    <w:semiHidden/>
    <w:unhideWhenUsed/>
    <w:tblPr>
      <w:tblInd w:w="0" w:type="dxa"/>
      <w:tblCellMar>
        <w:top w:w="0" w:type="dxa"/>
        <w:left w:w="108" w:type="dxa"/>
        <w:bottom w:w="0" w:type="dxa"/>
        <w:right w:w="108" w:type="dxa"/>
      </w:tblCellMar>
    </w:tblPr>
  </w:style>
  <w:style w:type="numbering" w:default="1" w:styleId="89090794-20aa-4bf2-9066-1f8dec1ddde7">
    <w:name w:val="No List"/>
    <w:uiPriority w:val="99"/>
    <w:semiHidden/>
    <w:unhideWhenUsed/>
  </w:style>
  <w:style w:type="paragraph" w:customStyle="1" w:styleId="3f3699b8-b130-4e83-ba31-1f260a357b03">
    <w:name w:val="石墨文档正文"/>
    <w:qFormat/>
    <w:rPr>
      <w:szCs w:val="22"/>
    </w:rPr>
  </w:style>
  <w:style w:type="paragraph" w:customStyle="1" w:styleId="0f4243df-cc02-4daa-9034-bc021e73ca20">
    <w:name w:val="石墨文档副标题"/>
    <w:qFormat/>
    <w:rPr>
      <w:color w:val="888888"/>
      <w:sz w:val="48"/>
      <w:szCs w:val="48"/>
    </w:rPr>
  </w:style>
  <w:style w:type="paragraph" w:customStyle="1" w:styleId="9acb85c8-4c10-458e-a834-c03dd52d814c">
    <w:name w:val="石墨文档大标题"/>
    <w:next w:val="a3"/>
    <w:uiPriority w:val="9"/>
    <w:unhideWhenUsed/>
    <w:qFormat/>
    <w:pPr>
      <w:spacing w:before="260" w:after="260"/>
      <w:outlineLvl w:val="0"/>
    </w:pPr>
    <w:rPr>
      <w:b/>
      <w:bCs/>
      <w:sz w:val="40"/>
      <w:szCs w:val="40"/>
    </w:rPr>
  </w:style>
  <w:style w:type="paragraph" w:customStyle="1" w:styleId="340793a0-8208-47b0-9c2a-75713d36021a">
    <w:name w:val="石墨文档中标题"/>
    <w:next w:val="a3"/>
    <w:uiPriority w:val="9"/>
    <w:unhideWhenUsed/>
    <w:qFormat/>
    <w:pPr>
      <w:spacing w:before="260" w:after="260"/>
      <w:outlineLvl w:val="1"/>
    </w:pPr>
    <w:rPr>
      <w:b/>
      <w:bCs/>
      <w:sz w:val="36"/>
      <w:szCs w:val="36"/>
    </w:rPr>
  </w:style>
  <w:style w:type="paragraph" w:customStyle="1" w:styleId="4c6e0db4-4c33-4b8e-900f-bdc212b0124c">
    <w:name w:val="石墨文档小标题"/>
    <w:next w:val="a3"/>
    <w:uiPriority w:val="9"/>
    <w:unhideWhenUsed/>
    <w:qFormat/>
    <w:pPr>
      <w:spacing w:before="260" w:after="260"/>
      <w:outlineLvl w:val="2"/>
    </w:pPr>
    <w:rPr>
      <w:b/>
      <w:bCs/>
      <w:sz w:val="32"/>
      <w:szCs w:val="32"/>
    </w:rPr>
  </w:style>
  <w:style w:type="paragraph" w:customStyle="1" w:styleId="9cb85dd2-6273-48a8-a486-d1291b444725">
    <w:name w:val="石墨文档标题"/>
    <w:next w:val="a3"/>
    <w:uiPriority w:val="9"/>
    <w:unhideWhenUsed/>
    <w:qFormat/>
    <w:pPr>
      <w:spacing w:before="260" w:after="260"/>
      <w:outlineLvl w:val="3"/>
    </w:pPr>
    <w:rPr>
      <w:b/>
      <w:bCs/>
      <w:sz w:val="56"/>
      <w:szCs w:val="56"/>
    </w:rPr>
  </w:style>
  <w:style w:type="paragraph" w:customStyle="1" w:styleId="bf3698a7-d9f2-429b-b01a-3b6f830ca81f">
    <w:name w:val="石墨文档引用"/>
    <w:qFormat/>
    <w:pPr>
      <w:pBdr>
        <w:left w:val="single" w:sz="30" w:space="10" w:color="F0F0F0"/>
      </w:pBdr>
    </w:pPr>
    <w:rPr>
      <w:color w:val="ADADAD"/>
    </w:rPr>
  </w:style>
  <w:style w:type="paragraph" w:default="1" w:styleId="f6ed9df1-bb43-4fbd-a78c-0957e5ee642a">
    <w:name w:val="Normal"/>
    <w:qFormat/>
    <w:pPr>
      <w:widowControl w:val="0"/>
      <w:jc w:val="both"/>
    </w:pPr>
  </w:style>
  <w:style w:type="character" w:default="1" w:styleId="d24e3cec-6c92-44e6-93f9-14a2ad9905fb">
    <w:name w:val="Default Paragraph Font"/>
    <w:uiPriority w:val="1"/>
    <w:semiHidden/>
    <w:unhideWhenUsed/>
  </w:style>
  <w:style w:type="table" w:default="1" w:styleId="738e7cb4-8404-4e64-ad7c-7d786190fcc8">
    <w:name w:val="Normal Table"/>
    <w:uiPriority w:val="99"/>
    <w:semiHidden/>
    <w:unhideWhenUsed/>
    <w:tblPr>
      <w:tblInd w:w="0" w:type="dxa"/>
      <w:tblCellMar>
        <w:top w:w="0" w:type="dxa"/>
        <w:left w:w="108" w:type="dxa"/>
        <w:bottom w:w="0" w:type="dxa"/>
        <w:right w:w="108" w:type="dxa"/>
      </w:tblCellMar>
    </w:tblPr>
  </w:style>
  <w:style w:type="numbering" w:default="1" w:styleId="eac6c7e6-b42c-4982-a7e9-1005c370a466">
    <w:name w:val="No List"/>
    <w:uiPriority w:val="99"/>
    <w:semiHidden/>
    <w:unhideWhenUsed/>
  </w:style>
  <w:style w:type="paragraph" w:customStyle="1" w:styleId="d9d09321-066e-4ec5-8dd0-6040e0172691">
    <w:name w:val="石墨文档正文"/>
    <w:qFormat/>
    <w:rPr>
      <w:szCs w:val="22"/>
    </w:rPr>
  </w:style>
  <w:style w:type="paragraph" w:customStyle="1" w:styleId="871dacc7-cf9f-445f-914e-35309dfaaefa">
    <w:name w:val="石墨文档副标题"/>
    <w:qFormat/>
    <w:rPr>
      <w:color w:val="888888"/>
      <w:sz w:val="48"/>
      <w:szCs w:val="48"/>
    </w:rPr>
  </w:style>
  <w:style w:type="paragraph" w:customStyle="1" w:styleId="776751fb-5eb1-418c-ab65-7a324f361639">
    <w:name w:val="石墨文档大标题"/>
    <w:next w:val="a3"/>
    <w:uiPriority w:val="9"/>
    <w:unhideWhenUsed/>
    <w:qFormat/>
    <w:pPr>
      <w:spacing w:before="260" w:after="260"/>
      <w:outlineLvl w:val="0"/>
    </w:pPr>
    <w:rPr>
      <w:b/>
      <w:bCs/>
      <w:sz w:val="40"/>
      <w:szCs w:val="40"/>
    </w:rPr>
  </w:style>
  <w:style w:type="paragraph" w:customStyle="1" w:styleId="28c45e38-389c-4449-8fb6-1afffde9f147">
    <w:name w:val="石墨文档中标题"/>
    <w:next w:val="a3"/>
    <w:uiPriority w:val="9"/>
    <w:unhideWhenUsed/>
    <w:qFormat/>
    <w:pPr>
      <w:spacing w:before="260" w:after="260"/>
      <w:outlineLvl w:val="1"/>
    </w:pPr>
    <w:rPr>
      <w:b/>
      <w:bCs/>
      <w:sz w:val="36"/>
      <w:szCs w:val="36"/>
    </w:rPr>
  </w:style>
  <w:style w:type="paragraph" w:customStyle="1" w:styleId="3e9e3169-6761-4721-8197-6aaf44cb6bb4">
    <w:name w:val="石墨文档小标题"/>
    <w:next w:val="a3"/>
    <w:uiPriority w:val="9"/>
    <w:unhideWhenUsed/>
    <w:qFormat/>
    <w:pPr>
      <w:spacing w:before="260" w:after="260"/>
      <w:outlineLvl w:val="2"/>
    </w:pPr>
    <w:rPr>
      <w:b/>
      <w:bCs/>
      <w:sz w:val="32"/>
      <w:szCs w:val="32"/>
    </w:rPr>
  </w:style>
  <w:style w:type="paragraph" w:customStyle="1" w:styleId="e25d1159-502d-47e6-ac27-1fe6a7747786">
    <w:name w:val="石墨文档标题"/>
    <w:next w:val="a3"/>
    <w:uiPriority w:val="9"/>
    <w:unhideWhenUsed/>
    <w:qFormat/>
    <w:pPr>
      <w:spacing w:before="260" w:after="260"/>
      <w:outlineLvl w:val="3"/>
    </w:pPr>
    <w:rPr>
      <w:b/>
      <w:bCs/>
      <w:sz w:val="56"/>
      <w:szCs w:val="56"/>
    </w:rPr>
  </w:style>
  <w:style w:type="paragraph" w:customStyle="1" w:styleId="8b67eb64-32a8-4d20-b268-77a2685b7af8">
    <w:name w:val="石墨文档引用"/>
    <w:qFormat/>
    <w:pPr>
      <w:pBdr>
        <w:left w:val="single" w:sz="30" w:space="10" w:color="F0F0F0"/>
      </w:pBdr>
    </w:pPr>
    <w:rPr>
      <w:color w:val="ADADAD"/>
    </w:rPr>
  </w:style>
  <w:style w:type="paragraph" w:default="1" w:styleId="6dc02434-667e-49ba-9893-eab767f493ec">
    <w:name w:val="Normal"/>
    <w:qFormat/>
    <w:pPr>
      <w:widowControl w:val="0"/>
      <w:jc w:val="both"/>
    </w:pPr>
  </w:style>
  <w:style w:type="character" w:default="1" w:styleId="a8df4c53-74e9-4232-a6dc-1c9c8b931e3a">
    <w:name w:val="Default Paragraph Font"/>
    <w:uiPriority w:val="1"/>
    <w:semiHidden/>
    <w:unhideWhenUsed/>
  </w:style>
  <w:style w:type="table" w:default="1" w:styleId="386bd187-bb25-45ec-ab55-84446d18bbcc">
    <w:name w:val="Normal Table"/>
    <w:uiPriority w:val="99"/>
    <w:semiHidden/>
    <w:unhideWhenUsed/>
    <w:tblPr>
      <w:tblInd w:w="0" w:type="dxa"/>
      <w:tblCellMar>
        <w:top w:w="0" w:type="dxa"/>
        <w:left w:w="108" w:type="dxa"/>
        <w:bottom w:w="0" w:type="dxa"/>
        <w:right w:w="108" w:type="dxa"/>
      </w:tblCellMar>
    </w:tblPr>
  </w:style>
  <w:style w:type="numbering" w:default="1" w:styleId="c3f9ad7e-dbd3-48cc-ae2b-d9b708da81e0">
    <w:name w:val="No List"/>
    <w:uiPriority w:val="99"/>
    <w:semiHidden/>
    <w:unhideWhenUsed/>
  </w:style>
  <w:style w:type="paragraph" w:customStyle="1" w:styleId="d90022b0-8149-442b-8cb1-91a4464222b9">
    <w:name w:val="石墨文档正文"/>
    <w:qFormat/>
    <w:rPr>
      <w:szCs w:val="22"/>
    </w:rPr>
  </w:style>
  <w:style w:type="paragraph" w:customStyle="1" w:styleId="2fdd5d17-1837-4fb8-acf3-c05d49f48129">
    <w:name w:val="石墨文档副标题"/>
    <w:qFormat/>
    <w:rPr>
      <w:color w:val="888888"/>
      <w:sz w:val="48"/>
      <w:szCs w:val="48"/>
    </w:rPr>
  </w:style>
  <w:style w:type="paragraph" w:customStyle="1" w:styleId="b148993d-7b88-49dd-8746-338fc990becc">
    <w:name w:val="石墨文档大标题"/>
    <w:next w:val="a3"/>
    <w:uiPriority w:val="9"/>
    <w:unhideWhenUsed/>
    <w:qFormat/>
    <w:pPr>
      <w:spacing w:before="260" w:after="260"/>
      <w:outlineLvl w:val="0"/>
    </w:pPr>
    <w:rPr>
      <w:b/>
      <w:bCs/>
      <w:sz w:val="40"/>
      <w:szCs w:val="40"/>
    </w:rPr>
  </w:style>
  <w:style w:type="paragraph" w:customStyle="1" w:styleId="ca429548-216e-4cf4-a299-92e304f29790">
    <w:name w:val="石墨文档中标题"/>
    <w:next w:val="a3"/>
    <w:uiPriority w:val="9"/>
    <w:unhideWhenUsed/>
    <w:qFormat/>
    <w:pPr>
      <w:spacing w:before="260" w:after="260"/>
      <w:outlineLvl w:val="1"/>
    </w:pPr>
    <w:rPr>
      <w:b/>
      <w:bCs/>
      <w:sz w:val="36"/>
      <w:szCs w:val="36"/>
    </w:rPr>
  </w:style>
  <w:style w:type="paragraph" w:customStyle="1" w:styleId="e842f9f1-5a5a-43e1-b734-6d8c2506f1dc">
    <w:name w:val="石墨文档小标题"/>
    <w:next w:val="a3"/>
    <w:uiPriority w:val="9"/>
    <w:unhideWhenUsed/>
    <w:qFormat/>
    <w:pPr>
      <w:spacing w:before="260" w:after="260"/>
      <w:outlineLvl w:val="2"/>
    </w:pPr>
    <w:rPr>
      <w:b/>
      <w:bCs/>
      <w:sz w:val="32"/>
      <w:szCs w:val="32"/>
    </w:rPr>
  </w:style>
  <w:style w:type="paragraph" w:customStyle="1" w:styleId="c4e870c0-af0d-4286-859a-2c7f5a308786">
    <w:name w:val="石墨文档标题"/>
    <w:next w:val="a3"/>
    <w:uiPriority w:val="9"/>
    <w:unhideWhenUsed/>
    <w:qFormat/>
    <w:pPr>
      <w:spacing w:before="260" w:after="260"/>
      <w:outlineLvl w:val="3"/>
    </w:pPr>
    <w:rPr>
      <w:b/>
      <w:bCs/>
      <w:sz w:val="56"/>
      <w:szCs w:val="56"/>
    </w:rPr>
  </w:style>
  <w:style w:type="paragraph" w:customStyle="1" w:styleId="6ae00c65-09cd-49a2-a945-df07b1eeaab8">
    <w:name w:val="石墨文档引用"/>
    <w:qFormat/>
    <w:pPr>
      <w:pBdr>
        <w:left w:val="single" w:sz="30" w:space="10" w:color="F0F0F0"/>
      </w:pBdr>
    </w:pPr>
    <w:rPr>
      <w:color w:val="ADADAD"/>
    </w:rPr>
  </w:style>
  <w:style w:type="paragraph" w:default="1" w:styleId="1c60667e-2d6c-4e02-ad39-6cf21e81a41c">
    <w:name w:val="Normal"/>
    <w:qFormat/>
    <w:pPr>
      <w:widowControl w:val="0"/>
      <w:jc w:val="both"/>
    </w:pPr>
  </w:style>
  <w:style w:type="character" w:default="1" w:styleId="490d43dd-19ae-4d82-ad2f-5692e28e18ee">
    <w:name w:val="Default Paragraph Font"/>
    <w:uiPriority w:val="1"/>
    <w:semiHidden/>
    <w:unhideWhenUsed/>
  </w:style>
  <w:style w:type="table" w:default="1" w:styleId="490fbf44-371c-4f90-b44e-0eb13e12ce8f">
    <w:name w:val="Normal Table"/>
    <w:uiPriority w:val="99"/>
    <w:semiHidden/>
    <w:unhideWhenUsed/>
    <w:tblPr>
      <w:tblInd w:w="0" w:type="dxa"/>
      <w:tblCellMar>
        <w:top w:w="0" w:type="dxa"/>
        <w:left w:w="108" w:type="dxa"/>
        <w:bottom w:w="0" w:type="dxa"/>
        <w:right w:w="108" w:type="dxa"/>
      </w:tblCellMar>
    </w:tblPr>
  </w:style>
  <w:style w:type="numbering" w:default="1" w:styleId="26f3eef7-8bf9-4e9a-9c42-56bdfab22b19">
    <w:name w:val="No List"/>
    <w:uiPriority w:val="99"/>
    <w:semiHidden/>
    <w:unhideWhenUsed/>
  </w:style>
  <w:style w:type="paragraph" w:customStyle="1" w:styleId="2aa33c1b-f72b-4807-abd0-5db5e4b37b46">
    <w:name w:val="石墨文档正文"/>
    <w:qFormat/>
    <w:rPr>
      <w:szCs w:val="22"/>
    </w:rPr>
  </w:style>
  <w:style w:type="paragraph" w:customStyle="1" w:styleId="b16f317b-4724-4b6d-8f27-def6266561e8">
    <w:name w:val="石墨文档副标题"/>
    <w:qFormat/>
    <w:rPr>
      <w:color w:val="888888"/>
      <w:sz w:val="48"/>
      <w:szCs w:val="48"/>
    </w:rPr>
  </w:style>
  <w:style w:type="paragraph" w:customStyle="1" w:styleId="2a9f7e48-6d9e-49c3-8fbc-fee490865d9e">
    <w:name w:val="石墨文档大标题"/>
    <w:next w:val="a3"/>
    <w:uiPriority w:val="9"/>
    <w:unhideWhenUsed/>
    <w:qFormat/>
    <w:pPr>
      <w:spacing w:before="260" w:after="260"/>
      <w:outlineLvl w:val="0"/>
    </w:pPr>
    <w:rPr>
      <w:b/>
      <w:bCs/>
      <w:sz w:val="40"/>
      <w:szCs w:val="40"/>
    </w:rPr>
  </w:style>
  <w:style w:type="paragraph" w:customStyle="1" w:styleId="dd2d4029-006b-4cba-99de-27d425f721fa">
    <w:name w:val="石墨文档中标题"/>
    <w:next w:val="a3"/>
    <w:uiPriority w:val="9"/>
    <w:unhideWhenUsed/>
    <w:qFormat/>
    <w:pPr>
      <w:spacing w:before="260" w:after="260"/>
      <w:outlineLvl w:val="1"/>
    </w:pPr>
    <w:rPr>
      <w:b/>
      <w:bCs/>
      <w:sz w:val="36"/>
      <w:szCs w:val="36"/>
    </w:rPr>
  </w:style>
  <w:style w:type="paragraph" w:customStyle="1" w:styleId="ccd18c85-9e74-4485-b3a9-b3ca45a7dde3">
    <w:name w:val="石墨文档小标题"/>
    <w:next w:val="a3"/>
    <w:uiPriority w:val="9"/>
    <w:unhideWhenUsed/>
    <w:qFormat/>
    <w:pPr>
      <w:spacing w:before="260" w:after="260"/>
      <w:outlineLvl w:val="2"/>
    </w:pPr>
    <w:rPr>
      <w:b/>
      <w:bCs/>
      <w:sz w:val="32"/>
      <w:szCs w:val="32"/>
    </w:rPr>
  </w:style>
  <w:style w:type="paragraph" w:customStyle="1" w:styleId="d6ad0b22-f084-4c0f-9e6f-a681241f5c2f">
    <w:name w:val="石墨文档标题"/>
    <w:next w:val="a3"/>
    <w:uiPriority w:val="9"/>
    <w:unhideWhenUsed/>
    <w:qFormat/>
    <w:pPr>
      <w:spacing w:before="260" w:after="260"/>
      <w:outlineLvl w:val="3"/>
    </w:pPr>
    <w:rPr>
      <w:b/>
      <w:bCs/>
      <w:sz w:val="56"/>
      <w:szCs w:val="56"/>
    </w:rPr>
  </w:style>
  <w:style w:type="paragraph" w:customStyle="1" w:styleId="3380803b-4aa7-46eb-9ccf-05d29ee95c6e">
    <w:name w:val="石墨文档引用"/>
    <w:qFormat/>
    <w:pPr>
      <w:pBdr>
        <w:left w:val="single" w:sz="30" w:space="10" w:color="F0F0F0"/>
      </w:pBdr>
    </w:pPr>
    <w:rPr>
      <w:color w:val="ADADAD"/>
    </w:rPr>
  </w:style>
  <w:style w:type="paragraph" w:default="1" w:styleId="ba6da3be-85dc-44cf-9eb1-5f41f875893f">
    <w:name w:val="Normal"/>
    <w:qFormat/>
    <w:pPr>
      <w:widowControl w:val="0"/>
      <w:jc w:val="both"/>
    </w:pPr>
  </w:style>
  <w:style w:type="character" w:default="1" w:styleId="dd888e7c-5e56-429c-93a4-6f11eb0eee87">
    <w:name w:val="Default Paragraph Font"/>
    <w:uiPriority w:val="1"/>
    <w:semiHidden/>
    <w:unhideWhenUsed/>
  </w:style>
  <w:style w:type="table" w:default="1" w:styleId="6eeb5b17-5d8e-4126-bde9-af712af6581e">
    <w:name w:val="Normal Table"/>
    <w:uiPriority w:val="99"/>
    <w:semiHidden/>
    <w:unhideWhenUsed/>
    <w:tblPr>
      <w:tblInd w:w="0" w:type="dxa"/>
      <w:tblCellMar>
        <w:top w:w="0" w:type="dxa"/>
        <w:left w:w="108" w:type="dxa"/>
        <w:bottom w:w="0" w:type="dxa"/>
        <w:right w:w="108" w:type="dxa"/>
      </w:tblCellMar>
    </w:tblPr>
  </w:style>
  <w:style w:type="numbering" w:default="1" w:styleId="2e33afda-1a40-4e57-afa3-60583f46b5d3">
    <w:name w:val="No List"/>
    <w:uiPriority w:val="99"/>
    <w:semiHidden/>
    <w:unhideWhenUsed/>
  </w:style>
  <w:style w:type="paragraph" w:customStyle="1" w:styleId="e821f58b-f3d7-4559-8659-5e27902c0fa8">
    <w:name w:val="石墨文档正文"/>
    <w:qFormat/>
    <w:rPr>
      <w:szCs w:val="22"/>
    </w:rPr>
  </w:style>
  <w:style w:type="paragraph" w:customStyle="1" w:styleId="6c952d99-3931-4b7d-9762-a152f63d4b82">
    <w:name w:val="石墨文档副标题"/>
    <w:qFormat/>
    <w:rPr>
      <w:color w:val="888888"/>
      <w:sz w:val="48"/>
      <w:szCs w:val="48"/>
    </w:rPr>
  </w:style>
  <w:style w:type="paragraph" w:customStyle="1" w:styleId="12d2d44f-2678-41b8-99b4-be708e9fe8c8">
    <w:name w:val="石墨文档大标题"/>
    <w:next w:val="a3"/>
    <w:uiPriority w:val="9"/>
    <w:unhideWhenUsed/>
    <w:qFormat/>
    <w:pPr>
      <w:spacing w:before="260" w:after="260"/>
      <w:outlineLvl w:val="0"/>
    </w:pPr>
    <w:rPr>
      <w:b/>
      <w:bCs/>
      <w:sz w:val="40"/>
      <w:szCs w:val="40"/>
    </w:rPr>
  </w:style>
  <w:style w:type="paragraph" w:customStyle="1" w:styleId="74d1d664-a144-4bea-b898-3c03f556a56b">
    <w:name w:val="石墨文档中标题"/>
    <w:next w:val="a3"/>
    <w:uiPriority w:val="9"/>
    <w:unhideWhenUsed/>
    <w:qFormat/>
    <w:pPr>
      <w:spacing w:before="260" w:after="260"/>
      <w:outlineLvl w:val="1"/>
    </w:pPr>
    <w:rPr>
      <w:b/>
      <w:bCs/>
      <w:sz w:val="36"/>
      <w:szCs w:val="36"/>
    </w:rPr>
  </w:style>
  <w:style w:type="paragraph" w:customStyle="1" w:styleId="7a34d59e-c34a-4c14-b061-9ed901e9819a">
    <w:name w:val="石墨文档小标题"/>
    <w:next w:val="a3"/>
    <w:uiPriority w:val="9"/>
    <w:unhideWhenUsed/>
    <w:qFormat/>
    <w:pPr>
      <w:spacing w:before="260" w:after="260"/>
      <w:outlineLvl w:val="2"/>
    </w:pPr>
    <w:rPr>
      <w:b/>
      <w:bCs/>
      <w:sz w:val="32"/>
      <w:szCs w:val="32"/>
    </w:rPr>
  </w:style>
  <w:style w:type="paragraph" w:customStyle="1" w:styleId="1da4b683-18ea-410e-94d1-503f7f3063bf">
    <w:name w:val="石墨文档标题"/>
    <w:next w:val="a3"/>
    <w:uiPriority w:val="9"/>
    <w:unhideWhenUsed/>
    <w:qFormat/>
    <w:pPr>
      <w:spacing w:before="260" w:after="260"/>
      <w:outlineLvl w:val="3"/>
    </w:pPr>
    <w:rPr>
      <w:b/>
      <w:bCs/>
      <w:sz w:val="56"/>
      <w:szCs w:val="56"/>
    </w:rPr>
  </w:style>
  <w:style w:type="paragraph" w:customStyle="1" w:styleId="0d78a928-148f-4d64-a524-b281a079f85c">
    <w:name w:val="石墨文档引用"/>
    <w:qFormat/>
    <w:pPr>
      <w:pBdr>
        <w:left w:val="single" w:sz="30" w:space="10" w:color="F0F0F0"/>
      </w:pBdr>
    </w:pPr>
    <w:rPr>
      <w:color w:val="ADADAD"/>
    </w:rPr>
  </w:style>
  <w:style w:type="paragraph" w:default="1" w:styleId="ce58a884-27aa-4c84-8b37-2696847228a2">
    <w:name w:val="Normal"/>
    <w:qFormat/>
    <w:pPr>
      <w:widowControl w:val="0"/>
      <w:jc w:val="both"/>
    </w:pPr>
  </w:style>
  <w:style w:type="character" w:default="1" w:styleId="61c5cae4-efb8-45c9-8830-a647537126e0">
    <w:name w:val="Default Paragraph Font"/>
    <w:uiPriority w:val="1"/>
    <w:semiHidden/>
    <w:unhideWhenUsed/>
  </w:style>
  <w:style w:type="table" w:default="1" w:styleId="76c38aa9-69fd-4de8-98da-31ac9015971b">
    <w:name w:val="Normal Table"/>
    <w:uiPriority w:val="99"/>
    <w:semiHidden/>
    <w:unhideWhenUsed/>
    <w:tblPr>
      <w:tblInd w:w="0" w:type="dxa"/>
      <w:tblCellMar>
        <w:top w:w="0" w:type="dxa"/>
        <w:left w:w="108" w:type="dxa"/>
        <w:bottom w:w="0" w:type="dxa"/>
        <w:right w:w="108" w:type="dxa"/>
      </w:tblCellMar>
    </w:tblPr>
  </w:style>
  <w:style w:type="numbering" w:default="1" w:styleId="b442c9c3-04db-43d6-8887-33560aabb0d0">
    <w:name w:val="No List"/>
    <w:uiPriority w:val="99"/>
    <w:semiHidden/>
    <w:unhideWhenUsed/>
  </w:style>
  <w:style w:type="paragraph" w:customStyle="1" w:styleId="e079b7e9-6c0d-4369-9612-09055ac36b11">
    <w:name w:val="石墨文档正文"/>
    <w:qFormat/>
    <w:rPr>
      <w:szCs w:val="22"/>
    </w:rPr>
  </w:style>
  <w:style w:type="paragraph" w:customStyle="1" w:styleId="1b271104-274b-4b87-84d4-c440d1dbb283">
    <w:name w:val="石墨文档副标题"/>
    <w:qFormat/>
    <w:rPr>
      <w:color w:val="888888"/>
      <w:sz w:val="48"/>
      <w:szCs w:val="48"/>
    </w:rPr>
  </w:style>
  <w:style w:type="paragraph" w:customStyle="1" w:styleId="3eed5205-8316-4a1d-a7da-6f70e6f445f1">
    <w:name w:val="石墨文档大标题"/>
    <w:next w:val="a3"/>
    <w:uiPriority w:val="9"/>
    <w:unhideWhenUsed/>
    <w:qFormat/>
    <w:pPr>
      <w:spacing w:before="260" w:after="260"/>
      <w:outlineLvl w:val="0"/>
    </w:pPr>
    <w:rPr>
      <w:b/>
      <w:bCs/>
      <w:sz w:val="40"/>
      <w:szCs w:val="40"/>
    </w:rPr>
  </w:style>
  <w:style w:type="paragraph" w:customStyle="1" w:styleId="9643dd9f-2712-4337-9b3b-f7fbada8be23">
    <w:name w:val="石墨文档中标题"/>
    <w:next w:val="a3"/>
    <w:uiPriority w:val="9"/>
    <w:unhideWhenUsed/>
    <w:qFormat/>
    <w:pPr>
      <w:spacing w:before="260" w:after="260"/>
      <w:outlineLvl w:val="1"/>
    </w:pPr>
    <w:rPr>
      <w:b/>
      <w:bCs/>
      <w:sz w:val="36"/>
      <w:szCs w:val="36"/>
    </w:rPr>
  </w:style>
  <w:style w:type="paragraph" w:customStyle="1" w:styleId="a4b5ed16-9062-4f87-b738-104e3d5a4b2c">
    <w:name w:val="石墨文档小标题"/>
    <w:next w:val="a3"/>
    <w:uiPriority w:val="9"/>
    <w:unhideWhenUsed/>
    <w:qFormat/>
    <w:pPr>
      <w:spacing w:before="260" w:after="260"/>
      <w:outlineLvl w:val="2"/>
    </w:pPr>
    <w:rPr>
      <w:b/>
      <w:bCs/>
      <w:sz w:val="32"/>
      <w:szCs w:val="32"/>
    </w:rPr>
  </w:style>
  <w:style w:type="paragraph" w:customStyle="1" w:styleId="9fcc1ee6-24d7-4599-8653-9ff30e9e13a3">
    <w:name w:val="石墨文档标题"/>
    <w:next w:val="a3"/>
    <w:uiPriority w:val="9"/>
    <w:unhideWhenUsed/>
    <w:qFormat/>
    <w:pPr>
      <w:spacing w:before="260" w:after="260"/>
      <w:outlineLvl w:val="3"/>
    </w:pPr>
    <w:rPr>
      <w:b/>
      <w:bCs/>
      <w:sz w:val="56"/>
      <w:szCs w:val="56"/>
    </w:rPr>
  </w:style>
  <w:style w:type="paragraph" w:customStyle="1" w:styleId="ea20ccfb-8071-4ab6-b3d0-f94f88aff5af">
    <w:name w:val="石墨文档引用"/>
    <w:qFormat/>
    <w:pPr>
      <w:pBdr>
        <w:left w:val="single" w:sz="30" w:space="10" w:color="F0F0F0"/>
      </w:pBdr>
    </w:pPr>
    <w:rPr>
      <w:color w:val="ADADAD"/>
    </w:rPr>
  </w:style>
  <w:style w:type="paragraph" w:default="1" w:styleId="a654e5d0-4458-4e49-aeac-15b944d248d9">
    <w:name w:val="Normal"/>
    <w:qFormat/>
    <w:pPr>
      <w:widowControl w:val="0"/>
      <w:jc w:val="both"/>
    </w:pPr>
  </w:style>
  <w:style w:type="character" w:default="1" w:styleId="e01f7c3f-cb50-4307-9c88-aaaa9f3b4926">
    <w:name w:val="Default Paragraph Font"/>
    <w:uiPriority w:val="1"/>
    <w:semiHidden/>
    <w:unhideWhenUsed/>
  </w:style>
  <w:style w:type="table" w:default="1" w:styleId="cfddee85-89eb-4720-84ff-a527769a8668">
    <w:name w:val="Normal Table"/>
    <w:uiPriority w:val="99"/>
    <w:semiHidden/>
    <w:unhideWhenUsed/>
    <w:tblPr>
      <w:tblInd w:w="0" w:type="dxa"/>
      <w:tblCellMar>
        <w:top w:w="0" w:type="dxa"/>
        <w:left w:w="108" w:type="dxa"/>
        <w:bottom w:w="0" w:type="dxa"/>
        <w:right w:w="108" w:type="dxa"/>
      </w:tblCellMar>
    </w:tblPr>
  </w:style>
  <w:style w:type="numbering" w:default="1" w:styleId="471032cc-85c1-48c8-8a27-6885b2e0356e">
    <w:name w:val="No List"/>
    <w:uiPriority w:val="99"/>
    <w:semiHidden/>
    <w:unhideWhenUsed/>
  </w:style>
  <w:style w:type="paragraph" w:customStyle="1" w:styleId="407f1d0a-d24f-417a-ab04-6ad6f67cc836">
    <w:name w:val="石墨文档正文"/>
    <w:qFormat/>
    <w:rPr>
      <w:szCs w:val="22"/>
    </w:rPr>
  </w:style>
  <w:style w:type="paragraph" w:customStyle="1" w:styleId="b17ef94d-66f3-4ffc-9aa9-65a4677e9021">
    <w:name w:val="石墨文档副标题"/>
    <w:qFormat/>
    <w:rPr>
      <w:color w:val="888888"/>
      <w:sz w:val="48"/>
      <w:szCs w:val="48"/>
    </w:rPr>
  </w:style>
  <w:style w:type="paragraph" w:customStyle="1" w:styleId="2f0baa67-b227-484c-9d3e-cb0e96bd2f6c">
    <w:name w:val="石墨文档大标题"/>
    <w:next w:val="a3"/>
    <w:uiPriority w:val="9"/>
    <w:unhideWhenUsed/>
    <w:qFormat/>
    <w:pPr>
      <w:spacing w:before="260" w:after="260"/>
      <w:outlineLvl w:val="0"/>
    </w:pPr>
    <w:rPr>
      <w:b/>
      <w:bCs/>
      <w:sz w:val="40"/>
      <w:szCs w:val="40"/>
    </w:rPr>
  </w:style>
  <w:style w:type="paragraph" w:customStyle="1" w:styleId="a6695606-18ae-4ff3-bc28-01346ee7fa76">
    <w:name w:val="石墨文档中标题"/>
    <w:next w:val="a3"/>
    <w:uiPriority w:val="9"/>
    <w:unhideWhenUsed/>
    <w:qFormat/>
    <w:pPr>
      <w:spacing w:before="260" w:after="260"/>
      <w:outlineLvl w:val="1"/>
    </w:pPr>
    <w:rPr>
      <w:b/>
      <w:bCs/>
      <w:sz w:val="36"/>
      <w:szCs w:val="36"/>
    </w:rPr>
  </w:style>
  <w:style w:type="paragraph" w:customStyle="1" w:styleId="318d73da-f116-440d-88b3-6376f9791193">
    <w:name w:val="石墨文档小标题"/>
    <w:next w:val="a3"/>
    <w:uiPriority w:val="9"/>
    <w:unhideWhenUsed/>
    <w:qFormat/>
    <w:pPr>
      <w:spacing w:before="260" w:after="260"/>
      <w:outlineLvl w:val="2"/>
    </w:pPr>
    <w:rPr>
      <w:b/>
      <w:bCs/>
      <w:sz w:val="32"/>
      <w:szCs w:val="32"/>
    </w:rPr>
  </w:style>
  <w:style w:type="paragraph" w:customStyle="1" w:styleId="cf3e3744-8480-46bd-a32d-8913e24b2028">
    <w:name w:val="石墨文档标题"/>
    <w:next w:val="a3"/>
    <w:uiPriority w:val="9"/>
    <w:unhideWhenUsed/>
    <w:qFormat/>
    <w:pPr>
      <w:spacing w:before="260" w:after="260"/>
      <w:outlineLvl w:val="3"/>
    </w:pPr>
    <w:rPr>
      <w:b/>
      <w:bCs/>
      <w:sz w:val="56"/>
      <w:szCs w:val="56"/>
    </w:rPr>
  </w:style>
  <w:style w:type="paragraph" w:customStyle="1" w:styleId="589d7c3b-1ba6-4de8-8358-a9b340e955fe">
    <w:name w:val="石墨文档引用"/>
    <w:qFormat/>
    <w:pPr>
      <w:pBdr>
        <w:left w:val="single" w:sz="30" w:space="10" w:color="F0F0F0"/>
      </w:pBdr>
    </w:pPr>
    <w:rPr>
      <w:color w:val="ADADAD"/>
    </w:rPr>
  </w:style>
  <w:style w:type="paragraph" w:default="1" w:styleId="6aafbe82-8bbb-4b31-b7f4-2682256c15a7">
    <w:name w:val="Normal"/>
    <w:qFormat/>
    <w:pPr>
      <w:widowControl w:val="0"/>
      <w:jc w:val="both"/>
    </w:pPr>
  </w:style>
  <w:style w:type="character" w:default="1" w:styleId="0beaf06e-f833-48ff-aa39-9b8e23db20a8">
    <w:name w:val="Default Paragraph Font"/>
    <w:uiPriority w:val="1"/>
    <w:semiHidden/>
    <w:unhideWhenUsed/>
  </w:style>
  <w:style w:type="table" w:default="1" w:styleId="4cd0d234-61f3-4f4d-99ed-c1b679b0df82">
    <w:name w:val="Normal Table"/>
    <w:uiPriority w:val="99"/>
    <w:semiHidden/>
    <w:unhideWhenUsed/>
    <w:tblPr>
      <w:tblInd w:w="0" w:type="dxa"/>
      <w:tblCellMar>
        <w:top w:w="0" w:type="dxa"/>
        <w:left w:w="108" w:type="dxa"/>
        <w:bottom w:w="0" w:type="dxa"/>
        <w:right w:w="108" w:type="dxa"/>
      </w:tblCellMar>
    </w:tblPr>
  </w:style>
  <w:style w:type="numbering" w:default="1" w:styleId="3d2637cd-f3ed-4990-aa18-b7aff07af270">
    <w:name w:val="No List"/>
    <w:uiPriority w:val="99"/>
    <w:semiHidden/>
    <w:unhideWhenUsed/>
  </w:style>
  <w:style w:type="paragraph" w:customStyle="1" w:styleId="b8a0edde-511d-437f-996f-295148a12293">
    <w:name w:val="石墨文档正文"/>
    <w:qFormat/>
    <w:rPr>
      <w:szCs w:val="22"/>
    </w:rPr>
  </w:style>
  <w:style w:type="paragraph" w:customStyle="1" w:styleId="c4ae131f-5529-4b03-9d21-67d0a733dac3">
    <w:name w:val="石墨文档副标题"/>
    <w:qFormat/>
    <w:rPr>
      <w:color w:val="888888"/>
      <w:sz w:val="48"/>
      <w:szCs w:val="48"/>
    </w:rPr>
  </w:style>
  <w:style w:type="paragraph" w:customStyle="1" w:styleId="52270beb-296d-42e3-9e66-7fddbe8b67cb">
    <w:name w:val="石墨文档大标题"/>
    <w:next w:val="a3"/>
    <w:uiPriority w:val="9"/>
    <w:unhideWhenUsed/>
    <w:qFormat/>
    <w:pPr>
      <w:spacing w:before="260" w:after="260"/>
      <w:outlineLvl w:val="0"/>
    </w:pPr>
    <w:rPr>
      <w:b/>
      <w:bCs/>
      <w:sz w:val="40"/>
      <w:szCs w:val="40"/>
    </w:rPr>
  </w:style>
  <w:style w:type="paragraph" w:customStyle="1" w:styleId="d042141c-1ac3-4e2c-b486-5e05891ee1b7">
    <w:name w:val="石墨文档中标题"/>
    <w:next w:val="a3"/>
    <w:uiPriority w:val="9"/>
    <w:unhideWhenUsed/>
    <w:qFormat/>
    <w:pPr>
      <w:spacing w:before="260" w:after="260"/>
      <w:outlineLvl w:val="1"/>
    </w:pPr>
    <w:rPr>
      <w:b/>
      <w:bCs/>
      <w:sz w:val="36"/>
      <w:szCs w:val="36"/>
    </w:rPr>
  </w:style>
  <w:style w:type="paragraph" w:customStyle="1" w:styleId="2907356d-bbba-4e65-8a9d-56403bf8ab54">
    <w:name w:val="石墨文档小标题"/>
    <w:next w:val="a3"/>
    <w:uiPriority w:val="9"/>
    <w:unhideWhenUsed/>
    <w:qFormat/>
    <w:pPr>
      <w:spacing w:before="260" w:after="260"/>
      <w:outlineLvl w:val="2"/>
    </w:pPr>
    <w:rPr>
      <w:b/>
      <w:bCs/>
      <w:sz w:val="32"/>
      <w:szCs w:val="32"/>
    </w:rPr>
  </w:style>
  <w:style w:type="paragraph" w:customStyle="1" w:styleId="d183573e-8e24-4ed0-a6c4-f2124e7f3ba1">
    <w:name w:val="石墨文档标题"/>
    <w:next w:val="a3"/>
    <w:uiPriority w:val="9"/>
    <w:unhideWhenUsed/>
    <w:qFormat/>
    <w:pPr>
      <w:spacing w:before="260" w:after="260"/>
      <w:outlineLvl w:val="3"/>
    </w:pPr>
    <w:rPr>
      <w:b/>
      <w:bCs/>
      <w:sz w:val="56"/>
      <w:szCs w:val="56"/>
    </w:rPr>
  </w:style>
  <w:style w:type="paragraph" w:customStyle="1" w:styleId="3e813549-71fa-4c98-acd7-2fd7959370e2">
    <w:name w:val="石墨文档引用"/>
    <w:qFormat/>
    <w:pPr>
      <w:pBdr>
        <w:left w:val="single" w:sz="30" w:space="10" w:color="F0F0F0"/>
      </w:pBdr>
    </w:pPr>
    <w:rPr>
      <w:color w:val="ADADAD"/>
    </w:rPr>
  </w:style>
  <w:style w:type="paragraph" w:default="1" w:styleId="517d7bf1-8f38-4566-886b-51b16f234da0">
    <w:name w:val="Normal"/>
    <w:qFormat/>
    <w:pPr>
      <w:widowControl w:val="0"/>
      <w:jc w:val="both"/>
    </w:pPr>
  </w:style>
  <w:style w:type="character" w:default="1" w:styleId="e2e3ee22-ace4-45d3-b797-96c802b4a67d">
    <w:name w:val="Default Paragraph Font"/>
    <w:uiPriority w:val="1"/>
    <w:semiHidden/>
    <w:unhideWhenUsed/>
  </w:style>
  <w:style w:type="table" w:default="1" w:styleId="ae8faae4-e4d5-4f39-bebc-0a4a36b98784">
    <w:name w:val="Normal Table"/>
    <w:uiPriority w:val="99"/>
    <w:semiHidden/>
    <w:unhideWhenUsed/>
    <w:tblPr>
      <w:tblInd w:w="0" w:type="dxa"/>
      <w:tblCellMar>
        <w:top w:w="0" w:type="dxa"/>
        <w:left w:w="108" w:type="dxa"/>
        <w:bottom w:w="0" w:type="dxa"/>
        <w:right w:w="108" w:type="dxa"/>
      </w:tblCellMar>
    </w:tblPr>
  </w:style>
  <w:style w:type="numbering" w:default="1" w:styleId="174d125a-1638-4d3d-ae7c-ad5ea2ca6972">
    <w:name w:val="No List"/>
    <w:uiPriority w:val="99"/>
    <w:semiHidden/>
    <w:unhideWhenUsed/>
  </w:style>
  <w:style w:type="paragraph" w:customStyle="1" w:styleId="45fdcb3e-64db-4213-be53-76a058563ec8">
    <w:name w:val="石墨文档正文"/>
    <w:qFormat/>
    <w:rPr>
      <w:szCs w:val="22"/>
    </w:rPr>
  </w:style>
  <w:style w:type="paragraph" w:customStyle="1" w:styleId="68c8068a-bb3d-414a-a787-d13020e3d99f">
    <w:name w:val="石墨文档副标题"/>
    <w:qFormat/>
    <w:rPr>
      <w:color w:val="888888"/>
      <w:sz w:val="48"/>
      <w:szCs w:val="48"/>
    </w:rPr>
  </w:style>
  <w:style w:type="paragraph" w:customStyle="1" w:styleId="380aa761-b800-491f-a08f-22fa90538d9d">
    <w:name w:val="石墨文档大标题"/>
    <w:next w:val="a3"/>
    <w:uiPriority w:val="9"/>
    <w:unhideWhenUsed/>
    <w:qFormat/>
    <w:pPr>
      <w:spacing w:before="260" w:after="260"/>
      <w:outlineLvl w:val="0"/>
    </w:pPr>
    <w:rPr>
      <w:b/>
      <w:bCs/>
      <w:sz w:val="40"/>
      <w:szCs w:val="40"/>
    </w:rPr>
  </w:style>
  <w:style w:type="paragraph" w:customStyle="1" w:styleId="879b5f73-e221-4a40-8fa6-b7a65924249f">
    <w:name w:val="石墨文档中标题"/>
    <w:next w:val="a3"/>
    <w:uiPriority w:val="9"/>
    <w:unhideWhenUsed/>
    <w:qFormat/>
    <w:pPr>
      <w:spacing w:before="260" w:after="260"/>
      <w:outlineLvl w:val="1"/>
    </w:pPr>
    <w:rPr>
      <w:b/>
      <w:bCs/>
      <w:sz w:val="36"/>
      <w:szCs w:val="36"/>
    </w:rPr>
  </w:style>
  <w:style w:type="paragraph" w:customStyle="1" w:styleId="0b4cd94a-c05b-4aed-aa17-f3478dcdea70">
    <w:name w:val="石墨文档小标题"/>
    <w:next w:val="a3"/>
    <w:uiPriority w:val="9"/>
    <w:unhideWhenUsed/>
    <w:qFormat/>
    <w:pPr>
      <w:spacing w:before="260" w:after="260"/>
      <w:outlineLvl w:val="2"/>
    </w:pPr>
    <w:rPr>
      <w:b/>
      <w:bCs/>
      <w:sz w:val="32"/>
      <w:szCs w:val="32"/>
    </w:rPr>
  </w:style>
  <w:style w:type="paragraph" w:customStyle="1" w:styleId="7db3c5e8-8a4d-4c04-acae-9333162e55d9">
    <w:name w:val="石墨文档标题"/>
    <w:next w:val="a3"/>
    <w:uiPriority w:val="9"/>
    <w:unhideWhenUsed/>
    <w:qFormat/>
    <w:pPr>
      <w:spacing w:before="260" w:after="260"/>
      <w:outlineLvl w:val="3"/>
    </w:pPr>
    <w:rPr>
      <w:b/>
      <w:bCs/>
      <w:sz w:val="56"/>
      <w:szCs w:val="56"/>
    </w:rPr>
  </w:style>
  <w:style w:type="paragraph" w:customStyle="1" w:styleId="6fe37cdb-c0b1-4594-9d73-fb34eb358158">
    <w:name w:val="石墨文档引用"/>
    <w:qFormat/>
    <w:pPr>
      <w:pBdr>
        <w:left w:val="single" w:sz="30" w:space="10" w:color="F0F0F0"/>
      </w:pBdr>
    </w:pPr>
    <w:rPr>
      <w:color w:val="ADADAD"/>
    </w:rPr>
  </w:style>
  <w:style w:type="paragraph" w:default="1" w:styleId="c56b19ee-157c-4398-923a-1ce7fb05555d">
    <w:name w:val="Normal"/>
    <w:qFormat/>
    <w:pPr>
      <w:widowControl w:val="0"/>
      <w:jc w:val="both"/>
    </w:pPr>
  </w:style>
  <w:style w:type="character" w:default="1" w:styleId="c0a0c942-57dd-4ad2-80c3-20c0394a7778">
    <w:name w:val="Default Paragraph Font"/>
    <w:uiPriority w:val="1"/>
    <w:semiHidden/>
    <w:unhideWhenUsed/>
  </w:style>
  <w:style w:type="table" w:default="1" w:styleId="58337691-842f-4229-98a1-4f9e91e97f2b">
    <w:name w:val="Normal Table"/>
    <w:uiPriority w:val="99"/>
    <w:semiHidden/>
    <w:unhideWhenUsed/>
    <w:tblPr>
      <w:tblInd w:w="0" w:type="dxa"/>
      <w:tblCellMar>
        <w:top w:w="0" w:type="dxa"/>
        <w:left w:w="108" w:type="dxa"/>
        <w:bottom w:w="0" w:type="dxa"/>
        <w:right w:w="108" w:type="dxa"/>
      </w:tblCellMar>
    </w:tblPr>
  </w:style>
  <w:style w:type="numbering" w:default="1" w:styleId="840797ff-5b1e-475c-94ea-b78d2c6a146c">
    <w:name w:val="No List"/>
    <w:uiPriority w:val="99"/>
    <w:semiHidden/>
    <w:unhideWhenUsed/>
  </w:style>
  <w:style w:type="paragraph" w:customStyle="1" w:styleId="5995f9c7-3ca7-4f52-9f78-55791c06d178">
    <w:name w:val="石墨文档正文"/>
    <w:qFormat/>
    <w:rPr>
      <w:szCs w:val="22"/>
    </w:rPr>
  </w:style>
  <w:style w:type="paragraph" w:customStyle="1" w:styleId="1222a421-8bd7-4e21-9d6f-1367cd8f3042">
    <w:name w:val="石墨文档副标题"/>
    <w:qFormat/>
    <w:rPr>
      <w:color w:val="888888"/>
      <w:sz w:val="48"/>
      <w:szCs w:val="48"/>
    </w:rPr>
  </w:style>
  <w:style w:type="paragraph" w:customStyle="1" w:styleId="0dd3f556-c5d7-45a3-b188-64e999090941">
    <w:name w:val="石墨文档大标题"/>
    <w:next w:val="a3"/>
    <w:uiPriority w:val="9"/>
    <w:unhideWhenUsed/>
    <w:qFormat/>
    <w:pPr>
      <w:spacing w:before="260" w:after="260"/>
      <w:outlineLvl w:val="0"/>
    </w:pPr>
    <w:rPr>
      <w:b/>
      <w:bCs/>
      <w:sz w:val="40"/>
      <w:szCs w:val="40"/>
    </w:rPr>
  </w:style>
  <w:style w:type="paragraph" w:customStyle="1" w:styleId="9587d4e4-3e56-4682-8c7c-7720ff493b75">
    <w:name w:val="石墨文档中标题"/>
    <w:next w:val="a3"/>
    <w:uiPriority w:val="9"/>
    <w:unhideWhenUsed/>
    <w:qFormat/>
    <w:pPr>
      <w:spacing w:before="260" w:after="260"/>
      <w:outlineLvl w:val="1"/>
    </w:pPr>
    <w:rPr>
      <w:b/>
      <w:bCs/>
      <w:sz w:val="36"/>
      <w:szCs w:val="36"/>
    </w:rPr>
  </w:style>
  <w:style w:type="paragraph" w:customStyle="1" w:styleId="b33c7507-cc11-4b97-b320-8b3eb9395359">
    <w:name w:val="石墨文档小标题"/>
    <w:next w:val="a3"/>
    <w:uiPriority w:val="9"/>
    <w:unhideWhenUsed/>
    <w:qFormat/>
    <w:pPr>
      <w:spacing w:before="260" w:after="260"/>
      <w:outlineLvl w:val="2"/>
    </w:pPr>
    <w:rPr>
      <w:b/>
      <w:bCs/>
      <w:sz w:val="32"/>
      <w:szCs w:val="32"/>
    </w:rPr>
  </w:style>
  <w:style w:type="paragraph" w:customStyle="1" w:styleId="9751e5f9-b2a9-47cf-b8ea-bddf977649f1">
    <w:name w:val="石墨文档标题"/>
    <w:next w:val="a3"/>
    <w:uiPriority w:val="9"/>
    <w:unhideWhenUsed/>
    <w:qFormat/>
    <w:pPr>
      <w:spacing w:before="260" w:after="260"/>
      <w:outlineLvl w:val="3"/>
    </w:pPr>
    <w:rPr>
      <w:b/>
      <w:bCs/>
      <w:sz w:val="56"/>
      <w:szCs w:val="56"/>
    </w:rPr>
  </w:style>
  <w:style w:type="paragraph" w:customStyle="1" w:styleId="8486ef02-a6a2-49e3-bc76-a7fc265881fb">
    <w:name w:val="石墨文档引用"/>
    <w:qFormat/>
    <w:pPr>
      <w:pBdr>
        <w:left w:val="single" w:sz="30" w:space="10" w:color="F0F0F0"/>
      </w:pBdr>
    </w:pPr>
    <w:rPr>
      <w:color w:val="ADADAD"/>
    </w:rPr>
  </w:style>
  <w:style w:type="paragraph" w:default="1" w:styleId="cad2cd00-126d-4065-ac68-c23a3e1eb00f">
    <w:name w:val="Normal"/>
    <w:qFormat/>
    <w:pPr>
      <w:widowControl w:val="0"/>
      <w:jc w:val="both"/>
    </w:pPr>
  </w:style>
  <w:style w:type="character" w:default="1" w:styleId="404f0697-e596-4da6-94f6-ebd716f73d28">
    <w:name w:val="Default Paragraph Font"/>
    <w:uiPriority w:val="1"/>
    <w:semiHidden/>
    <w:unhideWhenUsed/>
  </w:style>
  <w:style w:type="table" w:default="1" w:styleId="4e84581c-dc48-45cd-a8a4-4f1602a1f1df">
    <w:name w:val="Normal Table"/>
    <w:uiPriority w:val="99"/>
    <w:semiHidden/>
    <w:unhideWhenUsed/>
    <w:tblPr>
      <w:tblInd w:w="0" w:type="dxa"/>
      <w:tblCellMar>
        <w:top w:w="0" w:type="dxa"/>
        <w:left w:w="108" w:type="dxa"/>
        <w:bottom w:w="0" w:type="dxa"/>
        <w:right w:w="108" w:type="dxa"/>
      </w:tblCellMar>
    </w:tblPr>
  </w:style>
  <w:style w:type="numbering" w:default="1" w:styleId="cd55cc0c-f21d-4614-ae3b-bf8b7d7e23fa">
    <w:name w:val="No List"/>
    <w:uiPriority w:val="99"/>
    <w:semiHidden/>
    <w:unhideWhenUsed/>
  </w:style>
  <w:style w:type="paragraph" w:customStyle="1" w:styleId="2ffbda9f-3a28-4cf2-acf4-0cd0e1b8a0ad">
    <w:name w:val="石墨文档正文"/>
    <w:qFormat/>
    <w:rPr>
      <w:szCs w:val="22"/>
    </w:rPr>
  </w:style>
  <w:style w:type="paragraph" w:customStyle="1" w:styleId="133868c0-14ed-4091-83a9-229a0397afe0">
    <w:name w:val="石墨文档副标题"/>
    <w:qFormat/>
    <w:rPr>
      <w:color w:val="888888"/>
      <w:sz w:val="48"/>
      <w:szCs w:val="48"/>
    </w:rPr>
  </w:style>
  <w:style w:type="paragraph" w:customStyle="1" w:styleId="2a22b882-0a45-42df-a241-9860c31b6104">
    <w:name w:val="石墨文档大标题"/>
    <w:next w:val="a3"/>
    <w:uiPriority w:val="9"/>
    <w:unhideWhenUsed/>
    <w:qFormat/>
    <w:pPr>
      <w:spacing w:before="260" w:after="260"/>
      <w:outlineLvl w:val="0"/>
    </w:pPr>
    <w:rPr>
      <w:b/>
      <w:bCs/>
      <w:sz w:val="40"/>
      <w:szCs w:val="40"/>
    </w:rPr>
  </w:style>
  <w:style w:type="paragraph" w:customStyle="1" w:styleId="f3db0105-f0f1-4f89-817e-02953eb4c1d0">
    <w:name w:val="石墨文档中标题"/>
    <w:next w:val="a3"/>
    <w:uiPriority w:val="9"/>
    <w:unhideWhenUsed/>
    <w:qFormat/>
    <w:pPr>
      <w:spacing w:before="260" w:after="260"/>
      <w:outlineLvl w:val="1"/>
    </w:pPr>
    <w:rPr>
      <w:b/>
      <w:bCs/>
      <w:sz w:val="36"/>
      <w:szCs w:val="36"/>
    </w:rPr>
  </w:style>
  <w:style w:type="paragraph" w:customStyle="1" w:styleId="4d24f5d4-93a2-4001-83b3-31e64e3b8d53">
    <w:name w:val="石墨文档小标题"/>
    <w:next w:val="a3"/>
    <w:uiPriority w:val="9"/>
    <w:unhideWhenUsed/>
    <w:qFormat/>
    <w:pPr>
      <w:spacing w:before="260" w:after="260"/>
      <w:outlineLvl w:val="2"/>
    </w:pPr>
    <w:rPr>
      <w:b/>
      <w:bCs/>
      <w:sz w:val="32"/>
      <w:szCs w:val="32"/>
    </w:rPr>
  </w:style>
  <w:style w:type="paragraph" w:customStyle="1" w:styleId="31d74119-99b9-41ef-ac7f-5480829a81e9">
    <w:name w:val="石墨文档标题"/>
    <w:next w:val="a3"/>
    <w:uiPriority w:val="9"/>
    <w:unhideWhenUsed/>
    <w:qFormat/>
    <w:pPr>
      <w:spacing w:before="260" w:after="260"/>
      <w:outlineLvl w:val="3"/>
    </w:pPr>
    <w:rPr>
      <w:b/>
      <w:bCs/>
      <w:sz w:val="56"/>
      <w:szCs w:val="56"/>
    </w:rPr>
  </w:style>
  <w:style w:type="paragraph" w:customStyle="1" w:styleId="e7f609e0-c26a-46cb-bfd5-500bfb8b969f">
    <w:name w:val="石墨文档引用"/>
    <w:qFormat/>
    <w:pPr>
      <w:pBdr>
        <w:left w:val="single" w:sz="30" w:space="10" w:color="F0F0F0"/>
      </w:pBdr>
    </w:pPr>
    <w:rPr>
      <w:color w:val="ADADAD"/>
    </w:rPr>
  </w:style>
  <w:style w:type="paragraph" w:default="1" w:styleId="da4bb7b8-96fc-40b8-b88a-ece094db0b14">
    <w:name w:val="Normal"/>
    <w:qFormat/>
    <w:pPr>
      <w:widowControl w:val="0"/>
      <w:jc w:val="both"/>
    </w:pPr>
  </w:style>
  <w:style w:type="character" w:default="1" w:styleId="85a0f61e-543b-43b2-8c70-e99827463633">
    <w:name w:val="Default Paragraph Font"/>
    <w:uiPriority w:val="1"/>
    <w:semiHidden/>
    <w:unhideWhenUsed/>
  </w:style>
  <w:style w:type="table" w:default="1" w:styleId="1e68703d-b17d-4973-9c02-2ee01641a4f9">
    <w:name w:val="Normal Table"/>
    <w:uiPriority w:val="99"/>
    <w:semiHidden/>
    <w:unhideWhenUsed/>
    <w:tblPr>
      <w:tblInd w:w="0" w:type="dxa"/>
      <w:tblCellMar>
        <w:top w:w="0" w:type="dxa"/>
        <w:left w:w="108" w:type="dxa"/>
        <w:bottom w:w="0" w:type="dxa"/>
        <w:right w:w="108" w:type="dxa"/>
      </w:tblCellMar>
    </w:tblPr>
  </w:style>
  <w:style w:type="numbering" w:default="1" w:styleId="e2cde28a-b3e8-49a3-8c4f-67944734e64c">
    <w:name w:val="No List"/>
    <w:uiPriority w:val="99"/>
    <w:semiHidden/>
    <w:unhideWhenUsed/>
  </w:style>
  <w:style w:type="paragraph" w:customStyle="1" w:styleId="7fb7b4e2-1371-407e-bc27-3eb237f500a7">
    <w:name w:val="石墨文档正文"/>
    <w:qFormat/>
    <w:rPr>
      <w:szCs w:val="22"/>
    </w:rPr>
  </w:style>
  <w:style w:type="paragraph" w:customStyle="1" w:styleId="3a5c263e-0706-41f3-b6ef-43466e533c97">
    <w:name w:val="石墨文档副标题"/>
    <w:qFormat/>
    <w:rPr>
      <w:color w:val="888888"/>
      <w:sz w:val="48"/>
      <w:szCs w:val="48"/>
    </w:rPr>
  </w:style>
  <w:style w:type="paragraph" w:customStyle="1" w:styleId="1f823729-65fd-4a80-873f-af629cd2cdf8">
    <w:name w:val="石墨文档大标题"/>
    <w:next w:val="a3"/>
    <w:uiPriority w:val="9"/>
    <w:unhideWhenUsed/>
    <w:qFormat/>
    <w:pPr>
      <w:spacing w:before="260" w:after="260"/>
      <w:outlineLvl w:val="0"/>
    </w:pPr>
    <w:rPr>
      <w:b/>
      <w:bCs/>
      <w:sz w:val="40"/>
      <w:szCs w:val="40"/>
    </w:rPr>
  </w:style>
  <w:style w:type="paragraph" w:customStyle="1" w:styleId="edf12980-a828-47cc-94c8-9213af8f303c">
    <w:name w:val="石墨文档中标题"/>
    <w:next w:val="a3"/>
    <w:uiPriority w:val="9"/>
    <w:unhideWhenUsed/>
    <w:qFormat/>
    <w:pPr>
      <w:spacing w:before="260" w:after="260"/>
      <w:outlineLvl w:val="1"/>
    </w:pPr>
    <w:rPr>
      <w:b/>
      <w:bCs/>
      <w:sz w:val="36"/>
      <w:szCs w:val="36"/>
    </w:rPr>
  </w:style>
  <w:style w:type="paragraph" w:customStyle="1" w:styleId="01ec7e9f-c272-43de-b79b-dc893d047fe2">
    <w:name w:val="石墨文档小标题"/>
    <w:next w:val="a3"/>
    <w:uiPriority w:val="9"/>
    <w:unhideWhenUsed/>
    <w:qFormat/>
    <w:pPr>
      <w:spacing w:before="260" w:after="260"/>
      <w:outlineLvl w:val="2"/>
    </w:pPr>
    <w:rPr>
      <w:b/>
      <w:bCs/>
      <w:sz w:val="32"/>
      <w:szCs w:val="32"/>
    </w:rPr>
  </w:style>
  <w:style w:type="paragraph" w:customStyle="1" w:styleId="4d314737-8b1a-412b-8e70-581be4b6c62b">
    <w:name w:val="石墨文档标题"/>
    <w:next w:val="a3"/>
    <w:uiPriority w:val="9"/>
    <w:unhideWhenUsed/>
    <w:qFormat/>
    <w:pPr>
      <w:spacing w:before="260" w:after="260"/>
      <w:outlineLvl w:val="3"/>
    </w:pPr>
    <w:rPr>
      <w:b/>
      <w:bCs/>
      <w:sz w:val="56"/>
      <w:szCs w:val="56"/>
    </w:rPr>
  </w:style>
  <w:style w:type="paragraph" w:customStyle="1" w:styleId="2a276031-f201-4222-b7cb-e6ebf3f70e0b">
    <w:name w:val="石墨文档引用"/>
    <w:qFormat/>
    <w:pPr>
      <w:pBdr>
        <w:left w:val="single" w:sz="30" w:space="10" w:color="F0F0F0"/>
      </w:pBdr>
    </w:pPr>
    <w:rPr>
      <w:color w:val="ADADAD"/>
    </w:rPr>
  </w:style>
  <w:style w:type="paragraph" w:default="1" w:styleId="78501155-9aaa-4587-9b93-ca62214a18b5">
    <w:name w:val="Normal"/>
    <w:qFormat/>
    <w:pPr>
      <w:widowControl w:val="0"/>
      <w:jc w:val="both"/>
    </w:pPr>
  </w:style>
  <w:style w:type="character" w:default="1" w:styleId="902d87c6-9821-476c-a47c-15cb66a055c9">
    <w:name w:val="Default Paragraph Font"/>
    <w:uiPriority w:val="1"/>
    <w:semiHidden/>
    <w:unhideWhenUsed/>
  </w:style>
  <w:style w:type="table" w:default="1" w:styleId="03cbe0f7-9516-44a6-9a47-571bcc2beecc">
    <w:name w:val="Normal Table"/>
    <w:uiPriority w:val="99"/>
    <w:semiHidden/>
    <w:unhideWhenUsed/>
    <w:tblPr>
      <w:tblInd w:w="0" w:type="dxa"/>
      <w:tblCellMar>
        <w:top w:w="0" w:type="dxa"/>
        <w:left w:w="108" w:type="dxa"/>
        <w:bottom w:w="0" w:type="dxa"/>
        <w:right w:w="108" w:type="dxa"/>
      </w:tblCellMar>
    </w:tblPr>
  </w:style>
  <w:style w:type="numbering" w:default="1" w:styleId="ff425087-262e-4790-bf14-d8de906cef2e">
    <w:name w:val="No List"/>
    <w:uiPriority w:val="99"/>
    <w:semiHidden/>
    <w:unhideWhenUsed/>
  </w:style>
  <w:style w:type="paragraph" w:customStyle="1" w:styleId="3a2e05d4-54be-42a6-89ef-a1e114c5bfda">
    <w:name w:val="石墨文档正文"/>
    <w:qFormat/>
    <w:rPr>
      <w:szCs w:val="22"/>
    </w:rPr>
  </w:style>
  <w:style w:type="paragraph" w:customStyle="1" w:styleId="15b9fa2e-7013-445f-96a1-fb5328043a00">
    <w:name w:val="石墨文档副标题"/>
    <w:qFormat/>
    <w:rPr>
      <w:color w:val="888888"/>
      <w:sz w:val="48"/>
      <w:szCs w:val="48"/>
    </w:rPr>
  </w:style>
  <w:style w:type="paragraph" w:customStyle="1" w:styleId="1ec3f648-ca4c-4a61-b563-0f0af5ff4925">
    <w:name w:val="石墨文档大标题"/>
    <w:next w:val="a3"/>
    <w:uiPriority w:val="9"/>
    <w:unhideWhenUsed/>
    <w:qFormat/>
    <w:pPr>
      <w:spacing w:before="260" w:after="260"/>
      <w:outlineLvl w:val="0"/>
    </w:pPr>
    <w:rPr>
      <w:b/>
      <w:bCs/>
      <w:sz w:val="40"/>
      <w:szCs w:val="40"/>
    </w:rPr>
  </w:style>
  <w:style w:type="paragraph" w:customStyle="1" w:styleId="8de63d22-176d-4cd0-a3ff-0d1b0770854d">
    <w:name w:val="石墨文档中标题"/>
    <w:next w:val="a3"/>
    <w:uiPriority w:val="9"/>
    <w:unhideWhenUsed/>
    <w:qFormat/>
    <w:pPr>
      <w:spacing w:before="260" w:after="260"/>
      <w:outlineLvl w:val="1"/>
    </w:pPr>
    <w:rPr>
      <w:b/>
      <w:bCs/>
      <w:sz w:val="36"/>
      <w:szCs w:val="36"/>
    </w:rPr>
  </w:style>
  <w:style w:type="paragraph" w:customStyle="1" w:styleId="22952fba-cf33-4653-9053-59d0ba96926a">
    <w:name w:val="石墨文档小标题"/>
    <w:next w:val="a3"/>
    <w:uiPriority w:val="9"/>
    <w:unhideWhenUsed/>
    <w:qFormat/>
    <w:pPr>
      <w:spacing w:before="260" w:after="260"/>
      <w:outlineLvl w:val="2"/>
    </w:pPr>
    <w:rPr>
      <w:b/>
      <w:bCs/>
      <w:sz w:val="32"/>
      <w:szCs w:val="32"/>
    </w:rPr>
  </w:style>
  <w:style w:type="paragraph" w:customStyle="1" w:styleId="cbd3cd66-e9ec-40dd-be05-86c441595025">
    <w:name w:val="石墨文档标题"/>
    <w:next w:val="a3"/>
    <w:uiPriority w:val="9"/>
    <w:unhideWhenUsed/>
    <w:qFormat/>
    <w:pPr>
      <w:spacing w:before="260" w:after="260"/>
      <w:outlineLvl w:val="3"/>
    </w:pPr>
    <w:rPr>
      <w:b/>
      <w:bCs/>
      <w:sz w:val="56"/>
      <w:szCs w:val="56"/>
    </w:rPr>
  </w:style>
  <w:style w:type="paragraph" w:customStyle="1" w:styleId="05520ace-848c-4c12-b856-135b2b494a99">
    <w:name w:val="石墨文档引用"/>
    <w:qFormat/>
    <w:pPr>
      <w:pBdr>
        <w:left w:val="single" w:sz="30" w:space="10" w:color="F0F0F0"/>
      </w:pBdr>
    </w:pPr>
    <w:rPr>
      <w:color w:val="ADADAD"/>
    </w:rPr>
  </w:style>
  <w:style w:type="paragraph" w:default="1" w:styleId="13b17f49-98ff-4713-83c2-1d8cb770ade9">
    <w:name w:val="Normal"/>
    <w:qFormat/>
    <w:pPr>
      <w:widowControl w:val="0"/>
      <w:jc w:val="both"/>
    </w:pPr>
  </w:style>
  <w:style w:type="character" w:default="1" w:styleId="8670033a-57ba-4cd7-b2b8-966aab2d5448">
    <w:name w:val="Default Paragraph Font"/>
    <w:uiPriority w:val="1"/>
    <w:semiHidden/>
    <w:unhideWhenUsed/>
  </w:style>
  <w:style w:type="table" w:default="1" w:styleId="6c39fd06-9498-4068-a981-28faf2749f87">
    <w:name w:val="Normal Table"/>
    <w:uiPriority w:val="99"/>
    <w:semiHidden/>
    <w:unhideWhenUsed/>
    <w:tblPr>
      <w:tblInd w:w="0" w:type="dxa"/>
      <w:tblCellMar>
        <w:top w:w="0" w:type="dxa"/>
        <w:left w:w="108" w:type="dxa"/>
        <w:bottom w:w="0" w:type="dxa"/>
        <w:right w:w="108" w:type="dxa"/>
      </w:tblCellMar>
    </w:tblPr>
  </w:style>
  <w:style w:type="numbering" w:default="1" w:styleId="1e050ec1-9a2e-43b7-8ab9-955bcc30d207">
    <w:name w:val="No List"/>
    <w:uiPriority w:val="99"/>
    <w:semiHidden/>
    <w:unhideWhenUsed/>
  </w:style>
  <w:style w:type="paragraph" w:customStyle="1" w:styleId="5197988b-15a7-4bad-a1c8-348af88f4c83">
    <w:name w:val="石墨文档正文"/>
    <w:qFormat/>
    <w:rPr>
      <w:szCs w:val="22"/>
    </w:rPr>
  </w:style>
  <w:style w:type="paragraph" w:customStyle="1" w:styleId="1763176f-e82a-43b0-9d5e-199c642295c3">
    <w:name w:val="石墨文档副标题"/>
    <w:qFormat/>
    <w:rPr>
      <w:color w:val="888888"/>
      <w:sz w:val="48"/>
      <w:szCs w:val="48"/>
    </w:rPr>
  </w:style>
  <w:style w:type="paragraph" w:customStyle="1" w:styleId="bbc93eeb-a167-4bfa-81dd-a7c605740e67">
    <w:name w:val="石墨文档大标题"/>
    <w:next w:val="a3"/>
    <w:uiPriority w:val="9"/>
    <w:unhideWhenUsed/>
    <w:qFormat/>
    <w:pPr>
      <w:spacing w:before="260" w:after="260"/>
      <w:outlineLvl w:val="0"/>
    </w:pPr>
    <w:rPr>
      <w:b/>
      <w:bCs/>
      <w:sz w:val="40"/>
      <w:szCs w:val="40"/>
    </w:rPr>
  </w:style>
  <w:style w:type="paragraph" w:customStyle="1" w:styleId="73a1cb5e-f6e5-4f90-ab19-3f8bc7a82dfe">
    <w:name w:val="石墨文档中标题"/>
    <w:next w:val="a3"/>
    <w:uiPriority w:val="9"/>
    <w:unhideWhenUsed/>
    <w:qFormat/>
    <w:pPr>
      <w:spacing w:before="260" w:after="260"/>
      <w:outlineLvl w:val="1"/>
    </w:pPr>
    <w:rPr>
      <w:b/>
      <w:bCs/>
      <w:sz w:val="36"/>
      <w:szCs w:val="36"/>
    </w:rPr>
  </w:style>
  <w:style w:type="paragraph" w:customStyle="1" w:styleId="b4617e90-9397-4909-a6a2-3b1afeb32f5d">
    <w:name w:val="石墨文档小标题"/>
    <w:next w:val="a3"/>
    <w:uiPriority w:val="9"/>
    <w:unhideWhenUsed/>
    <w:qFormat/>
    <w:pPr>
      <w:spacing w:before="260" w:after="260"/>
      <w:outlineLvl w:val="2"/>
    </w:pPr>
    <w:rPr>
      <w:b/>
      <w:bCs/>
      <w:sz w:val="32"/>
      <w:szCs w:val="32"/>
    </w:rPr>
  </w:style>
  <w:style w:type="paragraph" w:customStyle="1" w:styleId="45a46d0e-ea3d-40ef-b1a1-f388c88b42b0">
    <w:name w:val="石墨文档标题"/>
    <w:next w:val="a3"/>
    <w:uiPriority w:val="9"/>
    <w:unhideWhenUsed/>
    <w:qFormat/>
    <w:pPr>
      <w:spacing w:before="260" w:after="260"/>
      <w:outlineLvl w:val="3"/>
    </w:pPr>
    <w:rPr>
      <w:b/>
      <w:bCs/>
      <w:sz w:val="56"/>
      <w:szCs w:val="56"/>
    </w:rPr>
  </w:style>
  <w:style w:type="paragraph" w:customStyle="1" w:styleId="e89f1b07-7bc3-413d-bb3b-0ab54bd37cf3">
    <w:name w:val="石墨文档引用"/>
    <w:qFormat/>
    <w:pPr>
      <w:pBdr>
        <w:left w:val="single" w:sz="30" w:space="10" w:color="F0F0F0"/>
      </w:pBdr>
    </w:pPr>
    <w:rPr>
      <w:color w:val="ADADAD"/>
    </w:rPr>
  </w:style>
  <w:style w:type="paragraph" w:default="1" w:styleId="7aee9e96-fb88-4903-82ce-ae56ec91dfc4">
    <w:name w:val="Normal"/>
    <w:qFormat/>
    <w:pPr>
      <w:widowControl w:val="0"/>
      <w:jc w:val="both"/>
    </w:pPr>
  </w:style>
  <w:style w:type="character" w:default="1" w:styleId="67a1e509-4bac-4162-8835-836ab54efed5">
    <w:name w:val="Default Paragraph Font"/>
    <w:uiPriority w:val="1"/>
    <w:semiHidden/>
    <w:unhideWhenUsed/>
  </w:style>
  <w:style w:type="table" w:default="1" w:styleId="0da912f4-1c2a-4ece-ac31-a3b897a3b16c">
    <w:name w:val="Normal Table"/>
    <w:uiPriority w:val="99"/>
    <w:semiHidden/>
    <w:unhideWhenUsed/>
    <w:tblPr>
      <w:tblInd w:w="0" w:type="dxa"/>
      <w:tblCellMar>
        <w:top w:w="0" w:type="dxa"/>
        <w:left w:w="108" w:type="dxa"/>
        <w:bottom w:w="0" w:type="dxa"/>
        <w:right w:w="108" w:type="dxa"/>
      </w:tblCellMar>
    </w:tblPr>
  </w:style>
  <w:style w:type="numbering" w:default="1" w:styleId="7f4c3deb-7581-4999-b78c-9430ae21bc8d">
    <w:name w:val="No List"/>
    <w:uiPriority w:val="99"/>
    <w:semiHidden/>
    <w:unhideWhenUsed/>
  </w:style>
  <w:style w:type="paragraph" w:customStyle="1" w:styleId="715c64c4-2425-430d-bc18-0ecc792f24df">
    <w:name w:val="石墨文档正文"/>
    <w:qFormat/>
    <w:rPr>
      <w:szCs w:val="22"/>
    </w:rPr>
  </w:style>
  <w:style w:type="paragraph" w:customStyle="1" w:styleId="e41dcd36-abb8-48b2-bcbb-f28edf087859">
    <w:name w:val="石墨文档副标题"/>
    <w:qFormat/>
    <w:rPr>
      <w:color w:val="888888"/>
      <w:sz w:val="48"/>
      <w:szCs w:val="48"/>
    </w:rPr>
  </w:style>
  <w:style w:type="paragraph" w:customStyle="1" w:styleId="12bd87da-88c8-4026-a514-20c13d923e8c">
    <w:name w:val="石墨文档大标题"/>
    <w:next w:val="a3"/>
    <w:uiPriority w:val="9"/>
    <w:unhideWhenUsed/>
    <w:qFormat/>
    <w:pPr>
      <w:spacing w:before="260" w:after="260"/>
      <w:outlineLvl w:val="0"/>
    </w:pPr>
    <w:rPr>
      <w:b/>
      <w:bCs/>
      <w:sz w:val="40"/>
      <w:szCs w:val="40"/>
    </w:rPr>
  </w:style>
  <w:style w:type="paragraph" w:customStyle="1" w:styleId="b95b5324-1666-4f14-9485-d5d7cbed5890">
    <w:name w:val="石墨文档中标题"/>
    <w:next w:val="a3"/>
    <w:uiPriority w:val="9"/>
    <w:unhideWhenUsed/>
    <w:qFormat/>
    <w:pPr>
      <w:spacing w:before="260" w:after="260"/>
      <w:outlineLvl w:val="1"/>
    </w:pPr>
    <w:rPr>
      <w:b/>
      <w:bCs/>
      <w:sz w:val="36"/>
      <w:szCs w:val="36"/>
    </w:rPr>
  </w:style>
  <w:style w:type="paragraph" w:customStyle="1" w:styleId="0f9d8192-2936-49c2-8f9a-267b8b5bba93">
    <w:name w:val="石墨文档小标题"/>
    <w:next w:val="a3"/>
    <w:uiPriority w:val="9"/>
    <w:unhideWhenUsed/>
    <w:qFormat/>
    <w:pPr>
      <w:spacing w:before="260" w:after="260"/>
      <w:outlineLvl w:val="2"/>
    </w:pPr>
    <w:rPr>
      <w:b/>
      <w:bCs/>
      <w:sz w:val="32"/>
      <w:szCs w:val="32"/>
    </w:rPr>
  </w:style>
  <w:style w:type="paragraph" w:customStyle="1" w:styleId="e3f38022-74a8-413b-b8b7-2f388c49d54c">
    <w:name w:val="石墨文档标题"/>
    <w:next w:val="a3"/>
    <w:uiPriority w:val="9"/>
    <w:unhideWhenUsed/>
    <w:qFormat/>
    <w:pPr>
      <w:spacing w:before="260" w:after="260"/>
      <w:outlineLvl w:val="3"/>
    </w:pPr>
    <w:rPr>
      <w:b/>
      <w:bCs/>
      <w:sz w:val="56"/>
      <w:szCs w:val="56"/>
    </w:rPr>
  </w:style>
  <w:style w:type="paragraph" w:customStyle="1" w:styleId="3b6842bc-67e9-4f1a-988e-0cb635637b03">
    <w:name w:val="石墨文档引用"/>
    <w:qFormat/>
    <w:pPr>
      <w:pBdr>
        <w:left w:val="single" w:sz="30" w:space="10" w:color="F0F0F0"/>
      </w:pBdr>
    </w:pPr>
    <w:rPr>
      <w:color w:val="ADADAD"/>
    </w:rPr>
  </w:style>
  <w:style w:type="paragraph" w:default="1" w:styleId="bd51428a-05cb-4de6-9928-da54cf99a362">
    <w:name w:val="Normal"/>
    <w:qFormat/>
    <w:pPr>
      <w:widowControl w:val="0"/>
      <w:jc w:val="both"/>
    </w:pPr>
  </w:style>
  <w:style w:type="character" w:default="1" w:styleId="c8d4d3d6-ed91-41fe-9e57-9a49359a3be2">
    <w:name w:val="Default Paragraph Font"/>
    <w:uiPriority w:val="1"/>
    <w:semiHidden/>
    <w:unhideWhenUsed/>
  </w:style>
  <w:style w:type="table" w:default="1" w:styleId="ac421479-b589-4dae-802c-e9234bd53cc8">
    <w:name w:val="Normal Table"/>
    <w:uiPriority w:val="99"/>
    <w:semiHidden/>
    <w:unhideWhenUsed/>
    <w:tblPr>
      <w:tblInd w:w="0" w:type="dxa"/>
      <w:tblCellMar>
        <w:top w:w="0" w:type="dxa"/>
        <w:left w:w="108" w:type="dxa"/>
        <w:bottom w:w="0" w:type="dxa"/>
        <w:right w:w="108" w:type="dxa"/>
      </w:tblCellMar>
    </w:tblPr>
  </w:style>
  <w:style w:type="numbering" w:default="1" w:styleId="173a96d0-a8bc-4c9e-bc85-2f860d996cd1">
    <w:name w:val="No List"/>
    <w:uiPriority w:val="99"/>
    <w:semiHidden/>
    <w:unhideWhenUsed/>
  </w:style>
  <w:style w:type="paragraph" w:customStyle="1" w:styleId="98b3561b-cf73-4b38-a555-ab8527331f8a">
    <w:name w:val="石墨文档正文"/>
    <w:qFormat/>
    <w:rPr>
      <w:szCs w:val="22"/>
    </w:rPr>
  </w:style>
  <w:style w:type="paragraph" w:customStyle="1" w:styleId="0c2432dc-37e6-492c-8141-fe560a3104bd">
    <w:name w:val="石墨文档副标题"/>
    <w:qFormat/>
    <w:rPr>
      <w:color w:val="888888"/>
      <w:sz w:val="48"/>
      <w:szCs w:val="48"/>
    </w:rPr>
  </w:style>
  <w:style w:type="paragraph" w:customStyle="1" w:styleId="2ac09c1b-816a-4387-9a44-af960871bc19">
    <w:name w:val="石墨文档大标题"/>
    <w:next w:val="a3"/>
    <w:uiPriority w:val="9"/>
    <w:unhideWhenUsed/>
    <w:qFormat/>
    <w:pPr>
      <w:spacing w:before="260" w:after="260"/>
      <w:outlineLvl w:val="0"/>
    </w:pPr>
    <w:rPr>
      <w:b/>
      <w:bCs/>
      <w:sz w:val="40"/>
      <w:szCs w:val="40"/>
    </w:rPr>
  </w:style>
  <w:style w:type="paragraph" w:customStyle="1" w:styleId="5a357ccf-2204-423c-8aa8-167189f9dc96">
    <w:name w:val="石墨文档中标题"/>
    <w:next w:val="a3"/>
    <w:uiPriority w:val="9"/>
    <w:unhideWhenUsed/>
    <w:qFormat/>
    <w:pPr>
      <w:spacing w:before="260" w:after="260"/>
      <w:outlineLvl w:val="1"/>
    </w:pPr>
    <w:rPr>
      <w:b/>
      <w:bCs/>
      <w:sz w:val="36"/>
      <w:szCs w:val="36"/>
    </w:rPr>
  </w:style>
  <w:style w:type="paragraph" w:customStyle="1" w:styleId="736494ea-1a89-4e2d-bec6-64bc397955a4">
    <w:name w:val="石墨文档小标题"/>
    <w:next w:val="a3"/>
    <w:uiPriority w:val="9"/>
    <w:unhideWhenUsed/>
    <w:qFormat/>
    <w:pPr>
      <w:spacing w:before="260" w:after="260"/>
      <w:outlineLvl w:val="2"/>
    </w:pPr>
    <w:rPr>
      <w:b/>
      <w:bCs/>
      <w:sz w:val="32"/>
      <w:szCs w:val="32"/>
    </w:rPr>
  </w:style>
  <w:style w:type="paragraph" w:customStyle="1" w:styleId="c5246352-bd60-4413-ad17-beeafada833b">
    <w:name w:val="石墨文档标题"/>
    <w:next w:val="a3"/>
    <w:uiPriority w:val="9"/>
    <w:unhideWhenUsed/>
    <w:qFormat/>
    <w:pPr>
      <w:spacing w:before="260" w:after="260"/>
      <w:outlineLvl w:val="3"/>
    </w:pPr>
    <w:rPr>
      <w:b/>
      <w:bCs/>
      <w:sz w:val="56"/>
      <w:szCs w:val="56"/>
    </w:rPr>
  </w:style>
  <w:style w:type="paragraph" w:customStyle="1" w:styleId="cd0d5528-e3d3-4caf-86f2-8eb83715cbe9">
    <w:name w:val="石墨文档引用"/>
    <w:qFormat/>
    <w:pPr>
      <w:pBdr>
        <w:left w:val="single" w:sz="30" w:space="10" w:color="F0F0F0"/>
      </w:pBdr>
    </w:pPr>
    <w:rPr>
      <w:color w:val="ADADAD"/>
    </w:rPr>
  </w:style>
  <w:style w:type="paragraph" w:default="1" w:styleId="9340dc4f-8a8e-4c76-910d-521a7c460822">
    <w:name w:val="Normal"/>
    <w:qFormat/>
    <w:pPr>
      <w:widowControl w:val="0"/>
      <w:jc w:val="both"/>
    </w:pPr>
  </w:style>
  <w:style w:type="character" w:default="1" w:styleId="5ba39f43-6fc4-4ee4-a1f6-8d504b7c94f1">
    <w:name w:val="Default Paragraph Font"/>
    <w:uiPriority w:val="1"/>
    <w:semiHidden/>
    <w:unhideWhenUsed/>
  </w:style>
  <w:style w:type="table" w:default="1" w:styleId="c87f1642-ec38-44a9-82b1-bdf5c700b390">
    <w:name w:val="Normal Table"/>
    <w:uiPriority w:val="99"/>
    <w:semiHidden/>
    <w:unhideWhenUsed/>
    <w:tblPr>
      <w:tblInd w:w="0" w:type="dxa"/>
      <w:tblCellMar>
        <w:top w:w="0" w:type="dxa"/>
        <w:left w:w="108" w:type="dxa"/>
        <w:bottom w:w="0" w:type="dxa"/>
        <w:right w:w="108" w:type="dxa"/>
      </w:tblCellMar>
    </w:tblPr>
  </w:style>
  <w:style w:type="numbering" w:default="1" w:styleId="304d3bbd-517c-4a9c-a504-54a1b14f9040">
    <w:name w:val="No List"/>
    <w:uiPriority w:val="99"/>
    <w:semiHidden/>
    <w:unhideWhenUsed/>
  </w:style>
  <w:style w:type="paragraph" w:customStyle="1" w:styleId="9509ea50-d455-4006-860c-acbc365b718a">
    <w:name w:val="石墨文档正文"/>
    <w:qFormat/>
    <w:rPr>
      <w:szCs w:val="22"/>
    </w:rPr>
  </w:style>
  <w:style w:type="paragraph" w:customStyle="1" w:styleId="3425dae6-1527-4a40-a61b-9e588b27b3ff">
    <w:name w:val="石墨文档副标题"/>
    <w:qFormat/>
    <w:rPr>
      <w:color w:val="888888"/>
      <w:sz w:val="48"/>
      <w:szCs w:val="48"/>
    </w:rPr>
  </w:style>
  <w:style w:type="paragraph" w:customStyle="1" w:styleId="377dc237-5a27-404f-b3ae-2018ad89f9ac">
    <w:name w:val="石墨文档大标题"/>
    <w:next w:val="a3"/>
    <w:uiPriority w:val="9"/>
    <w:unhideWhenUsed/>
    <w:qFormat/>
    <w:pPr>
      <w:spacing w:before="260" w:after="260"/>
      <w:outlineLvl w:val="0"/>
    </w:pPr>
    <w:rPr>
      <w:b/>
      <w:bCs/>
      <w:sz w:val="40"/>
      <w:szCs w:val="40"/>
    </w:rPr>
  </w:style>
  <w:style w:type="paragraph" w:customStyle="1" w:styleId="76b9aefc-1e8a-427b-8b7d-dab0e9502678">
    <w:name w:val="石墨文档中标题"/>
    <w:next w:val="a3"/>
    <w:uiPriority w:val="9"/>
    <w:unhideWhenUsed/>
    <w:qFormat/>
    <w:pPr>
      <w:spacing w:before="260" w:after="260"/>
      <w:outlineLvl w:val="1"/>
    </w:pPr>
    <w:rPr>
      <w:b/>
      <w:bCs/>
      <w:sz w:val="36"/>
      <w:szCs w:val="36"/>
    </w:rPr>
  </w:style>
  <w:style w:type="paragraph" w:customStyle="1" w:styleId="c51b5a84-f601-4231-abdb-3846a0eb4d70">
    <w:name w:val="石墨文档小标题"/>
    <w:next w:val="a3"/>
    <w:uiPriority w:val="9"/>
    <w:unhideWhenUsed/>
    <w:qFormat/>
    <w:pPr>
      <w:spacing w:before="260" w:after="260"/>
      <w:outlineLvl w:val="2"/>
    </w:pPr>
    <w:rPr>
      <w:b/>
      <w:bCs/>
      <w:sz w:val="32"/>
      <w:szCs w:val="32"/>
    </w:rPr>
  </w:style>
  <w:style w:type="paragraph" w:customStyle="1" w:styleId="64527421-873a-4437-b1a3-6972ce9cebf6">
    <w:name w:val="石墨文档标题"/>
    <w:next w:val="a3"/>
    <w:uiPriority w:val="9"/>
    <w:unhideWhenUsed/>
    <w:qFormat/>
    <w:pPr>
      <w:spacing w:before="260" w:after="260"/>
      <w:outlineLvl w:val="3"/>
    </w:pPr>
    <w:rPr>
      <w:b/>
      <w:bCs/>
      <w:sz w:val="56"/>
      <w:szCs w:val="56"/>
    </w:rPr>
  </w:style>
  <w:style w:type="paragraph" w:customStyle="1" w:styleId="aecc27e2-7896-45f8-a7d2-f85d2e21e27f">
    <w:name w:val="石墨文档引用"/>
    <w:qFormat/>
    <w:pPr>
      <w:pBdr>
        <w:left w:val="single" w:sz="30" w:space="10" w:color="F0F0F0"/>
      </w:pBdr>
    </w:pPr>
    <w:rPr>
      <w:color w:val="ADADAD"/>
    </w:rPr>
  </w:style>
  <w:style w:type="paragraph" w:default="1" w:styleId="3faf0801-abed-4485-8ecc-34f7c2de3ddc">
    <w:name w:val="Normal"/>
    <w:qFormat/>
    <w:pPr>
      <w:widowControl w:val="0"/>
      <w:jc w:val="both"/>
    </w:pPr>
  </w:style>
  <w:style w:type="character" w:default="1" w:styleId="6f3b66d0-c4fd-4f97-a524-183d878ff866">
    <w:name w:val="Default Paragraph Font"/>
    <w:uiPriority w:val="1"/>
    <w:semiHidden/>
    <w:unhideWhenUsed/>
  </w:style>
  <w:style w:type="table" w:default="1" w:styleId="3f2f303d-2dec-45eb-b732-1f2a7a36c26b">
    <w:name w:val="Normal Table"/>
    <w:uiPriority w:val="99"/>
    <w:semiHidden/>
    <w:unhideWhenUsed/>
    <w:tblPr>
      <w:tblInd w:w="0" w:type="dxa"/>
      <w:tblCellMar>
        <w:top w:w="0" w:type="dxa"/>
        <w:left w:w="108" w:type="dxa"/>
        <w:bottom w:w="0" w:type="dxa"/>
        <w:right w:w="108" w:type="dxa"/>
      </w:tblCellMar>
    </w:tblPr>
  </w:style>
  <w:style w:type="numbering" w:default="1" w:styleId="d73c8589-4885-4cb0-8c37-15d60a7d4ee5">
    <w:name w:val="No List"/>
    <w:uiPriority w:val="99"/>
    <w:semiHidden/>
    <w:unhideWhenUsed/>
  </w:style>
  <w:style w:type="paragraph" w:customStyle="1" w:styleId="83490a0f-8e1b-4bef-9db7-099b4870d197">
    <w:name w:val="石墨文档正文"/>
    <w:qFormat/>
    <w:rPr>
      <w:szCs w:val="22"/>
    </w:rPr>
  </w:style>
  <w:style w:type="paragraph" w:customStyle="1" w:styleId="d2d54854-5cf2-4fe0-b6bc-ae77409b44b9">
    <w:name w:val="石墨文档副标题"/>
    <w:qFormat/>
    <w:rPr>
      <w:color w:val="888888"/>
      <w:sz w:val="48"/>
      <w:szCs w:val="48"/>
    </w:rPr>
  </w:style>
  <w:style w:type="paragraph" w:customStyle="1" w:styleId="bee11be4-e992-44a8-bd3b-0cc46f595eea">
    <w:name w:val="石墨文档大标题"/>
    <w:next w:val="a3"/>
    <w:uiPriority w:val="9"/>
    <w:unhideWhenUsed/>
    <w:qFormat/>
    <w:pPr>
      <w:spacing w:before="260" w:after="260"/>
      <w:outlineLvl w:val="0"/>
    </w:pPr>
    <w:rPr>
      <w:b/>
      <w:bCs/>
      <w:sz w:val="40"/>
      <w:szCs w:val="40"/>
    </w:rPr>
  </w:style>
  <w:style w:type="paragraph" w:customStyle="1" w:styleId="c923c054-989b-4280-bff0-f71039bde0e7">
    <w:name w:val="石墨文档中标题"/>
    <w:next w:val="a3"/>
    <w:uiPriority w:val="9"/>
    <w:unhideWhenUsed/>
    <w:qFormat/>
    <w:pPr>
      <w:spacing w:before="260" w:after="260"/>
      <w:outlineLvl w:val="1"/>
    </w:pPr>
    <w:rPr>
      <w:b/>
      <w:bCs/>
      <w:sz w:val="36"/>
      <w:szCs w:val="36"/>
    </w:rPr>
  </w:style>
  <w:style w:type="paragraph" w:customStyle="1" w:styleId="11ae0fbb-4485-43e7-bfb1-770e56a6d3ea">
    <w:name w:val="石墨文档小标题"/>
    <w:next w:val="a3"/>
    <w:uiPriority w:val="9"/>
    <w:unhideWhenUsed/>
    <w:qFormat/>
    <w:pPr>
      <w:spacing w:before="260" w:after="260"/>
      <w:outlineLvl w:val="2"/>
    </w:pPr>
    <w:rPr>
      <w:b/>
      <w:bCs/>
      <w:sz w:val="32"/>
      <w:szCs w:val="32"/>
    </w:rPr>
  </w:style>
  <w:style w:type="paragraph" w:customStyle="1" w:styleId="2b607b43-54dc-4f39-bea5-9d016060449c">
    <w:name w:val="石墨文档标题"/>
    <w:next w:val="a3"/>
    <w:uiPriority w:val="9"/>
    <w:unhideWhenUsed/>
    <w:qFormat/>
    <w:pPr>
      <w:spacing w:before="260" w:after="260"/>
      <w:outlineLvl w:val="3"/>
    </w:pPr>
    <w:rPr>
      <w:b/>
      <w:bCs/>
      <w:sz w:val="56"/>
      <w:szCs w:val="56"/>
    </w:rPr>
  </w:style>
  <w:style w:type="paragraph" w:customStyle="1" w:styleId="28ffa692-4473-46fb-acdb-f18bda385245">
    <w:name w:val="石墨文档引用"/>
    <w:qFormat/>
    <w:pPr>
      <w:pBdr>
        <w:left w:val="single" w:sz="30" w:space="10" w:color="F0F0F0"/>
      </w:pBdr>
    </w:pPr>
    <w:rPr>
      <w:color w:val="ADADAD"/>
    </w:rPr>
  </w:style>
  <w:style w:type="paragraph" w:default="1" w:styleId="3e8a76a9-36aa-4194-abd2-1fffdf324a52">
    <w:name w:val="Normal"/>
    <w:qFormat/>
    <w:pPr>
      <w:widowControl w:val="0"/>
      <w:jc w:val="both"/>
    </w:pPr>
  </w:style>
  <w:style w:type="character" w:default="1" w:styleId="6aef43e3-5874-4d30-af37-0a04837c958c">
    <w:name w:val="Default Paragraph Font"/>
    <w:uiPriority w:val="1"/>
    <w:semiHidden/>
    <w:unhideWhenUsed/>
  </w:style>
  <w:style w:type="table" w:default="1" w:styleId="1eba041a-908d-4561-867e-bf796bbe0e22">
    <w:name w:val="Normal Table"/>
    <w:uiPriority w:val="99"/>
    <w:semiHidden/>
    <w:unhideWhenUsed/>
    <w:tblPr>
      <w:tblInd w:w="0" w:type="dxa"/>
      <w:tblCellMar>
        <w:top w:w="0" w:type="dxa"/>
        <w:left w:w="108" w:type="dxa"/>
        <w:bottom w:w="0" w:type="dxa"/>
        <w:right w:w="108" w:type="dxa"/>
      </w:tblCellMar>
    </w:tblPr>
  </w:style>
  <w:style w:type="numbering" w:default="1" w:styleId="fd8c1d73-d29f-44cf-96c1-18601a254fe6">
    <w:name w:val="No List"/>
    <w:uiPriority w:val="99"/>
    <w:semiHidden/>
    <w:unhideWhenUsed/>
  </w:style>
  <w:style w:type="paragraph" w:customStyle="1" w:styleId="643875fd-c582-4a8a-94e1-f4726b974305">
    <w:name w:val="石墨文档正文"/>
    <w:qFormat/>
    <w:rPr>
      <w:szCs w:val="22"/>
    </w:rPr>
  </w:style>
  <w:style w:type="paragraph" w:customStyle="1" w:styleId="a20fc572-9808-42ae-a317-4616280fa6af">
    <w:name w:val="石墨文档副标题"/>
    <w:qFormat/>
    <w:rPr>
      <w:color w:val="888888"/>
      <w:sz w:val="48"/>
      <w:szCs w:val="48"/>
    </w:rPr>
  </w:style>
  <w:style w:type="paragraph" w:customStyle="1" w:styleId="3d1a74e4-826d-4aa3-8d62-aa16583130f1">
    <w:name w:val="石墨文档大标题"/>
    <w:next w:val="a3"/>
    <w:uiPriority w:val="9"/>
    <w:unhideWhenUsed/>
    <w:qFormat/>
    <w:pPr>
      <w:spacing w:before="260" w:after="260"/>
      <w:outlineLvl w:val="0"/>
    </w:pPr>
    <w:rPr>
      <w:b/>
      <w:bCs/>
      <w:sz w:val="40"/>
      <w:szCs w:val="40"/>
    </w:rPr>
  </w:style>
  <w:style w:type="paragraph" w:customStyle="1" w:styleId="ec3551a2-593a-45c6-87be-8034a7ad080e">
    <w:name w:val="石墨文档中标题"/>
    <w:next w:val="a3"/>
    <w:uiPriority w:val="9"/>
    <w:unhideWhenUsed/>
    <w:qFormat/>
    <w:pPr>
      <w:spacing w:before="260" w:after="260"/>
      <w:outlineLvl w:val="1"/>
    </w:pPr>
    <w:rPr>
      <w:b/>
      <w:bCs/>
      <w:sz w:val="36"/>
      <w:szCs w:val="36"/>
    </w:rPr>
  </w:style>
  <w:style w:type="paragraph" w:customStyle="1" w:styleId="2edbaf1a-1e63-4bc3-90af-af0b6bbcecbe">
    <w:name w:val="石墨文档小标题"/>
    <w:next w:val="a3"/>
    <w:uiPriority w:val="9"/>
    <w:unhideWhenUsed/>
    <w:qFormat/>
    <w:pPr>
      <w:spacing w:before="260" w:after="260"/>
      <w:outlineLvl w:val="2"/>
    </w:pPr>
    <w:rPr>
      <w:b/>
      <w:bCs/>
      <w:sz w:val="32"/>
      <w:szCs w:val="32"/>
    </w:rPr>
  </w:style>
  <w:style w:type="paragraph" w:customStyle="1" w:styleId="e88ee385-8cef-42fc-b110-f40efa91d9a2">
    <w:name w:val="石墨文档标题"/>
    <w:next w:val="a3"/>
    <w:uiPriority w:val="9"/>
    <w:unhideWhenUsed/>
    <w:qFormat/>
    <w:pPr>
      <w:spacing w:before="260" w:after="260"/>
      <w:outlineLvl w:val="3"/>
    </w:pPr>
    <w:rPr>
      <w:b/>
      <w:bCs/>
      <w:sz w:val="56"/>
      <w:szCs w:val="56"/>
    </w:rPr>
  </w:style>
  <w:style w:type="paragraph" w:customStyle="1" w:styleId="7310ea59-1fc0-4788-bcbe-28d90e3c23bd">
    <w:name w:val="石墨文档引用"/>
    <w:qFormat/>
    <w:pPr>
      <w:pBdr>
        <w:left w:val="single" w:sz="30" w:space="10" w:color="F0F0F0"/>
      </w:pBdr>
    </w:pPr>
    <w:rPr>
      <w:color w:val="ADADAD"/>
    </w:rPr>
  </w:style>
  <w:style w:type="paragraph" w:default="1" w:styleId="a0e745c0-4d95-48a1-a297-47d7aebd9238">
    <w:name w:val="Normal"/>
    <w:qFormat/>
    <w:pPr>
      <w:widowControl w:val="0"/>
      <w:jc w:val="both"/>
    </w:pPr>
  </w:style>
  <w:style w:type="character" w:default="1" w:styleId="597c1994-15fc-4370-a039-149d3fd562cf">
    <w:name w:val="Default Paragraph Font"/>
    <w:uiPriority w:val="1"/>
    <w:semiHidden/>
    <w:unhideWhenUsed/>
  </w:style>
  <w:style w:type="table" w:default="1" w:styleId="fd958485-bd5c-4d06-ae91-dc66bc948481">
    <w:name w:val="Normal Table"/>
    <w:uiPriority w:val="99"/>
    <w:semiHidden/>
    <w:unhideWhenUsed/>
    <w:tblPr>
      <w:tblInd w:w="0" w:type="dxa"/>
      <w:tblCellMar>
        <w:top w:w="0" w:type="dxa"/>
        <w:left w:w="108" w:type="dxa"/>
        <w:bottom w:w="0" w:type="dxa"/>
        <w:right w:w="108" w:type="dxa"/>
      </w:tblCellMar>
    </w:tblPr>
  </w:style>
  <w:style w:type="numbering" w:default="1" w:styleId="467e8297-ddbd-4902-a838-5d7ad6bb0d48">
    <w:name w:val="No List"/>
    <w:uiPriority w:val="99"/>
    <w:semiHidden/>
    <w:unhideWhenUsed/>
  </w:style>
  <w:style w:type="paragraph" w:customStyle="1" w:styleId="6d796dc8-70cc-4f91-8cca-aff02658ab77">
    <w:name w:val="石墨文档正文"/>
    <w:qFormat/>
    <w:rPr>
      <w:szCs w:val="22"/>
    </w:rPr>
  </w:style>
  <w:style w:type="paragraph" w:customStyle="1" w:styleId="38144d6b-75e9-4a7e-a254-a0d4045fbae4">
    <w:name w:val="石墨文档副标题"/>
    <w:qFormat/>
    <w:rPr>
      <w:color w:val="888888"/>
      <w:sz w:val="48"/>
      <w:szCs w:val="48"/>
    </w:rPr>
  </w:style>
  <w:style w:type="paragraph" w:customStyle="1" w:styleId="0d61f503-c52f-4ab3-979a-16f2d7ebafff">
    <w:name w:val="石墨文档大标题"/>
    <w:next w:val="a3"/>
    <w:uiPriority w:val="9"/>
    <w:unhideWhenUsed/>
    <w:qFormat/>
    <w:pPr>
      <w:spacing w:before="260" w:after="260"/>
      <w:outlineLvl w:val="0"/>
    </w:pPr>
    <w:rPr>
      <w:b/>
      <w:bCs/>
      <w:sz w:val="40"/>
      <w:szCs w:val="40"/>
    </w:rPr>
  </w:style>
  <w:style w:type="paragraph" w:customStyle="1" w:styleId="0e10eca0-67a1-4412-a693-ca4e1e2e9bdf">
    <w:name w:val="石墨文档中标题"/>
    <w:next w:val="a3"/>
    <w:uiPriority w:val="9"/>
    <w:unhideWhenUsed/>
    <w:qFormat/>
    <w:pPr>
      <w:spacing w:before="260" w:after="260"/>
      <w:outlineLvl w:val="1"/>
    </w:pPr>
    <w:rPr>
      <w:b/>
      <w:bCs/>
      <w:sz w:val="36"/>
      <w:szCs w:val="36"/>
    </w:rPr>
  </w:style>
  <w:style w:type="paragraph" w:customStyle="1" w:styleId="310d7599-a781-4d7d-bf48-274d96c99242">
    <w:name w:val="石墨文档小标题"/>
    <w:next w:val="a3"/>
    <w:uiPriority w:val="9"/>
    <w:unhideWhenUsed/>
    <w:qFormat/>
    <w:pPr>
      <w:spacing w:before="260" w:after="260"/>
      <w:outlineLvl w:val="2"/>
    </w:pPr>
    <w:rPr>
      <w:b/>
      <w:bCs/>
      <w:sz w:val="32"/>
      <w:szCs w:val="32"/>
    </w:rPr>
  </w:style>
  <w:style w:type="paragraph" w:customStyle="1" w:styleId="1edbf78d-27f3-4ab5-a382-85d0cd935ea4">
    <w:name w:val="石墨文档标题"/>
    <w:next w:val="a3"/>
    <w:uiPriority w:val="9"/>
    <w:unhideWhenUsed/>
    <w:qFormat/>
    <w:pPr>
      <w:spacing w:before="260" w:after="260"/>
      <w:outlineLvl w:val="3"/>
    </w:pPr>
    <w:rPr>
      <w:b/>
      <w:bCs/>
      <w:sz w:val="56"/>
      <w:szCs w:val="56"/>
    </w:rPr>
  </w:style>
  <w:style w:type="paragraph" w:customStyle="1" w:styleId="29f0cd10-43ba-46e2-a751-473094233109">
    <w:name w:val="石墨文档引用"/>
    <w:qFormat/>
    <w:pPr>
      <w:pBdr>
        <w:left w:val="single" w:sz="30" w:space="10" w:color="F0F0F0"/>
      </w:pBdr>
    </w:pPr>
    <w:rPr>
      <w:color w:val="ADADAD"/>
    </w:rPr>
  </w:style>
  <w:style w:type="paragraph" w:default="1" w:styleId="ab4d819a-45e3-4377-8262-198db2926064">
    <w:name w:val="Normal"/>
    <w:qFormat/>
    <w:pPr>
      <w:widowControl w:val="0"/>
      <w:jc w:val="both"/>
    </w:pPr>
  </w:style>
  <w:style w:type="character" w:default="1" w:styleId="0fe61d72-d339-4b98-9d26-1f45be324fee">
    <w:name w:val="Default Paragraph Font"/>
    <w:uiPriority w:val="1"/>
    <w:semiHidden/>
    <w:unhideWhenUsed/>
  </w:style>
  <w:style w:type="table" w:default="1" w:styleId="0eea78ce-f6a4-4b1b-baac-22fdc5cdbb49">
    <w:name w:val="Normal Table"/>
    <w:uiPriority w:val="99"/>
    <w:semiHidden/>
    <w:unhideWhenUsed/>
    <w:tblPr>
      <w:tblInd w:w="0" w:type="dxa"/>
      <w:tblCellMar>
        <w:top w:w="0" w:type="dxa"/>
        <w:left w:w="108" w:type="dxa"/>
        <w:bottom w:w="0" w:type="dxa"/>
        <w:right w:w="108" w:type="dxa"/>
      </w:tblCellMar>
    </w:tblPr>
  </w:style>
  <w:style w:type="numbering" w:default="1" w:styleId="f4e2aa77-2187-4888-a07f-510519bdfb2b">
    <w:name w:val="No List"/>
    <w:uiPriority w:val="99"/>
    <w:semiHidden/>
    <w:unhideWhenUsed/>
  </w:style>
  <w:style w:type="paragraph" w:customStyle="1" w:styleId="65c01576-03c1-4e37-8e24-63b8f144f01e">
    <w:name w:val="石墨文档正文"/>
    <w:qFormat/>
    <w:rPr>
      <w:szCs w:val="22"/>
    </w:rPr>
  </w:style>
  <w:style w:type="paragraph" w:customStyle="1" w:styleId="01c69be1-8985-4f09-95de-21a0083c6d3f">
    <w:name w:val="石墨文档副标题"/>
    <w:qFormat/>
    <w:rPr>
      <w:color w:val="888888"/>
      <w:sz w:val="48"/>
      <w:szCs w:val="48"/>
    </w:rPr>
  </w:style>
  <w:style w:type="paragraph" w:customStyle="1" w:styleId="2c1ae992-4b24-4af9-aa32-f984b30ac9d7">
    <w:name w:val="石墨文档大标题"/>
    <w:next w:val="a3"/>
    <w:uiPriority w:val="9"/>
    <w:unhideWhenUsed/>
    <w:qFormat/>
    <w:pPr>
      <w:spacing w:before="260" w:after="260"/>
      <w:outlineLvl w:val="0"/>
    </w:pPr>
    <w:rPr>
      <w:b/>
      <w:bCs/>
      <w:sz w:val="40"/>
      <w:szCs w:val="40"/>
    </w:rPr>
  </w:style>
  <w:style w:type="paragraph" w:customStyle="1" w:styleId="3eb08225-6fad-48f6-b1bd-8d3f5fc9a8df">
    <w:name w:val="石墨文档中标题"/>
    <w:next w:val="a3"/>
    <w:uiPriority w:val="9"/>
    <w:unhideWhenUsed/>
    <w:qFormat/>
    <w:pPr>
      <w:spacing w:before="260" w:after="260"/>
      <w:outlineLvl w:val="1"/>
    </w:pPr>
    <w:rPr>
      <w:b/>
      <w:bCs/>
      <w:sz w:val="36"/>
      <w:szCs w:val="36"/>
    </w:rPr>
  </w:style>
  <w:style w:type="paragraph" w:customStyle="1" w:styleId="cf2498ed-31c8-448e-9663-ae86184a6b0a">
    <w:name w:val="石墨文档小标题"/>
    <w:next w:val="a3"/>
    <w:uiPriority w:val="9"/>
    <w:unhideWhenUsed/>
    <w:qFormat/>
    <w:pPr>
      <w:spacing w:before="260" w:after="260"/>
      <w:outlineLvl w:val="2"/>
    </w:pPr>
    <w:rPr>
      <w:b/>
      <w:bCs/>
      <w:sz w:val="32"/>
      <w:szCs w:val="32"/>
    </w:rPr>
  </w:style>
  <w:style w:type="paragraph" w:customStyle="1" w:styleId="5df7fd2c-cb75-4d0f-954a-5e46281add8a">
    <w:name w:val="石墨文档标题"/>
    <w:next w:val="a3"/>
    <w:uiPriority w:val="9"/>
    <w:unhideWhenUsed/>
    <w:qFormat/>
    <w:pPr>
      <w:spacing w:before="260" w:after="260"/>
      <w:outlineLvl w:val="3"/>
    </w:pPr>
    <w:rPr>
      <w:b/>
      <w:bCs/>
      <w:sz w:val="56"/>
      <w:szCs w:val="56"/>
    </w:rPr>
  </w:style>
  <w:style w:type="paragraph" w:customStyle="1" w:styleId="0e1b452a-e443-4567-9e24-58d7cc3f941f">
    <w:name w:val="石墨文档引用"/>
    <w:qFormat/>
    <w:pPr>
      <w:pBdr>
        <w:left w:val="single" w:sz="30" w:space="10" w:color="F0F0F0"/>
      </w:pBdr>
    </w:pPr>
    <w:rPr>
      <w:color w:val="ADADAD"/>
    </w:rPr>
  </w:style>
  <w:style w:type="paragraph" w:default="1" w:styleId="9db677bb-ea45-4abf-88c8-00e792de4e35">
    <w:name w:val="Normal"/>
    <w:qFormat/>
    <w:pPr>
      <w:widowControl w:val="0"/>
      <w:jc w:val="both"/>
    </w:pPr>
  </w:style>
  <w:style w:type="character" w:default="1" w:styleId="8c479125-74e7-48a7-a1a9-e55d677fc39e">
    <w:name w:val="Default Paragraph Font"/>
    <w:uiPriority w:val="1"/>
    <w:semiHidden/>
    <w:unhideWhenUsed/>
  </w:style>
  <w:style w:type="table" w:default="1" w:styleId="b53b06cb-150d-4bd2-90ae-724f9b29ff65">
    <w:name w:val="Normal Table"/>
    <w:uiPriority w:val="99"/>
    <w:semiHidden/>
    <w:unhideWhenUsed/>
    <w:tblPr>
      <w:tblInd w:w="0" w:type="dxa"/>
      <w:tblCellMar>
        <w:top w:w="0" w:type="dxa"/>
        <w:left w:w="108" w:type="dxa"/>
        <w:bottom w:w="0" w:type="dxa"/>
        <w:right w:w="108" w:type="dxa"/>
      </w:tblCellMar>
    </w:tblPr>
  </w:style>
  <w:style w:type="numbering" w:default="1" w:styleId="1f93100d-258f-4da3-820b-9aa4c5ae7c96">
    <w:name w:val="No List"/>
    <w:uiPriority w:val="99"/>
    <w:semiHidden/>
    <w:unhideWhenUsed/>
  </w:style>
  <w:style w:type="paragraph" w:customStyle="1" w:styleId="9e8d1412-b1ed-461d-a30a-67451fdd199e">
    <w:name w:val="石墨文档正文"/>
    <w:qFormat/>
    <w:rPr>
      <w:szCs w:val="22"/>
    </w:rPr>
  </w:style>
  <w:style w:type="paragraph" w:customStyle="1" w:styleId="488f1c25-be5c-4b4a-9159-4a87b2f5775f">
    <w:name w:val="石墨文档副标题"/>
    <w:qFormat/>
    <w:rPr>
      <w:color w:val="888888"/>
      <w:sz w:val="48"/>
      <w:szCs w:val="48"/>
    </w:rPr>
  </w:style>
  <w:style w:type="paragraph" w:customStyle="1" w:styleId="5b07dd35-dc95-4a0a-9256-ef6b255b7d95">
    <w:name w:val="石墨文档大标题"/>
    <w:next w:val="a3"/>
    <w:uiPriority w:val="9"/>
    <w:unhideWhenUsed/>
    <w:qFormat/>
    <w:pPr>
      <w:spacing w:before="260" w:after="260"/>
      <w:outlineLvl w:val="0"/>
    </w:pPr>
    <w:rPr>
      <w:b/>
      <w:bCs/>
      <w:sz w:val="40"/>
      <w:szCs w:val="40"/>
    </w:rPr>
  </w:style>
  <w:style w:type="paragraph" w:customStyle="1" w:styleId="b4cb0c6c-2913-410d-b9c5-d43d4db4756f">
    <w:name w:val="石墨文档中标题"/>
    <w:next w:val="a3"/>
    <w:uiPriority w:val="9"/>
    <w:unhideWhenUsed/>
    <w:qFormat/>
    <w:pPr>
      <w:spacing w:before="260" w:after="260"/>
      <w:outlineLvl w:val="1"/>
    </w:pPr>
    <w:rPr>
      <w:b/>
      <w:bCs/>
      <w:sz w:val="36"/>
      <w:szCs w:val="36"/>
    </w:rPr>
  </w:style>
  <w:style w:type="paragraph" w:customStyle="1" w:styleId="3ebaefcf-9a20-4676-8987-559bef44eceb">
    <w:name w:val="石墨文档小标题"/>
    <w:next w:val="a3"/>
    <w:uiPriority w:val="9"/>
    <w:unhideWhenUsed/>
    <w:qFormat/>
    <w:pPr>
      <w:spacing w:before="260" w:after="260"/>
      <w:outlineLvl w:val="2"/>
    </w:pPr>
    <w:rPr>
      <w:b/>
      <w:bCs/>
      <w:sz w:val="32"/>
      <w:szCs w:val="32"/>
    </w:rPr>
  </w:style>
  <w:style w:type="paragraph" w:customStyle="1" w:styleId="cf20c127-4bef-447a-8744-18925c00ab80">
    <w:name w:val="石墨文档标题"/>
    <w:next w:val="a3"/>
    <w:uiPriority w:val="9"/>
    <w:unhideWhenUsed/>
    <w:qFormat/>
    <w:pPr>
      <w:spacing w:before="260" w:after="260"/>
      <w:outlineLvl w:val="3"/>
    </w:pPr>
    <w:rPr>
      <w:b/>
      <w:bCs/>
      <w:sz w:val="56"/>
      <w:szCs w:val="56"/>
    </w:rPr>
  </w:style>
  <w:style w:type="paragraph" w:customStyle="1" w:styleId="fa2935ca-324c-46c7-91c3-95236b60884b">
    <w:name w:val="石墨文档引用"/>
    <w:qFormat/>
    <w:pPr>
      <w:pBdr>
        <w:left w:val="single" w:sz="30" w:space="10" w:color="F0F0F0"/>
      </w:pBdr>
    </w:pPr>
    <w:rPr>
      <w:color w:val="ADADAD"/>
    </w:rPr>
  </w:style>
  <w:style w:type="paragraph" w:default="1" w:styleId="bd81031b-08e9-46cb-96ce-c6a6e7decb06">
    <w:name w:val="Normal"/>
    <w:qFormat/>
    <w:pPr>
      <w:widowControl w:val="0"/>
      <w:jc w:val="both"/>
    </w:pPr>
  </w:style>
  <w:style w:type="character" w:default="1" w:styleId="a51e14ae-6d23-499f-8b39-8b20b082c52e">
    <w:name w:val="Default Paragraph Font"/>
    <w:uiPriority w:val="1"/>
    <w:semiHidden/>
    <w:unhideWhenUsed/>
  </w:style>
  <w:style w:type="table" w:default="1" w:styleId="bd70c511-19df-4176-8490-32a086c9a6fe">
    <w:name w:val="Normal Table"/>
    <w:uiPriority w:val="99"/>
    <w:semiHidden/>
    <w:unhideWhenUsed/>
    <w:tblPr>
      <w:tblInd w:w="0" w:type="dxa"/>
      <w:tblCellMar>
        <w:top w:w="0" w:type="dxa"/>
        <w:left w:w="108" w:type="dxa"/>
        <w:bottom w:w="0" w:type="dxa"/>
        <w:right w:w="108" w:type="dxa"/>
      </w:tblCellMar>
    </w:tblPr>
  </w:style>
  <w:style w:type="numbering" w:default="1" w:styleId="1306047d-557d-4b44-9131-71832132980e">
    <w:name w:val="No List"/>
    <w:uiPriority w:val="99"/>
    <w:semiHidden/>
    <w:unhideWhenUsed/>
  </w:style>
  <w:style w:type="paragraph" w:customStyle="1" w:styleId="80503e8a-df1d-4081-a030-b145103a0e47">
    <w:name w:val="石墨文档正文"/>
    <w:qFormat/>
    <w:rPr>
      <w:szCs w:val="22"/>
    </w:rPr>
  </w:style>
  <w:style w:type="paragraph" w:customStyle="1" w:styleId="4ba0be1a-e3b4-4b3b-9620-c6f221a5a2c4">
    <w:name w:val="石墨文档副标题"/>
    <w:qFormat/>
    <w:rPr>
      <w:color w:val="888888"/>
      <w:sz w:val="48"/>
      <w:szCs w:val="48"/>
    </w:rPr>
  </w:style>
  <w:style w:type="paragraph" w:customStyle="1" w:styleId="f484ab14-0a46-40ee-8550-bf37c66f43a3">
    <w:name w:val="石墨文档大标题"/>
    <w:next w:val="a3"/>
    <w:uiPriority w:val="9"/>
    <w:unhideWhenUsed/>
    <w:qFormat/>
    <w:pPr>
      <w:spacing w:before="260" w:after="260"/>
      <w:outlineLvl w:val="0"/>
    </w:pPr>
    <w:rPr>
      <w:b/>
      <w:bCs/>
      <w:sz w:val="40"/>
      <w:szCs w:val="40"/>
    </w:rPr>
  </w:style>
  <w:style w:type="paragraph" w:customStyle="1" w:styleId="ac6e8f73-556f-418d-9e4e-208a1d954260">
    <w:name w:val="石墨文档中标题"/>
    <w:next w:val="a3"/>
    <w:uiPriority w:val="9"/>
    <w:unhideWhenUsed/>
    <w:qFormat/>
    <w:pPr>
      <w:spacing w:before="260" w:after="260"/>
      <w:outlineLvl w:val="1"/>
    </w:pPr>
    <w:rPr>
      <w:b/>
      <w:bCs/>
      <w:sz w:val="36"/>
      <w:szCs w:val="36"/>
    </w:rPr>
  </w:style>
  <w:style w:type="paragraph" w:customStyle="1" w:styleId="44989a48-76dd-469c-8965-948f059d9ab7">
    <w:name w:val="石墨文档小标题"/>
    <w:next w:val="a3"/>
    <w:uiPriority w:val="9"/>
    <w:unhideWhenUsed/>
    <w:qFormat/>
    <w:pPr>
      <w:spacing w:before="260" w:after="260"/>
      <w:outlineLvl w:val="2"/>
    </w:pPr>
    <w:rPr>
      <w:b/>
      <w:bCs/>
      <w:sz w:val="32"/>
      <w:szCs w:val="32"/>
    </w:rPr>
  </w:style>
  <w:style w:type="paragraph" w:customStyle="1" w:styleId="6adb2b44-6c94-4072-960e-e904675dd5db">
    <w:name w:val="石墨文档标题"/>
    <w:next w:val="a3"/>
    <w:uiPriority w:val="9"/>
    <w:unhideWhenUsed/>
    <w:qFormat/>
    <w:pPr>
      <w:spacing w:before="260" w:after="260"/>
      <w:outlineLvl w:val="3"/>
    </w:pPr>
    <w:rPr>
      <w:b/>
      <w:bCs/>
      <w:sz w:val="56"/>
      <w:szCs w:val="56"/>
    </w:rPr>
  </w:style>
  <w:style w:type="paragraph" w:customStyle="1" w:styleId="c1d9d453-30e8-4480-9b31-a715e8a6f5e3">
    <w:name w:val="石墨文档引用"/>
    <w:qFormat/>
    <w:pPr>
      <w:pBdr>
        <w:left w:val="single" w:sz="30" w:space="10" w:color="F0F0F0"/>
      </w:pBdr>
    </w:pPr>
    <w:rPr>
      <w:color w:val="ADADAD"/>
    </w:rPr>
  </w:style>
  <w:style w:type="paragraph" w:default="1" w:styleId="fbd65d81-3223-41e3-b3b4-0fef530baab6">
    <w:name w:val="Normal"/>
    <w:qFormat/>
    <w:pPr>
      <w:widowControl w:val="0"/>
      <w:jc w:val="both"/>
    </w:pPr>
  </w:style>
  <w:style w:type="character" w:default="1" w:styleId="2eb884e4-5480-4870-aef1-3cd2dcdd5b16">
    <w:name w:val="Default Paragraph Font"/>
    <w:uiPriority w:val="1"/>
    <w:semiHidden/>
    <w:unhideWhenUsed/>
  </w:style>
  <w:style w:type="table" w:default="1" w:styleId="221f55e8-991e-46d3-8767-6127c23c2077">
    <w:name w:val="Normal Table"/>
    <w:uiPriority w:val="99"/>
    <w:semiHidden/>
    <w:unhideWhenUsed/>
    <w:tblPr>
      <w:tblInd w:w="0" w:type="dxa"/>
      <w:tblCellMar>
        <w:top w:w="0" w:type="dxa"/>
        <w:left w:w="108" w:type="dxa"/>
        <w:bottom w:w="0" w:type="dxa"/>
        <w:right w:w="108" w:type="dxa"/>
      </w:tblCellMar>
    </w:tblPr>
  </w:style>
  <w:style w:type="numbering" w:default="1" w:styleId="f8b9cf0c-ae54-4f4d-b6b7-f925618bbd04">
    <w:name w:val="No List"/>
    <w:uiPriority w:val="99"/>
    <w:semiHidden/>
    <w:unhideWhenUsed/>
  </w:style>
  <w:style w:type="paragraph" w:customStyle="1" w:styleId="d426b60e-447b-401a-8da2-8593c58d8509">
    <w:name w:val="石墨文档正文"/>
    <w:qFormat/>
    <w:rPr>
      <w:szCs w:val="22"/>
    </w:rPr>
  </w:style>
  <w:style w:type="paragraph" w:customStyle="1" w:styleId="004bcc28-f9da-43d7-9dc8-6e4522c6e701">
    <w:name w:val="石墨文档副标题"/>
    <w:qFormat/>
    <w:rPr>
      <w:color w:val="888888"/>
      <w:sz w:val="48"/>
      <w:szCs w:val="48"/>
    </w:rPr>
  </w:style>
  <w:style w:type="paragraph" w:customStyle="1" w:styleId="1aa8816f-d0cb-4ead-b32d-7ec0eb22bf0e">
    <w:name w:val="石墨文档大标题"/>
    <w:next w:val="a3"/>
    <w:uiPriority w:val="9"/>
    <w:unhideWhenUsed/>
    <w:qFormat/>
    <w:pPr>
      <w:spacing w:before="260" w:after="260"/>
      <w:outlineLvl w:val="0"/>
    </w:pPr>
    <w:rPr>
      <w:b/>
      <w:bCs/>
      <w:sz w:val="40"/>
      <w:szCs w:val="40"/>
    </w:rPr>
  </w:style>
  <w:style w:type="paragraph" w:customStyle="1" w:styleId="824a54fd-1ed1-4c2f-a23f-a9654b203fbf">
    <w:name w:val="石墨文档中标题"/>
    <w:next w:val="a3"/>
    <w:uiPriority w:val="9"/>
    <w:unhideWhenUsed/>
    <w:qFormat/>
    <w:pPr>
      <w:spacing w:before="260" w:after="260"/>
      <w:outlineLvl w:val="1"/>
    </w:pPr>
    <w:rPr>
      <w:b/>
      <w:bCs/>
      <w:sz w:val="36"/>
      <w:szCs w:val="36"/>
    </w:rPr>
  </w:style>
  <w:style w:type="paragraph" w:customStyle="1" w:styleId="08cf4700-738c-4c39-b901-227bfb8f6a26">
    <w:name w:val="石墨文档小标题"/>
    <w:next w:val="a3"/>
    <w:uiPriority w:val="9"/>
    <w:unhideWhenUsed/>
    <w:qFormat/>
    <w:pPr>
      <w:spacing w:before="260" w:after="260"/>
      <w:outlineLvl w:val="2"/>
    </w:pPr>
    <w:rPr>
      <w:b/>
      <w:bCs/>
      <w:sz w:val="32"/>
      <w:szCs w:val="32"/>
    </w:rPr>
  </w:style>
  <w:style w:type="paragraph" w:customStyle="1" w:styleId="f13aa1c4-db20-4436-ab89-cb682b9b3b7d">
    <w:name w:val="石墨文档标题"/>
    <w:next w:val="a3"/>
    <w:uiPriority w:val="9"/>
    <w:unhideWhenUsed/>
    <w:qFormat/>
    <w:pPr>
      <w:spacing w:before="260" w:after="260"/>
      <w:outlineLvl w:val="3"/>
    </w:pPr>
    <w:rPr>
      <w:b/>
      <w:bCs/>
      <w:sz w:val="56"/>
      <w:szCs w:val="56"/>
    </w:rPr>
  </w:style>
  <w:style w:type="paragraph" w:customStyle="1" w:styleId="edf4b8db-021e-42d6-b3b5-3a88fe341104">
    <w:name w:val="石墨文档引用"/>
    <w:qFormat/>
    <w:pPr>
      <w:pBdr>
        <w:left w:val="single" w:sz="30" w:space="10" w:color="F0F0F0"/>
      </w:pBdr>
    </w:pPr>
    <w:rPr>
      <w:color w:val="ADADAD"/>
    </w:rPr>
  </w:style>
  <w:style w:type="paragraph" w:default="1" w:styleId="40535184-098f-4b0d-adbe-80eac7dc5431">
    <w:name w:val="Normal"/>
    <w:qFormat/>
    <w:pPr>
      <w:widowControl w:val="0"/>
      <w:jc w:val="both"/>
    </w:pPr>
  </w:style>
  <w:style w:type="character" w:default="1" w:styleId="8a915bdc-c7d6-4d5e-b360-af098b24ebc0">
    <w:name w:val="Default Paragraph Font"/>
    <w:uiPriority w:val="1"/>
    <w:semiHidden/>
    <w:unhideWhenUsed/>
  </w:style>
  <w:style w:type="table" w:default="1" w:styleId="200bc11b-b5f0-4c66-9e00-cf374f9dc03c">
    <w:name w:val="Normal Table"/>
    <w:uiPriority w:val="99"/>
    <w:semiHidden/>
    <w:unhideWhenUsed/>
    <w:tblPr>
      <w:tblInd w:w="0" w:type="dxa"/>
      <w:tblCellMar>
        <w:top w:w="0" w:type="dxa"/>
        <w:left w:w="108" w:type="dxa"/>
        <w:bottom w:w="0" w:type="dxa"/>
        <w:right w:w="108" w:type="dxa"/>
      </w:tblCellMar>
    </w:tblPr>
  </w:style>
  <w:style w:type="numbering" w:default="1" w:styleId="bc091906-332c-4d48-a72e-347f7e8d1e8b">
    <w:name w:val="No List"/>
    <w:uiPriority w:val="99"/>
    <w:semiHidden/>
    <w:unhideWhenUsed/>
  </w:style>
  <w:style w:type="paragraph" w:customStyle="1" w:styleId="0cee260c-6433-4e10-8394-3e71dc4c73eb">
    <w:name w:val="石墨文档正文"/>
    <w:qFormat/>
    <w:rPr>
      <w:szCs w:val="22"/>
    </w:rPr>
  </w:style>
  <w:style w:type="paragraph" w:customStyle="1" w:styleId="8391e3ec-a184-43a0-b273-a4868c76e4fb">
    <w:name w:val="石墨文档副标题"/>
    <w:qFormat/>
    <w:rPr>
      <w:color w:val="888888"/>
      <w:sz w:val="48"/>
      <w:szCs w:val="48"/>
    </w:rPr>
  </w:style>
  <w:style w:type="paragraph" w:customStyle="1" w:styleId="dd4a354f-1585-4908-b0c4-4dcf3904aa5f">
    <w:name w:val="石墨文档大标题"/>
    <w:next w:val="a3"/>
    <w:uiPriority w:val="9"/>
    <w:unhideWhenUsed/>
    <w:qFormat/>
    <w:pPr>
      <w:spacing w:before="260" w:after="260"/>
      <w:outlineLvl w:val="0"/>
    </w:pPr>
    <w:rPr>
      <w:b/>
      <w:bCs/>
      <w:sz w:val="40"/>
      <w:szCs w:val="40"/>
    </w:rPr>
  </w:style>
  <w:style w:type="paragraph" w:customStyle="1" w:styleId="68066596-138b-4088-abbf-489d22bc9fc8">
    <w:name w:val="石墨文档中标题"/>
    <w:next w:val="a3"/>
    <w:uiPriority w:val="9"/>
    <w:unhideWhenUsed/>
    <w:qFormat/>
    <w:pPr>
      <w:spacing w:before="260" w:after="260"/>
      <w:outlineLvl w:val="1"/>
    </w:pPr>
    <w:rPr>
      <w:b/>
      <w:bCs/>
      <w:sz w:val="36"/>
      <w:szCs w:val="36"/>
    </w:rPr>
  </w:style>
  <w:style w:type="paragraph" w:customStyle="1" w:styleId="1944cd25-9ebe-43f3-9686-f56ef692395b">
    <w:name w:val="石墨文档小标题"/>
    <w:next w:val="a3"/>
    <w:uiPriority w:val="9"/>
    <w:unhideWhenUsed/>
    <w:qFormat/>
    <w:pPr>
      <w:spacing w:before="260" w:after="260"/>
      <w:outlineLvl w:val="2"/>
    </w:pPr>
    <w:rPr>
      <w:b/>
      <w:bCs/>
      <w:sz w:val="32"/>
      <w:szCs w:val="32"/>
    </w:rPr>
  </w:style>
  <w:style w:type="paragraph" w:customStyle="1" w:styleId="1b2b0397-713d-4b31-bd98-064f8b35542e">
    <w:name w:val="石墨文档标题"/>
    <w:next w:val="a3"/>
    <w:uiPriority w:val="9"/>
    <w:unhideWhenUsed/>
    <w:qFormat/>
    <w:pPr>
      <w:spacing w:before="260" w:after="260"/>
      <w:outlineLvl w:val="3"/>
    </w:pPr>
    <w:rPr>
      <w:b/>
      <w:bCs/>
      <w:sz w:val="56"/>
      <w:szCs w:val="56"/>
    </w:rPr>
  </w:style>
  <w:style w:type="paragraph" w:customStyle="1" w:styleId="2b54cd48-66d7-4b44-a42a-5f0dfaaed3ef">
    <w:name w:val="石墨文档引用"/>
    <w:qFormat/>
    <w:pPr>
      <w:pBdr>
        <w:left w:val="single" w:sz="30" w:space="10" w:color="F0F0F0"/>
      </w:pBdr>
    </w:pPr>
    <w:rPr>
      <w:color w:val="ADADAD"/>
    </w:rPr>
  </w:style>
  <w:style w:type="paragraph" w:default="1" w:styleId="7cc1c05f-20d8-44cb-8309-526005d72dcd">
    <w:name w:val="Normal"/>
    <w:qFormat/>
    <w:pPr>
      <w:widowControl w:val="0"/>
      <w:jc w:val="both"/>
    </w:pPr>
  </w:style>
  <w:style w:type="character" w:default="1" w:styleId="094ae95f-94cb-4a6f-9abb-0e2cf90ce432">
    <w:name w:val="Default Paragraph Font"/>
    <w:uiPriority w:val="1"/>
    <w:semiHidden/>
    <w:unhideWhenUsed/>
  </w:style>
  <w:style w:type="table" w:default="1" w:styleId="2e900fe5-50ec-408e-9571-16d68bedd9af">
    <w:name w:val="Normal Table"/>
    <w:uiPriority w:val="99"/>
    <w:semiHidden/>
    <w:unhideWhenUsed/>
    <w:tblPr>
      <w:tblInd w:w="0" w:type="dxa"/>
      <w:tblCellMar>
        <w:top w:w="0" w:type="dxa"/>
        <w:left w:w="108" w:type="dxa"/>
        <w:bottom w:w="0" w:type="dxa"/>
        <w:right w:w="108" w:type="dxa"/>
      </w:tblCellMar>
    </w:tblPr>
  </w:style>
  <w:style w:type="numbering" w:default="1" w:styleId="e6f6d1b4-2831-453a-81c3-47a2a1f81681">
    <w:name w:val="No List"/>
    <w:uiPriority w:val="99"/>
    <w:semiHidden/>
    <w:unhideWhenUsed/>
  </w:style>
  <w:style w:type="paragraph" w:customStyle="1" w:styleId="ee1c8959-bf28-43eb-a6a0-a66bfcb828e5">
    <w:name w:val="石墨文档正文"/>
    <w:qFormat/>
    <w:rPr>
      <w:szCs w:val="22"/>
    </w:rPr>
  </w:style>
  <w:style w:type="paragraph" w:customStyle="1" w:styleId="1d84f071-5836-4372-9858-e07af5be2d08">
    <w:name w:val="石墨文档副标题"/>
    <w:qFormat/>
    <w:rPr>
      <w:color w:val="888888"/>
      <w:sz w:val="48"/>
      <w:szCs w:val="48"/>
    </w:rPr>
  </w:style>
  <w:style w:type="paragraph" w:customStyle="1" w:styleId="bde24e67-24ad-4197-97e0-739f4add4717">
    <w:name w:val="石墨文档大标题"/>
    <w:next w:val="a3"/>
    <w:uiPriority w:val="9"/>
    <w:unhideWhenUsed/>
    <w:qFormat/>
    <w:pPr>
      <w:spacing w:before="260" w:after="260"/>
      <w:outlineLvl w:val="0"/>
    </w:pPr>
    <w:rPr>
      <w:b/>
      <w:bCs/>
      <w:sz w:val="40"/>
      <w:szCs w:val="40"/>
    </w:rPr>
  </w:style>
  <w:style w:type="paragraph" w:customStyle="1" w:styleId="94b67fcc-ade1-448c-8463-5ca66f35b83d">
    <w:name w:val="石墨文档中标题"/>
    <w:next w:val="a3"/>
    <w:uiPriority w:val="9"/>
    <w:unhideWhenUsed/>
    <w:qFormat/>
    <w:pPr>
      <w:spacing w:before="260" w:after="260"/>
      <w:outlineLvl w:val="1"/>
    </w:pPr>
    <w:rPr>
      <w:b/>
      <w:bCs/>
      <w:sz w:val="36"/>
      <w:szCs w:val="36"/>
    </w:rPr>
  </w:style>
  <w:style w:type="paragraph" w:customStyle="1" w:styleId="3fff2da3-8b5a-4fe7-81e8-debef9394762">
    <w:name w:val="石墨文档小标题"/>
    <w:next w:val="a3"/>
    <w:uiPriority w:val="9"/>
    <w:unhideWhenUsed/>
    <w:qFormat/>
    <w:pPr>
      <w:spacing w:before="260" w:after="260"/>
      <w:outlineLvl w:val="2"/>
    </w:pPr>
    <w:rPr>
      <w:b/>
      <w:bCs/>
      <w:sz w:val="32"/>
      <w:szCs w:val="32"/>
    </w:rPr>
  </w:style>
  <w:style w:type="paragraph" w:customStyle="1" w:styleId="42d62b55-8f34-492d-b501-e826d859a4b8">
    <w:name w:val="石墨文档标题"/>
    <w:next w:val="a3"/>
    <w:uiPriority w:val="9"/>
    <w:unhideWhenUsed/>
    <w:qFormat/>
    <w:pPr>
      <w:spacing w:before="260" w:after="260"/>
      <w:outlineLvl w:val="3"/>
    </w:pPr>
    <w:rPr>
      <w:b/>
      <w:bCs/>
      <w:sz w:val="56"/>
      <w:szCs w:val="56"/>
    </w:rPr>
  </w:style>
  <w:style w:type="paragraph" w:customStyle="1" w:styleId="896f0e24-7711-4b21-94cf-52e65b309d8b">
    <w:name w:val="石墨文档引用"/>
    <w:qFormat/>
    <w:pPr>
      <w:pBdr>
        <w:left w:val="single" w:sz="30" w:space="10" w:color="F0F0F0"/>
      </w:pBdr>
    </w:pPr>
    <w:rPr>
      <w:color w:val="ADADAD"/>
    </w:rPr>
  </w:style>
  <w:style w:type="paragraph" w:default="1" w:styleId="181a7589-ac75-444d-a612-7303601b1799">
    <w:name w:val="Normal"/>
    <w:qFormat/>
    <w:pPr>
      <w:widowControl w:val="0"/>
      <w:jc w:val="both"/>
    </w:pPr>
  </w:style>
  <w:style w:type="character" w:default="1" w:styleId="71067a2f-ed0a-4bd3-83ed-e3450c6a93b0">
    <w:name w:val="Default Paragraph Font"/>
    <w:uiPriority w:val="1"/>
    <w:semiHidden/>
    <w:unhideWhenUsed/>
  </w:style>
  <w:style w:type="table" w:default="1" w:styleId="7f127c3e-af6c-41bc-916d-9633e04bff31">
    <w:name w:val="Normal Table"/>
    <w:uiPriority w:val="99"/>
    <w:semiHidden/>
    <w:unhideWhenUsed/>
    <w:tblPr>
      <w:tblInd w:w="0" w:type="dxa"/>
      <w:tblCellMar>
        <w:top w:w="0" w:type="dxa"/>
        <w:left w:w="108" w:type="dxa"/>
        <w:bottom w:w="0" w:type="dxa"/>
        <w:right w:w="108" w:type="dxa"/>
      </w:tblCellMar>
    </w:tblPr>
  </w:style>
  <w:style w:type="numbering" w:default="1" w:styleId="bc1acb66-af95-4a68-a616-0be831336ebb">
    <w:name w:val="No List"/>
    <w:uiPriority w:val="99"/>
    <w:semiHidden/>
    <w:unhideWhenUsed/>
  </w:style>
  <w:style w:type="paragraph" w:customStyle="1" w:styleId="8e937b6e-86ce-4d2b-9961-eaae89e50b55">
    <w:name w:val="石墨文档正文"/>
    <w:qFormat/>
    <w:rPr>
      <w:szCs w:val="22"/>
    </w:rPr>
  </w:style>
  <w:style w:type="paragraph" w:customStyle="1" w:styleId="e3293325-5fc5-48e8-9304-1b55b8ca315c">
    <w:name w:val="石墨文档副标题"/>
    <w:qFormat/>
    <w:rPr>
      <w:color w:val="888888"/>
      <w:sz w:val="48"/>
      <w:szCs w:val="48"/>
    </w:rPr>
  </w:style>
  <w:style w:type="paragraph" w:customStyle="1" w:styleId="4b9258fc-bd17-4594-9d73-6793127431ad">
    <w:name w:val="石墨文档大标题"/>
    <w:next w:val="a3"/>
    <w:uiPriority w:val="9"/>
    <w:unhideWhenUsed/>
    <w:qFormat/>
    <w:pPr>
      <w:spacing w:before="260" w:after="260"/>
      <w:outlineLvl w:val="0"/>
    </w:pPr>
    <w:rPr>
      <w:b/>
      <w:bCs/>
      <w:sz w:val="40"/>
      <w:szCs w:val="40"/>
    </w:rPr>
  </w:style>
  <w:style w:type="paragraph" w:customStyle="1" w:styleId="4d68ba5f-cbf3-47a5-b8d8-3c8138168866">
    <w:name w:val="石墨文档中标题"/>
    <w:next w:val="a3"/>
    <w:uiPriority w:val="9"/>
    <w:unhideWhenUsed/>
    <w:qFormat/>
    <w:pPr>
      <w:spacing w:before="260" w:after="260"/>
      <w:outlineLvl w:val="1"/>
    </w:pPr>
    <w:rPr>
      <w:b/>
      <w:bCs/>
      <w:sz w:val="36"/>
      <w:szCs w:val="36"/>
    </w:rPr>
  </w:style>
  <w:style w:type="paragraph" w:customStyle="1" w:styleId="b581b1a8-53ef-42e3-963f-6eece6a9c705">
    <w:name w:val="石墨文档小标题"/>
    <w:next w:val="a3"/>
    <w:uiPriority w:val="9"/>
    <w:unhideWhenUsed/>
    <w:qFormat/>
    <w:pPr>
      <w:spacing w:before="260" w:after="260"/>
      <w:outlineLvl w:val="2"/>
    </w:pPr>
    <w:rPr>
      <w:b/>
      <w:bCs/>
      <w:sz w:val="32"/>
      <w:szCs w:val="32"/>
    </w:rPr>
  </w:style>
  <w:style w:type="paragraph" w:customStyle="1" w:styleId="4ca56d74-8cb8-41ae-a233-ac907f6d8cdf">
    <w:name w:val="石墨文档标题"/>
    <w:next w:val="a3"/>
    <w:uiPriority w:val="9"/>
    <w:unhideWhenUsed/>
    <w:qFormat/>
    <w:pPr>
      <w:spacing w:before="260" w:after="260"/>
      <w:outlineLvl w:val="3"/>
    </w:pPr>
    <w:rPr>
      <w:b/>
      <w:bCs/>
      <w:sz w:val="56"/>
      <w:szCs w:val="56"/>
    </w:rPr>
  </w:style>
  <w:style w:type="paragraph" w:customStyle="1" w:styleId="2c3f8b74-42b0-4850-92fb-c3adf9f1ada8">
    <w:name w:val="石墨文档引用"/>
    <w:qFormat/>
    <w:pPr>
      <w:pBdr>
        <w:left w:val="single" w:sz="30" w:space="10" w:color="F0F0F0"/>
      </w:pBdr>
    </w:pPr>
    <w:rPr>
      <w:color w:val="ADADAD"/>
    </w:rPr>
  </w:style>
  <w:style w:type="paragraph" w:default="1" w:styleId="7ac18382-22a0-4d62-88f8-2191ae9a392f">
    <w:name w:val="Normal"/>
    <w:qFormat/>
    <w:pPr>
      <w:widowControl w:val="0"/>
      <w:jc w:val="both"/>
    </w:pPr>
  </w:style>
  <w:style w:type="character" w:default="1" w:styleId="101cbdba-92a5-4878-b30a-75f927ee0198">
    <w:name w:val="Default Paragraph Font"/>
    <w:uiPriority w:val="1"/>
    <w:semiHidden/>
    <w:unhideWhenUsed/>
  </w:style>
  <w:style w:type="table" w:default="1" w:styleId="14a89bb3-2925-4e27-97be-f13f68c6fea1">
    <w:name w:val="Normal Table"/>
    <w:uiPriority w:val="99"/>
    <w:semiHidden/>
    <w:unhideWhenUsed/>
    <w:tblPr>
      <w:tblInd w:w="0" w:type="dxa"/>
      <w:tblCellMar>
        <w:top w:w="0" w:type="dxa"/>
        <w:left w:w="108" w:type="dxa"/>
        <w:bottom w:w="0" w:type="dxa"/>
        <w:right w:w="108" w:type="dxa"/>
      </w:tblCellMar>
    </w:tblPr>
  </w:style>
  <w:style w:type="numbering" w:default="1" w:styleId="0240eecb-857e-4bec-a5d6-0208a10e3317">
    <w:name w:val="No List"/>
    <w:uiPriority w:val="99"/>
    <w:semiHidden/>
    <w:unhideWhenUsed/>
  </w:style>
  <w:style w:type="paragraph" w:customStyle="1" w:styleId="74a5cc2d-b578-49b7-9a1d-a3d54c9cfb8f">
    <w:name w:val="石墨文档正文"/>
    <w:qFormat/>
    <w:rPr>
      <w:szCs w:val="22"/>
    </w:rPr>
  </w:style>
  <w:style w:type="paragraph" w:customStyle="1" w:styleId="f25d4e03-31fa-479b-a9c2-c4649814beca">
    <w:name w:val="石墨文档副标题"/>
    <w:qFormat/>
    <w:rPr>
      <w:color w:val="888888"/>
      <w:sz w:val="48"/>
      <w:szCs w:val="48"/>
    </w:rPr>
  </w:style>
  <w:style w:type="paragraph" w:customStyle="1" w:styleId="b5f50e52-2a34-4ef3-8629-66fe3e3aa793">
    <w:name w:val="石墨文档大标题"/>
    <w:next w:val="a3"/>
    <w:uiPriority w:val="9"/>
    <w:unhideWhenUsed/>
    <w:qFormat/>
    <w:pPr>
      <w:spacing w:before="260" w:after="260"/>
      <w:outlineLvl w:val="0"/>
    </w:pPr>
    <w:rPr>
      <w:b/>
      <w:bCs/>
      <w:sz w:val="40"/>
      <w:szCs w:val="40"/>
    </w:rPr>
  </w:style>
  <w:style w:type="paragraph" w:customStyle="1" w:styleId="66aa00a7-777d-4e61-93ed-25d555656f61">
    <w:name w:val="石墨文档中标题"/>
    <w:next w:val="a3"/>
    <w:uiPriority w:val="9"/>
    <w:unhideWhenUsed/>
    <w:qFormat/>
    <w:pPr>
      <w:spacing w:before="260" w:after="260"/>
      <w:outlineLvl w:val="1"/>
    </w:pPr>
    <w:rPr>
      <w:b/>
      <w:bCs/>
      <w:sz w:val="36"/>
      <w:szCs w:val="36"/>
    </w:rPr>
  </w:style>
  <w:style w:type="paragraph" w:customStyle="1" w:styleId="b579529d-4028-49f7-8cd9-bc2eb1896ed3">
    <w:name w:val="石墨文档小标题"/>
    <w:next w:val="a3"/>
    <w:uiPriority w:val="9"/>
    <w:unhideWhenUsed/>
    <w:qFormat/>
    <w:pPr>
      <w:spacing w:before="260" w:after="260"/>
      <w:outlineLvl w:val="2"/>
    </w:pPr>
    <w:rPr>
      <w:b/>
      <w:bCs/>
      <w:sz w:val="32"/>
      <w:szCs w:val="32"/>
    </w:rPr>
  </w:style>
  <w:style w:type="paragraph" w:customStyle="1" w:styleId="138f9ebd-d94c-4a45-9aaa-af249380911c">
    <w:name w:val="石墨文档标题"/>
    <w:next w:val="a3"/>
    <w:uiPriority w:val="9"/>
    <w:unhideWhenUsed/>
    <w:qFormat/>
    <w:pPr>
      <w:spacing w:before="260" w:after="260"/>
      <w:outlineLvl w:val="3"/>
    </w:pPr>
    <w:rPr>
      <w:b/>
      <w:bCs/>
      <w:sz w:val="56"/>
      <w:szCs w:val="56"/>
    </w:rPr>
  </w:style>
  <w:style w:type="paragraph" w:customStyle="1" w:styleId="040e249c-a2b3-4875-b3ac-2b08509ededa">
    <w:name w:val="石墨文档引用"/>
    <w:qFormat/>
    <w:pPr>
      <w:pBdr>
        <w:left w:val="single" w:sz="30" w:space="10" w:color="F0F0F0"/>
      </w:pBdr>
    </w:pPr>
    <w:rPr>
      <w:color w:val="ADADAD"/>
    </w:rPr>
  </w:style>
  <w:style w:type="paragraph" w:default="1" w:styleId="7193f63e-86da-4a5c-a192-59cb350fe57d">
    <w:name w:val="Normal"/>
    <w:qFormat/>
    <w:pPr>
      <w:widowControl w:val="0"/>
      <w:jc w:val="both"/>
    </w:pPr>
  </w:style>
  <w:style w:type="character" w:default="1" w:styleId="946f01ce-9bd5-4993-af47-ea8bbb65e6e8">
    <w:name w:val="Default Paragraph Font"/>
    <w:uiPriority w:val="1"/>
    <w:semiHidden/>
    <w:unhideWhenUsed/>
  </w:style>
  <w:style w:type="table" w:default="1" w:styleId="81b0249f-8f48-4bcc-bf55-4bd8e02f4f90">
    <w:name w:val="Normal Table"/>
    <w:uiPriority w:val="99"/>
    <w:semiHidden/>
    <w:unhideWhenUsed/>
    <w:tblPr>
      <w:tblInd w:w="0" w:type="dxa"/>
      <w:tblCellMar>
        <w:top w:w="0" w:type="dxa"/>
        <w:left w:w="108" w:type="dxa"/>
        <w:bottom w:w="0" w:type="dxa"/>
        <w:right w:w="108" w:type="dxa"/>
      </w:tblCellMar>
    </w:tblPr>
  </w:style>
  <w:style w:type="numbering" w:default="1" w:styleId="61e7fb04-77c5-45f1-a053-d2ded107c756">
    <w:name w:val="No List"/>
    <w:uiPriority w:val="99"/>
    <w:semiHidden/>
    <w:unhideWhenUsed/>
  </w:style>
  <w:style w:type="paragraph" w:customStyle="1" w:styleId="5e774f57-25a6-4ea2-b099-41e609c54a14">
    <w:name w:val="石墨文档正文"/>
    <w:qFormat/>
    <w:rPr>
      <w:szCs w:val="22"/>
    </w:rPr>
  </w:style>
  <w:style w:type="paragraph" w:customStyle="1" w:styleId="3f38b3be-24a3-44e6-b6ea-1ced0909c519">
    <w:name w:val="石墨文档副标题"/>
    <w:qFormat/>
    <w:rPr>
      <w:color w:val="888888"/>
      <w:sz w:val="48"/>
      <w:szCs w:val="48"/>
    </w:rPr>
  </w:style>
  <w:style w:type="paragraph" w:customStyle="1" w:styleId="dd895a7e-4411-4132-8aa2-61ff71237943">
    <w:name w:val="石墨文档大标题"/>
    <w:next w:val="a3"/>
    <w:uiPriority w:val="9"/>
    <w:unhideWhenUsed/>
    <w:qFormat/>
    <w:pPr>
      <w:spacing w:before="260" w:after="260"/>
      <w:outlineLvl w:val="0"/>
    </w:pPr>
    <w:rPr>
      <w:b/>
      <w:bCs/>
      <w:sz w:val="40"/>
      <w:szCs w:val="40"/>
    </w:rPr>
  </w:style>
  <w:style w:type="paragraph" w:customStyle="1" w:styleId="01e8db62-f23c-488b-87c8-4465f90f8199">
    <w:name w:val="石墨文档中标题"/>
    <w:next w:val="a3"/>
    <w:uiPriority w:val="9"/>
    <w:unhideWhenUsed/>
    <w:qFormat/>
    <w:pPr>
      <w:spacing w:before="260" w:after="260"/>
      <w:outlineLvl w:val="1"/>
    </w:pPr>
    <w:rPr>
      <w:b/>
      <w:bCs/>
      <w:sz w:val="36"/>
      <w:szCs w:val="36"/>
    </w:rPr>
  </w:style>
  <w:style w:type="paragraph" w:customStyle="1" w:styleId="76e84f23-c4af-41e9-b28f-454711361388">
    <w:name w:val="石墨文档小标题"/>
    <w:next w:val="a3"/>
    <w:uiPriority w:val="9"/>
    <w:unhideWhenUsed/>
    <w:qFormat/>
    <w:pPr>
      <w:spacing w:before="260" w:after="260"/>
      <w:outlineLvl w:val="2"/>
    </w:pPr>
    <w:rPr>
      <w:b/>
      <w:bCs/>
      <w:sz w:val="32"/>
      <w:szCs w:val="32"/>
    </w:rPr>
  </w:style>
  <w:style w:type="paragraph" w:customStyle="1" w:styleId="e5c928c1-8990-4ec8-971a-c8a877e0435f">
    <w:name w:val="石墨文档标题"/>
    <w:next w:val="a3"/>
    <w:uiPriority w:val="9"/>
    <w:unhideWhenUsed/>
    <w:qFormat/>
    <w:pPr>
      <w:spacing w:before="260" w:after="260"/>
      <w:outlineLvl w:val="3"/>
    </w:pPr>
    <w:rPr>
      <w:b/>
      <w:bCs/>
      <w:sz w:val="56"/>
      <w:szCs w:val="56"/>
    </w:rPr>
  </w:style>
  <w:style w:type="paragraph" w:customStyle="1" w:styleId="19af269f-5e2c-4d5b-a6e3-5f87534b1680">
    <w:name w:val="石墨文档引用"/>
    <w:qFormat/>
    <w:pPr>
      <w:pBdr>
        <w:left w:val="single" w:sz="30" w:space="10" w:color="F0F0F0"/>
      </w:pBdr>
    </w:pPr>
    <w:rPr>
      <w:color w:val="ADADAD"/>
    </w:rPr>
  </w:style>
  <w:style w:type="paragraph" w:default="1" w:styleId="7c2a6f16-faf7-45ed-869e-79092c60ac26">
    <w:name w:val="Normal"/>
    <w:qFormat/>
    <w:pPr>
      <w:widowControl w:val="0"/>
      <w:jc w:val="both"/>
    </w:pPr>
  </w:style>
  <w:style w:type="character" w:default="1" w:styleId="3a5c4e5a-369b-47a9-9bac-b36f31b92d90">
    <w:name w:val="Default Paragraph Font"/>
    <w:uiPriority w:val="1"/>
    <w:semiHidden/>
    <w:unhideWhenUsed/>
  </w:style>
  <w:style w:type="table" w:default="1" w:styleId="e1ab0154-fe90-4dbc-bfee-370046d9da03">
    <w:name w:val="Normal Table"/>
    <w:uiPriority w:val="99"/>
    <w:semiHidden/>
    <w:unhideWhenUsed/>
    <w:tblPr>
      <w:tblInd w:w="0" w:type="dxa"/>
      <w:tblCellMar>
        <w:top w:w="0" w:type="dxa"/>
        <w:left w:w="108" w:type="dxa"/>
        <w:bottom w:w="0" w:type="dxa"/>
        <w:right w:w="108" w:type="dxa"/>
      </w:tblCellMar>
    </w:tblPr>
  </w:style>
  <w:style w:type="numbering" w:default="1" w:styleId="eaebff16-6dbc-411c-b624-f4bdbc1bd9fa">
    <w:name w:val="No List"/>
    <w:uiPriority w:val="99"/>
    <w:semiHidden/>
    <w:unhideWhenUsed/>
  </w:style>
  <w:style w:type="paragraph" w:customStyle="1" w:styleId="366dc48c-7bbe-4def-8b2a-386cf039c61b">
    <w:name w:val="石墨文档正文"/>
    <w:qFormat/>
    <w:rPr>
      <w:szCs w:val="22"/>
    </w:rPr>
  </w:style>
  <w:style w:type="paragraph" w:customStyle="1" w:styleId="0c7c69b1-2ed9-40ab-b80d-1848ed2792d6">
    <w:name w:val="石墨文档副标题"/>
    <w:qFormat/>
    <w:rPr>
      <w:color w:val="888888"/>
      <w:sz w:val="48"/>
      <w:szCs w:val="48"/>
    </w:rPr>
  </w:style>
  <w:style w:type="paragraph" w:customStyle="1" w:styleId="68dc13ae-7e4d-43e3-acaa-b955b6b7276a">
    <w:name w:val="石墨文档大标题"/>
    <w:next w:val="a3"/>
    <w:uiPriority w:val="9"/>
    <w:unhideWhenUsed/>
    <w:qFormat/>
    <w:pPr>
      <w:spacing w:before="260" w:after="260"/>
      <w:outlineLvl w:val="0"/>
    </w:pPr>
    <w:rPr>
      <w:b/>
      <w:bCs/>
      <w:sz w:val="40"/>
      <w:szCs w:val="40"/>
    </w:rPr>
  </w:style>
  <w:style w:type="paragraph" w:customStyle="1" w:styleId="3c4a853d-24b6-415b-a3f8-6ec6b52f8f1e">
    <w:name w:val="石墨文档中标题"/>
    <w:next w:val="a3"/>
    <w:uiPriority w:val="9"/>
    <w:unhideWhenUsed/>
    <w:qFormat/>
    <w:pPr>
      <w:spacing w:before="260" w:after="260"/>
      <w:outlineLvl w:val="1"/>
    </w:pPr>
    <w:rPr>
      <w:b/>
      <w:bCs/>
      <w:sz w:val="36"/>
      <w:szCs w:val="36"/>
    </w:rPr>
  </w:style>
  <w:style w:type="paragraph" w:customStyle="1" w:styleId="8ff5b2ab-874d-473f-a051-ff6c0780c2b6">
    <w:name w:val="石墨文档小标题"/>
    <w:next w:val="a3"/>
    <w:uiPriority w:val="9"/>
    <w:unhideWhenUsed/>
    <w:qFormat/>
    <w:pPr>
      <w:spacing w:before="260" w:after="260"/>
      <w:outlineLvl w:val="2"/>
    </w:pPr>
    <w:rPr>
      <w:b/>
      <w:bCs/>
      <w:sz w:val="32"/>
      <w:szCs w:val="32"/>
    </w:rPr>
  </w:style>
  <w:style w:type="paragraph" w:customStyle="1" w:styleId="f8da9858-9811-4cd4-ac89-20bbebe986be">
    <w:name w:val="石墨文档标题"/>
    <w:next w:val="a3"/>
    <w:uiPriority w:val="9"/>
    <w:unhideWhenUsed/>
    <w:qFormat/>
    <w:pPr>
      <w:spacing w:before="260" w:after="260"/>
      <w:outlineLvl w:val="3"/>
    </w:pPr>
    <w:rPr>
      <w:b/>
      <w:bCs/>
      <w:sz w:val="56"/>
      <w:szCs w:val="56"/>
    </w:rPr>
  </w:style>
  <w:style w:type="paragraph" w:customStyle="1" w:styleId="32afe2f5-b7c5-4204-8c31-1bb3ea2b06ee">
    <w:name w:val="石墨文档引用"/>
    <w:qFormat/>
    <w:pPr>
      <w:pBdr>
        <w:left w:val="single" w:sz="30" w:space="10" w:color="F0F0F0"/>
      </w:pBdr>
    </w:pPr>
    <w:rPr>
      <w:color w:val="ADADAD"/>
    </w:rPr>
  </w:style>
  <w:style w:type="paragraph" w:default="1" w:styleId="e0194d85-7e8f-4e69-8171-d258ce4e1c8c">
    <w:name w:val="Normal"/>
    <w:qFormat/>
    <w:pPr>
      <w:widowControl w:val="0"/>
      <w:jc w:val="both"/>
    </w:pPr>
  </w:style>
  <w:style w:type="character" w:default="1" w:styleId="3c75bf4a-61ba-46dd-96e5-f2e517777051">
    <w:name w:val="Default Paragraph Font"/>
    <w:uiPriority w:val="1"/>
    <w:semiHidden/>
    <w:unhideWhenUsed/>
  </w:style>
  <w:style w:type="table" w:default="1" w:styleId="e812e7f6-26dd-42f3-a968-8ee7c0940fd0">
    <w:name w:val="Normal Table"/>
    <w:uiPriority w:val="99"/>
    <w:semiHidden/>
    <w:unhideWhenUsed/>
    <w:tblPr>
      <w:tblInd w:w="0" w:type="dxa"/>
      <w:tblCellMar>
        <w:top w:w="0" w:type="dxa"/>
        <w:left w:w="108" w:type="dxa"/>
        <w:bottom w:w="0" w:type="dxa"/>
        <w:right w:w="108" w:type="dxa"/>
      </w:tblCellMar>
    </w:tblPr>
  </w:style>
  <w:style w:type="numbering" w:default="1" w:styleId="e01c3489-7be8-4a73-bf23-1dee18a81438">
    <w:name w:val="No List"/>
    <w:uiPriority w:val="99"/>
    <w:semiHidden/>
    <w:unhideWhenUsed/>
  </w:style>
  <w:style w:type="paragraph" w:customStyle="1" w:styleId="6f13c8c9-9f2a-4fe2-a219-95a6cb73ced3">
    <w:name w:val="石墨文档正文"/>
    <w:qFormat/>
    <w:rPr>
      <w:szCs w:val="22"/>
    </w:rPr>
  </w:style>
  <w:style w:type="paragraph" w:customStyle="1" w:styleId="2884a5b5-9b5b-414d-8283-5d0162d1857d">
    <w:name w:val="石墨文档副标题"/>
    <w:qFormat/>
    <w:rPr>
      <w:color w:val="888888"/>
      <w:sz w:val="48"/>
      <w:szCs w:val="48"/>
    </w:rPr>
  </w:style>
  <w:style w:type="paragraph" w:customStyle="1" w:styleId="bba07bb1-6c96-4519-876d-cb0d43103909">
    <w:name w:val="石墨文档大标题"/>
    <w:next w:val="a3"/>
    <w:uiPriority w:val="9"/>
    <w:unhideWhenUsed/>
    <w:qFormat/>
    <w:pPr>
      <w:spacing w:before="260" w:after="260"/>
      <w:outlineLvl w:val="0"/>
    </w:pPr>
    <w:rPr>
      <w:b/>
      <w:bCs/>
      <w:sz w:val="40"/>
      <w:szCs w:val="40"/>
    </w:rPr>
  </w:style>
  <w:style w:type="paragraph" w:customStyle="1" w:styleId="18778c9b-8786-4eff-91d7-cf1ce7bc71df">
    <w:name w:val="石墨文档中标题"/>
    <w:next w:val="a3"/>
    <w:uiPriority w:val="9"/>
    <w:unhideWhenUsed/>
    <w:qFormat/>
    <w:pPr>
      <w:spacing w:before="260" w:after="260"/>
      <w:outlineLvl w:val="1"/>
    </w:pPr>
    <w:rPr>
      <w:b/>
      <w:bCs/>
      <w:sz w:val="36"/>
      <w:szCs w:val="36"/>
    </w:rPr>
  </w:style>
  <w:style w:type="paragraph" w:customStyle="1" w:styleId="6c4674e9-d873-4d7e-b964-5293398cffe7">
    <w:name w:val="石墨文档小标题"/>
    <w:next w:val="a3"/>
    <w:uiPriority w:val="9"/>
    <w:unhideWhenUsed/>
    <w:qFormat/>
    <w:pPr>
      <w:spacing w:before="260" w:after="260"/>
      <w:outlineLvl w:val="2"/>
    </w:pPr>
    <w:rPr>
      <w:b/>
      <w:bCs/>
      <w:sz w:val="32"/>
      <w:szCs w:val="32"/>
    </w:rPr>
  </w:style>
  <w:style w:type="paragraph" w:customStyle="1" w:styleId="93312481-c17f-4b99-816b-16b88221efb3">
    <w:name w:val="石墨文档标题"/>
    <w:next w:val="a3"/>
    <w:uiPriority w:val="9"/>
    <w:unhideWhenUsed/>
    <w:qFormat/>
    <w:pPr>
      <w:spacing w:before="260" w:after="260"/>
      <w:outlineLvl w:val="3"/>
    </w:pPr>
    <w:rPr>
      <w:b/>
      <w:bCs/>
      <w:sz w:val="56"/>
      <w:szCs w:val="56"/>
    </w:rPr>
  </w:style>
  <w:style w:type="paragraph" w:customStyle="1" w:styleId="951439b7-b9aa-4adb-92f8-aa149ff45979">
    <w:name w:val="石墨文档引用"/>
    <w:qFormat/>
    <w:pPr>
      <w:pBdr>
        <w:left w:val="single" w:sz="30" w:space="10" w:color="F0F0F0"/>
      </w:pBdr>
    </w:pPr>
    <w:rPr>
      <w:color w:val="ADADAD"/>
    </w:rPr>
  </w:style>
  <w:style w:type="paragraph" w:default="1" w:styleId="8996e6b3-d92b-42db-b2d6-841a36d6abf8">
    <w:name w:val="Normal"/>
    <w:qFormat/>
    <w:pPr>
      <w:widowControl w:val="0"/>
      <w:jc w:val="both"/>
    </w:pPr>
  </w:style>
  <w:style w:type="character" w:default="1" w:styleId="8426ba72-52d3-4830-91b7-f1f2ef435a51">
    <w:name w:val="Default Paragraph Font"/>
    <w:uiPriority w:val="1"/>
    <w:semiHidden/>
    <w:unhideWhenUsed/>
  </w:style>
  <w:style w:type="table" w:default="1" w:styleId="8113f71b-9e9c-4403-9314-1bb01388131c">
    <w:name w:val="Normal Table"/>
    <w:uiPriority w:val="99"/>
    <w:semiHidden/>
    <w:unhideWhenUsed/>
    <w:tblPr>
      <w:tblInd w:w="0" w:type="dxa"/>
      <w:tblCellMar>
        <w:top w:w="0" w:type="dxa"/>
        <w:left w:w="108" w:type="dxa"/>
        <w:bottom w:w="0" w:type="dxa"/>
        <w:right w:w="108" w:type="dxa"/>
      </w:tblCellMar>
    </w:tblPr>
  </w:style>
  <w:style w:type="numbering" w:default="1" w:styleId="3d8c6f0f-2e3f-4b9d-a7b9-732ad3e5a141">
    <w:name w:val="No List"/>
    <w:uiPriority w:val="99"/>
    <w:semiHidden/>
    <w:unhideWhenUsed/>
  </w:style>
  <w:style w:type="paragraph" w:customStyle="1" w:styleId="7428fb61-6507-4bfb-a9bf-f342a86d2da7">
    <w:name w:val="石墨文档正文"/>
    <w:qFormat/>
    <w:rPr>
      <w:szCs w:val="22"/>
    </w:rPr>
  </w:style>
  <w:style w:type="paragraph" w:customStyle="1" w:styleId="b20afeb1-0624-491e-ad0c-3f609407452f">
    <w:name w:val="石墨文档副标题"/>
    <w:qFormat/>
    <w:rPr>
      <w:color w:val="888888"/>
      <w:sz w:val="48"/>
      <w:szCs w:val="48"/>
    </w:rPr>
  </w:style>
  <w:style w:type="paragraph" w:customStyle="1" w:styleId="71d09104-0c9a-4f14-bb02-8f982c0f195d">
    <w:name w:val="石墨文档大标题"/>
    <w:next w:val="a3"/>
    <w:uiPriority w:val="9"/>
    <w:unhideWhenUsed/>
    <w:qFormat/>
    <w:pPr>
      <w:spacing w:before="260" w:after="260"/>
      <w:outlineLvl w:val="0"/>
    </w:pPr>
    <w:rPr>
      <w:b/>
      <w:bCs/>
      <w:sz w:val="40"/>
      <w:szCs w:val="40"/>
    </w:rPr>
  </w:style>
  <w:style w:type="paragraph" w:customStyle="1" w:styleId="412bd872-bf94-4f47-830a-2d8504e4825b">
    <w:name w:val="石墨文档中标题"/>
    <w:next w:val="a3"/>
    <w:uiPriority w:val="9"/>
    <w:unhideWhenUsed/>
    <w:qFormat/>
    <w:pPr>
      <w:spacing w:before="260" w:after="260"/>
      <w:outlineLvl w:val="1"/>
    </w:pPr>
    <w:rPr>
      <w:b/>
      <w:bCs/>
      <w:sz w:val="36"/>
      <w:szCs w:val="36"/>
    </w:rPr>
  </w:style>
  <w:style w:type="paragraph" w:customStyle="1" w:styleId="c4929543-2877-42c1-8e74-2140587ca5f6">
    <w:name w:val="石墨文档小标题"/>
    <w:next w:val="a3"/>
    <w:uiPriority w:val="9"/>
    <w:unhideWhenUsed/>
    <w:qFormat/>
    <w:pPr>
      <w:spacing w:before="260" w:after="260"/>
      <w:outlineLvl w:val="2"/>
    </w:pPr>
    <w:rPr>
      <w:b/>
      <w:bCs/>
      <w:sz w:val="32"/>
      <w:szCs w:val="32"/>
    </w:rPr>
  </w:style>
  <w:style w:type="paragraph" w:customStyle="1" w:styleId="59032ba4-6dcd-49f4-a5d8-9174484f2ab5">
    <w:name w:val="石墨文档标题"/>
    <w:next w:val="a3"/>
    <w:uiPriority w:val="9"/>
    <w:unhideWhenUsed/>
    <w:qFormat/>
    <w:pPr>
      <w:spacing w:before="260" w:after="260"/>
      <w:outlineLvl w:val="3"/>
    </w:pPr>
    <w:rPr>
      <w:b/>
      <w:bCs/>
      <w:sz w:val="56"/>
      <w:szCs w:val="56"/>
    </w:rPr>
  </w:style>
  <w:style w:type="paragraph" w:customStyle="1" w:styleId="032b138f-272b-4d33-8811-6b627ead6bca">
    <w:name w:val="石墨文档引用"/>
    <w:qFormat/>
    <w:pPr>
      <w:pBdr>
        <w:left w:val="single" w:sz="30" w:space="10" w:color="F0F0F0"/>
      </w:pBdr>
    </w:pPr>
    <w:rPr>
      <w:color w:val="ADADAD"/>
    </w:rPr>
  </w:style>
  <w:style w:type="paragraph" w:default="1" w:styleId="99d4032d-9878-4b51-8f97-8386fc82bb9b">
    <w:name w:val="Normal"/>
    <w:qFormat/>
    <w:pPr>
      <w:widowControl w:val="0"/>
      <w:jc w:val="both"/>
    </w:pPr>
  </w:style>
  <w:style w:type="character" w:default="1" w:styleId="97f714f8-db2c-4001-95da-362a5176c41b">
    <w:name w:val="Default Paragraph Font"/>
    <w:uiPriority w:val="1"/>
    <w:semiHidden/>
    <w:unhideWhenUsed/>
  </w:style>
  <w:style w:type="table" w:default="1" w:styleId="1e6440ff-f68e-45f8-860e-a42500e63025">
    <w:name w:val="Normal Table"/>
    <w:uiPriority w:val="99"/>
    <w:semiHidden/>
    <w:unhideWhenUsed/>
    <w:tblPr>
      <w:tblInd w:w="0" w:type="dxa"/>
      <w:tblCellMar>
        <w:top w:w="0" w:type="dxa"/>
        <w:left w:w="108" w:type="dxa"/>
        <w:bottom w:w="0" w:type="dxa"/>
        <w:right w:w="108" w:type="dxa"/>
      </w:tblCellMar>
    </w:tblPr>
  </w:style>
  <w:style w:type="numbering" w:default="1" w:styleId="1615dbb0-aa97-4006-80a1-137df7202973">
    <w:name w:val="No List"/>
    <w:uiPriority w:val="99"/>
    <w:semiHidden/>
    <w:unhideWhenUsed/>
  </w:style>
  <w:style w:type="paragraph" w:customStyle="1" w:styleId="7d2a9d7b-e92f-4b82-a9e1-1922470ab6cb">
    <w:name w:val="石墨文档正文"/>
    <w:qFormat/>
    <w:rPr>
      <w:szCs w:val="22"/>
    </w:rPr>
  </w:style>
  <w:style w:type="paragraph" w:customStyle="1" w:styleId="0eaf6bad-1678-46e4-96fc-2f3c4768bf0a">
    <w:name w:val="石墨文档副标题"/>
    <w:qFormat/>
    <w:rPr>
      <w:color w:val="888888"/>
      <w:sz w:val="48"/>
      <w:szCs w:val="48"/>
    </w:rPr>
  </w:style>
  <w:style w:type="paragraph" w:customStyle="1" w:styleId="c64b3507-ffff-4683-9616-7f28f691e8b7">
    <w:name w:val="石墨文档大标题"/>
    <w:next w:val="a3"/>
    <w:uiPriority w:val="9"/>
    <w:unhideWhenUsed/>
    <w:qFormat/>
    <w:pPr>
      <w:spacing w:before="260" w:after="260"/>
      <w:outlineLvl w:val="0"/>
    </w:pPr>
    <w:rPr>
      <w:b/>
      <w:bCs/>
      <w:sz w:val="40"/>
      <w:szCs w:val="40"/>
    </w:rPr>
  </w:style>
  <w:style w:type="paragraph" w:customStyle="1" w:styleId="96390730-0b1a-4f49-893e-1f117ab3b136">
    <w:name w:val="石墨文档中标题"/>
    <w:next w:val="a3"/>
    <w:uiPriority w:val="9"/>
    <w:unhideWhenUsed/>
    <w:qFormat/>
    <w:pPr>
      <w:spacing w:before="260" w:after="260"/>
      <w:outlineLvl w:val="1"/>
    </w:pPr>
    <w:rPr>
      <w:b/>
      <w:bCs/>
      <w:sz w:val="36"/>
      <w:szCs w:val="36"/>
    </w:rPr>
  </w:style>
  <w:style w:type="paragraph" w:customStyle="1" w:styleId="17aaebac-2180-417a-844c-74f2f73b1cf8">
    <w:name w:val="石墨文档小标题"/>
    <w:next w:val="a3"/>
    <w:uiPriority w:val="9"/>
    <w:unhideWhenUsed/>
    <w:qFormat/>
    <w:pPr>
      <w:spacing w:before="260" w:after="260"/>
      <w:outlineLvl w:val="2"/>
    </w:pPr>
    <w:rPr>
      <w:b/>
      <w:bCs/>
      <w:sz w:val="32"/>
      <w:szCs w:val="32"/>
    </w:rPr>
  </w:style>
  <w:style w:type="paragraph" w:customStyle="1" w:styleId="cd34e87c-6bd9-4099-85d2-08c0fd205b3b">
    <w:name w:val="石墨文档标题"/>
    <w:next w:val="a3"/>
    <w:uiPriority w:val="9"/>
    <w:unhideWhenUsed/>
    <w:qFormat/>
    <w:pPr>
      <w:spacing w:before="260" w:after="260"/>
      <w:outlineLvl w:val="3"/>
    </w:pPr>
    <w:rPr>
      <w:b/>
      <w:bCs/>
      <w:sz w:val="56"/>
      <w:szCs w:val="56"/>
    </w:rPr>
  </w:style>
  <w:style w:type="paragraph" w:customStyle="1" w:styleId="c42d38ba-9fbe-4d75-bdc7-31fffd5c0b44">
    <w:name w:val="石墨文档引用"/>
    <w:qFormat/>
    <w:pPr>
      <w:pBdr>
        <w:left w:val="single" w:sz="30" w:space="10" w:color="F0F0F0"/>
      </w:pBdr>
    </w:pPr>
    <w:rPr>
      <w:color w:val="ADADAD"/>
    </w:rPr>
  </w:style>
  <w:style w:type="paragraph" w:default="1" w:styleId="316f103f-d7fa-4daf-ae72-5c9c9af14f2d">
    <w:name w:val="Normal"/>
    <w:qFormat/>
    <w:pPr>
      <w:widowControl w:val="0"/>
      <w:jc w:val="both"/>
    </w:pPr>
  </w:style>
  <w:style w:type="character" w:default="1" w:styleId="90bff16c-3c06-4cc9-a8dd-97ce39dec7c4">
    <w:name w:val="Default Paragraph Font"/>
    <w:uiPriority w:val="1"/>
    <w:semiHidden/>
    <w:unhideWhenUsed/>
  </w:style>
  <w:style w:type="table" w:default="1" w:styleId="c97950b4-312a-470b-beca-609a367f3bbb">
    <w:name w:val="Normal Table"/>
    <w:uiPriority w:val="99"/>
    <w:semiHidden/>
    <w:unhideWhenUsed/>
    <w:tblPr>
      <w:tblInd w:w="0" w:type="dxa"/>
      <w:tblCellMar>
        <w:top w:w="0" w:type="dxa"/>
        <w:left w:w="108" w:type="dxa"/>
        <w:bottom w:w="0" w:type="dxa"/>
        <w:right w:w="108" w:type="dxa"/>
      </w:tblCellMar>
    </w:tblPr>
  </w:style>
  <w:style w:type="numbering" w:default="1" w:styleId="e7e35712-8785-47e4-87a0-d43043d9973f">
    <w:name w:val="No List"/>
    <w:uiPriority w:val="99"/>
    <w:semiHidden/>
    <w:unhideWhenUsed/>
  </w:style>
  <w:style w:type="paragraph" w:customStyle="1" w:styleId="a02d43e4-df4a-4618-9494-becff2572fb5">
    <w:name w:val="石墨文档正文"/>
    <w:qFormat/>
    <w:rPr>
      <w:szCs w:val="22"/>
    </w:rPr>
  </w:style>
  <w:style w:type="paragraph" w:customStyle="1" w:styleId="52d6f143-fd15-47dc-80c1-787b72d11873">
    <w:name w:val="石墨文档副标题"/>
    <w:qFormat/>
    <w:rPr>
      <w:color w:val="888888"/>
      <w:sz w:val="48"/>
      <w:szCs w:val="48"/>
    </w:rPr>
  </w:style>
  <w:style w:type="paragraph" w:customStyle="1" w:styleId="553a92f7-e09b-4d1b-b8c0-3715660d871b">
    <w:name w:val="石墨文档大标题"/>
    <w:next w:val="a3"/>
    <w:uiPriority w:val="9"/>
    <w:unhideWhenUsed/>
    <w:qFormat/>
    <w:pPr>
      <w:spacing w:before="260" w:after="260"/>
      <w:outlineLvl w:val="0"/>
    </w:pPr>
    <w:rPr>
      <w:b/>
      <w:bCs/>
      <w:sz w:val="40"/>
      <w:szCs w:val="40"/>
    </w:rPr>
  </w:style>
  <w:style w:type="paragraph" w:customStyle="1" w:styleId="d4887ff5-c219-48f6-9e2b-80e8b3c3c48e">
    <w:name w:val="石墨文档中标题"/>
    <w:next w:val="a3"/>
    <w:uiPriority w:val="9"/>
    <w:unhideWhenUsed/>
    <w:qFormat/>
    <w:pPr>
      <w:spacing w:before="260" w:after="260"/>
      <w:outlineLvl w:val="1"/>
    </w:pPr>
    <w:rPr>
      <w:b/>
      <w:bCs/>
      <w:sz w:val="36"/>
      <w:szCs w:val="36"/>
    </w:rPr>
  </w:style>
  <w:style w:type="paragraph" w:customStyle="1" w:styleId="54b364e3-a618-43a1-8deb-4139dd95877e">
    <w:name w:val="石墨文档小标题"/>
    <w:next w:val="a3"/>
    <w:uiPriority w:val="9"/>
    <w:unhideWhenUsed/>
    <w:qFormat/>
    <w:pPr>
      <w:spacing w:before="260" w:after="260"/>
      <w:outlineLvl w:val="2"/>
    </w:pPr>
    <w:rPr>
      <w:b/>
      <w:bCs/>
      <w:sz w:val="32"/>
      <w:szCs w:val="32"/>
    </w:rPr>
  </w:style>
  <w:style w:type="paragraph" w:customStyle="1" w:styleId="26b8f227-c1f1-4ab7-a2db-25b10b5d33fa">
    <w:name w:val="石墨文档标题"/>
    <w:next w:val="a3"/>
    <w:uiPriority w:val="9"/>
    <w:unhideWhenUsed/>
    <w:qFormat/>
    <w:pPr>
      <w:spacing w:before="260" w:after="260"/>
      <w:outlineLvl w:val="3"/>
    </w:pPr>
    <w:rPr>
      <w:b/>
      <w:bCs/>
      <w:sz w:val="56"/>
      <w:szCs w:val="56"/>
    </w:rPr>
  </w:style>
  <w:style w:type="paragraph" w:customStyle="1" w:styleId="b097288b-ba99-4a69-b897-c19b0990a008">
    <w:name w:val="石墨文档引用"/>
    <w:qFormat/>
    <w:pPr>
      <w:pBdr>
        <w:left w:val="single" w:sz="30" w:space="10" w:color="F0F0F0"/>
      </w:pBdr>
    </w:pPr>
    <w:rPr>
      <w:color w:val="ADADAD"/>
    </w:rPr>
  </w:style>
  <w:style w:type="paragraph" w:default="1" w:styleId="c259e64b-8579-4974-a030-e31a84ca33d7">
    <w:name w:val="Normal"/>
    <w:qFormat/>
    <w:pPr>
      <w:widowControl w:val="0"/>
      <w:jc w:val="both"/>
    </w:pPr>
  </w:style>
  <w:style w:type="character" w:default="1" w:styleId="7672316f-744e-4314-a2a3-b94632841cc7">
    <w:name w:val="Default Paragraph Font"/>
    <w:uiPriority w:val="1"/>
    <w:semiHidden/>
    <w:unhideWhenUsed/>
  </w:style>
  <w:style w:type="table" w:default="1" w:styleId="f5b885a4-a123-4c2b-b8b8-6ec94b95308a">
    <w:name w:val="Normal Table"/>
    <w:uiPriority w:val="99"/>
    <w:semiHidden/>
    <w:unhideWhenUsed/>
    <w:tblPr>
      <w:tblInd w:w="0" w:type="dxa"/>
      <w:tblCellMar>
        <w:top w:w="0" w:type="dxa"/>
        <w:left w:w="108" w:type="dxa"/>
        <w:bottom w:w="0" w:type="dxa"/>
        <w:right w:w="108" w:type="dxa"/>
      </w:tblCellMar>
    </w:tblPr>
  </w:style>
  <w:style w:type="numbering" w:default="1" w:styleId="eaa9249c-d679-4754-a180-7f6f3312c723">
    <w:name w:val="No List"/>
    <w:uiPriority w:val="99"/>
    <w:semiHidden/>
    <w:unhideWhenUsed/>
  </w:style>
  <w:style w:type="paragraph" w:customStyle="1" w:styleId="3c058bc5-69da-471c-aac1-5c77b352fdaa">
    <w:name w:val="石墨文档正文"/>
    <w:qFormat/>
    <w:rPr>
      <w:szCs w:val="22"/>
    </w:rPr>
  </w:style>
  <w:style w:type="paragraph" w:customStyle="1" w:styleId="5205c510-03d8-4fd0-91b2-9630dd041f7e">
    <w:name w:val="石墨文档副标题"/>
    <w:qFormat/>
    <w:rPr>
      <w:color w:val="888888"/>
      <w:sz w:val="48"/>
      <w:szCs w:val="48"/>
    </w:rPr>
  </w:style>
  <w:style w:type="paragraph" w:customStyle="1" w:styleId="908f0de6-8c62-4340-aeba-310a5ab66ba6">
    <w:name w:val="石墨文档大标题"/>
    <w:next w:val="a3"/>
    <w:uiPriority w:val="9"/>
    <w:unhideWhenUsed/>
    <w:qFormat/>
    <w:pPr>
      <w:spacing w:before="260" w:after="260"/>
      <w:outlineLvl w:val="0"/>
    </w:pPr>
    <w:rPr>
      <w:b/>
      <w:bCs/>
      <w:sz w:val="40"/>
      <w:szCs w:val="40"/>
    </w:rPr>
  </w:style>
  <w:style w:type="paragraph" w:customStyle="1" w:styleId="963f7e8c-cbb7-42af-bae2-b3f476856d0e">
    <w:name w:val="石墨文档中标题"/>
    <w:next w:val="a3"/>
    <w:uiPriority w:val="9"/>
    <w:unhideWhenUsed/>
    <w:qFormat/>
    <w:pPr>
      <w:spacing w:before="260" w:after="260"/>
      <w:outlineLvl w:val="1"/>
    </w:pPr>
    <w:rPr>
      <w:b/>
      <w:bCs/>
      <w:sz w:val="36"/>
      <w:szCs w:val="36"/>
    </w:rPr>
  </w:style>
  <w:style w:type="paragraph" w:customStyle="1" w:styleId="8d3c1fa2-8979-4c28-b9f3-91a83c96ec9b">
    <w:name w:val="石墨文档小标题"/>
    <w:next w:val="a3"/>
    <w:uiPriority w:val="9"/>
    <w:unhideWhenUsed/>
    <w:qFormat/>
    <w:pPr>
      <w:spacing w:before="260" w:after="260"/>
      <w:outlineLvl w:val="2"/>
    </w:pPr>
    <w:rPr>
      <w:b/>
      <w:bCs/>
      <w:sz w:val="32"/>
      <w:szCs w:val="32"/>
    </w:rPr>
  </w:style>
  <w:style w:type="paragraph" w:customStyle="1" w:styleId="820f5f4f-2b20-45f5-9f5b-6decc1251569">
    <w:name w:val="石墨文档标题"/>
    <w:next w:val="a3"/>
    <w:uiPriority w:val="9"/>
    <w:unhideWhenUsed/>
    <w:qFormat/>
    <w:pPr>
      <w:spacing w:before="260" w:after="260"/>
      <w:outlineLvl w:val="3"/>
    </w:pPr>
    <w:rPr>
      <w:b/>
      <w:bCs/>
      <w:sz w:val="56"/>
      <w:szCs w:val="56"/>
    </w:rPr>
  </w:style>
  <w:style w:type="paragraph" w:customStyle="1" w:styleId="94766b25-3b00-4d62-9173-a6055cbe95b4">
    <w:name w:val="石墨文档引用"/>
    <w:qFormat/>
    <w:pPr>
      <w:pBdr>
        <w:left w:val="single" w:sz="30" w:space="10" w:color="F0F0F0"/>
      </w:pBdr>
    </w:pPr>
    <w:rPr>
      <w:color w:val="ADADAD"/>
    </w:rPr>
  </w:style>
  <w:style w:type="paragraph" w:default="1" w:styleId="30625ccf-2484-49e4-9b8e-df35e493e58d">
    <w:name w:val="Normal"/>
    <w:qFormat/>
    <w:pPr>
      <w:widowControl w:val="0"/>
      <w:jc w:val="both"/>
    </w:pPr>
  </w:style>
  <w:style w:type="character" w:default="1" w:styleId="7e82b5a9-9468-4032-bbf0-b4b903e4624e">
    <w:name w:val="Default Paragraph Font"/>
    <w:uiPriority w:val="1"/>
    <w:semiHidden/>
    <w:unhideWhenUsed/>
  </w:style>
  <w:style w:type="table" w:default="1" w:styleId="f7b7af45-fb84-4472-81f3-ff75d3d49cd3">
    <w:name w:val="Normal Table"/>
    <w:uiPriority w:val="99"/>
    <w:semiHidden/>
    <w:unhideWhenUsed/>
    <w:tblPr>
      <w:tblInd w:w="0" w:type="dxa"/>
      <w:tblCellMar>
        <w:top w:w="0" w:type="dxa"/>
        <w:left w:w="108" w:type="dxa"/>
        <w:bottom w:w="0" w:type="dxa"/>
        <w:right w:w="108" w:type="dxa"/>
      </w:tblCellMar>
    </w:tblPr>
  </w:style>
  <w:style w:type="numbering" w:default="1" w:styleId="b63166af-a18e-46e6-919c-f4aaa4ce3445">
    <w:name w:val="No List"/>
    <w:uiPriority w:val="99"/>
    <w:semiHidden/>
    <w:unhideWhenUsed/>
  </w:style>
  <w:style w:type="paragraph" w:customStyle="1" w:styleId="a0a6fc28-d290-4eb8-b438-8fb6ca33b952">
    <w:name w:val="石墨文档正文"/>
    <w:qFormat/>
    <w:rPr>
      <w:szCs w:val="22"/>
    </w:rPr>
  </w:style>
  <w:style w:type="paragraph" w:customStyle="1" w:styleId="4110d8a3-b9ef-47ad-a8c1-8abf021c3985">
    <w:name w:val="石墨文档副标题"/>
    <w:qFormat/>
    <w:rPr>
      <w:color w:val="888888"/>
      <w:sz w:val="48"/>
      <w:szCs w:val="48"/>
    </w:rPr>
  </w:style>
  <w:style w:type="paragraph" w:customStyle="1" w:styleId="9e1651f2-28d4-427d-a386-184ac2e1d6db">
    <w:name w:val="石墨文档大标题"/>
    <w:next w:val="a3"/>
    <w:uiPriority w:val="9"/>
    <w:unhideWhenUsed/>
    <w:qFormat/>
    <w:pPr>
      <w:spacing w:before="260" w:after="260"/>
      <w:outlineLvl w:val="0"/>
    </w:pPr>
    <w:rPr>
      <w:b/>
      <w:bCs/>
      <w:sz w:val="40"/>
      <w:szCs w:val="40"/>
    </w:rPr>
  </w:style>
  <w:style w:type="paragraph" w:customStyle="1" w:styleId="81cda784-cec8-4d24-8d01-56607e42da85">
    <w:name w:val="石墨文档中标题"/>
    <w:next w:val="a3"/>
    <w:uiPriority w:val="9"/>
    <w:unhideWhenUsed/>
    <w:qFormat/>
    <w:pPr>
      <w:spacing w:before="260" w:after="260"/>
      <w:outlineLvl w:val="1"/>
    </w:pPr>
    <w:rPr>
      <w:b/>
      <w:bCs/>
      <w:sz w:val="36"/>
      <w:szCs w:val="36"/>
    </w:rPr>
  </w:style>
  <w:style w:type="paragraph" w:customStyle="1" w:styleId="45e7d2c2-5c7d-40dd-8309-f4f5e33713a9">
    <w:name w:val="石墨文档小标题"/>
    <w:next w:val="a3"/>
    <w:uiPriority w:val="9"/>
    <w:unhideWhenUsed/>
    <w:qFormat/>
    <w:pPr>
      <w:spacing w:before="260" w:after="260"/>
      <w:outlineLvl w:val="2"/>
    </w:pPr>
    <w:rPr>
      <w:b/>
      <w:bCs/>
      <w:sz w:val="32"/>
      <w:szCs w:val="32"/>
    </w:rPr>
  </w:style>
  <w:style w:type="paragraph" w:customStyle="1" w:styleId="9146f79c-1b89-4a4c-87f9-e60dec42bf14">
    <w:name w:val="石墨文档标题"/>
    <w:next w:val="a3"/>
    <w:uiPriority w:val="9"/>
    <w:unhideWhenUsed/>
    <w:qFormat/>
    <w:pPr>
      <w:spacing w:before="260" w:after="260"/>
      <w:outlineLvl w:val="3"/>
    </w:pPr>
    <w:rPr>
      <w:b/>
      <w:bCs/>
      <w:sz w:val="56"/>
      <w:szCs w:val="56"/>
    </w:rPr>
  </w:style>
  <w:style w:type="paragraph" w:customStyle="1" w:styleId="68589c0c-d2db-449e-be1a-1b1a6f70bf02">
    <w:name w:val="石墨文档引用"/>
    <w:qFormat/>
    <w:pPr>
      <w:pBdr>
        <w:left w:val="single" w:sz="30" w:space="10" w:color="F0F0F0"/>
      </w:pBdr>
    </w:pPr>
    <w:rPr>
      <w:color w:val="ADADAD"/>
    </w:rPr>
  </w:style>
  <w:style w:type="paragraph" w:default="1" w:styleId="0faca61d-8cb0-4718-90fd-46596a30cd0f">
    <w:name w:val="Normal"/>
    <w:qFormat/>
    <w:pPr>
      <w:widowControl w:val="0"/>
      <w:jc w:val="both"/>
    </w:pPr>
  </w:style>
  <w:style w:type="character" w:default="1" w:styleId="4e598a79-5791-4620-bbd1-8ca85dfb20e0">
    <w:name w:val="Default Paragraph Font"/>
    <w:uiPriority w:val="1"/>
    <w:semiHidden/>
    <w:unhideWhenUsed/>
  </w:style>
  <w:style w:type="table" w:default="1" w:styleId="1557d34f-33b5-4a95-ae32-208f3b9a0340">
    <w:name w:val="Normal Table"/>
    <w:uiPriority w:val="99"/>
    <w:semiHidden/>
    <w:unhideWhenUsed/>
    <w:tblPr>
      <w:tblInd w:w="0" w:type="dxa"/>
      <w:tblCellMar>
        <w:top w:w="0" w:type="dxa"/>
        <w:left w:w="108" w:type="dxa"/>
        <w:bottom w:w="0" w:type="dxa"/>
        <w:right w:w="108" w:type="dxa"/>
      </w:tblCellMar>
    </w:tblPr>
  </w:style>
  <w:style w:type="numbering" w:default="1" w:styleId="e09d8cfc-8e9d-45b5-91db-9cdf358d3519">
    <w:name w:val="No List"/>
    <w:uiPriority w:val="99"/>
    <w:semiHidden/>
    <w:unhideWhenUsed/>
  </w:style>
  <w:style w:type="paragraph" w:customStyle="1" w:styleId="83133b7f-925f-4424-9d54-3e777af39ebf">
    <w:name w:val="石墨文档正文"/>
    <w:qFormat/>
    <w:rPr>
      <w:szCs w:val="22"/>
    </w:rPr>
  </w:style>
  <w:style w:type="paragraph" w:customStyle="1" w:styleId="9b54daa7-e399-41a3-9fc3-898530d0067c">
    <w:name w:val="石墨文档副标题"/>
    <w:qFormat/>
    <w:rPr>
      <w:color w:val="888888"/>
      <w:sz w:val="48"/>
      <w:szCs w:val="48"/>
    </w:rPr>
  </w:style>
  <w:style w:type="paragraph" w:customStyle="1" w:styleId="03c8e0ce-b5a4-451b-adc4-ce4123689178">
    <w:name w:val="石墨文档大标题"/>
    <w:next w:val="a3"/>
    <w:uiPriority w:val="9"/>
    <w:unhideWhenUsed/>
    <w:qFormat/>
    <w:pPr>
      <w:spacing w:before="260" w:after="260"/>
      <w:outlineLvl w:val="0"/>
    </w:pPr>
    <w:rPr>
      <w:b/>
      <w:bCs/>
      <w:sz w:val="40"/>
      <w:szCs w:val="40"/>
    </w:rPr>
  </w:style>
  <w:style w:type="paragraph" w:customStyle="1" w:styleId="ea018606-f04c-4e1d-b1b1-b240f70fb2f8">
    <w:name w:val="石墨文档中标题"/>
    <w:next w:val="a3"/>
    <w:uiPriority w:val="9"/>
    <w:unhideWhenUsed/>
    <w:qFormat/>
    <w:pPr>
      <w:spacing w:before="260" w:after="260"/>
      <w:outlineLvl w:val="1"/>
    </w:pPr>
    <w:rPr>
      <w:b/>
      <w:bCs/>
      <w:sz w:val="36"/>
      <w:szCs w:val="36"/>
    </w:rPr>
  </w:style>
  <w:style w:type="paragraph" w:customStyle="1" w:styleId="58aeda07-2721-488d-ae42-c5749782b88b">
    <w:name w:val="石墨文档小标题"/>
    <w:next w:val="a3"/>
    <w:uiPriority w:val="9"/>
    <w:unhideWhenUsed/>
    <w:qFormat/>
    <w:pPr>
      <w:spacing w:before="260" w:after="260"/>
      <w:outlineLvl w:val="2"/>
    </w:pPr>
    <w:rPr>
      <w:b/>
      <w:bCs/>
      <w:sz w:val="32"/>
      <w:szCs w:val="32"/>
    </w:rPr>
  </w:style>
  <w:style w:type="paragraph" w:customStyle="1" w:styleId="4d6010b3-9e8d-4364-9eda-995c11f95a06">
    <w:name w:val="石墨文档标题"/>
    <w:next w:val="a3"/>
    <w:uiPriority w:val="9"/>
    <w:unhideWhenUsed/>
    <w:qFormat/>
    <w:pPr>
      <w:spacing w:before="260" w:after="260"/>
      <w:outlineLvl w:val="3"/>
    </w:pPr>
    <w:rPr>
      <w:b/>
      <w:bCs/>
      <w:sz w:val="56"/>
      <w:szCs w:val="56"/>
    </w:rPr>
  </w:style>
  <w:style w:type="paragraph" w:customStyle="1" w:styleId="fc40fbed-0a5e-4abe-ba11-90c41752eccd">
    <w:name w:val="石墨文档引用"/>
    <w:qFormat/>
    <w:pPr>
      <w:pBdr>
        <w:left w:val="single" w:sz="30" w:space="10" w:color="F0F0F0"/>
      </w:pBdr>
    </w:pPr>
    <w:rPr>
      <w:color w:val="ADADAD"/>
    </w:rPr>
  </w:style>
  <w:style w:type="paragraph" w:default="1" w:styleId="3f7f9fb7-ff19-4044-bffb-dac7a417702b">
    <w:name w:val="Normal"/>
    <w:qFormat/>
    <w:pPr>
      <w:widowControl w:val="0"/>
      <w:jc w:val="both"/>
    </w:pPr>
  </w:style>
  <w:style w:type="character" w:default="1" w:styleId="64e3b5d7-9fe2-40ca-bb40-323ae919eb76">
    <w:name w:val="Default Paragraph Font"/>
    <w:uiPriority w:val="1"/>
    <w:semiHidden/>
    <w:unhideWhenUsed/>
  </w:style>
  <w:style w:type="table" w:default="1" w:styleId="1233dd73-628f-48f5-afe9-e9c254ca08bc">
    <w:name w:val="Normal Table"/>
    <w:uiPriority w:val="99"/>
    <w:semiHidden/>
    <w:unhideWhenUsed/>
    <w:tblPr>
      <w:tblInd w:w="0" w:type="dxa"/>
      <w:tblCellMar>
        <w:top w:w="0" w:type="dxa"/>
        <w:left w:w="108" w:type="dxa"/>
        <w:bottom w:w="0" w:type="dxa"/>
        <w:right w:w="108" w:type="dxa"/>
      </w:tblCellMar>
    </w:tblPr>
  </w:style>
  <w:style w:type="numbering" w:default="1" w:styleId="daadefdb-c502-49c1-aa58-eb5470d9e0af">
    <w:name w:val="No List"/>
    <w:uiPriority w:val="99"/>
    <w:semiHidden/>
    <w:unhideWhenUsed/>
  </w:style>
  <w:style w:type="paragraph" w:customStyle="1" w:styleId="41980d77-7efc-4b63-842c-7fd23d9bb993">
    <w:name w:val="石墨文档正文"/>
    <w:qFormat/>
    <w:rPr>
      <w:szCs w:val="22"/>
    </w:rPr>
  </w:style>
  <w:style w:type="paragraph" w:customStyle="1" w:styleId="569b2f66-173f-4dfd-a249-597074de71c8">
    <w:name w:val="石墨文档副标题"/>
    <w:qFormat/>
    <w:rPr>
      <w:color w:val="888888"/>
      <w:sz w:val="48"/>
      <w:szCs w:val="48"/>
    </w:rPr>
  </w:style>
  <w:style w:type="paragraph" w:customStyle="1" w:styleId="f8d1d895-f228-44c2-b9e0-4c60f8d77a23">
    <w:name w:val="石墨文档大标题"/>
    <w:next w:val="a3"/>
    <w:uiPriority w:val="9"/>
    <w:unhideWhenUsed/>
    <w:qFormat/>
    <w:pPr>
      <w:spacing w:before="260" w:after="260"/>
      <w:outlineLvl w:val="0"/>
    </w:pPr>
    <w:rPr>
      <w:b/>
      <w:bCs/>
      <w:sz w:val="40"/>
      <w:szCs w:val="40"/>
    </w:rPr>
  </w:style>
  <w:style w:type="paragraph" w:customStyle="1" w:styleId="48a866b8-edb9-4f4d-81f2-6d67305fa913">
    <w:name w:val="石墨文档中标题"/>
    <w:next w:val="a3"/>
    <w:uiPriority w:val="9"/>
    <w:unhideWhenUsed/>
    <w:qFormat/>
    <w:pPr>
      <w:spacing w:before="260" w:after="260"/>
      <w:outlineLvl w:val="1"/>
    </w:pPr>
    <w:rPr>
      <w:b/>
      <w:bCs/>
      <w:sz w:val="36"/>
      <w:szCs w:val="36"/>
    </w:rPr>
  </w:style>
  <w:style w:type="paragraph" w:customStyle="1" w:styleId="1e5b8b65-527a-4484-94a5-252ccf2af052">
    <w:name w:val="石墨文档小标题"/>
    <w:next w:val="a3"/>
    <w:uiPriority w:val="9"/>
    <w:unhideWhenUsed/>
    <w:qFormat/>
    <w:pPr>
      <w:spacing w:before="260" w:after="260"/>
      <w:outlineLvl w:val="2"/>
    </w:pPr>
    <w:rPr>
      <w:b/>
      <w:bCs/>
      <w:sz w:val="32"/>
      <w:szCs w:val="32"/>
    </w:rPr>
  </w:style>
  <w:style w:type="paragraph" w:customStyle="1" w:styleId="220b761c-e753-4f89-b44d-55ba1d344e20">
    <w:name w:val="石墨文档标题"/>
    <w:next w:val="a3"/>
    <w:uiPriority w:val="9"/>
    <w:unhideWhenUsed/>
    <w:qFormat/>
    <w:pPr>
      <w:spacing w:before="260" w:after="260"/>
      <w:outlineLvl w:val="3"/>
    </w:pPr>
    <w:rPr>
      <w:b/>
      <w:bCs/>
      <w:sz w:val="56"/>
      <w:szCs w:val="56"/>
    </w:rPr>
  </w:style>
  <w:style w:type="paragraph" w:customStyle="1" w:styleId="9922ef64-ece2-47a5-92a8-539e22b07822">
    <w:name w:val="石墨文档引用"/>
    <w:qFormat/>
    <w:pPr>
      <w:pBdr>
        <w:left w:val="single" w:sz="30" w:space="10" w:color="F0F0F0"/>
      </w:pBdr>
    </w:pPr>
    <w:rPr>
      <w:color w:val="ADADAD"/>
    </w:rPr>
  </w:style>
  <w:style w:type="paragraph" w:default="1" w:styleId="eb303301-017a-47d0-838f-f9a878ba3132">
    <w:name w:val="Normal"/>
    <w:qFormat/>
    <w:pPr>
      <w:widowControl w:val="0"/>
      <w:jc w:val="both"/>
    </w:pPr>
  </w:style>
  <w:style w:type="character" w:default="1" w:styleId="dce28146-dff8-446c-a570-673a5999cefb">
    <w:name w:val="Default Paragraph Font"/>
    <w:uiPriority w:val="1"/>
    <w:semiHidden/>
    <w:unhideWhenUsed/>
  </w:style>
  <w:style w:type="table" w:default="1" w:styleId="ac8546a2-6328-4fa8-a7fe-b0263803c93b">
    <w:name w:val="Normal Table"/>
    <w:uiPriority w:val="99"/>
    <w:semiHidden/>
    <w:unhideWhenUsed/>
    <w:tblPr>
      <w:tblInd w:w="0" w:type="dxa"/>
      <w:tblCellMar>
        <w:top w:w="0" w:type="dxa"/>
        <w:left w:w="108" w:type="dxa"/>
        <w:bottom w:w="0" w:type="dxa"/>
        <w:right w:w="108" w:type="dxa"/>
      </w:tblCellMar>
    </w:tblPr>
  </w:style>
  <w:style w:type="numbering" w:default="1" w:styleId="fcc8c844-185f-498f-bd81-2a053edbf375">
    <w:name w:val="No List"/>
    <w:uiPriority w:val="99"/>
    <w:semiHidden/>
    <w:unhideWhenUsed/>
  </w:style>
  <w:style w:type="paragraph" w:customStyle="1" w:styleId="7d9c1f5b-7f7b-4807-aba5-b5d38bf43740">
    <w:name w:val="石墨文档正文"/>
    <w:qFormat/>
    <w:rPr>
      <w:szCs w:val="22"/>
    </w:rPr>
  </w:style>
  <w:style w:type="paragraph" w:customStyle="1" w:styleId="94b2a840-df2b-4101-96d8-ef2c8494e7d0">
    <w:name w:val="石墨文档副标题"/>
    <w:qFormat/>
    <w:rPr>
      <w:color w:val="888888"/>
      <w:sz w:val="48"/>
      <w:szCs w:val="48"/>
    </w:rPr>
  </w:style>
  <w:style w:type="paragraph" w:customStyle="1" w:styleId="486457f2-a010-4b9a-b065-b0e8553db04c">
    <w:name w:val="石墨文档大标题"/>
    <w:next w:val="a3"/>
    <w:uiPriority w:val="9"/>
    <w:unhideWhenUsed/>
    <w:qFormat/>
    <w:pPr>
      <w:spacing w:before="260" w:after="260"/>
      <w:outlineLvl w:val="0"/>
    </w:pPr>
    <w:rPr>
      <w:b/>
      <w:bCs/>
      <w:sz w:val="40"/>
      <w:szCs w:val="40"/>
    </w:rPr>
  </w:style>
  <w:style w:type="paragraph" w:customStyle="1" w:styleId="3f3f460d-0a6e-46e2-a188-ffc74f9d691c">
    <w:name w:val="石墨文档中标题"/>
    <w:next w:val="a3"/>
    <w:uiPriority w:val="9"/>
    <w:unhideWhenUsed/>
    <w:qFormat/>
    <w:pPr>
      <w:spacing w:before="260" w:after="260"/>
      <w:outlineLvl w:val="1"/>
    </w:pPr>
    <w:rPr>
      <w:b/>
      <w:bCs/>
      <w:sz w:val="36"/>
      <w:szCs w:val="36"/>
    </w:rPr>
  </w:style>
  <w:style w:type="paragraph" w:customStyle="1" w:styleId="bc5e8fac-fa14-4c3b-b499-a8a7379a94f6">
    <w:name w:val="石墨文档小标题"/>
    <w:next w:val="a3"/>
    <w:uiPriority w:val="9"/>
    <w:unhideWhenUsed/>
    <w:qFormat/>
    <w:pPr>
      <w:spacing w:before="260" w:after="260"/>
      <w:outlineLvl w:val="2"/>
    </w:pPr>
    <w:rPr>
      <w:b/>
      <w:bCs/>
      <w:sz w:val="32"/>
      <w:szCs w:val="32"/>
    </w:rPr>
  </w:style>
  <w:style w:type="paragraph" w:customStyle="1" w:styleId="4d707b37-c96a-4afb-b28c-e89590876162">
    <w:name w:val="石墨文档标题"/>
    <w:next w:val="a3"/>
    <w:uiPriority w:val="9"/>
    <w:unhideWhenUsed/>
    <w:qFormat/>
    <w:pPr>
      <w:spacing w:before="260" w:after="260"/>
      <w:outlineLvl w:val="3"/>
    </w:pPr>
    <w:rPr>
      <w:b/>
      <w:bCs/>
      <w:sz w:val="56"/>
      <w:szCs w:val="56"/>
    </w:rPr>
  </w:style>
  <w:style w:type="paragraph" w:customStyle="1" w:styleId="c337a428-3058-4c9e-a237-1b9d93857835">
    <w:name w:val="石墨文档引用"/>
    <w:qFormat/>
    <w:pPr>
      <w:pBdr>
        <w:left w:val="single" w:sz="30" w:space="10" w:color="F0F0F0"/>
      </w:pBdr>
    </w:pPr>
    <w:rPr>
      <w:color w:val="ADADAD"/>
    </w:rPr>
  </w:style>
  <w:style w:type="paragraph" w:default="1" w:styleId="52c50b30-605e-4c0f-9e1f-4474a7c02234">
    <w:name w:val="Normal"/>
    <w:qFormat/>
    <w:pPr>
      <w:widowControl w:val="0"/>
      <w:jc w:val="both"/>
    </w:pPr>
  </w:style>
  <w:style w:type="character" w:default="1" w:styleId="748a5b18-2534-4623-a282-55efbaa6006d">
    <w:name w:val="Default Paragraph Font"/>
    <w:uiPriority w:val="1"/>
    <w:semiHidden/>
    <w:unhideWhenUsed/>
  </w:style>
  <w:style w:type="table" w:default="1" w:styleId="c328ef33-5cf5-4f81-85cc-499a662bb897">
    <w:name w:val="Normal Table"/>
    <w:uiPriority w:val="99"/>
    <w:semiHidden/>
    <w:unhideWhenUsed/>
    <w:tblPr>
      <w:tblInd w:w="0" w:type="dxa"/>
      <w:tblCellMar>
        <w:top w:w="0" w:type="dxa"/>
        <w:left w:w="108" w:type="dxa"/>
        <w:bottom w:w="0" w:type="dxa"/>
        <w:right w:w="108" w:type="dxa"/>
      </w:tblCellMar>
    </w:tblPr>
  </w:style>
  <w:style w:type="numbering" w:default="1" w:styleId="302334ca-1bb7-41d3-b8d1-711902416d56">
    <w:name w:val="No List"/>
    <w:uiPriority w:val="99"/>
    <w:semiHidden/>
    <w:unhideWhenUsed/>
  </w:style>
  <w:style w:type="paragraph" w:customStyle="1" w:styleId="82e8b38f-7c26-4f4f-8951-d669246c032c">
    <w:name w:val="石墨文档正文"/>
    <w:qFormat/>
    <w:rPr>
      <w:szCs w:val="22"/>
    </w:rPr>
  </w:style>
  <w:style w:type="paragraph" w:customStyle="1" w:styleId="2b29f31f-3483-4e3c-b49e-4237f9f00ffa">
    <w:name w:val="石墨文档副标题"/>
    <w:qFormat/>
    <w:rPr>
      <w:color w:val="888888"/>
      <w:sz w:val="48"/>
      <w:szCs w:val="48"/>
    </w:rPr>
  </w:style>
  <w:style w:type="paragraph" w:customStyle="1" w:styleId="fcb663e1-707c-4581-927a-332d3cae9fdc">
    <w:name w:val="石墨文档大标题"/>
    <w:next w:val="a3"/>
    <w:uiPriority w:val="9"/>
    <w:unhideWhenUsed/>
    <w:qFormat/>
    <w:pPr>
      <w:spacing w:before="260" w:after="260"/>
      <w:outlineLvl w:val="0"/>
    </w:pPr>
    <w:rPr>
      <w:b/>
      <w:bCs/>
      <w:sz w:val="40"/>
      <w:szCs w:val="40"/>
    </w:rPr>
  </w:style>
  <w:style w:type="paragraph" w:customStyle="1" w:styleId="18986a7c-8d23-4d08-b83f-94ce7f44dd86">
    <w:name w:val="石墨文档中标题"/>
    <w:next w:val="a3"/>
    <w:uiPriority w:val="9"/>
    <w:unhideWhenUsed/>
    <w:qFormat/>
    <w:pPr>
      <w:spacing w:before="260" w:after="260"/>
      <w:outlineLvl w:val="1"/>
    </w:pPr>
    <w:rPr>
      <w:b/>
      <w:bCs/>
      <w:sz w:val="36"/>
      <w:szCs w:val="36"/>
    </w:rPr>
  </w:style>
  <w:style w:type="paragraph" w:customStyle="1" w:styleId="e0dca4c7-0166-412c-a9cc-cf6b87b45181">
    <w:name w:val="石墨文档小标题"/>
    <w:next w:val="a3"/>
    <w:uiPriority w:val="9"/>
    <w:unhideWhenUsed/>
    <w:qFormat/>
    <w:pPr>
      <w:spacing w:before="260" w:after="260"/>
      <w:outlineLvl w:val="2"/>
    </w:pPr>
    <w:rPr>
      <w:b/>
      <w:bCs/>
      <w:sz w:val="32"/>
      <w:szCs w:val="32"/>
    </w:rPr>
  </w:style>
  <w:style w:type="paragraph" w:customStyle="1" w:styleId="7b42f5ff-0d52-44c8-9426-11d62470fc47">
    <w:name w:val="石墨文档标题"/>
    <w:next w:val="a3"/>
    <w:uiPriority w:val="9"/>
    <w:unhideWhenUsed/>
    <w:qFormat/>
    <w:pPr>
      <w:spacing w:before="260" w:after="260"/>
      <w:outlineLvl w:val="3"/>
    </w:pPr>
    <w:rPr>
      <w:b/>
      <w:bCs/>
      <w:sz w:val="56"/>
      <w:szCs w:val="56"/>
    </w:rPr>
  </w:style>
  <w:style w:type="paragraph" w:customStyle="1" w:styleId="3b9898f2-314d-4588-81e8-a9f48c28c49b">
    <w:name w:val="石墨文档引用"/>
    <w:qFormat/>
    <w:pPr>
      <w:pBdr>
        <w:left w:val="single" w:sz="30" w:space="10" w:color="F0F0F0"/>
      </w:pBdr>
    </w:pPr>
    <w:rPr>
      <w:color w:val="ADADAD"/>
    </w:rPr>
  </w:style>
  <w:style w:type="paragraph" w:default="1" w:styleId="3760eb16-da2c-47d5-a38a-50ddf69234e4">
    <w:name w:val="Normal"/>
    <w:qFormat/>
    <w:pPr>
      <w:widowControl w:val="0"/>
      <w:jc w:val="both"/>
    </w:pPr>
  </w:style>
  <w:style w:type="character" w:default="1" w:styleId="1b51f915-b0c7-498b-a9b4-dfc78e7189f0">
    <w:name w:val="Default Paragraph Font"/>
    <w:uiPriority w:val="1"/>
    <w:semiHidden/>
    <w:unhideWhenUsed/>
  </w:style>
  <w:style w:type="table" w:default="1" w:styleId="6b07c92d-6d6a-4ffe-8460-395873599ed6">
    <w:name w:val="Normal Table"/>
    <w:uiPriority w:val="99"/>
    <w:semiHidden/>
    <w:unhideWhenUsed/>
    <w:tblPr>
      <w:tblInd w:w="0" w:type="dxa"/>
      <w:tblCellMar>
        <w:top w:w="0" w:type="dxa"/>
        <w:left w:w="108" w:type="dxa"/>
        <w:bottom w:w="0" w:type="dxa"/>
        <w:right w:w="108" w:type="dxa"/>
      </w:tblCellMar>
    </w:tblPr>
  </w:style>
  <w:style w:type="numbering" w:default="1" w:styleId="65c3e757-f795-4f3c-8ae1-c6ee0ce278fe">
    <w:name w:val="No List"/>
    <w:uiPriority w:val="99"/>
    <w:semiHidden/>
    <w:unhideWhenUsed/>
  </w:style>
  <w:style w:type="paragraph" w:customStyle="1" w:styleId="440ca1a0-6b06-4b2f-b66c-4ce69009e64b">
    <w:name w:val="石墨文档正文"/>
    <w:qFormat/>
    <w:rPr>
      <w:szCs w:val="22"/>
    </w:rPr>
  </w:style>
  <w:style w:type="paragraph" w:customStyle="1" w:styleId="34c034a2-4b4f-4a2a-b5da-0993f3184d89">
    <w:name w:val="石墨文档副标题"/>
    <w:qFormat/>
    <w:rPr>
      <w:color w:val="888888"/>
      <w:sz w:val="48"/>
      <w:szCs w:val="48"/>
    </w:rPr>
  </w:style>
  <w:style w:type="paragraph" w:customStyle="1" w:styleId="8f852e5c-ad6e-4fca-a805-2a178f0c3157">
    <w:name w:val="石墨文档大标题"/>
    <w:next w:val="a3"/>
    <w:uiPriority w:val="9"/>
    <w:unhideWhenUsed/>
    <w:qFormat/>
    <w:pPr>
      <w:spacing w:before="260" w:after="260"/>
      <w:outlineLvl w:val="0"/>
    </w:pPr>
    <w:rPr>
      <w:b/>
      <w:bCs/>
      <w:sz w:val="40"/>
      <w:szCs w:val="40"/>
    </w:rPr>
  </w:style>
  <w:style w:type="paragraph" w:customStyle="1" w:styleId="bc94651f-a5aa-4204-a0b1-0e3b12d31331">
    <w:name w:val="石墨文档中标题"/>
    <w:next w:val="a3"/>
    <w:uiPriority w:val="9"/>
    <w:unhideWhenUsed/>
    <w:qFormat/>
    <w:pPr>
      <w:spacing w:before="260" w:after="260"/>
      <w:outlineLvl w:val="1"/>
    </w:pPr>
    <w:rPr>
      <w:b/>
      <w:bCs/>
      <w:sz w:val="36"/>
      <w:szCs w:val="36"/>
    </w:rPr>
  </w:style>
  <w:style w:type="paragraph" w:customStyle="1" w:styleId="8d76af16-de9c-4bbe-8b11-9c343c1a8581">
    <w:name w:val="石墨文档小标题"/>
    <w:next w:val="a3"/>
    <w:uiPriority w:val="9"/>
    <w:unhideWhenUsed/>
    <w:qFormat/>
    <w:pPr>
      <w:spacing w:before="260" w:after="260"/>
      <w:outlineLvl w:val="2"/>
    </w:pPr>
    <w:rPr>
      <w:b/>
      <w:bCs/>
      <w:sz w:val="32"/>
      <w:szCs w:val="32"/>
    </w:rPr>
  </w:style>
  <w:style w:type="paragraph" w:customStyle="1" w:styleId="9ae74640-900c-41b3-ab57-9db68d98a618">
    <w:name w:val="石墨文档标题"/>
    <w:next w:val="a3"/>
    <w:uiPriority w:val="9"/>
    <w:unhideWhenUsed/>
    <w:qFormat/>
    <w:pPr>
      <w:spacing w:before="260" w:after="260"/>
      <w:outlineLvl w:val="3"/>
    </w:pPr>
    <w:rPr>
      <w:b/>
      <w:bCs/>
      <w:sz w:val="56"/>
      <w:szCs w:val="56"/>
    </w:rPr>
  </w:style>
  <w:style w:type="paragraph" w:customStyle="1" w:styleId="6a60133f-96fc-4c5b-98d4-dfc61e5e968c">
    <w:name w:val="石墨文档引用"/>
    <w:qFormat/>
    <w:pPr>
      <w:pBdr>
        <w:left w:val="single" w:sz="30" w:space="10" w:color="F0F0F0"/>
      </w:pBdr>
    </w:pPr>
    <w:rPr>
      <w:color w:val="ADADAD"/>
    </w:rPr>
  </w:style>
  <w:style w:type="paragraph" w:default="1" w:styleId="9167423d-e71b-4674-8d32-dbcb6c7a39d5">
    <w:name w:val="Normal"/>
    <w:qFormat/>
    <w:pPr>
      <w:widowControl w:val="0"/>
      <w:jc w:val="both"/>
    </w:pPr>
  </w:style>
  <w:style w:type="character" w:default="1" w:styleId="2a438415-4df0-4cb6-980c-1ac6b8c84225">
    <w:name w:val="Default Paragraph Font"/>
    <w:uiPriority w:val="1"/>
    <w:semiHidden/>
    <w:unhideWhenUsed/>
  </w:style>
  <w:style w:type="table" w:default="1" w:styleId="8c244a26-167d-4d60-8bca-6171ae2d9ee4">
    <w:name w:val="Normal Table"/>
    <w:uiPriority w:val="99"/>
    <w:semiHidden/>
    <w:unhideWhenUsed/>
    <w:tblPr>
      <w:tblInd w:w="0" w:type="dxa"/>
      <w:tblCellMar>
        <w:top w:w="0" w:type="dxa"/>
        <w:left w:w="108" w:type="dxa"/>
        <w:bottom w:w="0" w:type="dxa"/>
        <w:right w:w="108" w:type="dxa"/>
      </w:tblCellMar>
    </w:tblPr>
  </w:style>
  <w:style w:type="numbering" w:default="1" w:styleId="96acae2f-623c-4559-a2e8-bcafebc4abf6">
    <w:name w:val="No List"/>
    <w:uiPriority w:val="99"/>
    <w:semiHidden/>
    <w:unhideWhenUsed/>
  </w:style>
  <w:style w:type="paragraph" w:customStyle="1" w:styleId="3d7182a2-cb26-4f6f-8e8f-7bcbf950ffad">
    <w:name w:val="石墨文档正文"/>
    <w:qFormat/>
    <w:rPr>
      <w:szCs w:val="22"/>
    </w:rPr>
  </w:style>
  <w:style w:type="paragraph" w:customStyle="1" w:styleId="d65249e5-5d51-4cf6-843a-819d22b0eb37">
    <w:name w:val="石墨文档副标题"/>
    <w:qFormat/>
    <w:rPr>
      <w:color w:val="888888"/>
      <w:sz w:val="48"/>
      <w:szCs w:val="48"/>
    </w:rPr>
  </w:style>
  <w:style w:type="paragraph" w:customStyle="1" w:styleId="2699c8db-c484-4203-9913-1e9cb0e7f354">
    <w:name w:val="石墨文档大标题"/>
    <w:next w:val="a3"/>
    <w:uiPriority w:val="9"/>
    <w:unhideWhenUsed/>
    <w:qFormat/>
    <w:pPr>
      <w:spacing w:before="260" w:after="260"/>
      <w:outlineLvl w:val="0"/>
    </w:pPr>
    <w:rPr>
      <w:b/>
      <w:bCs/>
      <w:sz w:val="40"/>
      <w:szCs w:val="40"/>
    </w:rPr>
  </w:style>
  <w:style w:type="paragraph" w:customStyle="1" w:styleId="3cca4cc2-c74e-4cd2-88e4-c7a00c695cf5">
    <w:name w:val="石墨文档中标题"/>
    <w:next w:val="a3"/>
    <w:uiPriority w:val="9"/>
    <w:unhideWhenUsed/>
    <w:qFormat/>
    <w:pPr>
      <w:spacing w:before="260" w:after="260"/>
      <w:outlineLvl w:val="1"/>
    </w:pPr>
    <w:rPr>
      <w:b/>
      <w:bCs/>
      <w:sz w:val="36"/>
      <w:szCs w:val="36"/>
    </w:rPr>
  </w:style>
  <w:style w:type="paragraph" w:customStyle="1" w:styleId="ab38cc70-be6e-4e5b-84f6-7b7f86b9279a">
    <w:name w:val="石墨文档小标题"/>
    <w:next w:val="a3"/>
    <w:uiPriority w:val="9"/>
    <w:unhideWhenUsed/>
    <w:qFormat/>
    <w:pPr>
      <w:spacing w:before="260" w:after="260"/>
      <w:outlineLvl w:val="2"/>
    </w:pPr>
    <w:rPr>
      <w:b/>
      <w:bCs/>
      <w:sz w:val="32"/>
      <w:szCs w:val="32"/>
    </w:rPr>
  </w:style>
  <w:style w:type="paragraph" w:customStyle="1" w:styleId="38064449-c932-4b12-b96a-9eff42aeaa8c">
    <w:name w:val="石墨文档标题"/>
    <w:next w:val="a3"/>
    <w:uiPriority w:val="9"/>
    <w:unhideWhenUsed/>
    <w:qFormat/>
    <w:pPr>
      <w:spacing w:before="260" w:after="260"/>
      <w:outlineLvl w:val="3"/>
    </w:pPr>
    <w:rPr>
      <w:b/>
      <w:bCs/>
      <w:sz w:val="56"/>
      <w:szCs w:val="56"/>
    </w:rPr>
  </w:style>
  <w:style w:type="paragraph" w:customStyle="1" w:styleId="67f0e2da-4f32-445f-a447-e052fef34b05">
    <w:name w:val="石墨文档引用"/>
    <w:qFormat/>
    <w:pPr>
      <w:pBdr>
        <w:left w:val="single" w:sz="30" w:space="10" w:color="F0F0F0"/>
      </w:pBdr>
    </w:pPr>
    <w:rPr>
      <w:color w:val="ADADAD"/>
    </w:rPr>
  </w:style>
  <w:style w:type="paragraph" w:default="1" w:styleId="c3ed7cf5-7fc4-4971-80b1-cb28c22916fb">
    <w:name w:val="Normal"/>
    <w:qFormat/>
    <w:pPr>
      <w:widowControl w:val="0"/>
      <w:jc w:val="both"/>
    </w:pPr>
  </w:style>
  <w:style w:type="character" w:default="1" w:styleId="f7e96118-0d6b-45d4-989b-46d33afbc999">
    <w:name w:val="Default Paragraph Font"/>
    <w:uiPriority w:val="1"/>
    <w:semiHidden/>
    <w:unhideWhenUsed/>
  </w:style>
  <w:style w:type="table" w:default="1" w:styleId="e21f66b0-b114-4647-94a1-833629a43a36">
    <w:name w:val="Normal Table"/>
    <w:uiPriority w:val="99"/>
    <w:semiHidden/>
    <w:unhideWhenUsed/>
    <w:tblPr>
      <w:tblInd w:w="0" w:type="dxa"/>
      <w:tblCellMar>
        <w:top w:w="0" w:type="dxa"/>
        <w:left w:w="108" w:type="dxa"/>
        <w:bottom w:w="0" w:type="dxa"/>
        <w:right w:w="108" w:type="dxa"/>
      </w:tblCellMar>
    </w:tblPr>
  </w:style>
  <w:style w:type="numbering" w:default="1" w:styleId="9d125f96-5ba1-4302-88b0-9cbcfa235695">
    <w:name w:val="No List"/>
    <w:uiPriority w:val="99"/>
    <w:semiHidden/>
    <w:unhideWhenUsed/>
  </w:style>
  <w:style w:type="paragraph" w:customStyle="1" w:styleId="cddcefe3-b230-46ac-b88f-7fbb47eb6cc8">
    <w:name w:val="石墨文档正文"/>
    <w:qFormat/>
    <w:rPr>
      <w:szCs w:val="22"/>
    </w:rPr>
  </w:style>
  <w:style w:type="paragraph" w:customStyle="1" w:styleId="7a17372a-643e-4541-93ed-cc846555c1c7">
    <w:name w:val="石墨文档副标题"/>
    <w:qFormat/>
    <w:rPr>
      <w:color w:val="888888"/>
      <w:sz w:val="48"/>
      <w:szCs w:val="48"/>
    </w:rPr>
  </w:style>
  <w:style w:type="paragraph" w:customStyle="1" w:styleId="4ab8d358-0713-41de-b5fc-f3d9610c2ce5">
    <w:name w:val="石墨文档大标题"/>
    <w:next w:val="a3"/>
    <w:uiPriority w:val="9"/>
    <w:unhideWhenUsed/>
    <w:qFormat/>
    <w:pPr>
      <w:spacing w:before="260" w:after="260"/>
      <w:outlineLvl w:val="0"/>
    </w:pPr>
    <w:rPr>
      <w:b/>
      <w:bCs/>
      <w:sz w:val="40"/>
      <w:szCs w:val="40"/>
    </w:rPr>
  </w:style>
  <w:style w:type="paragraph" w:customStyle="1" w:styleId="fcea01a1-a262-409e-819a-bf78e99c4be6">
    <w:name w:val="石墨文档中标题"/>
    <w:next w:val="a3"/>
    <w:uiPriority w:val="9"/>
    <w:unhideWhenUsed/>
    <w:qFormat/>
    <w:pPr>
      <w:spacing w:before="260" w:after="260"/>
      <w:outlineLvl w:val="1"/>
    </w:pPr>
    <w:rPr>
      <w:b/>
      <w:bCs/>
      <w:sz w:val="36"/>
      <w:szCs w:val="36"/>
    </w:rPr>
  </w:style>
  <w:style w:type="paragraph" w:customStyle="1" w:styleId="db0ea2a9-0dc2-444c-8c17-c0a9c8b0a333">
    <w:name w:val="石墨文档小标题"/>
    <w:next w:val="a3"/>
    <w:uiPriority w:val="9"/>
    <w:unhideWhenUsed/>
    <w:qFormat/>
    <w:pPr>
      <w:spacing w:before="260" w:after="260"/>
      <w:outlineLvl w:val="2"/>
    </w:pPr>
    <w:rPr>
      <w:b/>
      <w:bCs/>
      <w:sz w:val="32"/>
      <w:szCs w:val="32"/>
    </w:rPr>
  </w:style>
  <w:style w:type="paragraph" w:customStyle="1" w:styleId="641554f1-1e6e-4231-8f78-dfb1b80053ba">
    <w:name w:val="石墨文档标题"/>
    <w:next w:val="a3"/>
    <w:uiPriority w:val="9"/>
    <w:unhideWhenUsed/>
    <w:qFormat/>
    <w:pPr>
      <w:spacing w:before="260" w:after="260"/>
      <w:outlineLvl w:val="3"/>
    </w:pPr>
    <w:rPr>
      <w:b/>
      <w:bCs/>
      <w:sz w:val="56"/>
      <w:szCs w:val="56"/>
    </w:rPr>
  </w:style>
  <w:style w:type="paragraph" w:customStyle="1" w:styleId="1a0b252a-e2dd-4e64-bd0f-5bea2524a51e">
    <w:name w:val="石墨文档引用"/>
    <w:qFormat/>
    <w:pPr>
      <w:pBdr>
        <w:left w:val="single" w:sz="30" w:space="10" w:color="F0F0F0"/>
      </w:pBdr>
    </w:pPr>
    <w:rPr>
      <w:color w:val="ADADAD"/>
    </w:rPr>
  </w:style>
  <w:style w:type="paragraph" w:default="1" w:styleId="9ad20e79-11f8-4386-ad89-1ed34acd162c">
    <w:name w:val="Normal"/>
    <w:qFormat/>
    <w:pPr>
      <w:widowControl w:val="0"/>
      <w:jc w:val="both"/>
    </w:pPr>
  </w:style>
  <w:style w:type="character" w:default="1" w:styleId="0b28ef0c-c074-4a15-90f3-7d936618e7e0">
    <w:name w:val="Default Paragraph Font"/>
    <w:uiPriority w:val="1"/>
    <w:semiHidden/>
    <w:unhideWhenUsed/>
  </w:style>
  <w:style w:type="table" w:default="1" w:styleId="c99e1aa8-b3f7-4e5f-9af2-834a8bca3498">
    <w:name w:val="Normal Table"/>
    <w:uiPriority w:val="99"/>
    <w:semiHidden/>
    <w:unhideWhenUsed/>
    <w:tblPr>
      <w:tblInd w:w="0" w:type="dxa"/>
      <w:tblCellMar>
        <w:top w:w="0" w:type="dxa"/>
        <w:left w:w="108" w:type="dxa"/>
        <w:bottom w:w="0" w:type="dxa"/>
        <w:right w:w="108" w:type="dxa"/>
      </w:tblCellMar>
    </w:tblPr>
  </w:style>
  <w:style w:type="numbering" w:default="1" w:styleId="a677746e-3e61-4ce5-b316-72d2707e5f75">
    <w:name w:val="No List"/>
    <w:uiPriority w:val="99"/>
    <w:semiHidden/>
    <w:unhideWhenUsed/>
  </w:style>
  <w:style w:type="paragraph" w:customStyle="1" w:styleId="c7b6b941-d1cb-4df3-955d-940e7fca4e86">
    <w:name w:val="石墨文档正文"/>
    <w:qFormat/>
    <w:rPr>
      <w:szCs w:val="22"/>
    </w:rPr>
  </w:style>
  <w:style w:type="paragraph" w:customStyle="1" w:styleId="9f657cf3-7980-4bb4-98a0-52b6feae9d13">
    <w:name w:val="石墨文档副标题"/>
    <w:qFormat/>
    <w:rPr>
      <w:color w:val="888888"/>
      <w:sz w:val="48"/>
      <w:szCs w:val="48"/>
    </w:rPr>
  </w:style>
  <w:style w:type="paragraph" w:customStyle="1" w:styleId="6f89e789-9faa-4967-8024-b2bb93be878a">
    <w:name w:val="石墨文档大标题"/>
    <w:next w:val="a3"/>
    <w:uiPriority w:val="9"/>
    <w:unhideWhenUsed/>
    <w:qFormat/>
    <w:pPr>
      <w:spacing w:before="260" w:after="260"/>
      <w:outlineLvl w:val="0"/>
    </w:pPr>
    <w:rPr>
      <w:b/>
      <w:bCs/>
      <w:sz w:val="40"/>
      <w:szCs w:val="40"/>
    </w:rPr>
  </w:style>
  <w:style w:type="paragraph" w:customStyle="1" w:styleId="d863dd42-ca52-4ce0-94fa-835d7c107189">
    <w:name w:val="石墨文档中标题"/>
    <w:next w:val="a3"/>
    <w:uiPriority w:val="9"/>
    <w:unhideWhenUsed/>
    <w:qFormat/>
    <w:pPr>
      <w:spacing w:before="260" w:after="260"/>
      <w:outlineLvl w:val="1"/>
    </w:pPr>
    <w:rPr>
      <w:b/>
      <w:bCs/>
      <w:sz w:val="36"/>
      <w:szCs w:val="36"/>
    </w:rPr>
  </w:style>
  <w:style w:type="paragraph" w:customStyle="1" w:styleId="0be4600c-a7a1-445a-a810-5350b57f969a">
    <w:name w:val="石墨文档小标题"/>
    <w:next w:val="a3"/>
    <w:uiPriority w:val="9"/>
    <w:unhideWhenUsed/>
    <w:qFormat/>
    <w:pPr>
      <w:spacing w:before="260" w:after="260"/>
      <w:outlineLvl w:val="2"/>
    </w:pPr>
    <w:rPr>
      <w:b/>
      <w:bCs/>
      <w:sz w:val="32"/>
      <w:szCs w:val="32"/>
    </w:rPr>
  </w:style>
  <w:style w:type="paragraph" w:customStyle="1" w:styleId="71492db1-91c0-4fc9-b7cb-4ec6f1dc1cae">
    <w:name w:val="石墨文档标题"/>
    <w:next w:val="a3"/>
    <w:uiPriority w:val="9"/>
    <w:unhideWhenUsed/>
    <w:qFormat/>
    <w:pPr>
      <w:spacing w:before="260" w:after="260"/>
      <w:outlineLvl w:val="3"/>
    </w:pPr>
    <w:rPr>
      <w:b/>
      <w:bCs/>
      <w:sz w:val="56"/>
      <w:szCs w:val="56"/>
    </w:rPr>
  </w:style>
  <w:style w:type="paragraph" w:customStyle="1" w:styleId="7d81031d-dd05-4d7c-a022-785634c7fdb6">
    <w:name w:val="石墨文档引用"/>
    <w:qFormat/>
    <w:pPr>
      <w:pBdr>
        <w:left w:val="single" w:sz="30" w:space="10" w:color="F0F0F0"/>
      </w:pBdr>
    </w:pPr>
    <w:rPr>
      <w:color w:val="ADADAD"/>
    </w:rPr>
  </w:style>
  <w:style w:type="paragraph" w:default="1" w:styleId="ce7ae063-e5f3-44a7-8f80-79d33a436f83">
    <w:name w:val="Normal"/>
    <w:qFormat/>
    <w:pPr>
      <w:widowControl w:val="0"/>
      <w:jc w:val="both"/>
    </w:pPr>
  </w:style>
  <w:style w:type="character" w:default="1" w:styleId="12acf3bc-77d8-4a8e-a08d-db85dc695076">
    <w:name w:val="Default Paragraph Font"/>
    <w:uiPriority w:val="1"/>
    <w:semiHidden/>
    <w:unhideWhenUsed/>
  </w:style>
  <w:style w:type="table" w:default="1" w:styleId="42e93cac-e9c5-46de-ae2f-da3643b967ed">
    <w:name w:val="Normal Table"/>
    <w:uiPriority w:val="99"/>
    <w:semiHidden/>
    <w:unhideWhenUsed/>
    <w:tblPr>
      <w:tblInd w:w="0" w:type="dxa"/>
      <w:tblCellMar>
        <w:top w:w="0" w:type="dxa"/>
        <w:left w:w="108" w:type="dxa"/>
        <w:bottom w:w="0" w:type="dxa"/>
        <w:right w:w="108" w:type="dxa"/>
      </w:tblCellMar>
    </w:tblPr>
  </w:style>
  <w:style w:type="numbering" w:default="1" w:styleId="b938a2dd-9653-4125-86e0-0d1f236cebe5">
    <w:name w:val="No List"/>
    <w:uiPriority w:val="99"/>
    <w:semiHidden/>
    <w:unhideWhenUsed/>
  </w:style>
  <w:style w:type="paragraph" w:customStyle="1" w:styleId="f78e2312-8138-4a0a-a502-f5db6736ab57">
    <w:name w:val="石墨文档正文"/>
    <w:qFormat/>
    <w:rPr>
      <w:szCs w:val="22"/>
    </w:rPr>
  </w:style>
  <w:style w:type="paragraph" w:customStyle="1" w:styleId="ac07ffec-a906-41c1-8c54-ac8f55c21118">
    <w:name w:val="石墨文档副标题"/>
    <w:qFormat/>
    <w:rPr>
      <w:color w:val="888888"/>
      <w:sz w:val="48"/>
      <w:szCs w:val="48"/>
    </w:rPr>
  </w:style>
  <w:style w:type="paragraph" w:customStyle="1" w:styleId="999bd4aa-4a9a-474d-a73a-1de1b7e1062c">
    <w:name w:val="石墨文档大标题"/>
    <w:next w:val="a3"/>
    <w:uiPriority w:val="9"/>
    <w:unhideWhenUsed/>
    <w:qFormat/>
    <w:pPr>
      <w:spacing w:before="260" w:after="260"/>
      <w:outlineLvl w:val="0"/>
    </w:pPr>
    <w:rPr>
      <w:b/>
      <w:bCs/>
      <w:sz w:val="40"/>
      <w:szCs w:val="40"/>
    </w:rPr>
  </w:style>
  <w:style w:type="paragraph" w:customStyle="1" w:styleId="25410b97-ee98-4bb9-99f3-4b8642c31510">
    <w:name w:val="石墨文档中标题"/>
    <w:next w:val="a3"/>
    <w:uiPriority w:val="9"/>
    <w:unhideWhenUsed/>
    <w:qFormat/>
    <w:pPr>
      <w:spacing w:before="260" w:after="260"/>
      <w:outlineLvl w:val="1"/>
    </w:pPr>
    <w:rPr>
      <w:b/>
      <w:bCs/>
      <w:sz w:val="36"/>
      <w:szCs w:val="36"/>
    </w:rPr>
  </w:style>
  <w:style w:type="paragraph" w:customStyle="1" w:styleId="767038d3-3a10-4fdb-a557-02a931510608">
    <w:name w:val="石墨文档小标题"/>
    <w:next w:val="a3"/>
    <w:uiPriority w:val="9"/>
    <w:unhideWhenUsed/>
    <w:qFormat/>
    <w:pPr>
      <w:spacing w:before="260" w:after="260"/>
      <w:outlineLvl w:val="2"/>
    </w:pPr>
    <w:rPr>
      <w:b/>
      <w:bCs/>
      <w:sz w:val="32"/>
      <w:szCs w:val="32"/>
    </w:rPr>
  </w:style>
  <w:style w:type="paragraph" w:customStyle="1" w:styleId="02ab9ef5-abbb-4259-963e-8e28879d3da1">
    <w:name w:val="石墨文档标题"/>
    <w:next w:val="a3"/>
    <w:uiPriority w:val="9"/>
    <w:unhideWhenUsed/>
    <w:qFormat/>
    <w:pPr>
      <w:spacing w:before="260" w:after="260"/>
      <w:outlineLvl w:val="3"/>
    </w:pPr>
    <w:rPr>
      <w:b/>
      <w:bCs/>
      <w:sz w:val="56"/>
      <w:szCs w:val="56"/>
    </w:rPr>
  </w:style>
  <w:style w:type="paragraph" w:customStyle="1" w:styleId="f1866085-8926-416f-bdcd-8cb95485803d">
    <w:name w:val="石墨文档引用"/>
    <w:qFormat/>
    <w:pPr>
      <w:pBdr>
        <w:left w:val="single" w:sz="30" w:space="10" w:color="F0F0F0"/>
      </w:pBdr>
    </w:pPr>
    <w:rPr>
      <w:color w:val="ADADAD"/>
    </w:rPr>
  </w:style>
  <w:style w:type="paragraph" w:default="1" w:styleId="672ed650-1261-460b-9ee8-482d9926a65c">
    <w:name w:val="Normal"/>
    <w:qFormat/>
    <w:pPr>
      <w:widowControl w:val="0"/>
      <w:jc w:val="both"/>
    </w:pPr>
  </w:style>
  <w:style w:type="character" w:default="1" w:styleId="bbb2c2b8-af3a-45c8-99b3-49e425f05aa9">
    <w:name w:val="Default Paragraph Font"/>
    <w:uiPriority w:val="1"/>
    <w:semiHidden/>
    <w:unhideWhenUsed/>
  </w:style>
  <w:style w:type="table" w:default="1" w:styleId="1032a75f-0de0-47a8-aafa-28339a089aa4">
    <w:name w:val="Normal Table"/>
    <w:uiPriority w:val="99"/>
    <w:semiHidden/>
    <w:unhideWhenUsed/>
    <w:tblPr>
      <w:tblInd w:w="0" w:type="dxa"/>
      <w:tblCellMar>
        <w:top w:w="0" w:type="dxa"/>
        <w:left w:w="108" w:type="dxa"/>
        <w:bottom w:w="0" w:type="dxa"/>
        <w:right w:w="108" w:type="dxa"/>
      </w:tblCellMar>
    </w:tblPr>
  </w:style>
  <w:style w:type="numbering" w:default="1" w:styleId="83a72600-67e4-4abd-8691-febf70035a65">
    <w:name w:val="No List"/>
    <w:uiPriority w:val="99"/>
    <w:semiHidden/>
    <w:unhideWhenUsed/>
  </w:style>
  <w:style w:type="paragraph" w:customStyle="1" w:styleId="1e6f1339-1e90-4f62-b4e7-5554babdc69c">
    <w:name w:val="石墨文档正文"/>
    <w:qFormat/>
    <w:rPr>
      <w:szCs w:val="22"/>
    </w:rPr>
  </w:style>
  <w:style w:type="paragraph" w:customStyle="1" w:styleId="bee28e51-b1a7-4c00-aa01-fa27ccddcb31">
    <w:name w:val="石墨文档副标题"/>
    <w:qFormat/>
    <w:rPr>
      <w:color w:val="888888"/>
      <w:sz w:val="48"/>
      <w:szCs w:val="48"/>
    </w:rPr>
  </w:style>
  <w:style w:type="paragraph" w:customStyle="1" w:styleId="f65d1e8f-010f-477c-b821-820113c75596">
    <w:name w:val="石墨文档大标题"/>
    <w:next w:val="a3"/>
    <w:uiPriority w:val="9"/>
    <w:unhideWhenUsed/>
    <w:qFormat/>
    <w:pPr>
      <w:spacing w:before="260" w:after="260"/>
      <w:outlineLvl w:val="0"/>
    </w:pPr>
    <w:rPr>
      <w:b/>
      <w:bCs/>
      <w:sz w:val="40"/>
      <w:szCs w:val="40"/>
    </w:rPr>
  </w:style>
  <w:style w:type="paragraph" w:customStyle="1" w:styleId="f2f6e7a1-abbd-4cdf-9e0c-293d72b8b45c">
    <w:name w:val="石墨文档中标题"/>
    <w:next w:val="a3"/>
    <w:uiPriority w:val="9"/>
    <w:unhideWhenUsed/>
    <w:qFormat/>
    <w:pPr>
      <w:spacing w:before="260" w:after="260"/>
      <w:outlineLvl w:val="1"/>
    </w:pPr>
    <w:rPr>
      <w:b/>
      <w:bCs/>
      <w:sz w:val="36"/>
      <w:szCs w:val="36"/>
    </w:rPr>
  </w:style>
  <w:style w:type="paragraph" w:customStyle="1" w:styleId="60cf880f-1863-4377-bb19-3a629b205801">
    <w:name w:val="石墨文档小标题"/>
    <w:next w:val="a3"/>
    <w:uiPriority w:val="9"/>
    <w:unhideWhenUsed/>
    <w:qFormat/>
    <w:pPr>
      <w:spacing w:before="260" w:after="260"/>
      <w:outlineLvl w:val="2"/>
    </w:pPr>
    <w:rPr>
      <w:b/>
      <w:bCs/>
      <w:sz w:val="32"/>
      <w:szCs w:val="32"/>
    </w:rPr>
  </w:style>
  <w:style w:type="paragraph" w:customStyle="1" w:styleId="d3dc2130-39ba-4850-b3f5-3a5767f12f81">
    <w:name w:val="石墨文档标题"/>
    <w:next w:val="a3"/>
    <w:uiPriority w:val="9"/>
    <w:unhideWhenUsed/>
    <w:qFormat/>
    <w:pPr>
      <w:spacing w:before="260" w:after="260"/>
      <w:outlineLvl w:val="3"/>
    </w:pPr>
    <w:rPr>
      <w:b/>
      <w:bCs/>
      <w:sz w:val="56"/>
      <w:szCs w:val="56"/>
    </w:rPr>
  </w:style>
  <w:style w:type="paragraph" w:customStyle="1" w:styleId="33d076a5-4e53-4368-92da-0b9f2ef506dc">
    <w:name w:val="石墨文档引用"/>
    <w:qFormat/>
    <w:pPr>
      <w:pBdr>
        <w:left w:val="single" w:sz="30" w:space="10" w:color="F0F0F0"/>
      </w:pBdr>
    </w:pPr>
    <w:rPr>
      <w:color w:val="ADADAD"/>
    </w:rPr>
  </w:style>
  <w:style w:type="paragraph" w:default="1" w:styleId="acff967e-2b01-45db-97ae-530d17bacb5e">
    <w:name w:val="Normal"/>
    <w:qFormat/>
    <w:pPr>
      <w:widowControl w:val="0"/>
      <w:jc w:val="both"/>
    </w:pPr>
  </w:style>
  <w:style w:type="character" w:default="1" w:styleId="05616679-eda7-4ba1-bcd5-fec108026d20">
    <w:name w:val="Default Paragraph Font"/>
    <w:uiPriority w:val="1"/>
    <w:semiHidden/>
    <w:unhideWhenUsed/>
  </w:style>
  <w:style w:type="table" w:default="1" w:styleId="ae694c92-59f8-4fc4-b0d3-f8de5c1b0f99">
    <w:name w:val="Normal Table"/>
    <w:uiPriority w:val="99"/>
    <w:semiHidden/>
    <w:unhideWhenUsed/>
    <w:tblPr>
      <w:tblInd w:w="0" w:type="dxa"/>
      <w:tblCellMar>
        <w:top w:w="0" w:type="dxa"/>
        <w:left w:w="108" w:type="dxa"/>
        <w:bottom w:w="0" w:type="dxa"/>
        <w:right w:w="108" w:type="dxa"/>
      </w:tblCellMar>
    </w:tblPr>
  </w:style>
  <w:style w:type="numbering" w:default="1" w:styleId="1f8dd0ac-8820-4b9a-9c64-c0a0e1e3c425">
    <w:name w:val="No List"/>
    <w:uiPriority w:val="99"/>
    <w:semiHidden/>
    <w:unhideWhenUsed/>
  </w:style>
  <w:style w:type="paragraph" w:customStyle="1" w:styleId="308aceb7-2b6b-4ffc-b10e-ba81d7dd47e4">
    <w:name w:val="石墨文档正文"/>
    <w:qFormat/>
    <w:rPr>
      <w:szCs w:val="22"/>
    </w:rPr>
  </w:style>
  <w:style w:type="paragraph" w:customStyle="1" w:styleId="2870d02b-f86e-4c61-920d-383d5dc6a359">
    <w:name w:val="石墨文档副标题"/>
    <w:qFormat/>
    <w:rPr>
      <w:color w:val="888888"/>
      <w:sz w:val="48"/>
      <w:szCs w:val="48"/>
    </w:rPr>
  </w:style>
  <w:style w:type="paragraph" w:customStyle="1" w:styleId="d27b587c-cf91-45c5-bcba-4ce9ceefb705">
    <w:name w:val="石墨文档大标题"/>
    <w:next w:val="a3"/>
    <w:uiPriority w:val="9"/>
    <w:unhideWhenUsed/>
    <w:qFormat/>
    <w:pPr>
      <w:spacing w:before="260" w:after="260"/>
      <w:outlineLvl w:val="0"/>
    </w:pPr>
    <w:rPr>
      <w:b/>
      <w:bCs/>
      <w:sz w:val="40"/>
      <w:szCs w:val="40"/>
    </w:rPr>
  </w:style>
  <w:style w:type="paragraph" w:customStyle="1" w:styleId="f013e3c6-67f0-4f62-932b-6a2fbc80c196">
    <w:name w:val="石墨文档中标题"/>
    <w:next w:val="a3"/>
    <w:uiPriority w:val="9"/>
    <w:unhideWhenUsed/>
    <w:qFormat/>
    <w:pPr>
      <w:spacing w:before="260" w:after="260"/>
      <w:outlineLvl w:val="1"/>
    </w:pPr>
    <w:rPr>
      <w:b/>
      <w:bCs/>
      <w:sz w:val="36"/>
      <w:szCs w:val="36"/>
    </w:rPr>
  </w:style>
  <w:style w:type="paragraph" w:customStyle="1" w:styleId="98a70f21-e852-400f-8625-5ecb336fd527">
    <w:name w:val="石墨文档小标题"/>
    <w:next w:val="a3"/>
    <w:uiPriority w:val="9"/>
    <w:unhideWhenUsed/>
    <w:qFormat/>
    <w:pPr>
      <w:spacing w:before="260" w:after="260"/>
      <w:outlineLvl w:val="2"/>
    </w:pPr>
    <w:rPr>
      <w:b/>
      <w:bCs/>
      <w:sz w:val="32"/>
      <w:szCs w:val="32"/>
    </w:rPr>
  </w:style>
  <w:style w:type="paragraph" w:customStyle="1" w:styleId="2e7718b1-9dcd-407b-8d30-c78536c49f2d">
    <w:name w:val="石墨文档标题"/>
    <w:next w:val="a3"/>
    <w:uiPriority w:val="9"/>
    <w:unhideWhenUsed/>
    <w:qFormat/>
    <w:pPr>
      <w:spacing w:before="260" w:after="260"/>
      <w:outlineLvl w:val="3"/>
    </w:pPr>
    <w:rPr>
      <w:b/>
      <w:bCs/>
      <w:sz w:val="56"/>
      <w:szCs w:val="56"/>
    </w:rPr>
  </w:style>
  <w:style w:type="paragraph" w:customStyle="1" w:styleId="d87853e4-c6be-40a5-adad-d9290735ea39">
    <w:name w:val="石墨文档引用"/>
    <w:qFormat/>
    <w:pPr>
      <w:pBdr>
        <w:left w:val="single" w:sz="30" w:space="10" w:color="F0F0F0"/>
      </w:pBdr>
    </w:pPr>
    <w:rPr>
      <w:color w:val="ADADAD"/>
    </w:rPr>
  </w:style>
  <w:style w:type="paragraph" w:default="1" w:styleId="5876d50f-c698-467f-a6cc-9c28384c91a6">
    <w:name w:val="Normal"/>
    <w:qFormat/>
    <w:pPr>
      <w:widowControl w:val="0"/>
      <w:jc w:val="both"/>
    </w:pPr>
  </w:style>
  <w:style w:type="character" w:default="1" w:styleId="ad6826a1-bef9-4318-a166-0880ec220797">
    <w:name w:val="Default Paragraph Font"/>
    <w:uiPriority w:val="1"/>
    <w:semiHidden/>
    <w:unhideWhenUsed/>
  </w:style>
  <w:style w:type="table" w:default="1" w:styleId="ffc6a895-ae48-4cb1-a344-8125a0876dfd">
    <w:name w:val="Normal Table"/>
    <w:uiPriority w:val="99"/>
    <w:semiHidden/>
    <w:unhideWhenUsed/>
    <w:tblPr>
      <w:tblInd w:w="0" w:type="dxa"/>
      <w:tblCellMar>
        <w:top w:w="0" w:type="dxa"/>
        <w:left w:w="108" w:type="dxa"/>
        <w:bottom w:w="0" w:type="dxa"/>
        <w:right w:w="108" w:type="dxa"/>
      </w:tblCellMar>
    </w:tblPr>
  </w:style>
  <w:style w:type="numbering" w:default="1" w:styleId="ebd6cf4c-c330-4070-b9cb-1eac7c2c8089">
    <w:name w:val="No List"/>
    <w:uiPriority w:val="99"/>
    <w:semiHidden/>
    <w:unhideWhenUsed/>
  </w:style>
  <w:style w:type="paragraph" w:customStyle="1" w:styleId="939bb907-1978-4863-b996-c17f03a3037e">
    <w:name w:val="石墨文档正文"/>
    <w:qFormat/>
    <w:rPr>
      <w:szCs w:val="22"/>
    </w:rPr>
  </w:style>
  <w:style w:type="paragraph" w:customStyle="1" w:styleId="e9e1ecca-852d-479a-860a-b8aa2d7f403a">
    <w:name w:val="石墨文档副标题"/>
    <w:qFormat/>
    <w:rPr>
      <w:color w:val="888888"/>
      <w:sz w:val="48"/>
      <w:szCs w:val="48"/>
    </w:rPr>
  </w:style>
  <w:style w:type="paragraph" w:customStyle="1" w:styleId="d51ca1e1-87b3-449c-985c-d617ed9d684b">
    <w:name w:val="石墨文档大标题"/>
    <w:next w:val="a3"/>
    <w:uiPriority w:val="9"/>
    <w:unhideWhenUsed/>
    <w:qFormat/>
    <w:pPr>
      <w:spacing w:before="260" w:after="260"/>
      <w:outlineLvl w:val="0"/>
    </w:pPr>
    <w:rPr>
      <w:b/>
      <w:bCs/>
      <w:sz w:val="40"/>
      <w:szCs w:val="40"/>
    </w:rPr>
  </w:style>
  <w:style w:type="paragraph" w:customStyle="1" w:styleId="3141c4ea-3d43-4a86-932c-418a030073e2">
    <w:name w:val="石墨文档中标题"/>
    <w:next w:val="a3"/>
    <w:uiPriority w:val="9"/>
    <w:unhideWhenUsed/>
    <w:qFormat/>
    <w:pPr>
      <w:spacing w:before="260" w:after="260"/>
      <w:outlineLvl w:val="1"/>
    </w:pPr>
    <w:rPr>
      <w:b/>
      <w:bCs/>
      <w:sz w:val="36"/>
      <w:szCs w:val="36"/>
    </w:rPr>
  </w:style>
  <w:style w:type="paragraph" w:customStyle="1" w:styleId="1bcbe8a5-6d57-4c85-b533-ba9d63bc456f">
    <w:name w:val="石墨文档小标题"/>
    <w:next w:val="a3"/>
    <w:uiPriority w:val="9"/>
    <w:unhideWhenUsed/>
    <w:qFormat/>
    <w:pPr>
      <w:spacing w:before="260" w:after="260"/>
      <w:outlineLvl w:val="2"/>
    </w:pPr>
    <w:rPr>
      <w:b/>
      <w:bCs/>
      <w:sz w:val="32"/>
      <w:szCs w:val="32"/>
    </w:rPr>
  </w:style>
  <w:style w:type="paragraph" w:customStyle="1" w:styleId="3f880986-510d-44c4-a231-1275b17f6969">
    <w:name w:val="石墨文档标题"/>
    <w:next w:val="a3"/>
    <w:uiPriority w:val="9"/>
    <w:unhideWhenUsed/>
    <w:qFormat/>
    <w:pPr>
      <w:spacing w:before="260" w:after="260"/>
      <w:outlineLvl w:val="3"/>
    </w:pPr>
    <w:rPr>
      <w:b/>
      <w:bCs/>
      <w:sz w:val="56"/>
      <w:szCs w:val="56"/>
    </w:rPr>
  </w:style>
  <w:style w:type="paragraph" w:customStyle="1" w:styleId="7a4eadbd-8312-487c-980e-c7cb47421f4c">
    <w:name w:val="石墨文档引用"/>
    <w:qFormat/>
    <w:pPr>
      <w:pBdr>
        <w:left w:val="single" w:sz="30" w:space="10" w:color="F0F0F0"/>
      </w:pBdr>
    </w:pPr>
    <w:rPr>
      <w:color w:val="ADADAD"/>
    </w:rPr>
  </w:style>
  <w:style w:type="paragraph" w:default="1" w:styleId="ba8eaa24-8d2e-44a3-a1c9-0ebfbbdc0c8b">
    <w:name w:val="Normal"/>
    <w:qFormat/>
    <w:pPr>
      <w:widowControl w:val="0"/>
      <w:jc w:val="both"/>
    </w:pPr>
  </w:style>
  <w:style w:type="character" w:default="1" w:styleId="d9887e32-477d-4ed5-9e9d-5ec96b66c632">
    <w:name w:val="Default Paragraph Font"/>
    <w:uiPriority w:val="1"/>
    <w:semiHidden/>
    <w:unhideWhenUsed/>
  </w:style>
  <w:style w:type="table" w:default="1" w:styleId="1759c174-c6f1-4344-a71f-68e0aa7bd574">
    <w:name w:val="Normal Table"/>
    <w:uiPriority w:val="99"/>
    <w:semiHidden/>
    <w:unhideWhenUsed/>
    <w:tblPr>
      <w:tblInd w:w="0" w:type="dxa"/>
      <w:tblCellMar>
        <w:top w:w="0" w:type="dxa"/>
        <w:left w:w="108" w:type="dxa"/>
        <w:bottom w:w="0" w:type="dxa"/>
        <w:right w:w="108" w:type="dxa"/>
      </w:tblCellMar>
    </w:tblPr>
  </w:style>
  <w:style w:type="numbering" w:default="1" w:styleId="00c9d710-93a2-4087-bd0e-fcae96612b8a">
    <w:name w:val="No List"/>
    <w:uiPriority w:val="99"/>
    <w:semiHidden/>
    <w:unhideWhenUsed/>
  </w:style>
  <w:style w:type="paragraph" w:customStyle="1" w:styleId="dff870bf-a25b-436f-8f7d-923eb86d6426">
    <w:name w:val="石墨文档正文"/>
    <w:qFormat/>
    <w:rPr>
      <w:szCs w:val="22"/>
    </w:rPr>
  </w:style>
  <w:style w:type="paragraph" w:customStyle="1" w:styleId="c7409e70-06af-4d99-98e2-54e8ec4fa086">
    <w:name w:val="石墨文档副标题"/>
    <w:qFormat/>
    <w:rPr>
      <w:color w:val="888888"/>
      <w:sz w:val="48"/>
      <w:szCs w:val="48"/>
    </w:rPr>
  </w:style>
  <w:style w:type="paragraph" w:customStyle="1" w:styleId="2b5dfd18-d007-49fe-ae46-a6856cd3c543">
    <w:name w:val="石墨文档大标题"/>
    <w:next w:val="a3"/>
    <w:uiPriority w:val="9"/>
    <w:unhideWhenUsed/>
    <w:qFormat/>
    <w:pPr>
      <w:spacing w:before="260" w:after="260"/>
      <w:outlineLvl w:val="0"/>
    </w:pPr>
    <w:rPr>
      <w:b/>
      <w:bCs/>
      <w:sz w:val="40"/>
      <w:szCs w:val="40"/>
    </w:rPr>
  </w:style>
  <w:style w:type="paragraph" w:customStyle="1" w:styleId="0ffce721-ea08-4b71-b182-71c4be5bcc13">
    <w:name w:val="石墨文档中标题"/>
    <w:next w:val="a3"/>
    <w:uiPriority w:val="9"/>
    <w:unhideWhenUsed/>
    <w:qFormat/>
    <w:pPr>
      <w:spacing w:before="260" w:after="260"/>
      <w:outlineLvl w:val="1"/>
    </w:pPr>
    <w:rPr>
      <w:b/>
      <w:bCs/>
      <w:sz w:val="36"/>
      <w:szCs w:val="36"/>
    </w:rPr>
  </w:style>
  <w:style w:type="paragraph" w:customStyle="1" w:styleId="9e87b7f4-ce0c-448c-9ae4-11f6bc7284f5">
    <w:name w:val="石墨文档小标题"/>
    <w:next w:val="a3"/>
    <w:uiPriority w:val="9"/>
    <w:unhideWhenUsed/>
    <w:qFormat/>
    <w:pPr>
      <w:spacing w:before="260" w:after="260"/>
      <w:outlineLvl w:val="2"/>
    </w:pPr>
    <w:rPr>
      <w:b/>
      <w:bCs/>
      <w:sz w:val="32"/>
      <w:szCs w:val="32"/>
    </w:rPr>
  </w:style>
  <w:style w:type="paragraph" w:customStyle="1" w:styleId="82218f52-ac88-4b0c-90d1-1a4b3d416769">
    <w:name w:val="石墨文档标题"/>
    <w:next w:val="a3"/>
    <w:uiPriority w:val="9"/>
    <w:unhideWhenUsed/>
    <w:qFormat/>
    <w:pPr>
      <w:spacing w:before="260" w:after="260"/>
      <w:outlineLvl w:val="3"/>
    </w:pPr>
    <w:rPr>
      <w:b/>
      <w:bCs/>
      <w:sz w:val="56"/>
      <w:szCs w:val="56"/>
    </w:rPr>
  </w:style>
  <w:style w:type="paragraph" w:customStyle="1" w:styleId="5c646b29-48ee-4973-8341-924bc7bf65f1">
    <w:name w:val="石墨文档引用"/>
    <w:qFormat/>
    <w:pPr>
      <w:pBdr>
        <w:left w:val="single" w:sz="30" w:space="10" w:color="F0F0F0"/>
      </w:pBdr>
    </w:pPr>
    <w:rPr>
      <w:color w:val="ADADAD"/>
    </w:rPr>
  </w:style>
  <w:style w:type="paragraph" w:default="1" w:styleId="e0ad7684-4bbd-4a58-9bfd-2849956b6db6">
    <w:name w:val="Normal"/>
    <w:qFormat/>
    <w:pPr>
      <w:widowControl w:val="0"/>
      <w:jc w:val="both"/>
    </w:pPr>
  </w:style>
  <w:style w:type="character" w:default="1" w:styleId="ae97d24f-9215-487d-9294-cf4af000a9ae">
    <w:name w:val="Default Paragraph Font"/>
    <w:uiPriority w:val="1"/>
    <w:semiHidden/>
    <w:unhideWhenUsed/>
  </w:style>
  <w:style w:type="table" w:default="1" w:styleId="17f490ab-9e02-49e2-aabd-24bb3387d67d">
    <w:name w:val="Normal Table"/>
    <w:uiPriority w:val="99"/>
    <w:semiHidden/>
    <w:unhideWhenUsed/>
    <w:tblPr>
      <w:tblInd w:w="0" w:type="dxa"/>
      <w:tblCellMar>
        <w:top w:w="0" w:type="dxa"/>
        <w:left w:w="108" w:type="dxa"/>
        <w:bottom w:w="0" w:type="dxa"/>
        <w:right w:w="108" w:type="dxa"/>
      </w:tblCellMar>
    </w:tblPr>
  </w:style>
  <w:style w:type="numbering" w:default="1" w:styleId="276ff12e-8dd9-440f-a359-8ef0e55458bf">
    <w:name w:val="No List"/>
    <w:uiPriority w:val="99"/>
    <w:semiHidden/>
    <w:unhideWhenUsed/>
  </w:style>
  <w:style w:type="paragraph" w:customStyle="1" w:styleId="4109aa43-9fb8-4ab2-8d27-2476a6a2d663">
    <w:name w:val="石墨文档正文"/>
    <w:qFormat/>
    <w:rPr>
      <w:szCs w:val="22"/>
    </w:rPr>
  </w:style>
  <w:style w:type="paragraph" w:customStyle="1" w:styleId="62f4e0b4-0a92-4758-869e-b3ced6185faa">
    <w:name w:val="石墨文档副标题"/>
    <w:qFormat/>
    <w:rPr>
      <w:color w:val="888888"/>
      <w:sz w:val="48"/>
      <w:szCs w:val="48"/>
    </w:rPr>
  </w:style>
  <w:style w:type="paragraph" w:customStyle="1" w:styleId="8ca73cc6-e93d-4011-86e0-3f2517b490d6">
    <w:name w:val="石墨文档大标题"/>
    <w:next w:val="a3"/>
    <w:uiPriority w:val="9"/>
    <w:unhideWhenUsed/>
    <w:qFormat/>
    <w:pPr>
      <w:spacing w:before="260" w:after="260"/>
      <w:outlineLvl w:val="0"/>
    </w:pPr>
    <w:rPr>
      <w:b/>
      <w:bCs/>
      <w:sz w:val="40"/>
      <w:szCs w:val="40"/>
    </w:rPr>
  </w:style>
  <w:style w:type="paragraph" w:customStyle="1" w:styleId="f5acf1f2-b75f-444e-a984-05f022dfae4b">
    <w:name w:val="石墨文档中标题"/>
    <w:next w:val="a3"/>
    <w:uiPriority w:val="9"/>
    <w:unhideWhenUsed/>
    <w:qFormat/>
    <w:pPr>
      <w:spacing w:before="260" w:after="260"/>
      <w:outlineLvl w:val="1"/>
    </w:pPr>
    <w:rPr>
      <w:b/>
      <w:bCs/>
      <w:sz w:val="36"/>
      <w:szCs w:val="36"/>
    </w:rPr>
  </w:style>
  <w:style w:type="paragraph" w:customStyle="1" w:styleId="c57d5897-2f30-4522-9c71-a3b5a8cd7ac1">
    <w:name w:val="石墨文档小标题"/>
    <w:next w:val="a3"/>
    <w:uiPriority w:val="9"/>
    <w:unhideWhenUsed/>
    <w:qFormat/>
    <w:pPr>
      <w:spacing w:before="260" w:after="260"/>
      <w:outlineLvl w:val="2"/>
    </w:pPr>
    <w:rPr>
      <w:b/>
      <w:bCs/>
      <w:sz w:val="32"/>
      <w:szCs w:val="32"/>
    </w:rPr>
  </w:style>
  <w:style w:type="paragraph" w:customStyle="1" w:styleId="667f3110-9fcd-4644-8c4d-bdea67d5adfa">
    <w:name w:val="石墨文档标题"/>
    <w:next w:val="a3"/>
    <w:uiPriority w:val="9"/>
    <w:unhideWhenUsed/>
    <w:qFormat/>
    <w:pPr>
      <w:spacing w:before="260" w:after="260"/>
      <w:outlineLvl w:val="3"/>
    </w:pPr>
    <w:rPr>
      <w:b/>
      <w:bCs/>
      <w:sz w:val="56"/>
      <w:szCs w:val="56"/>
    </w:rPr>
  </w:style>
  <w:style w:type="paragraph" w:customStyle="1" w:styleId="b0290a02-d525-47b5-b9b3-8c21b41cff78">
    <w:name w:val="石墨文档引用"/>
    <w:qFormat/>
    <w:pPr>
      <w:pBdr>
        <w:left w:val="single" w:sz="30" w:space="10" w:color="F0F0F0"/>
      </w:pBdr>
    </w:pPr>
    <w:rPr>
      <w:color w:val="ADADAD"/>
    </w:rPr>
  </w:style>
  <w:style w:type="paragraph" w:default="1" w:styleId="a95553ee-3efb-4686-a707-c1c31eedcc59">
    <w:name w:val="Normal"/>
    <w:qFormat/>
    <w:pPr>
      <w:widowControl w:val="0"/>
      <w:jc w:val="both"/>
    </w:pPr>
  </w:style>
  <w:style w:type="character" w:default="1" w:styleId="b45bbde1-f148-465e-ad73-66a3f7902465">
    <w:name w:val="Default Paragraph Font"/>
    <w:uiPriority w:val="1"/>
    <w:semiHidden/>
    <w:unhideWhenUsed/>
  </w:style>
  <w:style w:type="table" w:default="1" w:styleId="72f99e44-6640-422b-9452-23b3be87dd5f">
    <w:name w:val="Normal Table"/>
    <w:uiPriority w:val="99"/>
    <w:semiHidden/>
    <w:unhideWhenUsed/>
    <w:tblPr>
      <w:tblInd w:w="0" w:type="dxa"/>
      <w:tblCellMar>
        <w:top w:w="0" w:type="dxa"/>
        <w:left w:w="108" w:type="dxa"/>
        <w:bottom w:w="0" w:type="dxa"/>
        <w:right w:w="108" w:type="dxa"/>
      </w:tblCellMar>
    </w:tblPr>
  </w:style>
  <w:style w:type="numbering" w:default="1" w:styleId="c72d118a-32e7-425e-ba7a-aa239dca7a93">
    <w:name w:val="No List"/>
    <w:uiPriority w:val="99"/>
    <w:semiHidden/>
    <w:unhideWhenUsed/>
  </w:style>
  <w:style w:type="paragraph" w:customStyle="1" w:styleId="af42ca5a-d403-4f99-be02-cfe259352376">
    <w:name w:val="石墨文档正文"/>
    <w:qFormat/>
    <w:rPr>
      <w:szCs w:val="22"/>
    </w:rPr>
  </w:style>
  <w:style w:type="paragraph" w:customStyle="1" w:styleId="56692e7a-e780-47dc-a532-32a1e033c969">
    <w:name w:val="石墨文档副标题"/>
    <w:qFormat/>
    <w:rPr>
      <w:color w:val="888888"/>
      <w:sz w:val="48"/>
      <w:szCs w:val="48"/>
    </w:rPr>
  </w:style>
  <w:style w:type="paragraph" w:customStyle="1" w:styleId="0a0297c3-2cd5-4ae7-9930-159fe7d20e90">
    <w:name w:val="石墨文档大标题"/>
    <w:next w:val="a3"/>
    <w:uiPriority w:val="9"/>
    <w:unhideWhenUsed/>
    <w:qFormat/>
    <w:pPr>
      <w:spacing w:before="260" w:after="260"/>
      <w:outlineLvl w:val="0"/>
    </w:pPr>
    <w:rPr>
      <w:b/>
      <w:bCs/>
      <w:sz w:val="40"/>
      <w:szCs w:val="40"/>
    </w:rPr>
  </w:style>
  <w:style w:type="paragraph" w:customStyle="1" w:styleId="ede43761-5fb9-4be5-8fe5-ea54c6159190">
    <w:name w:val="石墨文档中标题"/>
    <w:next w:val="a3"/>
    <w:uiPriority w:val="9"/>
    <w:unhideWhenUsed/>
    <w:qFormat/>
    <w:pPr>
      <w:spacing w:before="260" w:after="260"/>
      <w:outlineLvl w:val="1"/>
    </w:pPr>
    <w:rPr>
      <w:b/>
      <w:bCs/>
      <w:sz w:val="36"/>
      <w:szCs w:val="36"/>
    </w:rPr>
  </w:style>
  <w:style w:type="paragraph" w:customStyle="1" w:styleId="6cc7052c-9a4d-434e-9195-695641d18dfc">
    <w:name w:val="石墨文档小标题"/>
    <w:next w:val="a3"/>
    <w:uiPriority w:val="9"/>
    <w:unhideWhenUsed/>
    <w:qFormat/>
    <w:pPr>
      <w:spacing w:before="260" w:after="260"/>
      <w:outlineLvl w:val="2"/>
    </w:pPr>
    <w:rPr>
      <w:b/>
      <w:bCs/>
      <w:sz w:val="32"/>
      <w:szCs w:val="32"/>
    </w:rPr>
  </w:style>
  <w:style w:type="paragraph" w:customStyle="1" w:styleId="fdcc594b-8215-457e-8368-5e0d49d59fd1">
    <w:name w:val="石墨文档标题"/>
    <w:next w:val="a3"/>
    <w:uiPriority w:val="9"/>
    <w:unhideWhenUsed/>
    <w:qFormat/>
    <w:pPr>
      <w:spacing w:before="260" w:after="260"/>
      <w:outlineLvl w:val="3"/>
    </w:pPr>
    <w:rPr>
      <w:b/>
      <w:bCs/>
      <w:sz w:val="56"/>
      <w:szCs w:val="56"/>
    </w:rPr>
  </w:style>
  <w:style w:type="paragraph" w:customStyle="1" w:styleId="974fbd7b-4e26-4657-a013-58ea5be1acf1">
    <w:name w:val="石墨文档引用"/>
    <w:qFormat/>
    <w:pPr>
      <w:pBdr>
        <w:left w:val="single" w:sz="30" w:space="10" w:color="F0F0F0"/>
      </w:pBdr>
    </w:pPr>
    <w:rPr>
      <w:color w:val="ADADAD"/>
    </w:rPr>
  </w:style>
  <w:style w:type="paragraph" w:default="1" w:styleId="917bc192-f448-4cdc-9c78-1837aa547858">
    <w:name w:val="Normal"/>
    <w:qFormat/>
    <w:pPr>
      <w:widowControl w:val="0"/>
      <w:jc w:val="both"/>
    </w:pPr>
  </w:style>
  <w:style w:type="character" w:default="1" w:styleId="072fc8e5-6cad-4d67-ad46-8aebe7d6befb">
    <w:name w:val="Default Paragraph Font"/>
    <w:uiPriority w:val="1"/>
    <w:semiHidden/>
    <w:unhideWhenUsed/>
  </w:style>
  <w:style w:type="table" w:default="1" w:styleId="040f8e24-72f2-44a0-8804-55a0a79105be">
    <w:name w:val="Normal Table"/>
    <w:uiPriority w:val="99"/>
    <w:semiHidden/>
    <w:unhideWhenUsed/>
    <w:tblPr>
      <w:tblInd w:w="0" w:type="dxa"/>
      <w:tblCellMar>
        <w:top w:w="0" w:type="dxa"/>
        <w:left w:w="108" w:type="dxa"/>
        <w:bottom w:w="0" w:type="dxa"/>
        <w:right w:w="108" w:type="dxa"/>
      </w:tblCellMar>
    </w:tblPr>
  </w:style>
  <w:style w:type="numbering" w:default="1" w:styleId="e7df078d-23df-4bdf-838f-8f01211ed1b0">
    <w:name w:val="No List"/>
    <w:uiPriority w:val="99"/>
    <w:semiHidden/>
    <w:unhideWhenUsed/>
  </w:style>
  <w:style w:type="paragraph" w:customStyle="1" w:styleId="c6d346d6-49fa-4af1-b4e3-778da4826b43">
    <w:name w:val="石墨文档正文"/>
    <w:qFormat/>
    <w:rPr>
      <w:szCs w:val="22"/>
    </w:rPr>
  </w:style>
  <w:style w:type="paragraph" w:customStyle="1" w:styleId="e9da320b-d248-46d0-823b-9de73166f0c8">
    <w:name w:val="石墨文档副标题"/>
    <w:qFormat/>
    <w:rPr>
      <w:color w:val="888888"/>
      <w:sz w:val="48"/>
      <w:szCs w:val="48"/>
    </w:rPr>
  </w:style>
  <w:style w:type="paragraph" w:customStyle="1" w:styleId="13473206-c482-4962-9fdb-0ec92f9803c3">
    <w:name w:val="石墨文档大标题"/>
    <w:next w:val="a3"/>
    <w:uiPriority w:val="9"/>
    <w:unhideWhenUsed/>
    <w:qFormat/>
    <w:pPr>
      <w:spacing w:before="260" w:after="260"/>
      <w:outlineLvl w:val="0"/>
    </w:pPr>
    <w:rPr>
      <w:b/>
      <w:bCs/>
      <w:sz w:val="40"/>
      <w:szCs w:val="40"/>
    </w:rPr>
  </w:style>
  <w:style w:type="paragraph" w:customStyle="1" w:styleId="a93e9a4c-07ce-4ba9-bb71-dd6343643751">
    <w:name w:val="石墨文档中标题"/>
    <w:next w:val="a3"/>
    <w:uiPriority w:val="9"/>
    <w:unhideWhenUsed/>
    <w:qFormat/>
    <w:pPr>
      <w:spacing w:before="260" w:after="260"/>
      <w:outlineLvl w:val="1"/>
    </w:pPr>
    <w:rPr>
      <w:b/>
      <w:bCs/>
      <w:sz w:val="36"/>
      <w:szCs w:val="36"/>
    </w:rPr>
  </w:style>
  <w:style w:type="paragraph" w:customStyle="1" w:styleId="bc8620dc-5c00-4987-9fa6-43bd249b1f6b">
    <w:name w:val="石墨文档小标题"/>
    <w:next w:val="a3"/>
    <w:uiPriority w:val="9"/>
    <w:unhideWhenUsed/>
    <w:qFormat/>
    <w:pPr>
      <w:spacing w:before="260" w:after="260"/>
      <w:outlineLvl w:val="2"/>
    </w:pPr>
    <w:rPr>
      <w:b/>
      <w:bCs/>
      <w:sz w:val="32"/>
      <w:szCs w:val="32"/>
    </w:rPr>
  </w:style>
  <w:style w:type="paragraph" w:customStyle="1" w:styleId="cb8ca9f4-7d99-4bff-920d-998975d6303f">
    <w:name w:val="石墨文档标题"/>
    <w:next w:val="a3"/>
    <w:uiPriority w:val="9"/>
    <w:unhideWhenUsed/>
    <w:qFormat/>
    <w:pPr>
      <w:spacing w:before="260" w:after="260"/>
      <w:outlineLvl w:val="3"/>
    </w:pPr>
    <w:rPr>
      <w:b/>
      <w:bCs/>
      <w:sz w:val="56"/>
      <w:szCs w:val="56"/>
    </w:rPr>
  </w:style>
  <w:style w:type="paragraph" w:customStyle="1" w:styleId="2f48e7c4-b1e2-4474-a732-52127f2277a7">
    <w:name w:val="石墨文档引用"/>
    <w:qFormat/>
    <w:pPr>
      <w:pBdr>
        <w:left w:val="single" w:sz="30" w:space="10" w:color="F0F0F0"/>
      </w:pBdr>
    </w:pPr>
    <w:rPr>
      <w:color w:val="ADADAD"/>
    </w:rPr>
  </w:style>
  <w:style w:type="paragraph" w:default="1" w:styleId="4e88025b-25a4-4f3d-979f-c430e1700dfe">
    <w:name w:val="Normal"/>
    <w:qFormat/>
    <w:pPr>
      <w:widowControl w:val="0"/>
      <w:jc w:val="both"/>
    </w:pPr>
  </w:style>
  <w:style w:type="character" w:default="1" w:styleId="44bf4187-fb07-40e4-a0cb-e5a8bfab37ba">
    <w:name w:val="Default Paragraph Font"/>
    <w:uiPriority w:val="1"/>
    <w:semiHidden/>
    <w:unhideWhenUsed/>
  </w:style>
  <w:style w:type="table" w:default="1" w:styleId="2ce65777-e080-455a-8c54-666795396f76">
    <w:name w:val="Normal Table"/>
    <w:uiPriority w:val="99"/>
    <w:semiHidden/>
    <w:unhideWhenUsed/>
    <w:tblPr>
      <w:tblInd w:w="0" w:type="dxa"/>
      <w:tblCellMar>
        <w:top w:w="0" w:type="dxa"/>
        <w:left w:w="108" w:type="dxa"/>
        <w:bottom w:w="0" w:type="dxa"/>
        <w:right w:w="108" w:type="dxa"/>
      </w:tblCellMar>
    </w:tblPr>
  </w:style>
  <w:style w:type="numbering" w:default="1" w:styleId="bb37128c-1f28-44c8-974d-df438d7ac74d">
    <w:name w:val="No List"/>
    <w:uiPriority w:val="99"/>
    <w:semiHidden/>
    <w:unhideWhenUsed/>
  </w:style>
  <w:style w:type="paragraph" w:customStyle="1" w:styleId="7eff23f8-77d4-4406-a735-b8074787a654">
    <w:name w:val="石墨文档正文"/>
    <w:qFormat/>
    <w:rPr>
      <w:szCs w:val="22"/>
    </w:rPr>
  </w:style>
  <w:style w:type="paragraph" w:customStyle="1" w:styleId="6bfaf4d6-e55d-4794-9892-49c0731222e4">
    <w:name w:val="石墨文档副标题"/>
    <w:qFormat/>
    <w:rPr>
      <w:color w:val="888888"/>
      <w:sz w:val="48"/>
      <w:szCs w:val="48"/>
    </w:rPr>
  </w:style>
  <w:style w:type="paragraph" w:customStyle="1" w:styleId="18702808-5352-448e-8a34-5c8da058e5ad">
    <w:name w:val="石墨文档大标题"/>
    <w:next w:val="a3"/>
    <w:uiPriority w:val="9"/>
    <w:unhideWhenUsed/>
    <w:qFormat/>
    <w:pPr>
      <w:spacing w:before="260" w:after="260"/>
      <w:outlineLvl w:val="0"/>
    </w:pPr>
    <w:rPr>
      <w:b/>
      <w:bCs/>
      <w:sz w:val="40"/>
      <w:szCs w:val="40"/>
    </w:rPr>
  </w:style>
  <w:style w:type="paragraph" w:customStyle="1" w:styleId="f6f6aae7-6587-4a64-8c28-ef73511256bb">
    <w:name w:val="石墨文档中标题"/>
    <w:next w:val="a3"/>
    <w:uiPriority w:val="9"/>
    <w:unhideWhenUsed/>
    <w:qFormat/>
    <w:pPr>
      <w:spacing w:before="260" w:after="260"/>
      <w:outlineLvl w:val="1"/>
    </w:pPr>
    <w:rPr>
      <w:b/>
      <w:bCs/>
      <w:sz w:val="36"/>
      <w:szCs w:val="36"/>
    </w:rPr>
  </w:style>
  <w:style w:type="paragraph" w:customStyle="1" w:styleId="6090ee66-d450-4c6d-b8d9-430065b77eee">
    <w:name w:val="石墨文档小标题"/>
    <w:next w:val="a3"/>
    <w:uiPriority w:val="9"/>
    <w:unhideWhenUsed/>
    <w:qFormat/>
    <w:pPr>
      <w:spacing w:before="260" w:after="260"/>
      <w:outlineLvl w:val="2"/>
    </w:pPr>
    <w:rPr>
      <w:b/>
      <w:bCs/>
      <w:sz w:val="32"/>
      <w:szCs w:val="32"/>
    </w:rPr>
  </w:style>
  <w:style w:type="paragraph" w:customStyle="1" w:styleId="52297583-1b88-439e-9155-d97097631d31">
    <w:name w:val="石墨文档标题"/>
    <w:next w:val="a3"/>
    <w:uiPriority w:val="9"/>
    <w:unhideWhenUsed/>
    <w:qFormat/>
    <w:pPr>
      <w:spacing w:before="260" w:after="260"/>
      <w:outlineLvl w:val="3"/>
    </w:pPr>
    <w:rPr>
      <w:b/>
      <w:bCs/>
      <w:sz w:val="56"/>
      <w:szCs w:val="56"/>
    </w:rPr>
  </w:style>
  <w:style w:type="paragraph" w:customStyle="1" w:styleId="66b3c9ad-1cd9-4b62-a7f8-c9f2bdb8a966">
    <w:name w:val="石墨文档引用"/>
    <w:qFormat/>
    <w:pPr>
      <w:pBdr>
        <w:left w:val="single" w:sz="30" w:space="10" w:color="F0F0F0"/>
      </w:pBdr>
    </w:pPr>
    <w:rPr>
      <w:color w:val="ADADAD"/>
    </w:rPr>
  </w:style>
  <w:style w:type="paragraph" w:default="1" w:styleId="1dee3bc7-dd80-451e-8fd6-0587c5a697f1">
    <w:name w:val="Normal"/>
    <w:qFormat/>
    <w:pPr>
      <w:widowControl w:val="0"/>
      <w:jc w:val="both"/>
    </w:pPr>
  </w:style>
  <w:style w:type="character" w:default="1" w:styleId="7b192dfa-c7ce-4708-9d14-ee7883f95756">
    <w:name w:val="Default Paragraph Font"/>
    <w:uiPriority w:val="1"/>
    <w:semiHidden/>
    <w:unhideWhenUsed/>
  </w:style>
  <w:style w:type="table" w:default="1" w:styleId="99fca5af-1caf-4753-a824-a985a2c56959">
    <w:name w:val="Normal Table"/>
    <w:uiPriority w:val="99"/>
    <w:semiHidden/>
    <w:unhideWhenUsed/>
    <w:tblPr>
      <w:tblInd w:w="0" w:type="dxa"/>
      <w:tblCellMar>
        <w:top w:w="0" w:type="dxa"/>
        <w:left w:w="108" w:type="dxa"/>
        <w:bottom w:w="0" w:type="dxa"/>
        <w:right w:w="108" w:type="dxa"/>
      </w:tblCellMar>
    </w:tblPr>
  </w:style>
  <w:style w:type="numbering" w:default="1" w:styleId="2bdca822-8f36-40ba-9c2d-ba965249625d">
    <w:name w:val="No List"/>
    <w:uiPriority w:val="99"/>
    <w:semiHidden/>
    <w:unhideWhenUsed/>
  </w:style>
  <w:style w:type="paragraph" w:customStyle="1" w:styleId="fd124aae-b902-4662-baab-b95c842baddf">
    <w:name w:val="石墨文档正文"/>
    <w:qFormat/>
    <w:rPr>
      <w:szCs w:val="22"/>
    </w:rPr>
  </w:style>
  <w:style w:type="paragraph" w:customStyle="1" w:styleId="41c1e734-203c-4101-b0ca-e4d801c0404d">
    <w:name w:val="石墨文档副标题"/>
    <w:qFormat/>
    <w:rPr>
      <w:color w:val="888888"/>
      <w:sz w:val="48"/>
      <w:szCs w:val="48"/>
    </w:rPr>
  </w:style>
  <w:style w:type="paragraph" w:customStyle="1" w:styleId="d65fc641-a5e7-4fab-99ad-6ca330cdc4fd">
    <w:name w:val="石墨文档大标题"/>
    <w:next w:val="a3"/>
    <w:uiPriority w:val="9"/>
    <w:unhideWhenUsed/>
    <w:qFormat/>
    <w:pPr>
      <w:spacing w:before="260" w:after="260"/>
      <w:outlineLvl w:val="0"/>
    </w:pPr>
    <w:rPr>
      <w:b/>
      <w:bCs/>
      <w:sz w:val="40"/>
      <w:szCs w:val="40"/>
    </w:rPr>
  </w:style>
  <w:style w:type="paragraph" w:customStyle="1" w:styleId="369523c4-4900-4573-93bd-873efbc1bbb9">
    <w:name w:val="石墨文档中标题"/>
    <w:next w:val="a3"/>
    <w:uiPriority w:val="9"/>
    <w:unhideWhenUsed/>
    <w:qFormat/>
    <w:pPr>
      <w:spacing w:before="260" w:after="260"/>
      <w:outlineLvl w:val="1"/>
    </w:pPr>
    <w:rPr>
      <w:b/>
      <w:bCs/>
      <w:sz w:val="36"/>
      <w:szCs w:val="36"/>
    </w:rPr>
  </w:style>
  <w:style w:type="paragraph" w:customStyle="1" w:styleId="ef8617c9-aa7d-497a-8654-4ec33b56a427">
    <w:name w:val="石墨文档小标题"/>
    <w:next w:val="a3"/>
    <w:uiPriority w:val="9"/>
    <w:unhideWhenUsed/>
    <w:qFormat/>
    <w:pPr>
      <w:spacing w:before="260" w:after="260"/>
      <w:outlineLvl w:val="2"/>
    </w:pPr>
    <w:rPr>
      <w:b/>
      <w:bCs/>
      <w:sz w:val="32"/>
      <w:szCs w:val="32"/>
    </w:rPr>
  </w:style>
  <w:style w:type="paragraph" w:customStyle="1" w:styleId="1053c09d-7115-4ff3-ab63-3447569b2bc8">
    <w:name w:val="石墨文档标题"/>
    <w:next w:val="a3"/>
    <w:uiPriority w:val="9"/>
    <w:unhideWhenUsed/>
    <w:qFormat/>
    <w:pPr>
      <w:spacing w:before="260" w:after="260"/>
      <w:outlineLvl w:val="3"/>
    </w:pPr>
    <w:rPr>
      <w:b/>
      <w:bCs/>
      <w:sz w:val="56"/>
      <w:szCs w:val="56"/>
    </w:rPr>
  </w:style>
  <w:style w:type="paragraph" w:customStyle="1" w:styleId="0a1b33f4-e00c-4aac-8b81-b10e257e57ba">
    <w:name w:val="石墨文档引用"/>
    <w:qFormat/>
    <w:pPr>
      <w:pBdr>
        <w:left w:val="single" w:sz="30" w:space="10" w:color="F0F0F0"/>
      </w:pBdr>
    </w:pPr>
    <w:rPr>
      <w:color w:val="ADADAD"/>
    </w:rPr>
  </w:style>
  <w:style w:type="paragraph" w:default="1" w:styleId="937f3829-128c-45f0-afaa-f7c559cc6768">
    <w:name w:val="Normal"/>
    <w:qFormat/>
    <w:pPr>
      <w:widowControl w:val="0"/>
      <w:jc w:val="both"/>
    </w:pPr>
  </w:style>
  <w:style w:type="character" w:default="1" w:styleId="febd2a12-23d9-4333-ae3d-d2a16b04bc36">
    <w:name w:val="Default Paragraph Font"/>
    <w:uiPriority w:val="1"/>
    <w:semiHidden/>
    <w:unhideWhenUsed/>
  </w:style>
  <w:style w:type="table" w:default="1" w:styleId="ca10b430-3637-4ccc-9115-caec82addd6e">
    <w:name w:val="Normal Table"/>
    <w:uiPriority w:val="99"/>
    <w:semiHidden/>
    <w:unhideWhenUsed/>
    <w:tblPr>
      <w:tblInd w:w="0" w:type="dxa"/>
      <w:tblCellMar>
        <w:top w:w="0" w:type="dxa"/>
        <w:left w:w="108" w:type="dxa"/>
        <w:bottom w:w="0" w:type="dxa"/>
        <w:right w:w="108" w:type="dxa"/>
      </w:tblCellMar>
    </w:tblPr>
  </w:style>
  <w:style w:type="numbering" w:default="1" w:styleId="1666d280-ebca-4172-9630-ac59f38f7bd5">
    <w:name w:val="No List"/>
    <w:uiPriority w:val="99"/>
    <w:semiHidden/>
    <w:unhideWhenUsed/>
  </w:style>
  <w:style w:type="paragraph" w:customStyle="1" w:styleId="608dc411-cbc5-4f47-bb98-0435e7ba1dae">
    <w:name w:val="石墨文档正文"/>
    <w:qFormat/>
    <w:rPr>
      <w:szCs w:val="22"/>
    </w:rPr>
  </w:style>
  <w:style w:type="paragraph" w:customStyle="1" w:styleId="bc11d49d-a042-4d46-b4a3-45467383e846">
    <w:name w:val="石墨文档副标题"/>
    <w:qFormat/>
    <w:rPr>
      <w:color w:val="888888"/>
      <w:sz w:val="48"/>
      <w:szCs w:val="48"/>
    </w:rPr>
  </w:style>
  <w:style w:type="paragraph" w:customStyle="1" w:styleId="566d0e8c-f490-414d-9ee4-9d281c8c8310">
    <w:name w:val="石墨文档大标题"/>
    <w:next w:val="a3"/>
    <w:uiPriority w:val="9"/>
    <w:unhideWhenUsed/>
    <w:qFormat/>
    <w:pPr>
      <w:spacing w:before="260" w:after="260"/>
      <w:outlineLvl w:val="0"/>
    </w:pPr>
    <w:rPr>
      <w:b/>
      <w:bCs/>
      <w:sz w:val="40"/>
      <w:szCs w:val="40"/>
    </w:rPr>
  </w:style>
  <w:style w:type="paragraph" w:customStyle="1" w:styleId="cb2344ec-75d1-4a2c-9582-3f17748b61b3">
    <w:name w:val="石墨文档中标题"/>
    <w:next w:val="a3"/>
    <w:uiPriority w:val="9"/>
    <w:unhideWhenUsed/>
    <w:qFormat/>
    <w:pPr>
      <w:spacing w:before="260" w:after="260"/>
      <w:outlineLvl w:val="1"/>
    </w:pPr>
    <w:rPr>
      <w:b/>
      <w:bCs/>
      <w:sz w:val="36"/>
      <w:szCs w:val="36"/>
    </w:rPr>
  </w:style>
  <w:style w:type="paragraph" w:customStyle="1" w:styleId="cec04939-b1c8-4768-a62a-95c56c05fdda">
    <w:name w:val="石墨文档小标题"/>
    <w:next w:val="a3"/>
    <w:uiPriority w:val="9"/>
    <w:unhideWhenUsed/>
    <w:qFormat/>
    <w:pPr>
      <w:spacing w:before="260" w:after="260"/>
      <w:outlineLvl w:val="2"/>
    </w:pPr>
    <w:rPr>
      <w:b/>
      <w:bCs/>
      <w:sz w:val="32"/>
      <w:szCs w:val="32"/>
    </w:rPr>
  </w:style>
  <w:style w:type="paragraph" w:customStyle="1" w:styleId="1382d4a9-8f11-490d-8f27-be8c256cc087">
    <w:name w:val="石墨文档标题"/>
    <w:next w:val="a3"/>
    <w:uiPriority w:val="9"/>
    <w:unhideWhenUsed/>
    <w:qFormat/>
    <w:pPr>
      <w:spacing w:before="260" w:after="260"/>
      <w:outlineLvl w:val="3"/>
    </w:pPr>
    <w:rPr>
      <w:b/>
      <w:bCs/>
      <w:sz w:val="56"/>
      <w:szCs w:val="56"/>
    </w:rPr>
  </w:style>
  <w:style w:type="paragraph" w:customStyle="1" w:styleId="29ce149a-2722-4d24-8d74-260a2f80cfad">
    <w:name w:val="石墨文档引用"/>
    <w:qFormat/>
    <w:pPr>
      <w:pBdr>
        <w:left w:val="single" w:sz="30" w:space="10" w:color="F0F0F0"/>
      </w:pBdr>
    </w:pPr>
    <w:rPr>
      <w:color w:val="ADADAD"/>
    </w:rPr>
  </w:style>
  <w:style w:type="paragraph" w:default="1" w:styleId="f6aa27c8-95bc-4780-9bb9-f2c44e5807a4">
    <w:name w:val="Normal"/>
    <w:qFormat/>
    <w:pPr>
      <w:widowControl w:val="0"/>
      <w:jc w:val="both"/>
    </w:pPr>
  </w:style>
  <w:style w:type="character" w:default="1" w:styleId="552968f9-b32a-48b7-9e62-4c67ce86d372">
    <w:name w:val="Default Paragraph Font"/>
    <w:uiPriority w:val="1"/>
    <w:semiHidden/>
    <w:unhideWhenUsed/>
  </w:style>
  <w:style w:type="table" w:default="1" w:styleId="c52f72a3-e6cd-4719-8aae-2625a8ecc833">
    <w:name w:val="Normal Table"/>
    <w:uiPriority w:val="99"/>
    <w:semiHidden/>
    <w:unhideWhenUsed/>
    <w:tblPr>
      <w:tblInd w:w="0" w:type="dxa"/>
      <w:tblCellMar>
        <w:top w:w="0" w:type="dxa"/>
        <w:left w:w="108" w:type="dxa"/>
        <w:bottom w:w="0" w:type="dxa"/>
        <w:right w:w="108" w:type="dxa"/>
      </w:tblCellMar>
    </w:tblPr>
  </w:style>
  <w:style w:type="numbering" w:default="1" w:styleId="f3b46f11-0a33-45c3-bf4a-3fbc581e61fb">
    <w:name w:val="No List"/>
    <w:uiPriority w:val="99"/>
    <w:semiHidden/>
    <w:unhideWhenUsed/>
  </w:style>
  <w:style w:type="paragraph" w:customStyle="1" w:styleId="88972d2d-cbd5-4a91-88f4-df4d97aa7899">
    <w:name w:val="石墨文档正文"/>
    <w:qFormat/>
    <w:rPr>
      <w:szCs w:val="22"/>
    </w:rPr>
  </w:style>
  <w:style w:type="paragraph" w:customStyle="1" w:styleId="b4195709-0442-44a4-8875-702d8d09354a">
    <w:name w:val="石墨文档副标题"/>
    <w:qFormat/>
    <w:rPr>
      <w:color w:val="888888"/>
      <w:sz w:val="48"/>
      <w:szCs w:val="48"/>
    </w:rPr>
  </w:style>
  <w:style w:type="paragraph" w:customStyle="1" w:styleId="989fca01-540b-468d-bf24-68a471ae3016">
    <w:name w:val="石墨文档大标题"/>
    <w:next w:val="a3"/>
    <w:uiPriority w:val="9"/>
    <w:unhideWhenUsed/>
    <w:qFormat/>
    <w:pPr>
      <w:spacing w:before="260" w:after="260"/>
      <w:outlineLvl w:val="0"/>
    </w:pPr>
    <w:rPr>
      <w:b/>
      <w:bCs/>
      <w:sz w:val="40"/>
      <w:szCs w:val="40"/>
    </w:rPr>
  </w:style>
  <w:style w:type="paragraph" w:customStyle="1" w:styleId="670c4f9f-5001-42b3-ae1b-595df59f7f21">
    <w:name w:val="石墨文档中标题"/>
    <w:next w:val="a3"/>
    <w:uiPriority w:val="9"/>
    <w:unhideWhenUsed/>
    <w:qFormat/>
    <w:pPr>
      <w:spacing w:before="260" w:after="260"/>
      <w:outlineLvl w:val="1"/>
    </w:pPr>
    <w:rPr>
      <w:b/>
      <w:bCs/>
      <w:sz w:val="36"/>
      <w:szCs w:val="36"/>
    </w:rPr>
  </w:style>
  <w:style w:type="paragraph" w:customStyle="1" w:styleId="efa0ec03-ba43-43c0-b549-301fc9bd76f0">
    <w:name w:val="石墨文档小标题"/>
    <w:next w:val="a3"/>
    <w:uiPriority w:val="9"/>
    <w:unhideWhenUsed/>
    <w:qFormat/>
    <w:pPr>
      <w:spacing w:before="260" w:after="260"/>
      <w:outlineLvl w:val="2"/>
    </w:pPr>
    <w:rPr>
      <w:b/>
      <w:bCs/>
      <w:sz w:val="32"/>
      <w:szCs w:val="32"/>
    </w:rPr>
  </w:style>
  <w:style w:type="paragraph" w:customStyle="1" w:styleId="b11be213-99f2-4fea-b266-9c3252f938e8">
    <w:name w:val="石墨文档标题"/>
    <w:next w:val="a3"/>
    <w:uiPriority w:val="9"/>
    <w:unhideWhenUsed/>
    <w:qFormat/>
    <w:pPr>
      <w:spacing w:before="260" w:after="260"/>
      <w:outlineLvl w:val="3"/>
    </w:pPr>
    <w:rPr>
      <w:b/>
      <w:bCs/>
      <w:sz w:val="56"/>
      <w:szCs w:val="56"/>
    </w:rPr>
  </w:style>
  <w:style w:type="paragraph" w:customStyle="1" w:styleId="db320be2-6cfa-450e-8e22-5aa7d118d18e">
    <w:name w:val="石墨文档引用"/>
    <w:qFormat/>
    <w:pPr>
      <w:pBdr>
        <w:left w:val="single" w:sz="30" w:space="10" w:color="F0F0F0"/>
      </w:pBdr>
    </w:pPr>
    <w:rPr>
      <w:color w:val="ADADAD"/>
    </w:rPr>
  </w:style>
  <w:style w:type="paragraph" w:default="1" w:styleId="bc4fb3b7-d093-4758-a5ac-d0b61730cbf6">
    <w:name w:val="Normal"/>
    <w:qFormat/>
    <w:pPr>
      <w:widowControl w:val="0"/>
      <w:jc w:val="both"/>
    </w:pPr>
  </w:style>
  <w:style w:type="character" w:default="1" w:styleId="1f4ba906-b34b-4a94-b9a0-d5007aa21d1e">
    <w:name w:val="Default Paragraph Font"/>
    <w:uiPriority w:val="1"/>
    <w:semiHidden/>
    <w:unhideWhenUsed/>
  </w:style>
  <w:style w:type="table" w:default="1" w:styleId="f8519839-8465-4593-adb4-6b5bfc201364">
    <w:name w:val="Normal Table"/>
    <w:uiPriority w:val="99"/>
    <w:semiHidden/>
    <w:unhideWhenUsed/>
    <w:tblPr>
      <w:tblInd w:w="0" w:type="dxa"/>
      <w:tblCellMar>
        <w:top w:w="0" w:type="dxa"/>
        <w:left w:w="108" w:type="dxa"/>
        <w:bottom w:w="0" w:type="dxa"/>
        <w:right w:w="108" w:type="dxa"/>
      </w:tblCellMar>
    </w:tblPr>
  </w:style>
  <w:style w:type="numbering" w:default="1" w:styleId="b2eafc70-5608-4af9-bbf7-5c5a47363bcd">
    <w:name w:val="No List"/>
    <w:uiPriority w:val="99"/>
    <w:semiHidden/>
    <w:unhideWhenUsed/>
  </w:style>
  <w:style w:type="paragraph" w:customStyle="1" w:styleId="e04098bb-0e39-4ec6-999f-55763784b13b">
    <w:name w:val="石墨文档正文"/>
    <w:qFormat/>
    <w:rPr>
      <w:szCs w:val="22"/>
    </w:rPr>
  </w:style>
  <w:style w:type="paragraph" w:customStyle="1" w:styleId="55c738cf-53d9-4368-b920-86b1d1d8cf29">
    <w:name w:val="石墨文档副标题"/>
    <w:qFormat/>
    <w:rPr>
      <w:color w:val="888888"/>
      <w:sz w:val="48"/>
      <w:szCs w:val="48"/>
    </w:rPr>
  </w:style>
  <w:style w:type="paragraph" w:customStyle="1" w:styleId="4ced1e7a-1d8e-4db7-b015-1a6cf2d12b29">
    <w:name w:val="石墨文档大标题"/>
    <w:next w:val="a3"/>
    <w:uiPriority w:val="9"/>
    <w:unhideWhenUsed/>
    <w:qFormat/>
    <w:pPr>
      <w:spacing w:before="260" w:after="260"/>
      <w:outlineLvl w:val="0"/>
    </w:pPr>
    <w:rPr>
      <w:b/>
      <w:bCs/>
      <w:sz w:val="40"/>
      <w:szCs w:val="40"/>
    </w:rPr>
  </w:style>
  <w:style w:type="paragraph" w:customStyle="1" w:styleId="ac9d37df-3f4d-44e5-9650-27953a7620e6">
    <w:name w:val="石墨文档中标题"/>
    <w:next w:val="a3"/>
    <w:uiPriority w:val="9"/>
    <w:unhideWhenUsed/>
    <w:qFormat/>
    <w:pPr>
      <w:spacing w:before="260" w:after="260"/>
      <w:outlineLvl w:val="1"/>
    </w:pPr>
    <w:rPr>
      <w:b/>
      <w:bCs/>
      <w:sz w:val="36"/>
      <w:szCs w:val="36"/>
    </w:rPr>
  </w:style>
  <w:style w:type="paragraph" w:customStyle="1" w:styleId="2f9a9965-3069-4e08-9615-6b47da19ef3e">
    <w:name w:val="石墨文档小标题"/>
    <w:next w:val="a3"/>
    <w:uiPriority w:val="9"/>
    <w:unhideWhenUsed/>
    <w:qFormat/>
    <w:pPr>
      <w:spacing w:before="260" w:after="260"/>
      <w:outlineLvl w:val="2"/>
    </w:pPr>
    <w:rPr>
      <w:b/>
      <w:bCs/>
      <w:sz w:val="32"/>
      <w:szCs w:val="32"/>
    </w:rPr>
  </w:style>
  <w:style w:type="paragraph" w:customStyle="1" w:styleId="814a58b1-072e-4e33-93bf-baeb90b3b5ee">
    <w:name w:val="石墨文档标题"/>
    <w:next w:val="a3"/>
    <w:uiPriority w:val="9"/>
    <w:unhideWhenUsed/>
    <w:qFormat/>
    <w:pPr>
      <w:spacing w:before="260" w:after="260"/>
      <w:outlineLvl w:val="3"/>
    </w:pPr>
    <w:rPr>
      <w:b/>
      <w:bCs/>
      <w:sz w:val="56"/>
      <w:szCs w:val="56"/>
    </w:rPr>
  </w:style>
  <w:style w:type="paragraph" w:customStyle="1" w:styleId="f51badfe-fec8-44e7-81ec-52459abdd195">
    <w:name w:val="石墨文档引用"/>
    <w:qFormat/>
    <w:pPr>
      <w:pBdr>
        <w:left w:val="single" w:sz="30" w:space="10" w:color="F0F0F0"/>
      </w:pBdr>
    </w:pPr>
    <w:rPr>
      <w:color w:val="ADADAD"/>
    </w:rPr>
  </w:style>
  <w:style w:type="paragraph" w:default="1" w:styleId="495133dd-6c47-4480-9ee6-277f7dda8bbf">
    <w:name w:val="Normal"/>
    <w:qFormat/>
    <w:pPr>
      <w:widowControl w:val="0"/>
      <w:jc w:val="both"/>
    </w:pPr>
  </w:style>
  <w:style w:type="character" w:default="1" w:styleId="5e467d3f-02c5-4216-ad03-a247120418e2">
    <w:name w:val="Default Paragraph Font"/>
    <w:uiPriority w:val="1"/>
    <w:semiHidden/>
    <w:unhideWhenUsed/>
  </w:style>
  <w:style w:type="table" w:default="1" w:styleId="ff22e35e-96c9-47a1-8cf7-546f26a52767">
    <w:name w:val="Normal Table"/>
    <w:uiPriority w:val="99"/>
    <w:semiHidden/>
    <w:unhideWhenUsed/>
    <w:tblPr>
      <w:tblInd w:w="0" w:type="dxa"/>
      <w:tblCellMar>
        <w:top w:w="0" w:type="dxa"/>
        <w:left w:w="108" w:type="dxa"/>
        <w:bottom w:w="0" w:type="dxa"/>
        <w:right w:w="108" w:type="dxa"/>
      </w:tblCellMar>
    </w:tblPr>
  </w:style>
  <w:style w:type="numbering" w:default="1" w:styleId="91a7a8b0-b7ef-4580-a45f-c35c8cb483df">
    <w:name w:val="No List"/>
    <w:uiPriority w:val="99"/>
    <w:semiHidden/>
    <w:unhideWhenUsed/>
  </w:style>
  <w:style w:type="paragraph" w:customStyle="1" w:styleId="edd84b54-557d-4cdd-b6f4-ffee8e3773bd">
    <w:name w:val="石墨文档正文"/>
    <w:qFormat/>
    <w:rPr>
      <w:szCs w:val="22"/>
    </w:rPr>
  </w:style>
  <w:style w:type="paragraph" w:customStyle="1" w:styleId="7b9960fe-dada-4a2d-844e-747d81eb3de7">
    <w:name w:val="石墨文档副标题"/>
    <w:qFormat/>
    <w:rPr>
      <w:color w:val="888888"/>
      <w:sz w:val="48"/>
      <w:szCs w:val="48"/>
    </w:rPr>
  </w:style>
  <w:style w:type="paragraph" w:customStyle="1" w:styleId="10eaec64-4ab6-4a7d-aa62-987731746494">
    <w:name w:val="石墨文档大标题"/>
    <w:next w:val="a3"/>
    <w:uiPriority w:val="9"/>
    <w:unhideWhenUsed/>
    <w:qFormat/>
    <w:pPr>
      <w:spacing w:before="260" w:after="260"/>
      <w:outlineLvl w:val="0"/>
    </w:pPr>
    <w:rPr>
      <w:b/>
      <w:bCs/>
      <w:sz w:val="40"/>
      <w:szCs w:val="40"/>
    </w:rPr>
  </w:style>
  <w:style w:type="paragraph" w:customStyle="1" w:styleId="0a294bc2-55a1-4b4c-8fc8-aa96308f72fe">
    <w:name w:val="石墨文档中标题"/>
    <w:next w:val="a3"/>
    <w:uiPriority w:val="9"/>
    <w:unhideWhenUsed/>
    <w:qFormat/>
    <w:pPr>
      <w:spacing w:before="260" w:after="260"/>
      <w:outlineLvl w:val="1"/>
    </w:pPr>
    <w:rPr>
      <w:b/>
      <w:bCs/>
      <w:sz w:val="36"/>
      <w:szCs w:val="36"/>
    </w:rPr>
  </w:style>
  <w:style w:type="paragraph" w:customStyle="1" w:styleId="171ac2d3-01f4-4a07-8848-5fa04d9f08e5">
    <w:name w:val="石墨文档小标题"/>
    <w:next w:val="a3"/>
    <w:uiPriority w:val="9"/>
    <w:unhideWhenUsed/>
    <w:qFormat/>
    <w:pPr>
      <w:spacing w:before="260" w:after="260"/>
      <w:outlineLvl w:val="2"/>
    </w:pPr>
    <w:rPr>
      <w:b/>
      <w:bCs/>
      <w:sz w:val="32"/>
      <w:szCs w:val="32"/>
    </w:rPr>
  </w:style>
  <w:style w:type="paragraph" w:customStyle="1" w:styleId="b84bcff5-aae1-4be6-a8d7-4cdea3df3dfc">
    <w:name w:val="石墨文档标题"/>
    <w:next w:val="a3"/>
    <w:uiPriority w:val="9"/>
    <w:unhideWhenUsed/>
    <w:qFormat/>
    <w:pPr>
      <w:spacing w:before="260" w:after="260"/>
      <w:outlineLvl w:val="3"/>
    </w:pPr>
    <w:rPr>
      <w:b/>
      <w:bCs/>
      <w:sz w:val="56"/>
      <w:szCs w:val="56"/>
    </w:rPr>
  </w:style>
  <w:style w:type="paragraph" w:customStyle="1" w:styleId="4ffe3f04-be2a-48cc-869f-c8d1eaf8ac01">
    <w:name w:val="石墨文档引用"/>
    <w:qFormat/>
    <w:pPr>
      <w:pBdr>
        <w:left w:val="single" w:sz="30" w:space="10" w:color="F0F0F0"/>
      </w:pBdr>
    </w:pPr>
    <w:rPr>
      <w:color w:val="ADADAD"/>
    </w:rPr>
  </w:style>
  <w:style w:type="paragraph" w:default="1" w:styleId="24907488-948f-46f3-b2ad-3761da91352d">
    <w:name w:val="Normal"/>
    <w:qFormat/>
    <w:pPr>
      <w:widowControl w:val="0"/>
      <w:jc w:val="both"/>
    </w:pPr>
  </w:style>
  <w:style w:type="character" w:default="1" w:styleId="935fee5d-79e9-48c1-8005-3a68cc430c53">
    <w:name w:val="Default Paragraph Font"/>
    <w:uiPriority w:val="1"/>
    <w:semiHidden/>
    <w:unhideWhenUsed/>
  </w:style>
  <w:style w:type="table" w:default="1" w:styleId="e341e949-d6ee-445d-8a8d-7acb0d21400c">
    <w:name w:val="Normal Table"/>
    <w:uiPriority w:val="99"/>
    <w:semiHidden/>
    <w:unhideWhenUsed/>
    <w:tblPr>
      <w:tblInd w:w="0" w:type="dxa"/>
      <w:tblCellMar>
        <w:top w:w="0" w:type="dxa"/>
        <w:left w:w="108" w:type="dxa"/>
        <w:bottom w:w="0" w:type="dxa"/>
        <w:right w:w="108" w:type="dxa"/>
      </w:tblCellMar>
    </w:tblPr>
  </w:style>
  <w:style w:type="numbering" w:default="1" w:styleId="9aeda513-d21a-4e8a-bf93-4e405df54bdd">
    <w:name w:val="No List"/>
    <w:uiPriority w:val="99"/>
    <w:semiHidden/>
    <w:unhideWhenUsed/>
  </w:style>
  <w:style w:type="paragraph" w:customStyle="1" w:styleId="5a0f585d-19f3-41bf-b1e1-74645cf62d1e">
    <w:name w:val="石墨文档正文"/>
    <w:qFormat/>
    <w:rPr>
      <w:szCs w:val="22"/>
    </w:rPr>
  </w:style>
  <w:style w:type="paragraph" w:customStyle="1" w:styleId="3eb38eaa-3c61-40db-a42e-e3767ec904f3">
    <w:name w:val="石墨文档副标题"/>
    <w:qFormat/>
    <w:rPr>
      <w:color w:val="888888"/>
      <w:sz w:val="48"/>
      <w:szCs w:val="48"/>
    </w:rPr>
  </w:style>
  <w:style w:type="paragraph" w:customStyle="1" w:styleId="1fc25297-b9ba-4ee2-9c4f-251b208bfa2b">
    <w:name w:val="石墨文档大标题"/>
    <w:next w:val="a3"/>
    <w:uiPriority w:val="9"/>
    <w:unhideWhenUsed/>
    <w:qFormat/>
    <w:pPr>
      <w:spacing w:before="260" w:after="260"/>
      <w:outlineLvl w:val="0"/>
    </w:pPr>
    <w:rPr>
      <w:b/>
      <w:bCs/>
      <w:sz w:val="40"/>
      <w:szCs w:val="40"/>
    </w:rPr>
  </w:style>
  <w:style w:type="paragraph" w:customStyle="1" w:styleId="ec139c11-77f1-4b8b-bb4e-03a2a2d5fe3e">
    <w:name w:val="石墨文档中标题"/>
    <w:next w:val="a3"/>
    <w:uiPriority w:val="9"/>
    <w:unhideWhenUsed/>
    <w:qFormat/>
    <w:pPr>
      <w:spacing w:before="260" w:after="260"/>
      <w:outlineLvl w:val="1"/>
    </w:pPr>
    <w:rPr>
      <w:b/>
      <w:bCs/>
      <w:sz w:val="36"/>
      <w:szCs w:val="36"/>
    </w:rPr>
  </w:style>
  <w:style w:type="paragraph" w:customStyle="1" w:styleId="bff2bc34-ce84-4ad3-9613-466e86252282">
    <w:name w:val="石墨文档小标题"/>
    <w:next w:val="a3"/>
    <w:uiPriority w:val="9"/>
    <w:unhideWhenUsed/>
    <w:qFormat/>
    <w:pPr>
      <w:spacing w:before="260" w:after="260"/>
      <w:outlineLvl w:val="2"/>
    </w:pPr>
    <w:rPr>
      <w:b/>
      <w:bCs/>
      <w:sz w:val="32"/>
      <w:szCs w:val="32"/>
    </w:rPr>
  </w:style>
  <w:style w:type="paragraph" w:customStyle="1" w:styleId="ab5873f4-ae44-41af-95b2-7aac1b0add23">
    <w:name w:val="石墨文档标题"/>
    <w:next w:val="a3"/>
    <w:uiPriority w:val="9"/>
    <w:unhideWhenUsed/>
    <w:qFormat/>
    <w:pPr>
      <w:spacing w:before="260" w:after="260"/>
      <w:outlineLvl w:val="3"/>
    </w:pPr>
    <w:rPr>
      <w:b/>
      <w:bCs/>
      <w:sz w:val="56"/>
      <w:szCs w:val="56"/>
    </w:rPr>
  </w:style>
  <w:style w:type="paragraph" w:customStyle="1" w:styleId="e8dc3cb6-809a-4040-9bf1-4373696a2f58">
    <w:name w:val="石墨文档引用"/>
    <w:qFormat/>
    <w:pPr>
      <w:pBdr>
        <w:left w:val="single" w:sz="30" w:space="10" w:color="F0F0F0"/>
      </w:pBdr>
    </w:pPr>
    <w:rPr>
      <w:color w:val="ADADAD"/>
    </w:rPr>
  </w:style>
  <w:style w:type="paragraph" w:default="1" w:styleId="f779a343-1691-4d9a-be9c-7a181100e648">
    <w:name w:val="Normal"/>
    <w:qFormat/>
    <w:pPr>
      <w:widowControl w:val="0"/>
      <w:jc w:val="both"/>
    </w:pPr>
  </w:style>
  <w:style w:type="character" w:default="1" w:styleId="731d7758-f547-4f15-9075-969748545e28">
    <w:name w:val="Default Paragraph Font"/>
    <w:uiPriority w:val="1"/>
    <w:semiHidden/>
    <w:unhideWhenUsed/>
  </w:style>
  <w:style w:type="table" w:default="1" w:styleId="19b47bd1-bdba-45b9-9acb-a69d0d2d4e1e">
    <w:name w:val="Normal Table"/>
    <w:uiPriority w:val="99"/>
    <w:semiHidden/>
    <w:unhideWhenUsed/>
    <w:tblPr>
      <w:tblInd w:w="0" w:type="dxa"/>
      <w:tblCellMar>
        <w:top w:w="0" w:type="dxa"/>
        <w:left w:w="108" w:type="dxa"/>
        <w:bottom w:w="0" w:type="dxa"/>
        <w:right w:w="108" w:type="dxa"/>
      </w:tblCellMar>
    </w:tblPr>
  </w:style>
  <w:style w:type="numbering" w:default="1" w:styleId="e7883f5f-930a-4fda-8931-0e608536ad94">
    <w:name w:val="No List"/>
    <w:uiPriority w:val="99"/>
    <w:semiHidden/>
    <w:unhideWhenUsed/>
  </w:style>
  <w:style w:type="paragraph" w:customStyle="1" w:styleId="73795414-5c7d-40a7-bf7f-b64e5ca1cffe">
    <w:name w:val="石墨文档正文"/>
    <w:qFormat/>
    <w:rPr>
      <w:szCs w:val="22"/>
    </w:rPr>
  </w:style>
  <w:style w:type="paragraph" w:customStyle="1" w:styleId="e487a154-ecb6-4f87-83b2-f6ad9dfc071d">
    <w:name w:val="石墨文档副标题"/>
    <w:qFormat/>
    <w:rPr>
      <w:color w:val="888888"/>
      <w:sz w:val="48"/>
      <w:szCs w:val="48"/>
    </w:rPr>
  </w:style>
  <w:style w:type="paragraph" w:customStyle="1" w:styleId="21d5cc90-a284-4b8a-b2fa-89cd74d0542f">
    <w:name w:val="石墨文档大标题"/>
    <w:next w:val="a3"/>
    <w:uiPriority w:val="9"/>
    <w:unhideWhenUsed/>
    <w:qFormat/>
    <w:pPr>
      <w:spacing w:before="260" w:after="260"/>
      <w:outlineLvl w:val="0"/>
    </w:pPr>
    <w:rPr>
      <w:b/>
      <w:bCs/>
      <w:sz w:val="40"/>
      <w:szCs w:val="40"/>
    </w:rPr>
  </w:style>
  <w:style w:type="paragraph" w:customStyle="1" w:styleId="03cb77a1-2385-4f98-9850-308644dda7af">
    <w:name w:val="石墨文档中标题"/>
    <w:next w:val="a3"/>
    <w:uiPriority w:val="9"/>
    <w:unhideWhenUsed/>
    <w:qFormat/>
    <w:pPr>
      <w:spacing w:before="260" w:after="260"/>
      <w:outlineLvl w:val="1"/>
    </w:pPr>
    <w:rPr>
      <w:b/>
      <w:bCs/>
      <w:sz w:val="36"/>
      <w:szCs w:val="36"/>
    </w:rPr>
  </w:style>
  <w:style w:type="paragraph" w:customStyle="1" w:styleId="93de7f88-d831-4db7-aa78-2ecedccb72fd">
    <w:name w:val="石墨文档小标题"/>
    <w:next w:val="a3"/>
    <w:uiPriority w:val="9"/>
    <w:unhideWhenUsed/>
    <w:qFormat/>
    <w:pPr>
      <w:spacing w:before="260" w:after="260"/>
      <w:outlineLvl w:val="2"/>
    </w:pPr>
    <w:rPr>
      <w:b/>
      <w:bCs/>
      <w:sz w:val="32"/>
      <w:szCs w:val="32"/>
    </w:rPr>
  </w:style>
  <w:style w:type="paragraph" w:customStyle="1" w:styleId="7538942d-406a-4d79-8104-417813a02e14">
    <w:name w:val="石墨文档标题"/>
    <w:next w:val="a3"/>
    <w:uiPriority w:val="9"/>
    <w:unhideWhenUsed/>
    <w:qFormat/>
    <w:pPr>
      <w:spacing w:before="260" w:after="260"/>
      <w:outlineLvl w:val="3"/>
    </w:pPr>
    <w:rPr>
      <w:b/>
      <w:bCs/>
      <w:sz w:val="56"/>
      <w:szCs w:val="56"/>
    </w:rPr>
  </w:style>
  <w:style w:type="paragraph" w:customStyle="1" w:styleId="063e904e-124c-4d3f-ad37-71c46c1a15da">
    <w:name w:val="石墨文档引用"/>
    <w:qFormat/>
    <w:pPr>
      <w:pBdr>
        <w:left w:val="single" w:sz="30" w:space="10" w:color="F0F0F0"/>
      </w:pBdr>
    </w:pPr>
    <w:rPr>
      <w:color w:val="ADADAD"/>
    </w:rPr>
  </w:style>
  <w:style w:type="paragraph" w:default="1" w:styleId="4310b5b1-0c0e-4e4a-826f-334cf7993cd2">
    <w:name w:val="Normal"/>
    <w:qFormat/>
    <w:pPr>
      <w:widowControl w:val="0"/>
      <w:jc w:val="both"/>
    </w:pPr>
  </w:style>
  <w:style w:type="character" w:default="1" w:styleId="466ff91f-7ee5-4d43-b719-c3528b0a38e3">
    <w:name w:val="Default Paragraph Font"/>
    <w:uiPriority w:val="1"/>
    <w:semiHidden/>
    <w:unhideWhenUsed/>
  </w:style>
  <w:style w:type="table" w:default="1" w:styleId="921521c6-8d21-401a-820b-7492ae10bff7">
    <w:name w:val="Normal Table"/>
    <w:uiPriority w:val="99"/>
    <w:semiHidden/>
    <w:unhideWhenUsed/>
    <w:tblPr>
      <w:tblInd w:w="0" w:type="dxa"/>
      <w:tblCellMar>
        <w:top w:w="0" w:type="dxa"/>
        <w:left w:w="108" w:type="dxa"/>
        <w:bottom w:w="0" w:type="dxa"/>
        <w:right w:w="108" w:type="dxa"/>
      </w:tblCellMar>
    </w:tblPr>
  </w:style>
  <w:style w:type="numbering" w:default="1" w:styleId="28f2cf16-0d38-4cdb-bb03-56d8135e1053">
    <w:name w:val="No List"/>
    <w:uiPriority w:val="99"/>
    <w:semiHidden/>
    <w:unhideWhenUsed/>
  </w:style>
  <w:style w:type="paragraph" w:customStyle="1" w:styleId="4f56a654-48eb-4e08-97ba-ca28d8be0990">
    <w:name w:val="石墨文档正文"/>
    <w:qFormat/>
    <w:rPr>
      <w:szCs w:val="22"/>
    </w:rPr>
  </w:style>
  <w:style w:type="paragraph" w:customStyle="1" w:styleId="69812897-96a5-4a10-8638-6a5caac361bf">
    <w:name w:val="石墨文档副标题"/>
    <w:qFormat/>
    <w:rPr>
      <w:color w:val="888888"/>
      <w:sz w:val="48"/>
      <w:szCs w:val="48"/>
    </w:rPr>
  </w:style>
  <w:style w:type="paragraph" w:customStyle="1" w:styleId="113fe4fa-5ac0-40d5-8d76-2b667b21e031">
    <w:name w:val="石墨文档大标题"/>
    <w:next w:val="a3"/>
    <w:uiPriority w:val="9"/>
    <w:unhideWhenUsed/>
    <w:qFormat/>
    <w:pPr>
      <w:spacing w:before="260" w:after="260"/>
      <w:outlineLvl w:val="0"/>
    </w:pPr>
    <w:rPr>
      <w:b/>
      <w:bCs/>
      <w:sz w:val="40"/>
      <w:szCs w:val="40"/>
    </w:rPr>
  </w:style>
  <w:style w:type="paragraph" w:customStyle="1" w:styleId="023e3220-918c-4590-9943-2d9547f1766d">
    <w:name w:val="石墨文档中标题"/>
    <w:next w:val="a3"/>
    <w:uiPriority w:val="9"/>
    <w:unhideWhenUsed/>
    <w:qFormat/>
    <w:pPr>
      <w:spacing w:before="260" w:after="260"/>
      <w:outlineLvl w:val="1"/>
    </w:pPr>
    <w:rPr>
      <w:b/>
      <w:bCs/>
      <w:sz w:val="36"/>
      <w:szCs w:val="36"/>
    </w:rPr>
  </w:style>
  <w:style w:type="paragraph" w:customStyle="1" w:styleId="9153d7ca-60c9-4cf8-b4ab-9888030eff4c">
    <w:name w:val="石墨文档小标题"/>
    <w:next w:val="a3"/>
    <w:uiPriority w:val="9"/>
    <w:unhideWhenUsed/>
    <w:qFormat/>
    <w:pPr>
      <w:spacing w:before="260" w:after="260"/>
      <w:outlineLvl w:val="2"/>
    </w:pPr>
    <w:rPr>
      <w:b/>
      <w:bCs/>
      <w:sz w:val="32"/>
      <w:szCs w:val="32"/>
    </w:rPr>
  </w:style>
  <w:style w:type="paragraph" w:customStyle="1" w:styleId="c3d7474d-ed77-40ca-81be-c01210798a46">
    <w:name w:val="石墨文档标题"/>
    <w:next w:val="a3"/>
    <w:uiPriority w:val="9"/>
    <w:unhideWhenUsed/>
    <w:qFormat/>
    <w:pPr>
      <w:spacing w:before="260" w:after="260"/>
      <w:outlineLvl w:val="3"/>
    </w:pPr>
    <w:rPr>
      <w:b/>
      <w:bCs/>
      <w:sz w:val="56"/>
      <w:szCs w:val="56"/>
    </w:rPr>
  </w:style>
  <w:style w:type="paragraph" w:customStyle="1" w:styleId="d8233874-cbf1-4bbc-b583-602b5a0f05be">
    <w:name w:val="石墨文档引用"/>
    <w:qFormat/>
    <w:pPr>
      <w:pBdr>
        <w:left w:val="single" w:sz="30" w:space="10" w:color="F0F0F0"/>
      </w:pBdr>
    </w:pPr>
    <w:rPr>
      <w:color w:val="ADADAD"/>
    </w:rPr>
  </w:style>
  <w:style w:type="paragraph" w:default="1" w:styleId="781fd22e-5155-4b10-9165-0195919f4a55">
    <w:name w:val="Normal"/>
    <w:qFormat/>
    <w:pPr>
      <w:widowControl w:val="0"/>
      <w:jc w:val="both"/>
    </w:pPr>
  </w:style>
  <w:style w:type="character" w:default="1" w:styleId="58cb1887-7cda-405b-9861-490c66437fb4">
    <w:name w:val="Default Paragraph Font"/>
    <w:uiPriority w:val="1"/>
    <w:semiHidden/>
    <w:unhideWhenUsed/>
  </w:style>
  <w:style w:type="table" w:default="1" w:styleId="bebe4e12-2bec-4714-a047-0281edef6584">
    <w:name w:val="Normal Table"/>
    <w:uiPriority w:val="99"/>
    <w:semiHidden/>
    <w:unhideWhenUsed/>
    <w:tblPr>
      <w:tblInd w:w="0" w:type="dxa"/>
      <w:tblCellMar>
        <w:top w:w="0" w:type="dxa"/>
        <w:left w:w="108" w:type="dxa"/>
        <w:bottom w:w="0" w:type="dxa"/>
        <w:right w:w="108" w:type="dxa"/>
      </w:tblCellMar>
    </w:tblPr>
  </w:style>
  <w:style w:type="numbering" w:default="1" w:styleId="79c7a963-83eb-42d0-be7f-66a73f7c3e27">
    <w:name w:val="No List"/>
    <w:uiPriority w:val="99"/>
    <w:semiHidden/>
    <w:unhideWhenUsed/>
  </w:style>
  <w:style w:type="paragraph" w:customStyle="1" w:styleId="1dd615ef-c9fe-4a44-9a20-f648bb85ab76">
    <w:name w:val="石墨文档正文"/>
    <w:qFormat/>
    <w:rPr>
      <w:szCs w:val="22"/>
    </w:rPr>
  </w:style>
  <w:style w:type="paragraph" w:customStyle="1" w:styleId="bac0d061-864e-4bbe-a460-8f194e549a0a">
    <w:name w:val="石墨文档副标题"/>
    <w:qFormat/>
    <w:rPr>
      <w:color w:val="888888"/>
      <w:sz w:val="48"/>
      <w:szCs w:val="48"/>
    </w:rPr>
  </w:style>
  <w:style w:type="paragraph" w:customStyle="1" w:styleId="0ecd6350-7b2d-4ad6-b8c8-37b77c77d1a9">
    <w:name w:val="石墨文档大标题"/>
    <w:next w:val="a3"/>
    <w:uiPriority w:val="9"/>
    <w:unhideWhenUsed/>
    <w:qFormat/>
    <w:pPr>
      <w:spacing w:before="260" w:after="260"/>
      <w:outlineLvl w:val="0"/>
    </w:pPr>
    <w:rPr>
      <w:b/>
      <w:bCs/>
      <w:sz w:val="40"/>
      <w:szCs w:val="40"/>
    </w:rPr>
  </w:style>
  <w:style w:type="paragraph" w:customStyle="1" w:styleId="6e0f11d0-3c24-4e30-b9cc-4ed943f6f56d">
    <w:name w:val="石墨文档中标题"/>
    <w:next w:val="a3"/>
    <w:uiPriority w:val="9"/>
    <w:unhideWhenUsed/>
    <w:qFormat/>
    <w:pPr>
      <w:spacing w:before="260" w:after="260"/>
      <w:outlineLvl w:val="1"/>
    </w:pPr>
    <w:rPr>
      <w:b/>
      <w:bCs/>
      <w:sz w:val="36"/>
      <w:szCs w:val="36"/>
    </w:rPr>
  </w:style>
  <w:style w:type="paragraph" w:customStyle="1" w:styleId="0b628b54-4833-493c-b175-60c716846ff4">
    <w:name w:val="石墨文档小标题"/>
    <w:next w:val="a3"/>
    <w:uiPriority w:val="9"/>
    <w:unhideWhenUsed/>
    <w:qFormat/>
    <w:pPr>
      <w:spacing w:before="260" w:after="260"/>
      <w:outlineLvl w:val="2"/>
    </w:pPr>
    <w:rPr>
      <w:b/>
      <w:bCs/>
      <w:sz w:val="32"/>
      <w:szCs w:val="32"/>
    </w:rPr>
  </w:style>
  <w:style w:type="paragraph" w:customStyle="1" w:styleId="3923013d-d84d-445d-9297-297189def776">
    <w:name w:val="石墨文档标题"/>
    <w:next w:val="a3"/>
    <w:uiPriority w:val="9"/>
    <w:unhideWhenUsed/>
    <w:qFormat/>
    <w:pPr>
      <w:spacing w:before="260" w:after="260"/>
      <w:outlineLvl w:val="3"/>
    </w:pPr>
    <w:rPr>
      <w:b/>
      <w:bCs/>
      <w:sz w:val="56"/>
      <w:szCs w:val="56"/>
    </w:rPr>
  </w:style>
  <w:style w:type="paragraph" w:customStyle="1" w:styleId="d8d5c455-aa95-4583-b39f-59e2e11fdfa4">
    <w:name w:val="石墨文档引用"/>
    <w:qFormat/>
    <w:pPr>
      <w:pBdr>
        <w:left w:val="single" w:sz="30" w:space="10" w:color="F0F0F0"/>
      </w:pBdr>
    </w:pPr>
    <w:rPr>
      <w:color w:val="ADADAD"/>
    </w:rPr>
  </w:style>
  <w:style w:type="paragraph" w:default="1" w:styleId="6dd795d1-a2ba-47ec-816f-b0657c850723">
    <w:name w:val="Normal"/>
    <w:qFormat/>
    <w:pPr>
      <w:widowControl w:val="0"/>
      <w:jc w:val="both"/>
    </w:pPr>
  </w:style>
  <w:style w:type="character" w:default="1" w:styleId="3191a89c-3462-4d19-a364-4d3d5c8e5ae1">
    <w:name w:val="Default Paragraph Font"/>
    <w:uiPriority w:val="1"/>
    <w:semiHidden/>
    <w:unhideWhenUsed/>
  </w:style>
  <w:style w:type="table" w:default="1" w:styleId="eb3836d7-d771-47ee-a4ab-e5e54d8947a8">
    <w:name w:val="Normal Table"/>
    <w:uiPriority w:val="99"/>
    <w:semiHidden/>
    <w:unhideWhenUsed/>
    <w:tblPr>
      <w:tblInd w:w="0" w:type="dxa"/>
      <w:tblCellMar>
        <w:top w:w="0" w:type="dxa"/>
        <w:left w:w="108" w:type="dxa"/>
        <w:bottom w:w="0" w:type="dxa"/>
        <w:right w:w="108" w:type="dxa"/>
      </w:tblCellMar>
    </w:tblPr>
  </w:style>
  <w:style w:type="numbering" w:default="1" w:styleId="d811d1bc-9d40-4cc2-b715-8fc358ff94a1">
    <w:name w:val="No List"/>
    <w:uiPriority w:val="99"/>
    <w:semiHidden/>
    <w:unhideWhenUsed/>
  </w:style>
  <w:style w:type="paragraph" w:customStyle="1" w:styleId="e1cbaf83-2ee5-47b3-8ad9-98a637311ab0">
    <w:name w:val="石墨文档正文"/>
    <w:qFormat/>
    <w:rPr>
      <w:szCs w:val="22"/>
    </w:rPr>
  </w:style>
  <w:style w:type="paragraph" w:customStyle="1" w:styleId="18600cb4-10c0-44f5-834d-15d2aa10dea1">
    <w:name w:val="石墨文档副标题"/>
    <w:qFormat/>
    <w:rPr>
      <w:color w:val="888888"/>
      <w:sz w:val="48"/>
      <w:szCs w:val="48"/>
    </w:rPr>
  </w:style>
  <w:style w:type="paragraph" w:customStyle="1" w:styleId="95166a3a-e623-4bbd-8e3b-ad333a409bdc">
    <w:name w:val="石墨文档大标题"/>
    <w:next w:val="a3"/>
    <w:uiPriority w:val="9"/>
    <w:unhideWhenUsed/>
    <w:qFormat/>
    <w:pPr>
      <w:spacing w:before="260" w:after="260"/>
      <w:outlineLvl w:val="0"/>
    </w:pPr>
    <w:rPr>
      <w:b/>
      <w:bCs/>
      <w:sz w:val="40"/>
      <w:szCs w:val="40"/>
    </w:rPr>
  </w:style>
  <w:style w:type="paragraph" w:customStyle="1" w:styleId="ea5022da-5335-43d3-9f24-4f6f9f99bc8b">
    <w:name w:val="石墨文档中标题"/>
    <w:next w:val="a3"/>
    <w:uiPriority w:val="9"/>
    <w:unhideWhenUsed/>
    <w:qFormat/>
    <w:pPr>
      <w:spacing w:before="260" w:after="260"/>
      <w:outlineLvl w:val="1"/>
    </w:pPr>
    <w:rPr>
      <w:b/>
      <w:bCs/>
      <w:sz w:val="36"/>
      <w:szCs w:val="36"/>
    </w:rPr>
  </w:style>
  <w:style w:type="paragraph" w:customStyle="1" w:styleId="97c945d6-8545-4c91-bcd4-e97dc91e3ef9">
    <w:name w:val="石墨文档小标题"/>
    <w:next w:val="a3"/>
    <w:uiPriority w:val="9"/>
    <w:unhideWhenUsed/>
    <w:qFormat/>
    <w:pPr>
      <w:spacing w:before="260" w:after="260"/>
      <w:outlineLvl w:val="2"/>
    </w:pPr>
    <w:rPr>
      <w:b/>
      <w:bCs/>
      <w:sz w:val="32"/>
      <w:szCs w:val="32"/>
    </w:rPr>
  </w:style>
  <w:style w:type="paragraph" w:customStyle="1" w:styleId="d8070864-28ed-4b00-bce7-2e67de754855">
    <w:name w:val="石墨文档标题"/>
    <w:next w:val="a3"/>
    <w:uiPriority w:val="9"/>
    <w:unhideWhenUsed/>
    <w:qFormat/>
    <w:pPr>
      <w:spacing w:before="260" w:after="260"/>
      <w:outlineLvl w:val="3"/>
    </w:pPr>
    <w:rPr>
      <w:b/>
      <w:bCs/>
      <w:sz w:val="56"/>
      <w:szCs w:val="56"/>
    </w:rPr>
  </w:style>
  <w:style w:type="paragraph" w:customStyle="1" w:styleId="a521c558-fac4-4772-b138-84d23eaafb58">
    <w:name w:val="石墨文档引用"/>
    <w:qFormat/>
    <w:pPr>
      <w:pBdr>
        <w:left w:val="single" w:sz="30" w:space="10" w:color="F0F0F0"/>
      </w:pBdr>
    </w:pPr>
    <w:rPr>
      <w:color w:val="ADADAD"/>
    </w:rPr>
  </w:style>
  <w:style w:type="paragraph" w:default="1" w:styleId="c1293b1d-adcd-4865-9f61-eb5fbf0a5950">
    <w:name w:val="Normal"/>
    <w:qFormat/>
    <w:pPr>
      <w:widowControl w:val="0"/>
      <w:jc w:val="both"/>
    </w:pPr>
  </w:style>
  <w:style w:type="character" w:default="1" w:styleId="8f30beb9-e87d-434f-a279-bc466cdb3aa0">
    <w:name w:val="Default Paragraph Font"/>
    <w:uiPriority w:val="1"/>
    <w:semiHidden/>
    <w:unhideWhenUsed/>
  </w:style>
  <w:style w:type="table" w:default="1" w:styleId="5fee6ecb-3085-440c-935d-9892d31c43c9">
    <w:name w:val="Normal Table"/>
    <w:uiPriority w:val="99"/>
    <w:semiHidden/>
    <w:unhideWhenUsed/>
    <w:tblPr>
      <w:tblInd w:w="0" w:type="dxa"/>
      <w:tblCellMar>
        <w:top w:w="0" w:type="dxa"/>
        <w:left w:w="108" w:type="dxa"/>
        <w:bottom w:w="0" w:type="dxa"/>
        <w:right w:w="108" w:type="dxa"/>
      </w:tblCellMar>
    </w:tblPr>
  </w:style>
  <w:style w:type="numbering" w:default="1" w:styleId="0ca904b7-21d6-45d5-89e7-bf98608f6bb2">
    <w:name w:val="No List"/>
    <w:uiPriority w:val="99"/>
    <w:semiHidden/>
    <w:unhideWhenUsed/>
  </w:style>
  <w:style w:type="paragraph" w:customStyle="1" w:styleId="2e7900d7-1dc8-4289-b9e2-9281c89083a6">
    <w:name w:val="石墨文档正文"/>
    <w:qFormat/>
    <w:rPr>
      <w:szCs w:val="22"/>
    </w:rPr>
  </w:style>
  <w:style w:type="paragraph" w:customStyle="1" w:styleId="dea27877-28c3-4617-9a22-52caea158871">
    <w:name w:val="石墨文档副标题"/>
    <w:qFormat/>
    <w:rPr>
      <w:color w:val="888888"/>
      <w:sz w:val="48"/>
      <w:szCs w:val="48"/>
    </w:rPr>
  </w:style>
  <w:style w:type="paragraph" w:customStyle="1" w:styleId="b0e306a5-c087-484e-9e20-57664fe24a1a">
    <w:name w:val="石墨文档大标题"/>
    <w:next w:val="a3"/>
    <w:uiPriority w:val="9"/>
    <w:unhideWhenUsed/>
    <w:qFormat/>
    <w:pPr>
      <w:spacing w:before="260" w:after="260"/>
      <w:outlineLvl w:val="0"/>
    </w:pPr>
    <w:rPr>
      <w:b/>
      <w:bCs/>
      <w:sz w:val="40"/>
      <w:szCs w:val="40"/>
    </w:rPr>
  </w:style>
  <w:style w:type="paragraph" w:customStyle="1" w:styleId="cbdb00bc-f34a-49c1-a867-e01f89a37a3c">
    <w:name w:val="石墨文档中标题"/>
    <w:next w:val="a3"/>
    <w:uiPriority w:val="9"/>
    <w:unhideWhenUsed/>
    <w:qFormat/>
    <w:pPr>
      <w:spacing w:before="260" w:after="260"/>
      <w:outlineLvl w:val="1"/>
    </w:pPr>
    <w:rPr>
      <w:b/>
      <w:bCs/>
      <w:sz w:val="36"/>
      <w:szCs w:val="36"/>
    </w:rPr>
  </w:style>
  <w:style w:type="paragraph" w:customStyle="1" w:styleId="db2528f8-aa0b-4e29-91de-4d4802266a4f">
    <w:name w:val="石墨文档小标题"/>
    <w:next w:val="a3"/>
    <w:uiPriority w:val="9"/>
    <w:unhideWhenUsed/>
    <w:qFormat/>
    <w:pPr>
      <w:spacing w:before="260" w:after="260"/>
      <w:outlineLvl w:val="2"/>
    </w:pPr>
    <w:rPr>
      <w:b/>
      <w:bCs/>
      <w:sz w:val="32"/>
      <w:szCs w:val="32"/>
    </w:rPr>
  </w:style>
  <w:style w:type="paragraph" w:customStyle="1" w:styleId="fb8e279a-efad-46e3-81fb-921af3e3aabd">
    <w:name w:val="石墨文档标题"/>
    <w:next w:val="a3"/>
    <w:uiPriority w:val="9"/>
    <w:unhideWhenUsed/>
    <w:qFormat/>
    <w:pPr>
      <w:spacing w:before="260" w:after="260"/>
      <w:outlineLvl w:val="3"/>
    </w:pPr>
    <w:rPr>
      <w:b/>
      <w:bCs/>
      <w:sz w:val="56"/>
      <w:szCs w:val="56"/>
    </w:rPr>
  </w:style>
  <w:style w:type="paragraph" w:customStyle="1" w:styleId="aadbbd23-160f-486c-9608-0e5db1528841">
    <w:name w:val="石墨文档引用"/>
    <w:qFormat/>
    <w:pPr>
      <w:pBdr>
        <w:left w:val="single" w:sz="30" w:space="10" w:color="F0F0F0"/>
      </w:pBdr>
    </w:pPr>
    <w:rPr>
      <w:color w:val="ADADAD"/>
    </w:rPr>
  </w:style>
  <w:style w:type="paragraph" w:default="1" w:styleId="ffc88a32-0255-4da0-94db-2b1faa1e11fb">
    <w:name w:val="Normal"/>
    <w:qFormat/>
    <w:pPr>
      <w:widowControl w:val="0"/>
      <w:jc w:val="both"/>
    </w:pPr>
  </w:style>
  <w:style w:type="character" w:default="1" w:styleId="c7280334-afef-4bf0-8820-683730c27300">
    <w:name w:val="Default Paragraph Font"/>
    <w:uiPriority w:val="1"/>
    <w:semiHidden/>
    <w:unhideWhenUsed/>
  </w:style>
  <w:style w:type="table" w:default="1" w:styleId="bfba2f15-f845-4bae-ab61-e6ec2cecc154">
    <w:name w:val="Normal Table"/>
    <w:uiPriority w:val="99"/>
    <w:semiHidden/>
    <w:unhideWhenUsed/>
    <w:tblPr>
      <w:tblInd w:w="0" w:type="dxa"/>
      <w:tblCellMar>
        <w:top w:w="0" w:type="dxa"/>
        <w:left w:w="108" w:type="dxa"/>
        <w:bottom w:w="0" w:type="dxa"/>
        <w:right w:w="108" w:type="dxa"/>
      </w:tblCellMar>
    </w:tblPr>
  </w:style>
  <w:style w:type="numbering" w:default="1" w:styleId="5b26fb3d-1ad7-488b-96d4-8f5935207075">
    <w:name w:val="No List"/>
    <w:uiPriority w:val="99"/>
    <w:semiHidden/>
    <w:unhideWhenUsed/>
  </w:style>
  <w:style w:type="paragraph" w:customStyle="1" w:styleId="2a09d716-a690-4ddb-a888-f362afecef56">
    <w:name w:val="石墨文档正文"/>
    <w:qFormat/>
    <w:rPr>
      <w:szCs w:val="22"/>
    </w:rPr>
  </w:style>
  <w:style w:type="paragraph" w:customStyle="1" w:styleId="0663d27e-6d73-4cc0-bc70-bc233e4e0b2b">
    <w:name w:val="石墨文档副标题"/>
    <w:qFormat/>
    <w:rPr>
      <w:color w:val="888888"/>
      <w:sz w:val="48"/>
      <w:szCs w:val="48"/>
    </w:rPr>
  </w:style>
  <w:style w:type="paragraph" w:customStyle="1" w:styleId="194ffcad-ecdb-47c1-806b-2f739451c4a2">
    <w:name w:val="石墨文档大标题"/>
    <w:next w:val="a3"/>
    <w:uiPriority w:val="9"/>
    <w:unhideWhenUsed/>
    <w:qFormat/>
    <w:pPr>
      <w:spacing w:before="260" w:after="260"/>
      <w:outlineLvl w:val="0"/>
    </w:pPr>
    <w:rPr>
      <w:b/>
      <w:bCs/>
      <w:sz w:val="40"/>
      <w:szCs w:val="40"/>
    </w:rPr>
  </w:style>
  <w:style w:type="paragraph" w:customStyle="1" w:styleId="44d59779-d5b8-4ca7-91e8-14b71517054b">
    <w:name w:val="石墨文档中标题"/>
    <w:next w:val="a3"/>
    <w:uiPriority w:val="9"/>
    <w:unhideWhenUsed/>
    <w:qFormat/>
    <w:pPr>
      <w:spacing w:before="260" w:after="260"/>
      <w:outlineLvl w:val="1"/>
    </w:pPr>
    <w:rPr>
      <w:b/>
      <w:bCs/>
      <w:sz w:val="36"/>
      <w:szCs w:val="36"/>
    </w:rPr>
  </w:style>
  <w:style w:type="paragraph" w:customStyle="1" w:styleId="0ec6b659-d7e6-4674-8397-920e63f8ed51">
    <w:name w:val="石墨文档小标题"/>
    <w:next w:val="a3"/>
    <w:uiPriority w:val="9"/>
    <w:unhideWhenUsed/>
    <w:qFormat/>
    <w:pPr>
      <w:spacing w:before="260" w:after="260"/>
      <w:outlineLvl w:val="2"/>
    </w:pPr>
    <w:rPr>
      <w:b/>
      <w:bCs/>
      <w:sz w:val="32"/>
      <w:szCs w:val="32"/>
    </w:rPr>
  </w:style>
  <w:style w:type="paragraph" w:customStyle="1" w:styleId="126053a5-dece-4534-a720-7b32ee9163f8">
    <w:name w:val="石墨文档标题"/>
    <w:next w:val="a3"/>
    <w:uiPriority w:val="9"/>
    <w:unhideWhenUsed/>
    <w:qFormat/>
    <w:pPr>
      <w:spacing w:before="260" w:after="260"/>
      <w:outlineLvl w:val="3"/>
    </w:pPr>
    <w:rPr>
      <w:b/>
      <w:bCs/>
      <w:sz w:val="56"/>
      <w:szCs w:val="56"/>
    </w:rPr>
  </w:style>
  <w:style w:type="paragraph" w:customStyle="1" w:styleId="dead8cb3-b884-4da0-b177-ee5c772c7409">
    <w:name w:val="石墨文档引用"/>
    <w:qFormat/>
    <w:pPr>
      <w:pBdr>
        <w:left w:val="single" w:sz="30" w:space="10" w:color="F0F0F0"/>
      </w:pBdr>
    </w:pPr>
    <w:rPr>
      <w:color w:val="ADADAD"/>
    </w:rPr>
  </w:style>
  <w:style w:type="paragraph" w:default="1" w:styleId="e0238a60-fe1b-42f6-8cfb-cace9e765dc0">
    <w:name w:val="Normal"/>
    <w:qFormat/>
    <w:pPr>
      <w:widowControl w:val="0"/>
      <w:jc w:val="both"/>
    </w:pPr>
  </w:style>
  <w:style w:type="character" w:default="1" w:styleId="cf0cdb3d-aa29-4773-bda1-498412f7b9d3">
    <w:name w:val="Default Paragraph Font"/>
    <w:uiPriority w:val="1"/>
    <w:semiHidden/>
    <w:unhideWhenUsed/>
  </w:style>
  <w:style w:type="table" w:default="1" w:styleId="bebed81f-22f8-42e4-8eb9-331fbe4b51d2">
    <w:name w:val="Normal Table"/>
    <w:uiPriority w:val="99"/>
    <w:semiHidden/>
    <w:unhideWhenUsed/>
    <w:tblPr>
      <w:tblInd w:w="0" w:type="dxa"/>
      <w:tblCellMar>
        <w:top w:w="0" w:type="dxa"/>
        <w:left w:w="108" w:type="dxa"/>
        <w:bottom w:w="0" w:type="dxa"/>
        <w:right w:w="108" w:type="dxa"/>
      </w:tblCellMar>
    </w:tblPr>
  </w:style>
  <w:style w:type="numbering" w:default="1" w:styleId="fe6f629c-71d2-467e-97db-cb3cce6eea30">
    <w:name w:val="No List"/>
    <w:uiPriority w:val="99"/>
    <w:semiHidden/>
    <w:unhideWhenUsed/>
  </w:style>
  <w:style w:type="paragraph" w:customStyle="1" w:styleId="b2399c41-84f1-453b-97bc-4ad761f3db1e">
    <w:name w:val="石墨文档正文"/>
    <w:qFormat/>
    <w:rPr>
      <w:szCs w:val="22"/>
    </w:rPr>
  </w:style>
  <w:style w:type="paragraph" w:customStyle="1" w:styleId="1858a222-0665-4a50-8fe6-58317d0d0866">
    <w:name w:val="石墨文档副标题"/>
    <w:qFormat/>
    <w:rPr>
      <w:color w:val="888888"/>
      <w:sz w:val="48"/>
      <w:szCs w:val="48"/>
    </w:rPr>
  </w:style>
  <w:style w:type="paragraph" w:customStyle="1" w:styleId="28d6eb0e-a330-4f9f-b533-627c3c072c72">
    <w:name w:val="石墨文档大标题"/>
    <w:next w:val="a3"/>
    <w:uiPriority w:val="9"/>
    <w:unhideWhenUsed/>
    <w:qFormat/>
    <w:pPr>
      <w:spacing w:before="260" w:after="260"/>
      <w:outlineLvl w:val="0"/>
    </w:pPr>
    <w:rPr>
      <w:b/>
      <w:bCs/>
      <w:sz w:val="40"/>
      <w:szCs w:val="40"/>
    </w:rPr>
  </w:style>
  <w:style w:type="paragraph" w:customStyle="1" w:styleId="9195d25e-11fd-493e-92aa-40220c9ed3c9">
    <w:name w:val="石墨文档中标题"/>
    <w:next w:val="a3"/>
    <w:uiPriority w:val="9"/>
    <w:unhideWhenUsed/>
    <w:qFormat/>
    <w:pPr>
      <w:spacing w:before="260" w:after="260"/>
      <w:outlineLvl w:val="1"/>
    </w:pPr>
    <w:rPr>
      <w:b/>
      <w:bCs/>
      <w:sz w:val="36"/>
      <w:szCs w:val="36"/>
    </w:rPr>
  </w:style>
  <w:style w:type="paragraph" w:customStyle="1" w:styleId="be35dcaf-8ab1-4bb3-a8c1-47f68643f733">
    <w:name w:val="石墨文档小标题"/>
    <w:next w:val="a3"/>
    <w:uiPriority w:val="9"/>
    <w:unhideWhenUsed/>
    <w:qFormat/>
    <w:pPr>
      <w:spacing w:before="260" w:after="260"/>
      <w:outlineLvl w:val="2"/>
    </w:pPr>
    <w:rPr>
      <w:b/>
      <w:bCs/>
      <w:sz w:val="32"/>
      <w:szCs w:val="32"/>
    </w:rPr>
  </w:style>
  <w:style w:type="paragraph" w:customStyle="1" w:styleId="dbe003f8-0fbb-4704-bd68-1f409e7b5472">
    <w:name w:val="石墨文档标题"/>
    <w:next w:val="a3"/>
    <w:uiPriority w:val="9"/>
    <w:unhideWhenUsed/>
    <w:qFormat/>
    <w:pPr>
      <w:spacing w:before="260" w:after="260"/>
      <w:outlineLvl w:val="3"/>
    </w:pPr>
    <w:rPr>
      <w:b/>
      <w:bCs/>
      <w:sz w:val="56"/>
      <w:szCs w:val="56"/>
    </w:rPr>
  </w:style>
  <w:style w:type="paragraph" w:customStyle="1" w:styleId="937c4ad4-9054-4c94-8d82-9ca9e3faf678">
    <w:name w:val="石墨文档引用"/>
    <w:qFormat/>
    <w:pPr>
      <w:pBdr>
        <w:left w:val="single" w:sz="30" w:space="10" w:color="F0F0F0"/>
      </w:pBdr>
    </w:pPr>
    <w:rPr>
      <w:color w:val="ADADAD"/>
    </w:rPr>
  </w:style>
  <w:style w:type="paragraph" w:default="1" w:styleId="edda58f0-6e9d-4095-be55-f2985cb3786c">
    <w:name w:val="Normal"/>
    <w:qFormat/>
    <w:pPr>
      <w:widowControl w:val="0"/>
      <w:jc w:val="both"/>
    </w:pPr>
  </w:style>
  <w:style w:type="character" w:default="1" w:styleId="b5696e96-7e71-4eee-8dbf-c5db9660769e">
    <w:name w:val="Default Paragraph Font"/>
    <w:uiPriority w:val="1"/>
    <w:semiHidden/>
    <w:unhideWhenUsed/>
  </w:style>
  <w:style w:type="table" w:default="1" w:styleId="fb06a8e1-5ab3-4b99-973c-bc520ee82134">
    <w:name w:val="Normal Table"/>
    <w:uiPriority w:val="99"/>
    <w:semiHidden/>
    <w:unhideWhenUsed/>
    <w:tblPr>
      <w:tblInd w:w="0" w:type="dxa"/>
      <w:tblCellMar>
        <w:top w:w="0" w:type="dxa"/>
        <w:left w:w="108" w:type="dxa"/>
        <w:bottom w:w="0" w:type="dxa"/>
        <w:right w:w="108" w:type="dxa"/>
      </w:tblCellMar>
    </w:tblPr>
  </w:style>
  <w:style w:type="numbering" w:default="1" w:styleId="0ff0b2ae-f1ff-4b34-b564-16c360a50126">
    <w:name w:val="No List"/>
    <w:uiPriority w:val="99"/>
    <w:semiHidden/>
    <w:unhideWhenUsed/>
  </w:style>
  <w:style w:type="paragraph" w:customStyle="1" w:styleId="cddfe4eb-9c2d-489f-adb4-3bccafa2d9ca">
    <w:name w:val="石墨文档正文"/>
    <w:qFormat/>
    <w:rPr>
      <w:szCs w:val="22"/>
    </w:rPr>
  </w:style>
  <w:style w:type="paragraph" w:customStyle="1" w:styleId="401416cf-ecfd-4f1b-a44d-87fe5022ee83">
    <w:name w:val="石墨文档副标题"/>
    <w:qFormat/>
    <w:rPr>
      <w:color w:val="888888"/>
      <w:sz w:val="48"/>
      <w:szCs w:val="48"/>
    </w:rPr>
  </w:style>
  <w:style w:type="paragraph" w:customStyle="1" w:styleId="52fcdb93-1edb-4926-97f9-810dccd0bdbb">
    <w:name w:val="石墨文档大标题"/>
    <w:next w:val="a3"/>
    <w:uiPriority w:val="9"/>
    <w:unhideWhenUsed/>
    <w:qFormat/>
    <w:pPr>
      <w:spacing w:before="260" w:after="260"/>
      <w:outlineLvl w:val="0"/>
    </w:pPr>
    <w:rPr>
      <w:b/>
      <w:bCs/>
      <w:sz w:val="40"/>
      <w:szCs w:val="40"/>
    </w:rPr>
  </w:style>
  <w:style w:type="paragraph" w:customStyle="1" w:styleId="e04628aa-f74f-42ec-9217-3f6ebe7633cc">
    <w:name w:val="石墨文档中标题"/>
    <w:next w:val="a3"/>
    <w:uiPriority w:val="9"/>
    <w:unhideWhenUsed/>
    <w:qFormat/>
    <w:pPr>
      <w:spacing w:before="260" w:after="260"/>
      <w:outlineLvl w:val="1"/>
    </w:pPr>
    <w:rPr>
      <w:b/>
      <w:bCs/>
      <w:sz w:val="36"/>
      <w:szCs w:val="36"/>
    </w:rPr>
  </w:style>
  <w:style w:type="paragraph" w:customStyle="1" w:styleId="1b93a228-c383-4e8e-a042-4aa33591646d">
    <w:name w:val="石墨文档小标题"/>
    <w:next w:val="a3"/>
    <w:uiPriority w:val="9"/>
    <w:unhideWhenUsed/>
    <w:qFormat/>
    <w:pPr>
      <w:spacing w:before="260" w:after="260"/>
      <w:outlineLvl w:val="2"/>
    </w:pPr>
    <w:rPr>
      <w:b/>
      <w:bCs/>
      <w:sz w:val="32"/>
      <w:szCs w:val="32"/>
    </w:rPr>
  </w:style>
  <w:style w:type="paragraph" w:customStyle="1" w:styleId="0bc52230-28f0-45d8-8c64-56234a1badbe">
    <w:name w:val="石墨文档标题"/>
    <w:next w:val="a3"/>
    <w:uiPriority w:val="9"/>
    <w:unhideWhenUsed/>
    <w:qFormat/>
    <w:pPr>
      <w:spacing w:before="260" w:after="260"/>
      <w:outlineLvl w:val="3"/>
    </w:pPr>
    <w:rPr>
      <w:b/>
      <w:bCs/>
      <w:sz w:val="56"/>
      <w:szCs w:val="56"/>
    </w:rPr>
  </w:style>
  <w:style w:type="paragraph" w:customStyle="1" w:styleId="a48804c5-ee0e-4949-ab7d-ddc146c4ab8b">
    <w:name w:val="石墨文档引用"/>
    <w:qFormat/>
    <w:pPr>
      <w:pBdr>
        <w:left w:val="single" w:sz="30" w:space="10" w:color="F0F0F0"/>
      </w:pBdr>
    </w:pPr>
    <w:rPr>
      <w:color w:val="ADADAD"/>
    </w:rPr>
  </w:style>
  <w:style w:type="paragraph" w:default="1" w:styleId="3444ed23-3103-4613-9ca5-356b28baa98d">
    <w:name w:val="Normal"/>
    <w:qFormat/>
    <w:pPr>
      <w:widowControl w:val="0"/>
      <w:jc w:val="both"/>
    </w:pPr>
  </w:style>
  <w:style w:type="character" w:default="1" w:styleId="9566b887-67a1-48a8-895e-78db526b8d40">
    <w:name w:val="Default Paragraph Font"/>
    <w:uiPriority w:val="1"/>
    <w:semiHidden/>
    <w:unhideWhenUsed/>
  </w:style>
  <w:style w:type="table" w:default="1" w:styleId="d72dc7e2-d322-4b45-8b0b-ff6e9d7a9570">
    <w:name w:val="Normal Table"/>
    <w:uiPriority w:val="99"/>
    <w:semiHidden/>
    <w:unhideWhenUsed/>
    <w:tblPr>
      <w:tblInd w:w="0" w:type="dxa"/>
      <w:tblCellMar>
        <w:top w:w="0" w:type="dxa"/>
        <w:left w:w="108" w:type="dxa"/>
        <w:bottom w:w="0" w:type="dxa"/>
        <w:right w:w="108" w:type="dxa"/>
      </w:tblCellMar>
    </w:tblPr>
  </w:style>
  <w:style w:type="numbering" w:default="1" w:styleId="05d271aa-cd42-46ad-9f2c-8e4d186dcf1f">
    <w:name w:val="No List"/>
    <w:uiPriority w:val="99"/>
    <w:semiHidden/>
    <w:unhideWhenUsed/>
  </w:style>
  <w:style w:type="paragraph" w:customStyle="1" w:styleId="3466039d-4061-4278-85d3-eaafdd209e71">
    <w:name w:val="石墨文档正文"/>
    <w:qFormat/>
    <w:rPr>
      <w:szCs w:val="22"/>
    </w:rPr>
  </w:style>
  <w:style w:type="paragraph" w:customStyle="1" w:styleId="954c6621-2baa-4e20-ac65-c3dbfe7f5734">
    <w:name w:val="石墨文档副标题"/>
    <w:qFormat/>
    <w:rPr>
      <w:color w:val="888888"/>
      <w:sz w:val="48"/>
      <w:szCs w:val="48"/>
    </w:rPr>
  </w:style>
  <w:style w:type="paragraph" w:customStyle="1" w:styleId="38b1983b-bf98-4d51-a898-f48de3a47919">
    <w:name w:val="石墨文档大标题"/>
    <w:next w:val="a3"/>
    <w:uiPriority w:val="9"/>
    <w:unhideWhenUsed/>
    <w:qFormat/>
    <w:pPr>
      <w:spacing w:before="260" w:after="260"/>
      <w:outlineLvl w:val="0"/>
    </w:pPr>
    <w:rPr>
      <w:b/>
      <w:bCs/>
      <w:sz w:val="40"/>
      <w:szCs w:val="40"/>
    </w:rPr>
  </w:style>
  <w:style w:type="paragraph" w:customStyle="1" w:styleId="41df1f9f-5ec7-4683-b5eb-d03e32f04170">
    <w:name w:val="石墨文档中标题"/>
    <w:next w:val="a3"/>
    <w:uiPriority w:val="9"/>
    <w:unhideWhenUsed/>
    <w:qFormat/>
    <w:pPr>
      <w:spacing w:before="260" w:after="260"/>
      <w:outlineLvl w:val="1"/>
    </w:pPr>
    <w:rPr>
      <w:b/>
      <w:bCs/>
      <w:sz w:val="36"/>
      <w:szCs w:val="36"/>
    </w:rPr>
  </w:style>
  <w:style w:type="paragraph" w:customStyle="1" w:styleId="95cdb06a-db5c-4185-88a0-541c03c1ab46">
    <w:name w:val="石墨文档小标题"/>
    <w:next w:val="a3"/>
    <w:uiPriority w:val="9"/>
    <w:unhideWhenUsed/>
    <w:qFormat/>
    <w:pPr>
      <w:spacing w:before="260" w:after="260"/>
      <w:outlineLvl w:val="2"/>
    </w:pPr>
    <w:rPr>
      <w:b/>
      <w:bCs/>
      <w:sz w:val="32"/>
      <w:szCs w:val="32"/>
    </w:rPr>
  </w:style>
  <w:style w:type="paragraph" w:customStyle="1" w:styleId="fc67279f-11d4-45fa-9ae5-81dca1d5e9c7">
    <w:name w:val="石墨文档标题"/>
    <w:next w:val="a3"/>
    <w:uiPriority w:val="9"/>
    <w:unhideWhenUsed/>
    <w:qFormat/>
    <w:pPr>
      <w:spacing w:before="260" w:after="260"/>
      <w:outlineLvl w:val="3"/>
    </w:pPr>
    <w:rPr>
      <w:b/>
      <w:bCs/>
      <w:sz w:val="56"/>
      <w:szCs w:val="56"/>
    </w:rPr>
  </w:style>
  <w:style w:type="paragraph" w:customStyle="1" w:styleId="a0f56e5e-2582-47f6-a99f-1682344b5985">
    <w:name w:val="石墨文档引用"/>
    <w:qFormat/>
    <w:pPr>
      <w:pBdr>
        <w:left w:val="single" w:sz="30" w:space="10" w:color="F0F0F0"/>
      </w:pBdr>
    </w:pPr>
    <w:rPr>
      <w:color w:val="ADADAD"/>
    </w:rPr>
  </w:style>
  <w:style w:type="paragraph" w:default="1" w:styleId="7768b7d5-0abe-420a-a65c-d58b2a6bc197">
    <w:name w:val="Normal"/>
    <w:qFormat/>
    <w:pPr>
      <w:widowControl w:val="0"/>
      <w:jc w:val="both"/>
    </w:pPr>
  </w:style>
  <w:style w:type="character" w:default="1" w:styleId="17621add-e92f-4834-8915-393821cfaad5">
    <w:name w:val="Default Paragraph Font"/>
    <w:uiPriority w:val="1"/>
    <w:semiHidden/>
    <w:unhideWhenUsed/>
  </w:style>
  <w:style w:type="table" w:default="1" w:styleId="0e9e3fcd-fc24-4d76-ba76-7494008338c4">
    <w:name w:val="Normal Table"/>
    <w:uiPriority w:val="99"/>
    <w:semiHidden/>
    <w:unhideWhenUsed/>
    <w:tblPr>
      <w:tblInd w:w="0" w:type="dxa"/>
      <w:tblCellMar>
        <w:top w:w="0" w:type="dxa"/>
        <w:left w:w="108" w:type="dxa"/>
        <w:bottom w:w="0" w:type="dxa"/>
        <w:right w:w="108" w:type="dxa"/>
      </w:tblCellMar>
    </w:tblPr>
  </w:style>
  <w:style w:type="numbering" w:default="1" w:styleId="f457dc6a-ff3d-43d2-b1d7-b5dab40269bb">
    <w:name w:val="No List"/>
    <w:uiPriority w:val="99"/>
    <w:semiHidden/>
    <w:unhideWhenUsed/>
  </w:style>
  <w:style w:type="paragraph" w:customStyle="1" w:styleId="d3f241da-e4e9-4f02-a017-558f946782a7">
    <w:name w:val="石墨文档正文"/>
    <w:qFormat/>
    <w:rPr>
      <w:szCs w:val="22"/>
    </w:rPr>
  </w:style>
  <w:style w:type="paragraph" w:customStyle="1" w:styleId="35314714-a3bf-4e5d-8320-846f7805fa5d">
    <w:name w:val="石墨文档副标题"/>
    <w:qFormat/>
    <w:rPr>
      <w:color w:val="888888"/>
      <w:sz w:val="48"/>
      <w:szCs w:val="48"/>
    </w:rPr>
  </w:style>
  <w:style w:type="paragraph" w:customStyle="1" w:styleId="4261a02f-5a9b-4b48-b312-2a3945d6d9ee">
    <w:name w:val="石墨文档大标题"/>
    <w:next w:val="a3"/>
    <w:uiPriority w:val="9"/>
    <w:unhideWhenUsed/>
    <w:qFormat/>
    <w:pPr>
      <w:spacing w:before="260" w:after="260"/>
      <w:outlineLvl w:val="0"/>
    </w:pPr>
    <w:rPr>
      <w:b/>
      <w:bCs/>
      <w:sz w:val="40"/>
      <w:szCs w:val="40"/>
    </w:rPr>
  </w:style>
  <w:style w:type="paragraph" w:customStyle="1" w:styleId="3a0a7f46-c084-41e4-a1ce-c49147988d36">
    <w:name w:val="石墨文档中标题"/>
    <w:next w:val="a3"/>
    <w:uiPriority w:val="9"/>
    <w:unhideWhenUsed/>
    <w:qFormat/>
    <w:pPr>
      <w:spacing w:before="260" w:after="260"/>
      <w:outlineLvl w:val="1"/>
    </w:pPr>
    <w:rPr>
      <w:b/>
      <w:bCs/>
      <w:sz w:val="36"/>
      <w:szCs w:val="36"/>
    </w:rPr>
  </w:style>
  <w:style w:type="paragraph" w:customStyle="1" w:styleId="0965cd25-7b4d-4c87-9a33-37afa4063479">
    <w:name w:val="石墨文档小标题"/>
    <w:next w:val="a3"/>
    <w:uiPriority w:val="9"/>
    <w:unhideWhenUsed/>
    <w:qFormat/>
    <w:pPr>
      <w:spacing w:before="260" w:after="260"/>
      <w:outlineLvl w:val="2"/>
    </w:pPr>
    <w:rPr>
      <w:b/>
      <w:bCs/>
      <w:sz w:val="32"/>
      <w:szCs w:val="32"/>
    </w:rPr>
  </w:style>
  <w:style w:type="paragraph" w:customStyle="1" w:styleId="628411a6-6f11-4a66-8d6e-fa2872985eb5">
    <w:name w:val="石墨文档标题"/>
    <w:next w:val="a3"/>
    <w:uiPriority w:val="9"/>
    <w:unhideWhenUsed/>
    <w:qFormat/>
    <w:pPr>
      <w:spacing w:before="260" w:after="260"/>
      <w:outlineLvl w:val="3"/>
    </w:pPr>
    <w:rPr>
      <w:b/>
      <w:bCs/>
      <w:sz w:val="56"/>
      <w:szCs w:val="56"/>
    </w:rPr>
  </w:style>
  <w:style w:type="paragraph" w:customStyle="1" w:styleId="bfa4569d-cf0f-4774-aabb-b5aef985e7b9">
    <w:name w:val="石墨文档引用"/>
    <w:qFormat/>
    <w:pPr>
      <w:pBdr>
        <w:left w:val="single" w:sz="30" w:space="10" w:color="F0F0F0"/>
      </w:pBdr>
    </w:pPr>
    <w:rPr>
      <w:color w:val="ADADAD"/>
    </w:rPr>
  </w:style>
  <w:style w:type="paragraph" w:default="1" w:styleId="ffa09706-639a-4563-84a8-c42999118325">
    <w:name w:val="Normal"/>
    <w:qFormat/>
    <w:pPr>
      <w:widowControl w:val="0"/>
      <w:jc w:val="both"/>
    </w:pPr>
  </w:style>
  <w:style w:type="character" w:default="1" w:styleId="25cae4b8-9569-48a6-b39c-7180e745a702">
    <w:name w:val="Default Paragraph Font"/>
    <w:uiPriority w:val="1"/>
    <w:semiHidden/>
    <w:unhideWhenUsed/>
  </w:style>
  <w:style w:type="table" w:default="1" w:styleId="e0bc6bd6-3649-43ce-8d46-d79ad1fcb766">
    <w:name w:val="Normal Table"/>
    <w:uiPriority w:val="99"/>
    <w:semiHidden/>
    <w:unhideWhenUsed/>
    <w:tblPr>
      <w:tblInd w:w="0" w:type="dxa"/>
      <w:tblCellMar>
        <w:top w:w="0" w:type="dxa"/>
        <w:left w:w="108" w:type="dxa"/>
        <w:bottom w:w="0" w:type="dxa"/>
        <w:right w:w="108" w:type="dxa"/>
      </w:tblCellMar>
    </w:tblPr>
  </w:style>
  <w:style w:type="numbering" w:default="1" w:styleId="ba891b4b-3b62-4f24-a414-df58410142a9">
    <w:name w:val="No List"/>
    <w:uiPriority w:val="99"/>
    <w:semiHidden/>
    <w:unhideWhenUsed/>
  </w:style>
  <w:style w:type="paragraph" w:customStyle="1" w:styleId="d4c1046d-544d-4c67-9727-d7ce22a5c954">
    <w:name w:val="石墨文档正文"/>
    <w:qFormat/>
    <w:rPr>
      <w:szCs w:val="22"/>
    </w:rPr>
  </w:style>
  <w:style w:type="paragraph" w:customStyle="1" w:styleId="537f3e10-b1b3-481c-a558-bd78deb4b0c1">
    <w:name w:val="石墨文档副标题"/>
    <w:qFormat/>
    <w:rPr>
      <w:color w:val="888888"/>
      <w:sz w:val="48"/>
      <w:szCs w:val="48"/>
    </w:rPr>
  </w:style>
  <w:style w:type="paragraph" w:customStyle="1" w:styleId="8cd45fea-c422-456d-9dfb-17160edb407f">
    <w:name w:val="石墨文档大标题"/>
    <w:next w:val="a3"/>
    <w:uiPriority w:val="9"/>
    <w:unhideWhenUsed/>
    <w:qFormat/>
    <w:pPr>
      <w:spacing w:before="260" w:after="260"/>
      <w:outlineLvl w:val="0"/>
    </w:pPr>
    <w:rPr>
      <w:b/>
      <w:bCs/>
      <w:sz w:val="40"/>
      <w:szCs w:val="40"/>
    </w:rPr>
  </w:style>
  <w:style w:type="paragraph" w:customStyle="1" w:styleId="6d286ddf-9cdc-4919-a347-d3c24e03fd97">
    <w:name w:val="石墨文档中标题"/>
    <w:next w:val="a3"/>
    <w:uiPriority w:val="9"/>
    <w:unhideWhenUsed/>
    <w:qFormat/>
    <w:pPr>
      <w:spacing w:before="260" w:after="260"/>
      <w:outlineLvl w:val="1"/>
    </w:pPr>
    <w:rPr>
      <w:b/>
      <w:bCs/>
      <w:sz w:val="36"/>
      <w:szCs w:val="36"/>
    </w:rPr>
  </w:style>
  <w:style w:type="paragraph" w:customStyle="1" w:styleId="0e3d93e0-54e7-4760-a3d2-78c2a6b66b9f">
    <w:name w:val="石墨文档小标题"/>
    <w:next w:val="a3"/>
    <w:uiPriority w:val="9"/>
    <w:unhideWhenUsed/>
    <w:qFormat/>
    <w:pPr>
      <w:spacing w:before="260" w:after="260"/>
      <w:outlineLvl w:val="2"/>
    </w:pPr>
    <w:rPr>
      <w:b/>
      <w:bCs/>
      <w:sz w:val="32"/>
      <w:szCs w:val="32"/>
    </w:rPr>
  </w:style>
  <w:style w:type="paragraph" w:customStyle="1" w:styleId="4e0f1ee8-0c44-4816-a647-1c7fe0428da3">
    <w:name w:val="石墨文档标题"/>
    <w:next w:val="a3"/>
    <w:uiPriority w:val="9"/>
    <w:unhideWhenUsed/>
    <w:qFormat/>
    <w:pPr>
      <w:spacing w:before="260" w:after="260"/>
      <w:outlineLvl w:val="3"/>
    </w:pPr>
    <w:rPr>
      <w:b/>
      <w:bCs/>
      <w:sz w:val="56"/>
      <w:szCs w:val="56"/>
    </w:rPr>
  </w:style>
  <w:style w:type="paragraph" w:customStyle="1" w:styleId="c2e153f8-e8de-479c-99e3-9cf6aa62ed29">
    <w:name w:val="石墨文档引用"/>
    <w:qFormat/>
    <w:pPr>
      <w:pBdr>
        <w:left w:val="single" w:sz="30" w:space="10" w:color="F0F0F0"/>
      </w:pBdr>
    </w:pPr>
    <w:rPr>
      <w:color w:val="ADADAD"/>
    </w:rPr>
  </w:style>
  <w:style w:type="paragraph" w:default="1" w:styleId="1ec01d3b-5e05-4e55-849b-69ada44f5c2e">
    <w:name w:val="Normal"/>
    <w:qFormat/>
    <w:pPr>
      <w:widowControl w:val="0"/>
      <w:jc w:val="both"/>
    </w:pPr>
  </w:style>
  <w:style w:type="character" w:default="1" w:styleId="e6716555-3ace-4f7c-bc4e-87aac6b0cef2">
    <w:name w:val="Default Paragraph Font"/>
    <w:uiPriority w:val="1"/>
    <w:semiHidden/>
    <w:unhideWhenUsed/>
  </w:style>
  <w:style w:type="table" w:default="1" w:styleId="f34481ff-c992-4edb-b5cb-16485312e697">
    <w:name w:val="Normal Table"/>
    <w:uiPriority w:val="99"/>
    <w:semiHidden/>
    <w:unhideWhenUsed/>
    <w:tblPr>
      <w:tblInd w:w="0" w:type="dxa"/>
      <w:tblCellMar>
        <w:top w:w="0" w:type="dxa"/>
        <w:left w:w="108" w:type="dxa"/>
        <w:bottom w:w="0" w:type="dxa"/>
        <w:right w:w="108" w:type="dxa"/>
      </w:tblCellMar>
    </w:tblPr>
  </w:style>
  <w:style w:type="numbering" w:default="1" w:styleId="01c1ca44-2eca-4cbd-a69d-07669d7856a6">
    <w:name w:val="No List"/>
    <w:uiPriority w:val="99"/>
    <w:semiHidden/>
    <w:unhideWhenUsed/>
  </w:style>
  <w:style w:type="paragraph" w:customStyle="1" w:styleId="c484feb7-ae82-4eeb-8f00-ce383e3dcee8">
    <w:name w:val="石墨文档正文"/>
    <w:qFormat/>
    <w:rPr>
      <w:szCs w:val="22"/>
    </w:rPr>
  </w:style>
  <w:style w:type="paragraph" w:customStyle="1" w:styleId="97a64b33-a11d-4749-9fd9-968bd7ce8f8c">
    <w:name w:val="石墨文档副标题"/>
    <w:qFormat/>
    <w:rPr>
      <w:color w:val="888888"/>
      <w:sz w:val="48"/>
      <w:szCs w:val="48"/>
    </w:rPr>
  </w:style>
  <w:style w:type="paragraph" w:customStyle="1" w:styleId="0b934f55-dd15-4625-aa84-f620c2851fea">
    <w:name w:val="石墨文档大标题"/>
    <w:next w:val="a3"/>
    <w:uiPriority w:val="9"/>
    <w:unhideWhenUsed/>
    <w:qFormat/>
    <w:pPr>
      <w:spacing w:before="260" w:after="260"/>
      <w:outlineLvl w:val="0"/>
    </w:pPr>
    <w:rPr>
      <w:b/>
      <w:bCs/>
      <w:sz w:val="40"/>
      <w:szCs w:val="40"/>
    </w:rPr>
  </w:style>
  <w:style w:type="paragraph" w:customStyle="1" w:styleId="2f640700-5318-435b-928f-7003d8a85d19">
    <w:name w:val="石墨文档中标题"/>
    <w:next w:val="a3"/>
    <w:uiPriority w:val="9"/>
    <w:unhideWhenUsed/>
    <w:qFormat/>
    <w:pPr>
      <w:spacing w:before="260" w:after="260"/>
      <w:outlineLvl w:val="1"/>
    </w:pPr>
    <w:rPr>
      <w:b/>
      <w:bCs/>
      <w:sz w:val="36"/>
      <w:szCs w:val="36"/>
    </w:rPr>
  </w:style>
  <w:style w:type="paragraph" w:customStyle="1" w:styleId="eaeaa5ca-0ab2-4639-b826-4f952946c024">
    <w:name w:val="石墨文档小标题"/>
    <w:next w:val="a3"/>
    <w:uiPriority w:val="9"/>
    <w:unhideWhenUsed/>
    <w:qFormat/>
    <w:pPr>
      <w:spacing w:before="260" w:after="260"/>
      <w:outlineLvl w:val="2"/>
    </w:pPr>
    <w:rPr>
      <w:b/>
      <w:bCs/>
      <w:sz w:val="32"/>
      <w:szCs w:val="32"/>
    </w:rPr>
  </w:style>
  <w:style w:type="paragraph" w:customStyle="1" w:styleId="775d26ff-bcd4-4f1b-b43f-804257ed2d2f">
    <w:name w:val="石墨文档标题"/>
    <w:next w:val="a3"/>
    <w:uiPriority w:val="9"/>
    <w:unhideWhenUsed/>
    <w:qFormat/>
    <w:pPr>
      <w:spacing w:before="260" w:after="260"/>
      <w:outlineLvl w:val="3"/>
    </w:pPr>
    <w:rPr>
      <w:b/>
      <w:bCs/>
      <w:sz w:val="56"/>
      <w:szCs w:val="56"/>
    </w:rPr>
  </w:style>
  <w:style w:type="paragraph" w:customStyle="1" w:styleId="ce123c30-5f28-4ca9-b3a8-34d9d1d99698">
    <w:name w:val="石墨文档引用"/>
    <w:qFormat/>
    <w:pPr>
      <w:pBdr>
        <w:left w:val="single" w:sz="30" w:space="10" w:color="F0F0F0"/>
      </w:pBdr>
    </w:pPr>
    <w:rPr>
      <w:color w:val="ADADAD"/>
    </w:rPr>
  </w:style>
  <w:style w:type="paragraph" w:default="1" w:styleId="ff0f027e-2859-4c6b-b751-63601ef33783">
    <w:name w:val="Normal"/>
    <w:qFormat/>
    <w:pPr>
      <w:widowControl w:val="0"/>
      <w:jc w:val="both"/>
    </w:pPr>
  </w:style>
  <w:style w:type="character" w:default="1" w:styleId="85545749-66fd-4f94-92db-11397f931b86">
    <w:name w:val="Default Paragraph Font"/>
    <w:uiPriority w:val="1"/>
    <w:semiHidden/>
    <w:unhideWhenUsed/>
  </w:style>
  <w:style w:type="table" w:default="1" w:styleId="12a07516-2ac7-4444-8ba3-4918bed54ba0">
    <w:name w:val="Normal Table"/>
    <w:uiPriority w:val="99"/>
    <w:semiHidden/>
    <w:unhideWhenUsed/>
    <w:tblPr>
      <w:tblInd w:w="0" w:type="dxa"/>
      <w:tblCellMar>
        <w:top w:w="0" w:type="dxa"/>
        <w:left w:w="108" w:type="dxa"/>
        <w:bottom w:w="0" w:type="dxa"/>
        <w:right w:w="108" w:type="dxa"/>
      </w:tblCellMar>
    </w:tblPr>
  </w:style>
  <w:style w:type="numbering" w:default="1" w:styleId="9456e002-7075-4cb2-9f6c-5dc07c4fa2c6">
    <w:name w:val="No List"/>
    <w:uiPriority w:val="99"/>
    <w:semiHidden/>
    <w:unhideWhenUsed/>
  </w:style>
  <w:style w:type="paragraph" w:customStyle="1" w:styleId="501f620b-80b1-4fae-8fcc-a7838842dd3d">
    <w:name w:val="石墨文档正文"/>
    <w:qFormat/>
    <w:rPr>
      <w:szCs w:val="22"/>
    </w:rPr>
  </w:style>
  <w:style w:type="paragraph" w:customStyle="1" w:styleId="f948744a-c663-453c-8dcb-f119413397ca">
    <w:name w:val="石墨文档副标题"/>
    <w:qFormat/>
    <w:rPr>
      <w:color w:val="888888"/>
      <w:sz w:val="48"/>
      <w:szCs w:val="48"/>
    </w:rPr>
  </w:style>
  <w:style w:type="paragraph" w:customStyle="1" w:styleId="f794b536-afce-4362-a169-8437d199ec23">
    <w:name w:val="石墨文档大标题"/>
    <w:next w:val="a3"/>
    <w:uiPriority w:val="9"/>
    <w:unhideWhenUsed/>
    <w:qFormat/>
    <w:pPr>
      <w:spacing w:before="260" w:after="260"/>
      <w:outlineLvl w:val="0"/>
    </w:pPr>
    <w:rPr>
      <w:b/>
      <w:bCs/>
      <w:sz w:val="40"/>
      <w:szCs w:val="40"/>
    </w:rPr>
  </w:style>
  <w:style w:type="paragraph" w:customStyle="1" w:styleId="78954000-6e8b-4825-937b-ad7514c75e19">
    <w:name w:val="石墨文档中标题"/>
    <w:next w:val="a3"/>
    <w:uiPriority w:val="9"/>
    <w:unhideWhenUsed/>
    <w:qFormat/>
    <w:pPr>
      <w:spacing w:before="260" w:after="260"/>
      <w:outlineLvl w:val="1"/>
    </w:pPr>
    <w:rPr>
      <w:b/>
      <w:bCs/>
      <w:sz w:val="36"/>
      <w:szCs w:val="36"/>
    </w:rPr>
  </w:style>
  <w:style w:type="paragraph" w:customStyle="1" w:styleId="db3d3b99-c541-4539-8237-fbae537266c8">
    <w:name w:val="石墨文档小标题"/>
    <w:next w:val="a3"/>
    <w:uiPriority w:val="9"/>
    <w:unhideWhenUsed/>
    <w:qFormat/>
    <w:pPr>
      <w:spacing w:before="260" w:after="260"/>
      <w:outlineLvl w:val="2"/>
    </w:pPr>
    <w:rPr>
      <w:b/>
      <w:bCs/>
      <w:sz w:val="32"/>
      <w:szCs w:val="32"/>
    </w:rPr>
  </w:style>
  <w:style w:type="paragraph" w:customStyle="1" w:styleId="795d8935-9908-443c-8d43-0091ab645c4d">
    <w:name w:val="石墨文档标题"/>
    <w:next w:val="a3"/>
    <w:uiPriority w:val="9"/>
    <w:unhideWhenUsed/>
    <w:qFormat/>
    <w:pPr>
      <w:spacing w:before="260" w:after="260"/>
      <w:outlineLvl w:val="3"/>
    </w:pPr>
    <w:rPr>
      <w:b/>
      <w:bCs/>
      <w:sz w:val="56"/>
      <w:szCs w:val="56"/>
    </w:rPr>
  </w:style>
  <w:style w:type="paragraph" w:customStyle="1" w:styleId="211dbcb1-7749-44c4-bea4-4e290c931d2e">
    <w:name w:val="石墨文档引用"/>
    <w:qFormat/>
    <w:pPr>
      <w:pBdr>
        <w:left w:val="single" w:sz="30" w:space="10" w:color="F0F0F0"/>
      </w:pBdr>
    </w:pPr>
    <w:rPr>
      <w:color w:val="ADADAD"/>
    </w:rPr>
  </w:style>
  <w:style w:type="paragraph" w:default="1" w:styleId="65a69e23-3e16-4865-b3df-0159a9f14c48">
    <w:name w:val="Normal"/>
    <w:qFormat/>
    <w:pPr>
      <w:widowControl w:val="0"/>
      <w:jc w:val="both"/>
    </w:pPr>
  </w:style>
  <w:style w:type="character" w:default="1" w:styleId="87d1dda7-6bb6-459f-bf4b-77ca7ca3a858">
    <w:name w:val="Default Paragraph Font"/>
    <w:uiPriority w:val="1"/>
    <w:semiHidden/>
    <w:unhideWhenUsed/>
  </w:style>
  <w:style w:type="table" w:default="1" w:styleId="dfe3f9e0-6514-490c-952f-f85659e18c8d">
    <w:name w:val="Normal Table"/>
    <w:uiPriority w:val="99"/>
    <w:semiHidden/>
    <w:unhideWhenUsed/>
    <w:tblPr>
      <w:tblInd w:w="0" w:type="dxa"/>
      <w:tblCellMar>
        <w:top w:w="0" w:type="dxa"/>
        <w:left w:w="108" w:type="dxa"/>
        <w:bottom w:w="0" w:type="dxa"/>
        <w:right w:w="108" w:type="dxa"/>
      </w:tblCellMar>
    </w:tblPr>
  </w:style>
  <w:style w:type="numbering" w:default="1" w:styleId="00e24024-e467-4bd6-a052-858bc6862037">
    <w:name w:val="No List"/>
    <w:uiPriority w:val="99"/>
    <w:semiHidden/>
    <w:unhideWhenUsed/>
  </w:style>
  <w:style w:type="paragraph" w:customStyle="1" w:styleId="8b230fb1-f5c8-42a5-9981-ff568058309d">
    <w:name w:val="石墨文档正文"/>
    <w:qFormat/>
    <w:rPr>
      <w:szCs w:val="22"/>
    </w:rPr>
  </w:style>
  <w:style w:type="paragraph" w:customStyle="1" w:styleId="c592b71a-9144-4375-a8b4-b8a31a408933">
    <w:name w:val="石墨文档副标题"/>
    <w:qFormat/>
    <w:rPr>
      <w:color w:val="888888"/>
      <w:sz w:val="48"/>
      <w:szCs w:val="48"/>
    </w:rPr>
  </w:style>
  <w:style w:type="paragraph" w:customStyle="1" w:styleId="7fb04e76-3ea6-4cab-bee6-5b75d71639d9">
    <w:name w:val="石墨文档大标题"/>
    <w:next w:val="a3"/>
    <w:uiPriority w:val="9"/>
    <w:unhideWhenUsed/>
    <w:qFormat/>
    <w:pPr>
      <w:spacing w:before="260" w:after="260"/>
      <w:outlineLvl w:val="0"/>
    </w:pPr>
    <w:rPr>
      <w:b/>
      <w:bCs/>
      <w:sz w:val="40"/>
      <w:szCs w:val="40"/>
    </w:rPr>
  </w:style>
  <w:style w:type="paragraph" w:customStyle="1" w:styleId="60500e89-0707-462f-808d-9a168838d1b0">
    <w:name w:val="石墨文档中标题"/>
    <w:next w:val="a3"/>
    <w:uiPriority w:val="9"/>
    <w:unhideWhenUsed/>
    <w:qFormat/>
    <w:pPr>
      <w:spacing w:before="260" w:after="260"/>
      <w:outlineLvl w:val="1"/>
    </w:pPr>
    <w:rPr>
      <w:b/>
      <w:bCs/>
      <w:sz w:val="36"/>
      <w:szCs w:val="36"/>
    </w:rPr>
  </w:style>
  <w:style w:type="paragraph" w:customStyle="1" w:styleId="0fe4b0e6-9d31-40a9-8916-f902bf0ee702">
    <w:name w:val="石墨文档小标题"/>
    <w:next w:val="a3"/>
    <w:uiPriority w:val="9"/>
    <w:unhideWhenUsed/>
    <w:qFormat/>
    <w:pPr>
      <w:spacing w:before="260" w:after="260"/>
      <w:outlineLvl w:val="2"/>
    </w:pPr>
    <w:rPr>
      <w:b/>
      <w:bCs/>
      <w:sz w:val="32"/>
      <w:szCs w:val="32"/>
    </w:rPr>
  </w:style>
  <w:style w:type="paragraph" w:customStyle="1" w:styleId="99dd632d-9926-4219-94e2-0db5d4044a92">
    <w:name w:val="石墨文档标题"/>
    <w:next w:val="a3"/>
    <w:uiPriority w:val="9"/>
    <w:unhideWhenUsed/>
    <w:qFormat/>
    <w:pPr>
      <w:spacing w:before="260" w:after="260"/>
      <w:outlineLvl w:val="3"/>
    </w:pPr>
    <w:rPr>
      <w:b/>
      <w:bCs/>
      <w:sz w:val="56"/>
      <w:szCs w:val="56"/>
    </w:rPr>
  </w:style>
  <w:style w:type="paragraph" w:customStyle="1" w:styleId="99cf71e8-d401-4977-8a60-a3c58df22b50">
    <w:name w:val="石墨文档引用"/>
    <w:qFormat/>
    <w:pPr>
      <w:pBdr>
        <w:left w:val="single" w:sz="30" w:space="10" w:color="F0F0F0"/>
      </w:pBdr>
    </w:pPr>
    <w:rPr>
      <w:color w:val="ADADAD"/>
    </w:rPr>
  </w:style>
  <w:style w:type="paragraph" w:default="1" w:styleId="c9c85a8b-2a31-4231-a3fb-8d3449fb38f4">
    <w:name w:val="Normal"/>
    <w:qFormat/>
    <w:pPr>
      <w:widowControl w:val="0"/>
      <w:jc w:val="both"/>
    </w:pPr>
  </w:style>
  <w:style w:type="character" w:default="1" w:styleId="90c6fff2-7928-479c-a996-110fec5da144">
    <w:name w:val="Default Paragraph Font"/>
    <w:uiPriority w:val="1"/>
    <w:semiHidden/>
    <w:unhideWhenUsed/>
  </w:style>
  <w:style w:type="table" w:default="1" w:styleId="8ee21a9e-13f2-47db-85af-11aa5940e6e7">
    <w:name w:val="Normal Table"/>
    <w:uiPriority w:val="99"/>
    <w:semiHidden/>
    <w:unhideWhenUsed/>
    <w:tblPr>
      <w:tblInd w:w="0" w:type="dxa"/>
      <w:tblCellMar>
        <w:top w:w="0" w:type="dxa"/>
        <w:left w:w="108" w:type="dxa"/>
        <w:bottom w:w="0" w:type="dxa"/>
        <w:right w:w="108" w:type="dxa"/>
      </w:tblCellMar>
    </w:tblPr>
  </w:style>
  <w:style w:type="numbering" w:default="1" w:styleId="b08f6967-db8b-4b29-8f34-f250399a3d67">
    <w:name w:val="No List"/>
    <w:uiPriority w:val="99"/>
    <w:semiHidden/>
    <w:unhideWhenUsed/>
  </w:style>
  <w:style w:type="paragraph" w:customStyle="1" w:styleId="289867af-bb18-471a-a24b-11e44f711667">
    <w:name w:val="石墨文档正文"/>
    <w:qFormat/>
    <w:rPr>
      <w:szCs w:val="22"/>
    </w:rPr>
  </w:style>
  <w:style w:type="paragraph" w:customStyle="1" w:styleId="79f54bcf-bf71-4546-b900-b057d9983f49">
    <w:name w:val="石墨文档副标题"/>
    <w:qFormat/>
    <w:rPr>
      <w:color w:val="888888"/>
      <w:sz w:val="48"/>
      <w:szCs w:val="48"/>
    </w:rPr>
  </w:style>
  <w:style w:type="paragraph" w:customStyle="1" w:styleId="4c521b7e-06d5-4382-b3f0-e0e07d74557a">
    <w:name w:val="石墨文档大标题"/>
    <w:next w:val="a3"/>
    <w:uiPriority w:val="9"/>
    <w:unhideWhenUsed/>
    <w:qFormat/>
    <w:pPr>
      <w:spacing w:before="260" w:after="260"/>
      <w:outlineLvl w:val="0"/>
    </w:pPr>
    <w:rPr>
      <w:b/>
      <w:bCs/>
      <w:sz w:val="40"/>
      <w:szCs w:val="40"/>
    </w:rPr>
  </w:style>
  <w:style w:type="paragraph" w:customStyle="1" w:styleId="4d8ca9c8-b675-40ad-a3fa-69fd69705c12">
    <w:name w:val="石墨文档中标题"/>
    <w:next w:val="a3"/>
    <w:uiPriority w:val="9"/>
    <w:unhideWhenUsed/>
    <w:qFormat/>
    <w:pPr>
      <w:spacing w:before="260" w:after="260"/>
      <w:outlineLvl w:val="1"/>
    </w:pPr>
    <w:rPr>
      <w:b/>
      <w:bCs/>
      <w:sz w:val="36"/>
      <w:szCs w:val="36"/>
    </w:rPr>
  </w:style>
  <w:style w:type="paragraph" w:customStyle="1" w:styleId="44cfd82a-84f2-4f9c-a3ed-effdc1cbb5ab">
    <w:name w:val="石墨文档小标题"/>
    <w:next w:val="a3"/>
    <w:uiPriority w:val="9"/>
    <w:unhideWhenUsed/>
    <w:qFormat/>
    <w:pPr>
      <w:spacing w:before="260" w:after="260"/>
      <w:outlineLvl w:val="2"/>
    </w:pPr>
    <w:rPr>
      <w:b/>
      <w:bCs/>
      <w:sz w:val="32"/>
      <w:szCs w:val="32"/>
    </w:rPr>
  </w:style>
  <w:style w:type="paragraph" w:customStyle="1" w:styleId="590163a3-3ce5-41e3-8a5c-469bdaafdbde">
    <w:name w:val="石墨文档标题"/>
    <w:next w:val="a3"/>
    <w:uiPriority w:val="9"/>
    <w:unhideWhenUsed/>
    <w:qFormat/>
    <w:pPr>
      <w:spacing w:before="260" w:after="260"/>
      <w:outlineLvl w:val="3"/>
    </w:pPr>
    <w:rPr>
      <w:b/>
      <w:bCs/>
      <w:sz w:val="56"/>
      <w:szCs w:val="56"/>
    </w:rPr>
  </w:style>
  <w:style w:type="paragraph" w:customStyle="1" w:styleId="d126a50e-85c5-4c2b-9905-f46f16b9a9e7">
    <w:name w:val="石墨文档引用"/>
    <w:qFormat/>
    <w:pPr>
      <w:pBdr>
        <w:left w:val="single" w:sz="30" w:space="10" w:color="F0F0F0"/>
      </w:pBdr>
    </w:pPr>
    <w:rPr>
      <w:color w:val="ADADAD"/>
    </w:rPr>
  </w:style>
  <w:style w:type="paragraph" w:default="1" w:styleId="38b93556-bf66-4fa5-a56f-509787c4b600">
    <w:name w:val="Normal"/>
    <w:qFormat/>
    <w:pPr>
      <w:widowControl w:val="0"/>
      <w:jc w:val="both"/>
    </w:pPr>
  </w:style>
  <w:style w:type="character" w:default="1" w:styleId="01b15ca2-ec7a-46c4-b594-42a6568d62c6">
    <w:name w:val="Default Paragraph Font"/>
    <w:uiPriority w:val="1"/>
    <w:semiHidden/>
    <w:unhideWhenUsed/>
  </w:style>
  <w:style w:type="table" w:default="1" w:styleId="260bbaf8-afd6-49b4-90ab-defd00c88196">
    <w:name w:val="Normal Table"/>
    <w:uiPriority w:val="99"/>
    <w:semiHidden/>
    <w:unhideWhenUsed/>
    <w:tblPr>
      <w:tblInd w:w="0" w:type="dxa"/>
      <w:tblCellMar>
        <w:top w:w="0" w:type="dxa"/>
        <w:left w:w="108" w:type="dxa"/>
        <w:bottom w:w="0" w:type="dxa"/>
        <w:right w:w="108" w:type="dxa"/>
      </w:tblCellMar>
    </w:tblPr>
  </w:style>
  <w:style w:type="numbering" w:default="1" w:styleId="4a0355a5-99ae-4c42-bd4b-9129b06f79e8">
    <w:name w:val="No List"/>
    <w:uiPriority w:val="99"/>
    <w:semiHidden/>
    <w:unhideWhenUsed/>
  </w:style>
  <w:style w:type="paragraph" w:customStyle="1" w:styleId="5bcbfdab-4eb2-4e00-a972-ead0cc00674e">
    <w:name w:val="石墨文档正文"/>
    <w:qFormat/>
    <w:rPr>
      <w:szCs w:val="22"/>
    </w:rPr>
  </w:style>
  <w:style w:type="paragraph" w:customStyle="1" w:styleId="1388f736-58f4-4747-a5cb-8e908c8784f3">
    <w:name w:val="石墨文档副标题"/>
    <w:qFormat/>
    <w:rPr>
      <w:color w:val="888888"/>
      <w:sz w:val="48"/>
      <w:szCs w:val="48"/>
    </w:rPr>
  </w:style>
  <w:style w:type="paragraph" w:customStyle="1" w:styleId="5aa4135d-23f7-4822-a8e1-1551b2484b64">
    <w:name w:val="石墨文档大标题"/>
    <w:next w:val="a3"/>
    <w:uiPriority w:val="9"/>
    <w:unhideWhenUsed/>
    <w:qFormat/>
    <w:pPr>
      <w:spacing w:before="260" w:after="260"/>
      <w:outlineLvl w:val="0"/>
    </w:pPr>
    <w:rPr>
      <w:b/>
      <w:bCs/>
      <w:sz w:val="40"/>
      <w:szCs w:val="40"/>
    </w:rPr>
  </w:style>
  <w:style w:type="paragraph" w:customStyle="1" w:styleId="5ed5efa2-d7e6-44d7-a952-c8bfcba8c49f">
    <w:name w:val="石墨文档中标题"/>
    <w:next w:val="a3"/>
    <w:uiPriority w:val="9"/>
    <w:unhideWhenUsed/>
    <w:qFormat/>
    <w:pPr>
      <w:spacing w:before="260" w:after="260"/>
      <w:outlineLvl w:val="1"/>
    </w:pPr>
    <w:rPr>
      <w:b/>
      <w:bCs/>
      <w:sz w:val="36"/>
      <w:szCs w:val="36"/>
    </w:rPr>
  </w:style>
  <w:style w:type="paragraph" w:customStyle="1" w:styleId="fa6d2909-1126-4074-b17b-ca9da670814f">
    <w:name w:val="石墨文档小标题"/>
    <w:next w:val="a3"/>
    <w:uiPriority w:val="9"/>
    <w:unhideWhenUsed/>
    <w:qFormat/>
    <w:pPr>
      <w:spacing w:before="260" w:after="260"/>
      <w:outlineLvl w:val="2"/>
    </w:pPr>
    <w:rPr>
      <w:b/>
      <w:bCs/>
      <w:sz w:val="32"/>
      <w:szCs w:val="32"/>
    </w:rPr>
  </w:style>
  <w:style w:type="paragraph" w:customStyle="1" w:styleId="169de2f7-fde9-4cb7-aadf-e0628931c9c5">
    <w:name w:val="石墨文档标题"/>
    <w:next w:val="a3"/>
    <w:uiPriority w:val="9"/>
    <w:unhideWhenUsed/>
    <w:qFormat/>
    <w:pPr>
      <w:spacing w:before="260" w:after="260"/>
      <w:outlineLvl w:val="3"/>
    </w:pPr>
    <w:rPr>
      <w:b/>
      <w:bCs/>
      <w:sz w:val="56"/>
      <w:szCs w:val="56"/>
    </w:rPr>
  </w:style>
  <w:style w:type="paragraph" w:customStyle="1" w:styleId="13c8aefd-8b6f-4d14-bceb-a97047cd1190">
    <w:name w:val="石墨文档引用"/>
    <w:qFormat/>
    <w:pPr>
      <w:pBdr>
        <w:left w:val="single" w:sz="30" w:space="10" w:color="F0F0F0"/>
      </w:pBdr>
    </w:pPr>
    <w:rPr>
      <w:color w:val="ADADAD"/>
    </w:rPr>
  </w:style>
  <w:style w:type="paragraph" w:default="1" w:styleId="241aa315-cc35-4592-a2c7-96ceb6aa2dab">
    <w:name w:val="Normal"/>
    <w:qFormat/>
    <w:pPr>
      <w:widowControl w:val="0"/>
      <w:jc w:val="both"/>
    </w:pPr>
  </w:style>
  <w:style w:type="character" w:default="1" w:styleId="3e45051a-4d28-4dc7-a81b-0ff0b60d3f4b">
    <w:name w:val="Default Paragraph Font"/>
    <w:uiPriority w:val="1"/>
    <w:semiHidden/>
    <w:unhideWhenUsed/>
  </w:style>
  <w:style w:type="table" w:default="1" w:styleId="0723d8ad-b740-4803-b07b-33ba0444af37">
    <w:name w:val="Normal Table"/>
    <w:uiPriority w:val="99"/>
    <w:semiHidden/>
    <w:unhideWhenUsed/>
    <w:tblPr>
      <w:tblInd w:w="0" w:type="dxa"/>
      <w:tblCellMar>
        <w:top w:w="0" w:type="dxa"/>
        <w:left w:w="108" w:type="dxa"/>
        <w:bottom w:w="0" w:type="dxa"/>
        <w:right w:w="108" w:type="dxa"/>
      </w:tblCellMar>
    </w:tblPr>
  </w:style>
  <w:style w:type="numbering" w:default="1" w:styleId="7f3fadc4-2091-4d7c-9f60-8a390a10c8fb">
    <w:name w:val="No List"/>
    <w:uiPriority w:val="99"/>
    <w:semiHidden/>
    <w:unhideWhenUsed/>
  </w:style>
  <w:style w:type="paragraph" w:customStyle="1" w:styleId="e35d0cfd-6260-4061-9f5c-cb1aeff0a35c">
    <w:name w:val="石墨文档正文"/>
    <w:qFormat/>
    <w:rPr>
      <w:szCs w:val="22"/>
    </w:rPr>
  </w:style>
  <w:style w:type="paragraph" w:customStyle="1" w:styleId="23729848-9f21-47fc-889c-774829e4688f">
    <w:name w:val="石墨文档副标题"/>
    <w:qFormat/>
    <w:rPr>
      <w:color w:val="888888"/>
      <w:sz w:val="48"/>
      <w:szCs w:val="48"/>
    </w:rPr>
  </w:style>
  <w:style w:type="paragraph" w:customStyle="1" w:styleId="78a19470-b480-4c5e-b055-25c1f4b01fc2">
    <w:name w:val="石墨文档大标题"/>
    <w:next w:val="a3"/>
    <w:uiPriority w:val="9"/>
    <w:unhideWhenUsed/>
    <w:qFormat/>
    <w:pPr>
      <w:spacing w:before="260" w:after="260"/>
      <w:outlineLvl w:val="0"/>
    </w:pPr>
    <w:rPr>
      <w:b/>
      <w:bCs/>
      <w:sz w:val="40"/>
      <w:szCs w:val="40"/>
    </w:rPr>
  </w:style>
  <w:style w:type="paragraph" w:customStyle="1" w:styleId="c8f608f5-17dc-4a68-b43e-0beec9635963">
    <w:name w:val="石墨文档中标题"/>
    <w:next w:val="a3"/>
    <w:uiPriority w:val="9"/>
    <w:unhideWhenUsed/>
    <w:qFormat/>
    <w:pPr>
      <w:spacing w:before="260" w:after="260"/>
      <w:outlineLvl w:val="1"/>
    </w:pPr>
    <w:rPr>
      <w:b/>
      <w:bCs/>
      <w:sz w:val="36"/>
      <w:szCs w:val="36"/>
    </w:rPr>
  </w:style>
  <w:style w:type="paragraph" w:customStyle="1" w:styleId="ec19198f-054c-41b3-a689-ebd20eefdeb2">
    <w:name w:val="石墨文档小标题"/>
    <w:next w:val="a3"/>
    <w:uiPriority w:val="9"/>
    <w:unhideWhenUsed/>
    <w:qFormat/>
    <w:pPr>
      <w:spacing w:before="260" w:after="260"/>
      <w:outlineLvl w:val="2"/>
    </w:pPr>
    <w:rPr>
      <w:b/>
      <w:bCs/>
      <w:sz w:val="32"/>
      <w:szCs w:val="32"/>
    </w:rPr>
  </w:style>
  <w:style w:type="paragraph" w:customStyle="1" w:styleId="39b8bb3b-de4d-481c-86b2-77a8356f057b">
    <w:name w:val="石墨文档标题"/>
    <w:next w:val="a3"/>
    <w:uiPriority w:val="9"/>
    <w:unhideWhenUsed/>
    <w:qFormat/>
    <w:pPr>
      <w:spacing w:before="260" w:after="260"/>
      <w:outlineLvl w:val="3"/>
    </w:pPr>
    <w:rPr>
      <w:b/>
      <w:bCs/>
      <w:sz w:val="56"/>
      <w:szCs w:val="56"/>
    </w:rPr>
  </w:style>
  <w:style w:type="paragraph" w:customStyle="1" w:styleId="a3d6c22b-f771-43e8-88a2-8e44f92ca564">
    <w:name w:val="石墨文档引用"/>
    <w:qFormat/>
    <w:pPr>
      <w:pBdr>
        <w:left w:val="single" w:sz="30" w:space="10" w:color="F0F0F0"/>
      </w:pBdr>
    </w:pPr>
    <w:rPr>
      <w:color w:val="ADADAD"/>
    </w:rPr>
  </w:style>
  <w:style w:type="paragraph" w:default="1" w:styleId="5b656d7c-b814-412e-945c-7c85d5f107fd">
    <w:name w:val="Normal"/>
    <w:qFormat/>
    <w:pPr>
      <w:widowControl w:val="0"/>
      <w:jc w:val="both"/>
    </w:pPr>
  </w:style>
  <w:style w:type="character" w:default="1" w:styleId="983daf2e-f365-43ef-8f05-656fcc215e57">
    <w:name w:val="Default Paragraph Font"/>
    <w:uiPriority w:val="1"/>
    <w:semiHidden/>
    <w:unhideWhenUsed/>
  </w:style>
  <w:style w:type="table" w:default="1" w:styleId="5ad59445-7860-44dd-8ed2-fd681f2f5b5b">
    <w:name w:val="Normal Table"/>
    <w:uiPriority w:val="99"/>
    <w:semiHidden/>
    <w:unhideWhenUsed/>
    <w:tblPr>
      <w:tblInd w:w="0" w:type="dxa"/>
      <w:tblCellMar>
        <w:top w:w="0" w:type="dxa"/>
        <w:left w:w="108" w:type="dxa"/>
        <w:bottom w:w="0" w:type="dxa"/>
        <w:right w:w="108" w:type="dxa"/>
      </w:tblCellMar>
    </w:tblPr>
  </w:style>
  <w:style w:type="numbering" w:default="1" w:styleId="6e07016e-e468-4272-a13a-d5e138e8b0d4">
    <w:name w:val="No List"/>
    <w:uiPriority w:val="99"/>
    <w:semiHidden/>
    <w:unhideWhenUsed/>
  </w:style>
  <w:style w:type="paragraph" w:customStyle="1" w:styleId="b4d4e16f-98b9-488b-bdb6-46351129ef88">
    <w:name w:val="石墨文档正文"/>
    <w:qFormat/>
    <w:rPr>
      <w:szCs w:val="22"/>
    </w:rPr>
  </w:style>
  <w:style w:type="paragraph" w:customStyle="1" w:styleId="ec07c484-e9a4-4f2f-bf58-56b39edc536d">
    <w:name w:val="石墨文档副标题"/>
    <w:qFormat/>
    <w:rPr>
      <w:color w:val="888888"/>
      <w:sz w:val="48"/>
      <w:szCs w:val="48"/>
    </w:rPr>
  </w:style>
  <w:style w:type="paragraph" w:customStyle="1" w:styleId="ff31c46e-cbfa-4282-a83c-32f980ccf5a8">
    <w:name w:val="石墨文档大标题"/>
    <w:next w:val="a3"/>
    <w:uiPriority w:val="9"/>
    <w:unhideWhenUsed/>
    <w:qFormat/>
    <w:pPr>
      <w:spacing w:before="260" w:after="260"/>
      <w:outlineLvl w:val="0"/>
    </w:pPr>
    <w:rPr>
      <w:b/>
      <w:bCs/>
      <w:sz w:val="40"/>
      <w:szCs w:val="40"/>
    </w:rPr>
  </w:style>
  <w:style w:type="paragraph" w:customStyle="1" w:styleId="ee9ce4bf-c1b3-4717-a308-8b6751a94b63">
    <w:name w:val="石墨文档中标题"/>
    <w:next w:val="a3"/>
    <w:uiPriority w:val="9"/>
    <w:unhideWhenUsed/>
    <w:qFormat/>
    <w:pPr>
      <w:spacing w:before="260" w:after="260"/>
      <w:outlineLvl w:val="1"/>
    </w:pPr>
    <w:rPr>
      <w:b/>
      <w:bCs/>
      <w:sz w:val="36"/>
      <w:szCs w:val="36"/>
    </w:rPr>
  </w:style>
  <w:style w:type="paragraph" w:customStyle="1" w:styleId="7dcbc160-0c9e-438d-bc41-30a8ec927e1c">
    <w:name w:val="石墨文档小标题"/>
    <w:next w:val="a3"/>
    <w:uiPriority w:val="9"/>
    <w:unhideWhenUsed/>
    <w:qFormat/>
    <w:pPr>
      <w:spacing w:before="260" w:after="260"/>
      <w:outlineLvl w:val="2"/>
    </w:pPr>
    <w:rPr>
      <w:b/>
      <w:bCs/>
      <w:sz w:val="32"/>
      <w:szCs w:val="32"/>
    </w:rPr>
  </w:style>
  <w:style w:type="paragraph" w:customStyle="1" w:styleId="f6762dd3-7aa5-4c58-be98-30c5c79b1cf2">
    <w:name w:val="石墨文档标题"/>
    <w:next w:val="a3"/>
    <w:uiPriority w:val="9"/>
    <w:unhideWhenUsed/>
    <w:qFormat/>
    <w:pPr>
      <w:spacing w:before="260" w:after="260"/>
      <w:outlineLvl w:val="3"/>
    </w:pPr>
    <w:rPr>
      <w:b/>
      <w:bCs/>
      <w:sz w:val="56"/>
      <w:szCs w:val="56"/>
    </w:rPr>
  </w:style>
  <w:style w:type="paragraph" w:customStyle="1" w:styleId="0245a18d-d1e8-449e-8a57-0a917891dad6">
    <w:name w:val="石墨文档引用"/>
    <w:qFormat/>
    <w:pPr>
      <w:pBdr>
        <w:left w:val="single" w:sz="30" w:space="10" w:color="F0F0F0"/>
      </w:pBdr>
    </w:pPr>
    <w:rPr>
      <w:color w:val="ADADAD"/>
    </w:rPr>
  </w:style>
  <w:style w:type="paragraph" w:default="1" w:styleId="1ae5d1c4-86ea-4763-b55e-290f18224a1f">
    <w:name w:val="Normal"/>
    <w:qFormat/>
    <w:pPr>
      <w:widowControl w:val="0"/>
      <w:jc w:val="both"/>
    </w:pPr>
  </w:style>
  <w:style w:type="character" w:default="1" w:styleId="b3f6bb7f-22f6-44a0-bcbc-9380a9972e6f">
    <w:name w:val="Default Paragraph Font"/>
    <w:uiPriority w:val="1"/>
    <w:semiHidden/>
    <w:unhideWhenUsed/>
  </w:style>
  <w:style w:type="table" w:default="1" w:styleId="cb6a9a83-b073-4203-83e3-04d4067eacbf">
    <w:name w:val="Normal Table"/>
    <w:uiPriority w:val="99"/>
    <w:semiHidden/>
    <w:unhideWhenUsed/>
    <w:tblPr>
      <w:tblInd w:w="0" w:type="dxa"/>
      <w:tblCellMar>
        <w:top w:w="0" w:type="dxa"/>
        <w:left w:w="108" w:type="dxa"/>
        <w:bottom w:w="0" w:type="dxa"/>
        <w:right w:w="108" w:type="dxa"/>
      </w:tblCellMar>
    </w:tblPr>
  </w:style>
  <w:style w:type="numbering" w:default="1" w:styleId="541e7532-86a1-4493-8cfc-9d539dfdeba7">
    <w:name w:val="No List"/>
    <w:uiPriority w:val="99"/>
    <w:semiHidden/>
    <w:unhideWhenUsed/>
  </w:style>
  <w:style w:type="paragraph" w:customStyle="1" w:styleId="68284252-434e-4ef1-807c-45d89388bd3a">
    <w:name w:val="石墨文档正文"/>
    <w:qFormat/>
    <w:rPr>
      <w:szCs w:val="22"/>
    </w:rPr>
  </w:style>
  <w:style w:type="paragraph" w:customStyle="1" w:styleId="ef3d0fc8-cfc6-4280-9a22-b84a19126e12">
    <w:name w:val="石墨文档副标题"/>
    <w:qFormat/>
    <w:rPr>
      <w:color w:val="888888"/>
      <w:sz w:val="48"/>
      <w:szCs w:val="48"/>
    </w:rPr>
  </w:style>
  <w:style w:type="paragraph" w:customStyle="1" w:styleId="31a03cbd-6b59-49e9-bcbf-fe456f6404b4">
    <w:name w:val="石墨文档大标题"/>
    <w:next w:val="a3"/>
    <w:uiPriority w:val="9"/>
    <w:unhideWhenUsed/>
    <w:qFormat/>
    <w:pPr>
      <w:spacing w:before="260" w:after="260"/>
      <w:outlineLvl w:val="0"/>
    </w:pPr>
    <w:rPr>
      <w:b/>
      <w:bCs/>
      <w:sz w:val="40"/>
      <w:szCs w:val="40"/>
    </w:rPr>
  </w:style>
  <w:style w:type="paragraph" w:customStyle="1" w:styleId="ee029d61-b47b-4676-a77e-acf2f5a1d6b0">
    <w:name w:val="石墨文档中标题"/>
    <w:next w:val="a3"/>
    <w:uiPriority w:val="9"/>
    <w:unhideWhenUsed/>
    <w:qFormat/>
    <w:pPr>
      <w:spacing w:before="260" w:after="260"/>
      <w:outlineLvl w:val="1"/>
    </w:pPr>
    <w:rPr>
      <w:b/>
      <w:bCs/>
      <w:sz w:val="36"/>
      <w:szCs w:val="36"/>
    </w:rPr>
  </w:style>
  <w:style w:type="paragraph" w:customStyle="1" w:styleId="73e7be70-b54a-4ec9-8026-602210fd4165">
    <w:name w:val="石墨文档小标题"/>
    <w:next w:val="a3"/>
    <w:uiPriority w:val="9"/>
    <w:unhideWhenUsed/>
    <w:qFormat/>
    <w:pPr>
      <w:spacing w:before="260" w:after="260"/>
      <w:outlineLvl w:val="2"/>
    </w:pPr>
    <w:rPr>
      <w:b/>
      <w:bCs/>
      <w:sz w:val="32"/>
      <w:szCs w:val="32"/>
    </w:rPr>
  </w:style>
  <w:style w:type="paragraph" w:customStyle="1" w:styleId="75be1fbf-96e6-4900-afba-215f5c1fb7d6">
    <w:name w:val="石墨文档标题"/>
    <w:next w:val="a3"/>
    <w:uiPriority w:val="9"/>
    <w:unhideWhenUsed/>
    <w:qFormat/>
    <w:pPr>
      <w:spacing w:before="260" w:after="260"/>
      <w:outlineLvl w:val="3"/>
    </w:pPr>
    <w:rPr>
      <w:b/>
      <w:bCs/>
      <w:sz w:val="56"/>
      <w:szCs w:val="56"/>
    </w:rPr>
  </w:style>
  <w:style w:type="paragraph" w:customStyle="1" w:styleId="4df4e0c7-0fe7-4505-91ed-ffdd172653a7">
    <w:name w:val="石墨文档引用"/>
    <w:qFormat/>
    <w:pPr>
      <w:pBdr>
        <w:left w:val="single" w:sz="30" w:space="10" w:color="F0F0F0"/>
      </w:pBdr>
    </w:pPr>
    <w:rPr>
      <w:color w:val="ADADAD"/>
    </w:rPr>
  </w:style>
  <w:style w:type="paragraph" w:default="1" w:styleId="f5a25fb4-3f05-41e2-a2b5-d8b344dd9608">
    <w:name w:val="Normal"/>
    <w:qFormat/>
    <w:pPr>
      <w:widowControl w:val="0"/>
      <w:jc w:val="both"/>
    </w:pPr>
  </w:style>
  <w:style w:type="character" w:default="1" w:styleId="254e569a-d4aa-4241-a4d7-2be72d8aaef5">
    <w:name w:val="Default Paragraph Font"/>
    <w:uiPriority w:val="1"/>
    <w:semiHidden/>
    <w:unhideWhenUsed/>
  </w:style>
  <w:style w:type="table" w:default="1" w:styleId="ace90dd7-dbc4-4e55-abe4-7462e2fa2c54">
    <w:name w:val="Normal Table"/>
    <w:uiPriority w:val="99"/>
    <w:semiHidden/>
    <w:unhideWhenUsed/>
    <w:tblPr>
      <w:tblInd w:w="0" w:type="dxa"/>
      <w:tblCellMar>
        <w:top w:w="0" w:type="dxa"/>
        <w:left w:w="108" w:type="dxa"/>
        <w:bottom w:w="0" w:type="dxa"/>
        <w:right w:w="108" w:type="dxa"/>
      </w:tblCellMar>
    </w:tblPr>
  </w:style>
  <w:style w:type="numbering" w:default="1" w:styleId="5a4a7f45-489b-4905-a5ed-a062b5b675b1">
    <w:name w:val="No List"/>
    <w:uiPriority w:val="99"/>
    <w:semiHidden/>
    <w:unhideWhenUsed/>
  </w:style>
  <w:style w:type="paragraph" w:customStyle="1" w:styleId="2f0e2899-bbc9-4d7b-9c31-cac264a51272">
    <w:name w:val="石墨文档正文"/>
    <w:qFormat/>
    <w:rPr>
      <w:szCs w:val="22"/>
    </w:rPr>
  </w:style>
  <w:style w:type="paragraph" w:customStyle="1" w:styleId="6284d125-7cd0-46d6-9dcd-0d60cf9d814b">
    <w:name w:val="石墨文档副标题"/>
    <w:qFormat/>
    <w:rPr>
      <w:color w:val="888888"/>
      <w:sz w:val="48"/>
      <w:szCs w:val="48"/>
    </w:rPr>
  </w:style>
  <w:style w:type="paragraph" w:customStyle="1" w:styleId="9cf2cf20-4e22-41d7-a9ee-980234c7af54">
    <w:name w:val="石墨文档大标题"/>
    <w:next w:val="a3"/>
    <w:uiPriority w:val="9"/>
    <w:unhideWhenUsed/>
    <w:qFormat/>
    <w:pPr>
      <w:spacing w:before="260" w:after="260"/>
      <w:outlineLvl w:val="0"/>
    </w:pPr>
    <w:rPr>
      <w:b/>
      <w:bCs/>
      <w:sz w:val="40"/>
      <w:szCs w:val="40"/>
    </w:rPr>
  </w:style>
  <w:style w:type="paragraph" w:customStyle="1" w:styleId="a6c24d4c-7fac-43e8-acad-28ea367a36cd">
    <w:name w:val="石墨文档中标题"/>
    <w:next w:val="a3"/>
    <w:uiPriority w:val="9"/>
    <w:unhideWhenUsed/>
    <w:qFormat/>
    <w:pPr>
      <w:spacing w:before="260" w:after="260"/>
      <w:outlineLvl w:val="1"/>
    </w:pPr>
    <w:rPr>
      <w:b/>
      <w:bCs/>
      <w:sz w:val="36"/>
      <w:szCs w:val="36"/>
    </w:rPr>
  </w:style>
  <w:style w:type="paragraph" w:customStyle="1" w:styleId="d05fe69e-9346-47d5-815b-56de6874b203">
    <w:name w:val="石墨文档小标题"/>
    <w:next w:val="a3"/>
    <w:uiPriority w:val="9"/>
    <w:unhideWhenUsed/>
    <w:qFormat/>
    <w:pPr>
      <w:spacing w:before="260" w:after="260"/>
      <w:outlineLvl w:val="2"/>
    </w:pPr>
    <w:rPr>
      <w:b/>
      <w:bCs/>
      <w:sz w:val="32"/>
      <w:szCs w:val="32"/>
    </w:rPr>
  </w:style>
  <w:style w:type="paragraph" w:customStyle="1" w:styleId="ae57ce4e-5a7f-4f9f-a613-0e07fc29e523">
    <w:name w:val="石墨文档标题"/>
    <w:next w:val="a3"/>
    <w:uiPriority w:val="9"/>
    <w:unhideWhenUsed/>
    <w:qFormat/>
    <w:pPr>
      <w:spacing w:before="260" w:after="260"/>
      <w:outlineLvl w:val="3"/>
    </w:pPr>
    <w:rPr>
      <w:b/>
      <w:bCs/>
      <w:sz w:val="56"/>
      <w:szCs w:val="56"/>
    </w:rPr>
  </w:style>
  <w:style w:type="paragraph" w:customStyle="1" w:styleId="a2e02235-e29c-4ca3-8346-4e8dcc7cf163">
    <w:name w:val="石墨文档引用"/>
    <w:qFormat/>
    <w:pPr>
      <w:pBdr>
        <w:left w:val="single" w:sz="30" w:space="10" w:color="F0F0F0"/>
      </w:pBdr>
    </w:pPr>
    <w:rPr>
      <w:color w:val="ADADAD"/>
    </w:rPr>
  </w:style>
  <w:style w:type="paragraph" w:default="1" w:styleId="09f16547-e458-4b80-ae03-91aec9c60777">
    <w:name w:val="Normal"/>
    <w:qFormat/>
    <w:pPr>
      <w:widowControl w:val="0"/>
      <w:jc w:val="both"/>
    </w:pPr>
  </w:style>
  <w:style w:type="character" w:default="1" w:styleId="ebcad7b0-538a-4a65-a149-ea583c937e1a">
    <w:name w:val="Default Paragraph Font"/>
    <w:uiPriority w:val="1"/>
    <w:semiHidden/>
    <w:unhideWhenUsed/>
  </w:style>
  <w:style w:type="table" w:default="1" w:styleId="bc2c1177-25fa-42b8-8401-c4e328badf38">
    <w:name w:val="Normal Table"/>
    <w:uiPriority w:val="99"/>
    <w:semiHidden/>
    <w:unhideWhenUsed/>
    <w:tblPr>
      <w:tblInd w:w="0" w:type="dxa"/>
      <w:tblCellMar>
        <w:top w:w="0" w:type="dxa"/>
        <w:left w:w="108" w:type="dxa"/>
        <w:bottom w:w="0" w:type="dxa"/>
        <w:right w:w="108" w:type="dxa"/>
      </w:tblCellMar>
    </w:tblPr>
  </w:style>
  <w:style w:type="numbering" w:default="1" w:styleId="bab15253-d2d1-44bb-92ea-b00bbc95facd">
    <w:name w:val="No List"/>
    <w:uiPriority w:val="99"/>
    <w:semiHidden/>
    <w:unhideWhenUsed/>
  </w:style>
  <w:style w:type="paragraph" w:customStyle="1" w:styleId="bd021fec-043d-46d0-877e-f8a4be581fc8">
    <w:name w:val="石墨文档正文"/>
    <w:qFormat/>
    <w:rPr>
      <w:szCs w:val="22"/>
    </w:rPr>
  </w:style>
  <w:style w:type="paragraph" w:customStyle="1" w:styleId="c063669e-9d7e-4736-adb7-a3026bbfc5c8">
    <w:name w:val="石墨文档副标题"/>
    <w:qFormat/>
    <w:rPr>
      <w:color w:val="888888"/>
      <w:sz w:val="48"/>
      <w:szCs w:val="48"/>
    </w:rPr>
  </w:style>
  <w:style w:type="paragraph" w:customStyle="1" w:styleId="f6a91458-448f-4bca-99a2-0a37453651b5">
    <w:name w:val="石墨文档大标题"/>
    <w:next w:val="a3"/>
    <w:uiPriority w:val="9"/>
    <w:unhideWhenUsed/>
    <w:qFormat/>
    <w:pPr>
      <w:spacing w:before="260" w:after="260"/>
      <w:outlineLvl w:val="0"/>
    </w:pPr>
    <w:rPr>
      <w:b/>
      <w:bCs/>
      <w:sz w:val="40"/>
      <w:szCs w:val="40"/>
    </w:rPr>
  </w:style>
  <w:style w:type="paragraph" w:customStyle="1" w:styleId="0ce52e73-1d20-47f1-b338-533deb105a88">
    <w:name w:val="石墨文档中标题"/>
    <w:next w:val="a3"/>
    <w:uiPriority w:val="9"/>
    <w:unhideWhenUsed/>
    <w:qFormat/>
    <w:pPr>
      <w:spacing w:before="260" w:after="260"/>
      <w:outlineLvl w:val="1"/>
    </w:pPr>
    <w:rPr>
      <w:b/>
      <w:bCs/>
      <w:sz w:val="36"/>
      <w:szCs w:val="36"/>
    </w:rPr>
  </w:style>
  <w:style w:type="paragraph" w:customStyle="1" w:styleId="655f81cf-2b5b-416c-814e-29371ab142ae">
    <w:name w:val="石墨文档小标题"/>
    <w:next w:val="a3"/>
    <w:uiPriority w:val="9"/>
    <w:unhideWhenUsed/>
    <w:qFormat/>
    <w:pPr>
      <w:spacing w:before="260" w:after="260"/>
      <w:outlineLvl w:val="2"/>
    </w:pPr>
    <w:rPr>
      <w:b/>
      <w:bCs/>
      <w:sz w:val="32"/>
      <w:szCs w:val="32"/>
    </w:rPr>
  </w:style>
  <w:style w:type="paragraph" w:customStyle="1" w:styleId="d71c9f43-02cc-4009-90d8-5b6b373fcdd9">
    <w:name w:val="石墨文档标题"/>
    <w:next w:val="a3"/>
    <w:uiPriority w:val="9"/>
    <w:unhideWhenUsed/>
    <w:qFormat/>
    <w:pPr>
      <w:spacing w:before="260" w:after="260"/>
      <w:outlineLvl w:val="3"/>
    </w:pPr>
    <w:rPr>
      <w:b/>
      <w:bCs/>
      <w:sz w:val="56"/>
      <w:szCs w:val="56"/>
    </w:rPr>
  </w:style>
  <w:style w:type="paragraph" w:customStyle="1" w:styleId="2a63ca56-7649-437e-ab00-c3e04dee514e">
    <w:name w:val="石墨文档引用"/>
    <w:qFormat/>
    <w:pPr>
      <w:pBdr>
        <w:left w:val="single" w:sz="30" w:space="10" w:color="F0F0F0"/>
      </w:pBdr>
    </w:pPr>
    <w:rPr>
      <w:color w:val="ADADAD"/>
    </w:rPr>
  </w:style>
  <w:style w:type="paragraph" w:default="1" w:styleId="791ba5d2-54a8-4e87-8bac-3b8e1fa18c4e">
    <w:name w:val="Normal"/>
    <w:qFormat/>
    <w:pPr>
      <w:widowControl w:val="0"/>
      <w:jc w:val="both"/>
    </w:pPr>
  </w:style>
  <w:style w:type="character" w:default="1" w:styleId="e5270790-c79f-43af-92e8-95f1bab41643">
    <w:name w:val="Default Paragraph Font"/>
    <w:uiPriority w:val="1"/>
    <w:semiHidden/>
    <w:unhideWhenUsed/>
  </w:style>
  <w:style w:type="table" w:default="1" w:styleId="ab3dd44e-fcb0-4682-a0a5-4689212a375c">
    <w:name w:val="Normal Table"/>
    <w:uiPriority w:val="99"/>
    <w:semiHidden/>
    <w:unhideWhenUsed/>
    <w:tblPr>
      <w:tblInd w:w="0" w:type="dxa"/>
      <w:tblCellMar>
        <w:top w:w="0" w:type="dxa"/>
        <w:left w:w="108" w:type="dxa"/>
        <w:bottom w:w="0" w:type="dxa"/>
        <w:right w:w="108" w:type="dxa"/>
      </w:tblCellMar>
    </w:tblPr>
  </w:style>
  <w:style w:type="numbering" w:default="1" w:styleId="b39af649-5a78-4df6-866c-c216db5e6b0d">
    <w:name w:val="No List"/>
    <w:uiPriority w:val="99"/>
    <w:semiHidden/>
    <w:unhideWhenUsed/>
  </w:style>
  <w:style w:type="paragraph" w:customStyle="1" w:styleId="e77ab28c-54f7-4de3-8271-92c04ff8dc6b">
    <w:name w:val="石墨文档正文"/>
    <w:qFormat/>
    <w:rPr>
      <w:szCs w:val="22"/>
    </w:rPr>
  </w:style>
  <w:style w:type="paragraph" w:customStyle="1" w:styleId="bd9d2b96-9764-4115-b7f6-40451c647e53">
    <w:name w:val="石墨文档副标题"/>
    <w:qFormat/>
    <w:rPr>
      <w:color w:val="888888"/>
      <w:sz w:val="48"/>
      <w:szCs w:val="48"/>
    </w:rPr>
  </w:style>
  <w:style w:type="paragraph" w:customStyle="1" w:styleId="fff24280-2bb8-4c1f-9b2f-e7ee2d03e6ac">
    <w:name w:val="石墨文档大标题"/>
    <w:next w:val="a3"/>
    <w:uiPriority w:val="9"/>
    <w:unhideWhenUsed/>
    <w:qFormat/>
    <w:pPr>
      <w:spacing w:before="260" w:after="260"/>
      <w:outlineLvl w:val="0"/>
    </w:pPr>
    <w:rPr>
      <w:b/>
      <w:bCs/>
      <w:sz w:val="40"/>
      <w:szCs w:val="40"/>
    </w:rPr>
  </w:style>
  <w:style w:type="paragraph" w:customStyle="1" w:styleId="b94d980b-5ad0-4615-a20f-4de1266c0c41">
    <w:name w:val="石墨文档中标题"/>
    <w:next w:val="a3"/>
    <w:uiPriority w:val="9"/>
    <w:unhideWhenUsed/>
    <w:qFormat/>
    <w:pPr>
      <w:spacing w:before="260" w:after="260"/>
      <w:outlineLvl w:val="1"/>
    </w:pPr>
    <w:rPr>
      <w:b/>
      <w:bCs/>
      <w:sz w:val="36"/>
      <w:szCs w:val="36"/>
    </w:rPr>
  </w:style>
  <w:style w:type="paragraph" w:customStyle="1" w:styleId="7345415a-d018-4ab5-a1dc-b7092ec01276">
    <w:name w:val="石墨文档小标题"/>
    <w:next w:val="a3"/>
    <w:uiPriority w:val="9"/>
    <w:unhideWhenUsed/>
    <w:qFormat/>
    <w:pPr>
      <w:spacing w:before="260" w:after="260"/>
      <w:outlineLvl w:val="2"/>
    </w:pPr>
    <w:rPr>
      <w:b/>
      <w:bCs/>
      <w:sz w:val="32"/>
      <w:szCs w:val="32"/>
    </w:rPr>
  </w:style>
  <w:style w:type="paragraph" w:customStyle="1" w:styleId="f89fd724-e068-48e9-aa00-bd42bb1b4d32">
    <w:name w:val="石墨文档标题"/>
    <w:next w:val="a3"/>
    <w:uiPriority w:val="9"/>
    <w:unhideWhenUsed/>
    <w:qFormat/>
    <w:pPr>
      <w:spacing w:before="260" w:after="260"/>
      <w:outlineLvl w:val="3"/>
    </w:pPr>
    <w:rPr>
      <w:b/>
      <w:bCs/>
      <w:sz w:val="56"/>
      <w:szCs w:val="56"/>
    </w:rPr>
  </w:style>
  <w:style w:type="paragraph" w:customStyle="1" w:styleId="b6a46c12-f84a-4781-a331-5ef273ef3810">
    <w:name w:val="石墨文档引用"/>
    <w:qFormat/>
    <w:pPr>
      <w:pBdr>
        <w:left w:val="single" w:sz="30" w:space="10" w:color="F0F0F0"/>
      </w:pBdr>
    </w:pPr>
    <w:rPr>
      <w:color w:val="ADADAD"/>
    </w:rPr>
  </w:style>
  <w:style w:type="paragraph" w:default="1" w:styleId="cf511190-c908-4078-9171-0deb4686c843">
    <w:name w:val="Normal"/>
    <w:qFormat/>
    <w:pPr>
      <w:widowControl w:val="0"/>
      <w:jc w:val="both"/>
    </w:pPr>
  </w:style>
  <w:style w:type="character" w:default="1" w:styleId="d9b5b971-7465-48c4-b0db-592fa5ce27b3">
    <w:name w:val="Default Paragraph Font"/>
    <w:uiPriority w:val="1"/>
    <w:semiHidden/>
    <w:unhideWhenUsed/>
  </w:style>
  <w:style w:type="table" w:default="1" w:styleId="222a408c-f7db-4741-8c62-0bf374f9b4db">
    <w:name w:val="Normal Table"/>
    <w:uiPriority w:val="99"/>
    <w:semiHidden/>
    <w:unhideWhenUsed/>
    <w:tblPr>
      <w:tblInd w:w="0" w:type="dxa"/>
      <w:tblCellMar>
        <w:top w:w="0" w:type="dxa"/>
        <w:left w:w="108" w:type="dxa"/>
        <w:bottom w:w="0" w:type="dxa"/>
        <w:right w:w="108" w:type="dxa"/>
      </w:tblCellMar>
    </w:tblPr>
  </w:style>
  <w:style w:type="numbering" w:default="1" w:styleId="92422e27-5c5d-4c53-8421-a6129dc98a8b">
    <w:name w:val="No List"/>
    <w:uiPriority w:val="99"/>
    <w:semiHidden/>
    <w:unhideWhenUsed/>
  </w:style>
  <w:style w:type="paragraph" w:customStyle="1" w:styleId="a315c789-553b-4271-8ca5-bc93d2e48d2e">
    <w:name w:val="石墨文档正文"/>
    <w:qFormat/>
    <w:rPr>
      <w:szCs w:val="22"/>
    </w:rPr>
  </w:style>
  <w:style w:type="paragraph" w:customStyle="1" w:styleId="0b4166d7-dc50-48db-975f-2abc1b2dda27">
    <w:name w:val="石墨文档副标题"/>
    <w:qFormat/>
    <w:rPr>
      <w:color w:val="888888"/>
      <w:sz w:val="48"/>
      <w:szCs w:val="48"/>
    </w:rPr>
  </w:style>
  <w:style w:type="paragraph" w:customStyle="1" w:styleId="0f53ee1f-e9f2-4b0c-a147-10889b4c4d5a">
    <w:name w:val="石墨文档大标题"/>
    <w:next w:val="a3"/>
    <w:uiPriority w:val="9"/>
    <w:unhideWhenUsed/>
    <w:qFormat/>
    <w:pPr>
      <w:spacing w:before="260" w:after="260"/>
      <w:outlineLvl w:val="0"/>
    </w:pPr>
    <w:rPr>
      <w:b/>
      <w:bCs/>
      <w:sz w:val="40"/>
      <w:szCs w:val="40"/>
    </w:rPr>
  </w:style>
  <w:style w:type="paragraph" w:customStyle="1" w:styleId="8fc34dd8-2eab-4381-9ed4-10bce8c350f9">
    <w:name w:val="石墨文档中标题"/>
    <w:next w:val="a3"/>
    <w:uiPriority w:val="9"/>
    <w:unhideWhenUsed/>
    <w:qFormat/>
    <w:pPr>
      <w:spacing w:before="260" w:after="260"/>
      <w:outlineLvl w:val="1"/>
    </w:pPr>
    <w:rPr>
      <w:b/>
      <w:bCs/>
      <w:sz w:val="36"/>
      <w:szCs w:val="36"/>
    </w:rPr>
  </w:style>
  <w:style w:type="paragraph" w:customStyle="1" w:styleId="630f32f0-36fe-497f-8968-8e12d51f8e07">
    <w:name w:val="石墨文档小标题"/>
    <w:next w:val="a3"/>
    <w:uiPriority w:val="9"/>
    <w:unhideWhenUsed/>
    <w:qFormat/>
    <w:pPr>
      <w:spacing w:before="260" w:after="260"/>
      <w:outlineLvl w:val="2"/>
    </w:pPr>
    <w:rPr>
      <w:b/>
      <w:bCs/>
      <w:sz w:val="32"/>
      <w:szCs w:val="32"/>
    </w:rPr>
  </w:style>
  <w:style w:type="paragraph" w:customStyle="1" w:styleId="cb93432e-f584-4879-a1f6-61947e85cdba">
    <w:name w:val="石墨文档标题"/>
    <w:next w:val="a3"/>
    <w:uiPriority w:val="9"/>
    <w:unhideWhenUsed/>
    <w:qFormat/>
    <w:pPr>
      <w:spacing w:before="260" w:after="260"/>
      <w:outlineLvl w:val="3"/>
    </w:pPr>
    <w:rPr>
      <w:b/>
      <w:bCs/>
      <w:sz w:val="56"/>
      <w:szCs w:val="56"/>
    </w:rPr>
  </w:style>
  <w:style w:type="paragraph" w:customStyle="1" w:styleId="18ad75cd-b5dd-4bd3-997d-e6ee519b4a72">
    <w:name w:val="石墨文档引用"/>
    <w:qFormat/>
    <w:pPr>
      <w:pBdr>
        <w:left w:val="single" w:sz="30" w:space="10" w:color="F0F0F0"/>
      </w:pBdr>
    </w:pPr>
    <w:rPr>
      <w:color w:val="ADADAD"/>
    </w:rPr>
  </w:style>
  <w:style w:type="paragraph" w:default="1" w:styleId="dff62bbc-762e-4b4b-910b-403c30e28bbd">
    <w:name w:val="Normal"/>
    <w:qFormat/>
    <w:pPr>
      <w:widowControl w:val="0"/>
      <w:jc w:val="both"/>
    </w:pPr>
  </w:style>
  <w:style w:type="character" w:default="1" w:styleId="06339597-67e5-4fc0-a27d-855b25886d14">
    <w:name w:val="Default Paragraph Font"/>
    <w:uiPriority w:val="1"/>
    <w:semiHidden/>
    <w:unhideWhenUsed/>
  </w:style>
  <w:style w:type="table" w:default="1" w:styleId="7c1d3c17-9075-4a85-8d9b-d5a2672bfa74">
    <w:name w:val="Normal Table"/>
    <w:uiPriority w:val="99"/>
    <w:semiHidden/>
    <w:unhideWhenUsed/>
    <w:tblPr>
      <w:tblInd w:w="0" w:type="dxa"/>
      <w:tblCellMar>
        <w:top w:w="0" w:type="dxa"/>
        <w:left w:w="108" w:type="dxa"/>
        <w:bottom w:w="0" w:type="dxa"/>
        <w:right w:w="108" w:type="dxa"/>
      </w:tblCellMar>
    </w:tblPr>
  </w:style>
  <w:style w:type="numbering" w:default="1" w:styleId="e91d2cf9-5203-4a42-b6a3-5aef896fb836">
    <w:name w:val="No List"/>
    <w:uiPriority w:val="99"/>
    <w:semiHidden/>
    <w:unhideWhenUsed/>
  </w:style>
  <w:style w:type="paragraph" w:customStyle="1" w:styleId="caa257c7-a441-43cd-a1e0-6014923adfbd">
    <w:name w:val="石墨文档正文"/>
    <w:qFormat/>
    <w:rPr>
      <w:szCs w:val="22"/>
    </w:rPr>
  </w:style>
  <w:style w:type="paragraph" w:customStyle="1" w:styleId="73ac1775-3907-4e8f-a316-3b7af9d083da">
    <w:name w:val="石墨文档副标题"/>
    <w:qFormat/>
    <w:rPr>
      <w:color w:val="888888"/>
      <w:sz w:val="48"/>
      <w:szCs w:val="48"/>
    </w:rPr>
  </w:style>
  <w:style w:type="paragraph" w:customStyle="1" w:styleId="295e2b92-89ac-4b58-8108-440ea943a335">
    <w:name w:val="石墨文档大标题"/>
    <w:next w:val="a3"/>
    <w:uiPriority w:val="9"/>
    <w:unhideWhenUsed/>
    <w:qFormat/>
    <w:pPr>
      <w:spacing w:before="260" w:after="260"/>
      <w:outlineLvl w:val="0"/>
    </w:pPr>
    <w:rPr>
      <w:b/>
      <w:bCs/>
      <w:sz w:val="40"/>
      <w:szCs w:val="40"/>
    </w:rPr>
  </w:style>
  <w:style w:type="paragraph" w:customStyle="1" w:styleId="01873ff5-4a89-4de6-a9bc-f1fdb174ca78">
    <w:name w:val="石墨文档中标题"/>
    <w:next w:val="a3"/>
    <w:uiPriority w:val="9"/>
    <w:unhideWhenUsed/>
    <w:qFormat/>
    <w:pPr>
      <w:spacing w:before="260" w:after="260"/>
      <w:outlineLvl w:val="1"/>
    </w:pPr>
    <w:rPr>
      <w:b/>
      <w:bCs/>
      <w:sz w:val="36"/>
      <w:szCs w:val="36"/>
    </w:rPr>
  </w:style>
  <w:style w:type="paragraph" w:customStyle="1" w:styleId="1baeff0d-64b2-4029-b1d0-0d02102c2ff2">
    <w:name w:val="石墨文档小标题"/>
    <w:next w:val="a3"/>
    <w:uiPriority w:val="9"/>
    <w:unhideWhenUsed/>
    <w:qFormat/>
    <w:pPr>
      <w:spacing w:before="260" w:after="260"/>
      <w:outlineLvl w:val="2"/>
    </w:pPr>
    <w:rPr>
      <w:b/>
      <w:bCs/>
      <w:sz w:val="32"/>
      <w:szCs w:val="32"/>
    </w:rPr>
  </w:style>
  <w:style w:type="paragraph" w:customStyle="1" w:styleId="4d952098-0ebc-42b4-b920-9d3d0b8b0895">
    <w:name w:val="石墨文档标题"/>
    <w:next w:val="a3"/>
    <w:uiPriority w:val="9"/>
    <w:unhideWhenUsed/>
    <w:qFormat/>
    <w:pPr>
      <w:spacing w:before="260" w:after="260"/>
      <w:outlineLvl w:val="3"/>
    </w:pPr>
    <w:rPr>
      <w:b/>
      <w:bCs/>
      <w:sz w:val="56"/>
      <w:szCs w:val="56"/>
    </w:rPr>
  </w:style>
  <w:style w:type="paragraph" w:customStyle="1" w:styleId="3244ad28-1cfc-42c4-a642-763fb205c7c3">
    <w:name w:val="石墨文档引用"/>
    <w:qFormat/>
    <w:pPr>
      <w:pBdr>
        <w:left w:val="single" w:sz="30" w:space="10" w:color="F0F0F0"/>
      </w:pBdr>
    </w:pPr>
    <w:rPr>
      <w:color w:val="ADADAD"/>
    </w:rPr>
  </w:style>
  <w:style w:type="paragraph" w:default="1" w:styleId="0756e941-33f3-46c8-a205-e581a16f916e">
    <w:name w:val="Normal"/>
    <w:qFormat/>
    <w:pPr>
      <w:widowControl w:val="0"/>
      <w:jc w:val="both"/>
    </w:pPr>
  </w:style>
  <w:style w:type="character" w:default="1" w:styleId="88b334b7-9f0f-41c6-bb8c-3af032c7f455">
    <w:name w:val="Default Paragraph Font"/>
    <w:uiPriority w:val="1"/>
    <w:semiHidden/>
    <w:unhideWhenUsed/>
  </w:style>
  <w:style w:type="table" w:default="1" w:styleId="8b3135b4-a5d5-4346-a22e-5422f8f4a29b">
    <w:name w:val="Normal Table"/>
    <w:uiPriority w:val="99"/>
    <w:semiHidden/>
    <w:unhideWhenUsed/>
    <w:tblPr>
      <w:tblInd w:w="0" w:type="dxa"/>
      <w:tblCellMar>
        <w:top w:w="0" w:type="dxa"/>
        <w:left w:w="108" w:type="dxa"/>
        <w:bottom w:w="0" w:type="dxa"/>
        <w:right w:w="108" w:type="dxa"/>
      </w:tblCellMar>
    </w:tblPr>
  </w:style>
  <w:style w:type="numbering" w:default="1" w:styleId="f218441c-fed9-42c7-b665-e3d14e92d0dc">
    <w:name w:val="No List"/>
    <w:uiPriority w:val="99"/>
    <w:semiHidden/>
    <w:unhideWhenUsed/>
  </w:style>
  <w:style w:type="paragraph" w:customStyle="1" w:styleId="0bc714ed-5d06-40d5-9cf4-a6e859b830e0">
    <w:name w:val="石墨文档正文"/>
    <w:qFormat/>
    <w:rPr>
      <w:szCs w:val="22"/>
    </w:rPr>
  </w:style>
  <w:style w:type="paragraph" w:customStyle="1" w:styleId="c9bb5fd7-172c-4111-ad83-d7994785f774">
    <w:name w:val="石墨文档副标题"/>
    <w:qFormat/>
    <w:rPr>
      <w:color w:val="888888"/>
      <w:sz w:val="48"/>
      <w:szCs w:val="48"/>
    </w:rPr>
  </w:style>
  <w:style w:type="paragraph" w:customStyle="1" w:styleId="7481ea91-3cc1-40c2-888b-1b2fece7ac8c">
    <w:name w:val="石墨文档大标题"/>
    <w:next w:val="a3"/>
    <w:uiPriority w:val="9"/>
    <w:unhideWhenUsed/>
    <w:qFormat/>
    <w:pPr>
      <w:spacing w:before="260" w:after="260"/>
      <w:outlineLvl w:val="0"/>
    </w:pPr>
    <w:rPr>
      <w:b/>
      <w:bCs/>
      <w:sz w:val="40"/>
      <w:szCs w:val="40"/>
    </w:rPr>
  </w:style>
  <w:style w:type="paragraph" w:customStyle="1" w:styleId="71caa35a-d357-456a-9cfc-bd7e0cdf7309">
    <w:name w:val="石墨文档中标题"/>
    <w:next w:val="a3"/>
    <w:uiPriority w:val="9"/>
    <w:unhideWhenUsed/>
    <w:qFormat/>
    <w:pPr>
      <w:spacing w:before="260" w:after="260"/>
      <w:outlineLvl w:val="1"/>
    </w:pPr>
    <w:rPr>
      <w:b/>
      <w:bCs/>
      <w:sz w:val="36"/>
      <w:szCs w:val="36"/>
    </w:rPr>
  </w:style>
  <w:style w:type="paragraph" w:customStyle="1" w:styleId="980c191b-7673-4784-a957-66f52af0742f">
    <w:name w:val="石墨文档小标题"/>
    <w:next w:val="a3"/>
    <w:uiPriority w:val="9"/>
    <w:unhideWhenUsed/>
    <w:qFormat/>
    <w:pPr>
      <w:spacing w:before="260" w:after="260"/>
      <w:outlineLvl w:val="2"/>
    </w:pPr>
    <w:rPr>
      <w:b/>
      <w:bCs/>
      <w:sz w:val="32"/>
      <w:szCs w:val="32"/>
    </w:rPr>
  </w:style>
  <w:style w:type="paragraph" w:customStyle="1" w:styleId="5abd090a-1a3a-4e75-890f-d93ebeb46595">
    <w:name w:val="石墨文档标题"/>
    <w:next w:val="a3"/>
    <w:uiPriority w:val="9"/>
    <w:unhideWhenUsed/>
    <w:qFormat/>
    <w:pPr>
      <w:spacing w:before="260" w:after="260"/>
      <w:outlineLvl w:val="3"/>
    </w:pPr>
    <w:rPr>
      <w:b/>
      <w:bCs/>
      <w:sz w:val="56"/>
      <w:szCs w:val="56"/>
    </w:rPr>
  </w:style>
  <w:style w:type="paragraph" w:customStyle="1" w:styleId="baca5694-e4ab-4869-a291-dc56e61b2353">
    <w:name w:val="石墨文档引用"/>
    <w:qFormat/>
    <w:pPr>
      <w:pBdr>
        <w:left w:val="single" w:sz="30" w:space="10" w:color="F0F0F0"/>
      </w:pBdr>
    </w:pPr>
    <w:rPr>
      <w:color w:val="ADADAD"/>
    </w:rPr>
  </w:style>
  <w:style w:type="paragraph" w:default="1" w:styleId="c9131ebb-3d9e-4ddc-a10d-69945dca0d40">
    <w:name w:val="Normal"/>
    <w:qFormat/>
    <w:pPr>
      <w:widowControl w:val="0"/>
      <w:jc w:val="both"/>
    </w:pPr>
  </w:style>
  <w:style w:type="character" w:default="1" w:styleId="fce87587-dd67-4fe4-bd46-4df6458e032c">
    <w:name w:val="Default Paragraph Font"/>
    <w:uiPriority w:val="1"/>
    <w:semiHidden/>
    <w:unhideWhenUsed/>
  </w:style>
  <w:style w:type="table" w:default="1" w:styleId="ffd8b385-50ec-4e9d-a718-eca18c9ff563">
    <w:name w:val="Normal Table"/>
    <w:uiPriority w:val="99"/>
    <w:semiHidden/>
    <w:unhideWhenUsed/>
    <w:tblPr>
      <w:tblInd w:w="0" w:type="dxa"/>
      <w:tblCellMar>
        <w:top w:w="0" w:type="dxa"/>
        <w:left w:w="108" w:type="dxa"/>
        <w:bottom w:w="0" w:type="dxa"/>
        <w:right w:w="108" w:type="dxa"/>
      </w:tblCellMar>
    </w:tblPr>
  </w:style>
  <w:style w:type="numbering" w:default="1" w:styleId="e44f6665-bb10-4fd8-953b-07811b9ff6df">
    <w:name w:val="No List"/>
    <w:uiPriority w:val="99"/>
    <w:semiHidden/>
    <w:unhideWhenUsed/>
  </w:style>
  <w:style w:type="paragraph" w:customStyle="1" w:styleId="ac9c86a3-3924-44ac-9db6-250e33a711a1">
    <w:name w:val="石墨文档正文"/>
    <w:qFormat/>
    <w:rPr>
      <w:szCs w:val="22"/>
    </w:rPr>
  </w:style>
  <w:style w:type="paragraph" w:customStyle="1" w:styleId="6b20f9d1-7052-452b-b919-2ab6e594ca65">
    <w:name w:val="石墨文档副标题"/>
    <w:qFormat/>
    <w:rPr>
      <w:color w:val="888888"/>
      <w:sz w:val="48"/>
      <w:szCs w:val="48"/>
    </w:rPr>
  </w:style>
  <w:style w:type="paragraph" w:customStyle="1" w:styleId="55ebfa81-4975-46e2-99e4-690bf937bda6">
    <w:name w:val="石墨文档大标题"/>
    <w:next w:val="a3"/>
    <w:uiPriority w:val="9"/>
    <w:unhideWhenUsed/>
    <w:qFormat/>
    <w:pPr>
      <w:spacing w:before="260" w:after="260"/>
      <w:outlineLvl w:val="0"/>
    </w:pPr>
    <w:rPr>
      <w:b/>
      <w:bCs/>
      <w:sz w:val="40"/>
      <w:szCs w:val="40"/>
    </w:rPr>
  </w:style>
  <w:style w:type="paragraph" w:customStyle="1" w:styleId="6b3a945b-1d68-4c84-aeb2-7efd7df7da92">
    <w:name w:val="石墨文档中标题"/>
    <w:next w:val="a3"/>
    <w:uiPriority w:val="9"/>
    <w:unhideWhenUsed/>
    <w:qFormat/>
    <w:pPr>
      <w:spacing w:before="260" w:after="260"/>
      <w:outlineLvl w:val="1"/>
    </w:pPr>
    <w:rPr>
      <w:b/>
      <w:bCs/>
      <w:sz w:val="36"/>
      <w:szCs w:val="36"/>
    </w:rPr>
  </w:style>
  <w:style w:type="paragraph" w:customStyle="1" w:styleId="58b94001-6d1b-45cc-af20-b031f4ccc068">
    <w:name w:val="石墨文档小标题"/>
    <w:next w:val="a3"/>
    <w:uiPriority w:val="9"/>
    <w:unhideWhenUsed/>
    <w:qFormat/>
    <w:pPr>
      <w:spacing w:before="260" w:after="260"/>
      <w:outlineLvl w:val="2"/>
    </w:pPr>
    <w:rPr>
      <w:b/>
      <w:bCs/>
      <w:sz w:val="32"/>
      <w:szCs w:val="32"/>
    </w:rPr>
  </w:style>
  <w:style w:type="paragraph" w:customStyle="1" w:styleId="d4a388e7-45a1-4b5c-a036-6faa0b627b47">
    <w:name w:val="石墨文档标题"/>
    <w:next w:val="a3"/>
    <w:uiPriority w:val="9"/>
    <w:unhideWhenUsed/>
    <w:qFormat/>
    <w:pPr>
      <w:spacing w:before="260" w:after="260"/>
      <w:outlineLvl w:val="3"/>
    </w:pPr>
    <w:rPr>
      <w:b/>
      <w:bCs/>
      <w:sz w:val="56"/>
      <w:szCs w:val="56"/>
    </w:rPr>
  </w:style>
  <w:style w:type="paragraph" w:customStyle="1" w:styleId="a40d9e58-047b-4858-a5f4-a39440a07243">
    <w:name w:val="石墨文档引用"/>
    <w:qFormat/>
    <w:pPr>
      <w:pBdr>
        <w:left w:val="single" w:sz="30" w:space="10" w:color="F0F0F0"/>
      </w:pBdr>
    </w:pPr>
    <w:rPr>
      <w:color w:val="ADADAD"/>
    </w:rPr>
  </w:style>
  <w:style w:type="paragraph" w:default="1" w:styleId="e179550b-e3d0-4c2f-a354-2565bb81768a">
    <w:name w:val="Normal"/>
    <w:qFormat/>
    <w:pPr>
      <w:widowControl w:val="0"/>
      <w:jc w:val="both"/>
    </w:pPr>
  </w:style>
  <w:style w:type="character" w:default="1" w:styleId="620e3df3-5510-4ff6-83ca-577f54912f63">
    <w:name w:val="Default Paragraph Font"/>
    <w:uiPriority w:val="1"/>
    <w:semiHidden/>
    <w:unhideWhenUsed/>
  </w:style>
  <w:style w:type="table" w:default="1" w:styleId="556c2622-84ff-4e67-a499-d6300052ab8f">
    <w:name w:val="Normal Table"/>
    <w:uiPriority w:val="99"/>
    <w:semiHidden/>
    <w:unhideWhenUsed/>
    <w:tblPr>
      <w:tblInd w:w="0" w:type="dxa"/>
      <w:tblCellMar>
        <w:top w:w="0" w:type="dxa"/>
        <w:left w:w="108" w:type="dxa"/>
        <w:bottom w:w="0" w:type="dxa"/>
        <w:right w:w="108" w:type="dxa"/>
      </w:tblCellMar>
    </w:tblPr>
  </w:style>
  <w:style w:type="numbering" w:default="1" w:styleId="1a706128-dc46-45ed-b72b-0195ce036f54">
    <w:name w:val="No List"/>
    <w:uiPriority w:val="99"/>
    <w:semiHidden/>
    <w:unhideWhenUsed/>
  </w:style>
  <w:style w:type="paragraph" w:customStyle="1" w:styleId="4a944a92-8172-4c84-8af7-69b11b61e875">
    <w:name w:val="石墨文档正文"/>
    <w:qFormat/>
    <w:rPr>
      <w:szCs w:val="22"/>
    </w:rPr>
  </w:style>
  <w:style w:type="paragraph" w:customStyle="1" w:styleId="d18c7144-5a2d-4345-b2fb-fa79aad05787">
    <w:name w:val="石墨文档副标题"/>
    <w:qFormat/>
    <w:rPr>
      <w:color w:val="888888"/>
      <w:sz w:val="48"/>
      <w:szCs w:val="48"/>
    </w:rPr>
  </w:style>
  <w:style w:type="paragraph" w:customStyle="1" w:styleId="cc58356e-6d58-4ec3-a77d-d2554ef5a996">
    <w:name w:val="石墨文档大标题"/>
    <w:next w:val="a3"/>
    <w:uiPriority w:val="9"/>
    <w:unhideWhenUsed/>
    <w:qFormat/>
    <w:pPr>
      <w:spacing w:before="260" w:after="260"/>
      <w:outlineLvl w:val="0"/>
    </w:pPr>
    <w:rPr>
      <w:b/>
      <w:bCs/>
      <w:sz w:val="40"/>
      <w:szCs w:val="40"/>
    </w:rPr>
  </w:style>
  <w:style w:type="paragraph" w:customStyle="1" w:styleId="f4f378fb-66b5-4447-b112-7d9edff4de5d">
    <w:name w:val="石墨文档中标题"/>
    <w:next w:val="a3"/>
    <w:uiPriority w:val="9"/>
    <w:unhideWhenUsed/>
    <w:qFormat/>
    <w:pPr>
      <w:spacing w:before="260" w:after="260"/>
      <w:outlineLvl w:val="1"/>
    </w:pPr>
    <w:rPr>
      <w:b/>
      <w:bCs/>
      <w:sz w:val="36"/>
      <w:szCs w:val="36"/>
    </w:rPr>
  </w:style>
  <w:style w:type="paragraph" w:customStyle="1" w:styleId="d654fa40-89b0-4938-90a5-2dd8e7aeba22">
    <w:name w:val="石墨文档小标题"/>
    <w:next w:val="a3"/>
    <w:uiPriority w:val="9"/>
    <w:unhideWhenUsed/>
    <w:qFormat/>
    <w:pPr>
      <w:spacing w:before="260" w:after="260"/>
      <w:outlineLvl w:val="2"/>
    </w:pPr>
    <w:rPr>
      <w:b/>
      <w:bCs/>
      <w:sz w:val="32"/>
      <w:szCs w:val="32"/>
    </w:rPr>
  </w:style>
  <w:style w:type="paragraph" w:customStyle="1" w:styleId="f5aff8e2-105f-4fa7-a3e8-19f10536fd89">
    <w:name w:val="石墨文档标题"/>
    <w:next w:val="a3"/>
    <w:uiPriority w:val="9"/>
    <w:unhideWhenUsed/>
    <w:qFormat/>
    <w:pPr>
      <w:spacing w:before="260" w:after="260"/>
      <w:outlineLvl w:val="3"/>
    </w:pPr>
    <w:rPr>
      <w:b/>
      <w:bCs/>
      <w:sz w:val="56"/>
      <w:szCs w:val="56"/>
    </w:rPr>
  </w:style>
  <w:style w:type="paragraph" w:customStyle="1" w:styleId="c9372765-9358-4ea2-9cbc-13eb4cb1f22a">
    <w:name w:val="石墨文档引用"/>
    <w:qFormat/>
    <w:pPr>
      <w:pBdr>
        <w:left w:val="single" w:sz="30" w:space="10" w:color="F0F0F0"/>
      </w:pBdr>
    </w:pPr>
    <w:rPr>
      <w:color w:val="ADADAD"/>
    </w:rPr>
  </w:style>
  <w:style w:type="paragraph" w:default="1" w:styleId="fcf4e5f7-a174-4b6d-b4db-fb5b563d1d2d">
    <w:name w:val="Normal"/>
    <w:qFormat/>
    <w:pPr>
      <w:widowControl w:val="0"/>
      <w:jc w:val="both"/>
    </w:pPr>
  </w:style>
  <w:style w:type="character" w:default="1" w:styleId="8622268f-58b7-4545-a6aa-a55d9a46bde8">
    <w:name w:val="Default Paragraph Font"/>
    <w:uiPriority w:val="1"/>
    <w:semiHidden/>
    <w:unhideWhenUsed/>
  </w:style>
  <w:style w:type="table" w:default="1" w:styleId="e3b583c7-9996-4e93-ba02-be2b885b76dc">
    <w:name w:val="Normal Table"/>
    <w:uiPriority w:val="99"/>
    <w:semiHidden/>
    <w:unhideWhenUsed/>
    <w:tblPr>
      <w:tblInd w:w="0" w:type="dxa"/>
      <w:tblCellMar>
        <w:top w:w="0" w:type="dxa"/>
        <w:left w:w="108" w:type="dxa"/>
        <w:bottom w:w="0" w:type="dxa"/>
        <w:right w:w="108" w:type="dxa"/>
      </w:tblCellMar>
    </w:tblPr>
  </w:style>
  <w:style w:type="numbering" w:default="1" w:styleId="ebc1a705-5dda-4494-b285-b8806603c823">
    <w:name w:val="No List"/>
    <w:uiPriority w:val="99"/>
    <w:semiHidden/>
    <w:unhideWhenUsed/>
  </w:style>
  <w:style w:type="paragraph" w:customStyle="1" w:styleId="9776a2a7-7c81-4ebb-ad25-9bbe20e5569f">
    <w:name w:val="石墨文档正文"/>
    <w:qFormat/>
    <w:rPr>
      <w:szCs w:val="22"/>
    </w:rPr>
  </w:style>
  <w:style w:type="paragraph" w:customStyle="1" w:styleId="2912d118-adfc-4d4d-b733-0a862011f9b3">
    <w:name w:val="石墨文档副标题"/>
    <w:qFormat/>
    <w:rPr>
      <w:color w:val="888888"/>
      <w:sz w:val="48"/>
      <w:szCs w:val="48"/>
    </w:rPr>
  </w:style>
  <w:style w:type="paragraph" w:customStyle="1" w:styleId="f165e214-deb3-49f7-861e-4849e4a3b11c">
    <w:name w:val="石墨文档大标题"/>
    <w:next w:val="a3"/>
    <w:uiPriority w:val="9"/>
    <w:unhideWhenUsed/>
    <w:qFormat/>
    <w:pPr>
      <w:spacing w:before="260" w:after="260"/>
      <w:outlineLvl w:val="0"/>
    </w:pPr>
    <w:rPr>
      <w:b/>
      <w:bCs/>
      <w:sz w:val="40"/>
      <w:szCs w:val="40"/>
    </w:rPr>
  </w:style>
  <w:style w:type="paragraph" w:customStyle="1" w:styleId="dabf806f-a798-43d8-aa6f-8706e1a7afb7">
    <w:name w:val="石墨文档中标题"/>
    <w:next w:val="a3"/>
    <w:uiPriority w:val="9"/>
    <w:unhideWhenUsed/>
    <w:qFormat/>
    <w:pPr>
      <w:spacing w:before="260" w:after="260"/>
      <w:outlineLvl w:val="1"/>
    </w:pPr>
    <w:rPr>
      <w:b/>
      <w:bCs/>
      <w:sz w:val="36"/>
      <w:szCs w:val="36"/>
    </w:rPr>
  </w:style>
  <w:style w:type="paragraph" w:customStyle="1" w:styleId="0287f16e-29ae-458e-b3b6-d44eb1f8dac5">
    <w:name w:val="石墨文档小标题"/>
    <w:next w:val="a3"/>
    <w:uiPriority w:val="9"/>
    <w:unhideWhenUsed/>
    <w:qFormat/>
    <w:pPr>
      <w:spacing w:before="260" w:after="260"/>
      <w:outlineLvl w:val="2"/>
    </w:pPr>
    <w:rPr>
      <w:b/>
      <w:bCs/>
      <w:sz w:val="32"/>
      <w:szCs w:val="32"/>
    </w:rPr>
  </w:style>
  <w:style w:type="paragraph" w:customStyle="1" w:styleId="37cfda90-760d-4b3d-b75f-0af385d8da82">
    <w:name w:val="石墨文档标题"/>
    <w:next w:val="a3"/>
    <w:uiPriority w:val="9"/>
    <w:unhideWhenUsed/>
    <w:qFormat/>
    <w:pPr>
      <w:spacing w:before="260" w:after="260"/>
      <w:outlineLvl w:val="3"/>
    </w:pPr>
    <w:rPr>
      <w:b/>
      <w:bCs/>
      <w:sz w:val="56"/>
      <w:szCs w:val="56"/>
    </w:rPr>
  </w:style>
  <w:style w:type="paragraph" w:customStyle="1" w:styleId="15dd7e26-13c9-4386-875c-c9678aaf2185">
    <w:name w:val="石墨文档引用"/>
    <w:qFormat/>
    <w:pPr>
      <w:pBdr>
        <w:left w:val="single" w:sz="30" w:space="10" w:color="F0F0F0"/>
      </w:pBdr>
    </w:pPr>
    <w:rPr>
      <w:color w:val="ADADAD"/>
    </w:rPr>
  </w:style>
  <w:style w:type="paragraph" w:default="1" w:styleId="ca07b893-e697-4aa2-995a-ead80258b5dc">
    <w:name w:val="Normal"/>
    <w:qFormat/>
    <w:pPr>
      <w:widowControl w:val="0"/>
      <w:jc w:val="both"/>
    </w:pPr>
  </w:style>
  <w:style w:type="character" w:default="1" w:styleId="f4a93478-9764-4184-abe3-385c434dcfed">
    <w:name w:val="Default Paragraph Font"/>
    <w:uiPriority w:val="1"/>
    <w:semiHidden/>
    <w:unhideWhenUsed/>
  </w:style>
  <w:style w:type="table" w:default="1" w:styleId="675b59ef-a43b-486d-80ba-c08e6f91c372">
    <w:name w:val="Normal Table"/>
    <w:uiPriority w:val="99"/>
    <w:semiHidden/>
    <w:unhideWhenUsed/>
    <w:tblPr>
      <w:tblInd w:w="0" w:type="dxa"/>
      <w:tblCellMar>
        <w:top w:w="0" w:type="dxa"/>
        <w:left w:w="108" w:type="dxa"/>
        <w:bottom w:w="0" w:type="dxa"/>
        <w:right w:w="108" w:type="dxa"/>
      </w:tblCellMar>
    </w:tblPr>
  </w:style>
  <w:style w:type="numbering" w:default="1" w:styleId="a92a3179-7921-456f-9d08-f6d9ed89c443">
    <w:name w:val="No List"/>
    <w:uiPriority w:val="99"/>
    <w:semiHidden/>
    <w:unhideWhenUsed/>
  </w:style>
  <w:style w:type="paragraph" w:customStyle="1" w:styleId="de8f93b1-55f9-49db-b49e-5c8d10365f32">
    <w:name w:val="石墨文档正文"/>
    <w:qFormat/>
    <w:rPr>
      <w:szCs w:val="22"/>
    </w:rPr>
  </w:style>
  <w:style w:type="paragraph" w:customStyle="1" w:styleId="798f7de2-c570-4b4a-90e8-4fbcf9331171">
    <w:name w:val="石墨文档副标题"/>
    <w:qFormat/>
    <w:rPr>
      <w:color w:val="888888"/>
      <w:sz w:val="48"/>
      <w:szCs w:val="48"/>
    </w:rPr>
  </w:style>
  <w:style w:type="paragraph" w:customStyle="1" w:styleId="288c0406-d233-41af-b653-70ad6ab0bbc1">
    <w:name w:val="石墨文档大标题"/>
    <w:next w:val="a3"/>
    <w:uiPriority w:val="9"/>
    <w:unhideWhenUsed/>
    <w:qFormat/>
    <w:pPr>
      <w:spacing w:before="260" w:after="260"/>
      <w:outlineLvl w:val="0"/>
    </w:pPr>
    <w:rPr>
      <w:b/>
      <w:bCs/>
      <w:sz w:val="40"/>
      <w:szCs w:val="40"/>
    </w:rPr>
  </w:style>
  <w:style w:type="paragraph" w:customStyle="1" w:styleId="e992e23e-611f-4d84-b380-b29b91fc1515">
    <w:name w:val="石墨文档中标题"/>
    <w:next w:val="a3"/>
    <w:uiPriority w:val="9"/>
    <w:unhideWhenUsed/>
    <w:qFormat/>
    <w:pPr>
      <w:spacing w:before="260" w:after="260"/>
      <w:outlineLvl w:val="1"/>
    </w:pPr>
    <w:rPr>
      <w:b/>
      <w:bCs/>
      <w:sz w:val="36"/>
      <w:szCs w:val="36"/>
    </w:rPr>
  </w:style>
  <w:style w:type="paragraph" w:customStyle="1" w:styleId="df77da41-4d47-4376-a19a-60f2d5e2f36c">
    <w:name w:val="石墨文档小标题"/>
    <w:next w:val="a3"/>
    <w:uiPriority w:val="9"/>
    <w:unhideWhenUsed/>
    <w:qFormat/>
    <w:pPr>
      <w:spacing w:before="260" w:after="260"/>
      <w:outlineLvl w:val="2"/>
    </w:pPr>
    <w:rPr>
      <w:b/>
      <w:bCs/>
      <w:sz w:val="32"/>
      <w:szCs w:val="32"/>
    </w:rPr>
  </w:style>
  <w:style w:type="paragraph" w:customStyle="1" w:styleId="1c41040c-c48d-420e-96a1-c715ce4a76f8">
    <w:name w:val="石墨文档标题"/>
    <w:next w:val="a3"/>
    <w:uiPriority w:val="9"/>
    <w:unhideWhenUsed/>
    <w:qFormat/>
    <w:pPr>
      <w:spacing w:before="260" w:after="260"/>
      <w:outlineLvl w:val="3"/>
    </w:pPr>
    <w:rPr>
      <w:b/>
      <w:bCs/>
      <w:sz w:val="56"/>
      <w:szCs w:val="56"/>
    </w:rPr>
  </w:style>
  <w:style w:type="paragraph" w:customStyle="1" w:styleId="89acb3e2-067b-4cf4-bace-4b07584c6ba6">
    <w:name w:val="石墨文档引用"/>
    <w:qFormat/>
    <w:pPr>
      <w:pBdr>
        <w:left w:val="single" w:sz="30" w:space="10" w:color="F0F0F0"/>
      </w:pBdr>
    </w:pPr>
    <w:rPr>
      <w:color w:val="ADADAD"/>
    </w:rPr>
  </w:style>
  <w:style w:type="paragraph" w:default="1" w:styleId="bdf54d80-bbfc-4104-bdb0-79587de980fc">
    <w:name w:val="Normal"/>
    <w:qFormat/>
    <w:pPr>
      <w:widowControl w:val="0"/>
      <w:jc w:val="both"/>
    </w:pPr>
  </w:style>
  <w:style w:type="character" w:default="1" w:styleId="dc5defa9-1848-4f3b-8cf8-3625553febfe">
    <w:name w:val="Default Paragraph Font"/>
    <w:uiPriority w:val="1"/>
    <w:semiHidden/>
    <w:unhideWhenUsed/>
  </w:style>
  <w:style w:type="table" w:default="1" w:styleId="a63bab22-6e09-461b-906e-f4babfe39220">
    <w:name w:val="Normal Table"/>
    <w:uiPriority w:val="99"/>
    <w:semiHidden/>
    <w:unhideWhenUsed/>
    <w:tblPr>
      <w:tblInd w:w="0" w:type="dxa"/>
      <w:tblCellMar>
        <w:top w:w="0" w:type="dxa"/>
        <w:left w:w="108" w:type="dxa"/>
        <w:bottom w:w="0" w:type="dxa"/>
        <w:right w:w="108" w:type="dxa"/>
      </w:tblCellMar>
    </w:tblPr>
  </w:style>
  <w:style w:type="numbering" w:default="1" w:styleId="5fcca3c8-b551-4041-b53e-1c7955207fff">
    <w:name w:val="No List"/>
    <w:uiPriority w:val="99"/>
    <w:semiHidden/>
    <w:unhideWhenUsed/>
  </w:style>
  <w:style w:type="paragraph" w:customStyle="1" w:styleId="c9a7dcb6-d81a-4f6c-94e6-9822aea338cd">
    <w:name w:val="石墨文档正文"/>
    <w:qFormat/>
    <w:rPr>
      <w:szCs w:val="22"/>
    </w:rPr>
  </w:style>
  <w:style w:type="paragraph" w:customStyle="1" w:styleId="f9321012-a799-462a-8898-b461e4f4e154">
    <w:name w:val="石墨文档副标题"/>
    <w:qFormat/>
    <w:rPr>
      <w:color w:val="888888"/>
      <w:sz w:val="48"/>
      <w:szCs w:val="48"/>
    </w:rPr>
  </w:style>
  <w:style w:type="paragraph" w:customStyle="1" w:styleId="edf20b48-70e2-46e0-938d-d119de7b1e36">
    <w:name w:val="石墨文档大标题"/>
    <w:next w:val="a3"/>
    <w:uiPriority w:val="9"/>
    <w:unhideWhenUsed/>
    <w:qFormat/>
    <w:pPr>
      <w:spacing w:before="260" w:after="260"/>
      <w:outlineLvl w:val="0"/>
    </w:pPr>
    <w:rPr>
      <w:b/>
      <w:bCs/>
      <w:sz w:val="40"/>
      <w:szCs w:val="40"/>
    </w:rPr>
  </w:style>
  <w:style w:type="paragraph" w:customStyle="1" w:styleId="a253b362-dd2c-4dc4-90ae-ce250643c199">
    <w:name w:val="石墨文档中标题"/>
    <w:next w:val="a3"/>
    <w:uiPriority w:val="9"/>
    <w:unhideWhenUsed/>
    <w:qFormat/>
    <w:pPr>
      <w:spacing w:before="260" w:after="260"/>
      <w:outlineLvl w:val="1"/>
    </w:pPr>
    <w:rPr>
      <w:b/>
      <w:bCs/>
      <w:sz w:val="36"/>
      <w:szCs w:val="36"/>
    </w:rPr>
  </w:style>
  <w:style w:type="paragraph" w:customStyle="1" w:styleId="39b8f2c9-5dec-4eaa-aba6-35cb0ba45db2">
    <w:name w:val="石墨文档小标题"/>
    <w:next w:val="a3"/>
    <w:uiPriority w:val="9"/>
    <w:unhideWhenUsed/>
    <w:qFormat/>
    <w:pPr>
      <w:spacing w:before="260" w:after="260"/>
      <w:outlineLvl w:val="2"/>
    </w:pPr>
    <w:rPr>
      <w:b/>
      <w:bCs/>
      <w:sz w:val="32"/>
      <w:szCs w:val="32"/>
    </w:rPr>
  </w:style>
  <w:style w:type="paragraph" w:customStyle="1" w:styleId="7689ffb7-17bc-4e1d-953a-b448ff347244">
    <w:name w:val="石墨文档标题"/>
    <w:next w:val="a3"/>
    <w:uiPriority w:val="9"/>
    <w:unhideWhenUsed/>
    <w:qFormat/>
    <w:pPr>
      <w:spacing w:before="260" w:after="260"/>
      <w:outlineLvl w:val="3"/>
    </w:pPr>
    <w:rPr>
      <w:b/>
      <w:bCs/>
      <w:sz w:val="56"/>
      <w:szCs w:val="56"/>
    </w:rPr>
  </w:style>
  <w:style w:type="paragraph" w:customStyle="1" w:styleId="3b542554-fe8c-453e-93e6-0986786adcd5">
    <w:name w:val="石墨文档引用"/>
    <w:qFormat/>
    <w:pPr>
      <w:pBdr>
        <w:left w:val="single" w:sz="30" w:space="10" w:color="F0F0F0"/>
      </w:pBdr>
    </w:pPr>
    <w:rPr>
      <w:color w:val="ADADAD"/>
    </w:rPr>
  </w:style>
  <w:style w:type="paragraph" w:default="1" w:styleId="878f3295-b6ee-4178-bb98-68a620627f66">
    <w:name w:val="Normal"/>
    <w:qFormat/>
    <w:pPr>
      <w:widowControl w:val="0"/>
      <w:jc w:val="both"/>
    </w:pPr>
  </w:style>
  <w:style w:type="character" w:default="1" w:styleId="be30a31f-2e3d-45af-a598-f42f6801f2cb">
    <w:name w:val="Default Paragraph Font"/>
    <w:uiPriority w:val="1"/>
    <w:semiHidden/>
    <w:unhideWhenUsed/>
  </w:style>
  <w:style w:type="table" w:default="1" w:styleId="27f0880a-4b57-462e-b8c5-e9d8083408e1">
    <w:name w:val="Normal Table"/>
    <w:uiPriority w:val="99"/>
    <w:semiHidden/>
    <w:unhideWhenUsed/>
    <w:tblPr>
      <w:tblInd w:w="0" w:type="dxa"/>
      <w:tblCellMar>
        <w:top w:w="0" w:type="dxa"/>
        <w:left w:w="108" w:type="dxa"/>
        <w:bottom w:w="0" w:type="dxa"/>
        <w:right w:w="108" w:type="dxa"/>
      </w:tblCellMar>
    </w:tblPr>
  </w:style>
  <w:style w:type="numbering" w:default="1" w:styleId="2af37e1e-3dd1-455f-9b8f-00b95645a678">
    <w:name w:val="No List"/>
    <w:uiPriority w:val="99"/>
    <w:semiHidden/>
    <w:unhideWhenUsed/>
  </w:style>
  <w:style w:type="paragraph" w:customStyle="1" w:styleId="35685a47-207d-4a95-a09b-1b5198bd1fcd">
    <w:name w:val="石墨文档正文"/>
    <w:qFormat/>
    <w:rPr>
      <w:szCs w:val="22"/>
    </w:rPr>
  </w:style>
  <w:style w:type="paragraph" w:customStyle="1" w:styleId="a8918676-0b0d-42e0-be92-6bb9439fb5d1">
    <w:name w:val="石墨文档副标题"/>
    <w:qFormat/>
    <w:rPr>
      <w:color w:val="888888"/>
      <w:sz w:val="48"/>
      <w:szCs w:val="48"/>
    </w:rPr>
  </w:style>
  <w:style w:type="paragraph" w:customStyle="1" w:styleId="a0fcd3f3-9c8f-4f61-87ff-aa9f528bc276">
    <w:name w:val="石墨文档大标题"/>
    <w:next w:val="a3"/>
    <w:uiPriority w:val="9"/>
    <w:unhideWhenUsed/>
    <w:qFormat/>
    <w:pPr>
      <w:spacing w:before="260" w:after="260"/>
      <w:outlineLvl w:val="0"/>
    </w:pPr>
    <w:rPr>
      <w:b/>
      <w:bCs/>
      <w:sz w:val="40"/>
      <w:szCs w:val="40"/>
    </w:rPr>
  </w:style>
  <w:style w:type="paragraph" w:customStyle="1" w:styleId="559e232f-047b-4ce9-9f5c-3d0725f4284b">
    <w:name w:val="石墨文档中标题"/>
    <w:next w:val="a3"/>
    <w:uiPriority w:val="9"/>
    <w:unhideWhenUsed/>
    <w:qFormat/>
    <w:pPr>
      <w:spacing w:before="260" w:after="260"/>
      <w:outlineLvl w:val="1"/>
    </w:pPr>
    <w:rPr>
      <w:b/>
      <w:bCs/>
      <w:sz w:val="36"/>
      <w:szCs w:val="36"/>
    </w:rPr>
  </w:style>
  <w:style w:type="paragraph" w:customStyle="1" w:styleId="acb76037-77eb-433d-b490-b96d9daab7d4">
    <w:name w:val="石墨文档小标题"/>
    <w:next w:val="a3"/>
    <w:uiPriority w:val="9"/>
    <w:unhideWhenUsed/>
    <w:qFormat/>
    <w:pPr>
      <w:spacing w:before="260" w:after="260"/>
      <w:outlineLvl w:val="2"/>
    </w:pPr>
    <w:rPr>
      <w:b/>
      <w:bCs/>
      <w:sz w:val="32"/>
      <w:szCs w:val="32"/>
    </w:rPr>
  </w:style>
  <w:style w:type="paragraph" w:customStyle="1" w:styleId="77e594e0-a2d1-4550-a1a9-7d82d9bb2d71">
    <w:name w:val="石墨文档标题"/>
    <w:next w:val="a3"/>
    <w:uiPriority w:val="9"/>
    <w:unhideWhenUsed/>
    <w:qFormat/>
    <w:pPr>
      <w:spacing w:before="260" w:after="260"/>
      <w:outlineLvl w:val="3"/>
    </w:pPr>
    <w:rPr>
      <w:b/>
      <w:bCs/>
      <w:sz w:val="56"/>
      <w:szCs w:val="56"/>
    </w:rPr>
  </w:style>
  <w:style w:type="paragraph" w:customStyle="1" w:styleId="a0d03a42-5075-4c0d-a450-5b82cf4a9cc7">
    <w:name w:val="石墨文档引用"/>
    <w:qFormat/>
    <w:pPr>
      <w:pBdr>
        <w:left w:val="single" w:sz="30" w:space="10" w:color="F0F0F0"/>
      </w:pBdr>
    </w:pPr>
    <w:rPr>
      <w:color w:val="ADADAD"/>
    </w:rPr>
  </w:style>
  <w:style w:type="paragraph" w:default="1" w:styleId="748c470f-8145-4e04-8081-4c1048b7bb9e">
    <w:name w:val="Normal"/>
    <w:qFormat/>
    <w:pPr>
      <w:widowControl w:val="0"/>
      <w:jc w:val="both"/>
    </w:pPr>
  </w:style>
  <w:style w:type="character" w:default="1" w:styleId="514ea993-dc96-44fa-982e-6f35b7610a4b">
    <w:name w:val="Default Paragraph Font"/>
    <w:uiPriority w:val="1"/>
    <w:semiHidden/>
    <w:unhideWhenUsed/>
  </w:style>
  <w:style w:type="table" w:default="1" w:styleId="3b5c50cc-381d-4fba-8307-9a7984e31197">
    <w:name w:val="Normal Table"/>
    <w:uiPriority w:val="99"/>
    <w:semiHidden/>
    <w:unhideWhenUsed/>
    <w:tblPr>
      <w:tblInd w:w="0" w:type="dxa"/>
      <w:tblCellMar>
        <w:top w:w="0" w:type="dxa"/>
        <w:left w:w="108" w:type="dxa"/>
        <w:bottom w:w="0" w:type="dxa"/>
        <w:right w:w="108" w:type="dxa"/>
      </w:tblCellMar>
    </w:tblPr>
  </w:style>
  <w:style w:type="numbering" w:default="1" w:styleId="dd484fe2-76d3-4ee6-bb48-ec4ca6239917">
    <w:name w:val="No List"/>
    <w:uiPriority w:val="99"/>
    <w:semiHidden/>
    <w:unhideWhenUsed/>
  </w:style>
  <w:style w:type="paragraph" w:customStyle="1" w:styleId="efdd4981-78f5-4a5b-9928-679a761a2fc8">
    <w:name w:val="石墨文档正文"/>
    <w:qFormat/>
    <w:rPr>
      <w:szCs w:val="22"/>
    </w:rPr>
  </w:style>
  <w:style w:type="paragraph" w:customStyle="1" w:styleId="05793fd0-98d5-4c7d-83d8-ce2cdcdf367e">
    <w:name w:val="石墨文档副标题"/>
    <w:qFormat/>
    <w:rPr>
      <w:color w:val="888888"/>
      <w:sz w:val="48"/>
      <w:szCs w:val="48"/>
    </w:rPr>
  </w:style>
  <w:style w:type="paragraph" w:customStyle="1" w:styleId="dad398dc-46ca-4931-971d-bb977175672f">
    <w:name w:val="石墨文档大标题"/>
    <w:next w:val="a3"/>
    <w:uiPriority w:val="9"/>
    <w:unhideWhenUsed/>
    <w:qFormat/>
    <w:pPr>
      <w:spacing w:before="260" w:after="260"/>
      <w:outlineLvl w:val="0"/>
    </w:pPr>
    <w:rPr>
      <w:b/>
      <w:bCs/>
      <w:sz w:val="40"/>
      <w:szCs w:val="40"/>
    </w:rPr>
  </w:style>
  <w:style w:type="paragraph" w:customStyle="1" w:styleId="4b34d15c-8b2a-41d6-9038-137df848eb2b">
    <w:name w:val="石墨文档中标题"/>
    <w:next w:val="a3"/>
    <w:uiPriority w:val="9"/>
    <w:unhideWhenUsed/>
    <w:qFormat/>
    <w:pPr>
      <w:spacing w:before="260" w:after="260"/>
      <w:outlineLvl w:val="1"/>
    </w:pPr>
    <w:rPr>
      <w:b/>
      <w:bCs/>
      <w:sz w:val="36"/>
      <w:szCs w:val="36"/>
    </w:rPr>
  </w:style>
  <w:style w:type="paragraph" w:customStyle="1" w:styleId="aeac936d-dd60-4d05-9310-d567c53288a4">
    <w:name w:val="石墨文档小标题"/>
    <w:next w:val="a3"/>
    <w:uiPriority w:val="9"/>
    <w:unhideWhenUsed/>
    <w:qFormat/>
    <w:pPr>
      <w:spacing w:before="260" w:after="260"/>
      <w:outlineLvl w:val="2"/>
    </w:pPr>
    <w:rPr>
      <w:b/>
      <w:bCs/>
      <w:sz w:val="32"/>
      <w:szCs w:val="32"/>
    </w:rPr>
  </w:style>
  <w:style w:type="paragraph" w:customStyle="1" w:styleId="52867d4d-7e12-499d-b345-3f4e8d6d8d2d">
    <w:name w:val="石墨文档标题"/>
    <w:next w:val="a3"/>
    <w:uiPriority w:val="9"/>
    <w:unhideWhenUsed/>
    <w:qFormat/>
    <w:pPr>
      <w:spacing w:before="260" w:after="260"/>
      <w:outlineLvl w:val="3"/>
    </w:pPr>
    <w:rPr>
      <w:b/>
      <w:bCs/>
      <w:sz w:val="56"/>
      <w:szCs w:val="56"/>
    </w:rPr>
  </w:style>
  <w:style w:type="paragraph" w:customStyle="1" w:styleId="0fb36c48-9a16-4b3d-951c-20354f0086d6">
    <w:name w:val="石墨文档引用"/>
    <w:qFormat/>
    <w:pPr>
      <w:pBdr>
        <w:left w:val="single" w:sz="30" w:space="10" w:color="F0F0F0"/>
      </w:pBdr>
    </w:pPr>
    <w:rPr>
      <w:color w:val="ADADAD"/>
    </w:rPr>
  </w:style>
  <w:style w:type="paragraph" w:default="1" w:styleId="3c4190bc-e254-40b8-8fa5-a624e5faf7fe">
    <w:name w:val="Normal"/>
    <w:qFormat/>
    <w:pPr>
      <w:widowControl w:val="0"/>
      <w:jc w:val="both"/>
    </w:pPr>
  </w:style>
  <w:style w:type="character" w:default="1" w:styleId="e679c802-39b9-413b-90d5-8bc87c851b68">
    <w:name w:val="Default Paragraph Font"/>
    <w:uiPriority w:val="1"/>
    <w:semiHidden/>
    <w:unhideWhenUsed/>
  </w:style>
  <w:style w:type="table" w:default="1" w:styleId="759de303-61f7-4085-9991-364fb711b434">
    <w:name w:val="Normal Table"/>
    <w:uiPriority w:val="99"/>
    <w:semiHidden/>
    <w:unhideWhenUsed/>
    <w:tblPr>
      <w:tblInd w:w="0" w:type="dxa"/>
      <w:tblCellMar>
        <w:top w:w="0" w:type="dxa"/>
        <w:left w:w="108" w:type="dxa"/>
        <w:bottom w:w="0" w:type="dxa"/>
        <w:right w:w="108" w:type="dxa"/>
      </w:tblCellMar>
    </w:tblPr>
  </w:style>
  <w:style w:type="numbering" w:default="1" w:styleId="e44d309a-61a6-4ee1-8f16-38bc59fb7453">
    <w:name w:val="No List"/>
    <w:uiPriority w:val="99"/>
    <w:semiHidden/>
    <w:unhideWhenUsed/>
  </w:style>
  <w:style w:type="paragraph" w:customStyle="1" w:styleId="a292f764-316b-471d-a598-56d6559a10fc">
    <w:name w:val="石墨文档正文"/>
    <w:qFormat/>
    <w:rPr>
      <w:szCs w:val="22"/>
    </w:rPr>
  </w:style>
  <w:style w:type="paragraph" w:customStyle="1" w:styleId="e7b1c880-cefd-4aed-b2fc-bbb64b7697d4">
    <w:name w:val="石墨文档副标题"/>
    <w:qFormat/>
    <w:rPr>
      <w:color w:val="888888"/>
      <w:sz w:val="48"/>
      <w:szCs w:val="48"/>
    </w:rPr>
  </w:style>
  <w:style w:type="paragraph" w:customStyle="1" w:styleId="295d6bda-e2f7-43f1-995c-a474715a4cd6">
    <w:name w:val="石墨文档大标题"/>
    <w:next w:val="a3"/>
    <w:uiPriority w:val="9"/>
    <w:unhideWhenUsed/>
    <w:qFormat/>
    <w:pPr>
      <w:spacing w:before="260" w:after="260"/>
      <w:outlineLvl w:val="0"/>
    </w:pPr>
    <w:rPr>
      <w:b/>
      <w:bCs/>
      <w:sz w:val="40"/>
      <w:szCs w:val="40"/>
    </w:rPr>
  </w:style>
  <w:style w:type="paragraph" w:customStyle="1" w:styleId="eb19e222-f6d8-45c8-aa16-9ddcd3979f3b">
    <w:name w:val="石墨文档中标题"/>
    <w:next w:val="a3"/>
    <w:uiPriority w:val="9"/>
    <w:unhideWhenUsed/>
    <w:qFormat/>
    <w:pPr>
      <w:spacing w:before="260" w:after="260"/>
      <w:outlineLvl w:val="1"/>
    </w:pPr>
    <w:rPr>
      <w:b/>
      <w:bCs/>
      <w:sz w:val="36"/>
      <w:szCs w:val="36"/>
    </w:rPr>
  </w:style>
  <w:style w:type="paragraph" w:customStyle="1" w:styleId="a4125fa2-7c82-4886-bd58-af35d2b58ab6">
    <w:name w:val="石墨文档小标题"/>
    <w:next w:val="a3"/>
    <w:uiPriority w:val="9"/>
    <w:unhideWhenUsed/>
    <w:qFormat/>
    <w:pPr>
      <w:spacing w:before="260" w:after="260"/>
      <w:outlineLvl w:val="2"/>
    </w:pPr>
    <w:rPr>
      <w:b/>
      <w:bCs/>
      <w:sz w:val="32"/>
      <w:szCs w:val="32"/>
    </w:rPr>
  </w:style>
  <w:style w:type="paragraph" w:customStyle="1" w:styleId="1e668978-3587-4599-9c13-fae605615586">
    <w:name w:val="石墨文档标题"/>
    <w:next w:val="a3"/>
    <w:uiPriority w:val="9"/>
    <w:unhideWhenUsed/>
    <w:qFormat/>
    <w:pPr>
      <w:spacing w:before="260" w:after="260"/>
      <w:outlineLvl w:val="3"/>
    </w:pPr>
    <w:rPr>
      <w:b/>
      <w:bCs/>
      <w:sz w:val="56"/>
      <w:szCs w:val="56"/>
    </w:rPr>
  </w:style>
  <w:style w:type="paragraph" w:customStyle="1" w:styleId="226383ee-e6f1-498b-b454-729eddd91c0c">
    <w:name w:val="石墨文档引用"/>
    <w:qFormat/>
    <w:pPr>
      <w:pBdr>
        <w:left w:val="single" w:sz="30" w:space="10" w:color="F0F0F0"/>
      </w:pBdr>
    </w:pPr>
    <w:rPr>
      <w:color w:val="ADADAD"/>
    </w:rPr>
  </w:style>
  <w:style w:type="paragraph" w:default="1" w:styleId="f6d881c4-5c8e-4e9c-b903-49750494de64">
    <w:name w:val="Normal"/>
    <w:qFormat/>
    <w:pPr>
      <w:widowControl w:val="0"/>
      <w:jc w:val="both"/>
    </w:pPr>
  </w:style>
  <w:style w:type="character" w:default="1" w:styleId="dc5c09fa-d3e2-45b6-bd64-32f36930e9c8">
    <w:name w:val="Default Paragraph Font"/>
    <w:uiPriority w:val="1"/>
    <w:semiHidden/>
    <w:unhideWhenUsed/>
  </w:style>
  <w:style w:type="table" w:default="1" w:styleId="991cb929-b197-49e4-a208-55c1a4a1e983">
    <w:name w:val="Normal Table"/>
    <w:uiPriority w:val="99"/>
    <w:semiHidden/>
    <w:unhideWhenUsed/>
    <w:tblPr>
      <w:tblInd w:w="0" w:type="dxa"/>
      <w:tblCellMar>
        <w:top w:w="0" w:type="dxa"/>
        <w:left w:w="108" w:type="dxa"/>
        <w:bottom w:w="0" w:type="dxa"/>
        <w:right w:w="108" w:type="dxa"/>
      </w:tblCellMar>
    </w:tblPr>
  </w:style>
  <w:style w:type="numbering" w:default="1" w:styleId="9ff1160e-2203-44db-ab97-fb3944bc1a68">
    <w:name w:val="No List"/>
    <w:uiPriority w:val="99"/>
    <w:semiHidden/>
    <w:unhideWhenUsed/>
  </w:style>
  <w:style w:type="paragraph" w:customStyle="1" w:styleId="a90bd249-b8ec-47fd-bf90-ed462e50bbfd">
    <w:name w:val="石墨文档正文"/>
    <w:qFormat/>
    <w:rPr>
      <w:szCs w:val="22"/>
    </w:rPr>
  </w:style>
  <w:style w:type="paragraph" w:customStyle="1" w:styleId="7d7bf4e5-4df4-436c-a09a-de545cd1996c">
    <w:name w:val="石墨文档副标题"/>
    <w:qFormat/>
    <w:rPr>
      <w:color w:val="888888"/>
      <w:sz w:val="48"/>
      <w:szCs w:val="48"/>
    </w:rPr>
  </w:style>
  <w:style w:type="paragraph" w:customStyle="1" w:styleId="8795f8d4-68c8-494c-9b71-bdd4b07ee4c7">
    <w:name w:val="石墨文档大标题"/>
    <w:next w:val="a3"/>
    <w:uiPriority w:val="9"/>
    <w:unhideWhenUsed/>
    <w:qFormat/>
    <w:pPr>
      <w:spacing w:before="260" w:after="260"/>
      <w:outlineLvl w:val="0"/>
    </w:pPr>
    <w:rPr>
      <w:b/>
      <w:bCs/>
      <w:sz w:val="40"/>
      <w:szCs w:val="40"/>
    </w:rPr>
  </w:style>
  <w:style w:type="paragraph" w:customStyle="1" w:styleId="2995ad7d-42f0-46a2-afab-922bfbb06399">
    <w:name w:val="石墨文档中标题"/>
    <w:next w:val="a3"/>
    <w:uiPriority w:val="9"/>
    <w:unhideWhenUsed/>
    <w:qFormat/>
    <w:pPr>
      <w:spacing w:before="260" w:after="260"/>
      <w:outlineLvl w:val="1"/>
    </w:pPr>
    <w:rPr>
      <w:b/>
      <w:bCs/>
      <w:sz w:val="36"/>
      <w:szCs w:val="36"/>
    </w:rPr>
  </w:style>
  <w:style w:type="paragraph" w:customStyle="1" w:styleId="2aec1018-c275-4359-bc8e-92384fa367de">
    <w:name w:val="石墨文档小标题"/>
    <w:next w:val="a3"/>
    <w:uiPriority w:val="9"/>
    <w:unhideWhenUsed/>
    <w:qFormat/>
    <w:pPr>
      <w:spacing w:before="260" w:after="260"/>
      <w:outlineLvl w:val="2"/>
    </w:pPr>
    <w:rPr>
      <w:b/>
      <w:bCs/>
      <w:sz w:val="32"/>
      <w:szCs w:val="32"/>
    </w:rPr>
  </w:style>
  <w:style w:type="paragraph" w:customStyle="1" w:styleId="4014abc0-3684-41b8-96af-511e22154e89">
    <w:name w:val="石墨文档标题"/>
    <w:next w:val="a3"/>
    <w:uiPriority w:val="9"/>
    <w:unhideWhenUsed/>
    <w:qFormat/>
    <w:pPr>
      <w:spacing w:before="260" w:after="260"/>
      <w:outlineLvl w:val="3"/>
    </w:pPr>
    <w:rPr>
      <w:b/>
      <w:bCs/>
      <w:sz w:val="56"/>
      <w:szCs w:val="56"/>
    </w:rPr>
  </w:style>
  <w:style w:type="paragraph" w:customStyle="1" w:styleId="3496e9d1-a01a-4f4f-9fbc-af8018178958">
    <w:name w:val="石墨文档引用"/>
    <w:qFormat/>
    <w:pPr>
      <w:pBdr>
        <w:left w:val="single" w:sz="30" w:space="10" w:color="F0F0F0"/>
      </w:pBdr>
    </w:pPr>
    <w:rPr>
      <w:color w:val="ADADAD"/>
    </w:rPr>
  </w:style>
  <w:style w:type="paragraph" w:default="1" w:styleId="7b82eac4-ccc9-4e84-be51-36397bb999d6">
    <w:name w:val="Normal"/>
    <w:qFormat/>
    <w:pPr>
      <w:widowControl w:val="0"/>
      <w:jc w:val="both"/>
    </w:pPr>
  </w:style>
  <w:style w:type="character" w:default="1" w:styleId="fed62580-b91a-4db5-bc2b-f6e0ef7c25e2">
    <w:name w:val="Default Paragraph Font"/>
    <w:uiPriority w:val="1"/>
    <w:semiHidden/>
    <w:unhideWhenUsed/>
  </w:style>
  <w:style w:type="table" w:default="1" w:styleId="38bf459c-88e9-4e9d-9af5-f06671e769ac">
    <w:name w:val="Normal Table"/>
    <w:uiPriority w:val="99"/>
    <w:semiHidden/>
    <w:unhideWhenUsed/>
    <w:tblPr>
      <w:tblInd w:w="0" w:type="dxa"/>
      <w:tblCellMar>
        <w:top w:w="0" w:type="dxa"/>
        <w:left w:w="108" w:type="dxa"/>
        <w:bottom w:w="0" w:type="dxa"/>
        <w:right w:w="108" w:type="dxa"/>
      </w:tblCellMar>
    </w:tblPr>
  </w:style>
  <w:style w:type="numbering" w:default="1" w:styleId="e3aa812d-cd29-4302-a92e-f95bfe8b16f6">
    <w:name w:val="No List"/>
    <w:uiPriority w:val="99"/>
    <w:semiHidden/>
    <w:unhideWhenUsed/>
  </w:style>
  <w:style w:type="paragraph" w:customStyle="1" w:styleId="e1476070-e1e0-4244-b712-3e1d1fcfef66">
    <w:name w:val="石墨文档正文"/>
    <w:qFormat/>
    <w:rPr>
      <w:szCs w:val="22"/>
    </w:rPr>
  </w:style>
  <w:style w:type="paragraph" w:customStyle="1" w:styleId="086c0cd3-3b74-4e3d-b0f9-c4e706bce167">
    <w:name w:val="石墨文档副标题"/>
    <w:qFormat/>
    <w:rPr>
      <w:color w:val="888888"/>
      <w:sz w:val="48"/>
      <w:szCs w:val="48"/>
    </w:rPr>
  </w:style>
  <w:style w:type="paragraph" w:customStyle="1" w:styleId="30744468-ffd2-4d63-9575-bfd89122234b">
    <w:name w:val="石墨文档大标题"/>
    <w:next w:val="a3"/>
    <w:uiPriority w:val="9"/>
    <w:unhideWhenUsed/>
    <w:qFormat/>
    <w:pPr>
      <w:spacing w:before="260" w:after="260"/>
      <w:outlineLvl w:val="0"/>
    </w:pPr>
    <w:rPr>
      <w:b/>
      <w:bCs/>
      <w:sz w:val="40"/>
      <w:szCs w:val="40"/>
    </w:rPr>
  </w:style>
  <w:style w:type="paragraph" w:customStyle="1" w:styleId="3d56fcb4-5766-452d-9793-716707c7b59d">
    <w:name w:val="石墨文档中标题"/>
    <w:next w:val="a3"/>
    <w:uiPriority w:val="9"/>
    <w:unhideWhenUsed/>
    <w:qFormat/>
    <w:pPr>
      <w:spacing w:before="260" w:after="260"/>
      <w:outlineLvl w:val="1"/>
    </w:pPr>
    <w:rPr>
      <w:b/>
      <w:bCs/>
      <w:sz w:val="36"/>
      <w:szCs w:val="36"/>
    </w:rPr>
  </w:style>
  <w:style w:type="paragraph" w:customStyle="1" w:styleId="e00ae9b0-a965-4a1c-954e-587b125c503f">
    <w:name w:val="石墨文档小标题"/>
    <w:next w:val="a3"/>
    <w:uiPriority w:val="9"/>
    <w:unhideWhenUsed/>
    <w:qFormat/>
    <w:pPr>
      <w:spacing w:before="260" w:after="260"/>
      <w:outlineLvl w:val="2"/>
    </w:pPr>
    <w:rPr>
      <w:b/>
      <w:bCs/>
      <w:sz w:val="32"/>
      <w:szCs w:val="32"/>
    </w:rPr>
  </w:style>
  <w:style w:type="paragraph" w:customStyle="1" w:styleId="48fdacee-0203-4061-bc7c-e83268d2fd98">
    <w:name w:val="石墨文档标题"/>
    <w:next w:val="a3"/>
    <w:uiPriority w:val="9"/>
    <w:unhideWhenUsed/>
    <w:qFormat/>
    <w:pPr>
      <w:spacing w:before="260" w:after="260"/>
      <w:outlineLvl w:val="3"/>
    </w:pPr>
    <w:rPr>
      <w:b/>
      <w:bCs/>
      <w:sz w:val="56"/>
      <w:szCs w:val="56"/>
    </w:rPr>
  </w:style>
  <w:style w:type="paragraph" w:customStyle="1" w:styleId="09212124-67ed-44d0-85f8-8acc92723acf">
    <w:name w:val="石墨文档引用"/>
    <w:qFormat/>
    <w:pPr>
      <w:pBdr>
        <w:left w:val="single" w:sz="30" w:space="10" w:color="F0F0F0"/>
      </w:pBdr>
    </w:pPr>
    <w:rPr>
      <w:color w:val="ADADAD"/>
    </w:rPr>
  </w:style>
  <w:style w:type="paragraph" w:default="1" w:styleId="1151292e-ab14-42fc-809f-f4acd106a3b8">
    <w:name w:val="Normal"/>
    <w:qFormat/>
    <w:pPr>
      <w:widowControl w:val="0"/>
      <w:jc w:val="both"/>
    </w:pPr>
  </w:style>
  <w:style w:type="character" w:default="1" w:styleId="7cb0e247-6888-4bc6-b4fa-3ba4b102f7e7">
    <w:name w:val="Default Paragraph Font"/>
    <w:uiPriority w:val="1"/>
    <w:semiHidden/>
    <w:unhideWhenUsed/>
  </w:style>
  <w:style w:type="table" w:default="1" w:styleId="9bd3d90a-cdaa-43f5-aa0f-114af2240ff8">
    <w:name w:val="Normal Table"/>
    <w:uiPriority w:val="99"/>
    <w:semiHidden/>
    <w:unhideWhenUsed/>
    <w:tblPr>
      <w:tblInd w:w="0" w:type="dxa"/>
      <w:tblCellMar>
        <w:top w:w="0" w:type="dxa"/>
        <w:left w:w="108" w:type="dxa"/>
        <w:bottom w:w="0" w:type="dxa"/>
        <w:right w:w="108" w:type="dxa"/>
      </w:tblCellMar>
    </w:tblPr>
  </w:style>
  <w:style w:type="numbering" w:default="1" w:styleId="3aa3e739-94a6-412d-82ea-48626b0516aa">
    <w:name w:val="No List"/>
    <w:uiPriority w:val="99"/>
    <w:semiHidden/>
    <w:unhideWhenUsed/>
  </w:style>
  <w:style w:type="paragraph" w:customStyle="1" w:styleId="e07591a9-a8c4-484b-9a7f-b8fe86609178">
    <w:name w:val="石墨文档正文"/>
    <w:qFormat/>
    <w:rPr>
      <w:szCs w:val="22"/>
    </w:rPr>
  </w:style>
  <w:style w:type="paragraph" w:customStyle="1" w:styleId="6751af67-b55e-440a-840b-fc39f06f0818">
    <w:name w:val="石墨文档副标题"/>
    <w:qFormat/>
    <w:rPr>
      <w:color w:val="888888"/>
      <w:sz w:val="48"/>
      <w:szCs w:val="48"/>
    </w:rPr>
  </w:style>
  <w:style w:type="paragraph" w:customStyle="1" w:styleId="30764165-502c-4f52-9e91-af86fb8f816a">
    <w:name w:val="石墨文档大标题"/>
    <w:next w:val="a3"/>
    <w:uiPriority w:val="9"/>
    <w:unhideWhenUsed/>
    <w:qFormat/>
    <w:pPr>
      <w:spacing w:before="260" w:after="260"/>
      <w:outlineLvl w:val="0"/>
    </w:pPr>
    <w:rPr>
      <w:b/>
      <w:bCs/>
      <w:sz w:val="40"/>
      <w:szCs w:val="40"/>
    </w:rPr>
  </w:style>
  <w:style w:type="paragraph" w:customStyle="1" w:styleId="5b322b2b-fdf1-4f87-8ca4-3f2c22f8709f">
    <w:name w:val="石墨文档中标题"/>
    <w:next w:val="a3"/>
    <w:uiPriority w:val="9"/>
    <w:unhideWhenUsed/>
    <w:qFormat/>
    <w:pPr>
      <w:spacing w:before="260" w:after="260"/>
      <w:outlineLvl w:val="1"/>
    </w:pPr>
    <w:rPr>
      <w:b/>
      <w:bCs/>
      <w:sz w:val="36"/>
      <w:szCs w:val="36"/>
    </w:rPr>
  </w:style>
  <w:style w:type="paragraph" w:customStyle="1" w:styleId="9f6f315c-3b6e-4742-9bfe-ae190fbc18e3">
    <w:name w:val="石墨文档小标题"/>
    <w:next w:val="a3"/>
    <w:uiPriority w:val="9"/>
    <w:unhideWhenUsed/>
    <w:qFormat/>
    <w:pPr>
      <w:spacing w:before="260" w:after="260"/>
      <w:outlineLvl w:val="2"/>
    </w:pPr>
    <w:rPr>
      <w:b/>
      <w:bCs/>
      <w:sz w:val="32"/>
      <w:szCs w:val="32"/>
    </w:rPr>
  </w:style>
  <w:style w:type="paragraph" w:customStyle="1" w:styleId="267ddc14-f7f4-4249-9c19-01f44f1b4bab">
    <w:name w:val="石墨文档标题"/>
    <w:next w:val="a3"/>
    <w:uiPriority w:val="9"/>
    <w:unhideWhenUsed/>
    <w:qFormat/>
    <w:pPr>
      <w:spacing w:before="260" w:after="260"/>
      <w:outlineLvl w:val="3"/>
    </w:pPr>
    <w:rPr>
      <w:b/>
      <w:bCs/>
      <w:sz w:val="56"/>
      <w:szCs w:val="56"/>
    </w:rPr>
  </w:style>
  <w:style w:type="paragraph" w:customStyle="1" w:styleId="00dfaf75-e212-442d-90ed-3d60650d5970">
    <w:name w:val="石墨文档引用"/>
    <w:qFormat/>
    <w:pPr>
      <w:pBdr>
        <w:left w:val="single" w:sz="30" w:space="10" w:color="F0F0F0"/>
      </w:pBdr>
    </w:pPr>
    <w:rPr>
      <w:color w:val="ADADAD"/>
    </w:rPr>
  </w:style>
  <w:style w:type="paragraph" w:default="1" w:styleId="5f1348ff-9f07-4978-8b46-bb51ad4f8cb0">
    <w:name w:val="Normal"/>
    <w:qFormat/>
    <w:pPr>
      <w:widowControl w:val="0"/>
      <w:jc w:val="both"/>
    </w:pPr>
  </w:style>
  <w:style w:type="character" w:default="1" w:styleId="2f4855c0-f1c1-4511-bd20-fa400acd3b8e">
    <w:name w:val="Default Paragraph Font"/>
    <w:uiPriority w:val="1"/>
    <w:semiHidden/>
    <w:unhideWhenUsed/>
  </w:style>
  <w:style w:type="table" w:default="1" w:styleId="c8562137-33ef-4a9c-b017-8e1d309175f3">
    <w:name w:val="Normal Table"/>
    <w:uiPriority w:val="99"/>
    <w:semiHidden/>
    <w:unhideWhenUsed/>
    <w:tblPr>
      <w:tblInd w:w="0" w:type="dxa"/>
      <w:tblCellMar>
        <w:top w:w="0" w:type="dxa"/>
        <w:left w:w="108" w:type="dxa"/>
        <w:bottom w:w="0" w:type="dxa"/>
        <w:right w:w="108" w:type="dxa"/>
      </w:tblCellMar>
    </w:tblPr>
  </w:style>
  <w:style w:type="numbering" w:default="1" w:styleId="edf8b8f8-1e85-44d3-83c2-2a61acfe9bbb">
    <w:name w:val="No List"/>
    <w:uiPriority w:val="99"/>
    <w:semiHidden/>
    <w:unhideWhenUsed/>
  </w:style>
  <w:style w:type="paragraph" w:customStyle="1" w:styleId="f3fb7260-d883-4dd7-ac6c-45cce431edd3">
    <w:name w:val="石墨文档正文"/>
    <w:qFormat/>
    <w:rPr>
      <w:szCs w:val="22"/>
    </w:rPr>
  </w:style>
  <w:style w:type="paragraph" w:customStyle="1" w:styleId="a1dbd9e5-5eca-4645-9d33-f12ee45c10e2">
    <w:name w:val="石墨文档副标题"/>
    <w:qFormat/>
    <w:rPr>
      <w:color w:val="888888"/>
      <w:sz w:val="48"/>
      <w:szCs w:val="48"/>
    </w:rPr>
  </w:style>
  <w:style w:type="paragraph" w:customStyle="1" w:styleId="04160bed-ce2c-4cdc-ae82-fbfe414fb5ab">
    <w:name w:val="石墨文档大标题"/>
    <w:next w:val="a3"/>
    <w:uiPriority w:val="9"/>
    <w:unhideWhenUsed/>
    <w:qFormat/>
    <w:pPr>
      <w:spacing w:before="260" w:after="260"/>
      <w:outlineLvl w:val="0"/>
    </w:pPr>
    <w:rPr>
      <w:b/>
      <w:bCs/>
      <w:sz w:val="40"/>
      <w:szCs w:val="40"/>
    </w:rPr>
  </w:style>
  <w:style w:type="paragraph" w:customStyle="1" w:styleId="ecedbc86-e786-4363-9c5d-9c19ccc3a50f">
    <w:name w:val="石墨文档中标题"/>
    <w:next w:val="a3"/>
    <w:uiPriority w:val="9"/>
    <w:unhideWhenUsed/>
    <w:qFormat/>
    <w:pPr>
      <w:spacing w:before="260" w:after="260"/>
      <w:outlineLvl w:val="1"/>
    </w:pPr>
    <w:rPr>
      <w:b/>
      <w:bCs/>
      <w:sz w:val="36"/>
      <w:szCs w:val="36"/>
    </w:rPr>
  </w:style>
  <w:style w:type="paragraph" w:customStyle="1" w:styleId="ba499f8c-b606-4ede-ae79-aa7cbf35ca3b">
    <w:name w:val="石墨文档小标题"/>
    <w:next w:val="a3"/>
    <w:uiPriority w:val="9"/>
    <w:unhideWhenUsed/>
    <w:qFormat/>
    <w:pPr>
      <w:spacing w:before="260" w:after="260"/>
      <w:outlineLvl w:val="2"/>
    </w:pPr>
    <w:rPr>
      <w:b/>
      <w:bCs/>
      <w:sz w:val="32"/>
      <w:szCs w:val="32"/>
    </w:rPr>
  </w:style>
  <w:style w:type="paragraph" w:customStyle="1" w:styleId="832b5c63-6017-4128-92ad-75b65285fdb6">
    <w:name w:val="石墨文档标题"/>
    <w:next w:val="a3"/>
    <w:uiPriority w:val="9"/>
    <w:unhideWhenUsed/>
    <w:qFormat/>
    <w:pPr>
      <w:spacing w:before="260" w:after="260"/>
      <w:outlineLvl w:val="3"/>
    </w:pPr>
    <w:rPr>
      <w:b/>
      <w:bCs/>
      <w:sz w:val="56"/>
      <w:szCs w:val="56"/>
    </w:rPr>
  </w:style>
  <w:style w:type="paragraph" w:customStyle="1" w:styleId="25965bbd-9d41-4fc3-9a41-fd6efa55ee52">
    <w:name w:val="石墨文档引用"/>
    <w:qFormat/>
    <w:pPr>
      <w:pBdr>
        <w:left w:val="single" w:sz="30" w:space="10" w:color="F0F0F0"/>
      </w:pBdr>
    </w:pPr>
    <w:rPr>
      <w:color w:val="ADADAD"/>
    </w:rPr>
  </w:style>
  <w:style w:type="paragraph" w:default="1" w:styleId="7f41d83e-094a-4f57-9433-8f9412689c64">
    <w:name w:val="Normal"/>
    <w:qFormat/>
    <w:pPr>
      <w:widowControl w:val="0"/>
      <w:jc w:val="both"/>
    </w:pPr>
  </w:style>
  <w:style w:type="character" w:default="1" w:styleId="a27bc4ef-b363-45c0-9da5-5d1f2e3d0117">
    <w:name w:val="Default Paragraph Font"/>
    <w:uiPriority w:val="1"/>
    <w:semiHidden/>
    <w:unhideWhenUsed/>
  </w:style>
  <w:style w:type="table" w:default="1" w:styleId="62baca72-70ec-4e0b-b150-1ca60591f7dd">
    <w:name w:val="Normal Table"/>
    <w:uiPriority w:val="99"/>
    <w:semiHidden/>
    <w:unhideWhenUsed/>
    <w:tblPr>
      <w:tblInd w:w="0" w:type="dxa"/>
      <w:tblCellMar>
        <w:top w:w="0" w:type="dxa"/>
        <w:left w:w="108" w:type="dxa"/>
        <w:bottom w:w="0" w:type="dxa"/>
        <w:right w:w="108" w:type="dxa"/>
      </w:tblCellMar>
    </w:tblPr>
  </w:style>
  <w:style w:type="numbering" w:default="1" w:styleId="2b45b0ff-9924-455c-bc45-b9d82e158e67">
    <w:name w:val="No List"/>
    <w:uiPriority w:val="99"/>
    <w:semiHidden/>
    <w:unhideWhenUsed/>
  </w:style>
  <w:style w:type="paragraph" w:customStyle="1" w:styleId="7bab34e4-62aa-4924-aa6f-596c5796a5e1">
    <w:name w:val="石墨文档正文"/>
    <w:qFormat/>
    <w:rPr>
      <w:szCs w:val="22"/>
    </w:rPr>
  </w:style>
  <w:style w:type="paragraph" w:customStyle="1" w:styleId="1eb3fb5b-a0fb-4ff7-ab15-b45cfa01370e">
    <w:name w:val="石墨文档副标题"/>
    <w:qFormat/>
    <w:rPr>
      <w:color w:val="888888"/>
      <w:sz w:val="48"/>
      <w:szCs w:val="48"/>
    </w:rPr>
  </w:style>
  <w:style w:type="paragraph" w:customStyle="1" w:styleId="2b013d3b-95c1-451f-921c-e9e1238bec6c">
    <w:name w:val="石墨文档大标题"/>
    <w:next w:val="a3"/>
    <w:uiPriority w:val="9"/>
    <w:unhideWhenUsed/>
    <w:qFormat/>
    <w:pPr>
      <w:spacing w:before="260" w:after="260"/>
      <w:outlineLvl w:val="0"/>
    </w:pPr>
    <w:rPr>
      <w:b/>
      <w:bCs/>
      <w:sz w:val="40"/>
      <w:szCs w:val="40"/>
    </w:rPr>
  </w:style>
  <w:style w:type="paragraph" w:customStyle="1" w:styleId="0e2bc175-152d-4976-a81d-e13dca593404">
    <w:name w:val="石墨文档中标题"/>
    <w:next w:val="a3"/>
    <w:uiPriority w:val="9"/>
    <w:unhideWhenUsed/>
    <w:qFormat/>
    <w:pPr>
      <w:spacing w:before="260" w:after="260"/>
      <w:outlineLvl w:val="1"/>
    </w:pPr>
    <w:rPr>
      <w:b/>
      <w:bCs/>
      <w:sz w:val="36"/>
      <w:szCs w:val="36"/>
    </w:rPr>
  </w:style>
  <w:style w:type="paragraph" w:customStyle="1" w:styleId="f96d9b7a-ccc9-4c6a-8a25-75c7e63af518">
    <w:name w:val="石墨文档小标题"/>
    <w:next w:val="a3"/>
    <w:uiPriority w:val="9"/>
    <w:unhideWhenUsed/>
    <w:qFormat/>
    <w:pPr>
      <w:spacing w:before="260" w:after="260"/>
      <w:outlineLvl w:val="2"/>
    </w:pPr>
    <w:rPr>
      <w:b/>
      <w:bCs/>
      <w:sz w:val="32"/>
      <w:szCs w:val="32"/>
    </w:rPr>
  </w:style>
  <w:style w:type="paragraph" w:customStyle="1" w:styleId="1daa9c37-493d-4103-9bd6-4835bae5da31">
    <w:name w:val="石墨文档标题"/>
    <w:next w:val="a3"/>
    <w:uiPriority w:val="9"/>
    <w:unhideWhenUsed/>
    <w:qFormat/>
    <w:pPr>
      <w:spacing w:before="260" w:after="260"/>
      <w:outlineLvl w:val="3"/>
    </w:pPr>
    <w:rPr>
      <w:b/>
      <w:bCs/>
      <w:sz w:val="56"/>
      <w:szCs w:val="56"/>
    </w:rPr>
  </w:style>
  <w:style w:type="paragraph" w:customStyle="1" w:styleId="f7f408b5-d8f3-4547-beb1-259db55585f3">
    <w:name w:val="石墨文档引用"/>
    <w:qFormat/>
    <w:pPr>
      <w:pBdr>
        <w:left w:val="single" w:sz="30" w:space="10" w:color="F0F0F0"/>
      </w:pBdr>
    </w:pPr>
    <w:rPr>
      <w:color w:val="ADADAD"/>
    </w:rPr>
  </w:style>
  <w:style w:type="paragraph" w:default="1" w:styleId="895b5bb2-1f3a-42ed-92d0-b5ef3ffb2c7f">
    <w:name w:val="Normal"/>
    <w:qFormat/>
    <w:pPr>
      <w:widowControl w:val="0"/>
      <w:jc w:val="both"/>
    </w:pPr>
  </w:style>
  <w:style w:type="character" w:default="1" w:styleId="5d81d959-654b-4913-8611-05273aaa90f1">
    <w:name w:val="Default Paragraph Font"/>
    <w:uiPriority w:val="1"/>
    <w:semiHidden/>
    <w:unhideWhenUsed/>
  </w:style>
  <w:style w:type="table" w:default="1" w:styleId="a7574409-24cb-483b-a721-c6e43783462c">
    <w:name w:val="Normal Table"/>
    <w:uiPriority w:val="99"/>
    <w:semiHidden/>
    <w:unhideWhenUsed/>
    <w:tblPr>
      <w:tblInd w:w="0" w:type="dxa"/>
      <w:tblCellMar>
        <w:top w:w="0" w:type="dxa"/>
        <w:left w:w="108" w:type="dxa"/>
        <w:bottom w:w="0" w:type="dxa"/>
        <w:right w:w="108" w:type="dxa"/>
      </w:tblCellMar>
    </w:tblPr>
  </w:style>
  <w:style w:type="numbering" w:default="1" w:styleId="02c74d1d-cd76-4efc-b2de-aaf851ee997d">
    <w:name w:val="No List"/>
    <w:uiPriority w:val="99"/>
    <w:semiHidden/>
    <w:unhideWhenUsed/>
  </w:style>
  <w:style w:type="paragraph" w:customStyle="1" w:styleId="8a7926cf-0cb6-47d2-9ebd-80ff652f119b">
    <w:name w:val="石墨文档正文"/>
    <w:qFormat/>
    <w:rPr>
      <w:szCs w:val="22"/>
    </w:rPr>
  </w:style>
  <w:style w:type="paragraph" w:customStyle="1" w:styleId="99279baa-23e5-46ba-8267-3c9387892831">
    <w:name w:val="石墨文档副标题"/>
    <w:qFormat/>
    <w:rPr>
      <w:color w:val="888888"/>
      <w:sz w:val="48"/>
      <w:szCs w:val="48"/>
    </w:rPr>
  </w:style>
  <w:style w:type="paragraph" w:customStyle="1" w:styleId="9cbc9c7f-f87e-455c-90e8-c9cd5ba7bbb0">
    <w:name w:val="石墨文档大标题"/>
    <w:next w:val="a3"/>
    <w:uiPriority w:val="9"/>
    <w:unhideWhenUsed/>
    <w:qFormat/>
    <w:pPr>
      <w:spacing w:before="260" w:after="260"/>
      <w:outlineLvl w:val="0"/>
    </w:pPr>
    <w:rPr>
      <w:b/>
      <w:bCs/>
      <w:sz w:val="40"/>
      <w:szCs w:val="40"/>
    </w:rPr>
  </w:style>
  <w:style w:type="paragraph" w:customStyle="1" w:styleId="0f0a3e15-1d4b-471c-8f80-83cf4b64788c">
    <w:name w:val="石墨文档中标题"/>
    <w:next w:val="a3"/>
    <w:uiPriority w:val="9"/>
    <w:unhideWhenUsed/>
    <w:qFormat/>
    <w:pPr>
      <w:spacing w:before="260" w:after="260"/>
      <w:outlineLvl w:val="1"/>
    </w:pPr>
    <w:rPr>
      <w:b/>
      <w:bCs/>
      <w:sz w:val="36"/>
      <w:szCs w:val="36"/>
    </w:rPr>
  </w:style>
  <w:style w:type="paragraph" w:customStyle="1" w:styleId="593d717f-c9a5-4c31-9f96-4e9f44f05a2b">
    <w:name w:val="石墨文档小标题"/>
    <w:next w:val="a3"/>
    <w:uiPriority w:val="9"/>
    <w:unhideWhenUsed/>
    <w:qFormat/>
    <w:pPr>
      <w:spacing w:before="260" w:after="260"/>
      <w:outlineLvl w:val="2"/>
    </w:pPr>
    <w:rPr>
      <w:b/>
      <w:bCs/>
      <w:sz w:val="32"/>
      <w:szCs w:val="32"/>
    </w:rPr>
  </w:style>
  <w:style w:type="paragraph" w:customStyle="1" w:styleId="2317b9ac-006f-4216-a892-30a17c37ae87">
    <w:name w:val="石墨文档标题"/>
    <w:next w:val="a3"/>
    <w:uiPriority w:val="9"/>
    <w:unhideWhenUsed/>
    <w:qFormat/>
    <w:pPr>
      <w:spacing w:before="260" w:after="260"/>
      <w:outlineLvl w:val="3"/>
    </w:pPr>
    <w:rPr>
      <w:b/>
      <w:bCs/>
      <w:sz w:val="56"/>
      <w:szCs w:val="56"/>
    </w:rPr>
  </w:style>
  <w:style w:type="paragraph" w:customStyle="1" w:styleId="5d51b064-d56c-4679-9edd-4cf9bddce896">
    <w:name w:val="石墨文档引用"/>
    <w:qFormat/>
    <w:pPr>
      <w:pBdr>
        <w:left w:val="single" w:sz="30" w:space="10" w:color="F0F0F0"/>
      </w:pBdr>
    </w:pPr>
    <w:rPr>
      <w:color w:val="ADADAD"/>
    </w:rPr>
  </w:style>
  <w:style w:type="paragraph" w:default="1" w:styleId="cf281cf0-eb07-4267-8069-f82d45d24d0e">
    <w:name w:val="Normal"/>
    <w:qFormat/>
    <w:pPr>
      <w:widowControl w:val="0"/>
      <w:jc w:val="both"/>
    </w:pPr>
  </w:style>
  <w:style w:type="character" w:default="1" w:styleId="0cdc49d3-a0f2-40c5-8805-83f8fd45241c">
    <w:name w:val="Default Paragraph Font"/>
    <w:uiPriority w:val="1"/>
    <w:semiHidden/>
    <w:unhideWhenUsed/>
  </w:style>
  <w:style w:type="table" w:default="1" w:styleId="8349a04a-d39a-4f50-8e0b-bec6164b67bf">
    <w:name w:val="Normal Table"/>
    <w:uiPriority w:val="99"/>
    <w:semiHidden/>
    <w:unhideWhenUsed/>
    <w:tblPr>
      <w:tblInd w:w="0" w:type="dxa"/>
      <w:tblCellMar>
        <w:top w:w="0" w:type="dxa"/>
        <w:left w:w="108" w:type="dxa"/>
        <w:bottom w:w="0" w:type="dxa"/>
        <w:right w:w="108" w:type="dxa"/>
      </w:tblCellMar>
    </w:tblPr>
  </w:style>
  <w:style w:type="numbering" w:default="1" w:styleId="db020adb-fd9f-46e8-896b-1372a33271ef">
    <w:name w:val="No List"/>
    <w:uiPriority w:val="99"/>
    <w:semiHidden/>
    <w:unhideWhenUsed/>
  </w:style>
  <w:style w:type="paragraph" w:customStyle="1" w:styleId="0c2d7257-81ea-4dd8-8a8f-0ed6beaf19dc">
    <w:name w:val="石墨文档正文"/>
    <w:qFormat/>
    <w:rPr>
      <w:szCs w:val="22"/>
    </w:rPr>
  </w:style>
  <w:style w:type="paragraph" w:customStyle="1" w:styleId="580db1a4-111d-4d37-bbdd-4013b67634f0">
    <w:name w:val="石墨文档副标题"/>
    <w:qFormat/>
    <w:rPr>
      <w:color w:val="888888"/>
      <w:sz w:val="48"/>
      <w:szCs w:val="48"/>
    </w:rPr>
  </w:style>
  <w:style w:type="paragraph" w:customStyle="1" w:styleId="498fadbd-6dc9-4efb-90b7-15f5796c1f51">
    <w:name w:val="石墨文档大标题"/>
    <w:next w:val="a3"/>
    <w:uiPriority w:val="9"/>
    <w:unhideWhenUsed/>
    <w:qFormat/>
    <w:pPr>
      <w:spacing w:before="260" w:after="260"/>
      <w:outlineLvl w:val="0"/>
    </w:pPr>
    <w:rPr>
      <w:b/>
      <w:bCs/>
      <w:sz w:val="40"/>
      <w:szCs w:val="40"/>
    </w:rPr>
  </w:style>
  <w:style w:type="paragraph" w:customStyle="1" w:styleId="b0e1a036-4af9-4d3f-a1f3-0aab38c31a73">
    <w:name w:val="石墨文档中标题"/>
    <w:next w:val="a3"/>
    <w:uiPriority w:val="9"/>
    <w:unhideWhenUsed/>
    <w:qFormat/>
    <w:pPr>
      <w:spacing w:before="260" w:after="260"/>
      <w:outlineLvl w:val="1"/>
    </w:pPr>
    <w:rPr>
      <w:b/>
      <w:bCs/>
      <w:sz w:val="36"/>
      <w:szCs w:val="36"/>
    </w:rPr>
  </w:style>
  <w:style w:type="paragraph" w:customStyle="1" w:styleId="ef859b64-5f83-407d-a603-1d17052f88ea">
    <w:name w:val="石墨文档小标题"/>
    <w:next w:val="a3"/>
    <w:uiPriority w:val="9"/>
    <w:unhideWhenUsed/>
    <w:qFormat/>
    <w:pPr>
      <w:spacing w:before="260" w:after="260"/>
      <w:outlineLvl w:val="2"/>
    </w:pPr>
    <w:rPr>
      <w:b/>
      <w:bCs/>
      <w:sz w:val="32"/>
      <w:szCs w:val="32"/>
    </w:rPr>
  </w:style>
  <w:style w:type="paragraph" w:customStyle="1" w:styleId="f62d14b4-5932-4b08-9985-c7a05ab8f959">
    <w:name w:val="石墨文档标题"/>
    <w:next w:val="a3"/>
    <w:uiPriority w:val="9"/>
    <w:unhideWhenUsed/>
    <w:qFormat/>
    <w:pPr>
      <w:spacing w:before="260" w:after="260"/>
      <w:outlineLvl w:val="3"/>
    </w:pPr>
    <w:rPr>
      <w:b/>
      <w:bCs/>
      <w:sz w:val="56"/>
      <w:szCs w:val="56"/>
    </w:rPr>
  </w:style>
  <w:style w:type="paragraph" w:customStyle="1" w:styleId="264cd155-16fe-43e7-9738-ff439da4845d">
    <w:name w:val="石墨文档引用"/>
    <w:qFormat/>
    <w:pPr>
      <w:pBdr>
        <w:left w:val="single" w:sz="30" w:space="10" w:color="F0F0F0"/>
      </w:pBdr>
    </w:pPr>
    <w:rPr>
      <w:color w:val="ADADAD"/>
    </w:rPr>
  </w:style>
  <w:style w:type="paragraph" w:default="1" w:styleId="74451f18-5574-4ab9-9682-698282d3936e">
    <w:name w:val="Normal"/>
    <w:qFormat/>
    <w:pPr>
      <w:widowControl w:val="0"/>
      <w:jc w:val="both"/>
    </w:pPr>
  </w:style>
  <w:style w:type="character" w:default="1" w:styleId="66c49122-0d75-4cab-be2a-53d39249e0db">
    <w:name w:val="Default Paragraph Font"/>
    <w:uiPriority w:val="1"/>
    <w:semiHidden/>
    <w:unhideWhenUsed/>
  </w:style>
  <w:style w:type="table" w:default="1" w:styleId="c21bab74-d4e8-4fd7-9309-c6140b8283f2">
    <w:name w:val="Normal Table"/>
    <w:uiPriority w:val="99"/>
    <w:semiHidden/>
    <w:unhideWhenUsed/>
    <w:tblPr>
      <w:tblInd w:w="0" w:type="dxa"/>
      <w:tblCellMar>
        <w:top w:w="0" w:type="dxa"/>
        <w:left w:w="108" w:type="dxa"/>
        <w:bottom w:w="0" w:type="dxa"/>
        <w:right w:w="108" w:type="dxa"/>
      </w:tblCellMar>
    </w:tblPr>
  </w:style>
  <w:style w:type="numbering" w:default="1" w:styleId="0e5112cd-da4d-4a8d-90c9-838694df8a7a">
    <w:name w:val="No List"/>
    <w:uiPriority w:val="99"/>
    <w:semiHidden/>
    <w:unhideWhenUsed/>
  </w:style>
  <w:style w:type="paragraph" w:customStyle="1" w:styleId="17f5d5b2-266f-4efe-a280-c9fe1d1ccf4c">
    <w:name w:val="石墨文档正文"/>
    <w:qFormat/>
    <w:rPr>
      <w:szCs w:val="22"/>
    </w:rPr>
  </w:style>
  <w:style w:type="paragraph" w:customStyle="1" w:styleId="da09473b-906b-423a-baa0-65296baad251">
    <w:name w:val="石墨文档副标题"/>
    <w:qFormat/>
    <w:rPr>
      <w:color w:val="888888"/>
      <w:sz w:val="48"/>
      <w:szCs w:val="48"/>
    </w:rPr>
  </w:style>
  <w:style w:type="paragraph" w:customStyle="1" w:styleId="e0d24aa9-1a14-448a-b46e-1010a99d075c">
    <w:name w:val="石墨文档大标题"/>
    <w:next w:val="a3"/>
    <w:uiPriority w:val="9"/>
    <w:unhideWhenUsed/>
    <w:qFormat/>
    <w:pPr>
      <w:spacing w:before="260" w:after="260"/>
      <w:outlineLvl w:val="0"/>
    </w:pPr>
    <w:rPr>
      <w:b/>
      <w:bCs/>
      <w:sz w:val="40"/>
      <w:szCs w:val="40"/>
    </w:rPr>
  </w:style>
  <w:style w:type="paragraph" w:customStyle="1" w:styleId="766553e8-d891-43eb-a9d0-e50b0fd1fcc4">
    <w:name w:val="石墨文档中标题"/>
    <w:next w:val="a3"/>
    <w:uiPriority w:val="9"/>
    <w:unhideWhenUsed/>
    <w:qFormat/>
    <w:pPr>
      <w:spacing w:before="260" w:after="260"/>
      <w:outlineLvl w:val="1"/>
    </w:pPr>
    <w:rPr>
      <w:b/>
      <w:bCs/>
      <w:sz w:val="36"/>
      <w:szCs w:val="36"/>
    </w:rPr>
  </w:style>
  <w:style w:type="paragraph" w:customStyle="1" w:styleId="aa867e11-c0e1-472d-9664-a73141c5d581">
    <w:name w:val="石墨文档小标题"/>
    <w:next w:val="a3"/>
    <w:uiPriority w:val="9"/>
    <w:unhideWhenUsed/>
    <w:qFormat/>
    <w:pPr>
      <w:spacing w:before="260" w:after="260"/>
      <w:outlineLvl w:val="2"/>
    </w:pPr>
    <w:rPr>
      <w:b/>
      <w:bCs/>
      <w:sz w:val="32"/>
      <w:szCs w:val="32"/>
    </w:rPr>
  </w:style>
  <w:style w:type="paragraph" w:customStyle="1" w:styleId="b36030fc-d349-4d40-9a28-6f8d3703a691">
    <w:name w:val="石墨文档标题"/>
    <w:next w:val="a3"/>
    <w:uiPriority w:val="9"/>
    <w:unhideWhenUsed/>
    <w:qFormat/>
    <w:pPr>
      <w:spacing w:before="260" w:after="260"/>
      <w:outlineLvl w:val="3"/>
    </w:pPr>
    <w:rPr>
      <w:b/>
      <w:bCs/>
      <w:sz w:val="56"/>
      <w:szCs w:val="56"/>
    </w:rPr>
  </w:style>
  <w:style w:type="paragraph" w:customStyle="1" w:styleId="a784c0f8-d802-4f03-a39b-f675b99de7e9">
    <w:name w:val="石墨文档引用"/>
    <w:qFormat/>
    <w:pPr>
      <w:pBdr>
        <w:left w:val="single" w:sz="30" w:space="10" w:color="F0F0F0"/>
      </w:pBdr>
    </w:pPr>
    <w:rPr>
      <w:color w:val="ADADAD"/>
    </w:rPr>
  </w:style>
  <w:style w:type="paragraph" w:default="1" w:styleId="3cb061f5-9084-46aa-9953-51419be4df2b">
    <w:name w:val="Normal"/>
    <w:qFormat/>
    <w:pPr>
      <w:widowControl w:val="0"/>
      <w:jc w:val="both"/>
    </w:pPr>
  </w:style>
  <w:style w:type="character" w:default="1" w:styleId="a1bb1c14-3269-4b12-a0b0-9b8779397c26">
    <w:name w:val="Default Paragraph Font"/>
    <w:uiPriority w:val="1"/>
    <w:semiHidden/>
    <w:unhideWhenUsed/>
  </w:style>
  <w:style w:type="table" w:default="1" w:styleId="5807aed3-9803-46f8-a777-e27e0ea800e0">
    <w:name w:val="Normal Table"/>
    <w:uiPriority w:val="99"/>
    <w:semiHidden/>
    <w:unhideWhenUsed/>
    <w:tblPr>
      <w:tblInd w:w="0" w:type="dxa"/>
      <w:tblCellMar>
        <w:top w:w="0" w:type="dxa"/>
        <w:left w:w="108" w:type="dxa"/>
        <w:bottom w:w="0" w:type="dxa"/>
        <w:right w:w="108" w:type="dxa"/>
      </w:tblCellMar>
    </w:tblPr>
  </w:style>
  <w:style w:type="numbering" w:default="1" w:styleId="c940efea-14f0-49b2-b4da-dfc46a1e43c1">
    <w:name w:val="No List"/>
    <w:uiPriority w:val="99"/>
    <w:semiHidden/>
    <w:unhideWhenUsed/>
  </w:style>
  <w:style w:type="paragraph" w:customStyle="1" w:styleId="cdea6131-335b-4078-8cda-416e41e5358e">
    <w:name w:val="石墨文档正文"/>
    <w:qFormat/>
    <w:rPr>
      <w:szCs w:val="22"/>
    </w:rPr>
  </w:style>
  <w:style w:type="paragraph" w:customStyle="1" w:styleId="8fda2e63-e36d-4a1c-9f3d-b8e9992e09a7">
    <w:name w:val="石墨文档副标题"/>
    <w:qFormat/>
    <w:rPr>
      <w:color w:val="888888"/>
      <w:sz w:val="48"/>
      <w:szCs w:val="48"/>
    </w:rPr>
  </w:style>
  <w:style w:type="paragraph" w:customStyle="1" w:styleId="027c7394-0d17-415e-9bb1-732afb82bd52">
    <w:name w:val="石墨文档大标题"/>
    <w:next w:val="a3"/>
    <w:uiPriority w:val="9"/>
    <w:unhideWhenUsed/>
    <w:qFormat/>
    <w:pPr>
      <w:spacing w:before="260" w:after="260"/>
      <w:outlineLvl w:val="0"/>
    </w:pPr>
    <w:rPr>
      <w:b/>
      <w:bCs/>
      <w:sz w:val="40"/>
      <w:szCs w:val="40"/>
    </w:rPr>
  </w:style>
  <w:style w:type="paragraph" w:customStyle="1" w:styleId="2e57d174-1880-4299-9cf6-dda53c3c4bf2">
    <w:name w:val="石墨文档中标题"/>
    <w:next w:val="a3"/>
    <w:uiPriority w:val="9"/>
    <w:unhideWhenUsed/>
    <w:qFormat/>
    <w:pPr>
      <w:spacing w:before="260" w:after="260"/>
      <w:outlineLvl w:val="1"/>
    </w:pPr>
    <w:rPr>
      <w:b/>
      <w:bCs/>
      <w:sz w:val="36"/>
      <w:szCs w:val="36"/>
    </w:rPr>
  </w:style>
  <w:style w:type="paragraph" w:customStyle="1" w:styleId="205c7d11-7d17-42df-8ff5-36520ec81dc7">
    <w:name w:val="石墨文档小标题"/>
    <w:next w:val="a3"/>
    <w:uiPriority w:val="9"/>
    <w:unhideWhenUsed/>
    <w:qFormat/>
    <w:pPr>
      <w:spacing w:before="260" w:after="260"/>
      <w:outlineLvl w:val="2"/>
    </w:pPr>
    <w:rPr>
      <w:b/>
      <w:bCs/>
      <w:sz w:val="32"/>
      <w:szCs w:val="32"/>
    </w:rPr>
  </w:style>
  <w:style w:type="paragraph" w:customStyle="1" w:styleId="da91b4e2-8ca5-45d8-a679-edf98668f7c1">
    <w:name w:val="石墨文档标题"/>
    <w:next w:val="a3"/>
    <w:uiPriority w:val="9"/>
    <w:unhideWhenUsed/>
    <w:qFormat/>
    <w:pPr>
      <w:spacing w:before="260" w:after="260"/>
      <w:outlineLvl w:val="3"/>
    </w:pPr>
    <w:rPr>
      <w:b/>
      <w:bCs/>
      <w:sz w:val="56"/>
      <w:szCs w:val="56"/>
    </w:rPr>
  </w:style>
  <w:style w:type="paragraph" w:customStyle="1" w:styleId="6ce3a65d-f682-4023-8b7d-19f3b56f80e0">
    <w:name w:val="石墨文档引用"/>
    <w:qFormat/>
    <w:pPr>
      <w:pBdr>
        <w:left w:val="single" w:sz="30" w:space="10" w:color="F0F0F0"/>
      </w:pBdr>
    </w:pPr>
    <w:rPr>
      <w:color w:val="ADADAD"/>
    </w:rPr>
  </w:style>
  <w:style w:type="paragraph" w:default="1" w:styleId="601dc299-ff27-45c6-8bf7-a8db3a919958">
    <w:name w:val="Normal"/>
    <w:qFormat/>
    <w:pPr>
      <w:widowControl w:val="0"/>
      <w:jc w:val="both"/>
    </w:pPr>
  </w:style>
  <w:style w:type="character" w:default="1" w:styleId="2e22e4ef-c9a1-4989-b6c6-d53ae47a4dc6">
    <w:name w:val="Default Paragraph Font"/>
    <w:uiPriority w:val="1"/>
    <w:semiHidden/>
    <w:unhideWhenUsed/>
  </w:style>
  <w:style w:type="table" w:default="1" w:styleId="12dac0ce-acb4-44d4-8e73-d47c8c730d6a">
    <w:name w:val="Normal Table"/>
    <w:uiPriority w:val="99"/>
    <w:semiHidden/>
    <w:unhideWhenUsed/>
    <w:tblPr>
      <w:tblInd w:w="0" w:type="dxa"/>
      <w:tblCellMar>
        <w:top w:w="0" w:type="dxa"/>
        <w:left w:w="108" w:type="dxa"/>
        <w:bottom w:w="0" w:type="dxa"/>
        <w:right w:w="108" w:type="dxa"/>
      </w:tblCellMar>
    </w:tblPr>
  </w:style>
  <w:style w:type="numbering" w:default="1" w:styleId="461c7433-3cb3-40ea-b0be-1923292026a4">
    <w:name w:val="No List"/>
    <w:uiPriority w:val="99"/>
    <w:semiHidden/>
    <w:unhideWhenUsed/>
  </w:style>
  <w:style w:type="paragraph" w:customStyle="1" w:styleId="b0fdc465-0117-427a-a566-ea599fc925b8">
    <w:name w:val="石墨文档正文"/>
    <w:qFormat/>
    <w:rPr>
      <w:szCs w:val="22"/>
    </w:rPr>
  </w:style>
  <w:style w:type="paragraph" w:customStyle="1" w:styleId="5d3428bb-64b5-40d2-a3a7-426b9b34995a">
    <w:name w:val="石墨文档副标题"/>
    <w:qFormat/>
    <w:rPr>
      <w:color w:val="888888"/>
      <w:sz w:val="48"/>
      <w:szCs w:val="48"/>
    </w:rPr>
  </w:style>
  <w:style w:type="paragraph" w:customStyle="1" w:styleId="71291540-3132-4f12-990f-f33abfee6c7e">
    <w:name w:val="石墨文档大标题"/>
    <w:next w:val="a3"/>
    <w:uiPriority w:val="9"/>
    <w:unhideWhenUsed/>
    <w:qFormat/>
    <w:pPr>
      <w:spacing w:before="260" w:after="260"/>
      <w:outlineLvl w:val="0"/>
    </w:pPr>
    <w:rPr>
      <w:b/>
      <w:bCs/>
      <w:sz w:val="40"/>
      <w:szCs w:val="40"/>
    </w:rPr>
  </w:style>
  <w:style w:type="paragraph" w:customStyle="1" w:styleId="2ce972ae-7822-4163-a5fc-716321afac8d">
    <w:name w:val="石墨文档中标题"/>
    <w:next w:val="a3"/>
    <w:uiPriority w:val="9"/>
    <w:unhideWhenUsed/>
    <w:qFormat/>
    <w:pPr>
      <w:spacing w:before="260" w:after="260"/>
      <w:outlineLvl w:val="1"/>
    </w:pPr>
    <w:rPr>
      <w:b/>
      <w:bCs/>
      <w:sz w:val="36"/>
      <w:szCs w:val="36"/>
    </w:rPr>
  </w:style>
  <w:style w:type="paragraph" w:customStyle="1" w:styleId="eea51124-51a9-45ed-9631-0792c30cc2a5">
    <w:name w:val="石墨文档小标题"/>
    <w:next w:val="a3"/>
    <w:uiPriority w:val="9"/>
    <w:unhideWhenUsed/>
    <w:qFormat/>
    <w:pPr>
      <w:spacing w:before="260" w:after="260"/>
      <w:outlineLvl w:val="2"/>
    </w:pPr>
    <w:rPr>
      <w:b/>
      <w:bCs/>
      <w:sz w:val="32"/>
      <w:szCs w:val="32"/>
    </w:rPr>
  </w:style>
  <w:style w:type="paragraph" w:customStyle="1" w:styleId="095493d2-5732-4e99-beda-8bbeeda0cede">
    <w:name w:val="石墨文档标题"/>
    <w:next w:val="a3"/>
    <w:uiPriority w:val="9"/>
    <w:unhideWhenUsed/>
    <w:qFormat/>
    <w:pPr>
      <w:spacing w:before="260" w:after="260"/>
      <w:outlineLvl w:val="3"/>
    </w:pPr>
    <w:rPr>
      <w:b/>
      <w:bCs/>
      <w:sz w:val="56"/>
      <w:szCs w:val="56"/>
    </w:rPr>
  </w:style>
  <w:style w:type="paragraph" w:customStyle="1" w:styleId="b93ef051-d9f5-4a4c-9878-0f9ecd888d7b">
    <w:name w:val="石墨文档引用"/>
    <w:qFormat/>
    <w:pPr>
      <w:pBdr>
        <w:left w:val="single" w:sz="30" w:space="10" w:color="F0F0F0"/>
      </w:pBdr>
    </w:pPr>
    <w:rPr>
      <w:color w:val="ADADAD"/>
    </w:rPr>
  </w:style>
  <w:style w:type="paragraph" w:default="1" w:styleId="4734ad5e-eaaf-4f33-a6a7-5fcfce2b23a9">
    <w:name w:val="Normal"/>
    <w:qFormat/>
    <w:pPr>
      <w:widowControl w:val="0"/>
      <w:jc w:val="both"/>
    </w:pPr>
  </w:style>
  <w:style w:type="character" w:default="1" w:styleId="fa5f14f4-73e8-4d93-805a-36549e0ab6fd">
    <w:name w:val="Default Paragraph Font"/>
    <w:uiPriority w:val="1"/>
    <w:semiHidden/>
    <w:unhideWhenUsed/>
  </w:style>
  <w:style w:type="table" w:default="1" w:styleId="65906fdd-2e5e-450b-a54b-4747c7b2d6cf">
    <w:name w:val="Normal Table"/>
    <w:uiPriority w:val="99"/>
    <w:semiHidden/>
    <w:unhideWhenUsed/>
    <w:tblPr>
      <w:tblInd w:w="0" w:type="dxa"/>
      <w:tblCellMar>
        <w:top w:w="0" w:type="dxa"/>
        <w:left w:w="108" w:type="dxa"/>
        <w:bottom w:w="0" w:type="dxa"/>
        <w:right w:w="108" w:type="dxa"/>
      </w:tblCellMar>
    </w:tblPr>
  </w:style>
  <w:style w:type="numbering" w:default="1" w:styleId="1185a8af-079e-47e2-8ad7-68bba694eabe">
    <w:name w:val="No List"/>
    <w:uiPriority w:val="99"/>
    <w:semiHidden/>
    <w:unhideWhenUsed/>
  </w:style>
  <w:style w:type="paragraph" w:customStyle="1" w:styleId="b961dafb-4b42-4f14-bbca-8927d9ad1c7c">
    <w:name w:val="石墨文档正文"/>
    <w:qFormat/>
    <w:rPr>
      <w:szCs w:val="22"/>
    </w:rPr>
  </w:style>
  <w:style w:type="paragraph" w:customStyle="1" w:styleId="07612398-2913-43e3-8f6b-b7b58f4371e8">
    <w:name w:val="石墨文档副标题"/>
    <w:qFormat/>
    <w:rPr>
      <w:color w:val="888888"/>
      <w:sz w:val="48"/>
      <w:szCs w:val="48"/>
    </w:rPr>
  </w:style>
  <w:style w:type="paragraph" w:customStyle="1" w:styleId="1243b25c-d1f0-47aa-8e7c-f33e33cca321">
    <w:name w:val="石墨文档大标题"/>
    <w:next w:val="a3"/>
    <w:uiPriority w:val="9"/>
    <w:unhideWhenUsed/>
    <w:qFormat/>
    <w:pPr>
      <w:spacing w:before="260" w:after="260"/>
      <w:outlineLvl w:val="0"/>
    </w:pPr>
    <w:rPr>
      <w:b/>
      <w:bCs/>
      <w:sz w:val="40"/>
      <w:szCs w:val="40"/>
    </w:rPr>
  </w:style>
  <w:style w:type="paragraph" w:customStyle="1" w:styleId="49dfbf8b-758e-4566-b61a-faea4ce5415b">
    <w:name w:val="石墨文档中标题"/>
    <w:next w:val="a3"/>
    <w:uiPriority w:val="9"/>
    <w:unhideWhenUsed/>
    <w:qFormat/>
    <w:pPr>
      <w:spacing w:before="260" w:after="260"/>
      <w:outlineLvl w:val="1"/>
    </w:pPr>
    <w:rPr>
      <w:b/>
      <w:bCs/>
      <w:sz w:val="36"/>
      <w:szCs w:val="36"/>
    </w:rPr>
  </w:style>
  <w:style w:type="paragraph" w:customStyle="1" w:styleId="4114ee3b-5caf-4311-9dd2-72e174a59350">
    <w:name w:val="石墨文档小标题"/>
    <w:next w:val="a3"/>
    <w:uiPriority w:val="9"/>
    <w:unhideWhenUsed/>
    <w:qFormat/>
    <w:pPr>
      <w:spacing w:before="260" w:after="260"/>
      <w:outlineLvl w:val="2"/>
    </w:pPr>
    <w:rPr>
      <w:b/>
      <w:bCs/>
      <w:sz w:val="32"/>
      <w:szCs w:val="32"/>
    </w:rPr>
  </w:style>
  <w:style w:type="paragraph" w:customStyle="1" w:styleId="bc4b6882-75e9-4fe2-874c-4641aef89c7e">
    <w:name w:val="石墨文档标题"/>
    <w:next w:val="a3"/>
    <w:uiPriority w:val="9"/>
    <w:unhideWhenUsed/>
    <w:qFormat/>
    <w:pPr>
      <w:spacing w:before="260" w:after="260"/>
      <w:outlineLvl w:val="3"/>
    </w:pPr>
    <w:rPr>
      <w:b/>
      <w:bCs/>
      <w:sz w:val="56"/>
      <w:szCs w:val="56"/>
    </w:rPr>
  </w:style>
  <w:style w:type="paragraph" w:customStyle="1" w:styleId="4d262caf-c734-4f63-8ec7-7486950e9a8b">
    <w:name w:val="石墨文档引用"/>
    <w:qFormat/>
    <w:pPr>
      <w:pBdr>
        <w:left w:val="single" w:sz="30" w:space="10" w:color="F0F0F0"/>
      </w:pBdr>
    </w:pPr>
    <w:rPr>
      <w:color w:val="ADADAD"/>
    </w:rPr>
  </w:style>
  <w:style w:type="paragraph" w:default="1" w:styleId="002a8270-b889-46aa-a817-bbea916bba9f">
    <w:name w:val="Normal"/>
    <w:qFormat/>
    <w:pPr>
      <w:widowControl w:val="0"/>
      <w:jc w:val="both"/>
    </w:pPr>
  </w:style>
  <w:style w:type="character" w:default="1" w:styleId="d876efb7-6d90-4419-965e-166ee69c7050">
    <w:name w:val="Default Paragraph Font"/>
    <w:uiPriority w:val="1"/>
    <w:semiHidden/>
    <w:unhideWhenUsed/>
  </w:style>
  <w:style w:type="table" w:default="1" w:styleId="f5499da0-0595-4c2d-931d-5ebcc3e25650">
    <w:name w:val="Normal Table"/>
    <w:uiPriority w:val="99"/>
    <w:semiHidden/>
    <w:unhideWhenUsed/>
    <w:tblPr>
      <w:tblInd w:w="0" w:type="dxa"/>
      <w:tblCellMar>
        <w:top w:w="0" w:type="dxa"/>
        <w:left w:w="108" w:type="dxa"/>
        <w:bottom w:w="0" w:type="dxa"/>
        <w:right w:w="108" w:type="dxa"/>
      </w:tblCellMar>
    </w:tblPr>
  </w:style>
  <w:style w:type="numbering" w:default="1" w:styleId="ac8c07ab-6e2f-4ee7-a1ad-1101fd5a8322">
    <w:name w:val="No List"/>
    <w:uiPriority w:val="99"/>
    <w:semiHidden/>
    <w:unhideWhenUsed/>
  </w:style>
  <w:style w:type="paragraph" w:customStyle="1" w:styleId="9c932192-ee7d-4605-be53-e68e7d3e5271">
    <w:name w:val="石墨文档正文"/>
    <w:qFormat/>
    <w:rPr>
      <w:szCs w:val="22"/>
    </w:rPr>
  </w:style>
  <w:style w:type="paragraph" w:customStyle="1" w:styleId="5c09f616-d41e-4407-b456-0702ce2769e3">
    <w:name w:val="石墨文档副标题"/>
    <w:qFormat/>
    <w:rPr>
      <w:color w:val="888888"/>
      <w:sz w:val="48"/>
      <w:szCs w:val="48"/>
    </w:rPr>
  </w:style>
  <w:style w:type="paragraph" w:customStyle="1" w:styleId="6ee8f343-c8b7-4e36-b5e4-0974fbccf4dd">
    <w:name w:val="石墨文档大标题"/>
    <w:next w:val="a3"/>
    <w:uiPriority w:val="9"/>
    <w:unhideWhenUsed/>
    <w:qFormat/>
    <w:pPr>
      <w:spacing w:before="260" w:after="260"/>
      <w:outlineLvl w:val="0"/>
    </w:pPr>
    <w:rPr>
      <w:b/>
      <w:bCs/>
      <w:sz w:val="40"/>
      <w:szCs w:val="40"/>
    </w:rPr>
  </w:style>
  <w:style w:type="paragraph" w:customStyle="1" w:styleId="ef6e8698-8a95-4f3f-8296-db364458ddee">
    <w:name w:val="石墨文档中标题"/>
    <w:next w:val="a3"/>
    <w:uiPriority w:val="9"/>
    <w:unhideWhenUsed/>
    <w:qFormat/>
    <w:pPr>
      <w:spacing w:before="260" w:after="260"/>
      <w:outlineLvl w:val="1"/>
    </w:pPr>
    <w:rPr>
      <w:b/>
      <w:bCs/>
      <w:sz w:val="36"/>
      <w:szCs w:val="36"/>
    </w:rPr>
  </w:style>
  <w:style w:type="paragraph" w:customStyle="1" w:styleId="57683da6-5bd8-43b8-9af8-91d3d13d65d9">
    <w:name w:val="石墨文档小标题"/>
    <w:next w:val="a3"/>
    <w:uiPriority w:val="9"/>
    <w:unhideWhenUsed/>
    <w:qFormat/>
    <w:pPr>
      <w:spacing w:before="260" w:after="260"/>
      <w:outlineLvl w:val="2"/>
    </w:pPr>
    <w:rPr>
      <w:b/>
      <w:bCs/>
      <w:sz w:val="32"/>
      <w:szCs w:val="32"/>
    </w:rPr>
  </w:style>
  <w:style w:type="paragraph" w:customStyle="1" w:styleId="df7a8f4b-3ecb-4971-a6f6-518c15ff7ae3">
    <w:name w:val="石墨文档标题"/>
    <w:next w:val="a3"/>
    <w:uiPriority w:val="9"/>
    <w:unhideWhenUsed/>
    <w:qFormat/>
    <w:pPr>
      <w:spacing w:before="260" w:after="260"/>
      <w:outlineLvl w:val="3"/>
    </w:pPr>
    <w:rPr>
      <w:b/>
      <w:bCs/>
      <w:sz w:val="56"/>
      <w:szCs w:val="56"/>
    </w:rPr>
  </w:style>
  <w:style w:type="paragraph" w:customStyle="1" w:styleId="50542eca-7326-4904-bd2a-975dba43e14c">
    <w:name w:val="石墨文档引用"/>
    <w:qFormat/>
    <w:pPr>
      <w:pBdr>
        <w:left w:val="single" w:sz="30" w:space="10" w:color="F0F0F0"/>
      </w:pBdr>
    </w:pPr>
    <w:rPr>
      <w:color w:val="ADADAD"/>
    </w:rPr>
  </w:style>
  <w:style w:type="paragraph" w:default="1" w:styleId="5c032483-6e42-47c4-a10a-09fd8415a0fa">
    <w:name w:val="Normal"/>
    <w:qFormat/>
    <w:pPr>
      <w:widowControl w:val="0"/>
      <w:jc w:val="both"/>
    </w:pPr>
  </w:style>
  <w:style w:type="character" w:default="1" w:styleId="ffa9f48b-ea2e-46ce-8b46-480fe20b61d9">
    <w:name w:val="Default Paragraph Font"/>
    <w:uiPriority w:val="1"/>
    <w:semiHidden/>
    <w:unhideWhenUsed/>
  </w:style>
  <w:style w:type="table" w:default="1" w:styleId="9f324017-aa73-4d81-9651-c85a4ad1b757">
    <w:name w:val="Normal Table"/>
    <w:uiPriority w:val="99"/>
    <w:semiHidden/>
    <w:unhideWhenUsed/>
    <w:tblPr>
      <w:tblInd w:w="0" w:type="dxa"/>
      <w:tblCellMar>
        <w:top w:w="0" w:type="dxa"/>
        <w:left w:w="108" w:type="dxa"/>
        <w:bottom w:w="0" w:type="dxa"/>
        <w:right w:w="108" w:type="dxa"/>
      </w:tblCellMar>
    </w:tblPr>
  </w:style>
  <w:style w:type="numbering" w:default="1" w:styleId="641f60a7-c4ac-4544-ab82-e7966515fa5e">
    <w:name w:val="No List"/>
    <w:uiPriority w:val="99"/>
    <w:semiHidden/>
    <w:unhideWhenUsed/>
  </w:style>
  <w:style w:type="paragraph" w:customStyle="1" w:styleId="10c4aa7a-025b-42c1-8fdd-5b84eb5cdb1f">
    <w:name w:val="石墨文档正文"/>
    <w:qFormat/>
    <w:rPr>
      <w:szCs w:val="22"/>
    </w:rPr>
  </w:style>
  <w:style w:type="paragraph" w:customStyle="1" w:styleId="09ad5d7a-8abf-4219-a62c-f13c4e036419">
    <w:name w:val="石墨文档副标题"/>
    <w:qFormat/>
    <w:rPr>
      <w:color w:val="888888"/>
      <w:sz w:val="48"/>
      <w:szCs w:val="48"/>
    </w:rPr>
  </w:style>
  <w:style w:type="paragraph" w:customStyle="1" w:styleId="96e66fd3-1512-456d-b776-b9e6b4ed10a7">
    <w:name w:val="石墨文档大标题"/>
    <w:next w:val="a3"/>
    <w:uiPriority w:val="9"/>
    <w:unhideWhenUsed/>
    <w:qFormat/>
    <w:pPr>
      <w:spacing w:before="260" w:after="260"/>
      <w:outlineLvl w:val="0"/>
    </w:pPr>
    <w:rPr>
      <w:b/>
      <w:bCs/>
      <w:sz w:val="40"/>
      <w:szCs w:val="40"/>
    </w:rPr>
  </w:style>
  <w:style w:type="paragraph" w:customStyle="1" w:styleId="afc3905c-a3cd-4c34-8db3-32616c1e5923">
    <w:name w:val="石墨文档中标题"/>
    <w:next w:val="a3"/>
    <w:uiPriority w:val="9"/>
    <w:unhideWhenUsed/>
    <w:qFormat/>
    <w:pPr>
      <w:spacing w:before="260" w:after="260"/>
      <w:outlineLvl w:val="1"/>
    </w:pPr>
    <w:rPr>
      <w:b/>
      <w:bCs/>
      <w:sz w:val="36"/>
      <w:szCs w:val="36"/>
    </w:rPr>
  </w:style>
  <w:style w:type="paragraph" w:customStyle="1" w:styleId="1dd40a8c-9b23-46d3-ab39-4a249459bae0">
    <w:name w:val="石墨文档小标题"/>
    <w:next w:val="a3"/>
    <w:uiPriority w:val="9"/>
    <w:unhideWhenUsed/>
    <w:qFormat/>
    <w:pPr>
      <w:spacing w:before="260" w:after="260"/>
      <w:outlineLvl w:val="2"/>
    </w:pPr>
    <w:rPr>
      <w:b/>
      <w:bCs/>
      <w:sz w:val="32"/>
      <w:szCs w:val="32"/>
    </w:rPr>
  </w:style>
  <w:style w:type="paragraph" w:customStyle="1" w:styleId="897a978d-c823-46d8-8429-5a3a8000eafc">
    <w:name w:val="石墨文档标题"/>
    <w:next w:val="a3"/>
    <w:uiPriority w:val="9"/>
    <w:unhideWhenUsed/>
    <w:qFormat/>
    <w:pPr>
      <w:spacing w:before="260" w:after="260"/>
      <w:outlineLvl w:val="3"/>
    </w:pPr>
    <w:rPr>
      <w:b/>
      <w:bCs/>
      <w:sz w:val="56"/>
      <w:szCs w:val="56"/>
    </w:rPr>
  </w:style>
  <w:style w:type="paragraph" w:customStyle="1" w:styleId="e14df92c-7262-4204-8b08-3e01b91182a2">
    <w:name w:val="石墨文档引用"/>
    <w:qFormat/>
    <w:pPr>
      <w:pBdr>
        <w:left w:val="single" w:sz="30" w:space="10" w:color="F0F0F0"/>
      </w:pBdr>
    </w:pPr>
    <w:rPr>
      <w:color w:val="ADADAD"/>
    </w:rPr>
  </w:style>
  <w:style w:type="paragraph" w:default="1" w:styleId="aad8e50f-1e61-42ed-bd2f-91d5c570a9c9">
    <w:name w:val="Normal"/>
    <w:qFormat/>
    <w:pPr>
      <w:widowControl w:val="0"/>
      <w:jc w:val="both"/>
    </w:pPr>
  </w:style>
  <w:style w:type="character" w:default="1" w:styleId="ccc72dab-c522-47d2-a71c-d7e1a2ab42b3">
    <w:name w:val="Default Paragraph Font"/>
    <w:uiPriority w:val="1"/>
    <w:semiHidden/>
    <w:unhideWhenUsed/>
  </w:style>
  <w:style w:type="table" w:default="1" w:styleId="6de3b0b7-41d0-4d42-90e6-a14fee2e0d65">
    <w:name w:val="Normal Table"/>
    <w:uiPriority w:val="99"/>
    <w:semiHidden/>
    <w:unhideWhenUsed/>
    <w:tblPr>
      <w:tblInd w:w="0" w:type="dxa"/>
      <w:tblCellMar>
        <w:top w:w="0" w:type="dxa"/>
        <w:left w:w="108" w:type="dxa"/>
        <w:bottom w:w="0" w:type="dxa"/>
        <w:right w:w="108" w:type="dxa"/>
      </w:tblCellMar>
    </w:tblPr>
  </w:style>
  <w:style w:type="numbering" w:default="1" w:styleId="2a8f8a93-39f7-40b8-b8cf-24e2d6565c69">
    <w:name w:val="No List"/>
    <w:uiPriority w:val="99"/>
    <w:semiHidden/>
    <w:unhideWhenUsed/>
  </w:style>
  <w:style w:type="paragraph" w:customStyle="1" w:styleId="ffd4e01a-db34-4849-804c-379b0c0ae4c5">
    <w:name w:val="石墨文档正文"/>
    <w:qFormat/>
    <w:rPr>
      <w:szCs w:val="22"/>
    </w:rPr>
  </w:style>
  <w:style w:type="paragraph" w:customStyle="1" w:styleId="8ab5b582-12ae-4313-b313-f80bfcf9fa66">
    <w:name w:val="石墨文档副标题"/>
    <w:qFormat/>
    <w:rPr>
      <w:color w:val="888888"/>
      <w:sz w:val="48"/>
      <w:szCs w:val="48"/>
    </w:rPr>
  </w:style>
  <w:style w:type="paragraph" w:customStyle="1" w:styleId="98a97f36-d452-49b3-bb06-efeaa8449769">
    <w:name w:val="石墨文档大标题"/>
    <w:next w:val="a3"/>
    <w:uiPriority w:val="9"/>
    <w:unhideWhenUsed/>
    <w:qFormat/>
    <w:pPr>
      <w:spacing w:before="260" w:after="260"/>
      <w:outlineLvl w:val="0"/>
    </w:pPr>
    <w:rPr>
      <w:b/>
      <w:bCs/>
      <w:sz w:val="40"/>
      <w:szCs w:val="40"/>
    </w:rPr>
  </w:style>
  <w:style w:type="paragraph" w:customStyle="1" w:styleId="1aa67668-e659-4567-94d9-b292835a35cb">
    <w:name w:val="石墨文档中标题"/>
    <w:next w:val="a3"/>
    <w:uiPriority w:val="9"/>
    <w:unhideWhenUsed/>
    <w:qFormat/>
    <w:pPr>
      <w:spacing w:before="260" w:after="260"/>
      <w:outlineLvl w:val="1"/>
    </w:pPr>
    <w:rPr>
      <w:b/>
      <w:bCs/>
      <w:sz w:val="36"/>
      <w:szCs w:val="36"/>
    </w:rPr>
  </w:style>
  <w:style w:type="paragraph" w:customStyle="1" w:styleId="5ec5777e-793d-4f1c-9ffa-f171d3d5af5d">
    <w:name w:val="石墨文档小标题"/>
    <w:next w:val="a3"/>
    <w:uiPriority w:val="9"/>
    <w:unhideWhenUsed/>
    <w:qFormat/>
    <w:pPr>
      <w:spacing w:before="260" w:after="260"/>
      <w:outlineLvl w:val="2"/>
    </w:pPr>
    <w:rPr>
      <w:b/>
      <w:bCs/>
      <w:sz w:val="32"/>
      <w:szCs w:val="32"/>
    </w:rPr>
  </w:style>
  <w:style w:type="paragraph" w:customStyle="1" w:styleId="2c6f49d5-cc3b-4760-b246-39d1cba96975">
    <w:name w:val="石墨文档标题"/>
    <w:next w:val="a3"/>
    <w:uiPriority w:val="9"/>
    <w:unhideWhenUsed/>
    <w:qFormat/>
    <w:pPr>
      <w:spacing w:before="260" w:after="260"/>
      <w:outlineLvl w:val="3"/>
    </w:pPr>
    <w:rPr>
      <w:b/>
      <w:bCs/>
      <w:sz w:val="56"/>
      <w:szCs w:val="56"/>
    </w:rPr>
  </w:style>
  <w:style w:type="paragraph" w:customStyle="1" w:styleId="58f5445a-5896-4358-910f-d43e5d308b53">
    <w:name w:val="石墨文档引用"/>
    <w:qFormat/>
    <w:pPr>
      <w:pBdr>
        <w:left w:val="single" w:sz="30" w:space="10" w:color="F0F0F0"/>
      </w:pBdr>
    </w:pPr>
    <w:rPr>
      <w:color w:val="ADADAD"/>
    </w:rPr>
  </w:style>
  <w:style w:type="paragraph" w:default="1" w:styleId="94fc0f54-9e32-4778-9997-4b1a897a824c">
    <w:name w:val="Normal"/>
    <w:qFormat/>
    <w:pPr>
      <w:widowControl w:val="0"/>
      <w:jc w:val="both"/>
    </w:pPr>
  </w:style>
  <w:style w:type="character" w:default="1" w:styleId="e3faf076-9b17-48c3-9d9b-62a13e3479b2">
    <w:name w:val="Default Paragraph Font"/>
    <w:uiPriority w:val="1"/>
    <w:semiHidden/>
    <w:unhideWhenUsed/>
  </w:style>
  <w:style w:type="table" w:default="1" w:styleId="dc63e8f9-9856-46c1-a27a-180a2dbce3e2">
    <w:name w:val="Normal Table"/>
    <w:uiPriority w:val="99"/>
    <w:semiHidden/>
    <w:unhideWhenUsed/>
    <w:tblPr>
      <w:tblInd w:w="0" w:type="dxa"/>
      <w:tblCellMar>
        <w:top w:w="0" w:type="dxa"/>
        <w:left w:w="108" w:type="dxa"/>
        <w:bottom w:w="0" w:type="dxa"/>
        <w:right w:w="108" w:type="dxa"/>
      </w:tblCellMar>
    </w:tblPr>
  </w:style>
  <w:style w:type="numbering" w:default="1" w:styleId="292b73e2-b29b-4efe-9807-b736646ab3c9">
    <w:name w:val="No List"/>
    <w:uiPriority w:val="99"/>
    <w:semiHidden/>
    <w:unhideWhenUsed/>
  </w:style>
  <w:style w:type="paragraph" w:customStyle="1" w:styleId="59b77f9e-5eec-41b2-93c5-c708e23f75e6">
    <w:name w:val="石墨文档正文"/>
    <w:qFormat/>
    <w:rPr>
      <w:szCs w:val="22"/>
    </w:rPr>
  </w:style>
  <w:style w:type="paragraph" w:customStyle="1" w:styleId="942e507b-bc77-4aec-b7db-f7ad7465ba66">
    <w:name w:val="石墨文档副标题"/>
    <w:qFormat/>
    <w:rPr>
      <w:color w:val="888888"/>
      <w:sz w:val="48"/>
      <w:szCs w:val="48"/>
    </w:rPr>
  </w:style>
  <w:style w:type="paragraph" w:customStyle="1" w:styleId="5ed024ce-d65d-431c-85e2-ae3487a46a4d">
    <w:name w:val="石墨文档大标题"/>
    <w:next w:val="a3"/>
    <w:uiPriority w:val="9"/>
    <w:unhideWhenUsed/>
    <w:qFormat/>
    <w:pPr>
      <w:spacing w:before="260" w:after="260"/>
      <w:outlineLvl w:val="0"/>
    </w:pPr>
    <w:rPr>
      <w:b/>
      <w:bCs/>
      <w:sz w:val="40"/>
      <w:szCs w:val="40"/>
    </w:rPr>
  </w:style>
  <w:style w:type="paragraph" w:customStyle="1" w:styleId="4729baeb-4a30-4b96-846f-2dcc3fe58cfb">
    <w:name w:val="石墨文档中标题"/>
    <w:next w:val="a3"/>
    <w:uiPriority w:val="9"/>
    <w:unhideWhenUsed/>
    <w:qFormat/>
    <w:pPr>
      <w:spacing w:before="260" w:after="260"/>
      <w:outlineLvl w:val="1"/>
    </w:pPr>
    <w:rPr>
      <w:b/>
      <w:bCs/>
      <w:sz w:val="36"/>
      <w:szCs w:val="36"/>
    </w:rPr>
  </w:style>
  <w:style w:type="paragraph" w:customStyle="1" w:styleId="4302aa1e-3d04-4dbf-a8cc-77daebed42b3">
    <w:name w:val="石墨文档小标题"/>
    <w:next w:val="a3"/>
    <w:uiPriority w:val="9"/>
    <w:unhideWhenUsed/>
    <w:qFormat/>
    <w:pPr>
      <w:spacing w:before="260" w:after="260"/>
      <w:outlineLvl w:val="2"/>
    </w:pPr>
    <w:rPr>
      <w:b/>
      <w:bCs/>
      <w:sz w:val="32"/>
      <w:szCs w:val="32"/>
    </w:rPr>
  </w:style>
  <w:style w:type="paragraph" w:customStyle="1" w:styleId="7f01f6c0-34b4-4b47-8e03-1702d7987cdf">
    <w:name w:val="石墨文档标题"/>
    <w:next w:val="a3"/>
    <w:uiPriority w:val="9"/>
    <w:unhideWhenUsed/>
    <w:qFormat/>
    <w:pPr>
      <w:spacing w:before="260" w:after="260"/>
      <w:outlineLvl w:val="3"/>
    </w:pPr>
    <w:rPr>
      <w:b/>
      <w:bCs/>
      <w:sz w:val="56"/>
      <w:szCs w:val="56"/>
    </w:rPr>
  </w:style>
  <w:style w:type="paragraph" w:customStyle="1" w:styleId="064bb707-be87-4f85-bedc-7a1277d07ce0">
    <w:name w:val="石墨文档引用"/>
    <w:qFormat/>
    <w:pPr>
      <w:pBdr>
        <w:left w:val="single" w:sz="30" w:space="10" w:color="F0F0F0"/>
      </w:pBdr>
    </w:pPr>
    <w:rPr>
      <w:color w:val="ADADAD"/>
    </w:rPr>
  </w:style>
  <w:style w:type="paragraph" w:default="1" w:styleId="01e12bca-d8ff-49f4-9d2f-ac51127c2f97">
    <w:name w:val="Normal"/>
    <w:qFormat/>
    <w:pPr>
      <w:widowControl w:val="0"/>
      <w:jc w:val="both"/>
    </w:pPr>
  </w:style>
  <w:style w:type="character" w:default="1" w:styleId="81df289b-8764-4b6d-82eb-14adca119047">
    <w:name w:val="Default Paragraph Font"/>
    <w:uiPriority w:val="1"/>
    <w:semiHidden/>
    <w:unhideWhenUsed/>
  </w:style>
  <w:style w:type="table" w:default="1" w:styleId="80a8f3a1-a5d3-40a0-8770-083eacb3ab61">
    <w:name w:val="Normal Table"/>
    <w:uiPriority w:val="99"/>
    <w:semiHidden/>
    <w:unhideWhenUsed/>
    <w:tblPr>
      <w:tblInd w:w="0" w:type="dxa"/>
      <w:tblCellMar>
        <w:top w:w="0" w:type="dxa"/>
        <w:left w:w="108" w:type="dxa"/>
        <w:bottom w:w="0" w:type="dxa"/>
        <w:right w:w="108" w:type="dxa"/>
      </w:tblCellMar>
    </w:tblPr>
  </w:style>
  <w:style w:type="numbering" w:default="1" w:styleId="0326b40a-8aca-486b-b900-0d9afdf35ad1">
    <w:name w:val="No List"/>
    <w:uiPriority w:val="99"/>
    <w:semiHidden/>
    <w:unhideWhenUsed/>
  </w:style>
  <w:style w:type="paragraph" w:customStyle="1" w:styleId="7efe60fa-a52a-4160-9582-03075c6d3bad">
    <w:name w:val="石墨文档正文"/>
    <w:qFormat/>
    <w:rPr>
      <w:szCs w:val="22"/>
    </w:rPr>
  </w:style>
  <w:style w:type="paragraph" w:customStyle="1" w:styleId="c5e561ae-b7ae-4fd2-9798-c01114dee4d1">
    <w:name w:val="石墨文档副标题"/>
    <w:qFormat/>
    <w:rPr>
      <w:color w:val="888888"/>
      <w:sz w:val="48"/>
      <w:szCs w:val="48"/>
    </w:rPr>
  </w:style>
  <w:style w:type="paragraph" w:customStyle="1" w:styleId="683ccecf-ffd5-427d-9960-811cdf2fc211">
    <w:name w:val="石墨文档大标题"/>
    <w:next w:val="a3"/>
    <w:uiPriority w:val="9"/>
    <w:unhideWhenUsed/>
    <w:qFormat/>
    <w:pPr>
      <w:spacing w:before="260" w:after="260"/>
      <w:outlineLvl w:val="0"/>
    </w:pPr>
    <w:rPr>
      <w:b/>
      <w:bCs/>
      <w:sz w:val="40"/>
      <w:szCs w:val="40"/>
    </w:rPr>
  </w:style>
  <w:style w:type="paragraph" w:customStyle="1" w:styleId="98a8b279-1d84-4fc3-a639-b7884493abd4">
    <w:name w:val="石墨文档中标题"/>
    <w:next w:val="a3"/>
    <w:uiPriority w:val="9"/>
    <w:unhideWhenUsed/>
    <w:qFormat/>
    <w:pPr>
      <w:spacing w:before="260" w:after="260"/>
      <w:outlineLvl w:val="1"/>
    </w:pPr>
    <w:rPr>
      <w:b/>
      <w:bCs/>
      <w:sz w:val="36"/>
      <w:szCs w:val="36"/>
    </w:rPr>
  </w:style>
  <w:style w:type="paragraph" w:customStyle="1" w:styleId="43aea028-6f86-4c5b-abe5-f6061a466197">
    <w:name w:val="石墨文档小标题"/>
    <w:next w:val="a3"/>
    <w:uiPriority w:val="9"/>
    <w:unhideWhenUsed/>
    <w:qFormat/>
    <w:pPr>
      <w:spacing w:before="260" w:after="260"/>
      <w:outlineLvl w:val="2"/>
    </w:pPr>
    <w:rPr>
      <w:b/>
      <w:bCs/>
      <w:sz w:val="32"/>
      <w:szCs w:val="32"/>
    </w:rPr>
  </w:style>
  <w:style w:type="paragraph" w:customStyle="1" w:styleId="53eaf1ad-57d7-4bd3-a073-d8b2d883bb26">
    <w:name w:val="石墨文档标题"/>
    <w:next w:val="a3"/>
    <w:uiPriority w:val="9"/>
    <w:unhideWhenUsed/>
    <w:qFormat/>
    <w:pPr>
      <w:spacing w:before="260" w:after="260"/>
      <w:outlineLvl w:val="3"/>
    </w:pPr>
    <w:rPr>
      <w:b/>
      <w:bCs/>
      <w:sz w:val="56"/>
      <w:szCs w:val="56"/>
    </w:rPr>
  </w:style>
  <w:style w:type="paragraph" w:customStyle="1" w:styleId="e52d260a-d146-4286-9e5b-90a520b1a139">
    <w:name w:val="石墨文档引用"/>
    <w:qFormat/>
    <w:pPr>
      <w:pBdr>
        <w:left w:val="single" w:sz="30" w:space="10" w:color="F0F0F0"/>
      </w:pBdr>
    </w:pPr>
    <w:rPr>
      <w:color w:val="ADADAD"/>
    </w:rPr>
  </w:style>
  <w:style w:type="paragraph" w:default="1" w:styleId="e97096a4-9c04-4a28-bdba-bce0a36f8855">
    <w:name w:val="Normal"/>
    <w:qFormat/>
    <w:pPr>
      <w:widowControl w:val="0"/>
      <w:jc w:val="both"/>
    </w:pPr>
  </w:style>
  <w:style w:type="character" w:default="1" w:styleId="73276145-242c-4268-85b4-6def9ca58127">
    <w:name w:val="Default Paragraph Font"/>
    <w:uiPriority w:val="1"/>
    <w:semiHidden/>
    <w:unhideWhenUsed/>
  </w:style>
  <w:style w:type="table" w:default="1" w:styleId="be5d5f45-a416-4f96-b998-9159f67f88a1">
    <w:name w:val="Normal Table"/>
    <w:uiPriority w:val="99"/>
    <w:semiHidden/>
    <w:unhideWhenUsed/>
    <w:tblPr>
      <w:tblInd w:w="0" w:type="dxa"/>
      <w:tblCellMar>
        <w:top w:w="0" w:type="dxa"/>
        <w:left w:w="108" w:type="dxa"/>
        <w:bottom w:w="0" w:type="dxa"/>
        <w:right w:w="108" w:type="dxa"/>
      </w:tblCellMar>
    </w:tblPr>
  </w:style>
  <w:style w:type="numbering" w:default="1" w:styleId="793c34c1-39f1-4166-910b-89a829044593">
    <w:name w:val="No List"/>
    <w:uiPriority w:val="99"/>
    <w:semiHidden/>
    <w:unhideWhenUsed/>
  </w:style>
  <w:style w:type="paragraph" w:customStyle="1" w:styleId="0c0de30a-e290-49b7-9a89-b4d55c08ac3d">
    <w:name w:val="石墨文档正文"/>
    <w:qFormat/>
    <w:rPr>
      <w:szCs w:val="22"/>
    </w:rPr>
  </w:style>
  <w:style w:type="paragraph" w:customStyle="1" w:styleId="19c5c80b-356e-4d24-ad44-d7b50b2f1fb6">
    <w:name w:val="石墨文档副标题"/>
    <w:qFormat/>
    <w:rPr>
      <w:color w:val="888888"/>
      <w:sz w:val="48"/>
      <w:szCs w:val="48"/>
    </w:rPr>
  </w:style>
  <w:style w:type="paragraph" w:customStyle="1" w:styleId="2a30c4fb-bdec-49fe-89fd-ce98e9e3fe11">
    <w:name w:val="石墨文档大标题"/>
    <w:next w:val="a3"/>
    <w:uiPriority w:val="9"/>
    <w:unhideWhenUsed/>
    <w:qFormat/>
    <w:pPr>
      <w:spacing w:before="260" w:after="260"/>
      <w:outlineLvl w:val="0"/>
    </w:pPr>
    <w:rPr>
      <w:b/>
      <w:bCs/>
      <w:sz w:val="40"/>
      <w:szCs w:val="40"/>
    </w:rPr>
  </w:style>
  <w:style w:type="paragraph" w:customStyle="1" w:styleId="2472eb2b-569f-48e1-afbb-8977e39a91be">
    <w:name w:val="石墨文档中标题"/>
    <w:next w:val="a3"/>
    <w:uiPriority w:val="9"/>
    <w:unhideWhenUsed/>
    <w:qFormat/>
    <w:pPr>
      <w:spacing w:before="260" w:after="260"/>
      <w:outlineLvl w:val="1"/>
    </w:pPr>
    <w:rPr>
      <w:b/>
      <w:bCs/>
      <w:sz w:val="36"/>
      <w:szCs w:val="36"/>
    </w:rPr>
  </w:style>
  <w:style w:type="paragraph" w:customStyle="1" w:styleId="59742e5d-c258-4dc1-8ae9-093125925f0f">
    <w:name w:val="石墨文档小标题"/>
    <w:next w:val="a3"/>
    <w:uiPriority w:val="9"/>
    <w:unhideWhenUsed/>
    <w:qFormat/>
    <w:pPr>
      <w:spacing w:before="260" w:after="260"/>
      <w:outlineLvl w:val="2"/>
    </w:pPr>
    <w:rPr>
      <w:b/>
      <w:bCs/>
      <w:sz w:val="32"/>
      <w:szCs w:val="32"/>
    </w:rPr>
  </w:style>
  <w:style w:type="paragraph" w:customStyle="1" w:styleId="279bca70-a163-4fc3-9cac-ed9de4396561">
    <w:name w:val="石墨文档标题"/>
    <w:next w:val="a3"/>
    <w:uiPriority w:val="9"/>
    <w:unhideWhenUsed/>
    <w:qFormat/>
    <w:pPr>
      <w:spacing w:before="260" w:after="260"/>
      <w:outlineLvl w:val="3"/>
    </w:pPr>
    <w:rPr>
      <w:b/>
      <w:bCs/>
      <w:sz w:val="56"/>
      <w:szCs w:val="56"/>
    </w:rPr>
  </w:style>
  <w:style w:type="paragraph" w:customStyle="1" w:styleId="65c73c75-c534-4ee6-a4bc-2e7164351132">
    <w:name w:val="石墨文档引用"/>
    <w:qFormat/>
    <w:pPr>
      <w:pBdr>
        <w:left w:val="single" w:sz="30" w:space="10" w:color="F0F0F0"/>
      </w:pBdr>
    </w:pPr>
    <w:rPr>
      <w:color w:val="ADADAD"/>
    </w:rPr>
  </w:style>
  <w:style w:type="paragraph" w:default="1" w:styleId="c4efdc2e-1e92-4f2e-8ab8-8e36d29aa5c9">
    <w:name w:val="Normal"/>
    <w:qFormat/>
    <w:pPr>
      <w:widowControl w:val="0"/>
      <w:jc w:val="both"/>
    </w:pPr>
  </w:style>
  <w:style w:type="character" w:default="1" w:styleId="b5a9458e-bb40-4526-853a-e79d41fe06e2">
    <w:name w:val="Default Paragraph Font"/>
    <w:uiPriority w:val="1"/>
    <w:semiHidden/>
    <w:unhideWhenUsed/>
  </w:style>
  <w:style w:type="table" w:default="1" w:styleId="c803c656-1cb0-4f07-9551-b5a7c8b4f536">
    <w:name w:val="Normal Table"/>
    <w:uiPriority w:val="99"/>
    <w:semiHidden/>
    <w:unhideWhenUsed/>
    <w:tblPr>
      <w:tblInd w:w="0" w:type="dxa"/>
      <w:tblCellMar>
        <w:top w:w="0" w:type="dxa"/>
        <w:left w:w="108" w:type="dxa"/>
        <w:bottom w:w="0" w:type="dxa"/>
        <w:right w:w="108" w:type="dxa"/>
      </w:tblCellMar>
    </w:tblPr>
  </w:style>
  <w:style w:type="numbering" w:default="1" w:styleId="6cd4cdbe-937b-45b7-bbaa-2ba1baa0f6c5">
    <w:name w:val="No List"/>
    <w:uiPriority w:val="99"/>
    <w:semiHidden/>
    <w:unhideWhenUsed/>
  </w:style>
  <w:style w:type="paragraph" w:customStyle="1" w:styleId="761e73f8-fd42-4b7e-96f1-679ecfc4a172">
    <w:name w:val="石墨文档正文"/>
    <w:qFormat/>
    <w:rPr>
      <w:szCs w:val="22"/>
    </w:rPr>
  </w:style>
  <w:style w:type="paragraph" w:customStyle="1" w:styleId="91d29665-e1e1-4b47-aa68-5dbca47ae882">
    <w:name w:val="石墨文档副标题"/>
    <w:qFormat/>
    <w:rPr>
      <w:color w:val="888888"/>
      <w:sz w:val="48"/>
      <w:szCs w:val="48"/>
    </w:rPr>
  </w:style>
  <w:style w:type="paragraph" w:customStyle="1" w:styleId="d4415573-8cca-4af4-9499-52c4c54ef65a">
    <w:name w:val="石墨文档大标题"/>
    <w:next w:val="a3"/>
    <w:uiPriority w:val="9"/>
    <w:unhideWhenUsed/>
    <w:qFormat/>
    <w:pPr>
      <w:spacing w:before="260" w:after="260"/>
      <w:outlineLvl w:val="0"/>
    </w:pPr>
    <w:rPr>
      <w:b/>
      <w:bCs/>
      <w:sz w:val="40"/>
      <w:szCs w:val="40"/>
    </w:rPr>
  </w:style>
  <w:style w:type="paragraph" w:customStyle="1" w:styleId="e5a5bbfd-0b20-44d0-923c-a072bc35fe62">
    <w:name w:val="石墨文档中标题"/>
    <w:next w:val="a3"/>
    <w:uiPriority w:val="9"/>
    <w:unhideWhenUsed/>
    <w:qFormat/>
    <w:pPr>
      <w:spacing w:before="260" w:after="260"/>
      <w:outlineLvl w:val="1"/>
    </w:pPr>
    <w:rPr>
      <w:b/>
      <w:bCs/>
      <w:sz w:val="36"/>
      <w:szCs w:val="36"/>
    </w:rPr>
  </w:style>
  <w:style w:type="paragraph" w:customStyle="1" w:styleId="906e16e7-6610-4b73-bb50-7beede62dc71">
    <w:name w:val="石墨文档小标题"/>
    <w:next w:val="a3"/>
    <w:uiPriority w:val="9"/>
    <w:unhideWhenUsed/>
    <w:qFormat/>
    <w:pPr>
      <w:spacing w:before="260" w:after="260"/>
      <w:outlineLvl w:val="2"/>
    </w:pPr>
    <w:rPr>
      <w:b/>
      <w:bCs/>
      <w:sz w:val="32"/>
      <w:szCs w:val="32"/>
    </w:rPr>
  </w:style>
  <w:style w:type="paragraph" w:customStyle="1" w:styleId="c2d3d05e-770c-4fc8-9b5c-d99ae5fa8def">
    <w:name w:val="石墨文档标题"/>
    <w:next w:val="a3"/>
    <w:uiPriority w:val="9"/>
    <w:unhideWhenUsed/>
    <w:qFormat/>
    <w:pPr>
      <w:spacing w:before="260" w:after="260"/>
      <w:outlineLvl w:val="3"/>
    </w:pPr>
    <w:rPr>
      <w:b/>
      <w:bCs/>
      <w:sz w:val="56"/>
      <w:szCs w:val="56"/>
    </w:rPr>
  </w:style>
  <w:style w:type="paragraph" w:customStyle="1" w:styleId="b2a56085-0dbb-4629-92f6-00c1ccffb987">
    <w:name w:val="石墨文档引用"/>
    <w:qFormat/>
    <w:pPr>
      <w:pBdr>
        <w:left w:val="single" w:sz="30" w:space="10" w:color="F0F0F0"/>
      </w:pBdr>
    </w:pPr>
    <w:rPr>
      <w:color w:val="ADADAD"/>
    </w:rPr>
  </w:style>
  <w:style w:type="paragraph" w:default="1" w:styleId="e231bb6f-8c09-489f-aafa-012afbae0329">
    <w:name w:val="Normal"/>
    <w:qFormat/>
    <w:pPr>
      <w:widowControl w:val="0"/>
      <w:jc w:val="both"/>
    </w:pPr>
  </w:style>
  <w:style w:type="character" w:default="1" w:styleId="1636108e-fae6-471f-996b-8685db4a9ece">
    <w:name w:val="Default Paragraph Font"/>
    <w:uiPriority w:val="1"/>
    <w:semiHidden/>
    <w:unhideWhenUsed/>
  </w:style>
  <w:style w:type="table" w:default="1" w:styleId="4e15c447-b7d5-4db2-babb-57cde64714dc">
    <w:name w:val="Normal Table"/>
    <w:uiPriority w:val="99"/>
    <w:semiHidden/>
    <w:unhideWhenUsed/>
    <w:tblPr>
      <w:tblInd w:w="0" w:type="dxa"/>
      <w:tblCellMar>
        <w:top w:w="0" w:type="dxa"/>
        <w:left w:w="108" w:type="dxa"/>
        <w:bottom w:w="0" w:type="dxa"/>
        <w:right w:w="108" w:type="dxa"/>
      </w:tblCellMar>
    </w:tblPr>
  </w:style>
  <w:style w:type="numbering" w:default="1" w:styleId="7f950c16-27bb-45bc-ab73-32b9f1bc89f1">
    <w:name w:val="No List"/>
    <w:uiPriority w:val="99"/>
    <w:semiHidden/>
    <w:unhideWhenUsed/>
  </w:style>
  <w:style w:type="paragraph" w:customStyle="1" w:styleId="ab5dd622-3b42-4c5d-a988-34b6bf257c0f">
    <w:name w:val="石墨文档正文"/>
    <w:qFormat/>
    <w:rPr>
      <w:szCs w:val="22"/>
    </w:rPr>
  </w:style>
  <w:style w:type="paragraph" w:customStyle="1" w:styleId="24837fa1-4f99-44ad-95c4-9e9f14d9d8e3">
    <w:name w:val="石墨文档副标题"/>
    <w:qFormat/>
    <w:rPr>
      <w:color w:val="888888"/>
      <w:sz w:val="48"/>
      <w:szCs w:val="48"/>
    </w:rPr>
  </w:style>
  <w:style w:type="paragraph" w:customStyle="1" w:styleId="b5b9cfe8-1c2a-439d-a48f-957fe092590e">
    <w:name w:val="石墨文档大标题"/>
    <w:next w:val="a3"/>
    <w:uiPriority w:val="9"/>
    <w:unhideWhenUsed/>
    <w:qFormat/>
    <w:pPr>
      <w:spacing w:before="260" w:after="260"/>
      <w:outlineLvl w:val="0"/>
    </w:pPr>
    <w:rPr>
      <w:b/>
      <w:bCs/>
      <w:sz w:val="40"/>
      <w:szCs w:val="40"/>
    </w:rPr>
  </w:style>
  <w:style w:type="paragraph" w:customStyle="1" w:styleId="4139c604-e0b3-45a7-a7b1-3ff2defa43d8">
    <w:name w:val="石墨文档中标题"/>
    <w:next w:val="a3"/>
    <w:uiPriority w:val="9"/>
    <w:unhideWhenUsed/>
    <w:qFormat/>
    <w:pPr>
      <w:spacing w:before="260" w:after="260"/>
      <w:outlineLvl w:val="1"/>
    </w:pPr>
    <w:rPr>
      <w:b/>
      <w:bCs/>
      <w:sz w:val="36"/>
      <w:szCs w:val="36"/>
    </w:rPr>
  </w:style>
  <w:style w:type="paragraph" w:customStyle="1" w:styleId="5dd940a2-056b-4044-b1f4-a67bf57298d4">
    <w:name w:val="石墨文档小标题"/>
    <w:next w:val="a3"/>
    <w:uiPriority w:val="9"/>
    <w:unhideWhenUsed/>
    <w:qFormat/>
    <w:pPr>
      <w:spacing w:before="260" w:after="260"/>
      <w:outlineLvl w:val="2"/>
    </w:pPr>
    <w:rPr>
      <w:b/>
      <w:bCs/>
      <w:sz w:val="32"/>
      <w:szCs w:val="32"/>
    </w:rPr>
  </w:style>
  <w:style w:type="paragraph" w:customStyle="1" w:styleId="661df02e-4af9-4cfe-b485-51a4ceaba788">
    <w:name w:val="石墨文档标题"/>
    <w:next w:val="a3"/>
    <w:uiPriority w:val="9"/>
    <w:unhideWhenUsed/>
    <w:qFormat/>
    <w:pPr>
      <w:spacing w:before="260" w:after="260"/>
      <w:outlineLvl w:val="3"/>
    </w:pPr>
    <w:rPr>
      <w:b/>
      <w:bCs/>
      <w:sz w:val="56"/>
      <w:szCs w:val="56"/>
    </w:rPr>
  </w:style>
  <w:style w:type="paragraph" w:customStyle="1" w:styleId="03515764-2c5f-4441-845b-1dd351112c88">
    <w:name w:val="石墨文档引用"/>
    <w:qFormat/>
    <w:pPr>
      <w:pBdr>
        <w:left w:val="single" w:sz="30" w:space="10" w:color="F0F0F0"/>
      </w:pBdr>
    </w:pPr>
    <w:rPr>
      <w:color w:val="ADADAD"/>
    </w:rPr>
  </w:style>
  <w:style w:type="paragraph" w:default="1" w:styleId="7e367384-c5cd-431b-8993-0ac9766e706c">
    <w:name w:val="Normal"/>
    <w:qFormat/>
    <w:pPr>
      <w:widowControl w:val="0"/>
      <w:jc w:val="both"/>
    </w:pPr>
  </w:style>
  <w:style w:type="character" w:default="1" w:styleId="f3c660e5-2361-475c-9ce2-8f8b99ac1352">
    <w:name w:val="Default Paragraph Font"/>
    <w:uiPriority w:val="1"/>
    <w:semiHidden/>
    <w:unhideWhenUsed/>
  </w:style>
  <w:style w:type="table" w:default="1" w:styleId="f6be02b8-0e5e-4f1b-a45d-2247a4a11a56">
    <w:name w:val="Normal Table"/>
    <w:uiPriority w:val="99"/>
    <w:semiHidden/>
    <w:unhideWhenUsed/>
    <w:tblPr>
      <w:tblInd w:w="0" w:type="dxa"/>
      <w:tblCellMar>
        <w:top w:w="0" w:type="dxa"/>
        <w:left w:w="108" w:type="dxa"/>
        <w:bottom w:w="0" w:type="dxa"/>
        <w:right w:w="108" w:type="dxa"/>
      </w:tblCellMar>
    </w:tblPr>
  </w:style>
  <w:style w:type="numbering" w:default="1" w:styleId="1d5cbd97-0161-43c2-85fc-1e1defab430e">
    <w:name w:val="No List"/>
    <w:uiPriority w:val="99"/>
    <w:semiHidden/>
    <w:unhideWhenUsed/>
  </w:style>
  <w:style w:type="paragraph" w:customStyle="1" w:styleId="e86d6224-991b-43d1-ba78-aabee79f27e6">
    <w:name w:val="石墨文档正文"/>
    <w:qFormat/>
    <w:rPr>
      <w:szCs w:val="22"/>
    </w:rPr>
  </w:style>
  <w:style w:type="paragraph" w:customStyle="1" w:styleId="479bbd85-2807-4d58-b794-6fe58efe0202">
    <w:name w:val="石墨文档副标题"/>
    <w:qFormat/>
    <w:rPr>
      <w:color w:val="888888"/>
      <w:sz w:val="48"/>
      <w:szCs w:val="48"/>
    </w:rPr>
  </w:style>
  <w:style w:type="paragraph" w:customStyle="1" w:styleId="9fc98746-4b93-4589-9eb4-d71b0dc37dbd">
    <w:name w:val="石墨文档大标题"/>
    <w:next w:val="a3"/>
    <w:uiPriority w:val="9"/>
    <w:unhideWhenUsed/>
    <w:qFormat/>
    <w:pPr>
      <w:spacing w:before="260" w:after="260"/>
      <w:outlineLvl w:val="0"/>
    </w:pPr>
    <w:rPr>
      <w:b/>
      <w:bCs/>
      <w:sz w:val="40"/>
      <w:szCs w:val="40"/>
    </w:rPr>
  </w:style>
  <w:style w:type="paragraph" w:customStyle="1" w:styleId="692d4b50-93cf-4a90-9a8b-e8a6128c222f">
    <w:name w:val="石墨文档中标题"/>
    <w:next w:val="a3"/>
    <w:uiPriority w:val="9"/>
    <w:unhideWhenUsed/>
    <w:qFormat/>
    <w:pPr>
      <w:spacing w:before="260" w:after="260"/>
      <w:outlineLvl w:val="1"/>
    </w:pPr>
    <w:rPr>
      <w:b/>
      <w:bCs/>
      <w:sz w:val="36"/>
      <w:szCs w:val="36"/>
    </w:rPr>
  </w:style>
  <w:style w:type="paragraph" w:customStyle="1" w:styleId="65fa1c46-2cc8-4652-9490-37034f80a06a">
    <w:name w:val="石墨文档小标题"/>
    <w:next w:val="a3"/>
    <w:uiPriority w:val="9"/>
    <w:unhideWhenUsed/>
    <w:qFormat/>
    <w:pPr>
      <w:spacing w:before="260" w:after="260"/>
      <w:outlineLvl w:val="2"/>
    </w:pPr>
    <w:rPr>
      <w:b/>
      <w:bCs/>
      <w:sz w:val="32"/>
      <w:szCs w:val="32"/>
    </w:rPr>
  </w:style>
  <w:style w:type="paragraph" w:customStyle="1" w:styleId="d732b14b-4f7d-4485-b0f6-b382e4e30b57">
    <w:name w:val="石墨文档标题"/>
    <w:next w:val="a3"/>
    <w:uiPriority w:val="9"/>
    <w:unhideWhenUsed/>
    <w:qFormat/>
    <w:pPr>
      <w:spacing w:before="260" w:after="260"/>
      <w:outlineLvl w:val="3"/>
    </w:pPr>
    <w:rPr>
      <w:b/>
      <w:bCs/>
      <w:sz w:val="56"/>
      <w:szCs w:val="56"/>
    </w:rPr>
  </w:style>
  <w:style w:type="paragraph" w:customStyle="1" w:styleId="547f3505-aa8c-4949-b2d0-88424641c0bf">
    <w:name w:val="石墨文档引用"/>
    <w:qFormat/>
    <w:pPr>
      <w:pBdr>
        <w:left w:val="single" w:sz="30" w:space="10" w:color="F0F0F0"/>
      </w:pBdr>
    </w:pPr>
    <w:rPr>
      <w:color w:val="ADADAD"/>
    </w:rPr>
  </w:style>
  <w:style w:type="paragraph" w:default="1" w:styleId="b5e75c06-989e-4175-b211-9af93c923f7a">
    <w:name w:val="Normal"/>
    <w:qFormat/>
    <w:pPr>
      <w:widowControl w:val="0"/>
      <w:jc w:val="both"/>
    </w:pPr>
  </w:style>
  <w:style w:type="character" w:default="1" w:styleId="4c88ba0d-d3fc-4ef0-86bf-7756b616c52f">
    <w:name w:val="Default Paragraph Font"/>
    <w:uiPriority w:val="1"/>
    <w:semiHidden/>
    <w:unhideWhenUsed/>
  </w:style>
  <w:style w:type="table" w:default="1" w:styleId="e835e4ae-46fb-47f1-a1a5-e39d0a8a2872">
    <w:name w:val="Normal Table"/>
    <w:uiPriority w:val="99"/>
    <w:semiHidden/>
    <w:unhideWhenUsed/>
    <w:tblPr>
      <w:tblInd w:w="0" w:type="dxa"/>
      <w:tblCellMar>
        <w:top w:w="0" w:type="dxa"/>
        <w:left w:w="108" w:type="dxa"/>
        <w:bottom w:w="0" w:type="dxa"/>
        <w:right w:w="108" w:type="dxa"/>
      </w:tblCellMar>
    </w:tblPr>
  </w:style>
  <w:style w:type="numbering" w:default="1" w:styleId="87f8dc63-a9ae-4f5b-9cdd-f888a4b47839">
    <w:name w:val="No List"/>
    <w:uiPriority w:val="99"/>
    <w:semiHidden/>
    <w:unhideWhenUsed/>
  </w:style>
  <w:style w:type="paragraph" w:customStyle="1" w:styleId="d018c8de-902b-4b89-8312-d58d7841f98a">
    <w:name w:val="石墨文档正文"/>
    <w:qFormat/>
    <w:rPr>
      <w:szCs w:val="22"/>
    </w:rPr>
  </w:style>
  <w:style w:type="paragraph" w:customStyle="1" w:styleId="af30233c-5a7c-4dbd-a3a7-8fea45f7ced8">
    <w:name w:val="石墨文档副标题"/>
    <w:qFormat/>
    <w:rPr>
      <w:color w:val="888888"/>
      <w:sz w:val="48"/>
      <w:szCs w:val="48"/>
    </w:rPr>
  </w:style>
  <w:style w:type="paragraph" w:customStyle="1" w:styleId="71026ee2-3f71-4492-9258-2d16302e45d6">
    <w:name w:val="石墨文档大标题"/>
    <w:next w:val="a3"/>
    <w:uiPriority w:val="9"/>
    <w:unhideWhenUsed/>
    <w:qFormat/>
    <w:pPr>
      <w:spacing w:before="260" w:after="260"/>
      <w:outlineLvl w:val="0"/>
    </w:pPr>
    <w:rPr>
      <w:b/>
      <w:bCs/>
      <w:sz w:val="40"/>
      <w:szCs w:val="40"/>
    </w:rPr>
  </w:style>
  <w:style w:type="paragraph" w:customStyle="1" w:styleId="78fac3bc-4563-4748-a3f5-770ff517eeeb">
    <w:name w:val="石墨文档中标题"/>
    <w:next w:val="a3"/>
    <w:uiPriority w:val="9"/>
    <w:unhideWhenUsed/>
    <w:qFormat/>
    <w:pPr>
      <w:spacing w:before="260" w:after="260"/>
      <w:outlineLvl w:val="1"/>
    </w:pPr>
    <w:rPr>
      <w:b/>
      <w:bCs/>
      <w:sz w:val="36"/>
      <w:szCs w:val="36"/>
    </w:rPr>
  </w:style>
  <w:style w:type="paragraph" w:customStyle="1" w:styleId="5b0436f3-28eb-4af9-9835-78d52c9893e1">
    <w:name w:val="石墨文档小标题"/>
    <w:next w:val="a3"/>
    <w:uiPriority w:val="9"/>
    <w:unhideWhenUsed/>
    <w:qFormat/>
    <w:pPr>
      <w:spacing w:before="260" w:after="260"/>
      <w:outlineLvl w:val="2"/>
    </w:pPr>
    <w:rPr>
      <w:b/>
      <w:bCs/>
      <w:sz w:val="32"/>
      <w:szCs w:val="32"/>
    </w:rPr>
  </w:style>
  <w:style w:type="paragraph" w:customStyle="1" w:styleId="adfa6254-c65b-43c4-8263-1766a511aa4b">
    <w:name w:val="石墨文档标题"/>
    <w:next w:val="a3"/>
    <w:uiPriority w:val="9"/>
    <w:unhideWhenUsed/>
    <w:qFormat/>
    <w:pPr>
      <w:spacing w:before="260" w:after="260"/>
      <w:outlineLvl w:val="3"/>
    </w:pPr>
    <w:rPr>
      <w:b/>
      <w:bCs/>
      <w:sz w:val="56"/>
      <w:szCs w:val="56"/>
    </w:rPr>
  </w:style>
  <w:style w:type="paragraph" w:customStyle="1" w:styleId="04be6167-2739-4509-860d-8941e3828824">
    <w:name w:val="石墨文档引用"/>
    <w:qFormat/>
    <w:pPr>
      <w:pBdr>
        <w:left w:val="single" w:sz="30" w:space="10" w:color="F0F0F0"/>
      </w:pBdr>
    </w:pPr>
    <w:rPr>
      <w:color w:val="ADADAD"/>
    </w:rPr>
  </w:style>
  <w:style w:type="paragraph" w:default="1" w:styleId="09ef199f-a724-4ab6-b451-aad5cbadd2e1">
    <w:name w:val="Normal"/>
    <w:qFormat/>
    <w:pPr>
      <w:widowControl w:val="0"/>
      <w:jc w:val="both"/>
    </w:pPr>
  </w:style>
  <w:style w:type="character" w:default="1" w:styleId="4b8f011f-cdc2-4b6b-a3da-5eb3008e826f">
    <w:name w:val="Default Paragraph Font"/>
    <w:uiPriority w:val="1"/>
    <w:semiHidden/>
    <w:unhideWhenUsed/>
  </w:style>
  <w:style w:type="table" w:default="1" w:styleId="1d2f476d-b1db-4d36-a25d-aa2986715824">
    <w:name w:val="Normal Table"/>
    <w:uiPriority w:val="99"/>
    <w:semiHidden/>
    <w:unhideWhenUsed/>
    <w:tblPr>
      <w:tblInd w:w="0" w:type="dxa"/>
      <w:tblCellMar>
        <w:top w:w="0" w:type="dxa"/>
        <w:left w:w="108" w:type="dxa"/>
        <w:bottom w:w="0" w:type="dxa"/>
        <w:right w:w="108" w:type="dxa"/>
      </w:tblCellMar>
    </w:tblPr>
  </w:style>
  <w:style w:type="numbering" w:default="1" w:styleId="c61b0349-2bb8-4fc8-a6a2-6a90c8b2e204">
    <w:name w:val="No List"/>
    <w:uiPriority w:val="99"/>
    <w:semiHidden/>
    <w:unhideWhenUsed/>
  </w:style>
  <w:style w:type="paragraph" w:customStyle="1" w:styleId="c198d029-9d7a-4e5b-9497-9cc7d1c09afb">
    <w:name w:val="石墨文档正文"/>
    <w:qFormat/>
    <w:rPr>
      <w:szCs w:val="22"/>
    </w:rPr>
  </w:style>
  <w:style w:type="paragraph" w:customStyle="1" w:styleId="958c1d8d-d800-46fe-b15b-7eeb3ad3c43c">
    <w:name w:val="石墨文档副标题"/>
    <w:qFormat/>
    <w:rPr>
      <w:color w:val="888888"/>
      <w:sz w:val="48"/>
      <w:szCs w:val="48"/>
    </w:rPr>
  </w:style>
  <w:style w:type="paragraph" w:customStyle="1" w:styleId="a91ed9a4-e488-4a8c-80e7-119458438aee">
    <w:name w:val="石墨文档大标题"/>
    <w:next w:val="a3"/>
    <w:uiPriority w:val="9"/>
    <w:unhideWhenUsed/>
    <w:qFormat/>
    <w:pPr>
      <w:spacing w:before="260" w:after="260"/>
      <w:outlineLvl w:val="0"/>
    </w:pPr>
    <w:rPr>
      <w:b/>
      <w:bCs/>
      <w:sz w:val="40"/>
      <w:szCs w:val="40"/>
    </w:rPr>
  </w:style>
  <w:style w:type="paragraph" w:customStyle="1" w:styleId="0ad8d81b-49bc-4b41-8cd2-2080996ce73f">
    <w:name w:val="石墨文档中标题"/>
    <w:next w:val="a3"/>
    <w:uiPriority w:val="9"/>
    <w:unhideWhenUsed/>
    <w:qFormat/>
    <w:pPr>
      <w:spacing w:before="260" w:after="260"/>
      <w:outlineLvl w:val="1"/>
    </w:pPr>
    <w:rPr>
      <w:b/>
      <w:bCs/>
      <w:sz w:val="36"/>
      <w:szCs w:val="36"/>
    </w:rPr>
  </w:style>
  <w:style w:type="paragraph" w:customStyle="1" w:styleId="f4f9bd6f-a3a4-41c1-be98-93da1e039b59">
    <w:name w:val="石墨文档小标题"/>
    <w:next w:val="a3"/>
    <w:uiPriority w:val="9"/>
    <w:unhideWhenUsed/>
    <w:qFormat/>
    <w:pPr>
      <w:spacing w:before="260" w:after="260"/>
      <w:outlineLvl w:val="2"/>
    </w:pPr>
    <w:rPr>
      <w:b/>
      <w:bCs/>
      <w:sz w:val="32"/>
      <w:szCs w:val="32"/>
    </w:rPr>
  </w:style>
  <w:style w:type="paragraph" w:customStyle="1" w:styleId="bdbce557-9a2a-41a0-ae52-823f7f7a35f3">
    <w:name w:val="石墨文档标题"/>
    <w:next w:val="a3"/>
    <w:uiPriority w:val="9"/>
    <w:unhideWhenUsed/>
    <w:qFormat/>
    <w:pPr>
      <w:spacing w:before="260" w:after="260"/>
      <w:outlineLvl w:val="3"/>
    </w:pPr>
    <w:rPr>
      <w:b/>
      <w:bCs/>
      <w:sz w:val="56"/>
      <w:szCs w:val="56"/>
    </w:rPr>
  </w:style>
  <w:style w:type="paragraph" w:customStyle="1" w:styleId="2150c4b6-adc3-4482-9cfb-736646f2482f">
    <w:name w:val="石墨文档引用"/>
    <w:qFormat/>
    <w:pPr>
      <w:pBdr>
        <w:left w:val="single" w:sz="30" w:space="10" w:color="F0F0F0"/>
      </w:pBdr>
    </w:pPr>
    <w:rPr>
      <w:color w:val="ADADAD"/>
    </w:rPr>
  </w:style>
  <w:style w:type="paragraph" w:default="1" w:styleId="065831b1-9c47-45a5-9e26-cbc1a290c39b">
    <w:name w:val="Normal"/>
    <w:qFormat/>
    <w:pPr>
      <w:widowControl w:val="0"/>
      <w:jc w:val="both"/>
    </w:pPr>
  </w:style>
  <w:style w:type="character" w:default="1" w:styleId="5a27ac74-748d-40a6-92d9-68b416b680c9">
    <w:name w:val="Default Paragraph Font"/>
    <w:uiPriority w:val="1"/>
    <w:semiHidden/>
    <w:unhideWhenUsed/>
  </w:style>
  <w:style w:type="table" w:default="1" w:styleId="67eb13e4-eedd-4ba6-80a1-e8ff9b5693d0">
    <w:name w:val="Normal Table"/>
    <w:uiPriority w:val="99"/>
    <w:semiHidden/>
    <w:unhideWhenUsed/>
    <w:tblPr>
      <w:tblInd w:w="0" w:type="dxa"/>
      <w:tblCellMar>
        <w:top w:w="0" w:type="dxa"/>
        <w:left w:w="108" w:type="dxa"/>
        <w:bottom w:w="0" w:type="dxa"/>
        <w:right w:w="108" w:type="dxa"/>
      </w:tblCellMar>
    </w:tblPr>
  </w:style>
  <w:style w:type="numbering" w:default="1" w:styleId="6b18dd45-57ce-4f74-bb97-d29db5fa1e1c">
    <w:name w:val="No List"/>
    <w:uiPriority w:val="99"/>
    <w:semiHidden/>
    <w:unhideWhenUsed/>
  </w:style>
  <w:style w:type="paragraph" w:customStyle="1" w:styleId="dcd79ea1-babe-424e-b8fb-9541cf053a6f">
    <w:name w:val="石墨文档正文"/>
    <w:qFormat/>
    <w:rPr>
      <w:szCs w:val="22"/>
    </w:rPr>
  </w:style>
  <w:style w:type="paragraph" w:customStyle="1" w:styleId="c42ad76d-0877-41c5-b9d4-5341e4d93331">
    <w:name w:val="石墨文档副标题"/>
    <w:qFormat/>
    <w:rPr>
      <w:color w:val="888888"/>
      <w:sz w:val="48"/>
      <w:szCs w:val="48"/>
    </w:rPr>
  </w:style>
  <w:style w:type="paragraph" w:customStyle="1" w:styleId="04832bda-d709-4f82-a2dc-addb6e966cd0">
    <w:name w:val="石墨文档大标题"/>
    <w:next w:val="a3"/>
    <w:uiPriority w:val="9"/>
    <w:unhideWhenUsed/>
    <w:qFormat/>
    <w:pPr>
      <w:spacing w:before="260" w:after="260"/>
      <w:outlineLvl w:val="0"/>
    </w:pPr>
    <w:rPr>
      <w:b/>
      <w:bCs/>
      <w:sz w:val="40"/>
      <w:szCs w:val="40"/>
    </w:rPr>
  </w:style>
  <w:style w:type="paragraph" w:customStyle="1" w:styleId="9494774b-3fb0-438a-aefd-ca718da87eca">
    <w:name w:val="石墨文档中标题"/>
    <w:next w:val="a3"/>
    <w:uiPriority w:val="9"/>
    <w:unhideWhenUsed/>
    <w:qFormat/>
    <w:pPr>
      <w:spacing w:before="260" w:after="260"/>
      <w:outlineLvl w:val="1"/>
    </w:pPr>
    <w:rPr>
      <w:b/>
      <w:bCs/>
      <w:sz w:val="36"/>
      <w:szCs w:val="36"/>
    </w:rPr>
  </w:style>
  <w:style w:type="paragraph" w:customStyle="1" w:styleId="cd2292df-ecd4-48af-8ec5-0177c9584b30">
    <w:name w:val="石墨文档小标题"/>
    <w:next w:val="a3"/>
    <w:uiPriority w:val="9"/>
    <w:unhideWhenUsed/>
    <w:qFormat/>
    <w:pPr>
      <w:spacing w:before="260" w:after="260"/>
      <w:outlineLvl w:val="2"/>
    </w:pPr>
    <w:rPr>
      <w:b/>
      <w:bCs/>
      <w:sz w:val="32"/>
      <w:szCs w:val="32"/>
    </w:rPr>
  </w:style>
  <w:style w:type="paragraph" w:customStyle="1" w:styleId="4b14a187-fc52-4431-8596-014ca927dfe0">
    <w:name w:val="石墨文档标题"/>
    <w:next w:val="a3"/>
    <w:uiPriority w:val="9"/>
    <w:unhideWhenUsed/>
    <w:qFormat/>
    <w:pPr>
      <w:spacing w:before="260" w:after="260"/>
      <w:outlineLvl w:val="3"/>
    </w:pPr>
    <w:rPr>
      <w:b/>
      <w:bCs/>
      <w:sz w:val="56"/>
      <w:szCs w:val="56"/>
    </w:rPr>
  </w:style>
  <w:style w:type="paragraph" w:customStyle="1" w:styleId="9a3433f6-bda1-42a3-a87e-a48613c8ee78">
    <w:name w:val="石墨文档引用"/>
    <w:qFormat/>
    <w:pPr>
      <w:pBdr>
        <w:left w:val="single" w:sz="30" w:space="10" w:color="F0F0F0"/>
      </w:pBdr>
    </w:pPr>
    <w:rPr>
      <w:color w:val="ADADAD"/>
    </w:rPr>
  </w:style>
  <w:style w:type="paragraph" w:default="1" w:styleId="50f4e0d6-a1e6-4141-bf0f-138d26967551">
    <w:name w:val="Normal"/>
    <w:qFormat/>
    <w:pPr>
      <w:widowControl w:val="0"/>
      <w:jc w:val="both"/>
    </w:pPr>
  </w:style>
  <w:style w:type="character" w:default="1" w:styleId="2e251cdd-068b-4a8e-94e3-c321e07fbb90">
    <w:name w:val="Default Paragraph Font"/>
    <w:uiPriority w:val="1"/>
    <w:semiHidden/>
    <w:unhideWhenUsed/>
  </w:style>
  <w:style w:type="table" w:default="1" w:styleId="a61ebee2-b40a-46d8-9ef9-13e430d4ad08">
    <w:name w:val="Normal Table"/>
    <w:uiPriority w:val="99"/>
    <w:semiHidden/>
    <w:unhideWhenUsed/>
    <w:tblPr>
      <w:tblInd w:w="0" w:type="dxa"/>
      <w:tblCellMar>
        <w:top w:w="0" w:type="dxa"/>
        <w:left w:w="108" w:type="dxa"/>
        <w:bottom w:w="0" w:type="dxa"/>
        <w:right w:w="108" w:type="dxa"/>
      </w:tblCellMar>
    </w:tblPr>
  </w:style>
  <w:style w:type="numbering" w:default="1" w:styleId="6c27fcff-8909-4aa9-ab4f-5befd2656d2a">
    <w:name w:val="No List"/>
    <w:uiPriority w:val="99"/>
    <w:semiHidden/>
    <w:unhideWhenUsed/>
  </w:style>
  <w:style w:type="paragraph" w:customStyle="1" w:styleId="3ff6b86e-e51e-4478-8f30-2cd03a8a3974">
    <w:name w:val="石墨文档正文"/>
    <w:qFormat/>
    <w:rPr>
      <w:szCs w:val="22"/>
    </w:rPr>
  </w:style>
  <w:style w:type="paragraph" w:customStyle="1" w:styleId="638e7a4d-b47c-48ba-b79e-c7964cedd5f3">
    <w:name w:val="石墨文档副标题"/>
    <w:qFormat/>
    <w:rPr>
      <w:color w:val="888888"/>
      <w:sz w:val="48"/>
      <w:szCs w:val="48"/>
    </w:rPr>
  </w:style>
  <w:style w:type="paragraph" w:customStyle="1" w:styleId="93842e06-f244-40fe-b059-91fa0d1a24b3">
    <w:name w:val="石墨文档大标题"/>
    <w:next w:val="a3"/>
    <w:uiPriority w:val="9"/>
    <w:unhideWhenUsed/>
    <w:qFormat/>
    <w:pPr>
      <w:spacing w:before="260" w:after="260"/>
      <w:outlineLvl w:val="0"/>
    </w:pPr>
    <w:rPr>
      <w:b/>
      <w:bCs/>
      <w:sz w:val="40"/>
      <w:szCs w:val="40"/>
    </w:rPr>
  </w:style>
  <w:style w:type="paragraph" w:customStyle="1" w:styleId="13932dab-e5b6-4dbc-a724-e91daee41eb7">
    <w:name w:val="石墨文档中标题"/>
    <w:next w:val="a3"/>
    <w:uiPriority w:val="9"/>
    <w:unhideWhenUsed/>
    <w:qFormat/>
    <w:pPr>
      <w:spacing w:before="260" w:after="260"/>
      <w:outlineLvl w:val="1"/>
    </w:pPr>
    <w:rPr>
      <w:b/>
      <w:bCs/>
      <w:sz w:val="36"/>
      <w:szCs w:val="36"/>
    </w:rPr>
  </w:style>
  <w:style w:type="paragraph" w:customStyle="1" w:styleId="e043fddb-3688-4f32-84ec-4e67a613e553">
    <w:name w:val="石墨文档小标题"/>
    <w:next w:val="a3"/>
    <w:uiPriority w:val="9"/>
    <w:unhideWhenUsed/>
    <w:qFormat/>
    <w:pPr>
      <w:spacing w:before="260" w:after="260"/>
      <w:outlineLvl w:val="2"/>
    </w:pPr>
    <w:rPr>
      <w:b/>
      <w:bCs/>
      <w:sz w:val="32"/>
      <w:szCs w:val="32"/>
    </w:rPr>
  </w:style>
  <w:style w:type="paragraph" w:customStyle="1" w:styleId="89cabd64-c46b-427c-8837-30f78299a9a9">
    <w:name w:val="石墨文档标题"/>
    <w:next w:val="a3"/>
    <w:uiPriority w:val="9"/>
    <w:unhideWhenUsed/>
    <w:qFormat/>
    <w:pPr>
      <w:spacing w:before="260" w:after="260"/>
      <w:outlineLvl w:val="3"/>
    </w:pPr>
    <w:rPr>
      <w:b/>
      <w:bCs/>
      <w:sz w:val="56"/>
      <w:szCs w:val="56"/>
    </w:rPr>
  </w:style>
  <w:style w:type="paragraph" w:customStyle="1" w:styleId="1d38da98-a263-425d-9d08-c0281dd89abd">
    <w:name w:val="石墨文档引用"/>
    <w:qFormat/>
    <w:pPr>
      <w:pBdr>
        <w:left w:val="single" w:sz="30" w:space="10" w:color="F0F0F0"/>
      </w:pBdr>
    </w:pPr>
    <w:rPr>
      <w:color w:val="ADADAD"/>
    </w:rPr>
  </w:style>
  <w:style w:type="paragraph" w:default="1" w:styleId="3e38f764-01d3-4a6c-8794-b503992b87a6">
    <w:name w:val="Normal"/>
    <w:qFormat/>
    <w:pPr>
      <w:widowControl w:val="0"/>
      <w:jc w:val="both"/>
    </w:pPr>
  </w:style>
  <w:style w:type="character" w:default="1" w:styleId="8833aaa2-fddf-45ba-8b46-f3ad2428aaa5">
    <w:name w:val="Default Paragraph Font"/>
    <w:uiPriority w:val="1"/>
    <w:semiHidden/>
    <w:unhideWhenUsed/>
  </w:style>
  <w:style w:type="table" w:default="1" w:styleId="fd480b44-29ad-4a5b-8ec2-3b2472497564">
    <w:name w:val="Normal Table"/>
    <w:uiPriority w:val="99"/>
    <w:semiHidden/>
    <w:unhideWhenUsed/>
    <w:tblPr>
      <w:tblInd w:w="0" w:type="dxa"/>
      <w:tblCellMar>
        <w:top w:w="0" w:type="dxa"/>
        <w:left w:w="108" w:type="dxa"/>
        <w:bottom w:w="0" w:type="dxa"/>
        <w:right w:w="108" w:type="dxa"/>
      </w:tblCellMar>
    </w:tblPr>
  </w:style>
  <w:style w:type="numbering" w:default="1" w:styleId="1e98e87a-cc80-44db-b4d2-33a9f3aa1af4">
    <w:name w:val="No List"/>
    <w:uiPriority w:val="99"/>
    <w:semiHidden/>
    <w:unhideWhenUsed/>
  </w:style>
  <w:style w:type="paragraph" w:customStyle="1" w:styleId="f2d61832-9790-4fc7-8c3e-d1b3612b4c9f">
    <w:name w:val="石墨文档正文"/>
    <w:qFormat/>
    <w:rPr>
      <w:szCs w:val="22"/>
    </w:rPr>
  </w:style>
  <w:style w:type="paragraph" w:customStyle="1" w:styleId="e875fcf4-688f-4a80-8964-b7188ca48a3d">
    <w:name w:val="石墨文档副标题"/>
    <w:qFormat/>
    <w:rPr>
      <w:color w:val="888888"/>
      <w:sz w:val="48"/>
      <w:szCs w:val="48"/>
    </w:rPr>
  </w:style>
  <w:style w:type="paragraph" w:customStyle="1" w:styleId="e437422f-9559-448c-b398-e59bddaa7f84">
    <w:name w:val="石墨文档大标题"/>
    <w:next w:val="a3"/>
    <w:uiPriority w:val="9"/>
    <w:unhideWhenUsed/>
    <w:qFormat/>
    <w:pPr>
      <w:spacing w:before="260" w:after="260"/>
      <w:outlineLvl w:val="0"/>
    </w:pPr>
    <w:rPr>
      <w:b/>
      <w:bCs/>
      <w:sz w:val="40"/>
      <w:szCs w:val="40"/>
    </w:rPr>
  </w:style>
  <w:style w:type="paragraph" w:customStyle="1" w:styleId="abb2dda4-b708-406e-9109-60acbda4fec5">
    <w:name w:val="石墨文档中标题"/>
    <w:next w:val="a3"/>
    <w:uiPriority w:val="9"/>
    <w:unhideWhenUsed/>
    <w:qFormat/>
    <w:pPr>
      <w:spacing w:before="260" w:after="260"/>
      <w:outlineLvl w:val="1"/>
    </w:pPr>
    <w:rPr>
      <w:b/>
      <w:bCs/>
      <w:sz w:val="36"/>
      <w:szCs w:val="36"/>
    </w:rPr>
  </w:style>
  <w:style w:type="paragraph" w:customStyle="1" w:styleId="c2d8cb94-3dd4-4b60-aade-151c2f595ad7">
    <w:name w:val="石墨文档小标题"/>
    <w:next w:val="a3"/>
    <w:uiPriority w:val="9"/>
    <w:unhideWhenUsed/>
    <w:qFormat/>
    <w:pPr>
      <w:spacing w:before="260" w:after="260"/>
      <w:outlineLvl w:val="2"/>
    </w:pPr>
    <w:rPr>
      <w:b/>
      <w:bCs/>
      <w:sz w:val="32"/>
      <w:szCs w:val="32"/>
    </w:rPr>
  </w:style>
  <w:style w:type="paragraph" w:customStyle="1" w:styleId="b44076c8-f49b-4560-a71b-7b575f0f9047">
    <w:name w:val="石墨文档标题"/>
    <w:next w:val="a3"/>
    <w:uiPriority w:val="9"/>
    <w:unhideWhenUsed/>
    <w:qFormat/>
    <w:pPr>
      <w:spacing w:before="260" w:after="260"/>
      <w:outlineLvl w:val="3"/>
    </w:pPr>
    <w:rPr>
      <w:b/>
      <w:bCs/>
      <w:sz w:val="56"/>
      <w:szCs w:val="56"/>
    </w:rPr>
  </w:style>
  <w:style w:type="paragraph" w:customStyle="1" w:styleId="34d52463-b653-4008-afdf-82c965fa1169">
    <w:name w:val="石墨文档引用"/>
    <w:qFormat/>
    <w:pPr>
      <w:pBdr>
        <w:left w:val="single" w:sz="30" w:space="10" w:color="F0F0F0"/>
      </w:pBdr>
    </w:pPr>
    <w:rPr>
      <w:color w:val="ADADAD"/>
    </w:rPr>
  </w:style>
  <w:style w:type="paragraph" w:default="1" w:styleId="bf870c5e-b162-4072-b680-959417b827f6">
    <w:name w:val="Normal"/>
    <w:qFormat/>
    <w:pPr>
      <w:widowControl w:val="0"/>
      <w:jc w:val="both"/>
    </w:pPr>
  </w:style>
  <w:style w:type="character" w:default="1" w:styleId="fbb5e82e-9841-4c44-a954-adf13594fb34">
    <w:name w:val="Default Paragraph Font"/>
    <w:uiPriority w:val="1"/>
    <w:semiHidden/>
    <w:unhideWhenUsed/>
  </w:style>
  <w:style w:type="table" w:default="1" w:styleId="fb20b734-950c-419b-9d96-7786175e58f0">
    <w:name w:val="Normal Table"/>
    <w:uiPriority w:val="99"/>
    <w:semiHidden/>
    <w:unhideWhenUsed/>
    <w:tblPr>
      <w:tblInd w:w="0" w:type="dxa"/>
      <w:tblCellMar>
        <w:top w:w="0" w:type="dxa"/>
        <w:left w:w="108" w:type="dxa"/>
        <w:bottom w:w="0" w:type="dxa"/>
        <w:right w:w="108" w:type="dxa"/>
      </w:tblCellMar>
    </w:tblPr>
  </w:style>
  <w:style w:type="numbering" w:default="1" w:styleId="4118f92d-c8d5-4bdf-93ca-9216028c47b8">
    <w:name w:val="No List"/>
    <w:uiPriority w:val="99"/>
    <w:semiHidden/>
    <w:unhideWhenUsed/>
  </w:style>
  <w:style w:type="paragraph" w:customStyle="1" w:styleId="d028d857-f47c-4186-bce8-867359058399">
    <w:name w:val="石墨文档正文"/>
    <w:qFormat/>
    <w:rPr>
      <w:szCs w:val="22"/>
    </w:rPr>
  </w:style>
  <w:style w:type="paragraph" w:customStyle="1" w:styleId="ba5d8b74-d617-4516-8224-9ce36708f0fa">
    <w:name w:val="石墨文档副标题"/>
    <w:qFormat/>
    <w:rPr>
      <w:color w:val="888888"/>
      <w:sz w:val="48"/>
      <w:szCs w:val="48"/>
    </w:rPr>
  </w:style>
  <w:style w:type="paragraph" w:customStyle="1" w:styleId="8a4d600e-8fdc-49a4-ac36-e3b5a4b02560">
    <w:name w:val="石墨文档大标题"/>
    <w:next w:val="a3"/>
    <w:uiPriority w:val="9"/>
    <w:unhideWhenUsed/>
    <w:qFormat/>
    <w:pPr>
      <w:spacing w:before="260" w:after="260"/>
      <w:outlineLvl w:val="0"/>
    </w:pPr>
    <w:rPr>
      <w:b/>
      <w:bCs/>
      <w:sz w:val="40"/>
      <w:szCs w:val="40"/>
    </w:rPr>
  </w:style>
  <w:style w:type="paragraph" w:customStyle="1" w:styleId="144991bc-da9c-4a95-a109-2eaafec0dec0">
    <w:name w:val="石墨文档中标题"/>
    <w:next w:val="a3"/>
    <w:uiPriority w:val="9"/>
    <w:unhideWhenUsed/>
    <w:qFormat/>
    <w:pPr>
      <w:spacing w:before="260" w:after="260"/>
      <w:outlineLvl w:val="1"/>
    </w:pPr>
    <w:rPr>
      <w:b/>
      <w:bCs/>
      <w:sz w:val="36"/>
      <w:szCs w:val="36"/>
    </w:rPr>
  </w:style>
  <w:style w:type="paragraph" w:customStyle="1" w:styleId="7593c512-9965-42b8-a443-46c294f9e495">
    <w:name w:val="石墨文档小标题"/>
    <w:next w:val="a3"/>
    <w:uiPriority w:val="9"/>
    <w:unhideWhenUsed/>
    <w:qFormat/>
    <w:pPr>
      <w:spacing w:before="260" w:after="260"/>
      <w:outlineLvl w:val="2"/>
    </w:pPr>
    <w:rPr>
      <w:b/>
      <w:bCs/>
      <w:sz w:val="32"/>
      <w:szCs w:val="32"/>
    </w:rPr>
  </w:style>
  <w:style w:type="paragraph" w:customStyle="1" w:styleId="56d6034b-dada-4f0c-97a8-27a59f613dda">
    <w:name w:val="石墨文档标题"/>
    <w:next w:val="a3"/>
    <w:uiPriority w:val="9"/>
    <w:unhideWhenUsed/>
    <w:qFormat/>
    <w:pPr>
      <w:spacing w:before="260" w:after="260"/>
      <w:outlineLvl w:val="3"/>
    </w:pPr>
    <w:rPr>
      <w:b/>
      <w:bCs/>
      <w:sz w:val="56"/>
      <w:szCs w:val="56"/>
    </w:rPr>
  </w:style>
  <w:style w:type="paragraph" w:customStyle="1" w:styleId="a310f371-1066-46fc-b5f8-e721349f2e38">
    <w:name w:val="石墨文档引用"/>
    <w:qFormat/>
    <w:pPr>
      <w:pBdr>
        <w:left w:val="single" w:sz="30" w:space="10" w:color="F0F0F0"/>
      </w:pBdr>
    </w:pPr>
    <w:rPr>
      <w:color w:val="ADADAD"/>
    </w:rPr>
  </w:style>
  <w:style w:type="paragraph" w:default="1" w:styleId="fac44272-0173-4f32-8a75-fa737c417619">
    <w:name w:val="Normal"/>
    <w:qFormat/>
    <w:pPr>
      <w:widowControl w:val="0"/>
      <w:jc w:val="both"/>
    </w:pPr>
  </w:style>
  <w:style w:type="character" w:default="1" w:styleId="6e9c6deb-1fdb-47ad-b203-2ba25650a3f9">
    <w:name w:val="Default Paragraph Font"/>
    <w:uiPriority w:val="1"/>
    <w:semiHidden/>
    <w:unhideWhenUsed/>
  </w:style>
  <w:style w:type="table" w:default="1" w:styleId="6f101452-7dd3-4398-aa73-ebc3042d79d2">
    <w:name w:val="Normal Table"/>
    <w:uiPriority w:val="99"/>
    <w:semiHidden/>
    <w:unhideWhenUsed/>
    <w:tblPr>
      <w:tblInd w:w="0" w:type="dxa"/>
      <w:tblCellMar>
        <w:top w:w="0" w:type="dxa"/>
        <w:left w:w="108" w:type="dxa"/>
        <w:bottom w:w="0" w:type="dxa"/>
        <w:right w:w="108" w:type="dxa"/>
      </w:tblCellMar>
    </w:tblPr>
  </w:style>
  <w:style w:type="numbering" w:default="1" w:styleId="2269100e-6d58-47ed-939c-638e816ebdc7">
    <w:name w:val="No List"/>
    <w:uiPriority w:val="99"/>
    <w:semiHidden/>
    <w:unhideWhenUsed/>
  </w:style>
  <w:style w:type="paragraph" w:customStyle="1" w:styleId="0c586384-85bd-43cc-a9d4-12232f933374">
    <w:name w:val="石墨文档正文"/>
    <w:qFormat/>
    <w:rPr>
      <w:szCs w:val="22"/>
    </w:rPr>
  </w:style>
  <w:style w:type="paragraph" w:customStyle="1" w:styleId="b5d37336-3de2-4e58-a0be-5cfb31525d33">
    <w:name w:val="石墨文档副标题"/>
    <w:qFormat/>
    <w:rPr>
      <w:color w:val="888888"/>
      <w:sz w:val="48"/>
      <w:szCs w:val="48"/>
    </w:rPr>
  </w:style>
  <w:style w:type="paragraph" w:customStyle="1" w:styleId="cdc4868e-7085-42cd-a180-226745cac533">
    <w:name w:val="石墨文档大标题"/>
    <w:next w:val="a3"/>
    <w:uiPriority w:val="9"/>
    <w:unhideWhenUsed/>
    <w:qFormat/>
    <w:pPr>
      <w:spacing w:before="260" w:after="260"/>
      <w:outlineLvl w:val="0"/>
    </w:pPr>
    <w:rPr>
      <w:b/>
      <w:bCs/>
      <w:sz w:val="40"/>
      <w:szCs w:val="40"/>
    </w:rPr>
  </w:style>
  <w:style w:type="paragraph" w:customStyle="1" w:styleId="ae0c31d7-1d2a-42e3-9fa6-0bd19b6e10c5">
    <w:name w:val="石墨文档中标题"/>
    <w:next w:val="a3"/>
    <w:uiPriority w:val="9"/>
    <w:unhideWhenUsed/>
    <w:qFormat/>
    <w:pPr>
      <w:spacing w:before="260" w:after="260"/>
      <w:outlineLvl w:val="1"/>
    </w:pPr>
    <w:rPr>
      <w:b/>
      <w:bCs/>
      <w:sz w:val="36"/>
      <w:szCs w:val="36"/>
    </w:rPr>
  </w:style>
  <w:style w:type="paragraph" w:customStyle="1" w:styleId="a0d79f0c-58bc-45c1-8cfc-13547c04daec">
    <w:name w:val="石墨文档小标题"/>
    <w:next w:val="a3"/>
    <w:uiPriority w:val="9"/>
    <w:unhideWhenUsed/>
    <w:qFormat/>
    <w:pPr>
      <w:spacing w:before="260" w:after="260"/>
      <w:outlineLvl w:val="2"/>
    </w:pPr>
    <w:rPr>
      <w:b/>
      <w:bCs/>
      <w:sz w:val="32"/>
      <w:szCs w:val="32"/>
    </w:rPr>
  </w:style>
  <w:style w:type="paragraph" w:customStyle="1" w:styleId="018ab20b-2813-4a00-b1fd-206201acdf0c">
    <w:name w:val="石墨文档标题"/>
    <w:next w:val="a3"/>
    <w:uiPriority w:val="9"/>
    <w:unhideWhenUsed/>
    <w:qFormat/>
    <w:pPr>
      <w:spacing w:before="260" w:after="260"/>
      <w:outlineLvl w:val="3"/>
    </w:pPr>
    <w:rPr>
      <w:b/>
      <w:bCs/>
      <w:sz w:val="56"/>
      <w:szCs w:val="56"/>
    </w:rPr>
  </w:style>
  <w:style w:type="paragraph" w:customStyle="1" w:styleId="aebf7e70-233c-43ac-8c64-b6d1c16e9fbb">
    <w:name w:val="石墨文档引用"/>
    <w:qFormat/>
    <w:pPr>
      <w:pBdr>
        <w:left w:val="single" w:sz="30" w:space="10" w:color="F0F0F0"/>
      </w:pBdr>
    </w:pPr>
    <w:rPr>
      <w:color w:val="ADADAD"/>
    </w:rPr>
  </w:style>
  <w:style w:type="paragraph" w:default="1" w:styleId="c5d77a56-9f89-472b-b78a-e3ced9b265d8">
    <w:name w:val="Normal"/>
    <w:qFormat/>
    <w:pPr>
      <w:widowControl w:val="0"/>
      <w:jc w:val="both"/>
    </w:pPr>
  </w:style>
  <w:style w:type="character" w:default="1" w:styleId="bd926103-1c81-4a3b-a044-5dab94875c9d">
    <w:name w:val="Default Paragraph Font"/>
    <w:uiPriority w:val="1"/>
    <w:semiHidden/>
    <w:unhideWhenUsed/>
  </w:style>
  <w:style w:type="table" w:default="1" w:styleId="26c4ac6d-a1b7-40e6-bf47-9427f07e6f0b">
    <w:name w:val="Normal Table"/>
    <w:uiPriority w:val="99"/>
    <w:semiHidden/>
    <w:unhideWhenUsed/>
    <w:tblPr>
      <w:tblInd w:w="0" w:type="dxa"/>
      <w:tblCellMar>
        <w:top w:w="0" w:type="dxa"/>
        <w:left w:w="108" w:type="dxa"/>
        <w:bottom w:w="0" w:type="dxa"/>
        <w:right w:w="108" w:type="dxa"/>
      </w:tblCellMar>
    </w:tblPr>
  </w:style>
  <w:style w:type="numbering" w:default="1" w:styleId="2120ce62-d102-4e61-9628-f85ab77b9808">
    <w:name w:val="No List"/>
    <w:uiPriority w:val="99"/>
    <w:semiHidden/>
    <w:unhideWhenUsed/>
  </w:style>
  <w:style w:type="paragraph" w:customStyle="1" w:styleId="a6b80c73-bfc7-4d61-8ae7-e4bf32a80244">
    <w:name w:val="石墨文档正文"/>
    <w:qFormat/>
    <w:rPr>
      <w:szCs w:val="22"/>
    </w:rPr>
  </w:style>
  <w:style w:type="paragraph" w:customStyle="1" w:styleId="9e257055-ad71-462a-8c59-ec8f9477f4a5">
    <w:name w:val="石墨文档副标题"/>
    <w:qFormat/>
    <w:rPr>
      <w:color w:val="888888"/>
      <w:sz w:val="48"/>
      <w:szCs w:val="48"/>
    </w:rPr>
  </w:style>
  <w:style w:type="paragraph" w:customStyle="1" w:styleId="44fc963d-818e-45b4-9130-190a18f118a2">
    <w:name w:val="石墨文档大标题"/>
    <w:next w:val="a3"/>
    <w:uiPriority w:val="9"/>
    <w:unhideWhenUsed/>
    <w:qFormat/>
    <w:pPr>
      <w:spacing w:before="260" w:after="260"/>
      <w:outlineLvl w:val="0"/>
    </w:pPr>
    <w:rPr>
      <w:b/>
      <w:bCs/>
      <w:sz w:val="40"/>
      <w:szCs w:val="40"/>
    </w:rPr>
  </w:style>
  <w:style w:type="paragraph" w:customStyle="1" w:styleId="2824c3a9-88bb-4b24-9c80-a66bdc08afb5">
    <w:name w:val="石墨文档中标题"/>
    <w:next w:val="a3"/>
    <w:uiPriority w:val="9"/>
    <w:unhideWhenUsed/>
    <w:qFormat/>
    <w:pPr>
      <w:spacing w:before="260" w:after="260"/>
      <w:outlineLvl w:val="1"/>
    </w:pPr>
    <w:rPr>
      <w:b/>
      <w:bCs/>
      <w:sz w:val="36"/>
      <w:szCs w:val="36"/>
    </w:rPr>
  </w:style>
  <w:style w:type="paragraph" w:customStyle="1" w:styleId="f6d4005f-6f61-4604-846b-33c762372d07">
    <w:name w:val="石墨文档小标题"/>
    <w:next w:val="a3"/>
    <w:uiPriority w:val="9"/>
    <w:unhideWhenUsed/>
    <w:qFormat/>
    <w:pPr>
      <w:spacing w:before="260" w:after="260"/>
      <w:outlineLvl w:val="2"/>
    </w:pPr>
    <w:rPr>
      <w:b/>
      <w:bCs/>
      <w:sz w:val="32"/>
      <w:szCs w:val="32"/>
    </w:rPr>
  </w:style>
  <w:style w:type="paragraph" w:customStyle="1" w:styleId="3c34bd10-9f31-4c27-92d0-754161c36ef0">
    <w:name w:val="石墨文档标题"/>
    <w:next w:val="a3"/>
    <w:uiPriority w:val="9"/>
    <w:unhideWhenUsed/>
    <w:qFormat/>
    <w:pPr>
      <w:spacing w:before="260" w:after="260"/>
      <w:outlineLvl w:val="3"/>
    </w:pPr>
    <w:rPr>
      <w:b/>
      <w:bCs/>
      <w:sz w:val="56"/>
      <w:szCs w:val="56"/>
    </w:rPr>
  </w:style>
  <w:style w:type="paragraph" w:customStyle="1" w:styleId="ef63c982-4b04-4abf-be45-9ce42863d499">
    <w:name w:val="石墨文档引用"/>
    <w:qFormat/>
    <w:pPr>
      <w:pBdr>
        <w:left w:val="single" w:sz="30" w:space="10" w:color="F0F0F0"/>
      </w:pBdr>
    </w:pPr>
    <w:rPr>
      <w:color w:val="ADADAD"/>
    </w:rPr>
  </w:style>
  <w:style w:type="paragraph" w:default="1" w:styleId="83774f08-88f4-4498-b1e9-a83174f7b5c1">
    <w:name w:val="Normal"/>
    <w:qFormat/>
    <w:pPr>
      <w:widowControl w:val="0"/>
      <w:jc w:val="both"/>
    </w:pPr>
  </w:style>
  <w:style w:type="character" w:default="1" w:styleId="93d8dcd5-2afc-4559-b2a4-2d8721aa74de">
    <w:name w:val="Default Paragraph Font"/>
    <w:uiPriority w:val="1"/>
    <w:semiHidden/>
    <w:unhideWhenUsed/>
  </w:style>
  <w:style w:type="table" w:default="1" w:styleId="ac9a56c8-22a0-409e-9c71-133abbcf7b2c">
    <w:name w:val="Normal Table"/>
    <w:uiPriority w:val="99"/>
    <w:semiHidden/>
    <w:unhideWhenUsed/>
    <w:tblPr>
      <w:tblInd w:w="0" w:type="dxa"/>
      <w:tblCellMar>
        <w:top w:w="0" w:type="dxa"/>
        <w:left w:w="108" w:type="dxa"/>
        <w:bottom w:w="0" w:type="dxa"/>
        <w:right w:w="108" w:type="dxa"/>
      </w:tblCellMar>
    </w:tblPr>
  </w:style>
  <w:style w:type="numbering" w:default="1" w:styleId="66cdd985-8684-4f01-b532-d40e50bcf944">
    <w:name w:val="No List"/>
    <w:uiPriority w:val="99"/>
    <w:semiHidden/>
    <w:unhideWhenUsed/>
  </w:style>
  <w:style w:type="paragraph" w:customStyle="1" w:styleId="eb01e0fe-02fa-433f-b8f9-0e90d5f7454f">
    <w:name w:val="石墨文档正文"/>
    <w:qFormat/>
    <w:rPr>
      <w:szCs w:val="22"/>
    </w:rPr>
  </w:style>
  <w:style w:type="paragraph" w:customStyle="1" w:styleId="602c8612-d7eb-4acb-b050-c4eb12beaaca">
    <w:name w:val="石墨文档副标题"/>
    <w:qFormat/>
    <w:rPr>
      <w:color w:val="888888"/>
      <w:sz w:val="48"/>
      <w:szCs w:val="48"/>
    </w:rPr>
  </w:style>
  <w:style w:type="paragraph" w:customStyle="1" w:styleId="4f61b5dc-8607-42c2-b052-7b7adc0dc10e">
    <w:name w:val="石墨文档大标题"/>
    <w:next w:val="a3"/>
    <w:uiPriority w:val="9"/>
    <w:unhideWhenUsed/>
    <w:qFormat/>
    <w:pPr>
      <w:spacing w:before="260" w:after="260"/>
      <w:outlineLvl w:val="0"/>
    </w:pPr>
    <w:rPr>
      <w:b/>
      <w:bCs/>
      <w:sz w:val="40"/>
      <w:szCs w:val="40"/>
    </w:rPr>
  </w:style>
  <w:style w:type="paragraph" w:customStyle="1" w:styleId="fcbc0a7a-dbe3-4092-8730-534fd57899ba">
    <w:name w:val="石墨文档中标题"/>
    <w:next w:val="a3"/>
    <w:uiPriority w:val="9"/>
    <w:unhideWhenUsed/>
    <w:qFormat/>
    <w:pPr>
      <w:spacing w:before="260" w:after="260"/>
      <w:outlineLvl w:val="1"/>
    </w:pPr>
    <w:rPr>
      <w:b/>
      <w:bCs/>
      <w:sz w:val="36"/>
      <w:szCs w:val="36"/>
    </w:rPr>
  </w:style>
  <w:style w:type="paragraph" w:customStyle="1" w:styleId="ee313456-df9e-4795-b809-3d7611c93716">
    <w:name w:val="石墨文档小标题"/>
    <w:next w:val="a3"/>
    <w:uiPriority w:val="9"/>
    <w:unhideWhenUsed/>
    <w:qFormat/>
    <w:pPr>
      <w:spacing w:before="260" w:after="260"/>
      <w:outlineLvl w:val="2"/>
    </w:pPr>
    <w:rPr>
      <w:b/>
      <w:bCs/>
      <w:sz w:val="32"/>
      <w:szCs w:val="32"/>
    </w:rPr>
  </w:style>
  <w:style w:type="paragraph" w:customStyle="1" w:styleId="734fd532-a162-446f-acbd-43b030cd7e8f">
    <w:name w:val="石墨文档标题"/>
    <w:next w:val="a3"/>
    <w:uiPriority w:val="9"/>
    <w:unhideWhenUsed/>
    <w:qFormat/>
    <w:pPr>
      <w:spacing w:before="260" w:after="260"/>
      <w:outlineLvl w:val="3"/>
    </w:pPr>
    <w:rPr>
      <w:b/>
      <w:bCs/>
      <w:sz w:val="56"/>
      <w:szCs w:val="56"/>
    </w:rPr>
  </w:style>
  <w:style w:type="paragraph" w:customStyle="1" w:styleId="c85840ea-4110-47a6-bfd9-793c68f99a1a">
    <w:name w:val="石墨文档引用"/>
    <w:qFormat/>
    <w:pPr>
      <w:pBdr>
        <w:left w:val="single" w:sz="30" w:space="10" w:color="F0F0F0"/>
      </w:pBdr>
    </w:pPr>
    <w:rPr>
      <w:color w:val="ADADAD"/>
    </w:rPr>
  </w:style>
  <w:style w:type="paragraph" w:default="1" w:styleId="5efb1d84-2e51-438c-a3bc-8fbfda014c33">
    <w:name w:val="Normal"/>
    <w:qFormat/>
    <w:pPr>
      <w:widowControl w:val="0"/>
      <w:jc w:val="both"/>
    </w:pPr>
  </w:style>
  <w:style w:type="character" w:default="1" w:styleId="345b0095-1251-4a37-9758-6bebac2ffe9b">
    <w:name w:val="Default Paragraph Font"/>
    <w:uiPriority w:val="1"/>
    <w:semiHidden/>
    <w:unhideWhenUsed/>
  </w:style>
  <w:style w:type="table" w:default="1" w:styleId="9bea0f32-694e-4565-95c4-ce123047d932">
    <w:name w:val="Normal Table"/>
    <w:uiPriority w:val="99"/>
    <w:semiHidden/>
    <w:unhideWhenUsed/>
    <w:tblPr>
      <w:tblInd w:w="0" w:type="dxa"/>
      <w:tblCellMar>
        <w:top w:w="0" w:type="dxa"/>
        <w:left w:w="108" w:type="dxa"/>
        <w:bottom w:w="0" w:type="dxa"/>
        <w:right w:w="108" w:type="dxa"/>
      </w:tblCellMar>
    </w:tblPr>
  </w:style>
  <w:style w:type="numbering" w:default="1" w:styleId="8f5b1f90-3e0a-465b-8f86-76d198470cc9">
    <w:name w:val="No List"/>
    <w:uiPriority w:val="99"/>
    <w:semiHidden/>
    <w:unhideWhenUsed/>
  </w:style>
  <w:style w:type="paragraph" w:customStyle="1" w:styleId="4a644320-42c5-4ccc-ac24-253cfcd8b823">
    <w:name w:val="石墨文档正文"/>
    <w:qFormat/>
    <w:rPr>
      <w:szCs w:val="22"/>
    </w:rPr>
  </w:style>
  <w:style w:type="paragraph" w:customStyle="1" w:styleId="172762d5-34df-42ca-9437-801f263f7687">
    <w:name w:val="石墨文档副标题"/>
    <w:qFormat/>
    <w:rPr>
      <w:color w:val="888888"/>
      <w:sz w:val="48"/>
      <w:szCs w:val="48"/>
    </w:rPr>
  </w:style>
  <w:style w:type="paragraph" w:customStyle="1" w:styleId="1fa12593-1f2e-45f3-b057-c79a0b6a281f">
    <w:name w:val="石墨文档大标题"/>
    <w:next w:val="a3"/>
    <w:uiPriority w:val="9"/>
    <w:unhideWhenUsed/>
    <w:qFormat/>
    <w:pPr>
      <w:spacing w:before="260" w:after="260"/>
      <w:outlineLvl w:val="0"/>
    </w:pPr>
    <w:rPr>
      <w:b/>
      <w:bCs/>
      <w:sz w:val="40"/>
      <w:szCs w:val="40"/>
    </w:rPr>
  </w:style>
  <w:style w:type="paragraph" w:customStyle="1" w:styleId="9bc57cf1-8c29-4a38-b2e2-ccac5db4625d">
    <w:name w:val="石墨文档中标题"/>
    <w:next w:val="a3"/>
    <w:uiPriority w:val="9"/>
    <w:unhideWhenUsed/>
    <w:qFormat/>
    <w:pPr>
      <w:spacing w:before="260" w:after="260"/>
      <w:outlineLvl w:val="1"/>
    </w:pPr>
    <w:rPr>
      <w:b/>
      <w:bCs/>
      <w:sz w:val="36"/>
      <w:szCs w:val="36"/>
    </w:rPr>
  </w:style>
  <w:style w:type="paragraph" w:customStyle="1" w:styleId="fcdefc59-4047-4524-9c17-65b0d0e12cfe">
    <w:name w:val="石墨文档小标题"/>
    <w:next w:val="a3"/>
    <w:uiPriority w:val="9"/>
    <w:unhideWhenUsed/>
    <w:qFormat/>
    <w:pPr>
      <w:spacing w:before="260" w:after="260"/>
      <w:outlineLvl w:val="2"/>
    </w:pPr>
    <w:rPr>
      <w:b/>
      <w:bCs/>
      <w:sz w:val="32"/>
      <w:szCs w:val="32"/>
    </w:rPr>
  </w:style>
  <w:style w:type="paragraph" w:customStyle="1" w:styleId="48488529-8a93-4a4d-a138-ef909bcf1b20">
    <w:name w:val="石墨文档标题"/>
    <w:next w:val="a3"/>
    <w:uiPriority w:val="9"/>
    <w:unhideWhenUsed/>
    <w:qFormat/>
    <w:pPr>
      <w:spacing w:before="260" w:after="260"/>
      <w:outlineLvl w:val="3"/>
    </w:pPr>
    <w:rPr>
      <w:b/>
      <w:bCs/>
      <w:sz w:val="56"/>
      <w:szCs w:val="56"/>
    </w:rPr>
  </w:style>
  <w:style w:type="paragraph" w:customStyle="1" w:styleId="0b03bde1-4023-4ef8-86e8-61cbff65c9bb">
    <w:name w:val="石墨文档引用"/>
    <w:qFormat/>
    <w:pPr>
      <w:pBdr>
        <w:left w:val="single" w:sz="30" w:space="10" w:color="F0F0F0"/>
      </w:pBdr>
    </w:pPr>
    <w:rPr>
      <w:color w:val="ADADAD"/>
    </w:rPr>
  </w:style>
  <w:style w:type="paragraph" w:default="1" w:styleId="2a9f4c48-2d53-4b99-b8f3-50027310f765">
    <w:name w:val="Normal"/>
    <w:qFormat/>
    <w:pPr>
      <w:widowControl w:val="0"/>
      <w:jc w:val="both"/>
    </w:pPr>
  </w:style>
  <w:style w:type="character" w:default="1" w:styleId="732f7a8d-36cd-4f51-bc4d-a3c20b9afae9">
    <w:name w:val="Default Paragraph Font"/>
    <w:uiPriority w:val="1"/>
    <w:semiHidden/>
    <w:unhideWhenUsed/>
  </w:style>
  <w:style w:type="table" w:default="1" w:styleId="5374b2e0-2962-4e95-a794-c1cc8608f7bb">
    <w:name w:val="Normal Table"/>
    <w:uiPriority w:val="99"/>
    <w:semiHidden/>
    <w:unhideWhenUsed/>
    <w:tblPr>
      <w:tblInd w:w="0" w:type="dxa"/>
      <w:tblCellMar>
        <w:top w:w="0" w:type="dxa"/>
        <w:left w:w="108" w:type="dxa"/>
        <w:bottom w:w="0" w:type="dxa"/>
        <w:right w:w="108" w:type="dxa"/>
      </w:tblCellMar>
    </w:tblPr>
  </w:style>
  <w:style w:type="numbering" w:default="1" w:styleId="14410eb0-2d72-42a3-b362-850d4ab97a1c">
    <w:name w:val="No List"/>
    <w:uiPriority w:val="99"/>
    <w:semiHidden/>
    <w:unhideWhenUsed/>
  </w:style>
  <w:style w:type="paragraph" w:customStyle="1" w:styleId="51ce0c88-a28e-4d44-88af-9941dd3b002e">
    <w:name w:val="石墨文档正文"/>
    <w:qFormat/>
    <w:rPr>
      <w:szCs w:val="22"/>
    </w:rPr>
  </w:style>
  <w:style w:type="paragraph" w:customStyle="1" w:styleId="cf81d0fc-5296-4260-ba03-1a0e7e3865f6">
    <w:name w:val="石墨文档副标题"/>
    <w:qFormat/>
    <w:rPr>
      <w:color w:val="888888"/>
      <w:sz w:val="48"/>
      <w:szCs w:val="48"/>
    </w:rPr>
  </w:style>
  <w:style w:type="paragraph" w:customStyle="1" w:styleId="a502a3b8-930d-4bd2-92e8-51211e177ba3">
    <w:name w:val="石墨文档大标题"/>
    <w:next w:val="a3"/>
    <w:uiPriority w:val="9"/>
    <w:unhideWhenUsed/>
    <w:qFormat/>
    <w:pPr>
      <w:spacing w:before="260" w:after="260"/>
      <w:outlineLvl w:val="0"/>
    </w:pPr>
    <w:rPr>
      <w:b/>
      <w:bCs/>
      <w:sz w:val="40"/>
      <w:szCs w:val="40"/>
    </w:rPr>
  </w:style>
  <w:style w:type="paragraph" w:customStyle="1" w:styleId="5416e76a-7ef1-4d7d-842b-46146891b8c1">
    <w:name w:val="石墨文档中标题"/>
    <w:next w:val="a3"/>
    <w:uiPriority w:val="9"/>
    <w:unhideWhenUsed/>
    <w:qFormat/>
    <w:pPr>
      <w:spacing w:before="260" w:after="260"/>
      <w:outlineLvl w:val="1"/>
    </w:pPr>
    <w:rPr>
      <w:b/>
      <w:bCs/>
      <w:sz w:val="36"/>
      <w:szCs w:val="36"/>
    </w:rPr>
  </w:style>
  <w:style w:type="paragraph" w:customStyle="1" w:styleId="05c911c0-d0d2-45ba-8997-2dad59cb5362">
    <w:name w:val="石墨文档小标题"/>
    <w:next w:val="a3"/>
    <w:uiPriority w:val="9"/>
    <w:unhideWhenUsed/>
    <w:qFormat/>
    <w:pPr>
      <w:spacing w:before="260" w:after="260"/>
      <w:outlineLvl w:val="2"/>
    </w:pPr>
    <w:rPr>
      <w:b/>
      <w:bCs/>
      <w:sz w:val="32"/>
      <w:szCs w:val="32"/>
    </w:rPr>
  </w:style>
  <w:style w:type="paragraph" w:customStyle="1" w:styleId="beaa9775-b750-498e-8e92-3ca5b853c77d">
    <w:name w:val="石墨文档标题"/>
    <w:next w:val="a3"/>
    <w:uiPriority w:val="9"/>
    <w:unhideWhenUsed/>
    <w:qFormat/>
    <w:pPr>
      <w:spacing w:before="260" w:after="260"/>
      <w:outlineLvl w:val="3"/>
    </w:pPr>
    <w:rPr>
      <w:b/>
      <w:bCs/>
      <w:sz w:val="56"/>
      <w:szCs w:val="56"/>
    </w:rPr>
  </w:style>
  <w:style w:type="paragraph" w:customStyle="1" w:styleId="cadc46ff-6b94-42fd-9047-b8dde000cc29">
    <w:name w:val="石墨文档引用"/>
    <w:qFormat/>
    <w:pPr>
      <w:pBdr>
        <w:left w:val="single" w:sz="30" w:space="10" w:color="F0F0F0"/>
      </w:pBdr>
    </w:pPr>
    <w:rPr>
      <w:color w:val="ADADAD"/>
    </w:rPr>
  </w:style>
  <w:style w:type="paragraph" w:default="1" w:styleId="f036e721-9965-485e-a2d2-012811a139b5">
    <w:name w:val="Normal"/>
    <w:qFormat/>
    <w:pPr>
      <w:widowControl w:val="0"/>
      <w:jc w:val="both"/>
    </w:pPr>
  </w:style>
  <w:style w:type="character" w:default="1" w:styleId="8e470d89-685d-4227-8dfa-c95ec49b67b9">
    <w:name w:val="Default Paragraph Font"/>
    <w:uiPriority w:val="1"/>
    <w:semiHidden/>
    <w:unhideWhenUsed/>
  </w:style>
  <w:style w:type="table" w:default="1" w:styleId="b7b90ca7-37ae-4821-8806-1fc76e246af1">
    <w:name w:val="Normal Table"/>
    <w:uiPriority w:val="99"/>
    <w:semiHidden/>
    <w:unhideWhenUsed/>
    <w:tblPr>
      <w:tblInd w:w="0" w:type="dxa"/>
      <w:tblCellMar>
        <w:top w:w="0" w:type="dxa"/>
        <w:left w:w="108" w:type="dxa"/>
        <w:bottom w:w="0" w:type="dxa"/>
        <w:right w:w="108" w:type="dxa"/>
      </w:tblCellMar>
    </w:tblPr>
  </w:style>
  <w:style w:type="numbering" w:default="1" w:styleId="5dd03180-bafa-4608-bc1e-98c8dbb283a7">
    <w:name w:val="No List"/>
    <w:uiPriority w:val="99"/>
    <w:semiHidden/>
    <w:unhideWhenUsed/>
  </w:style>
  <w:style w:type="paragraph" w:customStyle="1" w:styleId="b5c03731-4637-412e-a6d0-550ca0fa1687">
    <w:name w:val="石墨文档正文"/>
    <w:qFormat/>
    <w:rPr>
      <w:szCs w:val="22"/>
    </w:rPr>
  </w:style>
  <w:style w:type="paragraph" w:customStyle="1" w:styleId="8f06bf51-1a2a-4bc7-87f0-2a64d8eefed6">
    <w:name w:val="石墨文档副标题"/>
    <w:qFormat/>
    <w:rPr>
      <w:color w:val="888888"/>
      <w:sz w:val="48"/>
      <w:szCs w:val="48"/>
    </w:rPr>
  </w:style>
  <w:style w:type="paragraph" w:customStyle="1" w:styleId="386eaba5-e61a-4114-bdbd-42fdfd0ba033">
    <w:name w:val="石墨文档大标题"/>
    <w:next w:val="a3"/>
    <w:uiPriority w:val="9"/>
    <w:unhideWhenUsed/>
    <w:qFormat/>
    <w:pPr>
      <w:spacing w:before="260" w:after="260"/>
      <w:outlineLvl w:val="0"/>
    </w:pPr>
    <w:rPr>
      <w:b/>
      <w:bCs/>
      <w:sz w:val="40"/>
      <w:szCs w:val="40"/>
    </w:rPr>
  </w:style>
  <w:style w:type="paragraph" w:customStyle="1" w:styleId="be271e77-fdc9-4183-bb00-50e7df472cff">
    <w:name w:val="石墨文档中标题"/>
    <w:next w:val="a3"/>
    <w:uiPriority w:val="9"/>
    <w:unhideWhenUsed/>
    <w:qFormat/>
    <w:pPr>
      <w:spacing w:before="260" w:after="260"/>
      <w:outlineLvl w:val="1"/>
    </w:pPr>
    <w:rPr>
      <w:b/>
      <w:bCs/>
      <w:sz w:val="36"/>
      <w:szCs w:val="36"/>
    </w:rPr>
  </w:style>
  <w:style w:type="paragraph" w:customStyle="1" w:styleId="d2107157-01de-48e3-bf96-f89e6bfe9e57">
    <w:name w:val="石墨文档小标题"/>
    <w:next w:val="a3"/>
    <w:uiPriority w:val="9"/>
    <w:unhideWhenUsed/>
    <w:qFormat/>
    <w:pPr>
      <w:spacing w:before="260" w:after="260"/>
      <w:outlineLvl w:val="2"/>
    </w:pPr>
    <w:rPr>
      <w:b/>
      <w:bCs/>
      <w:sz w:val="32"/>
      <w:szCs w:val="32"/>
    </w:rPr>
  </w:style>
  <w:style w:type="paragraph" w:customStyle="1" w:styleId="e756b1b4-be6b-412b-b7d5-84d69044f5a3">
    <w:name w:val="石墨文档标题"/>
    <w:next w:val="a3"/>
    <w:uiPriority w:val="9"/>
    <w:unhideWhenUsed/>
    <w:qFormat/>
    <w:pPr>
      <w:spacing w:before="260" w:after="260"/>
      <w:outlineLvl w:val="3"/>
    </w:pPr>
    <w:rPr>
      <w:b/>
      <w:bCs/>
      <w:sz w:val="56"/>
      <w:szCs w:val="56"/>
    </w:rPr>
  </w:style>
  <w:style w:type="paragraph" w:customStyle="1" w:styleId="519be1e8-4c3a-4641-99dd-94b23fb2c18f">
    <w:name w:val="石墨文档引用"/>
    <w:qFormat/>
    <w:pPr>
      <w:pBdr>
        <w:left w:val="single" w:sz="30" w:space="10" w:color="F0F0F0"/>
      </w:pBdr>
    </w:pPr>
    <w:rPr>
      <w:color w:val="ADADAD"/>
    </w:rPr>
  </w:style>
  <w:style w:type="paragraph" w:default="1" w:styleId="83382448-e90c-4efb-8223-ad635f6abc8d">
    <w:name w:val="Normal"/>
    <w:qFormat/>
    <w:pPr>
      <w:widowControl w:val="0"/>
      <w:jc w:val="both"/>
    </w:pPr>
  </w:style>
  <w:style w:type="character" w:default="1" w:styleId="9b25ca28-4a1b-4c0f-aa64-0b9f012ac86c">
    <w:name w:val="Default Paragraph Font"/>
    <w:uiPriority w:val="1"/>
    <w:semiHidden/>
    <w:unhideWhenUsed/>
  </w:style>
  <w:style w:type="table" w:default="1" w:styleId="7fac5c5b-2d4a-45a9-8cc6-0292f40dbb1f">
    <w:name w:val="Normal Table"/>
    <w:uiPriority w:val="99"/>
    <w:semiHidden/>
    <w:unhideWhenUsed/>
    <w:tblPr>
      <w:tblInd w:w="0" w:type="dxa"/>
      <w:tblCellMar>
        <w:top w:w="0" w:type="dxa"/>
        <w:left w:w="108" w:type="dxa"/>
        <w:bottom w:w="0" w:type="dxa"/>
        <w:right w:w="108" w:type="dxa"/>
      </w:tblCellMar>
    </w:tblPr>
  </w:style>
  <w:style w:type="numbering" w:default="1" w:styleId="4099b04b-5cba-4f87-a675-9c8ff9915638">
    <w:name w:val="No List"/>
    <w:uiPriority w:val="99"/>
    <w:semiHidden/>
    <w:unhideWhenUsed/>
  </w:style>
  <w:style w:type="paragraph" w:customStyle="1" w:styleId="f3cdbc8a-5dfb-44bd-a203-d27969d41567">
    <w:name w:val="石墨文档正文"/>
    <w:qFormat/>
    <w:rPr>
      <w:szCs w:val="22"/>
    </w:rPr>
  </w:style>
  <w:style w:type="paragraph" w:customStyle="1" w:styleId="99cb4a2e-b418-4640-b550-19063e16a733">
    <w:name w:val="石墨文档副标题"/>
    <w:qFormat/>
    <w:rPr>
      <w:color w:val="888888"/>
      <w:sz w:val="48"/>
      <w:szCs w:val="48"/>
    </w:rPr>
  </w:style>
  <w:style w:type="paragraph" w:customStyle="1" w:styleId="9efb6430-c567-4357-9f06-37ed65e38854">
    <w:name w:val="石墨文档大标题"/>
    <w:next w:val="a3"/>
    <w:uiPriority w:val="9"/>
    <w:unhideWhenUsed/>
    <w:qFormat/>
    <w:pPr>
      <w:spacing w:before="260" w:after="260"/>
      <w:outlineLvl w:val="0"/>
    </w:pPr>
    <w:rPr>
      <w:b/>
      <w:bCs/>
      <w:sz w:val="40"/>
      <w:szCs w:val="40"/>
    </w:rPr>
  </w:style>
  <w:style w:type="paragraph" w:customStyle="1" w:styleId="2167b0ea-339a-4a45-9fe7-b0153c997c59">
    <w:name w:val="石墨文档中标题"/>
    <w:next w:val="a3"/>
    <w:uiPriority w:val="9"/>
    <w:unhideWhenUsed/>
    <w:qFormat/>
    <w:pPr>
      <w:spacing w:before="260" w:after="260"/>
      <w:outlineLvl w:val="1"/>
    </w:pPr>
    <w:rPr>
      <w:b/>
      <w:bCs/>
      <w:sz w:val="36"/>
      <w:szCs w:val="36"/>
    </w:rPr>
  </w:style>
  <w:style w:type="paragraph" w:customStyle="1" w:styleId="b214262e-e67b-4d2c-b361-b127509b2ece">
    <w:name w:val="石墨文档小标题"/>
    <w:next w:val="a3"/>
    <w:uiPriority w:val="9"/>
    <w:unhideWhenUsed/>
    <w:qFormat/>
    <w:pPr>
      <w:spacing w:before="260" w:after="260"/>
      <w:outlineLvl w:val="2"/>
    </w:pPr>
    <w:rPr>
      <w:b/>
      <w:bCs/>
      <w:sz w:val="32"/>
      <w:szCs w:val="32"/>
    </w:rPr>
  </w:style>
  <w:style w:type="paragraph" w:customStyle="1" w:styleId="b3983016-caa2-4bcc-aba9-892b98101dd4">
    <w:name w:val="石墨文档标题"/>
    <w:next w:val="a3"/>
    <w:uiPriority w:val="9"/>
    <w:unhideWhenUsed/>
    <w:qFormat/>
    <w:pPr>
      <w:spacing w:before="260" w:after="260"/>
      <w:outlineLvl w:val="3"/>
    </w:pPr>
    <w:rPr>
      <w:b/>
      <w:bCs/>
      <w:sz w:val="56"/>
      <w:szCs w:val="56"/>
    </w:rPr>
  </w:style>
  <w:style w:type="paragraph" w:customStyle="1" w:styleId="cc892f06-99dd-43c3-82f0-696b3c77ed45">
    <w:name w:val="石墨文档引用"/>
    <w:qFormat/>
    <w:pPr>
      <w:pBdr>
        <w:left w:val="single" w:sz="30" w:space="10" w:color="F0F0F0"/>
      </w:pBdr>
    </w:pPr>
    <w:rPr>
      <w:color w:val="ADADAD"/>
    </w:rPr>
  </w:style>
  <w:style w:type="paragraph" w:default="1" w:styleId="b4397330-9d3e-45f9-be86-3ab684ae16b9">
    <w:name w:val="Normal"/>
    <w:qFormat/>
    <w:pPr>
      <w:widowControl w:val="0"/>
      <w:jc w:val="both"/>
    </w:pPr>
  </w:style>
  <w:style w:type="character" w:default="1" w:styleId="3a3b3b32-da74-4617-8a2f-13a3541d63fb">
    <w:name w:val="Default Paragraph Font"/>
    <w:uiPriority w:val="1"/>
    <w:semiHidden/>
    <w:unhideWhenUsed/>
  </w:style>
  <w:style w:type="table" w:default="1" w:styleId="23de1d62-7c00-4bfa-a020-eac6f11d1d57">
    <w:name w:val="Normal Table"/>
    <w:uiPriority w:val="99"/>
    <w:semiHidden/>
    <w:unhideWhenUsed/>
    <w:tblPr>
      <w:tblInd w:w="0" w:type="dxa"/>
      <w:tblCellMar>
        <w:top w:w="0" w:type="dxa"/>
        <w:left w:w="108" w:type="dxa"/>
        <w:bottom w:w="0" w:type="dxa"/>
        <w:right w:w="108" w:type="dxa"/>
      </w:tblCellMar>
    </w:tblPr>
  </w:style>
  <w:style w:type="numbering" w:default="1" w:styleId="1d87b95d-8762-4d82-b879-fd2fba816cca">
    <w:name w:val="No List"/>
    <w:uiPriority w:val="99"/>
    <w:semiHidden/>
    <w:unhideWhenUsed/>
  </w:style>
  <w:style w:type="paragraph" w:customStyle="1" w:styleId="24287567-aa32-443f-9f93-75f7f4a43da2">
    <w:name w:val="石墨文档正文"/>
    <w:qFormat/>
    <w:rPr>
      <w:szCs w:val="22"/>
    </w:rPr>
  </w:style>
  <w:style w:type="paragraph" w:customStyle="1" w:styleId="77276d62-690f-4a58-8ace-998ae484ba38">
    <w:name w:val="石墨文档副标题"/>
    <w:qFormat/>
    <w:rPr>
      <w:color w:val="888888"/>
      <w:sz w:val="48"/>
      <w:szCs w:val="48"/>
    </w:rPr>
  </w:style>
  <w:style w:type="paragraph" w:customStyle="1" w:styleId="037d5343-7367-41a4-bed1-e9ca4000faea">
    <w:name w:val="石墨文档大标题"/>
    <w:next w:val="a3"/>
    <w:uiPriority w:val="9"/>
    <w:unhideWhenUsed/>
    <w:qFormat/>
    <w:pPr>
      <w:spacing w:before="260" w:after="260"/>
      <w:outlineLvl w:val="0"/>
    </w:pPr>
    <w:rPr>
      <w:b/>
      <w:bCs/>
      <w:sz w:val="40"/>
      <w:szCs w:val="40"/>
    </w:rPr>
  </w:style>
  <w:style w:type="paragraph" w:customStyle="1" w:styleId="1f1922bc-ec2e-4db0-84d9-9b5ada45499e">
    <w:name w:val="石墨文档中标题"/>
    <w:next w:val="a3"/>
    <w:uiPriority w:val="9"/>
    <w:unhideWhenUsed/>
    <w:qFormat/>
    <w:pPr>
      <w:spacing w:before="260" w:after="260"/>
      <w:outlineLvl w:val="1"/>
    </w:pPr>
    <w:rPr>
      <w:b/>
      <w:bCs/>
      <w:sz w:val="36"/>
      <w:szCs w:val="36"/>
    </w:rPr>
  </w:style>
  <w:style w:type="paragraph" w:customStyle="1" w:styleId="2af2dcf2-b2df-4716-92ad-51c2cd49bb6c">
    <w:name w:val="石墨文档小标题"/>
    <w:next w:val="a3"/>
    <w:uiPriority w:val="9"/>
    <w:unhideWhenUsed/>
    <w:qFormat/>
    <w:pPr>
      <w:spacing w:before="260" w:after="260"/>
      <w:outlineLvl w:val="2"/>
    </w:pPr>
    <w:rPr>
      <w:b/>
      <w:bCs/>
      <w:sz w:val="32"/>
      <w:szCs w:val="32"/>
    </w:rPr>
  </w:style>
  <w:style w:type="paragraph" w:customStyle="1" w:styleId="ec5174ba-3777-4bd5-b3e4-ce1209ef303e">
    <w:name w:val="石墨文档标题"/>
    <w:next w:val="a3"/>
    <w:uiPriority w:val="9"/>
    <w:unhideWhenUsed/>
    <w:qFormat/>
    <w:pPr>
      <w:spacing w:before="260" w:after="260"/>
      <w:outlineLvl w:val="3"/>
    </w:pPr>
    <w:rPr>
      <w:b/>
      <w:bCs/>
      <w:sz w:val="56"/>
      <w:szCs w:val="56"/>
    </w:rPr>
  </w:style>
  <w:style w:type="paragraph" w:customStyle="1" w:styleId="8b236719-57c4-40e9-be10-a78cff305ad2">
    <w:name w:val="石墨文档引用"/>
    <w:qFormat/>
    <w:pPr>
      <w:pBdr>
        <w:left w:val="single" w:sz="30" w:space="10" w:color="F0F0F0"/>
      </w:pBdr>
    </w:pPr>
    <w:rPr>
      <w:color w:val="ADADAD"/>
    </w:rPr>
  </w:style>
  <w:style w:type="paragraph" w:default="1" w:styleId="0aca67c5-9e59-474d-8b4e-74d772ec9e14">
    <w:name w:val="Normal"/>
    <w:qFormat/>
    <w:pPr>
      <w:widowControl w:val="0"/>
      <w:jc w:val="both"/>
    </w:pPr>
  </w:style>
  <w:style w:type="character" w:default="1" w:styleId="fa33b2db-71b0-4d19-b029-3e9ff94e877d">
    <w:name w:val="Default Paragraph Font"/>
    <w:uiPriority w:val="1"/>
    <w:semiHidden/>
    <w:unhideWhenUsed/>
  </w:style>
  <w:style w:type="table" w:default="1" w:styleId="87ecf0ee-c70f-4c50-911c-80110ec948dc">
    <w:name w:val="Normal Table"/>
    <w:uiPriority w:val="99"/>
    <w:semiHidden/>
    <w:unhideWhenUsed/>
    <w:tblPr>
      <w:tblInd w:w="0" w:type="dxa"/>
      <w:tblCellMar>
        <w:top w:w="0" w:type="dxa"/>
        <w:left w:w="108" w:type="dxa"/>
        <w:bottom w:w="0" w:type="dxa"/>
        <w:right w:w="108" w:type="dxa"/>
      </w:tblCellMar>
    </w:tblPr>
  </w:style>
  <w:style w:type="numbering" w:default="1" w:styleId="013c946f-bf86-4124-b7ff-709147afb4ff">
    <w:name w:val="No List"/>
    <w:uiPriority w:val="99"/>
    <w:semiHidden/>
    <w:unhideWhenUsed/>
  </w:style>
  <w:style w:type="paragraph" w:customStyle="1" w:styleId="6360322a-2e44-42c8-a5fe-bbbc15a1b2b7">
    <w:name w:val="石墨文档正文"/>
    <w:qFormat/>
    <w:rPr>
      <w:szCs w:val="22"/>
    </w:rPr>
  </w:style>
  <w:style w:type="paragraph" w:customStyle="1" w:styleId="26993d1f-0e2d-4ded-bf4b-080335ee548c">
    <w:name w:val="石墨文档副标题"/>
    <w:qFormat/>
    <w:rPr>
      <w:color w:val="888888"/>
      <w:sz w:val="48"/>
      <w:szCs w:val="48"/>
    </w:rPr>
  </w:style>
  <w:style w:type="paragraph" w:customStyle="1" w:styleId="2730e94c-a10f-4939-af06-d89efa9f2b6c">
    <w:name w:val="石墨文档大标题"/>
    <w:next w:val="a3"/>
    <w:uiPriority w:val="9"/>
    <w:unhideWhenUsed/>
    <w:qFormat/>
    <w:pPr>
      <w:spacing w:before="260" w:after="260"/>
      <w:outlineLvl w:val="0"/>
    </w:pPr>
    <w:rPr>
      <w:b/>
      <w:bCs/>
      <w:sz w:val="40"/>
      <w:szCs w:val="40"/>
    </w:rPr>
  </w:style>
  <w:style w:type="paragraph" w:customStyle="1" w:styleId="3a29c93e-62c2-453d-93e2-ff66bbc41bd3">
    <w:name w:val="石墨文档中标题"/>
    <w:next w:val="a3"/>
    <w:uiPriority w:val="9"/>
    <w:unhideWhenUsed/>
    <w:qFormat/>
    <w:pPr>
      <w:spacing w:before="260" w:after="260"/>
      <w:outlineLvl w:val="1"/>
    </w:pPr>
    <w:rPr>
      <w:b/>
      <w:bCs/>
      <w:sz w:val="36"/>
      <w:szCs w:val="36"/>
    </w:rPr>
  </w:style>
  <w:style w:type="paragraph" w:customStyle="1" w:styleId="74ac914c-91a5-4a9d-8446-5d3a42b3ce75">
    <w:name w:val="石墨文档小标题"/>
    <w:next w:val="a3"/>
    <w:uiPriority w:val="9"/>
    <w:unhideWhenUsed/>
    <w:qFormat/>
    <w:pPr>
      <w:spacing w:before="260" w:after="260"/>
      <w:outlineLvl w:val="2"/>
    </w:pPr>
    <w:rPr>
      <w:b/>
      <w:bCs/>
      <w:sz w:val="32"/>
      <w:szCs w:val="32"/>
    </w:rPr>
  </w:style>
  <w:style w:type="paragraph" w:customStyle="1" w:styleId="2237e595-de2b-420a-9cff-3f3fba84c779">
    <w:name w:val="石墨文档标题"/>
    <w:next w:val="a3"/>
    <w:uiPriority w:val="9"/>
    <w:unhideWhenUsed/>
    <w:qFormat/>
    <w:pPr>
      <w:spacing w:before="260" w:after="260"/>
      <w:outlineLvl w:val="3"/>
    </w:pPr>
    <w:rPr>
      <w:b/>
      <w:bCs/>
      <w:sz w:val="56"/>
      <w:szCs w:val="56"/>
    </w:rPr>
  </w:style>
  <w:style w:type="paragraph" w:customStyle="1" w:styleId="9ed3f379-3da4-4916-a3af-09999ed30709">
    <w:name w:val="石墨文档引用"/>
    <w:qFormat/>
    <w:pPr>
      <w:pBdr>
        <w:left w:val="single" w:sz="30" w:space="10" w:color="F0F0F0"/>
      </w:pBdr>
    </w:pPr>
    <w:rPr>
      <w:color w:val="ADADAD"/>
    </w:rPr>
  </w:style>
  <w:style w:type="paragraph" w:default="1" w:styleId="a4ad483a-dcb3-4dca-abf5-c6c0b9e9cbe6">
    <w:name w:val="Normal"/>
    <w:qFormat/>
    <w:pPr>
      <w:widowControl w:val="0"/>
      <w:jc w:val="both"/>
    </w:pPr>
  </w:style>
  <w:style w:type="character" w:default="1" w:styleId="42a23f2e-cd67-42a8-a773-faf19869d31f">
    <w:name w:val="Default Paragraph Font"/>
    <w:uiPriority w:val="1"/>
    <w:semiHidden/>
    <w:unhideWhenUsed/>
  </w:style>
  <w:style w:type="table" w:default="1" w:styleId="d9e5bbcb-b007-432b-90a8-7fd8bfa3e703">
    <w:name w:val="Normal Table"/>
    <w:uiPriority w:val="99"/>
    <w:semiHidden/>
    <w:unhideWhenUsed/>
    <w:tblPr>
      <w:tblInd w:w="0" w:type="dxa"/>
      <w:tblCellMar>
        <w:top w:w="0" w:type="dxa"/>
        <w:left w:w="108" w:type="dxa"/>
        <w:bottom w:w="0" w:type="dxa"/>
        <w:right w:w="108" w:type="dxa"/>
      </w:tblCellMar>
    </w:tblPr>
  </w:style>
  <w:style w:type="numbering" w:default="1" w:styleId="b677d88b-2e82-42df-b930-d45dd25e82fe">
    <w:name w:val="No List"/>
    <w:uiPriority w:val="99"/>
    <w:semiHidden/>
    <w:unhideWhenUsed/>
  </w:style>
  <w:style w:type="paragraph" w:customStyle="1" w:styleId="ac5ce767-d874-4fac-830f-8088916dd32b">
    <w:name w:val="石墨文档正文"/>
    <w:qFormat/>
    <w:rPr>
      <w:szCs w:val="22"/>
    </w:rPr>
  </w:style>
  <w:style w:type="paragraph" w:customStyle="1" w:styleId="b81de110-9327-4944-9b24-6ae891bf3b8f">
    <w:name w:val="石墨文档副标题"/>
    <w:qFormat/>
    <w:rPr>
      <w:color w:val="888888"/>
      <w:sz w:val="48"/>
      <w:szCs w:val="48"/>
    </w:rPr>
  </w:style>
  <w:style w:type="paragraph" w:customStyle="1" w:styleId="fab845dc-4aab-44d7-b1e4-f531678a6ac2">
    <w:name w:val="石墨文档大标题"/>
    <w:next w:val="a3"/>
    <w:uiPriority w:val="9"/>
    <w:unhideWhenUsed/>
    <w:qFormat/>
    <w:pPr>
      <w:spacing w:before="260" w:after="260"/>
      <w:outlineLvl w:val="0"/>
    </w:pPr>
    <w:rPr>
      <w:b/>
      <w:bCs/>
      <w:sz w:val="40"/>
      <w:szCs w:val="40"/>
    </w:rPr>
  </w:style>
  <w:style w:type="paragraph" w:customStyle="1" w:styleId="8ad330ff-6d69-4a1f-ab06-2dbff75dc765">
    <w:name w:val="石墨文档中标题"/>
    <w:next w:val="a3"/>
    <w:uiPriority w:val="9"/>
    <w:unhideWhenUsed/>
    <w:qFormat/>
    <w:pPr>
      <w:spacing w:before="260" w:after="260"/>
      <w:outlineLvl w:val="1"/>
    </w:pPr>
    <w:rPr>
      <w:b/>
      <w:bCs/>
      <w:sz w:val="36"/>
      <w:szCs w:val="36"/>
    </w:rPr>
  </w:style>
  <w:style w:type="paragraph" w:customStyle="1" w:styleId="3fdcf05d-17ca-4e11-a053-4a83e5df22d8">
    <w:name w:val="石墨文档小标题"/>
    <w:next w:val="a3"/>
    <w:uiPriority w:val="9"/>
    <w:unhideWhenUsed/>
    <w:qFormat/>
    <w:pPr>
      <w:spacing w:before="260" w:after="260"/>
      <w:outlineLvl w:val="2"/>
    </w:pPr>
    <w:rPr>
      <w:b/>
      <w:bCs/>
      <w:sz w:val="32"/>
      <w:szCs w:val="32"/>
    </w:rPr>
  </w:style>
  <w:style w:type="paragraph" w:customStyle="1" w:styleId="6494aa02-5517-4130-a121-e308e519edd2">
    <w:name w:val="石墨文档标题"/>
    <w:next w:val="a3"/>
    <w:uiPriority w:val="9"/>
    <w:unhideWhenUsed/>
    <w:qFormat/>
    <w:pPr>
      <w:spacing w:before="260" w:after="260"/>
      <w:outlineLvl w:val="3"/>
    </w:pPr>
    <w:rPr>
      <w:b/>
      <w:bCs/>
      <w:sz w:val="56"/>
      <w:szCs w:val="56"/>
    </w:rPr>
  </w:style>
  <w:style w:type="paragraph" w:customStyle="1" w:styleId="ab420568-14cc-46f7-bf60-fd031f633ec5">
    <w:name w:val="石墨文档引用"/>
    <w:qFormat/>
    <w:pPr>
      <w:pBdr>
        <w:left w:val="single" w:sz="30" w:space="10" w:color="F0F0F0"/>
      </w:pBdr>
    </w:pPr>
    <w:rPr>
      <w:color w:val="ADADAD"/>
    </w:rPr>
  </w:style>
  <w:style w:type="paragraph" w:default="1" w:styleId="3c64a87c-6ebc-492d-8c4e-e236cf9d068d">
    <w:name w:val="Normal"/>
    <w:qFormat/>
    <w:pPr>
      <w:widowControl w:val="0"/>
      <w:jc w:val="both"/>
    </w:pPr>
  </w:style>
  <w:style w:type="character" w:default="1" w:styleId="b5b399b8-984f-41b2-87d5-e0e1e2dfd3e2">
    <w:name w:val="Default Paragraph Font"/>
    <w:uiPriority w:val="1"/>
    <w:semiHidden/>
    <w:unhideWhenUsed/>
  </w:style>
  <w:style w:type="table" w:default="1" w:styleId="92701779-a15c-4f25-b23d-2354f16db9be">
    <w:name w:val="Normal Table"/>
    <w:uiPriority w:val="99"/>
    <w:semiHidden/>
    <w:unhideWhenUsed/>
    <w:tblPr>
      <w:tblInd w:w="0" w:type="dxa"/>
      <w:tblCellMar>
        <w:top w:w="0" w:type="dxa"/>
        <w:left w:w="108" w:type="dxa"/>
        <w:bottom w:w="0" w:type="dxa"/>
        <w:right w:w="108" w:type="dxa"/>
      </w:tblCellMar>
    </w:tblPr>
  </w:style>
  <w:style w:type="numbering" w:default="1" w:styleId="0bb8bf31-4bc2-4064-bd0d-dd16b9b23db4">
    <w:name w:val="No List"/>
    <w:uiPriority w:val="99"/>
    <w:semiHidden/>
    <w:unhideWhenUsed/>
  </w:style>
  <w:style w:type="paragraph" w:customStyle="1" w:styleId="b7bbac02-ad43-4006-a2c6-448b24e746b3">
    <w:name w:val="石墨文档正文"/>
    <w:qFormat/>
    <w:rPr>
      <w:szCs w:val="22"/>
    </w:rPr>
  </w:style>
  <w:style w:type="paragraph" w:customStyle="1" w:styleId="6c1f778c-1f6e-4fb2-92b2-1c8d8cb6bb93">
    <w:name w:val="石墨文档副标题"/>
    <w:qFormat/>
    <w:rPr>
      <w:color w:val="888888"/>
      <w:sz w:val="48"/>
      <w:szCs w:val="48"/>
    </w:rPr>
  </w:style>
  <w:style w:type="paragraph" w:customStyle="1" w:styleId="58b16a73-ead5-48a7-8a0e-b4c56bb2d1ce">
    <w:name w:val="石墨文档大标题"/>
    <w:next w:val="a3"/>
    <w:uiPriority w:val="9"/>
    <w:unhideWhenUsed/>
    <w:qFormat/>
    <w:pPr>
      <w:spacing w:before="260" w:after="260"/>
      <w:outlineLvl w:val="0"/>
    </w:pPr>
    <w:rPr>
      <w:b/>
      <w:bCs/>
      <w:sz w:val="40"/>
      <w:szCs w:val="40"/>
    </w:rPr>
  </w:style>
  <w:style w:type="paragraph" w:customStyle="1" w:styleId="20389944-47b9-411e-a17f-dd132e58054e">
    <w:name w:val="石墨文档中标题"/>
    <w:next w:val="a3"/>
    <w:uiPriority w:val="9"/>
    <w:unhideWhenUsed/>
    <w:qFormat/>
    <w:pPr>
      <w:spacing w:before="260" w:after="260"/>
      <w:outlineLvl w:val="1"/>
    </w:pPr>
    <w:rPr>
      <w:b/>
      <w:bCs/>
      <w:sz w:val="36"/>
      <w:szCs w:val="36"/>
    </w:rPr>
  </w:style>
  <w:style w:type="paragraph" w:customStyle="1" w:styleId="7b863799-93c8-4dc2-9bfd-d61d7fa4ec5d">
    <w:name w:val="石墨文档小标题"/>
    <w:next w:val="a3"/>
    <w:uiPriority w:val="9"/>
    <w:unhideWhenUsed/>
    <w:qFormat/>
    <w:pPr>
      <w:spacing w:before="260" w:after="260"/>
      <w:outlineLvl w:val="2"/>
    </w:pPr>
    <w:rPr>
      <w:b/>
      <w:bCs/>
      <w:sz w:val="32"/>
      <w:szCs w:val="32"/>
    </w:rPr>
  </w:style>
  <w:style w:type="paragraph" w:customStyle="1" w:styleId="cc726211-dfa6-4514-9f48-6c64f90f75d7">
    <w:name w:val="石墨文档标题"/>
    <w:next w:val="a3"/>
    <w:uiPriority w:val="9"/>
    <w:unhideWhenUsed/>
    <w:qFormat/>
    <w:pPr>
      <w:spacing w:before="260" w:after="260"/>
      <w:outlineLvl w:val="3"/>
    </w:pPr>
    <w:rPr>
      <w:b/>
      <w:bCs/>
      <w:sz w:val="56"/>
      <w:szCs w:val="56"/>
    </w:rPr>
  </w:style>
  <w:style w:type="paragraph" w:customStyle="1" w:styleId="bfdeb087-f6a6-4dfa-b14f-5ff0dc890cb6">
    <w:name w:val="石墨文档引用"/>
    <w:qFormat/>
    <w:pPr>
      <w:pBdr>
        <w:left w:val="single" w:sz="30" w:space="10" w:color="F0F0F0"/>
      </w:pBdr>
    </w:pPr>
    <w:rPr>
      <w:color w:val="ADADAD"/>
    </w:rPr>
  </w:style>
  <w:style w:type="paragraph" w:default="1" w:styleId="854af10d-d0f6-429a-bb65-27ef08946a3d">
    <w:name w:val="Normal"/>
    <w:qFormat/>
    <w:pPr>
      <w:widowControl w:val="0"/>
      <w:jc w:val="both"/>
    </w:pPr>
  </w:style>
  <w:style w:type="character" w:default="1" w:styleId="461080e3-ffbc-4942-8df4-5819cd7e9b14">
    <w:name w:val="Default Paragraph Font"/>
    <w:uiPriority w:val="1"/>
    <w:semiHidden/>
    <w:unhideWhenUsed/>
  </w:style>
  <w:style w:type="table" w:default="1" w:styleId="0293d3bd-0a29-4325-957a-d3dafcbe9b2b">
    <w:name w:val="Normal Table"/>
    <w:uiPriority w:val="99"/>
    <w:semiHidden/>
    <w:unhideWhenUsed/>
    <w:tblPr>
      <w:tblInd w:w="0" w:type="dxa"/>
      <w:tblCellMar>
        <w:top w:w="0" w:type="dxa"/>
        <w:left w:w="108" w:type="dxa"/>
        <w:bottom w:w="0" w:type="dxa"/>
        <w:right w:w="108" w:type="dxa"/>
      </w:tblCellMar>
    </w:tblPr>
  </w:style>
  <w:style w:type="numbering" w:default="1" w:styleId="e607792c-f14d-4d89-9ca9-ec1ec59408b6">
    <w:name w:val="No List"/>
    <w:uiPriority w:val="99"/>
    <w:semiHidden/>
    <w:unhideWhenUsed/>
  </w:style>
  <w:style w:type="paragraph" w:customStyle="1" w:styleId="cfcbc4e3-b4a6-4448-8e91-6d626d617e37">
    <w:name w:val="石墨文档正文"/>
    <w:qFormat/>
    <w:rPr>
      <w:szCs w:val="22"/>
    </w:rPr>
  </w:style>
  <w:style w:type="paragraph" w:customStyle="1" w:styleId="17d58b39-3cd7-4e6c-8c39-e221cd7397b2">
    <w:name w:val="石墨文档副标题"/>
    <w:qFormat/>
    <w:rPr>
      <w:color w:val="888888"/>
      <w:sz w:val="48"/>
      <w:szCs w:val="48"/>
    </w:rPr>
  </w:style>
  <w:style w:type="paragraph" w:customStyle="1" w:styleId="bc746d09-8325-463d-b9d9-24aa003a878e">
    <w:name w:val="石墨文档大标题"/>
    <w:next w:val="a3"/>
    <w:uiPriority w:val="9"/>
    <w:unhideWhenUsed/>
    <w:qFormat/>
    <w:pPr>
      <w:spacing w:before="260" w:after="260"/>
      <w:outlineLvl w:val="0"/>
    </w:pPr>
    <w:rPr>
      <w:b/>
      <w:bCs/>
      <w:sz w:val="40"/>
      <w:szCs w:val="40"/>
    </w:rPr>
  </w:style>
  <w:style w:type="paragraph" w:customStyle="1" w:styleId="8c45498a-8f36-4f61-be4d-5302e1c643d9">
    <w:name w:val="石墨文档中标题"/>
    <w:next w:val="a3"/>
    <w:uiPriority w:val="9"/>
    <w:unhideWhenUsed/>
    <w:qFormat/>
    <w:pPr>
      <w:spacing w:before="260" w:after="260"/>
      <w:outlineLvl w:val="1"/>
    </w:pPr>
    <w:rPr>
      <w:b/>
      <w:bCs/>
      <w:sz w:val="36"/>
      <w:szCs w:val="36"/>
    </w:rPr>
  </w:style>
  <w:style w:type="paragraph" w:customStyle="1" w:styleId="97fc55c2-f485-4494-bc65-fc195b526d44">
    <w:name w:val="石墨文档小标题"/>
    <w:next w:val="a3"/>
    <w:uiPriority w:val="9"/>
    <w:unhideWhenUsed/>
    <w:qFormat/>
    <w:pPr>
      <w:spacing w:before="260" w:after="260"/>
      <w:outlineLvl w:val="2"/>
    </w:pPr>
    <w:rPr>
      <w:b/>
      <w:bCs/>
      <w:sz w:val="32"/>
      <w:szCs w:val="32"/>
    </w:rPr>
  </w:style>
  <w:style w:type="paragraph" w:customStyle="1" w:styleId="fe31da17-9650-40eb-bc17-cb7b6ccdd11c">
    <w:name w:val="石墨文档标题"/>
    <w:next w:val="a3"/>
    <w:uiPriority w:val="9"/>
    <w:unhideWhenUsed/>
    <w:qFormat/>
    <w:pPr>
      <w:spacing w:before="260" w:after="260"/>
      <w:outlineLvl w:val="3"/>
    </w:pPr>
    <w:rPr>
      <w:b/>
      <w:bCs/>
      <w:sz w:val="56"/>
      <w:szCs w:val="56"/>
    </w:rPr>
  </w:style>
  <w:style w:type="paragraph" w:customStyle="1" w:styleId="eccaadce-a15f-417c-8646-882347437d8d">
    <w:name w:val="石墨文档引用"/>
    <w:qFormat/>
    <w:pPr>
      <w:pBdr>
        <w:left w:val="single" w:sz="30" w:space="10" w:color="F0F0F0"/>
      </w:pBdr>
    </w:pPr>
    <w:rPr>
      <w:color w:val="ADADAD"/>
    </w:rPr>
  </w:style>
  <w:style w:type="paragraph" w:default="1" w:styleId="eab9fdc8-2248-46a1-9ce9-4afad64d54c5">
    <w:name w:val="Normal"/>
    <w:qFormat/>
    <w:pPr>
      <w:widowControl w:val="0"/>
      <w:jc w:val="both"/>
    </w:pPr>
  </w:style>
  <w:style w:type="character" w:default="1" w:styleId="a7757d4c-229a-4365-811b-04f0d25964b8">
    <w:name w:val="Default Paragraph Font"/>
    <w:uiPriority w:val="1"/>
    <w:semiHidden/>
    <w:unhideWhenUsed/>
  </w:style>
  <w:style w:type="table" w:default="1" w:styleId="413cea65-3ab1-408c-8248-84b9eb650a25">
    <w:name w:val="Normal Table"/>
    <w:uiPriority w:val="99"/>
    <w:semiHidden/>
    <w:unhideWhenUsed/>
    <w:tblPr>
      <w:tblInd w:w="0" w:type="dxa"/>
      <w:tblCellMar>
        <w:top w:w="0" w:type="dxa"/>
        <w:left w:w="108" w:type="dxa"/>
        <w:bottom w:w="0" w:type="dxa"/>
        <w:right w:w="108" w:type="dxa"/>
      </w:tblCellMar>
    </w:tblPr>
  </w:style>
  <w:style w:type="numbering" w:default="1" w:styleId="cb4a139b-d115-485b-b0e9-e80ef77b4227">
    <w:name w:val="No List"/>
    <w:uiPriority w:val="99"/>
    <w:semiHidden/>
    <w:unhideWhenUsed/>
  </w:style>
  <w:style w:type="paragraph" w:customStyle="1" w:styleId="876a90bf-4011-4cf6-9975-a14b813bfe42">
    <w:name w:val="石墨文档正文"/>
    <w:qFormat/>
    <w:rPr>
      <w:szCs w:val="22"/>
    </w:rPr>
  </w:style>
  <w:style w:type="paragraph" w:customStyle="1" w:styleId="e9704b1f-990c-42c9-be2f-b0a49022c42f">
    <w:name w:val="石墨文档副标题"/>
    <w:qFormat/>
    <w:rPr>
      <w:color w:val="888888"/>
      <w:sz w:val="48"/>
      <w:szCs w:val="48"/>
    </w:rPr>
  </w:style>
  <w:style w:type="paragraph" w:customStyle="1" w:styleId="47d6b1db-5de0-4197-acf4-bbadef85b6df">
    <w:name w:val="石墨文档大标题"/>
    <w:next w:val="a3"/>
    <w:uiPriority w:val="9"/>
    <w:unhideWhenUsed/>
    <w:qFormat/>
    <w:pPr>
      <w:spacing w:before="260" w:after="260"/>
      <w:outlineLvl w:val="0"/>
    </w:pPr>
    <w:rPr>
      <w:b/>
      <w:bCs/>
      <w:sz w:val="40"/>
      <w:szCs w:val="40"/>
    </w:rPr>
  </w:style>
  <w:style w:type="paragraph" w:customStyle="1" w:styleId="4cffa9d2-187a-4101-adc5-3b7e3bafc7d5">
    <w:name w:val="石墨文档中标题"/>
    <w:next w:val="a3"/>
    <w:uiPriority w:val="9"/>
    <w:unhideWhenUsed/>
    <w:qFormat/>
    <w:pPr>
      <w:spacing w:before="260" w:after="260"/>
      <w:outlineLvl w:val="1"/>
    </w:pPr>
    <w:rPr>
      <w:b/>
      <w:bCs/>
      <w:sz w:val="36"/>
      <w:szCs w:val="36"/>
    </w:rPr>
  </w:style>
  <w:style w:type="paragraph" w:customStyle="1" w:styleId="00c0ceed-b128-4c26-9779-04065215419d">
    <w:name w:val="石墨文档小标题"/>
    <w:next w:val="a3"/>
    <w:uiPriority w:val="9"/>
    <w:unhideWhenUsed/>
    <w:qFormat/>
    <w:pPr>
      <w:spacing w:before="260" w:after="260"/>
      <w:outlineLvl w:val="2"/>
    </w:pPr>
    <w:rPr>
      <w:b/>
      <w:bCs/>
      <w:sz w:val="32"/>
      <w:szCs w:val="32"/>
    </w:rPr>
  </w:style>
  <w:style w:type="paragraph" w:customStyle="1" w:styleId="87b63c47-edae-4487-9a09-3c5f71885e90">
    <w:name w:val="石墨文档标题"/>
    <w:next w:val="a3"/>
    <w:uiPriority w:val="9"/>
    <w:unhideWhenUsed/>
    <w:qFormat/>
    <w:pPr>
      <w:spacing w:before="260" w:after="260"/>
      <w:outlineLvl w:val="3"/>
    </w:pPr>
    <w:rPr>
      <w:b/>
      <w:bCs/>
      <w:sz w:val="56"/>
      <w:szCs w:val="56"/>
    </w:rPr>
  </w:style>
  <w:style w:type="paragraph" w:customStyle="1" w:styleId="22ac7b98-757f-46f4-af28-74a72b058590">
    <w:name w:val="石墨文档引用"/>
    <w:qFormat/>
    <w:pPr>
      <w:pBdr>
        <w:left w:val="single" w:sz="30" w:space="10" w:color="F0F0F0"/>
      </w:pBdr>
    </w:pPr>
    <w:rPr>
      <w:color w:val="ADADAD"/>
    </w:rPr>
  </w:style>
  <w:style w:type="paragraph" w:default="1" w:styleId="f77c6117-64f2-496a-9762-e0433a7b1094">
    <w:name w:val="Normal"/>
    <w:qFormat/>
    <w:pPr>
      <w:widowControl w:val="0"/>
      <w:jc w:val="both"/>
    </w:pPr>
  </w:style>
  <w:style w:type="character" w:default="1" w:styleId="8b1da899-d6e8-4a10-b0f8-c583e70fc5b1">
    <w:name w:val="Default Paragraph Font"/>
    <w:uiPriority w:val="1"/>
    <w:semiHidden/>
    <w:unhideWhenUsed/>
  </w:style>
  <w:style w:type="table" w:default="1" w:styleId="7ca5f8bb-2059-4b85-841d-70fdaad0c5b4">
    <w:name w:val="Normal Table"/>
    <w:uiPriority w:val="99"/>
    <w:semiHidden/>
    <w:unhideWhenUsed/>
    <w:tblPr>
      <w:tblInd w:w="0" w:type="dxa"/>
      <w:tblCellMar>
        <w:top w:w="0" w:type="dxa"/>
        <w:left w:w="108" w:type="dxa"/>
        <w:bottom w:w="0" w:type="dxa"/>
        <w:right w:w="108" w:type="dxa"/>
      </w:tblCellMar>
    </w:tblPr>
  </w:style>
  <w:style w:type="numbering" w:default="1" w:styleId="1ec8d68b-a3fb-47b6-913e-075539532da9">
    <w:name w:val="No List"/>
    <w:uiPriority w:val="99"/>
    <w:semiHidden/>
    <w:unhideWhenUsed/>
  </w:style>
  <w:style w:type="paragraph" w:customStyle="1" w:styleId="540db243-3676-43d2-b4f0-8115beb25e74">
    <w:name w:val="石墨文档正文"/>
    <w:qFormat/>
    <w:rPr>
      <w:szCs w:val="22"/>
    </w:rPr>
  </w:style>
  <w:style w:type="paragraph" w:customStyle="1" w:styleId="99003a94-764f-40e2-8fb4-81e76b8979ae">
    <w:name w:val="石墨文档副标题"/>
    <w:qFormat/>
    <w:rPr>
      <w:color w:val="888888"/>
      <w:sz w:val="48"/>
      <w:szCs w:val="48"/>
    </w:rPr>
  </w:style>
  <w:style w:type="paragraph" w:customStyle="1" w:styleId="f5860e19-a657-49b8-95c1-342eadecee9f">
    <w:name w:val="石墨文档大标题"/>
    <w:next w:val="a3"/>
    <w:uiPriority w:val="9"/>
    <w:unhideWhenUsed/>
    <w:qFormat/>
    <w:pPr>
      <w:spacing w:before="260" w:after="260"/>
      <w:outlineLvl w:val="0"/>
    </w:pPr>
    <w:rPr>
      <w:b/>
      <w:bCs/>
      <w:sz w:val="40"/>
      <w:szCs w:val="40"/>
    </w:rPr>
  </w:style>
  <w:style w:type="paragraph" w:customStyle="1" w:styleId="ccf1c769-baa6-43d0-afe8-671f1134a001">
    <w:name w:val="石墨文档中标题"/>
    <w:next w:val="a3"/>
    <w:uiPriority w:val="9"/>
    <w:unhideWhenUsed/>
    <w:qFormat/>
    <w:pPr>
      <w:spacing w:before="260" w:after="260"/>
      <w:outlineLvl w:val="1"/>
    </w:pPr>
    <w:rPr>
      <w:b/>
      <w:bCs/>
      <w:sz w:val="36"/>
      <w:szCs w:val="36"/>
    </w:rPr>
  </w:style>
  <w:style w:type="paragraph" w:customStyle="1" w:styleId="9a5864ad-f8d3-4171-aa3d-c66e647d1a16">
    <w:name w:val="石墨文档小标题"/>
    <w:next w:val="a3"/>
    <w:uiPriority w:val="9"/>
    <w:unhideWhenUsed/>
    <w:qFormat/>
    <w:pPr>
      <w:spacing w:before="260" w:after="260"/>
      <w:outlineLvl w:val="2"/>
    </w:pPr>
    <w:rPr>
      <w:b/>
      <w:bCs/>
      <w:sz w:val="32"/>
      <w:szCs w:val="32"/>
    </w:rPr>
  </w:style>
  <w:style w:type="paragraph" w:customStyle="1" w:styleId="fdda2a99-a65c-44bf-8e00-f59159bef10d">
    <w:name w:val="石墨文档标题"/>
    <w:next w:val="a3"/>
    <w:uiPriority w:val="9"/>
    <w:unhideWhenUsed/>
    <w:qFormat/>
    <w:pPr>
      <w:spacing w:before="260" w:after="260"/>
      <w:outlineLvl w:val="3"/>
    </w:pPr>
    <w:rPr>
      <w:b/>
      <w:bCs/>
      <w:sz w:val="56"/>
      <w:szCs w:val="56"/>
    </w:rPr>
  </w:style>
  <w:style w:type="paragraph" w:customStyle="1" w:styleId="e986f888-abbb-4e75-a2ef-ca0c1f4b0f42">
    <w:name w:val="石墨文档引用"/>
    <w:qFormat/>
    <w:pPr>
      <w:pBdr>
        <w:left w:val="single" w:sz="30" w:space="10" w:color="F0F0F0"/>
      </w:pBdr>
    </w:pPr>
    <w:rPr>
      <w:color w:val="ADADAD"/>
    </w:rPr>
  </w:style>
  <w:style w:type="paragraph" w:default="1" w:styleId="b3209975-3351-472f-8a78-571f58b94368">
    <w:name w:val="Normal"/>
    <w:qFormat/>
    <w:pPr>
      <w:widowControl w:val="0"/>
      <w:jc w:val="both"/>
    </w:pPr>
  </w:style>
  <w:style w:type="character" w:default="1" w:styleId="6e09365f-5058-4d76-9c45-80e06b9636e4">
    <w:name w:val="Default Paragraph Font"/>
    <w:uiPriority w:val="1"/>
    <w:semiHidden/>
    <w:unhideWhenUsed/>
  </w:style>
  <w:style w:type="table" w:default="1" w:styleId="2b53480e-dd6c-43ca-8b87-de6c5b503cf6">
    <w:name w:val="Normal Table"/>
    <w:uiPriority w:val="99"/>
    <w:semiHidden/>
    <w:unhideWhenUsed/>
    <w:tblPr>
      <w:tblInd w:w="0" w:type="dxa"/>
      <w:tblCellMar>
        <w:top w:w="0" w:type="dxa"/>
        <w:left w:w="108" w:type="dxa"/>
        <w:bottom w:w="0" w:type="dxa"/>
        <w:right w:w="108" w:type="dxa"/>
      </w:tblCellMar>
    </w:tblPr>
  </w:style>
  <w:style w:type="numbering" w:default="1" w:styleId="9ee800e0-79ad-4870-b845-18d3e98d43c3">
    <w:name w:val="No List"/>
    <w:uiPriority w:val="99"/>
    <w:semiHidden/>
    <w:unhideWhenUsed/>
  </w:style>
  <w:style w:type="paragraph" w:customStyle="1" w:styleId="52203827-672b-4e43-b9fb-49d4a416e85d">
    <w:name w:val="石墨文档正文"/>
    <w:qFormat/>
    <w:rPr>
      <w:szCs w:val="22"/>
    </w:rPr>
  </w:style>
  <w:style w:type="paragraph" w:customStyle="1" w:styleId="9f01440a-8a34-43b0-a2b7-73fd03e0bbbb">
    <w:name w:val="石墨文档副标题"/>
    <w:qFormat/>
    <w:rPr>
      <w:color w:val="888888"/>
      <w:sz w:val="48"/>
      <w:szCs w:val="48"/>
    </w:rPr>
  </w:style>
  <w:style w:type="paragraph" w:customStyle="1" w:styleId="525e5c46-dcd0-4af3-a0a4-d8336dea4181">
    <w:name w:val="石墨文档大标题"/>
    <w:next w:val="a3"/>
    <w:uiPriority w:val="9"/>
    <w:unhideWhenUsed/>
    <w:qFormat/>
    <w:pPr>
      <w:spacing w:before="260" w:after="260"/>
      <w:outlineLvl w:val="0"/>
    </w:pPr>
    <w:rPr>
      <w:b/>
      <w:bCs/>
      <w:sz w:val="40"/>
      <w:szCs w:val="40"/>
    </w:rPr>
  </w:style>
  <w:style w:type="paragraph" w:customStyle="1" w:styleId="b1959ce0-a1f8-4bc2-8115-205747ec2139">
    <w:name w:val="石墨文档中标题"/>
    <w:next w:val="a3"/>
    <w:uiPriority w:val="9"/>
    <w:unhideWhenUsed/>
    <w:qFormat/>
    <w:pPr>
      <w:spacing w:before="260" w:after="260"/>
      <w:outlineLvl w:val="1"/>
    </w:pPr>
    <w:rPr>
      <w:b/>
      <w:bCs/>
      <w:sz w:val="36"/>
      <w:szCs w:val="36"/>
    </w:rPr>
  </w:style>
  <w:style w:type="paragraph" w:customStyle="1" w:styleId="5c644297-e8f5-49fb-8192-bf8a57b05c0c">
    <w:name w:val="石墨文档小标题"/>
    <w:next w:val="a3"/>
    <w:uiPriority w:val="9"/>
    <w:unhideWhenUsed/>
    <w:qFormat/>
    <w:pPr>
      <w:spacing w:before="260" w:after="260"/>
      <w:outlineLvl w:val="2"/>
    </w:pPr>
    <w:rPr>
      <w:b/>
      <w:bCs/>
      <w:sz w:val="32"/>
      <w:szCs w:val="32"/>
    </w:rPr>
  </w:style>
  <w:style w:type="paragraph" w:customStyle="1" w:styleId="a8ab3403-186c-44dc-bb45-176a5a03aca6">
    <w:name w:val="石墨文档标题"/>
    <w:next w:val="a3"/>
    <w:uiPriority w:val="9"/>
    <w:unhideWhenUsed/>
    <w:qFormat/>
    <w:pPr>
      <w:spacing w:before="260" w:after="260"/>
      <w:outlineLvl w:val="3"/>
    </w:pPr>
    <w:rPr>
      <w:b/>
      <w:bCs/>
      <w:sz w:val="56"/>
      <w:szCs w:val="56"/>
    </w:rPr>
  </w:style>
  <w:style w:type="paragraph" w:customStyle="1" w:styleId="c627e1ae-4a0a-415a-9a99-bde9be0123bf">
    <w:name w:val="石墨文档引用"/>
    <w:qFormat/>
    <w:pPr>
      <w:pBdr>
        <w:left w:val="single" w:sz="30" w:space="10" w:color="F0F0F0"/>
      </w:pBdr>
    </w:pPr>
    <w:rPr>
      <w:color w:val="ADADAD"/>
    </w:rPr>
  </w:style>
  <w:style w:type="paragraph" w:default="1" w:styleId="0432f572-b3ea-4bd0-8ed3-b97d4c9be918">
    <w:name w:val="Normal"/>
    <w:qFormat/>
    <w:pPr>
      <w:widowControl w:val="0"/>
      <w:jc w:val="both"/>
    </w:pPr>
  </w:style>
  <w:style w:type="character" w:default="1" w:styleId="c45ea7bd-731a-4e62-beb1-81a3a69b3763">
    <w:name w:val="Default Paragraph Font"/>
    <w:uiPriority w:val="1"/>
    <w:semiHidden/>
    <w:unhideWhenUsed/>
  </w:style>
  <w:style w:type="table" w:default="1" w:styleId="23695b29-f7d9-4fe4-9607-3303b69a14a9">
    <w:name w:val="Normal Table"/>
    <w:uiPriority w:val="99"/>
    <w:semiHidden/>
    <w:unhideWhenUsed/>
    <w:tblPr>
      <w:tblInd w:w="0" w:type="dxa"/>
      <w:tblCellMar>
        <w:top w:w="0" w:type="dxa"/>
        <w:left w:w="108" w:type="dxa"/>
        <w:bottom w:w="0" w:type="dxa"/>
        <w:right w:w="108" w:type="dxa"/>
      </w:tblCellMar>
    </w:tblPr>
  </w:style>
  <w:style w:type="numbering" w:default="1" w:styleId="8c7b7040-6f11-46b2-9235-b48be4869dee">
    <w:name w:val="No List"/>
    <w:uiPriority w:val="99"/>
    <w:semiHidden/>
    <w:unhideWhenUsed/>
  </w:style>
  <w:style w:type="paragraph" w:customStyle="1" w:styleId="4a51a6f4-60e3-4bef-90e4-8e3b555e3de6">
    <w:name w:val="石墨文档正文"/>
    <w:qFormat/>
    <w:rPr>
      <w:szCs w:val="22"/>
    </w:rPr>
  </w:style>
  <w:style w:type="paragraph" w:customStyle="1" w:styleId="a2e0aecc-aa03-4e85-befc-dd08896ff4dc">
    <w:name w:val="石墨文档副标题"/>
    <w:qFormat/>
    <w:rPr>
      <w:color w:val="888888"/>
      <w:sz w:val="48"/>
      <w:szCs w:val="48"/>
    </w:rPr>
  </w:style>
  <w:style w:type="paragraph" w:customStyle="1" w:styleId="82b1316b-d935-4125-a209-ddbfd3020faa">
    <w:name w:val="石墨文档大标题"/>
    <w:next w:val="a3"/>
    <w:uiPriority w:val="9"/>
    <w:unhideWhenUsed/>
    <w:qFormat/>
    <w:pPr>
      <w:spacing w:before="260" w:after="260"/>
      <w:outlineLvl w:val="0"/>
    </w:pPr>
    <w:rPr>
      <w:b/>
      <w:bCs/>
      <w:sz w:val="40"/>
      <w:szCs w:val="40"/>
    </w:rPr>
  </w:style>
  <w:style w:type="paragraph" w:customStyle="1" w:styleId="98519f7e-bd0e-4699-aa2b-744e5d5fdbb6">
    <w:name w:val="石墨文档中标题"/>
    <w:next w:val="a3"/>
    <w:uiPriority w:val="9"/>
    <w:unhideWhenUsed/>
    <w:qFormat/>
    <w:pPr>
      <w:spacing w:before="260" w:after="260"/>
      <w:outlineLvl w:val="1"/>
    </w:pPr>
    <w:rPr>
      <w:b/>
      <w:bCs/>
      <w:sz w:val="36"/>
      <w:szCs w:val="36"/>
    </w:rPr>
  </w:style>
  <w:style w:type="paragraph" w:customStyle="1" w:styleId="d1074189-745a-47b6-8f81-04ad68e04f68">
    <w:name w:val="石墨文档小标题"/>
    <w:next w:val="a3"/>
    <w:uiPriority w:val="9"/>
    <w:unhideWhenUsed/>
    <w:qFormat/>
    <w:pPr>
      <w:spacing w:before="260" w:after="260"/>
      <w:outlineLvl w:val="2"/>
    </w:pPr>
    <w:rPr>
      <w:b/>
      <w:bCs/>
      <w:sz w:val="32"/>
      <w:szCs w:val="32"/>
    </w:rPr>
  </w:style>
  <w:style w:type="paragraph" w:customStyle="1" w:styleId="b79cdea6-4daa-4756-a53f-dbb39159ad07">
    <w:name w:val="石墨文档标题"/>
    <w:next w:val="a3"/>
    <w:uiPriority w:val="9"/>
    <w:unhideWhenUsed/>
    <w:qFormat/>
    <w:pPr>
      <w:spacing w:before="260" w:after="260"/>
      <w:outlineLvl w:val="3"/>
    </w:pPr>
    <w:rPr>
      <w:b/>
      <w:bCs/>
      <w:sz w:val="56"/>
      <w:szCs w:val="56"/>
    </w:rPr>
  </w:style>
  <w:style w:type="paragraph" w:customStyle="1" w:styleId="95edaca7-1094-4107-8bea-fbb2163963e4">
    <w:name w:val="石墨文档引用"/>
    <w:qFormat/>
    <w:pPr>
      <w:pBdr>
        <w:left w:val="single" w:sz="30" w:space="10" w:color="F0F0F0"/>
      </w:pBdr>
    </w:pPr>
    <w:rPr>
      <w:color w:val="ADADAD"/>
    </w:rPr>
  </w:style>
  <w:style w:type="paragraph" w:default="1" w:styleId="ead33477-80fe-4fb6-a7ed-5ef0242be561">
    <w:name w:val="Normal"/>
    <w:qFormat/>
    <w:pPr>
      <w:widowControl w:val="0"/>
      <w:jc w:val="both"/>
    </w:pPr>
  </w:style>
  <w:style w:type="character" w:default="1" w:styleId="0836bf77-c75b-4123-9def-a8f938d6b628">
    <w:name w:val="Default Paragraph Font"/>
    <w:uiPriority w:val="1"/>
    <w:semiHidden/>
    <w:unhideWhenUsed/>
  </w:style>
  <w:style w:type="table" w:default="1" w:styleId="53ff26d0-f54b-42a9-8c51-7faedee8cd22">
    <w:name w:val="Normal Table"/>
    <w:uiPriority w:val="99"/>
    <w:semiHidden/>
    <w:unhideWhenUsed/>
    <w:tblPr>
      <w:tblInd w:w="0" w:type="dxa"/>
      <w:tblCellMar>
        <w:top w:w="0" w:type="dxa"/>
        <w:left w:w="108" w:type="dxa"/>
        <w:bottom w:w="0" w:type="dxa"/>
        <w:right w:w="108" w:type="dxa"/>
      </w:tblCellMar>
    </w:tblPr>
  </w:style>
  <w:style w:type="numbering" w:default="1" w:styleId="bdccad72-3465-4cb4-af76-5ef9e6d9efbb">
    <w:name w:val="No List"/>
    <w:uiPriority w:val="99"/>
    <w:semiHidden/>
    <w:unhideWhenUsed/>
  </w:style>
  <w:style w:type="paragraph" w:customStyle="1" w:styleId="d920fb29-0d19-41a1-94ee-d36ada51df8e">
    <w:name w:val="石墨文档正文"/>
    <w:qFormat/>
    <w:rPr>
      <w:szCs w:val="22"/>
    </w:rPr>
  </w:style>
  <w:style w:type="paragraph" w:customStyle="1" w:styleId="7d5d7a6f-3f31-4a4d-8710-697c7a894549">
    <w:name w:val="石墨文档副标题"/>
    <w:qFormat/>
    <w:rPr>
      <w:color w:val="888888"/>
      <w:sz w:val="48"/>
      <w:szCs w:val="48"/>
    </w:rPr>
  </w:style>
  <w:style w:type="paragraph" w:customStyle="1" w:styleId="5af12416-891e-48e5-9ca5-5d7b7d217c8f">
    <w:name w:val="石墨文档大标题"/>
    <w:next w:val="a3"/>
    <w:uiPriority w:val="9"/>
    <w:unhideWhenUsed/>
    <w:qFormat/>
    <w:pPr>
      <w:spacing w:before="260" w:after="260"/>
      <w:outlineLvl w:val="0"/>
    </w:pPr>
    <w:rPr>
      <w:b/>
      <w:bCs/>
      <w:sz w:val="40"/>
      <w:szCs w:val="40"/>
    </w:rPr>
  </w:style>
  <w:style w:type="paragraph" w:customStyle="1" w:styleId="021f5be2-e90a-4769-8255-2a784358991a">
    <w:name w:val="石墨文档中标题"/>
    <w:next w:val="a3"/>
    <w:uiPriority w:val="9"/>
    <w:unhideWhenUsed/>
    <w:qFormat/>
    <w:pPr>
      <w:spacing w:before="260" w:after="260"/>
      <w:outlineLvl w:val="1"/>
    </w:pPr>
    <w:rPr>
      <w:b/>
      <w:bCs/>
      <w:sz w:val="36"/>
      <w:szCs w:val="36"/>
    </w:rPr>
  </w:style>
  <w:style w:type="paragraph" w:customStyle="1" w:styleId="a7c0a87c-9203-4cfe-afda-30e12e41e4af">
    <w:name w:val="石墨文档小标题"/>
    <w:next w:val="a3"/>
    <w:uiPriority w:val="9"/>
    <w:unhideWhenUsed/>
    <w:qFormat/>
    <w:pPr>
      <w:spacing w:before="260" w:after="260"/>
      <w:outlineLvl w:val="2"/>
    </w:pPr>
    <w:rPr>
      <w:b/>
      <w:bCs/>
      <w:sz w:val="32"/>
      <w:szCs w:val="32"/>
    </w:rPr>
  </w:style>
  <w:style w:type="paragraph" w:customStyle="1" w:styleId="99783794-d851-4d0d-b018-7d5d8ebfc687">
    <w:name w:val="石墨文档标题"/>
    <w:next w:val="a3"/>
    <w:uiPriority w:val="9"/>
    <w:unhideWhenUsed/>
    <w:qFormat/>
    <w:pPr>
      <w:spacing w:before="260" w:after="260"/>
      <w:outlineLvl w:val="3"/>
    </w:pPr>
    <w:rPr>
      <w:b/>
      <w:bCs/>
      <w:sz w:val="56"/>
      <w:szCs w:val="56"/>
    </w:rPr>
  </w:style>
  <w:style w:type="paragraph" w:customStyle="1" w:styleId="8ba9d9ae-4aea-4820-a7b0-f7e57bb0d3e4">
    <w:name w:val="石墨文档引用"/>
    <w:qFormat/>
    <w:pPr>
      <w:pBdr>
        <w:left w:val="single" w:sz="30" w:space="10" w:color="F0F0F0"/>
      </w:pBdr>
    </w:pPr>
    <w:rPr>
      <w:color w:val="ADADAD"/>
    </w:rPr>
  </w:style>
  <w:style w:type="paragraph" w:default="1" w:styleId="2b70ffdd-8936-45ea-991f-ac5c9571ef92">
    <w:name w:val="Normal"/>
    <w:qFormat/>
    <w:pPr>
      <w:widowControl w:val="0"/>
      <w:jc w:val="both"/>
    </w:pPr>
  </w:style>
  <w:style w:type="character" w:default="1" w:styleId="b25292be-656c-4ae7-b8b5-0edc65795056">
    <w:name w:val="Default Paragraph Font"/>
    <w:uiPriority w:val="1"/>
    <w:semiHidden/>
    <w:unhideWhenUsed/>
  </w:style>
  <w:style w:type="table" w:default="1" w:styleId="fc974020-584c-48c6-b0fd-f5c15b432520">
    <w:name w:val="Normal Table"/>
    <w:uiPriority w:val="99"/>
    <w:semiHidden/>
    <w:unhideWhenUsed/>
    <w:tblPr>
      <w:tblInd w:w="0" w:type="dxa"/>
      <w:tblCellMar>
        <w:top w:w="0" w:type="dxa"/>
        <w:left w:w="108" w:type="dxa"/>
        <w:bottom w:w="0" w:type="dxa"/>
        <w:right w:w="108" w:type="dxa"/>
      </w:tblCellMar>
    </w:tblPr>
  </w:style>
  <w:style w:type="numbering" w:default="1" w:styleId="1b1ccce2-f7eb-445d-a8d2-9f64e49429e3">
    <w:name w:val="No List"/>
    <w:uiPriority w:val="99"/>
    <w:semiHidden/>
    <w:unhideWhenUsed/>
  </w:style>
  <w:style w:type="paragraph" w:customStyle="1" w:styleId="b3030068-73aa-41a6-bd04-af90dd8c9acb">
    <w:name w:val="石墨文档正文"/>
    <w:qFormat/>
    <w:rPr>
      <w:szCs w:val="22"/>
    </w:rPr>
  </w:style>
  <w:style w:type="paragraph" w:customStyle="1" w:styleId="57e9b3a1-7e43-42b2-88ee-c1aa7ce64942">
    <w:name w:val="石墨文档副标题"/>
    <w:qFormat/>
    <w:rPr>
      <w:color w:val="888888"/>
      <w:sz w:val="48"/>
      <w:szCs w:val="48"/>
    </w:rPr>
  </w:style>
  <w:style w:type="paragraph" w:customStyle="1" w:styleId="f426e304-8a8e-4cf1-9dfd-81868eb2a317">
    <w:name w:val="石墨文档大标题"/>
    <w:next w:val="a3"/>
    <w:uiPriority w:val="9"/>
    <w:unhideWhenUsed/>
    <w:qFormat/>
    <w:pPr>
      <w:spacing w:before="260" w:after="260"/>
      <w:outlineLvl w:val="0"/>
    </w:pPr>
    <w:rPr>
      <w:b/>
      <w:bCs/>
      <w:sz w:val="40"/>
      <w:szCs w:val="40"/>
    </w:rPr>
  </w:style>
  <w:style w:type="paragraph" w:customStyle="1" w:styleId="d69373c2-615b-4342-a9b3-67440e8968a0">
    <w:name w:val="石墨文档中标题"/>
    <w:next w:val="a3"/>
    <w:uiPriority w:val="9"/>
    <w:unhideWhenUsed/>
    <w:qFormat/>
    <w:pPr>
      <w:spacing w:before="260" w:after="260"/>
      <w:outlineLvl w:val="1"/>
    </w:pPr>
    <w:rPr>
      <w:b/>
      <w:bCs/>
      <w:sz w:val="36"/>
      <w:szCs w:val="36"/>
    </w:rPr>
  </w:style>
  <w:style w:type="paragraph" w:customStyle="1" w:styleId="964cb138-ce82-45ad-bcf2-be59e2a0e202">
    <w:name w:val="石墨文档小标题"/>
    <w:next w:val="a3"/>
    <w:uiPriority w:val="9"/>
    <w:unhideWhenUsed/>
    <w:qFormat/>
    <w:pPr>
      <w:spacing w:before="260" w:after="260"/>
      <w:outlineLvl w:val="2"/>
    </w:pPr>
    <w:rPr>
      <w:b/>
      <w:bCs/>
      <w:sz w:val="32"/>
      <w:szCs w:val="32"/>
    </w:rPr>
  </w:style>
  <w:style w:type="paragraph" w:customStyle="1" w:styleId="e3228cf8-332d-4179-afd4-5306eecc575d">
    <w:name w:val="石墨文档标题"/>
    <w:next w:val="a3"/>
    <w:uiPriority w:val="9"/>
    <w:unhideWhenUsed/>
    <w:qFormat/>
    <w:pPr>
      <w:spacing w:before="260" w:after="260"/>
      <w:outlineLvl w:val="3"/>
    </w:pPr>
    <w:rPr>
      <w:b/>
      <w:bCs/>
      <w:sz w:val="56"/>
      <w:szCs w:val="56"/>
    </w:rPr>
  </w:style>
  <w:style w:type="paragraph" w:customStyle="1" w:styleId="d6ebde2e-abd2-4663-9ea6-03fefee7b593">
    <w:name w:val="石墨文档引用"/>
    <w:qFormat/>
    <w:pPr>
      <w:pBdr>
        <w:left w:val="single" w:sz="30" w:space="10" w:color="F0F0F0"/>
      </w:pBdr>
    </w:pPr>
    <w:rPr>
      <w:color w:val="ADADAD"/>
    </w:rPr>
  </w:style>
  <w:style w:type="paragraph" w:default="1" w:styleId="103470f9-6eb5-4ddb-9975-024830cfc6c9">
    <w:name w:val="Normal"/>
    <w:qFormat/>
    <w:pPr>
      <w:widowControl w:val="0"/>
      <w:jc w:val="both"/>
    </w:pPr>
  </w:style>
  <w:style w:type="character" w:default="1" w:styleId="f1f7e03d-7948-4a28-b2d1-aee370027b66">
    <w:name w:val="Default Paragraph Font"/>
    <w:uiPriority w:val="1"/>
    <w:semiHidden/>
    <w:unhideWhenUsed/>
  </w:style>
  <w:style w:type="table" w:default="1" w:styleId="eda520d9-cb7a-403c-8d80-98c828565ac6">
    <w:name w:val="Normal Table"/>
    <w:uiPriority w:val="99"/>
    <w:semiHidden/>
    <w:unhideWhenUsed/>
    <w:tblPr>
      <w:tblInd w:w="0" w:type="dxa"/>
      <w:tblCellMar>
        <w:top w:w="0" w:type="dxa"/>
        <w:left w:w="108" w:type="dxa"/>
        <w:bottom w:w="0" w:type="dxa"/>
        <w:right w:w="108" w:type="dxa"/>
      </w:tblCellMar>
    </w:tblPr>
  </w:style>
  <w:style w:type="numbering" w:default="1" w:styleId="f696f149-4afc-4157-9a71-a10e8d92c073">
    <w:name w:val="No List"/>
    <w:uiPriority w:val="99"/>
    <w:semiHidden/>
    <w:unhideWhenUsed/>
  </w:style>
  <w:style w:type="paragraph" w:customStyle="1" w:styleId="dfc006c9-6268-456f-81b1-f9b53891bdf5">
    <w:name w:val="石墨文档正文"/>
    <w:qFormat/>
    <w:rPr>
      <w:szCs w:val="22"/>
    </w:rPr>
  </w:style>
  <w:style w:type="paragraph" w:customStyle="1" w:styleId="560067a0-2e4a-41c2-b5c4-ad41e1a567eb">
    <w:name w:val="石墨文档副标题"/>
    <w:qFormat/>
    <w:rPr>
      <w:color w:val="888888"/>
      <w:sz w:val="48"/>
      <w:szCs w:val="48"/>
    </w:rPr>
  </w:style>
  <w:style w:type="paragraph" w:customStyle="1" w:styleId="6848dfc3-6e0e-43ae-808e-868e36246e49">
    <w:name w:val="石墨文档大标题"/>
    <w:next w:val="a3"/>
    <w:uiPriority w:val="9"/>
    <w:unhideWhenUsed/>
    <w:qFormat/>
    <w:pPr>
      <w:spacing w:before="260" w:after="260"/>
      <w:outlineLvl w:val="0"/>
    </w:pPr>
    <w:rPr>
      <w:b/>
      <w:bCs/>
      <w:sz w:val="40"/>
      <w:szCs w:val="40"/>
    </w:rPr>
  </w:style>
  <w:style w:type="paragraph" w:customStyle="1" w:styleId="f608395d-eb7e-4004-ab38-291437f41c83">
    <w:name w:val="石墨文档中标题"/>
    <w:next w:val="a3"/>
    <w:uiPriority w:val="9"/>
    <w:unhideWhenUsed/>
    <w:qFormat/>
    <w:pPr>
      <w:spacing w:before="260" w:after="260"/>
      <w:outlineLvl w:val="1"/>
    </w:pPr>
    <w:rPr>
      <w:b/>
      <w:bCs/>
      <w:sz w:val="36"/>
      <w:szCs w:val="36"/>
    </w:rPr>
  </w:style>
  <w:style w:type="paragraph" w:customStyle="1" w:styleId="a142bfc4-337b-4bc7-9603-77ac17b94402">
    <w:name w:val="石墨文档小标题"/>
    <w:next w:val="a3"/>
    <w:uiPriority w:val="9"/>
    <w:unhideWhenUsed/>
    <w:qFormat/>
    <w:pPr>
      <w:spacing w:before="260" w:after="260"/>
      <w:outlineLvl w:val="2"/>
    </w:pPr>
    <w:rPr>
      <w:b/>
      <w:bCs/>
      <w:sz w:val="32"/>
      <w:szCs w:val="32"/>
    </w:rPr>
  </w:style>
  <w:style w:type="paragraph" w:customStyle="1" w:styleId="6921a5b7-c329-4977-b62e-34cc597e9c31">
    <w:name w:val="石墨文档标题"/>
    <w:next w:val="a3"/>
    <w:uiPriority w:val="9"/>
    <w:unhideWhenUsed/>
    <w:qFormat/>
    <w:pPr>
      <w:spacing w:before="260" w:after="260"/>
      <w:outlineLvl w:val="3"/>
    </w:pPr>
    <w:rPr>
      <w:b/>
      <w:bCs/>
      <w:sz w:val="56"/>
      <w:szCs w:val="56"/>
    </w:rPr>
  </w:style>
  <w:style w:type="paragraph" w:customStyle="1" w:styleId="58f2f381-4b5a-4e81-9443-e6ed0b838176">
    <w:name w:val="石墨文档引用"/>
    <w:qFormat/>
    <w:pPr>
      <w:pBdr>
        <w:left w:val="single" w:sz="30" w:space="10" w:color="F0F0F0"/>
      </w:pBdr>
    </w:pPr>
    <w:rPr>
      <w:color w:val="ADADAD"/>
    </w:rPr>
  </w:style>
  <w:style w:type="paragraph" w:default="1" w:styleId="3bd34fd8-0516-4c3d-92e3-1314e6e39970">
    <w:name w:val="Normal"/>
    <w:qFormat/>
    <w:pPr>
      <w:widowControl w:val="0"/>
      <w:jc w:val="both"/>
    </w:pPr>
  </w:style>
  <w:style w:type="character" w:default="1" w:styleId="738d8e1f-3098-4b96-9c17-8f93c3a136f3">
    <w:name w:val="Default Paragraph Font"/>
    <w:uiPriority w:val="1"/>
    <w:semiHidden/>
    <w:unhideWhenUsed/>
  </w:style>
  <w:style w:type="table" w:default="1" w:styleId="693c8a5c-0a06-4f25-aca3-84e16be23717">
    <w:name w:val="Normal Table"/>
    <w:uiPriority w:val="99"/>
    <w:semiHidden/>
    <w:unhideWhenUsed/>
    <w:tblPr>
      <w:tblInd w:w="0" w:type="dxa"/>
      <w:tblCellMar>
        <w:top w:w="0" w:type="dxa"/>
        <w:left w:w="108" w:type="dxa"/>
        <w:bottom w:w="0" w:type="dxa"/>
        <w:right w:w="108" w:type="dxa"/>
      </w:tblCellMar>
    </w:tblPr>
  </w:style>
  <w:style w:type="numbering" w:default="1" w:styleId="dbd2ef70-c0bf-4dd1-b642-df97bff89b6b">
    <w:name w:val="No List"/>
    <w:uiPriority w:val="99"/>
    <w:semiHidden/>
    <w:unhideWhenUsed/>
  </w:style>
  <w:style w:type="paragraph" w:customStyle="1" w:styleId="768d1340-1982-4ea7-98da-76ac39cc1e4f">
    <w:name w:val="石墨文档正文"/>
    <w:qFormat/>
    <w:rPr>
      <w:szCs w:val="22"/>
    </w:rPr>
  </w:style>
  <w:style w:type="paragraph" w:customStyle="1" w:styleId="85376e43-6f68-4517-b51a-b28c8ba40b0b">
    <w:name w:val="石墨文档副标题"/>
    <w:qFormat/>
    <w:rPr>
      <w:color w:val="888888"/>
      <w:sz w:val="48"/>
      <w:szCs w:val="48"/>
    </w:rPr>
  </w:style>
  <w:style w:type="paragraph" w:customStyle="1" w:styleId="19bc5627-b92c-44c6-aa08-71bd5ee4307d">
    <w:name w:val="石墨文档大标题"/>
    <w:next w:val="a3"/>
    <w:uiPriority w:val="9"/>
    <w:unhideWhenUsed/>
    <w:qFormat/>
    <w:pPr>
      <w:spacing w:before="260" w:after="260"/>
      <w:outlineLvl w:val="0"/>
    </w:pPr>
    <w:rPr>
      <w:b/>
      <w:bCs/>
      <w:sz w:val="40"/>
      <w:szCs w:val="40"/>
    </w:rPr>
  </w:style>
  <w:style w:type="paragraph" w:customStyle="1" w:styleId="bf123816-a9e9-47c6-9cd4-e6aaaf01ca74">
    <w:name w:val="石墨文档中标题"/>
    <w:next w:val="a3"/>
    <w:uiPriority w:val="9"/>
    <w:unhideWhenUsed/>
    <w:qFormat/>
    <w:pPr>
      <w:spacing w:before="260" w:after="260"/>
      <w:outlineLvl w:val="1"/>
    </w:pPr>
    <w:rPr>
      <w:b/>
      <w:bCs/>
      <w:sz w:val="36"/>
      <w:szCs w:val="36"/>
    </w:rPr>
  </w:style>
  <w:style w:type="paragraph" w:customStyle="1" w:styleId="58b27db3-453e-4e33-af66-6847f5484cb0">
    <w:name w:val="石墨文档小标题"/>
    <w:next w:val="a3"/>
    <w:uiPriority w:val="9"/>
    <w:unhideWhenUsed/>
    <w:qFormat/>
    <w:pPr>
      <w:spacing w:before="260" w:after="260"/>
      <w:outlineLvl w:val="2"/>
    </w:pPr>
    <w:rPr>
      <w:b/>
      <w:bCs/>
      <w:sz w:val="32"/>
      <w:szCs w:val="32"/>
    </w:rPr>
  </w:style>
  <w:style w:type="paragraph" w:customStyle="1" w:styleId="f18668cd-f169-4ef1-ba2d-62c4dc313991">
    <w:name w:val="石墨文档标题"/>
    <w:next w:val="a3"/>
    <w:uiPriority w:val="9"/>
    <w:unhideWhenUsed/>
    <w:qFormat/>
    <w:pPr>
      <w:spacing w:before="260" w:after="260"/>
      <w:outlineLvl w:val="3"/>
    </w:pPr>
    <w:rPr>
      <w:b/>
      <w:bCs/>
      <w:sz w:val="56"/>
      <w:szCs w:val="56"/>
    </w:rPr>
  </w:style>
  <w:style w:type="paragraph" w:customStyle="1" w:styleId="76af6975-e73a-4cd2-9973-df88a75c2acf">
    <w:name w:val="石墨文档引用"/>
    <w:qFormat/>
    <w:pPr>
      <w:pBdr>
        <w:left w:val="single" w:sz="30" w:space="10" w:color="F0F0F0"/>
      </w:pBdr>
    </w:pPr>
    <w:rPr>
      <w:color w:val="ADADAD"/>
    </w:rPr>
  </w:style>
  <w:style w:type="paragraph" w:default="1" w:styleId="8cbafc6e-7db1-4b5b-9a74-b34f2940727d">
    <w:name w:val="Normal"/>
    <w:qFormat/>
    <w:pPr>
      <w:widowControl w:val="0"/>
      <w:jc w:val="both"/>
    </w:pPr>
  </w:style>
  <w:style w:type="character" w:default="1" w:styleId="12936f39-18d3-47ef-92c4-242b5dcd0285">
    <w:name w:val="Default Paragraph Font"/>
    <w:uiPriority w:val="1"/>
    <w:semiHidden/>
    <w:unhideWhenUsed/>
  </w:style>
  <w:style w:type="table" w:default="1" w:styleId="3086bb69-644e-4665-acc0-1ee6e4dbd445">
    <w:name w:val="Normal Table"/>
    <w:uiPriority w:val="99"/>
    <w:semiHidden/>
    <w:unhideWhenUsed/>
    <w:tblPr>
      <w:tblInd w:w="0" w:type="dxa"/>
      <w:tblCellMar>
        <w:top w:w="0" w:type="dxa"/>
        <w:left w:w="108" w:type="dxa"/>
        <w:bottom w:w="0" w:type="dxa"/>
        <w:right w:w="108" w:type="dxa"/>
      </w:tblCellMar>
    </w:tblPr>
  </w:style>
  <w:style w:type="numbering" w:default="1" w:styleId="2b7b9b96-c952-4bde-9eaa-84698ce0ae16">
    <w:name w:val="No List"/>
    <w:uiPriority w:val="99"/>
    <w:semiHidden/>
    <w:unhideWhenUsed/>
  </w:style>
  <w:style w:type="paragraph" w:customStyle="1" w:styleId="98f45761-420d-47cd-848b-1c6167513052">
    <w:name w:val="石墨文档正文"/>
    <w:qFormat/>
    <w:rPr>
      <w:szCs w:val="22"/>
    </w:rPr>
  </w:style>
  <w:style w:type="paragraph" w:customStyle="1" w:styleId="4065eaf0-54c3-41ce-9df0-dc6d0c8c0720">
    <w:name w:val="石墨文档副标题"/>
    <w:qFormat/>
    <w:rPr>
      <w:color w:val="888888"/>
      <w:sz w:val="48"/>
      <w:szCs w:val="48"/>
    </w:rPr>
  </w:style>
  <w:style w:type="paragraph" w:customStyle="1" w:styleId="df1ae02a-3bd1-4418-8778-333fd94367bf">
    <w:name w:val="石墨文档大标题"/>
    <w:next w:val="a3"/>
    <w:uiPriority w:val="9"/>
    <w:unhideWhenUsed/>
    <w:qFormat/>
    <w:pPr>
      <w:spacing w:before="260" w:after="260"/>
      <w:outlineLvl w:val="0"/>
    </w:pPr>
    <w:rPr>
      <w:b/>
      <w:bCs/>
      <w:sz w:val="40"/>
      <w:szCs w:val="40"/>
    </w:rPr>
  </w:style>
  <w:style w:type="paragraph" w:customStyle="1" w:styleId="e8d2ab65-ccd5-4ed7-8966-8bca8e556100">
    <w:name w:val="石墨文档中标题"/>
    <w:next w:val="a3"/>
    <w:uiPriority w:val="9"/>
    <w:unhideWhenUsed/>
    <w:qFormat/>
    <w:pPr>
      <w:spacing w:before="260" w:after="260"/>
      <w:outlineLvl w:val="1"/>
    </w:pPr>
    <w:rPr>
      <w:b/>
      <w:bCs/>
      <w:sz w:val="36"/>
      <w:szCs w:val="36"/>
    </w:rPr>
  </w:style>
  <w:style w:type="paragraph" w:customStyle="1" w:styleId="8dfac1a5-398a-4ffc-adb5-b47b5af73a0b">
    <w:name w:val="石墨文档小标题"/>
    <w:next w:val="a3"/>
    <w:uiPriority w:val="9"/>
    <w:unhideWhenUsed/>
    <w:qFormat/>
    <w:pPr>
      <w:spacing w:before="260" w:after="260"/>
      <w:outlineLvl w:val="2"/>
    </w:pPr>
    <w:rPr>
      <w:b/>
      <w:bCs/>
      <w:sz w:val="32"/>
      <w:szCs w:val="32"/>
    </w:rPr>
  </w:style>
  <w:style w:type="paragraph" w:customStyle="1" w:styleId="f5c8e3f7-7dfe-4d0a-8ffa-c072fb89ff1f">
    <w:name w:val="石墨文档标题"/>
    <w:next w:val="a3"/>
    <w:uiPriority w:val="9"/>
    <w:unhideWhenUsed/>
    <w:qFormat/>
    <w:pPr>
      <w:spacing w:before="260" w:after="260"/>
      <w:outlineLvl w:val="3"/>
    </w:pPr>
    <w:rPr>
      <w:b/>
      <w:bCs/>
      <w:sz w:val="56"/>
      <w:szCs w:val="56"/>
    </w:rPr>
  </w:style>
  <w:style w:type="paragraph" w:customStyle="1" w:styleId="1c5fa27a-69c2-4290-af31-cf7aa58b9684">
    <w:name w:val="石墨文档引用"/>
    <w:qFormat/>
    <w:pPr>
      <w:pBdr>
        <w:left w:val="single" w:sz="30" w:space="10" w:color="F0F0F0"/>
      </w:pBdr>
    </w:pPr>
    <w:rPr>
      <w:color w:val="ADADAD"/>
    </w:rPr>
  </w:style>
  <w:style w:type="paragraph" w:default="1" w:styleId="ab2fa99e-65fa-47c8-b8a0-d4cdb6105085">
    <w:name w:val="Normal"/>
    <w:qFormat/>
    <w:pPr>
      <w:widowControl w:val="0"/>
      <w:jc w:val="both"/>
    </w:pPr>
  </w:style>
  <w:style w:type="character" w:default="1" w:styleId="aa682e79-005d-4b42-8ce4-3c0e59741519">
    <w:name w:val="Default Paragraph Font"/>
    <w:uiPriority w:val="1"/>
    <w:semiHidden/>
    <w:unhideWhenUsed/>
  </w:style>
  <w:style w:type="table" w:default="1" w:styleId="2655389f-ffeb-4cce-b576-f782164cfa97">
    <w:name w:val="Normal Table"/>
    <w:uiPriority w:val="99"/>
    <w:semiHidden/>
    <w:unhideWhenUsed/>
    <w:tblPr>
      <w:tblInd w:w="0" w:type="dxa"/>
      <w:tblCellMar>
        <w:top w:w="0" w:type="dxa"/>
        <w:left w:w="108" w:type="dxa"/>
        <w:bottom w:w="0" w:type="dxa"/>
        <w:right w:w="108" w:type="dxa"/>
      </w:tblCellMar>
    </w:tblPr>
  </w:style>
  <w:style w:type="numbering" w:default="1" w:styleId="d1c75ba7-e01a-465c-a171-417a57197b89">
    <w:name w:val="No List"/>
    <w:uiPriority w:val="99"/>
    <w:semiHidden/>
    <w:unhideWhenUsed/>
  </w:style>
  <w:style w:type="paragraph" w:customStyle="1" w:styleId="fba511cc-3919-4fe8-ac3e-3aac72ad0f91">
    <w:name w:val="石墨文档正文"/>
    <w:qFormat/>
    <w:rPr>
      <w:szCs w:val="22"/>
    </w:rPr>
  </w:style>
  <w:style w:type="paragraph" w:customStyle="1" w:styleId="2c381ceb-f596-41bd-9ead-cce0673ac4c2">
    <w:name w:val="石墨文档副标题"/>
    <w:qFormat/>
    <w:rPr>
      <w:color w:val="888888"/>
      <w:sz w:val="48"/>
      <w:szCs w:val="48"/>
    </w:rPr>
  </w:style>
  <w:style w:type="paragraph" w:customStyle="1" w:styleId="56073aea-3890-4286-8c65-c09fb9bdbb86">
    <w:name w:val="石墨文档大标题"/>
    <w:next w:val="a3"/>
    <w:uiPriority w:val="9"/>
    <w:unhideWhenUsed/>
    <w:qFormat/>
    <w:pPr>
      <w:spacing w:before="260" w:after="260"/>
      <w:outlineLvl w:val="0"/>
    </w:pPr>
    <w:rPr>
      <w:b/>
      <w:bCs/>
      <w:sz w:val="40"/>
      <w:szCs w:val="40"/>
    </w:rPr>
  </w:style>
  <w:style w:type="paragraph" w:customStyle="1" w:styleId="2cf9ce42-c1c6-406a-b8c0-4722d3d8460b">
    <w:name w:val="石墨文档中标题"/>
    <w:next w:val="a3"/>
    <w:uiPriority w:val="9"/>
    <w:unhideWhenUsed/>
    <w:qFormat/>
    <w:pPr>
      <w:spacing w:before="260" w:after="260"/>
      <w:outlineLvl w:val="1"/>
    </w:pPr>
    <w:rPr>
      <w:b/>
      <w:bCs/>
      <w:sz w:val="36"/>
      <w:szCs w:val="36"/>
    </w:rPr>
  </w:style>
  <w:style w:type="paragraph" w:customStyle="1" w:styleId="c76e9b85-4638-4044-88bc-0c78e6252891">
    <w:name w:val="石墨文档小标题"/>
    <w:next w:val="a3"/>
    <w:uiPriority w:val="9"/>
    <w:unhideWhenUsed/>
    <w:qFormat/>
    <w:pPr>
      <w:spacing w:before="260" w:after="260"/>
      <w:outlineLvl w:val="2"/>
    </w:pPr>
    <w:rPr>
      <w:b/>
      <w:bCs/>
      <w:sz w:val="32"/>
      <w:szCs w:val="32"/>
    </w:rPr>
  </w:style>
  <w:style w:type="paragraph" w:customStyle="1" w:styleId="2cff8b94-1a6c-4c87-b8a3-1456d385c026">
    <w:name w:val="石墨文档标题"/>
    <w:next w:val="a3"/>
    <w:uiPriority w:val="9"/>
    <w:unhideWhenUsed/>
    <w:qFormat/>
    <w:pPr>
      <w:spacing w:before="260" w:after="260"/>
      <w:outlineLvl w:val="3"/>
    </w:pPr>
    <w:rPr>
      <w:b/>
      <w:bCs/>
      <w:sz w:val="56"/>
      <w:szCs w:val="56"/>
    </w:rPr>
  </w:style>
  <w:style w:type="paragraph" w:customStyle="1" w:styleId="821e2d70-f1f9-41ef-9dc8-6ada6bca2030">
    <w:name w:val="石墨文档引用"/>
    <w:qFormat/>
    <w:pPr>
      <w:pBdr>
        <w:left w:val="single" w:sz="30" w:space="10" w:color="F0F0F0"/>
      </w:pBdr>
    </w:pPr>
    <w:rPr>
      <w:color w:val="ADADAD"/>
    </w:rPr>
  </w:style>
  <w:style w:type="paragraph" w:default="1" w:styleId="aaf737ba-eceb-493d-be51-1957721afab7">
    <w:name w:val="Normal"/>
    <w:qFormat/>
    <w:pPr>
      <w:widowControl w:val="0"/>
      <w:jc w:val="both"/>
    </w:pPr>
  </w:style>
  <w:style w:type="character" w:default="1" w:styleId="c18e1bd1-3eae-4cff-8ca7-ede52e7f409b">
    <w:name w:val="Default Paragraph Font"/>
    <w:uiPriority w:val="1"/>
    <w:semiHidden/>
    <w:unhideWhenUsed/>
  </w:style>
  <w:style w:type="table" w:default="1" w:styleId="b01f009e-b551-4035-968f-e35d3d08967d">
    <w:name w:val="Normal Table"/>
    <w:uiPriority w:val="99"/>
    <w:semiHidden/>
    <w:unhideWhenUsed/>
    <w:tblPr>
      <w:tblInd w:w="0" w:type="dxa"/>
      <w:tblCellMar>
        <w:top w:w="0" w:type="dxa"/>
        <w:left w:w="108" w:type="dxa"/>
        <w:bottom w:w="0" w:type="dxa"/>
        <w:right w:w="108" w:type="dxa"/>
      </w:tblCellMar>
    </w:tblPr>
  </w:style>
  <w:style w:type="numbering" w:default="1" w:styleId="e87cc017-7c40-4daa-a5ab-74a9c985b367">
    <w:name w:val="No List"/>
    <w:uiPriority w:val="99"/>
    <w:semiHidden/>
    <w:unhideWhenUsed/>
  </w:style>
  <w:style w:type="paragraph" w:customStyle="1" w:styleId="5f490a38-f0b0-48c7-b8f1-fb091a28d7ed">
    <w:name w:val="石墨文档正文"/>
    <w:qFormat/>
    <w:rPr>
      <w:szCs w:val="22"/>
    </w:rPr>
  </w:style>
  <w:style w:type="paragraph" w:customStyle="1" w:styleId="7e1fa2c1-842b-427e-834b-a01a92d6fa96">
    <w:name w:val="石墨文档副标题"/>
    <w:qFormat/>
    <w:rPr>
      <w:color w:val="888888"/>
      <w:sz w:val="48"/>
      <w:szCs w:val="48"/>
    </w:rPr>
  </w:style>
  <w:style w:type="paragraph" w:customStyle="1" w:styleId="76cce845-a2ea-42d2-8359-c0399189465c">
    <w:name w:val="石墨文档大标题"/>
    <w:next w:val="a3"/>
    <w:uiPriority w:val="9"/>
    <w:unhideWhenUsed/>
    <w:qFormat/>
    <w:pPr>
      <w:spacing w:before="260" w:after="260"/>
      <w:outlineLvl w:val="0"/>
    </w:pPr>
    <w:rPr>
      <w:b/>
      <w:bCs/>
      <w:sz w:val="40"/>
      <w:szCs w:val="40"/>
    </w:rPr>
  </w:style>
  <w:style w:type="paragraph" w:customStyle="1" w:styleId="77fb508d-fc6d-4fe7-9add-480d1eee3389">
    <w:name w:val="石墨文档中标题"/>
    <w:next w:val="a3"/>
    <w:uiPriority w:val="9"/>
    <w:unhideWhenUsed/>
    <w:qFormat/>
    <w:pPr>
      <w:spacing w:before="260" w:after="260"/>
      <w:outlineLvl w:val="1"/>
    </w:pPr>
    <w:rPr>
      <w:b/>
      <w:bCs/>
      <w:sz w:val="36"/>
      <w:szCs w:val="36"/>
    </w:rPr>
  </w:style>
  <w:style w:type="paragraph" w:customStyle="1" w:styleId="ae9da662-5539-466d-820e-9b099e9ff4ca">
    <w:name w:val="石墨文档小标题"/>
    <w:next w:val="a3"/>
    <w:uiPriority w:val="9"/>
    <w:unhideWhenUsed/>
    <w:qFormat/>
    <w:pPr>
      <w:spacing w:before="260" w:after="260"/>
      <w:outlineLvl w:val="2"/>
    </w:pPr>
    <w:rPr>
      <w:b/>
      <w:bCs/>
      <w:sz w:val="32"/>
      <w:szCs w:val="32"/>
    </w:rPr>
  </w:style>
  <w:style w:type="paragraph" w:customStyle="1" w:styleId="1dd54a4b-e530-41a0-9700-3b987be562b3">
    <w:name w:val="石墨文档标题"/>
    <w:next w:val="a3"/>
    <w:uiPriority w:val="9"/>
    <w:unhideWhenUsed/>
    <w:qFormat/>
    <w:pPr>
      <w:spacing w:before="260" w:after="260"/>
      <w:outlineLvl w:val="3"/>
    </w:pPr>
    <w:rPr>
      <w:b/>
      <w:bCs/>
      <w:sz w:val="56"/>
      <w:szCs w:val="56"/>
    </w:rPr>
  </w:style>
  <w:style w:type="paragraph" w:customStyle="1" w:styleId="7e93ab4b-00d9-4b52-9d90-600eb23913dd">
    <w:name w:val="石墨文档引用"/>
    <w:qFormat/>
    <w:pPr>
      <w:pBdr>
        <w:left w:val="single" w:sz="30" w:space="10" w:color="F0F0F0"/>
      </w:pBdr>
    </w:pPr>
    <w:rPr>
      <w:color w:val="ADADAD"/>
    </w:rPr>
  </w:style>
  <w:style w:type="paragraph" w:default="1" w:styleId="5fb5e3b7-4b66-46ee-96ea-772b969f238f">
    <w:name w:val="Normal"/>
    <w:qFormat/>
    <w:pPr>
      <w:widowControl w:val="0"/>
      <w:jc w:val="both"/>
    </w:pPr>
  </w:style>
  <w:style w:type="character" w:default="1" w:styleId="2f32774c-1176-441c-8395-05f74a0fbab3">
    <w:name w:val="Default Paragraph Font"/>
    <w:uiPriority w:val="1"/>
    <w:semiHidden/>
    <w:unhideWhenUsed/>
  </w:style>
  <w:style w:type="table" w:default="1" w:styleId="b2bd0e55-a81b-4110-8111-d2f2287c40da">
    <w:name w:val="Normal Table"/>
    <w:uiPriority w:val="99"/>
    <w:semiHidden/>
    <w:unhideWhenUsed/>
    <w:tblPr>
      <w:tblInd w:w="0" w:type="dxa"/>
      <w:tblCellMar>
        <w:top w:w="0" w:type="dxa"/>
        <w:left w:w="108" w:type="dxa"/>
        <w:bottom w:w="0" w:type="dxa"/>
        <w:right w:w="108" w:type="dxa"/>
      </w:tblCellMar>
    </w:tblPr>
  </w:style>
  <w:style w:type="numbering" w:default="1" w:styleId="c3dd1a84-37cb-4f35-b0a6-01a1208b6770">
    <w:name w:val="No List"/>
    <w:uiPriority w:val="99"/>
    <w:semiHidden/>
    <w:unhideWhenUsed/>
  </w:style>
  <w:style w:type="paragraph" w:customStyle="1" w:styleId="7194c212-c878-4fd9-9785-18c4f600f267">
    <w:name w:val="石墨文档正文"/>
    <w:qFormat/>
    <w:rPr>
      <w:szCs w:val="22"/>
    </w:rPr>
  </w:style>
  <w:style w:type="paragraph" w:customStyle="1" w:styleId="c9d3d118-710a-4d96-9129-fd234d4dd1c1">
    <w:name w:val="石墨文档副标题"/>
    <w:qFormat/>
    <w:rPr>
      <w:color w:val="888888"/>
      <w:sz w:val="48"/>
      <w:szCs w:val="48"/>
    </w:rPr>
  </w:style>
  <w:style w:type="paragraph" w:customStyle="1" w:styleId="513fedc6-8f01-41ce-a384-40e01496d11c">
    <w:name w:val="石墨文档大标题"/>
    <w:next w:val="a3"/>
    <w:uiPriority w:val="9"/>
    <w:unhideWhenUsed/>
    <w:qFormat/>
    <w:pPr>
      <w:spacing w:before="260" w:after="260"/>
      <w:outlineLvl w:val="0"/>
    </w:pPr>
    <w:rPr>
      <w:b/>
      <w:bCs/>
      <w:sz w:val="40"/>
      <w:szCs w:val="40"/>
    </w:rPr>
  </w:style>
  <w:style w:type="paragraph" w:customStyle="1" w:styleId="59a781be-4fd1-44ea-880c-6875fc301bca">
    <w:name w:val="石墨文档中标题"/>
    <w:next w:val="a3"/>
    <w:uiPriority w:val="9"/>
    <w:unhideWhenUsed/>
    <w:qFormat/>
    <w:pPr>
      <w:spacing w:before="260" w:after="260"/>
      <w:outlineLvl w:val="1"/>
    </w:pPr>
    <w:rPr>
      <w:b/>
      <w:bCs/>
      <w:sz w:val="36"/>
      <w:szCs w:val="36"/>
    </w:rPr>
  </w:style>
  <w:style w:type="paragraph" w:customStyle="1" w:styleId="cc82303c-ef73-4bd4-a108-bc19093b20a9">
    <w:name w:val="石墨文档小标题"/>
    <w:next w:val="a3"/>
    <w:uiPriority w:val="9"/>
    <w:unhideWhenUsed/>
    <w:qFormat/>
    <w:pPr>
      <w:spacing w:before="260" w:after="260"/>
      <w:outlineLvl w:val="2"/>
    </w:pPr>
    <w:rPr>
      <w:b/>
      <w:bCs/>
      <w:sz w:val="32"/>
      <w:szCs w:val="32"/>
    </w:rPr>
  </w:style>
  <w:style w:type="paragraph" w:customStyle="1" w:styleId="47b3d6b7-9970-4925-a9cd-0358834593b7">
    <w:name w:val="石墨文档标题"/>
    <w:next w:val="a3"/>
    <w:uiPriority w:val="9"/>
    <w:unhideWhenUsed/>
    <w:qFormat/>
    <w:pPr>
      <w:spacing w:before="260" w:after="260"/>
      <w:outlineLvl w:val="3"/>
    </w:pPr>
    <w:rPr>
      <w:b/>
      <w:bCs/>
      <w:sz w:val="56"/>
      <w:szCs w:val="56"/>
    </w:rPr>
  </w:style>
  <w:style w:type="paragraph" w:customStyle="1" w:styleId="962edc72-3c19-43cc-9f5c-0966e7e9d57c">
    <w:name w:val="石墨文档引用"/>
    <w:qFormat/>
    <w:pPr>
      <w:pBdr>
        <w:left w:val="single" w:sz="30" w:space="10" w:color="F0F0F0"/>
      </w:pBdr>
    </w:pPr>
    <w:rPr>
      <w:color w:val="ADADAD"/>
    </w:rPr>
  </w:style>
  <w:style w:type="paragraph" w:default="1" w:styleId="86c327a8-6328-4201-9df6-ed0489321c72">
    <w:name w:val="Normal"/>
    <w:qFormat/>
    <w:pPr>
      <w:widowControl w:val="0"/>
      <w:jc w:val="both"/>
    </w:pPr>
  </w:style>
  <w:style w:type="character" w:default="1" w:styleId="14c8a4de-6fa5-4af3-a345-6accdc92e16a">
    <w:name w:val="Default Paragraph Font"/>
    <w:uiPriority w:val="1"/>
    <w:semiHidden/>
    <w:unhideWhenUsed/>
  </w:style>
  <w:style w:type="table" w:default="1" w:styleId="972e988e-d93d-448a-8899-442616c44222">
    <w:name w:val="Normal Table"/>
    <w:uiPriority w:val="99"/>
    <w:semiHidden/>
    <w:unhideWhenUsed/>
    <w:tblPr>
      <w:tblInd w:w="0" w:type="dxa"/>
      <w:tblCellMar>
        <w:top w:w="0" w:type="dxa"/>
        <w:left w:w="108" w:type="dxa"/>
        <w:bottom w:w="0" w:type="dxa"/>
        <w:right w:w="108" w:type="dxa"/>
      </w:tblCellMar>
    </w:tblPr>
  </w:style>
  <w:style w:type="numbering" w:default="1" w:styleId="e774a722-4b0f-49aa-b45d-87d6b5e893ff">
    <w:name w:val="No List"/>
    <w:uiPriority w:val="99"/>
    <w:semiHidden/>
    <w:unhideWhenUsed/>
  </w:style>
  <w:style w:type="paragraph" w:customStyle="1" w:styleId="302f9093-2f2c-4391-8bf9-2dcebe3ba16c">
    <w:name w:val="石墨文档正文"/>
    <w:qFormat/>
    <w:rPr>
      <w:szCs w:val="22"/>
    </w:rPr>
  </w:style>
  <w:style w:type="paragraph" w:customStyle="1" w:styleId="0ff2a282-f341-4c46-9565-1896b8958d79">
    <w:name w:val="石墨文档副标题"/>
    <w:qFormat/>
    <w:rPr>
      <w:color w:val="888888"/>
      <w:sz w:val="48"/>
      <w:szCs w:val="48"/>
    </w:rPr>
  </w:style>
  <w:style w:type="paragraph" w:customStyle="1" w:styleId="05728426-29c5-48a8-adca-34b866b16ade">
    <w:name w:val="石墨文档大标题"/>
    <w:next w:val="a3"/>
    <w:uiPriority w:val="9"/>
    <w:unhideWhenUsed/>
    <w:qFormat/>
    <w:pPr>
      <w:spacing w:before="260" w:after="260"/>
      <w:outlineLvl w:val="0"/>
    </w:pPr>
    <w:rPr>
      <w:b/>
      <w:bCs/>
      <w:sz w:val="40"/>
      <w:szCs w:val="40"/>
    </w:rPr>
  </w:style>
  <w:style w:type="paragraph" w:customStyle="1" w:styleId="7c2aaac3-5875-466a-8f56-53cc1c83d2d6">
    <w:name w:val="石墨文档中标题"/>
    <w:next w:val="a3"/>
    <w:uiPriority w:val="9"/>
    <w:unhideWhenUsed/>
    <w:qFormat/>
    <w:pPr>
      <w:spacing w:before="260" w:after="260"/>
      <w:outlineLvl w:val="1"/>
    </w:pPr>
    <w:rPr>
      <w:b/>
      <w:bCs/>
      <w:sz w:val="36"/>
      <w:szCs w:val="36"/>
    </w:rPr>
  </w:style>
  <w:style w:type="paragraph" w:customStyle="1" w:styleId="bc5703da-046b-46ea-b2db-b491c0545700">
    <w:name w:val="石墨文档小标题"/>
    <w:next w:val="a3"/>
    <w:uiPriority w:val="9"/>
    <w:unhideWhenUsed/>
    <w:qFormat/>
    <w:pPr>
      <w:spacing w:before="260" w:after="260"/>
      <w:outlineLvl w:val="2"/>
    </w:pPr>
    <w:rPr>
      <w:b/>
      <w:bCs/>
      <w:sz w:val="32"/>
      <w:szCs w:val="32"/>
    </w:rPr>
  </w:style>
  <w:style w:type="paragraph" w:customStyle="1" w:styleId="dd0c5915-5baf-4c84-8f3a-6949770c7e31">
    <w:name w:val="石墨文档标题"/>
    <w:next w:val="a3"/>
    <w:uiPriority w:val="9"/>
    <w:unhideWhenUsed/>
    <w:qFormat/>
    <w:pPr>
      <w:spacing w:before="260" w:after="260"/>
      <w:outlineLvl w:val="3"/>
    </w:pPr>
    <w:rPr>
      <w:b/>
      <w:bCs/>
      <w:sz w:val="56"/>
      <w:szCs w:val="56"/>
    </w:rPr>
  </w:style>
  <w:style w:type="paragraph" w:customStyle="1" w:styleId="5df08601-0481-4f25-b808-5783f3a5192d">
    <w:name w:val="石墨文档引用"/>
    <w:qFormat/>
    <w:pPr>
      <w:pBdr>
        <w:left w:val="single" w:sz="30" w:space="10" w:color="F0F0F0"/>
      </w:pBdr>
    </w:pPr>
    <w:rPr>
      <w:color w:val="ADADAD"/>
    </w:rPr>
  </w:style>
  <w:style w:type="paragraph" w:default="1" w:styleId="5a95fd02-5034-48e0-98e3-ce5acd5bde23">
    <w:name w:val="Normal"/>
    <w:qFormat/>
    <w:pPr>
      <w:widowControl w:val="0"/>
      <w:jc w:val="both"/>
    </w:pPr>
  </w:style>
  <w:style w:type="character" w:default="1" w:styleId="a5a41d8b-1eb6-420d-bf9a-c89b71e58117">
    <w:name w:val="Default Paragraph Font"/>
    <w:uiPriority w:val="1"/>
    <w:semiHidden/>
    <w:unhideWhenUsed/>
  </w:style>
  <w:style w:type="table" w:default="1" w:styleId="2a6f3995-82e4-4ccd-a592-d3433fbc0e7a">
    <w:name w:val="Normal Table"/>
    <w:uiPriority w:val="99"/>
    <w:semiHidden/>
    <w:unhideWhenUsed/>
    <w:tblPr>
      <w:tblInd w:w="0" w:type="dxa"/>
      <w:tblCellMar>
        <w:top w:w="0" w:type="dxa"/>
        <w:left w:w="108" w:type="dxa"/>
        <w:bottom w:w="0" w:type="dxa"/>
        <w:right w:w="108" w:type="dxa"/>
      </w:tblCellMar>
    </w:tblPr>
  </w:style>
  <w:style w:type="numbering" w:default="1" w:styleId="32b125c9-c334-4279-a325-fc17118b119c">
    <w:name w:val="No List"/>
    <w:uiPriority w:val="99"/>
    <w:semiHidden/>
    <w:unhideWhenUsed/>
  </w:style>
  <w:style w:type="paragraph" w:customStyle="1" w:styleId="8ef0a948-b207-4c0d-b252-069ab0432bae">
    <w:name w:val="石墨文档正文"/>
    <w:qFormat/>
    <w:rPr>
      <w:szCs w:val="22"/>
    </w:rPr>
  </w:style>
  <w:style w:type="paragraph" w:customStyle="1" w:styleId="f9bfde9a-4c4a-45b5-9444-bddfed5cc785">
    <w:name w:val="石墨文档副标题"/>
    <w:qFormat/>
    <w:rPr>
      <w:color w:val="888888"/>
      <w:sz w:val="48"/>
      <w:szCs w:val="48"/>
    </w:rPr>
  </w:style>
  <w:style w:type="paragraph" w:customStyle="1" w:styleId="7b042c16-0f42-4773-9e74-7507099af291">
    <w:name w:val="石墨文档大标题"/>
    <w:next w:val="a3"/>
    <w:uiPriority w:val="9"/>
    <w:unhideWhenUsed/>
    <w:qFormat/>
    <w:pPr>
      <w:spacing w:before="260" w:after="260"/>
      <w:outlineLvl w:val="0"/>
    </w:pPr>
    <w:rPr>
      <w:b/>
      <w:bCs/>
      <w:sz w:val="40"/>
      <w:szCs w:val="40"/>
    </w:rPr>
  </w:style>
  <w:style w:type="paragraph" w:customStyle="1" w:styleId="65406d29-cade-45ad-8633-9327a46ab78a">
    <w:name w:val="石墨文档中标题"/>
    <w:next w:val="a3"/>
    <w:uiPriority w:val="9"/>
    <w:unhideWhenUsed/>
    <w:qFormat/>
    <w:pPr>
      <w:spacing w:before="260" w:after="260"/>
      <w:outlineLvl w:val="1"/>
    </w:pPr>
    <w:rPr>
      <w:b/>
      <w:bCs/>
      <w:sz w:val="36"/>
      <w:szCs w:val="36"/>
    </w:rPr>
  </w:style>
  <w:style w:type="paragraph" w:customStyle="1" w:styleId="d6610763-0579-4d7e-a7d9-ddfb5d3fd4be">
    <w:name w:val="石墨文档小标题"/>
    <w:next w:val="a3"/>
    <w:uiPriority w:val="9"/>
    <w:unhideWhenUsed/>
    <w:qFormat/>
    <w:pPr>
      <w:spacing w:before="260" w:after="260"/>
      <w:outlineLvl w:val="2"/>
    </w:pPr>
    <w:rPr>
      <w:b/>
      <w:bCs/>
      <w:sz w:val="32"/>
      <w:szCs w:val="32"/>
    </w:rPr>
  </w:style>
  <w:style w:type="paragraph" w:customStyle="1" w:styleId="7853d866-dc93-4786-aad3-3a5f3d226761">
    <w:name w:val="石墨文档标题"/>
    <w:next w:val="a3"/>
    <w:uiPriority w:val="9"/>
    <w:unhideWhenUsed/>
    <w:qFormat/>
    <w:pPr>
      <w:spacing w:before="260" w:after="260"/>
      <w:outlineLvl w:val="3"/>
    </w:pPr>
    <w:rPr>
      <w:b/>
      <w:bCs/>
      <w:sz w:val="56"/>
      <w:szCs w:val="56"/>
    </w:rPr>
  </w:style>
  <w:style w:type="paragraph" w:customStyle="1" w:styleId="2cca0a28-8283-4f69-a3db-cf64e9da81a4">
    <w:name w:val="石墨文档引用"/>
    <w:qFormat/>
    <w:pPr>
      <w:pBdr>
        <w:left w:val="single" w:sz="30" w:space="10" w:color="F0F0F0"/>
      </w:pBdr>
    </w:pPr>
    <w:rPr>
      <w:color w:val="ADADAD"/>
    </w:rPr>
  </w:style>
  <w:style w:type="paragraph" w:default="1" w:styleId="d9fb378f-bd83-4178-a30f-1c6a36a977dd">
    <w:name w:val="Normal"/>
    <w:qFormat/>
    <w:pPr>
      <w:widowControl w:val="0"/>
      <w:jc w:val="both"/>
    </w:pPr>
  </w:style>
  <w:style w:type="character" w:default="1" w:styleId="e41cc57a-cf7b-4111-8d97-f473b9649bf2">
    <w:name w:val="Default Paragraph Font"/>
    <w:uiPriority w:val="1"/>
    <w:semiHidden/>
    <w:unhideWhenUsed/>
  </w:style>
  <w:style w:type="table" w:default="1" w:styleId="ebc8b40f-6948-4c2d-b73f-e465db1824c2">
    <w:name w:val="Normal Table"/>
    <w:uiPriority w:val="99"/>
    <w:semiHidden/>
    <w:unhideWhenUsed/>
    <w:tblPr>
      <w:tblInd w:w="0" w:type="dxa"/>
      <w:tblCellMar>
        <w:top w:w="0" w:type="dxa"/>
        <w:left w:w="108" w:type="dxa"/>
        <w:bottom w:w="0" w:type="dxa"/>
        <w:right w:w="108" w:type="dxa"/>
      </w:tblCellMar>
    </w:tblPr>
  </w:style>
  <w:style w:type="numbering" w:default="1" w:styleId="61542650-0516-4553-aa43-26fb2a29d7b5">
    <w:name w:val="No List"/>
    <w:uiPriority w:val="99"/>
    <w:semiHidden/>
    <w:unhideWhenUsed/>
  </w:style>
  <w:style w:type="paragraph" w:customStyle="1" w:styleId="59d1c680-5dd9-41b0-aa10-b800373df85a">
    <w:name w:val="石墨文档正文"/>
    <w:qFormat/>
    <w:rPr>
      <w:szCs w:val="22"/>
    </w:rPr>
  </w:style>
  <w:style w:type="paragraph" w:customStyle="1" w:styleId="5049c0ee-25c5-4cab-99f8-e7f55e60cf10">
    <w:name w:val="石墨文档副标题"/>
    <w:qFormat/>
    <w:rPr>
      <w:color w:val="888888"/>
      <w:sz w:val="48"/>
      <w:szCs w:val="48"/>
    </w:rPr>
  </w:style>
  <w:style w:type="paragraph" w:customStyle="1" w:styleId="75ec4a51-af2f-4b44-a41d-35ce99b700fc">
    <w:name w:val="石墨文档大标题"/>
    <w:next w:val="a3"/>
    <w:uiPriority w:val="9"/>
    <w:unhideWhenUsed/>
    <w:qFormat/>
    <w:pPr>
      <w:spacing w:before="260" w:after="260"/>
      <w:outlineLvl w:val="0"/>
    </w:pPr>
    <w:rPr>
      <w:b/>
      <w:bCs/>
      <w:sz w:val="40"/>
      <w:szCs w:val="40"/>
    </w:rPr>
  </w:style>
  <w:style w:type="paragraph" w:customStyle="1" w:styleId="1d5058c7-8c02-4b58-ba18-f34b7055144d">
    <w:name w:val="石墨文档中标题"/>
    <w:next w:val="a3"/>
    <w:uiPriority w:val="9"/>
    <w:unhideWhenUsed/>
    <w:qFormat/>
    <w:pPr>
      <w:spacing w:before="260" w:after="260"/>
      <w:outlineLvl w:val="1"/>
    </w:pPr>
    <w:rPr>
      <w:b/>
      <w:bCs/>
      <w:sz w:val="36"/>
      <w:szCs w:val="36"/>
    </w:rPr>
  </w:style>
  <w:style w:type="paragraph" w:customStyle="1" w:styleId="006dd65b-6ec5-4d09-b5ae-1c1edbb25db6">
    <w:name w:val="石墨文档小标题"/>
    <w:next w:val="a3"/>
    <w:uiPriority w:val="9"/>
    <w:unhideWhenUsed/>
    <w:qFormat/>
    <w:pPr>
      <w:spacing w:before="260" w:after="260"/>
      <w:outlineLvl w:val="2"/>
    </w:pPr>
    <w:rPr>
      <w:b/>
      <w:bCs/>
      <w:sz w:val="32"/>
      <w:szCs w:val="32"/>
    </w:rPr>
  </w:style>
  <w:style w:type="paragraph" w:customStyle="1" w:styleId="cbca1581-16f9-4870-8699-ec869b983ff8">
    <w:name w:val="石墨文档标题"/>
    <w:next w:val="a3"/>
    <w:uiPriority w:val="9"/>
    <w:unhideWhenUsed/>
    <w:qFormat/>
    <w:pPr>
      <w:spacing w:before="260" w:after="260"/>
      <w:outlineLvl w:val="3"/>
    </w:pPr>
    <w:rPr>
      <w:b/>
      <w:bCs/>
      <w:sz w:val="56"/>
      <w:szCs w:val="56"/>
    </w:rPr>
  </w:style>
  <w:style w:type="paragraph" w:customStyle="1" w:styleId="4f28b2d8-9330-49de-a271-f07a5610dfb2">
    <w:name w:val="石墨文档引用"/>
    <w:qFormat/>
    <w:pPr>
      <w:pBdr>
        <w:left w:val="single" w:sz="30" w:space="10" w:color="F0F0F0"/>
      </w:pBdr>
    </w:pPr>
    <w:rPr>
      <w:color w:val="ADADAD"/>
    </w:rPr>
  </w:style>
  <w:style w:type="paragraph" w:default="1" w:styleId="3d6b263e-0332-4fb4-88d5-b52197ce0c54">
    <w:name w:val="Normal"/>
    <w:qFormat/>
    <w:pPr>
      <w:widowControl w:val="0"/>
      <w:jc w:val="both"/>
    </w:pPr>
  </w:style>
  <w:style w:type="character" w:default="1" w:styleId="97d4b866-da61-4512-be9e-77cf41e75053">
    <w:name w:val="Default Paragraph Font"/>
    <w:uiPriority w:val="1"/>
    <w:semiHidden/>
    <w:unhideWhenUsed/>
  </w:style>
  <w:style w:type="table" w:default="1" w:styleId="26de9b5d-c5d6-4a9d-87a1-1ef1e0729db8">
    <w:name w:val="Normal Table"/>
    <w:uiPriority w:val="99"/>
    <w:semiHidden/>
    <w:unhideWhenUsed/>
    <w:tblPr>
      <w:tblInd w:w="0" w:type="dxa"/>
      <w:tblCellMar>
        <w:top w:w="0" w:type="dxa"/>
        <w:left w:w="108" w:type="dxa"/>
        <w:bottom w:w="0" w:type="dxa"/>
        <w:right w:w="108" w:type="dxa"/>
      </w:tblCellMar>
    </w:tblPr>
  </w:style>
  <w:style w:type="numbering" w:default="1" w:styleId="8fcae912-81f3-4d68-afbb-29a386e631c5">
    <w:name w:val="No List"/>
    <w:uiPriority w:val="99"/>
    <w:semiHidden/>
    <w:unhideWhenUsed/>
  </w:style>
  <w:style w:type="paragraph" w:customStyle="1" w:styleId="4e25bf2a-bc56-406d-9b8a-290cdfb7fbaa">
    <w:name w:val="石墨文档正文"/>
    <w:qFormat/>
    <w:rPr>
      <w:szCs w:val="22"/>
    </w:rPr>
  </w:style>
  <w:style w:type="paragraph" w:customStyle="1" w:styleId="31f8349d-3f52-499d-99e0-c88ef8685cb5">
    <w:name w:val="石墨文档副标题"/>
    <w:qFormat/>
    <w:rPr>
      <w:color w:val="888888"/>
      <w:sz w:val="48"/>
      <w:szCs w:val="48"/>
    </w:rPr>
  </w:style>
  <w:style w:type="paragraph" w:customStyle="1" w:styleId="87626c23-f9cc-44e2-9248-1d87920f91ad">
    <w:name w:val="石墨文档大标题"/>
    <w:next w:val="a3"/>
    <w:uiPriority w:val="9"/>
    <w:unhideWhenUsed/>
    <w:qFormat/>
    <w:pPr>
      <w:spacing w:before="260" w:after="260"/>
      <w:outlineLvl w:val="0"/>
    </w:pPr>
    <w:rPr>
      <w:b/>
      <w:bCs/>
      <w:sz w:val="40"/>
      <w:szCs w:val="40"/>
    </w:rPr>
  </w:style>
  <w:style w:type="paragraph" w:customStyle="1" w:styleId="6026e1fb-dde0-4436-96d1-982b95d7c9f7">
    <w:name w:val="石墨文档中标题"/>
    <w:next w:val="a3"/>
    <w:uiPriority w:val="9"/>
    <w:unhideWhenUsed/>
    <w:qFormat/>
    <w:pPr>
      <w:spacing w:before="260" w:after="260"/>
      <w:outlineLvl w:val="1"/>
    </w:pPr>
    <w:rPr>
      <w:b/>
      <w:bCs/>
      <w:sz w:val="36"/>
      <w:szCs w:val="36"/>
    </w:rPr>
  </w:style>
  <w:style w:type="paragraph" w:customStyle="1" w:styleId="487425c2-29e3-436e-afcd-d2225aeacc04">
    <w:name w:val="石墨文档小标题"/>
    <w:next w:val="a3"/>
    <w:uiPriority w:val="9"/>
    <w:unhideWhenUsed/>
    <w:qFormat/>
    <w:pPr>
      <w:spacing w:before="260" w:after="260"/>
      <w:outlineLvl w:val="2"/>
    </w:pPr>
    <w:rPr>
      <w:b/>
      <w:bCs/>
      <w:sz w:val="32"/>
      <w:szCs w:val="32"/>
    </w:rPr>
  </w:style>
  <w:style w:type="paragraph" w:customStyle="1" w:styleId="433b60ed-2201-4b58-8555-f8da89c29907">
    <w:name w:val="石墨文档标题"/>
    <w:next w:val="a3"/>
    <w:uiPriority w:val="9"/>
    <w:unhideWhenUsed/>
    <w:qFormat/>
    <w:pPr>
      <w:spacing w:before="260" w:after="260"/>
      <w:outlineLvl w:val="3"/>
    </w:pPr>
    <w:rPr>
      <w:b/>
      <w:bCs/>
      <w:sz w:val="56"/>
      <w:szCs w:val="56"/>
    </w:rPr>
  </w:style>
  <w:style w:type="paragraph" w:customStyle="1" w:styleId="6cf893fd-c0e8-4836-86e1-8f6de69e74f1">
    <w:name w:val="石墨文档引用"/>
    <w:qFormat/>
    <w:pPr>
      <w:pBdr>
        <w:left w:val="single" w:sz="30" w:space="10" w:color="F0F0F0"/>
      </w:pBdr>
    </w:pPr>
    <w:rPr>
      <w:color w:val="ADADAD"/>
    </w:rPr>
  </w:style>
  <w:style w:type="paragraph" w:default="1" w:styleId="2c084575-15c4-4cb8-b68a-44a6be00ef34">
    <w:name w:val="Normal"/>
    <w:qFormat/>
    <w:pPr>
      <w:widowControl w:val="0"/>
      <w:jc w:val="both"/>
    </w:pPr>
  </w:style>
  <w:style w:type="character" w:default="1" w:styleId="1c304524-e991-42f2-981d-67eb2cdfd56d">
    <w:name w:val="Default Paragraph Font"/>
    <w:uiPriority w:val="1"/>
    <w:semiHidden/>
    <w:unhideWhenUsed/>
  </w:style>
  <w:style w:type="table" w:default="1" w:styleId="51ed93ac-6d58-47b9-9681-795e800a7b1b">
    <w:name w:val="Normal Table"/>
    <w:uiPriority w:val="99"/>
    <w:semiHidden/>
    <w:unhideWhenUsed/>
    <w:tblPr>
      <w:tblInd w:w="0" w:type="dxa"/>
      <w:tblCellMar>
        <w:top w:w="0" w:type="dxa"/>
        <w:left w:w="108" w:type="dxa"/>
        <w:bottom w:w="0" w:type="dxa"/>
        <w:right w:w="108" w:type="dxa"/>
      </w:tblCellMar>
    </w:tblPr>
  </w:style>
  <w:style w:type="numbering" w:default="1" w:styleId="2d2494bf-032a-498a-b834-042c7c06faa0">
    <w:name w:val="No List"/>
    <w:uiPriority w:val="99"/>
    <w:semiHidden/>
    <w:unhideWhenUsed/>
  </w:style>
  <w:style w:type="paragraph" w:customStyle="1" w:styleId="6cf664be-2b85-46c7-8b01-7e9fa29aac04">
    <w:name w:val="石墨文档正文"/>
    <w:qFormat/>
    <w:rPr>
      <w:szCs w:val="22"/>
    </w:rPr>
  </w:style>
  <w:style w:type="paragraph" w:customStyle="1" w:styleId="5169d53e-dafb-4ed9-81f4-db6e3a31d451">
    <w:name w:val="石墨文档副标题"/>
    <w:qFormat/>
    <w:rPr>
      <w:color w:val="888888"/>
      <w:sz w:val="48"/>
      <w:szCs w:val="48"/>
    </w:rPr>
  </w:style>
  <w:style w:type="paragraph" w:customStyle="1" w:styleId="dbd5b44c-e7ff-404f-bee8-83093129c02c">
    <w:name w:val="石墨文档大标题"/>
    <w:next w:val="a3"/>
    <w:uiPriority w:val="9"/>
    <w:unhideWhenUsed/>
    <w:qFormat/>
    <w:pPr>
      <w:spacing w:before="260" w:after="260"/>
      <w:outlineLvl w:val="0"/>
    </w:pPr>
    <w:rPr>
      <w:b/>
      <w:bCs/>
      <w:sz w:val="40"/>
      <w:szCs w:val="40"/>
    </w:rPr>
  </w:style>
  <w:style w:type="paragraph" w:customStyle="1" w:styleId="b5530ad6-3eb6-4cd5-bd20-4fb1bc8ab7cd">
    <w:name w:val="石墨文档中标题"/>
    <w:next w:val="a3"/>
    <w:uiPriority w:val="9"/>
    <w:unhideWhenUsed/>
    <w:qFormat/>
    <w:pPr>
      <w:spacing w:before="260" w:after="260"/>
      <w:outlineLvl w:val="1"/>
    </w:pPr>
    <w:rPr>
      <w:b/>
      <w:bCs/>
      <w:sz w:val="36"/>
      <w:szCs w:val="36"/>
    </w:rPr>
  </w:style>
  <w:style w:type="paragraph" w:customStyle="1" w:styleId="0d8ae409-9662-4cdc-a07f-02e053ca0a2e">
    <w:name w:val="石墨文档小标题"/>
    <w:next w:val="a3"/>
    <w:uiPriority w:val="9"/>
    <w:unhideWhenUsed/>
    <w:qFormat/>
    <w:pPr>
      <w:spacing w:before="260" w:after="260"/>
      <w:outlineLvl w:val="2"/>
    </w:pPr>
    <w:rPr>
      <w:b/>
      <w:bCs/>
      <w:sz w:val="32"/>
      <w:szCs w:val="32"/>
    </w:rPr>
  </w:style>
  <w:style w:type="paragraph" w:customStyle="1" w:styleId="494fe698-3e3d-4e37-952d-28d965f60e46">
    <w:name w:val="石墨文档标题"/>
    <w:next w:val="a3"/>
    <w:uiPriority w:val="9"/>
    <w:unhideWhenUsed/>
    <w:qFormat/>
    <w:pPr>
      <w:spacing w:before="260" w:after="260"/>
      <w:outlineLvl w:val="3"/>
    </w:pPr>
    <w:rPr>
      <w:b/>
      <w:bCs/>
      <w:sz w:val="56"/>
      <w:szCs w:val="56"/>
    </w:rPr>
  </w:style>
  <w:style w:type="paragraph" w:customStyle="1" w:styleId="2d8318ed-fd68-4370-9b5a-22dc9297ae73">
    <w:name w:val="石墨文档引用"/>
    <w:qFormat/>
    <w:pPr>
      <w:pBdr>
        <w:left w:val="single" w:sz="30" w:space="10" w:color="F0F0F0"/>
      </w:pBdr>
    </w:pPr>
    <w:rPr>
      <w:color w:val="ADADAD"/>
    </w:rPr>
  </w:style>
  <w:style w:type="paragraph" w:default="1" w:styleId="09f25c63-fe68-4a50-9271-1a43d0be3581">
    <w:name w:val="Normal"/>
    <w:qFormat/>
    <w:pPr>
      <w:widowControl w:val="0"/>
      <w:jc w:val="both"/>
    </w:pPr>
  </w:style>
  <w:style w:type="character" w:default="1" w:styleId="7e22ae21-01f5-4385-9958-f8c02d6cfbaf">
    <w:name w:val="Default Paragraph Font"/>
    <w:uiPriority w:val="1"/>
    <w:semiHidden/>
    <w:unhideWhenUsed/>
  </w:style>
  <w:style w:type="table" w:default="1" w:styleId="95eb12d9-b58d-4fa5-9975-45a227d7b05b">
    <w:name w:val="Normal Table"/>
    <w:uiPriority w:val="99"/>
    <w:semiHidden/>
    <w:unhideWhenUsed/>
    <w:tblPr>
      <w:tblInd w:w="0" w:type="dxa"/>
      <w:tblCellMar>
        <w:top w:w="0" w:type="dxa"/>
        <w:left w:w="108" w:type="dxa"/>
        <w:bottom w:w="0" w:type="dxa"/>
        <w:right w:w="108" w:type="dxa"/>
      </w:tblCellMar>
    </w:tblPr>
  </w:style>
  <w:style w:type="numbering" w:default="1" w:styleId="07de1e09-bd96-4de2-86b7-a1febd075249">
    <w:name w:val="No List"/>
    <w:uiPriority w:val="99"/>
    <w:semiHidden/>
    <w:unhideWhenUsed/>
  </w:style>
  <w:style w:type="paragraph" w:customStyle="1" w:styleId="c24e08bb-23a1-4994-a057-013ab937352d">
    <w:name w:val="石墨文档正文"/>
    <w:qFormat/>
    <w:rPr>
      <w:szCs w:val="22"/>
    </w:rPr>
  </w:style>
  <w:style w:type="paragraph" w:customStyle="1" w:styleId="7d59308e-44cf-409b-8825-b20b3b54b136">
    <w:name w:val="石墨文档副标题"/>
    <w:qFormat/>
    <w:rPr>
      <w:color w:val="888888"/>
      <w:sz w:val="48"/>
      <w:szCs w:val="48"/>
    </w:rPr>
  </w:style>
  <w:style w:type="paragraph" w:customStyle="1" w:styleId="0aa6920c-c6ae-42c3-89dd-92c0c691d15c">
    <w:name w:val="石墨文档大标题"/>
    <w:next w:val="a3"/>
    <w:uiPriority w:val="9"/>
    <w:unhideWhenUsed/>
    <w:qFormat/>
    <w:pPr>
      <w:spacing w:before="260" w:after="260"/>
      <w:outlineLvl w:val="0"/>
    </w:pPr>
    <w:rPr>
      <w:b/>
      <w:bCs/>
      <w:sz w:val="40"/>
      <w:szCs w:val="40"/>
    </w:rPr>
  </w:style>
  <w:style w:type="paragraph" w:customStyle="1" w:styleId="67626789-0c86-418a-b2ac-68ec46634a4a">
    <w:name w:val="石墨文档中标题"/>
    <w:next w:val="a3"/>
    <w:uiPriority w:val="9"/>
    <w:unhideWhenUsed/>
    <w:qFormat/>
    <w:pPr>
      <w:spacing w:before="260" w:after="260"/>
      <w:outlineLvl w:val="1"/>
    </w:pPr>
    <w:rPr>
      <w:b/>
      <w:bCs/>
      <w:sz w:val="36"/>
      <w:szCs w:val="36"/>
    </w:rPr>
  </w:style>
  <w:style w:type="paragraph" w:customStyle="1" w:styleId="cc50f595-ced7-49bc-8f85-ac3f363c5dcf">
    <w:name w:val="石墨文档小标题"/>
    <w:next w:val="a3"/>
    <w:uiPriority w:val="9"/>
    <w:unhideWhenUsed/>
    <w:qFormat/>
    <w:pPr>
      <w:spacing w:before="260" w:after="260"/>
      <w:outlineLvl w:val="2"/>
    </w:pPr>
    <w:rPr>
      <w:b/>
      <w:bCs/>
      <w:sz w:val="32"/>
      <w:szCs w:val="32"/>
    </w:rPr>
  </w:style>
  <w:style w:type="paragraph" w:customStyle="1" w:styleId="af60b87b-2412-4aa8-a3a9-e613b3af3e96">
    <w:name w:val="石墨文档标题"/>
    <w:next w:val="a3"/>
    <w:uiPriority w:val="9"/>
    <w:unhideWhenUsed/>
    <w:qFormat/>
    <w:pPr>
      <w:spacing w:before="260" w:after="260"/>
      <w:outlineLvl w:val="3"/>
    </w:pPr>
    <w:rPr>
      <w:b/>
      <w:bCs/>
      <w:sz w:val="56"/>
      <w:szCs w:val="56"/>
    </w:rPr>
  </w:style>
  <w:style w:type="paragraph" w:customStyle="1" w:styleId="8fbfa62d-3365-47b5-a04f-99182740ef22">
    <w:name w:val="石墨文档引用"/>
    <w:qFormat/>
    <w:pPr>
      <w:pBdr>
        <w:left w:val="single" w:sz="30" w:space="10" w:color="F0F0F0"/>
      </w:pBdr>
    </w:pPr>
    <w:rPr>
      <w:color w:val="ADADAD"/>
    </w:rPr>
  </w:style>
  <w:style w:type="paragraph" w:default="1" w:styleId="f67e9ea3-a2b3-4094-bfeb-d5155804bffd">
    <w:name w:val="Normal"/>
    <w:qFormat/>
    <w:pPr>
      <w:widowControl w:val="0"/>
      <w:jc w:val="both"/>
    </w:pPr>
  </w:style>
  <w:style w:type="character" w:default="1" w:styleId="7b5af9d3-19cc-4983-8769-309a255f275a">
    <w:name w:val="Default Paragraph Font"/>
    <w:uiPriority w:val="1"/>
    <w:semiHidden/>
    <w:unhideWhenUsed/>
  </w:style>
  <w:style w:type="table" w:default="1" w:styleId="64fbdcd3-366c-4acd-95b4-d15c0b730d10">
    <w:name w:val="Normal Table"/>
    <w:uiPriority w:val="99"/>
    <w:semiHidden/>
    <w:unhideWhenUsed/>
    <w:tblPr>
      <w:tblInd w:w="0" w:type="dxa"/>
      <w:tblCellMar>
        <w:top w:w="0" w:type="dxa"/>
        <w:left w:w="108" w:type="dxa"/>
        <w:bottom w:w="0" w:type="dxa"/>
        <w:right w:w="108" w:type="dxa"/>
      </w:tblCellMar>
    </w:tblPr>
  </w:style>
  <w:style w:type="numbering" w:default="1" w:styleId="1506b2dc-697f-429f-a0af-653ba102ede6">
    <w:name w:val="No List"/>
    <w:uiPriority w:val="99"/>
    <w:semiHidden/>
    <w:unhideWhenUsed/>
  </w:style>
  <w:style w:type="paragraph" w:customStyle="1" w:styleId="418c2403-da48-47d5-81bc-1684e7ef45d8">
    <w:name w:val="石墨文档正文"/>
    <w:qFormat/>
    <w:rPr>
      <w:szCs w:val="22"/>
    </w:rPr>
  </w:style>
  <w:style w:type="paragraph" w:customStyle="1" w:styleId="5a96438d-07b4-49ad-b71a-c3cbe8f39a31">
    <w:name w:val="石墨文档副标题"/>
    <w:qFormat/>
    <w:rPr>
      <w:color w:val="888888"/>
      <w:sz w:val="48"/>
      <w:szCs w:val="48"/>
    </w:rPr>
  </w:style>
  <w:style w:type="paragraph" w:customStyle="1" w:styleId="dfa8cc4e-8b24-4245-a7b6-20413519aa97">
    <w:name w:val="石墨文档大标题"/>
    <w:next w:val="a3"/>
    <w:uiPriority w:val="9"/>
    <w:unhideWhenUsed/>
    <w:qFormat/>
    <w:pPr>
      <w:spacing w:before="260" w:after="260"/>
      <w:outlineLvl w:val="0"/>
    </w:pPr>
    <w:rPr>
      <w:b/>
      <w:bCs/>
      <w:sz w:val="40"/>
      <w:szCs w:val="40"/>
    </w:rPr>
  </w:style>
  <w:style w:type="paragraph" w:customStyle="1" w:styleId="d2f81a06-c8b1-4264-986d-2cbd3cba6b9c">
    <w:name w:val="石墨文档中标题"/>
    <w:next w:val="a3"/>
    <w:uiPriority w:val="9"/>
    <w:unhideWhenUsed/>
    <w:qFormat/>
    <w:pPr>
      <w:spacing w:before="260" w:after="260"/>
      <w:outlineLvl w:val="1"/>
    </w:pPr>
    <w:rPr>
      <w:b/>
      <w:bCs/>
      <w:sz w:val="36"/>
      <w:szCs w:val="36"/>
    </w:rPr>
  </w:style>
  <w:style w:type="paragraph" w:customStyle="1" w:styleId="9a3e00a2-a5ee-46f1-9550-736938e8ac30">
    <w:name w:val="石墨文档小标题"/>
    <w:next w:val="a3"/>
    <w:uiPriority w:val="9"/>
    <w:unhideWhenUsed/>
    <w:qFormat/>
    <w:pPr>
      <w:spacing w:before="260" w:after="260"/>
      <w:outlineLvl w:val="2"/>
    </w:pPr>
    <w:rPr>
      <w:b/>
      <w:bCs/>
      <w:sz w:val="32"/>
      <w:szCs w:val="32"/>
    </w:rPr>
  </w:style>
  <w:style w:type="paragraph" w:customStyle="1" w:styleId="9890d130-8f82-4f93-92dd-2296aec9c64a">
    <w:name w:val="石墨文档标题"/>
    <w:next w:val="a3"/>
    <w:uiPriority w:val="9"/>
    <w:unhideWhenUsed/>
    <w:qFormat/>
    <w:pPr>
      <w:spacing w:before="260" w:after="260"/>
      <w:outlineLvl w:val="3"/>
    </w:pPr>
    <w:rPr>
      <w:b/>
      <w:bCs/>
      <w:sz w:val="56"/>
      <w:szCs w:val="56"/>
    </w:rPr>
  </w:style>
  <w:style w:type="paragraph" w:customStyle="1" w:styleId="84f3bdd1-4926-433e-913a-8bb5ac62fb0a">
    <w:name w:val="石墨文档引用"/>
    <w:qFormat/>
    <w:pPr>
      <w:pBdr>
        <w:left w:val="single" w:sz="30" w:space="10" w:color="F0F0F0"/>
      </w:pBdr>
    </w:pPr>
    <w:rPr>
      <w:color w:val="ADADAD"/>
    </w:rPr>
  </w:style>
  <w:style w:type="paragraph" w:default="1" w:styleId="8e7f9d92-9111-4d99-a89b-3851e490cee4">
    <w:name w:val="Normal"/>
    <w:qFormat/>
    <w:pPr>
      <w:widowControl w:val="0"/>
      <w:jc w:val="both"/>
    </w:pPr>
  </w:style>
  <w:style w:type="character" w:default="1" w:styleId="8af11287-1ddc-4a1f-a448-963235485406">
    <w:name w:val="Default Paragraph Font"/>
    <w:uiPriority w:val="1"/>
    <w:semiHidden/>
    <w:unhideWhenUsed/>
  </w:style>
  <w:style w:type="table" w:default="1" w:styleId="3c1c17e7-65b7-40a0-9706-8c0ddcb1df00">
    <w:name w:val="Normal Table"/>
    <w:uiPriority w:val="99"/>
    <w:semiHidden/>
    <w:unhideWhenUsed/>
    <w:tblPr>
      <w:tblInd w:w="0" w:type="dxa"/>
      <w:tblCellMar>
        <w:top w:w="0" w:type="dxa"/>
        <w:left w:w="108" w:type="dxa"/>
        <w:bottom w:w="0" w:type="dxa"/>
        <w:right w:w="108" w:type="dxa"/>
      </w:tblCellMar>
    </w:tblPr>
  </w:style>
  <w:style w:type="numbering" w:default="1" w:styleId="d50efee3-955f-429b-b7bc-c558b7dabce9">
    <w:name w:val="No List"/>
    <w:uiPriority w:val="99"/>
    <w:semiHidden/>
    <w:unhideWhenUsed/>
  </w:style>
  <w:style w:type="paragraph" w:customStyle="1" w:styleId="24086ec1-8e67-4110-b24b-d2868518408d">
    <w:name w:val="石墨文档正文"/>
    <w:qFormat/>
    <w:rPr>
      <w:szCs w:val="22"/>
    </w:rPr>
  </w:style>
  <w:style w:type="paragraph" w:customStyle="1" w:styleId="896cf1b7-9755-4cd3-9a85-8e8cc4904d01">
    <w:name w:val="石墨文档副标题"/>
    <w:qFormat/>
    <w:rPr>
      <w:color w:val="888888"/>
      <w:sz w:val="48"/>
      <w:szCs w:val="48"/>
    </w:rPr>
  </w:style>
  <w:style w:type="paragraph" w:customStyle="1" w:styleId="d1dfd82d-0194-4a7a-b896-2e428458d0b8">
    <w:name w:val="石墨文档大标题"/>
    <w:next w:val="a3"/>
    <w:uiPriority w:val="9"/>
    <w:unhideWhenUsed/>
    <w:qFormat/>
    <w:pPr>
      <w:spacing w:before="260" w:after="260"/>
      <w:outlineLvl w:val="0"/>
    </w:pPr>
    <w:rPr>
      <w:b/>
      <w:bCs/>
      <w:sz w:val="40"/>
      <w:szCs w:val="40"/>
    </w:rPr>
  </w:style>
  <w:style w:type="paragraph" w:customStyle="1" w:styleId="a0b3e4e0-21c9-4881-9baf-c4b6eff7d3af">
    <w:name w:val="石墨文档中标题"/>
    <w:next w:val="a3"/>
    <w:uiPriority w:val="9"/>
    <w:unhideWhenUsed/>
    <w:qFormat/>
    <w:pPr>
      <w:spacing w:before="260" w:after="260"/>
      <w:outlineLvl w:val="1"/>
    </w:pPr>
    <w:rPr>
      <w:b/>
      <w:bCs/>
      <w:sz w:val="36"/>
      <w:szCs w:val="36"/>
    </w:rPr>
  </w:style>
  <w:style w:type="paragraph" w:customStyle="1" w:styleId="a44fc888-ec7b-473e-a1f6-ace832a2ec23">
    <w:name w:val="石墨文档小标题"/>
    <w:next w:val="a3"/>
    <w:uiPriority w:val="9"/>
    <w:unhideWhenUsed/>
    <w:qFormat/>
    <w:pPr>
      <w:spacing w:before="260" w:after="260"/>
      <w:outlineLvl w:val="2"/>
    </w:pPr>
    <w:rPr>
      <w:b/>
      <w:bCs/>
      <w:sz w:val="32"/>
      <w:szCs w:val="32"/>
    </w:rPr>
  </w:style>
  <w:style w:type="paragraph" w:customStyle="1" w:styleId="59327937-3d6b-454f-a01e-589ae26914d5">
    <w:name w:val="石墨文档标题"/>
    <w:next w:val="a3"/>
    <w:uiPriority w:val="9"/>
    <w:unhideWhenUsed/>
    <w:qFormat/>
    <w:pPr>
      <w:spacing w:before="260" w:after="260"/>
      <w:outlineLvl w:val="3"/>
    </w:pPr>
    <w:rPr>
      <w:b/>
      <w:bCs/>
      <w:sz w:val="56"/>
      <w:szCs w:val="56"/>
    </w:rPr>
  </w:style>
  <w:style w:type="paragraph" w:customStyle="1" w:styleId="3d6b47de-ba1f-4833-a8e4-9f8fbd243fab">
    <w:name w:val="石墨文档引用"/>
    <w:qFormat/>
    <w:pPr>
      <w:pBdr>
        <w:left w:val="single" w:sz="30" w:space="10" w:color="F0F0F0"/>
      </w:pBdr>
    </w:pPr>
    <w:rPr>
      <w:color w:val="ADADAD"/>
    </w:rPr>
  </w:style>
  <w:style w:type="paragraph" w:default="1" w:styleId="c0bb06e3-81f2-4513-9391-51fa8cf4a263">
    <w:name w:val="Normal"/>
    <w:qFormat/>
    <w:pPr>
      <w:widowControl w:val="0"/>
      <w:jc w:val="both"/>
    </w:pPr>
  </w:style>
  <w:style w:type="character" w:default="1" w:styleId="675c43c0-f7f2-4482-9155-caf36656623b">
    <w:name w:val="Default Paragraph Font"/>
    <w:uiPriority w:val="1"/>
    <w:semiHidden/>
    <w:unhideWhenUsed/>
  </w:style>
  <w:style w:type="table" w:default="1" w:styleId="9fe3d718-39fd-4966-9db0-2d9332f822cc">
    <w:name w:val="Normal Table"/>
    <w:uiPriority w:val="99"/>
    <w:semiHidden/>
    <w:unhideWhenUsed/>
    <w:tblPr>
      <w:tblInd w:w="0" w:type="dxa"/>
      <w:tblCellMar>
        <w:top w:w="0" w:type="dxa"/>
        <w:left w:w="108" w:type="dxa"/>
        <w:bottom w:w="0" w:type="dxa"/>
        <w:right w:w="108" w:type="dxa"/>
      </w:tblCellMar>
    </w:tblPr>
  </w:style>
  <w:style w:type="numbering" w:default="1" w:styleId="d69c0087-aa24-4306-b02f-c2c5737731ce">
    <w:name w:val="No List"/>
    <w:uiPriority w:val="99"/>
    <w:semiHidden/>
    <w:unhideWhenUsed/>
  </w:style>
  <w:style w:type="paragraph" w:customStyle="1" w:styleId="8c94d2a5-e2f4-4856-9018-d54d637fac1e">
    <w:name w:val="石墨文档正文"/>
    <w:qFormat/>
    <w:rPr>
      <w:szCs w:val="22"/>
    </w:rPr>
  </w:style>
  <w:style w:type="paragraph" w:customStyle="1" w:styleId="0ff50c78-6275-4862-99a7-618c60e5fdde">
    <w:name w:val="石墨文档副标题"/>
    <w:qFormat/>
    <w:rPr>
      <w:color w:val="888888"/>
      <w:sz w:val="48"/>
      <w:szCs w:val="48"/>
    </w:rPr>
  </w:style>
  <w:style w:type="paragraph" w:customStyle="1" w:styleId="a12b01e8-9983-4321-b29c-3241c3192b69">
    <w:name w:val="石墨文档大标题"/>
    <w:next w:val="a3"/>
    <w:uiPriority w:val="9"/>
    <w:unhideWhenUsed/>
    <w:qFormat/>
    <w:pPr>
      <w:spacing w:before="260" w:after="260"/>
      <w:outlineLvl w:val="0"/>
    </w:pPr>
    <w:rPr>
      <w:b/>
      <w:bCs/>
      <w:sz w:val="40"/>
      <w:szCs w:val="40"/>
    </w:rPr>
  </w:style>
  <w:style w:type="paragraph" w:customStyle="1" w:styleId="30ff9573-30fe-40c4-b30e-443c174cf036">
    <w:name w:val="石墨文档中标题"/>
    <w:next w:val="a3"/>
    <w:uiPriority w:val="9"/>
    <w:unhideWhenUsed/>
    <w:qFormat/>
    <w:pPr>
      <w:spacing w:before="260" w:after="260"/>
      <w:outlineLvl w:val="1"/>
    </w:pPr>
    <w:rPr>
      <w:b/>
      <w:bCs/>
      <w:sz w:val="36"/>
      <w:szCs w:val="36"/>
    </w:rPr>
  </w:style>
  <w:style w:type="paragraph" w:customStyle="1" w:styleId="4ba3778d-7ca6-4852-962b-53e6a5cdc098">
    <w:name w:val="石墨文档小标题"/>
    <w:next w:val="a3"/>
    <w:uiPriority w:val="9"/>
    <w:unhideWhenUsed/>
    <w:qFormat/>
    <w:pPr>
      <w:spacing w:before="260" w:after="260"/>
      <w:outlineLvl w:val="2"/>
    </w:pPr>
    <w:rPr>
      <w:b/>
      <w:bCs/>
      <w:sz w:val="32"/>
      <w:szCs w:val="32"/>
    </w:rPr>
  </w:style>
  <w:style w:type="paragraph" w:customStyle="1" w:styleId="879e59a7-8858-4152-a6d7-2bd98bd11a0e">
    <w:name w:val="石墨文档标题"/>
    <w:next w:val="a3"/>
    <w:uiPriority w:val="9"/>
    <w:unhideWhenUsed/>
    <w:qFormat/>
    <w:pPr>
      <w:spacing w:before="260" w:after="260"/>
      <w:outlineLvl w:val="3"/>
    </w:pPr>
    <w:rPr>
      <w:b/>
      <w:bCs/>
      <w:sz w:val="56"/>
      <w:szCs w:val="56"/>
    </w:rPr>
  </w:style>
  <w:style w:type="paragraph" w:customStyle="1" w:styleId="299edfb5-8dc0-49dc-bcd7-da6636a3cffe">
    <w:name w:val="石墨文档引用"/>
    <w:qFormat/>
    <w:pPr>
      <w:pBdr>
        <w:left w:val="single" w:sz="30" w:space="10" w:color="F0F0F0"/>
      </w:pBdr>
    </w:pPr>
    <w:rPr>
      <w:color w:val="ADADAD"/>
    </w:rPr>
  </w:style>
  <w:style w:type="paragraph" w:default="1" w:styleId="a42f2dfe-fb07-4db7-84c1-eb961f4a8314">
    <w:name w:val="Normal"/>
    <w:qFormat/>
    <w:pPr>
      <w:widowControl w:val="0"/>
      <w:jc w:val="both"/>
    </w:pPr>
  </w:style>
  <w:style w:type="character" w:default="1" w:styleId="8745aa94-11d5-476b-b21c-077a2a7f54fa">
    <w:name w:val="Default Paragraph Font"/>
    <w:uiPriority w:val="1"/>
    <w:semiHidden/>
    <w:unhideWhenUsed/>
  </w:style>
  <w:style w:type="table" w:default="1" w:styleId="8cb1d27f-7dfe-4fc5-86ac-136a00f636ea">
    <w:name w:val="Normal Table"/>
    <w:uiPriority w:val="99"/>
    <w:semiHidden/>
    <w:unhideWhenUsed/>
    <w:tblPr>
      <w:tblInd w:w="0" w:type="dxa"/>
      <w:tblCellMar>
        <w:top w:w="0" w:type="dxa"/>
        <w:left w:w="108" w:type="dxa"/>
        <w:bottom w:w="0" w:type="dxa"/>
        <w:right w:w="108" w:type="dxa"/>
      </w:tblCellMar>
    </w:tblPr>
  </w:style>
  <w:style w:type="numbering" w:default="1" w:styleId="8df5c8bc-339a-4ebf-8e51-6afb0cc98b60">
    <w:name w:val="No List"/>
    <w:uiPriority w:val="99"/>
    <w:semiHidden/>
    <w:unhideWhenUsed/>
  </w:style>
  <w:style w:type="paragraph" w:customStyle="1" w:styleId="d4871a97-7f08-4a00-a471-bb6e52910f52">
    <w:name w:val="石墨文档正文"/>
    <w:qFormat/>
    <w:rPr>
      <w:szCs w:val="22"/>
    </w:rPr>
  </w:style>
  <w:style w:type="paragraph" w:customStyle="1" w:styleId="285dc83c-fcd7-4ac0-94ad-e96858a6ffef">
    <w:name w:val="石墨文档副标题"/>
    <w:qFormat/>
    <w:rPr>
      <w:color w:val="888888"/>
      <w:sz w:val="48"/>
      <w:szCs w:val="48"/>
    </w:rPr>
  </w:style>
  <w:style w:type="paragraph" w:customStyle="1" w:styleId="f0da3843-072b-462c-9208-4810997345bd">
    <w:name w:val="石墨文档大标题"/>
    <w:next w:val="a3"/>
    <w:uiPriority w:val="9"/>
    <w:unhideWhenUsed/>
    <w:qFormat/>
    <w:pPr>
      <w:spacing w:before="260" w:after="260"/>
      <w:outlineLvl w:val="0"/>
    </w:pPr>
    <w:rPr>
      <w:b/>
      <w:bCs/>
      <w:sz w:val="40"/>
      <w:szCs w:val="40"/>
    </w:rPr>
  </w:style>
  <w:style w:type="paragraph" w:customStyle="1" w:styleId="92e0323a-4636-48f5-b7b7-729a49956bf5">
    <w:name w:val="石墨文档中标题"/>
    <w:next w:val="a3"/>
    <w:uiPriority w:val="9"/>
    <w:unhideWhenUsed/>
    <w:qFormat/>
    <w:pPr>
      <w:spacing w:before="260" w:after="260"/>
      <w:outlineLvl w:val="1"/>
    </w:pPr>
    <w:rPr>
      <w:b/>
      <w:bCs/>
      <w:sz w:val="36"/>
      <w:szCs w:val="36"/>
    </w:rPr>
  </w:style>
  <w:style w:type="paragraph" w:customStyle="1" w:styleId="791e36a8-2c6b-4b0d-bae0-bb13bc2a921c">
    <w:name w:val="石墨文档小标题"/>
    <w:next w:val="a3"/>
    <w:uiPriority w:val="9"/>
    <w:unhideWhenUsed/>
    <w:qFormat/>
    <w:pPr>
      <w:spacing w:before="260" w:after="260"/>
      <w:outlineLvl w:val="2"/>
    </w:pPr>
    <w:rPr>
      <w:b/>
      <w:bCs/>
      <w:sz w:val="32"/>
      <w:szCs w:val="32"/>
    </w:rPr>
  </w:style>
  <w:style w:type="paragraph" w:customStyle="1" w:styleId="8b088978-048e-404c-bfe2-715914965736">
    <w:name w:val="石墨文档标题"/>
    <w:next w:val="a3"/>
    <w:uiPriority w:val="9"/>
    <w:unhideWhenUsed/>
    <w:qFormat/>
    <w:pPr>
      <w:spacing w:before="260" w:after="260"/>
      <w:outlineLvl w:val="3"/>
    </w:pPr>
    <w:rPr>
      <w:b/>
      <w:bCs/>
      <w:sz w:val="56"/>
      <w:szCs w:val="56"/>
    </w:rPr>
  </w:style>
  <w:style w:type="paragraph" w:customStyle="1" w:styleId="10d6f4c4-e5a5-4de1-a4b6-f0c88c61890a">
    <w:name w:val="石墨文档引用"/>
    <w:qFormat/>
    <w:pPr>
      <w:pBdr>
        <w:left w:val="single" w:sz="30" w:space="10" w:color="F0F0F0"/>
      </w:pBdr>
    </w:pPr>
    <w:rPr>
      <w:color w:val="ADADAD"/>
    </w:rPr>
  </w:style>
  <w:style w:type="paragraph" w:default="1" w:styleId="8919baa7-8677-4a1c-ac6d-beafdfdc7583">
    <w:name w:val="Normal"/>
    <w:qFormat/>
    <w:pPr>
      <w:widowControl w:val="0"/>
      <w:jc w:val="both"/>
    </w:pPr>
  </w:style>
  <w:style w:type="character" w:default="1" w:styleId="eb15971f-2e75-4703-9558-5e64fffcbc74">
    <w:name w:val="Default Paragraph Font"/>
    <w:uiPriority w:val="1"/>
    <w:semiHidden/>
    <w:unhideWhenUsed/>
  </w:style>
  <w:style w:type="table" w:default="1" w:styleId="9a721c8f-74ae-454d-88ca-fc7b37911d42">
    <w:name w:val="Normal Table"/>
    <w:uiPriority w:val="99"/>
    <w:semiHidden/>
    <w:unhideWhenUsed/>
    <w:tblPr>
      <w:tblInd w:w="0" w:type="dxa"/>
      <w:tblCellMar>
        <w:top w:w="0" w:type="dxa"/>
        <w:left w:w="108" w:type="dxa"/>
        <w:bottom w:w="0" w:type="dxa"/>
        <w:right w:w="108" w:type="dxa"/>
      </w:tblCellMar>
    </w:tblPr>
  </w:style>
  <w:style w:type="numbering" w:default="1" w:styleId="1b096717-7e30-4f86-8d1a-cd2fc62189cb">
    <w:name w:val="No List"/>
    <w:uiPriority w:val="99"/>
    <w:semiHidden/>
    <w:unhideWhenUsed/>
  </w:style>
  <w:style w:type="paragraph" w:customStyle="1" w:styleId="db51ed3f-56f8-4f5c-9580-8f085711b4e3">
    <w:name w:val="石墨文档正文"/>
    <w:qFormat/>
    <w:rPr>
      <w:szCs w:val="22"/>
    </w:rPr>
  </w:style>
  <w:style w:type="paragraph" w:customStyle="1" w:styleId="b35b48fb-6be0-4b23-8085-61d07a9c55ec">
    <w:name w:val="石墨文档副标题"/>
    <w:qFormat/>
    <w:rPr>
      <w:color w:val="888888"/>
      <w:sz w:val="48"/>
      <w:szCs w:val="48"/>
    </w:rPr>
  </w:style>
  <w:style w:type="paragraph" w:customStyle="1" w:styleId="baf796a7-9ebe-422e-b8fe-03b5fed6a27a">
    <w:name w:val="石墨文档大标题"/>
    <w:next w:val="a3"/>
    <w:uiPriority w:val="9"/>
    <w:unhideWhenUsed/>
    <w:qFormat/>
    <w:pPr>
      <w:spacing w:before="260" w:after="260"/>
      <w:outlineLvl w:val="0"/>
    </w:pPr>
    <w:rPr>
      <w:b/>
      <w:bCs/>
      <w:sz w:val="40"/>
      <w:szCs w:val="40"/>
    </w:rPr>
  </w:style>
  <w:style w:type="paragraph" w:customStyle="1" w:styleId="fed4dd0b-8cf3-4841-8b48-ff4eaf171b08">
    <w:name w:val="石墨文档中标题"/>
    <w:next w:val="a3"/>
    <w:uiPriority w:val="9"/>
    <w:unhideWhenUsed/>
    <w:qFormat/>
    <w:pPr>
      <w:spacing w:before="260" w:after="260"/>
      <w:outlineLvl w:val="1"/>
    </w:pPr>
    <w:rPr>
      <w:b/>
      <w:bCs/>
      <w:sz w:val="36"/>
      <w:szCs w:val="36"/>
    </w:rPr>
  </w:style>
  <w:style w:type="paragraph" w:customStyle="1" w:styleId="3dab801a-869a-4268-b16f-2fd102748d6b">
    <w:name w:val="石墨文档小标题"/>
    <w:next w:val="a3"/>
    <w:uiPriority w:val="9"/>
    <w:unhideWhenUsed/>
    <w:qFormat/>
    <w:pPr>
      <w:spacing w:before="260" w:after="260"/>
      <w:outlineLvl w:val="2"/>
    </w:pPr>
    <w:rPr>
      <w:b/>
      <w:bCs/>
      <w:sz w:val="32"/>
      <w:szCs w:val="32"/>
    </w:rPr>
  </w:style>
  <w:style w:type="paragraph" w:customStyle="1" w:styleId="b8bee4eb-bee3-428d-9cd1-b997d3324b72">
    <w:name w:val="石墨文档标题"/>
    <w:next w:val="a3"/>
    <w:uiPriority w:val="9"/>
    <w:unhideWhenUsed/>
    <w:qFormat/>
    <w:pPr>
      <w:spacing w:before="260" w:after="260"/>
      <w:outlineLvl w:val="3"/>
    </w:pPr>
    <w:rPr>
      <w:b/>
      <w:bCs/>
      <w:sz w:val="56"/>
      <w:szCs w:val="56"/>
    </w:rPr>
  </w:style>
  <w:style w:type="paragraph" w:customStyle="1" w:styleId="2cb9e766-99d8-4b86-a4d4-c79e8bce771a">
    <w:name w:val="石墨文档引用"/>
    <w:qFormat/>
    <w:pPr>
      <w:pBdr>
        <w:left w:val="single" w:sz="30" w:space="10" w:color="F0F0F0"/>
      </w:pBdr>
    </w:pPr>
    <w:rPr>
      <w:color w:val="ADADAD"/>
    </w:rPr>
  </w:style>
  <w:style w:type="paragraph" w:default="1" w:styleId="ac64cb56-259e-4cf7-b60c-7cda9e085ed2">
    <w:name w:val="Normal"/>
    <w:qFormat/>
    <w:pPr>
      <w:widowControl w:val="0"/>
      <w:jc w:val="both"/>
    </w:pPr>
  </w:style>
  <w:style w:type="character" w:default="1" w:styleId="08525fea-714f-416d-a2d9-cf1fe4756af6">
    <w:name w:val="Default Paragraph Font"/>
    <w:uiPriority w:val="1"/>
    <w:semiHidden/>
    <w:unhideWhenUsed/>
  </w:style>
  <w:style w:type="table" w:default="1" w:styleId="c979d8d8-0a70-4e16-8dbc-a9c2d9eab9ae">
    <w:name w:val="Normal Table"/>
    <w:uiPriority w:val="99"/>
    <w:semiHidden/>
    <w:unhideWhenUsed/>
    <w:tblPr>
      <w:tblInd w:w="0" w:type="dxa"/>
      <w:tblCellMar>
        <w:top w:w="0" w:type="dxa"/>
        <w:left w:w="108" w:type="dxa"/>
        <w:bottom w:w="0" w:type="dxa"/>
        <w:right w:w="108" w:type="dxa"/>
      </w:tblCellMar>
    </w:tblPr>
  </w:style>
  <w:style w:type="numbering" w:default="1" w:styleId="4b1fe1ba-ff81-4226-9979-04e10a39c88a">
    <w:name w:val="No List"/>
    <w:uiPriority w:val="99"/>
    <w:semiHidden/>
    <w:unhideWhenUsed/>
  </w:style>
  <w:style w:type="paragraph" w:customStyle="1" w:styleId="d95d0df5-e82d-49a7-94e2-c6dd9357feca">
    <w:name w:val="石墨文档正文"/>
    <w:qFormat/>
    <w:rPr>
      <w:szCs w:val="22"/>
    </w:rPr>
  </w:style>
  <w:style w:type="paragraph" w:customStyle="1" w:styleId="af2b496e-f97a-40ec-8d42-166cf1df749a">
    <w:name w:val="石墨文档副标题"/>
    <w:qFormat/>
    <w:rPr>
      <w:color w:val="888888"/>
      <w:sz w:val="48"/>
      <w:szCs w:val="48"/>
    </w:rPr>
  </w:style>
  <w:style w:type="paragraph" w:customStyle="1" w:styleId="2ede6449-3db1-4c49-9c19-dbf7bc8e8f60">
    <w:name w:val="石墨文档大标题"/>
    <w:next w:val="a3"/>
    <w:uiPriority w:val="9"/>
    <w:unhideWhenUsed/>
    <w:qFormat/>
    <w:pPr>
      <w:spacing w:before="260" w:after="260"/>
      <w:outlineLvl w:val="0"/>
    </w:pPr>
    <w:rPr>
      <w:b/>
      <w:bCs/>
      <w:sz w:val="40"/>
      <w:szCs w:val="40"/>
    </w:rPr>
  </w:style>
  <w:style w:type="paragraph" w:customStyle="1" w:styleId="84ef5a90-0509-4c17-b35d-1dea9d3f001e">
    <w:name w:val="石墨文档中标题"/>
    <w:next w:val="a3"/>
    <w:uiPriority w:val="9"/>
    <w:unhideWhenUsed/>
    <w:qFormat/>
    <w:pPr>
      <w:spacing w:before="260" w:after="260"/>
      <w:outlineLvl w:val="1"/>
    </w:pPr>
    <w:rPr>
      <w:b/>
      <w:bCs/>
      <w:sz w:val="36"/>
      <w:szCs w:val="36"/>
    </w:rPr>
  </w:style>
  <w:style w:type="paragraph" w:customStyle="1" w:styleId="7859b9a6-8deb-4752-9f43-5dfc9e6f9898">
    <w:name w:val="石墨文档小标题"/>
    <w:next w:val="a3"/>
    <w:uiPriority w:val="9"/>
    <w:unhideWhenUsed/>
    <w:qFormat/>
    <w:pPr>
      <w:spacing w:before="260" w:after="260"/>
      <w:outlineLvl w:val="2"/>
    </w:pPr>
    <w:rPr>
      <w:b/>
      <w:bCs/>
      <w:sz w:val="32"/>
      <w:szCs w:val="32"/>
    </w:rPr>
  </w:style>
  <w:style w:type="paragraph" w:customStyle="1" w:styleId="80202360-fcf4-4ec9-a624-85ae2022c18d">
    <w:name w:val="石墨文档标题"/>
    <w:next w:val="a3"/>
    <w:uiPriority w:val="9"/>
    <w:unhideWhenUsed/>
    <w:qFormat/>
    <w:pPr>
      <w:spacing w:before="260" w:after="260"/>
      <w:outlineLvl w:val="3"/>
    </w:pPr>
    <w:rPr>
      <w:b/>
      <w:bCs/>
      <w:sz w:val="56"/>
      <w:szCs w:val="56"/>
    </w:rPr>
  </w:style>
  <w:style w:type="paragraph" w:customStyle="1" w:styleId="569b5218-59a6-4dae-9933-4f8474b1e894">
    <w:name w:val="石墨文档引用"/>
    <w:qFormat/>
    <w:pPr>
      <w:pBdr>
        <w:left w:val="single" w:sz="30" w:space="10" w:color="F0F0F0"/>
      </w:pBdr>
    </w:pPr>
    <w:rPr>
      <w:color w:val="ADADAD"/>
    </w:rPr>
  </w:style>
  <w:style w:type="paragraph" w:default="1" w:styleId="d03c9a40-5319-4002-a871-72c7415b4739">
    <w:name w:val="Normal"/>
    <w:qFormat/>
    <w:pPr>
      <w:widowControl w:val="0"/>
      <w:jc w:val="both"/>
    </w:pPr>
  </w:style>
  <w:style w:type="character" w:default="1" w:styleId="ec1401d1-01bc-4d7f-a509-217f7f3990a3">
    <w:name w:val="Default Paragraph Font"/>
    <w:uiPriority w:val="1"/>
    <w:semiHidden/>
    <w:unhideWhenUsed/>
  </w:style>
  <w:style w:type="table" w:default="1" w:styleId="1cc01156-18ad-4ef0-9987-d315ec7ba517">
    <w:name w:val="Normal Table"/>
    <w:uiPriority w:val="99"/>
    <w:semiHidden/>
    <w:unhideWhenUsed/>
    <w:tblPr>
      <w:tblInd w:w="0" w:type="dxa"/>
      <w:tblCellMar>
        <w:top w:w="0" w:type="dxa"/>
        <w:left w:w="108" w:type="dxa"/>
        <w:bottom w:w="0" w:type="dxa"/>
        <w:right w:w="108" w:type="dxa"/>
      </w:tblCellMar>
    </w:tblPr>
  </w:style>
  <w:style w:type="numbering" w:default="1" w:styleId="95a9fcf7-5feb-4e38-a380-2e7039e981d8">
    <w:name w:val="No List"/>
    <w:uiPriority w:val="99"/>
    <w:semiHidden/>
    <w:unhideWhenUsed/>
  </w:style>
  <w:style w:type="paragraph" w:customStyle="1" w:styleId="8f8ea37d-418e-4622-befc-ebba351d44ab">
    <w:name w:val="石墨文档正文"/>
    <w:qFormat/>
    <w:rPr>
      <w:szCs w:val="22"/>
    </w:rPr>
  </w:style>
  <w:style w:type="paragraph" w:customStyle="1" w:styleId="03214a56-162f-405f-a3aa-4a0750c4768b">
    <w:name w:val="石墨文档副标题"/>
    <w:qFormat/>
    <w:rPr>
      <w:color w:val="888888"/>
      <w:sz w:val="48"/>
      <w:szCs w:val="48"/>
    </w:rPr>
  </w:style>
  <w:style w:type="paragraph" w:customStyle="1" w:styleId="40dd2e2d-972d-4ed2-aa00-78ea8bd080fa">
    <w:name w:val="石墨文档大标题"/>
    <w:next w:val="a3"/>
    <w:uiPriority w:val="9"/>
    <w:unhideWhenUsed/>
    <w:qFormat/>
    <w:pPr>
      <w:spacing w:before="260" w:after="260"/>
      <w:outlineLvl w:val="0"/>
    </w:pPr>
    <w:rPr>
      <w:b/>
      <w:bCs/>
      <w:sz w:val="40"/>
      <w:szCs w:val="40"/>
    </w:rPr>
  </w:style>
  <w:style w:type="paragraph" w:customStyle="1" w:styleId="e20a1397-c740-45a7-9bbb-6e5c1c686acf">
    <w:name w:val="石墨文档中标题"/>
    <w:next w:val="a3"/>
    <w:uiPriority w:val="9"/>
    <w:unhideWhenUsed/>
    <w:qFormat/>
    <w:pPr>
      <w:spacing w:before="260" w:after="260"/>
      <w:outlineLvl w:val="1"/>
    </w:pPr>
    <w:rPr>
      <w:b/>
      <w:bCs/>
      <w:sz w:val="36"/>
      <w:szCs w:val="36"/>
    </w:rPr>
  </w:style>
  <w:style w:type="paragraph" w:customStyle="1" w:styleId="dcd1037a-f283-49d8-a672-f55261bd54c0">
    <w:name w:val="石墨文档小标题"/>
    <w:next w:val="a3"/>
    <w:uiPriority w:val="9"/>
    <w:unhideWhenUsed/>
    <w:qFormat/>
    <w:pPr>
      <w:spacing w:before="260" w:after="260"/>
      <w:outlineLvl w:val="2"/>
    </w:pPr>
    <w:rPr>
      <w:b/>
      <w:bCs/>
      <w:sz w:val="32"/>
      <w:szCs w:val="32"/>
    </w:rPr>
  </w:style>
  <w:style w:type="paragraph" w:customStyle="1" w:styleId="7a293cb4-b6ca-4d9d-a11b-6f79348d712f">
    <w:name w:val="石墨文档标题"/>
    <w:next w:val="a3"/>
    <w:uiPriority w:val="9"/>
    <w:unhideWhenUsed/>
    <w:qFormat/>
    <w:pPr>
      <w:spacing w:before="260" w:after="260"/>
      <w:outlineLvl w:val="3"/>
    </w:pPr>
    <w:rPr>
      <w:b/>
      <w:bCs/>
      <w:sz w:val="56"/>
      <w:szCs w:val="56"/>
    </w:rPr>
  </w:style>
  <w:style w:type="paragraph" w:customStyle="1" w:styleId="865389dd-709a-448a-a389-a0b8f6dece62">
    <w:name w:val="石墨文档引用"/>
    <w:qFormat/>
    <w:pPr>
      <w:pBdr>
        <w:left w:val="single" w:sz="30" w:space="10" w:color="F0F0F0"/>
      </w:pBdr>
    </w:pPr>
    <w:rPr>
      <w:color w:val="ADADAD"/>
    </w:rPr>
  </w:style>
  <w:style w:type="paragraph" w:default="1" w:styleId="1255c75d-2290-44c6-9071-56f08b0c0fff">
    <w:name w:val="Normal"/>
    <w:qFormat/>
    <w:pPr>
      <w:widowControl w:val="0"/>
      <w:jc w:val="both"/>
    </w:pPr>
  </w:style>
  <w:style w:type="character" w:default="1" w:styleId="0077050a-f5f9-4d25-a8d8-c3a67e7e63df">
    <w:name w:val="Default Paragraph Font"/>
    <w:uiPriority w:val="1"/>
    <w:semiHidden/>
    <w:unhideWhenUsed/>
  </w:style>
  <w:style w:type="table" w:default="1" w:styleId="3c4beb03-0ab8-457a-80a9-7b0f6fe60c7a">
    <w:name w:val="Normal Table"/>
    <w:uiPriority w:val="99"/>
    <w:semiHidden/>
    <w:unhideWhenUsed/>
    <w:tblPr>
      <w:tblInd w:w="0" w:type="dxa"/>
      <w:tblCellMar>
        <w:top w:w="0" w:type="dxa"/>
        <w:left w:w="108" w:type="dxa"/>
        <w:bottom w:w="0" w:type="dxa"/>
        <w:right w:w="108" w:type="dxa"/>
      </w:tblCellMar>
    </w:tblPr>
  </w:style>
  <w:style w:type="numbering" w:default="1" w:styleId="6a02c04d-c1d0-4e2f-9cf7-924b223a7b92">
    <w:name w:val="No List"/>
    <w:uiPriority w:val="99"/>
    <w:semiHidden/>
    <w:unhideWhenUsed/>
  </w:style>
  <w:style w:type="paragraph" w:customStyle="1" w:styleId="3c6da642-b62d-41cf-8660-5f837a63739e">
    <w:name w:val="石墨文档正文"/>
    <w:qFormat/>
    <w:rPr>
      <w:szCs w:val="22"/>
    </w:rPr>
  </w:style>
  <w:style w:type="paragraph" w:customStyle="1" w:styleId="9b879403-d941-46ca-ad63-3fadfd222245">
    <w:name w:val="石墨文档副标题"/>
    <w:qFormat/>
    <w:rPr>
      <w:color w:val="888888"/>
      <w:sz w:val="48"/>
      <w:szCs w:val="48"/>
    </w:rPr>
  </w:style>
  <w:style w:type="paragraph" w:customStyle="1" w:styleId="b0e88306-1719-4218-b7f1-3e5942ed9a86">
    <w:name w:val="石墨文档大标题"/>
    <w:next w:val="a3"/>
    <w:uiPriority w:val="9"/>
    <w:unhideWhenUsed/>
    <w:qFormat/>
    <w:pPr>
      <w:spacing w:before="260" w:after="260"/>
      <w:outlineLvl w:val="0"/>
    </w:pPr>
    <w:rPr>
      <w:b/>
      <w:bCs/>
      <w:sz w:val="40"/>
      <w:szCs w:val="40"/>
    </w:rPr>
  </w:style>
  <w:style w:type="paragraph" w:customStyle="1" w:styleId="3e897ed4-f3f3-4646-8111-a97047f6c40c">
    <w:name w:val="石墨文档中标题"/>
    <w:next w:val="a3"/>
    <w:uiPriority w:val="9"/>
    <w:unhideWhenUsed/>
    <w:qFormat/>
    <w:pPr>
      <w:spacing w:before="260" w:after="260"/>
      <w:outlineLvl w:val="1"/>
    </w:pPr>
    <w:rPr>
      <w:b/>
      <w:bCs/>
      <w:sz w:val="36"/>
      <w:szCs w:val="36"/>
    </w:rPr>
  </w:style>
  <w:style w:type="paragraph" w:customStyle="1" w:styleId="f3016129-db24-4ebe-830c-b64dd7064afb">
    <w:name w:val="石墨文档小标题"/>
    <w:next w:val="a3"/>
    <w:uiPriority w:val="9"/>
    <w:unhideWhenUsed/>
    <w:qFormat/>
    <w:pPr>
      <w:spacing w:before="260" w:after="260"/>
      <w:outlineLvl w:val="2"/>
    </w:pPr>
    <w:rPr>
      <w:b/>
      <w:bCs/>
      <w:sz w:val="32"/>
      <w:szCs w:val="32"/>
    </w:rPr>
  </w:style>
  <w:style w:type="paragraph" w:customStyle="1" w:styleId="e54bcd66-8fb4-43ba-9dd1-cb3268fb4fcb">
    <w:name w:val="石墨文档标题"/>
    <w:next w:val="a3"/>
    <w:uiPriority w:val="9"/>
    <w:unhideWhenUsed/>
    <w:qFormat/>
    <w:pPr>
      <w:spacing w:before="260" w:after="260"/>
      <w:outlineLvl w:val="3"/>
    </w:pPr>
    <w:rPr>
      <w:b/>
      <w:bCs/>
      <w:sz w:val="56"/>
      <w:szCs w:val="56"/>
    </w:rPr>
  </w:style>
  <w:style w:type="paragraph" w:customStyle="1" w:styleId="1df76a1a-cc00-4487-8019-48f2895d96f4">
    <w:name w:val="石墨文档引用"/>
    <w:qFormat/>
    <w:pPr>
      <w:pBdr>
        <w:left w:val="single" w:sz="30" w:space="10" w:color="F0F0F0"/>
      </w:pBdr>
    </w:pPr>
    <w:rPr>
      <w:color w:val="ADADAD"/>
    </w:rPr>
  </w:style>
  <w:style w:type="paragraph" w:default="1" w:styleId="f5894d8d-0c78-475e-bf71-b3557bf3a205">
    <w:name w:val="Normal"/>
    <w:qFormat/>
    <w:pPr>
      <w:widowControl w:val="0"/>
      <w:jc w:val="both"/>
    </w:pPr>
  </w:style>
  <w:style w:type="character" w:default="1" w:styleId="6ab7e518-e052-4b48-880c-b7d3d6f6ff93">
    <w:name w:val="Default Paragraph Font"/>
    <w:uiPriority w:val="1"/>
    <w:semiHidden/>
    <w:unhideWhenUsed/>
  </w:style>
  <w:style w:type="table" w:default="1" w:styleId="2543ec2c-8c1a-4563-a188-4b7c3e8c03c4">
    <w:name w:val="Normal Table"/>
    <w:uiPriority w:val="99"/>
    <w:semiHidden/>
    <w:unhideWhenUsed/>
    <w:tblPr>
      <w:tblInd w:w="0" w:type="dxa"/>
      <w:tblCellMar>
        <w:top w:w="0" w:type="dxa"/>
        <w:left w:w="108" w:type="dxa"/>
        <w:bottom w:w="0" w:type="dxa"/>
        <w:right w:w="108" w:type="dxa"/>
      </w:tblCellMar>
    </w:tblPr>
  </w:style>
  <w:style w:type="numbering" w:default="1" w:styleId="0ba57620-6d7c-4e45-9ce2-adb5eebaa5ac">
    <w:name w:val="No List"/>
    <w:uiPriority w:val="99"/>
    <w:semiHidden/>
    <w:unhideWhenUsed/>
  </w:style>
  <w:style w:type="paragraph" w:customStyle="1" w:styleId="f8785180-aae3-4662-b6a9-4dafe9c95af1">
    <w:name w:val="石墨文档正文"/>
    <w:qFormat/>
    <w:rPr>
      <w:szCs w:val="22"/>
    </w:rPr>
  </w:style>
  <w:style w:type="paragraph" w:customStyle="1" w:styleId="86866da0-0ac3-4d61-852a-6be3ca44e932">
    <w:name w:val="石墨文档副标题"/>
    <w:qFormat/>
    <w:rPr>
      <w:color w:val="888888"/>
      <w:sz w:val="48"/>
      <w:szCs w:val="48"/>
    </w:rPr>
  </w:style>
  <w:style w:type="paragraph" w:customStyle="1" w:styleId="9fc2cf41-2157-4d12-8cbb-8f2576eceab8">
    <w:name w:val="石墨文档大标题"/>
    <w:next w:val="a3"/>
    <w:uiPriority w:val="9"/>
    <w:unhideWhenUsed/>
    <w:qFormat/>
    <w:pPr>
      <w:spacing w:before="260" w:after="260"/>
      <w:outlineLvl w:val="0"/>
    </w:pPr>
    <w:rPr>
      <w:b/>
      <w:bCs/>
      <w:sz w:val="40"/>
      <w:szCs w:val="40"/>
    </w:rPr>
  </w:style>
  <w:style w:type="paragraph" w:customStyle="1" w:styleId="2ab8bf8e-9e99-4773-b1b1-936466c2b231">
    <w:name w:val="石墨文档中标题"/>
    <w:next w:val="a3"/>
    <w:uiPriority w:val="9"/>
    <w:unhideWhenUsed/>
    <w:qFormat/>
    <w:pPr>
      <w:spacing w:before="260" w:after="260"/>
      <w:outlineLvl w:val="1"/>
    </w:pPr>
    <w:rPr>
      <w:b/>
      <w:bCs/>
      <w:sz w:val="36"/>
      <w:szCs w:val="36"/>
    </w:rPr>
  </w:style>
  <w:style w:type="paragraph" w:customStyle="1" w:styleId="733d1805-44b6-4480-ba8a-1875feed7ec6">
    <w:name w:val="石墨文档小标题"/>
    <w:next w:val="a3"/>
    <w:uiPriority w:val="9"/>
    <w:unhideWhenUsed/>
    <w:qFormat/>
    <w:pPr>
      <w:spacing w:before="260" w:after="260"/>
      <w:outlineLvl w:val="2"/>
    </w:pPr>
    <w:rPr>
      <w:b/>
      <w:bCs/>
      <w:sz w:val="32"/>
      <w:szCs w:val="32"/>
    </w:rPr>
  </w:style>
  <w:style w:type="paragraph" w:customStyle="1" w:styleId="61235f3d-07f9-434e-a2de-65b0ae5f2cb2">
    <w:name w:val="石墨文档标题"/>
    <w:next w:val="a3"/>
    <w:uiPriority w:val="9"/>
    <w:unhideWhenUsed/>
    <w:qFormat/>
    <w:pPr>
      <w:spacing w:before="260" w:after="260"/>
      <w:outlineLvl w:val="3"/>
    </w:pPr>
    <w:rPr>
      <w:b/>
      <w:bCs/>
      <w:sz w:val="56"/>
      <w:szCs w:val="56"/>
    </w:rPr>
  </w:style>
  <w:style w:type="paragraph" w:customStyle="1" w:styleId="25cac67f-da00-4d56-85b1-7f8ee635a4a5">
    <w:name w:val="石墨文档引用"/>
    <w:qFormat/>
    <w:pPr>
      <w:pBdr>
        <w:left w:val="single" w:sz="30" w:space="10" w:color="F0F0F0"/>
      </w:pBdr>
    </w:pPr>
    <w:rPr>
      <w:color w:val="ADADAD"/>
    </w:rPr>
  </w:style>
  <w:style w:type="paragraph" w:default="1" w:styleId="0810a8b6-b392-4f4c-bf54-c430db0efe4a">
    <w:name w:val="Normal"/>
    <w:qFormat/>
    <w:pPr>
      <w:widowControl w:val="0"/>
      <w:jc w:val="both"/>
    </w:pPr>
  </w:style>
  <w:style w:type="character" w:default="1" w:styleId="0681dfdd-57d0-4de1-b28b-4c1dd451dfa0">
    <w:name w:val="Default Paragraph Font"/>
    <w:uiPriority w:val="1"/>
    <w:semiHidden/>
    <w:unhideWhenUsed/>
  </w:style>
  <w:style w:type="table" w:default="1" w:styleId="1b0d60fb-dd1a-4631-8904-97c085d7cee3">
    <w:name w:val="Normal Table"/>
    <w:uiPriority w:val="99"/>
    <w:semiHidden/>
    <w:unhideWhenUsed/>
    <w:tblPr>
      <w:tblInd w:w="0" w:type="dxa"/>
      <w:tblCellMar>
        <w:top w:w="0" w:type="dxa"/>
        <w:left w:w="108" w:type="dxa"/>
        <w:bottom w:w="0" w:type="dxa"/>
        <w:right w:w="108" w:type="dxa"/>
      </w:tblCellMar>
    </w:tblPr>
  </w:style>
  <w:style w:type="numbering" w:default="1" w:styleId="b987e575-8d0f-4e67-b047-1e67e3d2ee3f">
    <w:name w:val="No List"/>
    <w:uiPriority w:val="99"/>
    <w:semiHidden/>
    <w:unhideWhenUsed/>
  </w:style>
  <w:style w:type="paragraph" w:customStyle="1" w:styleId="b14a2529-8c14-4736-898b-b16897306daf">
    <w:name w:val="石墨文档正文"/>
    <w:qFormat/>
    <w:rPr>
      <w:szCs w:val="22"/>
    </w:rPr>
  </w:style>
  <w:style w:type="paragraph" w:customStyle="1" w:styleId="9b642539-f2fb-456e-ac47-2af99a3ad23c">
    <w:name w:val="石墨文档副标题"/>
    <w:qFormat/>
    <w:rPr>
      <w:color w:val="888888"/>
      <w:sz w:val="48"/>
      <w:szCs w:val="48"/>
    </w:rPr>
  </w:style>
  <w:style w:type="paragraph" w:customStyle="1" w:styleId="9ef29338-e0fc-4e44-88cc-739ba7b286f5">
    <w:name w:val="石墨文档大标题"/>
    <w:next w:val="a3"/>
    <w:uiPriority w:val="9"/>
    <w:unhideWhenUsed/>
    <w:qFormat/>
    <w:pPr>
      <w:spacing w:before="260" w:after="260"/>
      <w:outlineLvl w:val="0"/>
    </w:pPr>
    <w:rPr>
      <w:b/>
      <w:bCs/>
      <w:sz w:val="40"/>
      <w:szCs w:val="40"/>
    </w:rPr>
  </w:style>
  <w:style w:type="paragraph" w:customStyle="1" w:styleId="83e79bc7-7265-4a1a-b19d-d21f90d54010">
    <w:name w:val="石墨文档中标题"/>
    <w:next w:val="a3"/>
    <w:uiPriority w:val="9"/>
    <w:unhideWhenUsed/>
    <w:qFormat/>
    <w:pPr>
      <w:spacing w:before="260" w:after="260"/>
      <w:outlineLvl w:val="1"/>
    </w:pPr>
    <w:rPr>
      <w:b/>
      <w:bCs/>
      <w:sz w:val="36"/>
      <w:szCs w:val="36"/>
    </w:rPr>
  </w:style>
  <w:style w:type="paragraph" w:customStyle="1" w:styleId="a3637caf-3eae-43ee-aac9-e843846d0db7">
    <w:name w:val="石墨文档小标题"/>
    <w:next w:val="a3"/>
    <w:uiPriority w:val="9"/>
    <w:unhideWhenUsed/>
    <w:qFormat/>
    <w:pPr>
      <w:spacing w:before="260" w:after="260"/>
      <w:outlineLvl w:val="2"/>
    </w:pPr>
    <w:rPr>
      <w:b/>
      <w:bCs/>
      <w:sz w:val="32"/>
      <w:szCs w:val="32"/>
    </w:rPr>
  </w:style>
  <w:style w:type="paragraph" w:customStyle="1" w:styleId="5e2ee837-4c17-4ba3-a1ca-10366fa9aa74">
    <w:name w:val="石墨文档标题"/>
    <w:next w:val="a3"/>
    <w:uiPriority w:val="9"/>
    <w:unhideWhenUsed/>
    <w:qFormat/>
    <w:pPr>
      <w:spacing w:before="260" w:after="260"/>
      <w:outlineLvl w:val="3"/>
    </w:pPr>
    <w:rPr>
      <w:b/>
      <w:bCs/>
      <w:sz w:val="56"/>
      <w:szCs w:val="56"/>
    </w:rPr>
  </w:style>
  <w:style w:type="paragraph" w:customStyle="1" w:styleId="96b4d06e-fc7e-40bc-a188-71f1cf082509">
    <w:name w:val="石墨文档引用"/>
    <w:qFormat/>
    <w:pPr>
      <w:pBdr>
        <w:left w:val="single" w:sz="30" w:space="10" w:color="F0F0F0"/>
      </w:pBdr>
    </w:pPr>
    <w:rPr>
      <w:color w:val="ADADAD"/>
    </w:rPr>
  </w:style>
  <w:style w:type="paragraph" w:default="1" w:styleId="e6e422c7-1f46-4560-b5dc-d781161b887d">
    <w:name w:val="Normal"/>
    <w:qFormat/>
    <w:pPr>
      <w:widowControl w:val="0"/>
      <w:jc w:val="both"/>
    </w:pPr>
  </w:style>
  <w:style w:type="character" w:default="1" w:styleId="90a7ed51-f928-4782-8239-9aee5dd29f6c">
    <w:name w:val="Default Paragraph Font"/>
    <w:uiPriority w:val="1"/>
    <w:semiHidden/>
    <w:unhideWhenUsed/>
  </w:style>
  <w:style w:type="table" w:default="1" w:styleId="8bf9f4ed-8784-4b98-8a14-fa812744b6dc">
    <w:name w:val="Normal Table"/>
    <w:uiPriority w:val="99"/>
    <w:semiHidden/>
    <w:unhideWhenUsed/>
    <w:tblPr>
      <w:tblInd w:w="0" w:type="dxa"/>
      <w:tblCellMar>
        <w:top w:w="0" w:type="dxa"/>
        <w:left w:w="108" w:type="dxa"/>
        <w:bottom w:w="0" w:type="dxa"/>
        <w:right w:w="108" w:type="dxa"/>
      </w:tblCellMar>
    </w:tblPr>
  </w:style>
  <w:style w:type="numbering" w:default="1" w:styleId="f3c078d0-5085-4d3d-811d-77b7793d9c85">
    <w:name w:val="No List"/>
    <w:uiPriority w:val="99"/>
    <w:semiHidden/>
    <w:unhideWhenUsed/>
  </w:style>
  <w:style w:type="paragraph" w:customStyle="1" w:styleId="abdb2525-e3c5-4934-a524-c6eb2859d08e">
    <w:name w:val="石墨文档正文"/>
    <w:qFormat/>
    <w:rPr>
      <w:szCs w:val="22"/>
    </w:rPr>
  </w:style>
  <w:style w:type="paragraph" w:customStyle="1" w:styleId="659621b1-f259-47d9-9012-73e939622ee3">
    <w:name w:val="石墨文档副标题"/>
    <w:qFormat/>
    <w:rPr>
      <w:color w:val="888888"/>
      <w:sz w:val="48"/>
      <w:szCs w:val="48"/>
    </w:rPr>
  </w:style>
  <w:style w:type="paragraph" w:customStyle="1" w:styleId="dcec2136-e235-4b29-be5d-3d3f620a71c6">
    <w:name w:val="石墨文档大标题"/>
    <w:next w:val="a3"/>
    <w:uiPriority w:val="9"/>
    <w:unhideWhenUsed/>
    <w:qFormat/>
    <w:pPr>
      <w:spacing w:before="260" w:after="260"/>
      <w:outlineLvl w:val="0"/>
    </w:pPr>
    <w:rPr>
      <w:b/>
      <w:bCs/>
      <w:sz w:val="40"/>
      <w:szCs w:val="40"/>
    </w:rPr>
  </w:style>
  <w:style w:type="paragraph" w:customStyle="1" w:styleId="294f088f-fdfa-4ea4-bf50-a9b6bb0a9d42">
    <w:name w:val="石墨文档中标题"/>
    <w:next w:val="a3"/>
    <w:uiPriority w:val="9"/>
    <w:unhideWhenUsed/>
    <w:qFormat/>
    <w:pPr>
      <w:spacing w:before="260" w:after="260"/>
      <w:outlineLvl w:val="1"/>
    </w:pPr>
    <w:rPr>
      <w:b/>
      <w:bCs/>
      <w:sz w:val="36"/>
      <w:szCs w:val="36"/>
    </w:rPr>
  </w:style>
  <w:style w:type="paragraph" w:customStyle="1" w:styleId="482da948-871c-4bca-85f2-6f772b5071bf">
    <w:name w:val="石墨文档小标题"/>
    <w:next w:val="a3"/>
    <w:uiPriority w:val="9"/>
    <w:unhideWhenUsed/>
    <w:qFormat/>
    <w:pPr>
      <w:spacing w:before="260" w:after="260"/>
      <w:outlineLvl w:val="2"/>
    </w:pPr>
    <w:rPr>
      <w:b/>
      <w:bCs/>
      <w:sz w:val="32"/>
      <w:szCs w:val="32"/>
    </w:rPr>
  </w:style>
  <w:style w:type="paragraph" w:customStyle="1" w:styleId="773a5b22-3e75-49a6-abec-ef22666b4d0f">
    <w:name w:val="石墨文档标题"/>
    <w:next w:val="a3"/>
    <w:uiPriority w:val="9"/>
    <w:unhideWhenUsed/>
    <w:qFormat/>
    <w:pPr>
      <w:spacing w:before="260" w:after="260"/>
      <w:outlineLvl w:val="3"/>
    </w:pPr>
    <w:rPr>
      <w:b/>
      <w:bCs/>
      <w:sz w:val="56"/>
      <w:szCs w:val="56"/>
    </w:rPr>
  </w:style>
  <w:style w:type="paragraph" w:customStyle="1" w:styleId="498e42c2-ed62-4448-8e79-5694625c535b">
    <w:name w:val="石墨文档引用"/>
    <w:qFormat/>
    <w:pPr>
      <w:pBdr>
        <w:left w:val="single" w:sz="30" w:space="10" w:color="F0F0F0"/>
      </w:pBdr>
    </w:pPr>
    <w:rPr>
      <w:color w:val="ADADAD"/>
    </w:rPr>
  </w:style>
  <w:style w:type="paragraph" w:default="1" w:styleId="ea7f080b-7351-4d2d-b520-c8f2805414ca">
    <w:name w:val="Normal"/>
    <w:qFormat/>
    <w:pPr>
      <w:widowControl w:val="0"/>
      <w:jc w:val="both"/>
    </w:pPr>
  </w:style>
  <w:style w:type="character" w:default="1" w:styleId="42ed98c1-497c-4a05-8adf-ee8cc4622477">
    <w:name w:val="Default Paragraph Font"/>
    <w:uiPriority w:val="1"/>
    <w:semiHidden/>
    <w:unhideWhenUsed/>
  </w:style>
  <w:style w:type="table" w:default="1" w:styleId="a5a95926-9575-4de9-9f80-5a6af28e56df">
    <w:name w:val="Normal Table"/>
    <w:uiPriority w:val="99"/>
    <w:semiHidden/>
    <w:unhideWhenUsed/>
    <w:tblPr>
      <w:tblInd w:w="0" w:type="dxa"/>
      <w:tblCellMar>
        <w:top w:w="0" w:type="dxa"/>
        <w:left w:w="108" w:type="dxa"/>
        <w:bottom w:w="0" w:type="dxa"/>
        <w:right w:w="108" w:type="dxa"/>
      </w:tblCellMar>
    </w:tblPr>
  </w:style>
  <w:style w:type="numbering" w:default="1" w:styleId="a4d38a2d-dfd4-4bd6-8e92-daf09f31df76">
    <w:name w:val="No List"/>
    <w:uiPriority w:val="99"/>
    <w:semiHidden/>
    <w:unhideWhenUsed/>
  </w:style>
  <w:style w:type="paragraph" w:customStyle="1" w:styleId="e7e18c37-0ac4-407f-b798-f12ae0e7de49">
    <w:name w:val="石墨文档正文"/>
    <w:qFormat/>
    <w:rPr>
      <w:szCs w:val="22"/>
    </w:rPr>
  </w:style>
  <w:style w:type="paragraph" w:customStyle="1" w:styleId="5244dd14-3034-4d9e-b40f-786aeda0b055">
    <w:name w:val="石墨文档副标题"/>
    <w:qFormat/>
    <w:rPr>
      <w:color w:val="888888"/>
      <w:sz w:val="48"/>
      <w:szCs w:val="48"/>
    </w:rPr>
  </w:style>
  <w:style w:type="paragraph" w:customStyle="1" w:styleId="78c08704-2a53-4a3f-9190-bb9eb420b361">
    <w:name w:val="石墨文档大标题"/>
    <w:next w:val="a3"/>
    <w:uiPriority w:val="9"/>
    <w:unhideWhenUsed/>
    <w:qFormat/>
    <w:pPr>
      <w:spacing w:before="260" w:after="260"/>
      <w:outlineLvl w:val="0"/>
    </w:pPr>
    <w:rPr>
      <w:b/>
      <w:bCs/>
      <w:sz w:val="40"/>
      <w:szCs w:val="40"/>
    </w:rPr>
  </w:style>
  <w:style w:type="paragraph" w:customStyle="1" w:styleId="3693f50f-7c53-43bf-858f-f9413e0948c5">
    <w:name w:val="石墨文档中标题"/>
    <w:next w:val="a3"/>
    <w:uiPriority w:val="9"/>
    <w:unhideWhenUsed/>
    <w:qFormat/>
    <w:pPr>
      <w:spacing w:before="260" w:after="260"/>
      <w:outlineLvl w:val="1"/>
    </w:pPr>
    <w:rPr>
      <w:b/>
      <w:bCs/>
      <w:sz w:val="36"/>
      <w:szCs w:val="36"/>
    </w:rPr>
  </w:style>
  <w:style w:type="paragraph" w:customStyle="1" w:styleId="34a75d2f-f987-48a4-b7d1-b201ffa5aacc">
    <w:name w:val="石墨文档小标题"/>
    <w:next w:val="a3"/>
    <w:uiPriority w:val="9"/>
    <w:unhideWhenUsed/>
    <w:qFormat/>
    <w:pPr>
      <w:spacing w:before="260" w:after="260"/>
      <w:outlineLvl w:val="2"/>
    </w:pPr>
    <w:rPr>
      <w:b/>
      <w:bCs/>
      <w:sz w:val="32"/>
      <w:szCs w:val="32"/>
    </w:rPr>
  </w:style>
  <w:style w:type="paragraph" w:customStyle="1" w:styleId="26c897b8-6627-4bce-b33b-5155c7c14839">
    <w:name w:val="石墨文档标题"/>
    <w:next w:val="a3"/>
    <w:uiPriority w:val="9"/>
    <w:unhideWhenUsed/>
    <w:qFormat/>
    <w:pPr>
      <w:spacing w:before="260" w:after="260"/>
      <w:outlineLvl w:val="3"/>
    </w:pPr>
    <w:rPr>
      <w:b/>
      <w:bCs/>
      <w:sz w:val="56"/>
      <w:szCs w:val="56"/>
    </w:rPr>
  </w:style>
  <w:style w:type="paragraph" w:customStyle="1" w:styleId="c1926567-c6d6-483f-83ec-94eb1daf145f">
    <w:name w:val="石墨文档引用"/>
    <w:qFormat/>
    <w:pPr>
      <w:pBdr>
        <w:left w:val="single" w:sz="30" w:space="10" w:color="F0F0F0"/>
      </w:pBdr>
    </w:pPr>
    <w:rPr>
      <w:color w:val="ADADAD"/>
    </w:rPr>
  </w:style>
  <w:style w:type="paragraph" w:default="1" w:styleId="a68426b2-4e17-4241-a8c6-2203a072dc66">
    <w:name w:val="Normal"/>
    <w:qFormat/>
    <w:pPr>
      <w:widowControl w:val="0"/>
      <w:jc w:val="both"/>
    </w:pPr>
  </w:style>
  <w:style w:type="character" w:default="1" w:styleId="89fbb735-7af1-44fa-9864-a07ee697017a">
    <w:name w:val="Default Paragraph Font"/>
    <w:uiPriority w:val="1"/>
    <w:semiHidden/>
    <w:unhideWhenUsed/>
  </w:style>
  <w:style w:type="table" w:default="1" w:styleId="65fe1be4-3264-4ad9-b7d4-4a5b22a8b46d">
    <w:name w:val="Normal Table"/>
    <w:uiPriority w:val="99"/>
    <w:semiHidden/>
    <w:unhideWhenUsed/>
    <w:tblPr>
      <w:tblInd w:w="0" w:type="dxa"/>
      <w:tblCellMar>
        <w:top w:w="0" w:type="dxa"/>
        <w:left w:w="108" w:type="dxa"/>
        <w:bottom w:w="0" w:type="dxa"/>
        <w:right w:w="108" w:type="dxa"/>
      </w:tblCellMar>
    </w:tblPr>
  </w:style>
  <w:style w:type="numbering" w:default="1" w:styleId="5d47e273-175a-4db6-b417-fbf66d13de8f">
    <w:name w:val="No List"/>
    <w:uiPriority w:val="99"/>
    <w:semiHidden/>
    <w:unhideWhenUsed/>
  </w:style>
  <w:style w:type="paragraph" w:customStyle="1" w:styleId="888826ee-4e7e-4526-8bfa-4af21ac5e6cb">
    <w:name w:val="石墨文档正文"/>
    <w:qFormat/>
    <w:rPr>
      <w:szCs w:val="22"/>
    </w:rPr>
  </w:style>
  <w:style w:type="paragraph" w:customStyle="1" w:styleId="2ad8293b-4c73-40f3-abfe-62d8abb121d4">
    <w:name w:val="石墨文档副标题"/>
    <w:qFormat/>
    <w:rPr>
      <w:color w:val="888888"/>
      <w:sz w:val="48"/>
      <w:szCs w:val="48"/>
    </w:rPr>
  </w:style>
  <w:style w:type="paragraph" w:customStyle="1" w:styleId="42ea439e-e92f-449b-8bea-55caa9b875d5">
    <w:name w:val="石墨文档大标题"/>
    <w:next w:val="a3"/>
    <w:uiPriority w:val="9"/>
    <w:unhideWhenUsed/>
    <w:qFormat/>
    <w:pPr>
      <w:spacing w:before="260" w:after="260"/>
      <w:outlineLvl w:val="0"/>
    </w:pPr>
    <w:rPr>
      <w:b/>
      <w:bCs/>
      <w:sz w:val="40"/>
      <w:szCs w:val="40"/>
    </w:rPr>
  </w:style>
  <w:style w:type="paragraph" w:customStyle="1" w:styleId="a70914f6-4c4d-4b94-bab1-a9eb98103193">
    <w:name w:val="石墨文档中标题"/>
    <w:next w:val="a3"/>
    <w:uiPriority w:val="9"/>
    <w:unhideWhenUsed/>
    <w:qFormat/>
    <w:pPr>
      <w:spacing w:before="260" w:after="260"/>
      <w:outlineLvl w:val="1"/>
    </w:pPr>
    <w:rPr>
      <w:b/>
      <w:bCs/>
      <w:sz w:val="36"/>
      <w:szCs w:val="36"/>
    </w:rPr>
  </w:style>
  <w:style w:type="paragraph" w:customStyle="1" w:styleId="d653320b-af59-48bd-9962-bda44f24a6ff">
    <w:name w:val="石墨文档小标题"/>
    <w:next w:val="a3"/>
    <w:uiPriority w:val="9"/>
    <w:unhideWhenUsed/>
    <w:qFormat/>
    <w:pPr>
      <w:spacing w:before="260" w:after="260"/>
      <w:outlineLvl w:val="2"/>
    </w:pPr>
    <w:rPr>
      <w:b/>
      <w:bCs/>
      <w:sz w:val="32"/>
      <w:szCs w:val="32"/>
    </w:rPr>
  </w:style>
  <w:style w:type="paragraph" w:customStyle="1" w:styleId="3c8ce9dd-a295-4538-8229-8a31d482026f">
    <w:name w:val="石墨文档标题"/>
    <w:next w:val="a3"/>
    <w:uiPriority w:val="9"/>
    <w:unhideWhenUsed/>
    <w:qFormat/>
    <w:pPr>
      <w:spacing w:before="260" w:after="260"/>
      <w:outlineLvl w:val="3"/>
    </w:pPr>
    <w:rPr>
      <w:b/>
      <w:bCs/>
      <w:sz w:val="56"/>
      <w:szCs w:val="56"/>
    </w:rPr>
  </w:style>
  <w:style w:type="paragraph" w:customStyle="1" w:styleId="bf0bc9b3-6523-498d-9ee0-6271bb57b83c">
    <w:name w:val="石墨文档引用"/>
    <w:qFormat/>
    <w:pPr>
      <w:pBdr>
        <w:left w:val="single" w:sz="30" w:space="10" w:color="F0F0F0"/>
      </w:pBdr>
    </w:pPr>
    <w:rPr>
      <w:color w:val="ADADAD"/>
    </w:rPr>
  </w:style>
  <w:style w:type="paragraph" w:default="1" w:styleId="60755576-fd89-4418-9b03-f61960841ef9">
    <w:name w:val="Normal"/>
    <w:qFormat/>
    <w:pPr>
      <w:widowControl w:val="0"/>
      <w:jc w:val="both"/>
    </w:pPr>
  </w:style>
  <w:style w:type="character" w:default="1" w:styleId="115ab6e0-81eb-452e-894e-bf3a85abe3cb">
    <w:name w:val="Default Paragraph Font"/>
    <w:uiPriority w:val="1"/>
    <w:semiHidden/>
    <w:unhideWhenUsed/>
  </w:style>
  <w:style w:type="table" w:default="1" w:styleId="f71d9381-2dce-43a2-b33a-cadfe1dafd43">
    <w:name w:val="Normal Table"/>
    <w:uiPriority w:val="99"/>
    <w:semiHidden/>
    <w:unhideWhenUsed/>
    <w:tblPr>
      <w:tblInd w:w="0" w:type="dxa"/>
      <w:tblCellMar>
        <w:top w:w="0" w:type="dxa"/>
        <w:left w:w="108" w:type="dxa"/>
        <w:bottom w:w="0" w:type="dxa"/>
        <w:right w:w="108" w:type="dxa"/>
      </w:tblCellMar>
    </w:tblPr>
  </w:style>
  <w:style w:type="numbering" w:default="1" w:styleId="29cda542-f98a-418e-922e-09639e3c44ff">
    <w:name w:val="No List"/>
    <w:uiPriority w:val="99"/>
    <w:semiHidden/>
    <w:unhideWhenUsed/>
  </w:style>
  <w:style w:type="paragraph" w:customStyle="1" w:styleId="c7af6b13-519a-4ae0-af12-2f8580bed42b">
    <w:name w:val="石墨文档正文"/>
    <w:qFormat/>
    <w:rPr>
      <w:szCs w:val="22"/>
    </w:rPr>
  </w:style>
  <w:style w:type="paragraph" w:customStyle="1" w:styleId="144102b7-e69e-48a4-9c8a-3dcb6af7180f">
    <w:name w:val="石墨文档副标题"/>
    <w:qFormat/>
    <w:rPr>
      <w:color w:val="888888"/>
      <w:sz w:val="48"/>
      <w:szCs w:val="48"/>
    </w:rPr>
  </w:style>
  <w:style w:type="paragraph" w:customStyle="1" w:styleId="24d6d23b-ddac-4fb8-af95-ae61154c158a">
    <w:name w:val="石墨文档大标题"/>
    <w:next w:val="a3"/>
    <w:uiPriority w:val="9"/>
    <w:unhideWhenUsed/>
    <w:qFormat/>
    <w:pPr>
      <w:spacing w:before="260" w:after="260"/>
      <w:outlineLvl w:val="0"/>
    </w:pPr>
    <w:rPr>
      <w:b/>
      <w:bCs/>
      <w:sz w:val="40"/>
      <w:szCs w:val="40"/>
    </w:rPr>
  </w:style>
  <w:style w:type="paragraph" w:customStyle="1" w:styleId="fb6e49f3-94a1-454b-9ead-90ffae182377">
    <w:name w:val="石墨文档中标题"/>
    <w:next w:val="a3"/>
    <w:uiPriority w:val="9"/>
    <w:unhideWhenUsed/>
    <w:qFormat/>
    <w:pPr>
      <w:spacing w:before="260" w:after="260"/>
      <w:outlineLvl w:val="1"/>
    </w:pPr>
    <w:rPr>
      <w:b/>
      <w:bCs/>
      <w:sz w:val="36"/>
      <w:szCs w:val="36"/>
    </w:rPr>
  </w:style>
  <w:style w:type="paragraph" w:customStyle="1" w:styleId="f00dc7f7-a7d6-487b-bc98-d6c25129673f">
    <w:name w:val="石墨文档小标题"/>
    <w:next w:val="a3"/>
    <w:uiPriority w:val="9"/>
    <w:unhideWhenUsed/>
    <w:qFormat/>
    <w:pPr>
      <w:spacing w:before="260" w:after="260"/>
      <w:outlineLvl w:val="2"/>
    </w:pPr>
    <w:rPr>
      <w:b/>
      <w:bCs/>
      <w:sz w:val="32"/>
      <w:szCs w:val="32"/>
    </w:rPr>
  </w:style>
  <w:style w:type="paragraph" w:customStyle="1" w:styleId="46104ed9-71f0-4ac8-96b4-6bc77dc7021d">
    <w:name w:val="石墨文档标题"/>
    <w:next w:val="a3"/>
    <w:uiPriority w:val="9"/>
    <w:unhideWhenUsed/>
    <w:qFormat/>
    <w:pPr>
      <w:spacing w:before="260" w:after="260"/>
      <w:outlineLvl w:val="3"/>
    </w:pPr>
    <w:rPr>
      <w:b/>
      <w:bCs/>
      <w:sz w:val="56"/>
      <w:szCs w:val="56"/>
    </w:rPr>
  </w:style>
  <w:style w:type="paragraph" w:customStyle="1" w:styleId="26a7b825-d71a-4c64-a386-d72212360255">
    <w:name w:val="石墨文档引用"/>
    <w:qFormat/>
    <w:pPr>
      <w:pBdr>
        <w:left w:val="single" w:sz="30" w:space="10" w:color="F0F0F0"/>
      </w:pBdr>
    </w:pPr>
    <w:rPr>
      <w:color w:val="ADADAD"/>
    </w:rPr>
  </w:style>
  <w:style w:type="paragraph" w:default="1" w:styleId="a36e4850-8235-442c-854d-69a3d03b5811">
    <w:name w:val="Normal"/>
    <w:qFormat/>
    <w:pPr>
      <w:widowControl w:val="0"/>
      <w:jc w:val="both"/>
    </w:pPr>
  </w:style>
  <w:style w:type="character" w:default="1" w:styleId="0bbfe2eb-ff05-4b86-aa32-411f8eb2c102">
    <w:name w:val="Default Paragraph Font"/>
    <w:uiPriority w:val="1"/>
    <w:semiHidden/>
    <w:unhideWhenUsed/>
  </w:style>
  <w:style w:type="table" w:default="1" w:styleId="89bfd46f-d1d9-4dd9-8a21-646d74df8ba8">
    <w:name w:val="Normal Table"/>
    <w:uiPriority w:val="99"/>
    <w:semiHidden/>
    <w:unhideWhenUsed/>
    <w:tblPr>
      <w:tblInd w:w="0" w:type="dxa"/>
      <w:tblCellMar>
        <w:top w:w="0" w:type="dxa"/>
        <w:left w:w="108" w:type="dxa"/>
        <w:bottom w:w="0" w:type="dxa"/>
        <w:right w:w="108" w:type="dxa"/>
      </w:tblCellMar>
    </w:tblPr>
  </w:style>
  <w:style w:type="numbering" w:default="1" w:styleId="89d516ac-99df-48a0-a32b-0e9f3d1348c5">
    <w:name w:val="No List"/>
    <w:uiPriority w:val="99"/>
    <w:semiHidden/>
    <w:unhideWhenUsed/>
  </w:style>
  <w:style w:type="paragraph" w:customStyle="1" w:styleId="476e5bc2-129c-49a2-95c8-7ddaca98229d">
    <w:name w:val="石墨文档正文"/>
    <w:qFormat/>
    <w:rPr>
      <w:szCs w:val="22"/>
    </w:rPr>
  </w:style>
  <w:style w:type="paragraph" w:customStyle="1" w:styleId="d0d2d103-ed0e-4e99-a353-8dac2d661ca5">
    <w:name w:val="石墨文档副标题"/>
    <w:qFormat/>
    <w:rPr>
      <w:color w:val="888888"/>
      <w:sz w:val="48"/>
      <w:szCs w:val="48"/>
    </w:rPr>
  </w:style>
  <w:style w:type="paragraph" w:customStyle="1" w:styleId="b243ad99-5838-473d-9f6d-5105453b432e">
    <w:name w:val="石墨文档大标题"/>
    <w:next w:val="a3"/>
    <w:uiPriority w:val="9"/>
    <w:unhideWhenUsed/>
    <w:qFormat/>
    <w:pPr>
      <w:spacing w:before="260" w:after="260"/>
      <w:outlineLvl w:val="0"/>
    </w:pPr>
    <w:rPr>
      <w:b/>
      <w:bCs/>
      <w:sz w:val="40"/>
      <w:szCs w:val="40"/>
    </w:rPr>
  </w:style>
  <w:style w:type="paragraph" w:customStyle="1" w:styleId="7e14a985-0994-400c-975c-05fff3840d38">
    <w:name w:val="石墨文档中标题"/>
    <w:next w:val="a3"/>
    <w:uiPriority w:val="9"/>
    <w:unhideWhenUsed/>
    <w:qFormat/>
    <w:pPr>
      <w:spacing w:before="260" w:after="260"/>
      <w:outlineLvl w:val="1"/>
    </w:pPr>
    <w:rPr>
      <w:b/>
      <w:bCs/>
      <w:sz w:val="36"/>
      <w:szCs w:val="36"/>
    </w:rPr>
  </w:style>
  <w:style w:type="paragraph" w:customStyle="1" w:styleId="967509cf-054f-4a74-b30a-82ca90f9cd7f">
    <w:name w:val="石墨文档小标题"/>
    <w:next w:val="a3"/>
    <w:uiPriority w:val="9"/>
    <w:unhideWhenUsed/>
    <w:qFormat/>
    <w:pPr>
      <w:spacing w:before="260" w:after="260"/>
      <w:outlineLvl w:val="2"/>
    </w:pPr>
    <w:rPr>
      <w:b/>
      <w:bCs/>
      <w:sz w:val="32"/>
      <w:szCs w:val="32"/>
    </w:rPr>
  </w:style>
  <w:style w:type="paragraph" w:customStyle="1" w:styleId="0ef45885-1e36-4e81-9d91-68971a573c53">
    <w:name w:val="石墨文档标题"/>
    <w:next w:val="a3"/>
    <w:uiPriority w:val="9"/>
    <w:unhideWhenUsed/>
    <w:qFormat/>
    <w:pPr>
      <w:spacing w:before="260" w:after="260"/>
      <w:outlineLvl w:val="3"/>
    </w:pPr>
    <w:rPr>
      <w:b/>
      <w:bCs/>
      <w:sz w:val="56"/>
      <w:szCs w:val="56"/>
    </w:rPr>
  </w:style>
  <w:style w:type="paragraph" w:customStyle="1" w:styleId="95889ff8-b215-4ea1-84a6-7a14ec4b646f">
    <w:name w:val="石墨文档引用"/>
    <w:qFormat/>
    <w:pPr>
      <w:pBdr>
        <w:left w:val="single" w:sz="30" w:space="10" w:color="F0F0F0"/>
      </w:pBdr>
    </w:pPr>
    <w:rPr>
      <w:color w:val="ADADAD"/>
    </w:rPr>
  </w:style>
  <w:style w:type="paragraph" w:default="1" w:styleId="e5e806e6-201a-490b-aa47-faebecbbe005">
    <w:name w:val="Normal"/>
    <w:qFormat/>
    <w:pPr>
      <w:widowControl w:val="0"/>
      <w:jc w:val="both"/>
    </w:pPr>
  </w:style>
  <w:style w:type="character" w:default="1" w:styleId="d0b99268-9a93-488e-8136-769c15b8cda1">
    <w:name w:val="Default Paragraph Font"/>
    <w:uiPriority w:val="1"/>
    <w:semiHidden/>
    <w:unhideWhenUsed/>
  </w:style>
  <w:style w:type="table" w:default="1" w:styleId="e0bfe340-83fa-4615-88c1-af3ea44839bc">
    <w:name w:val="Normal Table"/>
    <w:uiPriority w:val="99"/>
    <w:semiHidden/>
    <w:unhideWhenUsed/>
    <w:tblPr>
      <w:tblInd w:w="0" w:type="dxa"/>
      <w:tblCellMar>
        <w:top w:w="0" w:type="dxa"/>
        <w:left w:w="108" w:type="dxa"/>
        <w:bottom w:w="0" w:type="dxa"/>
        <w:right w:w="108" w:type="dxa"/>
      </w:tblCellMar>
    </w:tblPr>
  </w:style>
  <w:style w:type="numbering" w:default="1" w:styleId="35a93c4e-513d-4ff5-a15e-4fe15b1ca4a7">
    <w:name w:val="No List"/>
    <w:uiPriority w:val="99"/>
    <w:semiHidden/>
    <w:unhideWhenUsed/>
  </w:style>
  <w:style w:type="paragraph" w:customStyle="1" w:styleId="c1dd7df5-e638-4a50-ba26-74c0b82cdc4a">
    <w:name w:val="石墨文档正文"/>
    <w:qFormat/>
    <w:rPr>
      <w:szCs w:val="22"/>
    </w:rPr>
  </w:style>
  <w:style w:type="paragraph" w:customStyle="1" w:styleId="fe33c05c-d989-4dfb-89f6-47bde5cd19b1">
    <w:name w:val="石墨文档副标题"/>
    <w:qFormat/>
    <w:rPr>
      <w:color w:val="888888"/>
      <w:sz w:val="48"/>
      <w:szCs w:val="48"/>
    </w:rPr>
  </w:style>
  <w:style w:type="paragraph" w:customStyle="1" w:styleId="7e996cc2-9739-432a-b2a1-45906eb85294">
    <w:name w:val="石墨文档大标题"/>
    <w:next w:val="a3"/>
    <w:uiPriority w:val="9"/>
    <w:unhideWhenUsed/>
    <w:qFormat/>
    <w:pPr>
      <w:spacing w:before="260" w:after="260"/>
      <w:outlineLvl w:val="0"/>
    </w:pPr>
    <w:rPr>
      <w:b/>
      <w:bCs/>
      <w:sz w:val="40"/>
      <w:szCs w:val="40"/>
    </w:rPr>
  </w:style>
  <w:style w:type="paragraph" w:customStyle="1" w:styleId="1fb921b5-b68a-4b24-ba1e-390543362fa4">
    <w:name w:val="石墨文档中标题"/>
    <w:next w:val="a3"/>
    <w:uiPriority w:val="9"/>
    <w:unhideWhenUsed/>
    <w:qFormat/>
    <w:pPr>
      <w:spacing w:before="260" w:after="260"/>
      <w:outlineLvl w:val="1"/>
    </w:pPr>
    <w:rPr>
      <w:b/>
      <w:bCs/>
      <w:sz w:val="36"/>
      <w:szCs w:val="36"/>
    </w:rPr>
  </w:style>
  <w:style w:type="paragraph" w:customStyle="1" w:styleId="ac85fa04-bbc7-4f83-96b2-d4b1b1b0568e">
    <w:name w:val="石墨文档小标题"/>
    <w:next w:val="a3"/>
    <w:uiPriority w:val="9"/>
    <w:unhideWhenUsed/>
    <w:qFormat/>
    <w:pPr>
      <w:spacing w:before="260" w:after="260"/>
      <w:outlineLvl w:val="2"/>
    </w:pPr>
    <w:rPr>
      <w:b/>
      <w:bCs/>
      <w:sz w:val="32"/>
      <w:szCs w:val="32"/>
    </w:rPr>
  </w:style>
  <w:style w:type="paragraph" w:customStyle="1" w:styleId="362f9303-6263-48b1-a179-a60b109ad58b">
    <w:name w:val="石墨文档标题"/>
    <w:next w:val="a3"/>
    <w:uiPriority w:val="9"/>
    <w:unhideWhenUsed/>
    <w:qFormat/>
    <w:pPr>
      <w:spacing w:before="260" w:after="260"/>
      <w:outlineLvl w:val="3"/>
    </w:pPr>
    <w:rPr>
      <w:b/>
      <w:bCs/>
      <w:sz w:val="56"/>
      <w:szCs w:val="56"/>
    </w:rPr>
  </w:style>
  <w:style w:type="paragraph" w:customStyle="1" w:styleId="843e3719-63f4-4fbf-8cd9-bd2e30e13489">
    <w:name w:val="石墨文档引用"/>
    <w:qFormat/>
    <w:pPr>
      <w:pBdr>
        <w:left w:val="single" w:sz="30" w:space="10" w:color="F0F0F0"/>
      </w:pBdr>
    </w:pPr>
    <w:rPr>
      <w:color w:val="ADADAD"/>
    </w:rPr>
  </w:style>
  <w:style w:type="paragraph" w:default="1" w:styleId="17997798-b3b8-4ae1-b282-4ef57db8b6b5">
    <w:name w:val="Normal"/>
    <w:qFormat/>
    <w:pPr>
      <w:widowControl w:val="0"/>
      <w:jc w:val="both"/>
    </w:pPr>
  </w:style>
  <w:style w:type="character" w:default="1" w:styleId="897d9d39-05c7-4565-a616-31c9fb68c96f">
    <w:name w:val="Default Paragraph Font"/>
    <w:uiPriority w:val="1"/>
    <w:semiHidden/>
    <w:unhideWhenUsed/>
  </w:style>
  <w:style w:type="table" w:default="1" w:styleId="f7099894-df84-4a8d-81c2-fe57f4fc0889">
    <w:name w:val="Normal Table"/>
    <w:uiPriority w:val="99"/>
    <w:semiHidden/>
    <w:unhideWhenUsed/>
    <w:tblPr>
      <w:tblInd w:w="0" w:type="dxa"/>
      <w:tblCellMar>
        <w:top w:w="0" w:type="dxa"/>
        <w:left w:w="108" w:type="dxa"/>
        <w:bottom w:w="0" w:type="dxa"/>
        <w:right w:w="108" w:type="dxa"/>
      </w:tblCellMar>
    </w:tblPr>
  </w:style>
  <w:style w:type="numbering" w:default="1" w:styleId="dd4400e5-d3d5-4825-b17b-7d7eb9257b72">
    <w:name w:val="No List"/>
    <w:uiPriority w:val="99"/>
    <w:semiHidden/>
    <w:unhideWhenUsed/>
  </w:style>
  <w:style w:type="paragraph" w:customStyle="1" w:styleId="bf1aa614-a2ce-4446-86c4-91ee55d54415">
    <w:name w:val="石墨文档正文"/>
    <w:qFormat/>
    <w:rPr>
      <w:szCs w:val="22"/>
    </w:rPr>
  </w:style>
  <w:style w:type="paragraph" w:customStyle="1" w:styleId="a2831b6b-3c41-4bfb-addd-eec076a6387f">
    <w:name w:val="石墨文档副标题"/>
    <w:qFormat/>
    <w:rPr>
      <w:color w:val="888888"/>
      <w:sz w:val="48"/>
      <w:szCs w:val="48"/>
    </w:rPr>
  </w:style>
  <w:style w:type="paragraph" w:customStyle="1" w:styleId="43349cfa-22bf-4557-819e-c958793a2663">
    <w:name w:val="石墨文档大标题"/>
    <w:next w:val="a3"/>
    <w:uiPriority w:val="9"/>
    <w:unhideWhenUsed/>
    <w:qFormat/>
    <w:pPr>
      <w:spacing w:before="260" w:after="260"/>
      <w:outlineLvl w:val="0"/>
    </w:pPr>
    <w:rPr>
      <w:b/>
      <w:bCs/>
      <w:sz w:val="40"/>
      <w:szCs w:val="40"/>
    </w:rPr>
  </w:style>
  <w:style w:type="paragraph" w:customStyle="1" w:styleId="4b03f100-1c39-4ce7-8300-201cd902d7a1">
    <w:name w:val="石墨文档中标题"/>
    <w:next w:val="a3"/>
    <w:uiPriority w:val="9"/>
    <w:unhideWhenUsed/>
    <w:qFormat/>
    <w:pPr>
      <w:spacing w:before="260" w:after="260"/>
      <w:outlineLvl w:val="1"/>
    </w:pPr>
    <w:rPr>
      <w:b/>
      <w:bCs/>
      <w:sz w:val="36"/>
      <w:szCs w:val="36"/>
    </w:rPr>
  </w:style>
  <w:style w:type="paragraph" w:customStyle="1" w:styleId="71626854-069c-4d22-911e-44278718d0de">
    <w:name w:val="石墨文档小标题"/>
    <w:next w:val="a3"/>
    <w:uiPriority w:val="9"/>
    <w:unhideWhenUsed/>
    <w:qFormat/>
    <w:pPr>
      <w:spacing w:before="260" w:after="260"/>
      <w:outlineLvl w:val="2"/>
    </w:pPr>
    <w:rPr>
      <w:b/>
      <w:bCs/>
      <w:sz w:val="32"/>
      <w:szCs w:val="32"/>
    </w:rPr>
  </w:style>
  <w:style w:type="paragraph" w:customStyle="1" w:styleId="5f716640-9086-44ff-b9ec-124ebf322da6">
    <w:name w:val="石墨文档标题"/>
    <w:next w:val="a3"/>
    <w:uiPriority w:val="9"/>
    <w:unhideWhenUsed/>
    <w:qFormat/>
    <w:pPr>
      <w:spacing w:before="260" w:after="260"/>
      <w:outlineLvl w:val="3"/>
    </w:pPr>
    <w:rPr>
      <w:b/>
      <w:bCs/>
      <w:sz w:val="56"/>
      <w:szCs w:val="56"/>
    </w:rPr>
  </w:style>
  <w:style w:type="paragraph" w:customStyle="1" w:styleId="2a5624db-a454-425f-83aa-c744f7bc6cb1">
    <w:name w:val="石墨文档引用"/>
    <w:qFormat/>
    <w:pPr>
      <w:pBdr>
        <w:left w:val="single" w:sz="30" w:space="10" w:color="F0F0F0"/>
      </w:pBdr>
    </w:pPr>
    <w:rPr>
      <w:color w:val="ADADAD"/>
    </w:rPr>
  </w:style>
  <w:style w:type="paragraph" w:default="1" w:styleId="4b0d55ed-4f90-437b-8dcf-5426a18763fb">
    <w:name w:val="Normal"/>
    <w:qFormat/>
    <w:pPr>
      <w:widowControl w:val="0"/>
      <w:jc w:val="both"/>
    </w:pPr>
  </w:style>
  <w:style w:type="character" w:default="1" w:styleId="363148db-ebce-4a58-a8fd-d57ed5e3985f">
    <w:name w:val="Default Paragraph Font"/>
    <w:uiPriority w:val="1"/>
    <w:semiHidden/>
    <w:unhideWhenUsed/>
  </w:style>
  <w:style w:type="table" w:default="1" w:styleId="c9076d62-8c88-42bb-b223-6d2cb79e97e2">
    <w:name w:val="Normal Table"/>
    <w:uiPriority w:val="99"/>
    <w:semiHidden/>
    <w:unhideWhenUsed/>
    <w:tblPr>
      <w:tblInd w:w="0" w:type="dxa"/>
      <w:tblCellMar>
        <w:top w:w="0" w:type="dxa"/>
        <w:left w:w="108" w:type="dxa"/>
        <w:bottom w:w="0" w:type="dxa"/>
        <w:right w:w="108" w:type="dxa"/>
      </w:tblCellMar>
    </w:tblPr>
  </w:style>
  <w:style w:type="numbering" w:default="1" w:styleId="2a2ac4ad-ab9e-4ad4-a622-4765b258fad0">
    <w:name w:val="No List"/>
    <w:uiPriority w:val="99"/>
    <w:semiHidden/>
    <w:unhideWhenUsed/>
  </w:style>
  <w:style w:type="paragraph" w:customStyle="1" w:styleId="161b6066-d094-463a-9ff6-73eb11ec3b43">
    <w:name w:val="石墨文档正文"/>
    <w:qFormat/>
    <w:rPr>
      <w:szCs w:val="22"/>
    </w:rPr>
  </w:style>
  <w:style w:type="paragraph" w:customStyle="1" w:styleId="aaf15fb5-4f83-4c68-a2ed-606a03f51d7f">
    <w:name w:val="石墨文档副标题"/>
    <w:qFormat/>
    <w:rPr>
      <w:color w:val="888888"/>
      <w:sz w:val="48"/>
      <w:szCs w:val="48"/>
    </w:rPr>
  </w:style>
  <w:style w:type="paragraph" w:customStyle="1" w:styleId="a91c077f-1156-4289-9234-1280e7ffea28">
    <w:name w:val="石墨文档大标题"/>
    <w:next w:val="a3"/>
    <w:uiPriority w:val="9"/>
    <w:unhideWhenUsed/>
    <w:qFormat/>
    <w:pPr>
      <w:spacing w:before="260" w:after="260"/>
      <w:outlineLvl w:val="0"/>
    </w:pPr>
    <w:rPr>
      <w:b/>
      <w:bCs/>
      <w:sz w:val="40"/>
      <w:szCs w:val="40"/>
    </w:rPr>
  </w:style>
  <w:style w:type="paragraph" w:customStyle="1" w:styleId="be52b076-4a75-4b92-b5bc-6d43dd964369">
    <w:name w:val="石墨文档中标题"/>
    <w:next w:val="a3"/>
    <w:uiPriority w:val="9"/>
    <w:unhideWhenUsed/>
    <w:qFormat/>
    <w:pPr>
      <w:spacing w:before="260" w:after="260"/>
      <w:outlineLvl w:val="1"/>
    </w:pPr>
    <w:rPr>
      <w:b/>
      <w:bCs/>
      <w:sz w:val="36"/>
      <w:szCs w:val="36"/>
    </w:rPr>
  </w:style>
  <w:style w:type="paragraph" w:customStyle="1" w:styleId="f43b3bd9-1ec2-4cef-96d9-3f310d38aaf3">
    <w:name w:val="石墨文档小标题"/>
    <w:next w:val="a3"/>
    <w:uiPriority w:val="9"/>
    <w:unhideWhenUsed/>
    <w:qFormat/>
    <w:pPr>
      <w:spacing w:before="260" w:after="260"/>
      <w:outlineLvl w:val="2"/>
    </w:pPr>
    <w:rPr>
      <w:b/>
      <w:bCs/>
      <w:sz w:val="32"/>
      <w:szCs w:val="32"/>
    </w:rPr>
  </w:style>
  <w:style w:type="paragraph" w:customStyle="1" w:styleId="fbe440a6-aef0-44bb-b8af-3378ae48cf25">
    <w:name w:val="石墨文档标题"/>
    <w:next w:val="a3"/>
    <w:uiPriority w:val="9"/>
    <w:unhideWhenUsed/>
    <w:qFormat/>
    <w:pPr>
      <w:spacing w:before="260" w:after="260"/>
      <w:outlineLvl w:val="3"/>
    </w:pPr>
    <w:rPr>
      <w:b/>
      <w:bCs/>
      <w:sz w:val="56"/>
      <w:szCs w:val="56"/>
    </w:rPr>
  </w:style>
  <w:style w:type="paragraph" w:customStyle="1" w:styleId="9b81f910-17d5-4482-9e77-8505b9624286">
    <w:name w:val="石墨文档引用"/>
    <w:qFormat/>
    <w:pPr>
      <w:pBdr>
        <w:left w:val="single" w:sz="30" w:space="10" w:color="F0F0F0"/>
      </w:pBdr>
    </w:pPr>
    <w:rPr>
      <w:color w:val="ADADAD"/>
    </w:rPr>
  </w:style>
  <w:style w:type="paragraph" w:default="1" w:styleId="2a289383-287f-4fc8-a8d3-d6347ff5e22a">
    <w:name w:val="Normal"/>
    <w:qFormat/>
    <w:pPr>
      <w:widowControl w:val="0"/>
      <w:jc w:val="both"/>
    </w:pPr>
  </w:style>
  <w:style w:type="character" w:default="1" w:styleId="b4943217-02b1-4469-a9be-7c601778ecef">
    <w:name w:val="Default Paragraph Font"/>
    <w:uiPriority w:val="1"/>
    <w:semiHidden/>
    <w:unhideWhenUsed/>
  </w:style>
  <w:style w:type="table" w:default="1" w:styleId="cab19b52-4622-4546-be0c-8bee5bb82c48">
    <w:name w:val="Normal Table"/>
    <w:uiPriority w:val="99"/>
    <w:semiHidden/>
    <w:unhideWhenUsed/>
    <w:tblPr>
      <w:tblInd w:w="0" w:type="dxa"/>
      <w:tblCellMar>
        <w:top w:w="0" w:type="dxa"/>
        <w:left w:w="108" w:type="dxa"/>
        <w:bottom w:w="0" w:type="dxa"/>
        <w:right w:w="108" w:type="dxa"/>
      </w:tblCellMar>
    </w:tblPr>
  </w:style>
  <w:style w:type="numbering" w:default="1" w:styleId="3f038462-4bc5-4ab9-8a10-0148c148cc75">
    <w:name w:val="No List"/>
    <w:uiPriority w:val="99"/>
    <w:semiHidden/>
    <w:unhideWhenUsed/>
  </w:style>
  <w:style w:type="paragraph" w:customStyle="1" w:styleId="f4d1b414-d030-4048-b628-da6a5c6e8e14">
    <w:name w:val="石墨文档正文"/>
    <w:qFormat/>
    <w:rPr>
      <w:szCs w:val="22"/>
    </w:rPr>
  </w:style>
  <w:style w:type="paragraph" w:customStyle="1" w:styleId="70ce2f95-400e-4a87-a5c4-9cb6b131e879">
    <w:name w:val="石墨文档副标题"/>
    <w:qFormat/>
    <w:rPr>
      <w:color w:val="888888"/>
      <w:sz w:val="48"/>
      <w:szCs w:val="48"/>
    </w:rPr>
  </w:style>
  <w:style w:type="paragraph" w:customStyle="1" w:styleId="088a07c2-fab2-407d-bc9f-53fd59bd83ba">
    <w:name w:val="石墨文档大标题"/>
    <w:next w:val="a3"/>
    <w:uiPriority w:val="9"/>
    <w:unhideWhenUsed/>
    <w:qFormat/>
    <w:pPr>
      <w:spacing w:before="260" w:after="260"/>
      <w:outlineLvl w:val="0"/>
    </w:pPr>
    <w:rPr>
      <w:b/>
      <w:bCs/>
      <w:sz w:val="40"/>
      <w:szCs w:val="40"/>
    </w:rPr>
  </w:style>
  <w:style w:type="paragraph" w:customStyle="1" w:styleId="c0411c6f-7fb5-46a6-bf30-359b57e90ccb">
    <w:name w:val="石墨文档中标题"/>
    <w:next w:val="a3"/>
    <w:uiPriority w:val="9"/>
    <w:unhideWhenUsed/>
    <w:qFormat/>
    <w:pPr>
      <w:spacing w:before="260" w:after="260"/>
      <w:outlineLvl w:val="1"/>
    </w:pPr>
    <w:rPr>
      <w:b/>
      <w:bCs/>
      <w:sz w:val="36"/>
      <w:szCs w:val="36"/>
    </w:rPr>
  </w:style>
  <w:style w:type="paragraph" w:customStyle="1" w:styleId="38eef715-400b-4161-a161-243d99e01c08">
    <w:name w:val="石墨文档小标题"/>
    <w:next w:val="a3"/>
    <w:uiPriority w:val="9"/>
    <w:unhideWhenUsed/>
    <w:qFormat/>
    <w:pPr>
      <w:spacing w:before="260" w:after="260"/>
      <w:outlineLvl w:val="2"/>
    </w:pPr>
    <w:rPr>
      <w:b/>
      <w:bCs/>
      <w:sz w:val="32"/>
      <w:szCs w:val="32"/>
    </w:rPr>
  </w:style>
  <w:style w:type="paragraph" w:customStyle="1" w:styleId="69a57461-be52-4f5e-82ee-6a6a957189c5">
    <w:name w:val="石墨文档标题"/>
    <w:next w:val="a3"/>
    <w:uiPriority w:val="9"/>
    <w:unhideWhenUsed/>
    <w:qFormat/>
    <w:pPr>
      <w:spacing w:before="260" w:after="260"/>
      <w:outlineLvl w:val="3"/>
    </w:pPr>
    <w:rPr>
      <w:b/>
      <w:bCs/>
      <w:sz w:val="56"/>
      <w:szCs w:val="56"/>
    </w:rPr>
  </w:style>
  <w:style w:type="paragraph" w:customStyle="1" w:styleId="cd7b58f7-c620-4e36-803b-cbe4ff25c8e3">
    <w:name w:val="石墨文档引用"/>
    <w:qFormat/>
    <w:pPr>
      <w:pBdr>
        <w:left w:val="single" w:sz="30" w:space="10" w:color="F0F0F0"/>
      </w:pBdr>
    </w:pPr>
    <w:rPr>
      <w:color w:val="ADADAD"/>
    </w:rPr>
  </w:style>
  <w:style w:type="paragraph" w:default="1" w:styleId="56bfe8cf-86bc-4315-a4d2-a3807f4bc9ac">
    <w:name w:val="Normal"/>
    <w:qFormat/>
    <w:pPr>
      <w:widowControl w:val="0"/>
      <w:jc w:val="both"/>
    </w:pPr>
  </w:style>
  <w:style w:type="character" w:default="1" w:styleId="a8cf5646-4c6f-48ee-9438-53fc5729a2d7">
    <w:name w:val="Default Paragraph Font"/>
    <w:uiPriority w:val="1"/>
    <w:semiHidden/>
    <w:unhideWhenUsed/>
  </w:style>
  <w:style w:type="table" w:default="1" w:styleId="b3ca2efa-708e-4815-9963-4be689c13c50">
    <w:name w:val="Normal Table"/>
    <w:uiPriority w:val="99"/>
    <w:semiHidden/>
    <w:unhideWhenUsed/>
    <w:tblPr>
      <w:tblInd w:w="0" w:type="dxa"/>
      <w:tblCellMar>
        <w:top w:w="0" w:type="dxa"/>
        <w:left w:w="108" w:type="dxa"/>
        <w:bottom w:w="0" w:type="dxa"/>
        <w:right w:w="108" w:type="dxa"/>
      </w:tblCellMar>
    </w:tblPr>
  </w:style>
  <w:style w:type="numbering" w:default="1" w:styleId="d70e9b14-dd5c-4e58-93db-dc57d7d9b26c">
    <w:name w:val="No List"/>
    <w:uiPriority w:val="99"/>
    <w:semiHidden/>
    <w:unhideWhenUsed/>
  </w:style>
  <w:style w:type="paragraph" w:customStyle="1" w:styleId="725287bb-c069-42b4-939f-6fd1307a2046">
    <w:name w:val="石墨文档正文"/>
    <w:qFormat/>
    <w:rPr>
      <w:szCs w:val="22"/>
    </w:rPr>
  </w:style>
  <w:style w:type="paragraph" w:customStyle="1" w:styleId="d8a79942-ac2f-42b5-8c02-59798709167b">
    <w:name w:val="石墨文档副标题"/>
    <w:qFormat/>
    <w:rPr>
      <w:color w:val="888888"/>
      <w:sz w:val="48"/>
      <w:szCs w:val="48"/>
    </w:rPr>
  </w:style>
  <w:style w:type="paragraph" w:customStyle="1" w:styleId="2e886385-323d-4c5e-8ad0-01deb0dd72e3">
    <w:name w:val="石墨文档大标题"/>
    <w:next w:val="a3"/>
    <w:uiPriority w:val="9"/>
    <w:unhideWhenUsed/>
    <w:qFormat/>
    <w:pPr>
      <w:spacing w:before="260" w:after="260"/>
      <w:outlineLvl w:val="0"/>
    </w:pPr>
    <w:rPr>
      <w:b/>
      <w:bCs/>
      <w:sz w:val="40"/>
      <w:szCs w:val="40"/>
    </w:rPr>
  </w:style>
  <w:style w:type="paragraph" w:customStyle="1" w:styleId="75137a2b-0a9f-4b6f-94d0-4cf56550aeaf">
    <w:name w:val="石墨文档中标题"/>
    <w:next w:val="a3"/>
    <w:uiPriority w:val="9"/>
    <w:unhideWhenUsed/>
    <w:qFormat/>
    <w:pPr>
      <w:spacing w:before="260" w:after="260"/>
      <w:outlineLvl w:val="1"/>
    </w:pPr>
    <w:rPr>
      <w:b/>
      <w:bCs/>
      <w:sz w:val="36"/>
      <w:szCs w:val="36"/>
    </w:rPr>
  </w:style>
  <w:style w:type="paragraph" w:customStyle="1" w:styleId="d1811060-0462-40e1-aabc-c91895c13e35">
    <w:name w:val="石墨文档小标题"/>
    <w:next w:val="a3"/>
    <w:uiPriority w:val="9"/>
    <w:unhideWhenUsed/>
    <w:qFormat/>
    <w:pPr>
      <w:spacing w:before="260" w:after="260"/>
      <w:outlineLvl w:val="2"/>
    </w:pPr>
    <w:rPr>
      <w:b/>
      <w:bCs/>
      <w:sz w:val="32"/>
      <w:szCs w:val="32"/>
    </w:rPr>
  </w:style>
  <w:style w:type="paragraph" w:customStyle="1" w:styleId="4b3e12bc-5ac5-4bb2-93b3-dfa69f62d425">
    <w:name w:val="石墨文档标题"/>
    <w:next w:val="a3"/>
    <w:uiPriority w:val="9"/>
    <w:unhideWhenUsed/>
    <w:qFormat/>
    <w:pPr>
      <w:spacing w:before="260" w:after="260"/>
      <w:outlineLvl w:val="3"/>
    </w:pPr>
    <w:rPr>
      <w:b/>
      <w:bCs/>
      <w:sz w:val="56"/>
      <w:szCs w:val="56"/>
    </w:rPr>
  </w:style>
  <w:style w:type="paragraph" w:customStyle="1" w:styleId="5c78eaaf-5305-4e84-924e-9fed3998c158">
    <w:name w:val="石墨文档引用"/>
    <w:qFormat/>
    <w:pPr>
      <w:pBdr>
        <w:left w:val="single" w:sz="30" w:space="10" w:color="F0F0F0"/>
      </w:pBdr>
    </w:pPr>
    <w:rPr>
      <w:color w:val="ADADAD"/>
    </w:rPr>
  </w:style>
  <w:style w:type="paragraph" w:default="1" w:styleId="4169e617-e1aa-4c6e-9308-d7f0e18399a1">
    <w:name w:val="Normal"/>
    <w:qFormat/>
    <w:pPr>
      <w:widowControl w:val="0"/>
      <w:jc w:val="both"/>
    </w:pPr>
  </w:style>
  <w:style w:type="character" w:default="1" w:styleId="c1c46657-5801-4322-a1d1-ba0bd7a1ff3e">
    <w:name w:val="Default Paragraph Font"/>
    <w:uiPriority w:val="1"/>
    <w:semiHidden/>
    <w:unhideWhenUsed/>
  </w:style>
  <w:style w:type="table" w:default="1" w:styleId="7ae9b569-866e-44f3-b99d-caa9b189b8fb">
    <w:name w:val="Normal Table"/>
    <w:uiPriority w:val="99"/>
    <w:semiHidden/>
    <w:unhideWhenUsed/>
    <w:tblPr>
      <w:tblInd w:w="0" w:type="dxa"/>
      <w:tblCellMar>
        <w:top w:w="0" w:type="dxa"/>
        <w:left w:w="108" w:type="dxa"/>
        <w:bottom w:w="0" w:type="dxa"/>
        <w:right w:w="108" w:type="dxa"/>
      </w:tblCellMar>
    </w:tblPr>
  </w:style>
  <w:style w:type="numbering" w:default="1" w:styleId="38b08d3d-8e3c-44a7-b771-d7a0937ae5ca">
    <w:name w:val="No List"/>
    <w:uiPriority w:val="99"/>
    <w:semiHidden/>
    <w:unhideWhenUsed/>
  </w:style>
  <w:style w:type="paragraph" w:customStyle="1" w:styleId="e79daf06-026d-43c1-99c8-e095ef5eee1e">
    <w:name w:val="石墨文档正文"/>
    <w:qFormat/>
    <w:rPr>
      <w:szCs w:val="22"/>
    </w:rPr>
  </w:style>
  <w:style w:type="paragraph" w:customStyle="1" w:styleId="8c93bf0e-e49c-46be-ac44-c5c8d4a2cf2d">
    <w:name w:val="石墨文档副标题"/>
    <w:qFormat/>
    <w:rPr>
      <w:color w:val="888888"/>
      <w:sz w:val="48"/>
      <w:szCs w:val="48"/>
    </w:rPr>
  </w:style>
  <w:style w:type="paragraph" w:customStyle="1" w:styleId="65dd60ff-da28-4579-ac29-14e412c92ecc">
    <w:name w:val="石墨文档大标题"/>
    <w:next w:val="a3"/>
    <w:uiPriority w:val="9"/>
    <w:unhideWhenUsed/>
    <w:qFormat/>
    <w:pPr>
      <w:spacing w:before="260" w:after="260"/>
      <w:outlineLvl w:val="0"/>
    </w:pPr>
    <w:rPr>
      <w:b/>
      <w:bCs/>
      <w:sz w:val="40"/>
      <w:szCs w:val="40"/>
    </w:rPr>
  </w:style>
  <w:style w:type="paragraph" w:customStyle="1" w:styleId="cc2cc371-f04f-4b2d-b881-a2d1305e5d1c">
    <w:name w:val="石墨文档中标题"/>
    <w:next w:val="a3"/>
    <w:uiPriority w:val="9"/>
    <w:unhideWhenUsed/>
    <w:qFormat/>
    <w:pPr>
      <w:spacing w:before="260" w:after="260"/>
      <w:outlineLvl w:val="1"/>
    </w:pPr>
    <w:rPr>
      <w:b/>
      <w:bCs/>
      <w:sz w:val="36"/>
      <w:szCs w:val="36"/>
    </w:rPr>
  </w:style>
  <w:style w:type="paragraph" w:customStyle="1" w:styleId="028d613d-73c6-4e76-afdf-10965914e2d6">
    <w:name w:val="石墨文档小标题"/>
    <w:next w:val="a3"/>
    <w:uiPriority w:val="9"/>
    <w:unhideWhenUsed/>
    <w:qFormat/>
    <w:pPr>
      <w:spacing w:before="260" w:after="260"/>
      <w:outlineLvl w:val="2"/>
    </w:pPr>
    <w:rPr>
      <w:b/>
      <w:bCs/>
      <w:sz w:val="32"/>
      <w:szCs w:val="32"/>
    </w:rPr>
  </w:style>
  <w:style w:type="paragraph" w:customStyle="1" w:styleId="ab05f6a9-a480-465d-8339-d8cd268111ef">
    <w:name w:val="石墨文档标题"/>
    <w:next w:val="a3"/>
    <w:uiPriority w:val="9"/>
    <w:unhideWhenUsed/>
    <w:qFormat/>
    <w:pPr>
      <w:spacing w:before="260" w:after="260"/>
      <w:outlineLvl w:val="3"/>
    </w:pPr>
    <w:rPr>
      <w:b/>
      <w:bCs/>
      <w:sz w:val="56"/>
      <w:szCs w:val="56"/>
    </w:rPr>
  </w:style>
  <w:style w:type="paragraph" w:customStyle="1" w:styleId="cd61fb34-9146-42b1-9b4c-f140b36ff394">
    <w:name w:val="石墨文档引用"/>
    <w:qFormat/>
    <w:pPr>
      <w:pBdr>
        <w:left w:val="single" w:sz="30" w:space="10" w:color="F0F0F0"/>
      </w:pBdr>
    </w:pPr>
    <w:rPr>
      <w:color w:val="ADADAD"/>
    </w:rPr>
  </w:style>
  <w:style w:type="paragraph" w:default="1" w:styleId="8ee1d903-f84c-4453-9c7b-5e867340b308">
    <w:name w:val="Normal"/>
    <w:qFormat/>
    <w:pPr>
      <w:widowControl w:val="0"/>
      <w:jc w:val="both"/>
    </w:pPr>
  </w:style>
  <w:style w:type="character" w:default="1" w:styleId="b7272ba0-d41d-40a8-82ba-0e2b8a4c7a8f">
    <w:name w:val="Default Paragraph Font"/>
    <w:uiPriority w:val="1"/>
    <w:semiHidden/>
    <w:unhideWhenUsed/>
  </w:style>
  <w:style w:type="table" w:default="1" w:styleId="cf13abb4-c285-4058-8edb-06479c304123">
    <w:name w:val="Normal Table"/>
    <w:uiPriority w:val="99"/>
    <w:semiHidden/>
    <w:unhideWhenUsed/>
    <w:tblPr>
      <w:tblInd w:w="0" w:type="dxa"/>
      <w:tblCellMar>
        <w:top w:w="0" w:type="dxa"/>
        <w:left w:w="108" w:type="dxa"/>
        <w:bottom w:w="0" w:type="dxa"/>
        <w:right w:w="108" w:type="dxa"/>
      </w:tblCellMar>
    </w:tblPr>
  </w:style>
  <w:style w:type="numbering" w:default="1" w:styleId="2c8e099a-5400-4854-b4e3-274413503f51">
    <w:name w:val="No List"/>
    <w:uiPriority w:val="99"/>
    <w:semiHidden/>
    <w:unhideWhenUsed/>
  </w:style>
  <w:style w:type="paragraph" w:customStyle="1" w:styleId="661983d8-368b-4b06-9753-8a9ce59a1b6c">
    <w:name w:val="石墨文档正文"/>
    <w:qFormat/>
    <w:rPr>
      <w:szCs w:val="22"/>
    </w:rPr>
  </w:style>
  <w:style w:type="paragraph" w:customStyle="1" w:styleId="b4eb4d48-9138-42be-8833-ac0ce619f547">
    <w:name w:val="石墨文档副标题"/>
    <w:qFormat/>
    <w:rPr>
      <w:color w:val="888888"/>
      <w:sz w:val="48"/>
      <w:szCs w:val="48"/>
    </w:rPr>
  </w:style>
  <w:style w:type="paragraph" w:customStyle="1" w:styleId="ce784519-86c0-4f88-901b-e29af07057b5">
    <w:name w:val="石墨文档大标题"/>
    <w:next w:val="a3"/>
    <w:uiPriority w:val="9"/>
    <w:unhideWhenUsed/>
    <w:qFormat/>
    <w:pPr>
      <w:spacing w:before="260" w:after="260"/>
      <w:outlineLvl w:val="0"/>
    </w:pPr>
    <w:rPr>
      <w:b/>
      <w:bCs/>
      <w:sz w:val="40"/>
      <w:szCs w:val="40"/>
    </w:rPr>
  </w:style>
  <w:style w:type="paragraph" w:customStyle="1" w:styleId="29fcdb7f-97c3-4439-985c-6389ec7b1ca0">
    <w:name w:val="石墨文档中标题"/>
    <w:next w:val="a3"/>
    <w:uiPriority w:val="9"/>
    <w:unhideWhenUsed/>
    <w:qFormat/>
    <w:pPr>
      <w:spacing w:before="260" w:after="260"/>
      <w:outlineLvl w:val="1"/>
    </w:pPr>
    <w:rPr>
      <w:b/>
      <w:bCs/>
      <w:sz w:val="36"/>
      <w:szCs w:val="36"/>
    </w:rPr>
  </w:style>
  <w:style w:type="paragraph" w:customStyle="1" w:styleId="75ecd4a9-dcae-4d89-982f-799c17f05cac">
    <w:name w:val="石墨文档小标题"/>
    <w:next w:val="a3"/>
    <w:uiPriority w:val="9"/>
    <w:unhideWhenUsed/>
    <w:qFormat/>
    <w:pPr>
      <w:spacing w:before="260" w:after="260"/>
      <w:outlineLvl w:val="2"/>
    </w:pPr>
    <w:rPr>
      <w:b/>
      <w:bCs/>
      <w:sz w:val="32"/>
      <w:szCs w:val="32"/>
    </w:rPr>
  </w:style>
  <w:style w:type="paragraph" w:customStyle="1" w:styleId="74343bd0-3adb-4d3a-a11f-327a2e8db589">
    <w:name w:val="石墨文档标题"/>
    <w:next w:val="a3"/>
    <w:uiPriority w:val="9"/>
    <w:unhideWhenUsed/>
    <w:qFormat/>
    <w:pPr>
      <w:spacing w:before="260" w:after="260"/>
      <w:outlineLvl w:val="3"/>
    </w:pPr>
    <w:rPr>
      <w:b/>
      <w:bCs/>
      <w:sz w:val="56"/>
      <w:szCs w:val="56"/>
    </w:rPr>
  </w:style>
  <w:style w:type="paragraph" w:customStyle="1" w:styleId="f9b97e59-bd99-42dd-a101-bd15550c3665">
    <w:name w:val="石墨文档引用"/>
    <w:qFormat/>
    <w:pPr>
      <w:pBdr>
        <w:left w:val="single" w:sz="30" w:space="10" w:color="F0F0F0"/>
      </w:pBdr>
    </w:pPr>
    <w:rPr>
      <w:color w:val="ADADAD"/>
    </w:rPr>
  </w:style>
  <w:style w:type="paragraph" w:default="1" w:styleId="c8862ab8-077c-412c-8bd5-dfa0ea13439a">
    <w:name w:val="Normal"/>
    <w:qFormat/>
    <w:pPr>
      <w:widowControl w:val="0"/>
      <w:jc w:val="both"/>
    </w:pPr>
  </w:style>
  <w:style w:type="character" w:default="1" w:styleId="da6e8075-38b0-4112-8801-7f8e34cd2c4d">
    <w:name w:val="Default Paragraph Font"/>
    <w:uiPriority w:val="1"/>
    <w:semiHidden/>
    <w:unhideWhenUsed/>
  </w:style>
  <w:style w:type="table" w:default="1" w:styleId="5319892b-c712-4dba-9994-a58e73216814">
    <w:name w:val="Normal Table"/>
    <w:uiPriority w:val="99"/>
    <w:semiHidden/>
    <w:unhideWhenUsed/>
    <w:tblPr>
      <w:tblInd w:w="0" w:type="dxa"/>
      <w:tblCellMar>
        <w:top w:w="0" w:type="dxa"/>
        <w:left w:w="108" w:type="dxa"/>
        <w:bottom w:w="0" w:type="dxa"/>
        <w:right w:w="108" w:type="dxa"/>
      </w:tblCellMar>
    </w:tblPr>
  </w:style>
  <w:style w:type="numbering" w:default="1" w:styleId="7f600700-ae69-4204-b237-571c6e143590">
    <w:name w:val="No List"/>
    <w:uiPriority w:val="99"/>
    <w:semiHidden/>
    <w:unhideWhenUsed/>
  </w:style>
  <w:style w:type="paragraph" w:customStyle="1" w:styleId="db61a3cf-6732-4491-a140-1f20185a1522">
    <w:name w:val="石墨文档正文"/>
    <w:qFormat/>
    <w:rPr>
      <w:szCs w:val="22"/>
    </w:rPr>
  </w:style>
  <w:style w:type="paragraph" w:customStyle="1" w:styleId="70c268bd-4770-4483-9a6a-f0822124b846">
    <w:name w:val="石墨文档副标题"/>
    <w:qFormat/>
    <w:rPr>
      <w:color w:val="888888"/>
      <w:sz w:val="48"/>
      <w:szCs w:val="48"/>
    </w:rPr>
  </w:style>
  <w:style w:type="paragraph" w:customStyle="1" w:styleId="adc7d844-4ef9-4a3f-ac0e-38af80391e3e">
    <w:name w:val="石墨文档大标题"/>
    <w:next w:val="a3"/>
    <w:uiPriority w:val="9"/>
    <w:unhideWhenUsed/>
    <w:qFormat/>
    <w:pPr>
      <w:spacing w:before="260" w:after="260"/>
      <w:outlineLvl w:val="0"/>
    </w:pPr>
    <w:rPr>
      <w:b/>
      <w:bCs/>
      <w:sz w:val="40"/>
      <w:szCs w:val="40"/>
    </w:rPr>
  </w:style>
  <w:style w:type="paragraph" w:customStyle="1" w:styleId="5b54a0ae-88f0-4fef-b0c5-90bf284f5a7c">
    <w:name w:val="石墨文档中标题"/>
    <w:next w:val="a3"/>
    <w:uiPriority w:val="9"/>
    <w:unhideWhenUsed/>
    <w:qFormat/>
    <w:pPr>
      <w:spacing w:before="260" w:after="260"/>
      <w:outlineLvl w:val="1"/>
    </w:pPr>
    <w:rPr>
      <w:b/>
      <w:bCs/>
      <w:sz w:val="36"/>
      <w:szCs w:val="36"/>
    </w:rPr>
  </w:style>
  <w:style w:type="paragraph" w:customStyle="1" w:styleId="de3c65ee-fbd0-413b-99f0-5602468fc3fd">
    <w:name w:val="石墨文档小标题"/>
    <w:next w:val="a3"/>
    <w:uiPriority w:val="9"/>
    <w:unhideWhenUsed/>
    <w:qFormat/>
    <w:pPr>
      <w:spacing w:before="260" w:after="260"/>
      <w:outlineLvl w:val="2"/>
    </w:pPr>
    <w:rPr>
      <w:b/>
      <w:bCs/>
      <w:sz w:val="32"/>
      <w:szCs w:val="32"/>
    </w:rPr>
  </w:style>
  <w:style w:type="paragraph" w:customStyle="1" w:styleId="db53ec67-7539-45fd-935e-c2191c9943b6">
    <w:name w:val="石墨文档标题"/>
    <w:next w:val="a3"/>
    <w:uiPriority w:val="9"/>
    <w:unhideWhenUsed/>
    <w:qFormat/>
    <w:pPr>
      <w:spacing w:before="260" w:after="260"/>
      <w:outlineLvl w:val="3"/>
    </w:pPr>
    <w:rPr>
      <w:b/>
      <w:bCs/>
      <w:sz w:val="56"/>
      <w:szCs w:val="56"/>
    </w:rPr>
  </w:style>
  <w:style w:type="paragraph" w:customStyle="1" w:styleId="2cb4925c-5cac-4db9-a7e6-ce2be7a1b358">
    <w:name w:val="石墨文档引用"/>
    <w:qFormat/>
    <w:pPr>
      <w:pBdr>
        <w:left w:val="single" w:sz="30" w:space="10" w:color="F0F0F0"/>
      </w:pBdr>
    </w:pPr>
    <w:rPr>
      <w:color w:val="ADADAD"/>
    </w:rPr>
  </w:style>
  <w:style w:type="paragraph" w:default="1" w:styleId="36313198-7c2d-4739-9c73-7ec50097002c">
    <w:name w:val="Normal"/>
    <w:qFormat/>
    <w:pPr>
      <w:widowControl w:val="0"/>
      <w:jc w:val="both"/>
    </w:pPr>
  </w:style>
  <w:style w:type="character" w:default="1" w:styleId="d31314d6-e1fe-4899-ab68-8259b2f68fe8">
    <w:name w:val="Default Paragraph Font"/>
    <w:uiPriority w:val="1"/>
    <w:semiHidden/>
    <w:unhideWhenUsed/>
  </w:style>
  <w:style w:type="table" w:default="1" w:styleId="b1dcde4e-6d85-4a40-9c5a-91144c507d33">
    <w:name w:val="Normal Table"/>
    <w:uiPriority w:val="99"/>
    <w:semiHidden/>
    <w:unhideWhenUsed/>
    <w:tblPr>
      <w:tblInd w:w="0" w:type="dxa"/>
      <w:tblCellMar>
        <w:top w:w="0" w:type="dxa"/>
        <w:left w:w="108" w:type="dxa"/>
        <w:bottom w:w="0" w:type="dxa"/>
        <w:right w:w="108" w:type="dxa"/>
      </w:tblCellMar>
    </w:tblPr>
  </w:style>
  <w:style w:type="numbering" w:default="1" w:styleId="cbb7cccc-acce-432b-a3c1-2f91d7b7b982">
    <w:name w:val="No List"/>
    <w:uiPriority w:val="99"/>
    <w:semiHidden/>
    <w:unhideWhenUsed/>
  </w:style>
  <w:style w:type="paragraph" w:customStyle="1" w:styleId="917da1e8-3935-42ee-bcca-41b91a333701">
    <w:name w:val="石墨文档正文"/>
    <w:qFormat/>
    <w:rPr>
      <w:szCs w:val="22"/>
    </w:rPr>
  </w:style>
  <w:style w:type="paragraph" w:customStyle="1" w:styleId="74fb4ed9-a56a-4705-98fc-12e563a4ce88">
    <w:name w:val="石墨文档副标题"/>
    <w:qFormat/>
    <w:rPr>
      <w:color w:val="888888"/>
      <w:sz w:val="48"/>
      <w:szCs w:val="48"/>
    </w:rPr>
  </w:style>
  <w:style w:type="paragraph" w:customStyle="1" w:styleId="f3f14e52-9c45-448b-9e5b-18967e8220fa">
    <w:name w:val="石墨文档大标题"/>
    <w:next w:val="a3"/>
    <w:uiPriority w:val="9"/>
    <w:unhideWhenUsed/>
    <w:qFormat/>
    <w:pPr>
      <w:spacing w:before="260" w:after="260"/>
      <w:outlineLvl w:val="0"/>
    </w:pPr>
    <w:rPr>
      <w:b/>
      <w:bCs/>
      <w:sz w:val="40"/>
      <w:szCs w:val="40"/>
    </w:rPr>
  </w:style>
  <w:style w:type="paragraph" w:customStyle="1" w:styleId="d7d77be5-2e4b-4e72-a995-02c46f8b6afc">
    <w:name w:val="石墨文档中标题"/>
    <w:next w:val="a3"/>
    <w:uiPriority w:val="9"/>
    <w:unhideWhenUsed/>
    <w:qFormat/>
    <w:pPr>
      <w:spacing w:before="260" w:after="260"/>
      <w:outlineLvl w:val="1"/>
    </w:pPr>
    <w:rPr>
      <w:b/>
      <w:bCs/>
      <w:sz w:val="36"/>
      <w:szCs w:val="36"/>
    </w:rPr>
  </w:style>
  <w:style w:type="paragraph" w:customStyle="1" w:styleId="b3280f46-0972-4efe-b745-f661177bc108">
    <w:name w:val="石墨文档小标题"/>
    <w:next w:val="a3"/>
    <w:uiPriority w:val="9"/>
    <w:unhideWhenUsed/>
    <w:qFormat/>
    <w:pPr>
      <w:spacing w:before="260" w:after="260"/>
      <w:outlineLvl w:val="2"/>
    </w:pPr>
    <w:rPr>
      <w:b/>
      <w:bCs/>
      <w:sz w:val="32"/>
      <w:szCs w:val="32"/>
    </w:rPr>
  </w:style>
  <w:style w:type="paragraph" w:customStyle="1" w:styleId="0e51117d-c065-4430-9daa-7eac66996567">
    <w:name w:val="石墨文档标题"/>
    <w:next w:val="a3"/>
    <w:uiPriority w:val="9"/>
    <w:unhideWhenUsed/>
    <w:qFormat/>
    <w:pPr>
      <w:spacing w:before="260" w:after="260"/>
      <w:outlineLvl w:val="3"/>
    </w:pPr>
    <w:rPr>
      <w:b/>
      <w:bCs/>
      <w:sz w:val="56"/>
      <w:szCs w:val="56"/>
    </w:rPr>
  </w:style>
  <w:style w:type="paragraph" w:customStyle="1" w:styleId="3f366c34-005e-4cea-a357-b5d9fa55f9fe">
    <w:name w:val="石墨文档引用"/>
    <w:qFormat/>
    <w:pPr>
      <w:pBdr>
        <w:left w:val="single" w:sz="30" w:space="10" w:color="F0F0F0"/>
      </w:pBdr>
    </w:pPr>
    <w:rPr>
      <w:color w:val="ADADAD"/>
    </w:rPr>
  </w:style>
  <w:style w:type="paragraph" w:default="1" w:styleId="989fdaa5-6ed0-4709-9787-42e369f3c518">
    <w:name w:val="Normal"/>
    <w:qFormat/>
    <w:pPr>
      <w:widowControl w:val="0"/>
      <w:jc w:val="both"/>
    </w:pPr>
  </w:style>
  <w:style w:type="character" w:default="1" w:styleId="b2003b2d-244e-4a2e-ac9d-f5c44f1deb8b">
    <w:name w:val="Default Paragraph Font"/>
    <w:uiPriority w:val="1"/>
    <w:semiHidden/>
    <w:unhideWhenUsed/>
  </w:style>
  <w:style w:type="table" w:default="1" w:styleId="4837e998-b8a8-477e-aedc-bc938768caad">
    <w:name w:val="Normal Table"/>
    <w:uiPriority w:val="99"/>
    <w:semiHidden/>
    <w:unhideWhenUsed/>
    <w:tblPr>
      <w:tblInd w:w="0" w:type="dxa"/>
      <w:tblCellMar>
        <w:top w:w="0" w:type="dxa"/>
        <w:left w:w="108" w:type="dxa"/>
        <w:bottom w:w="0" w:type="dxa"/>
        <w:right w:w="108" w:type="dxa"/>
      </w:tblCellMar>
    </w:tblPr>
  </w:style>
  <w:style w:type="numbering" w:default="1" w:styleId="29d57eda-1d65-4021-81c5-15b0c2e7a4be">
    <w:name w:val="No List"/>
    <w:uiPriority w:val="99"/>
    <w:semiHidden/>
    <w:unhideWhenUsed/>
  </w:style>
  <w:style w:type="paragraph" w:customStyle="1" w:styleId="53772467-d8ef-4bd3-bb71-4dd91e830a30">
    <w:name w:val="石墨文档正文"/>
    <w:qFormat/>
    <w:rPr>
      <w:szCs w:val="22"/>
    </w:rPr>
  </w:style>
  <w:style w:type="paragraph" w:customStyle="1" w:styleId="85d72b0e-2361-4020-bdf4-378e58a3851c">
    <w:name w:val="石墨文档副标题"/>
    <w:qFormat/>
    <w:rPr>
      <w:color w:val="888888"/>
      <w:sz w:val="48"/>
      <w:szCs w:val="48"/>
    </w:rPr>
  </w:style>
  <w:style w:type="paragraph" w:customStyle="1" w:styleId="65fbdfc2-e48d-471e-82e8-e375f018f124">
    <w:name w:val="石墨文档大标题"/>
    <w:next w:val="a3"/>
    <w:uiPriority w:val="9"/>
    <w:unhideWhenUsed/>
    <w:qFormat/>
    <w:pPr>
      <w:spacing w:before="260" w:after="260"/>
      <w:outlineLvl w:val="0"/>
    </w:pPr>
    <w:rPr>
      <w:b/>
      <w:bCs/>
      <w:sz w:val="40"/>
      <w:szCs w:val="40"/>
    </w:rPr>
  </w:style>
  <w:style w:type="paragraph" w:customStyle="1" w:styleId="02522abd-8719-40ae-b716-c644373200a9">
    <w:name w:val="石墨文档中标题"/>
    <w:next w:val="a3"/>
    <w:uiPriority w:val="9"/>
    <w:unhideWhenUsed/>
    <w:qFormat/>
    <w:pPr>
      <w:spacing w:before="260" w:after="260"/>
      <w:outlineLvl w:val="1"/>
    </w:pPr>
    <w:rPr>
      <w:b/>
      <w:bCs/>
      <w:sz w:val="36"/>
      <w:szCs w:val="36"/>
    </w:rPr>
  </w:style>
  <w:style w:type="paragraph" w:customStyle="1" w:styleId="418d379b-6146-41a9-b437-9b54ce49465d">
    <w:name w:val="石墨文档小标题"/>
    <w:next w:val="a3"/>
    <w:uiPriority w:val="9"/>
    <w:unhideWhenUsed/>
    <w:qFormat/>
    <w:pPr>
      <w:spacing w:before="260" w:after="260"/>
      <w:outlineLvl w:val="2"/>
    </w:pPr>
    <w:rPr>
      <w:b/>
      <w:bCs/>
      <w:sz w:val="32"/>
      <w:szCs w:val="32"/>
    </w:rPr>
  </w:style>
  <w:style w:type="paragraph" w:customStyle="1" w:styleId="8288223b-5ffa-480e-99a1-aeba9fd4275c">
    <w:name w:val="石墨文档标题"/>
    <w:next w:val="a3"/>
    <w:uiPriority w:val="9"/>
    <w:unhideWhenUsed/>
    <w:qFormat/>
    <w:pPr>
      <w:spacing w:before="260" w:after="260"/>
      <w:outlineLvl w:val="3"/>
    </w:pPr>
    <w:rPr>
      <w:b/>
      <w:bCs/>
      <w:sz w:val="56"/>
      <w:szCs w:val="56"/>
    </w:rPr>
  </w:style>
  <w:style w:type="paragraph" w:customStyle="1" w:styleId="d95c62bc-4405-4fbf-96d1-0accc5967e27">
    <w:name w:val="石墨文档引用"/>
    <w:qFormat/>
    <w:pPr>
      <w:pBdr>
        <w:left w:val="single" w:sz="30" w:space="10" w:color="F0F0F0"/>
      </w:pBdr>
    </w:pPr>
    <w:rPr>
      <w:color w:val="ADADAD"/>
    </w:rPr>
  </w:style>
  <w:style w:type="paragraph" w:default="1" w:styleId="50deddbc-bcc5-4db8-a305-733e13d6446a">
    <w:name w:val="Normal"/>
    <w:qFormat/>
    <w:pPr>
      <w:widowControl w:val="0"/>
      <w:jc w:val="both"/>
    </w:pPr>
  </w:style>
  <w:style w:type="character" w:default="1" w:styleId="7915ace3-ed36-44b5-983d-f1db369683a5">
    <w:name w:val="Default Paragraph Font"/>
    <w:uiPriority w:val="1"/>
    <w:semiHidden/>
    <w:unhideWhenUsed/>
  </w:style>
  <w:style w:type="table" w:default="1" w:styleId="a3bf56dc-d383-40f4-b693-540adc3fb409">
    <w:name w:val="Normal Table"/>
    <w:uiPriority w:val="99"/>
    <w:semiHidden/>
    <w:unhideWhenUsed/>
    <w:tblPr>
      <w:tblInd w:w="0" w:type="dxa"/>
      <w:tblCellMar>
        <w:top w:w="0" w:type="dxa"/>
        <w:left w:w="108" w:type="dxa"/>
        <w:bottom w:w="0" w:type="dxa"/>
        <w:right w:w="108" w:type="dxa"/>
      </w:tblCellMar>
    </w:tblPr>
  </w:style>
  <w:style w:type="numbering" w:default="1" w:styleId="eeb23531-89a9-410b-8e87-7f86c92c0bbf">
    <w:name w:val="No List"/>
    <w:uiPriority w:val="99"/>
    <w:semiHidden/>
    <w:unhideWhenUsed/>
  </w:style>
  <w:style w:type="paragraph" w:customStyle="1" w:styleId="dd7eea50-4141-4517-9e02-5d6e93ebcac0">
    <w:name w:val="石墨文档正文"/>
    <w:qFormat/>
    <w:rPr>
      <w:szCs w:val="22"/>
    </w:rPr>
  </w:style>
  <w:style w:type="paragraph" w:customStyle="1" w:styleId="20306b8e-c069-440e-a11a-0cb1e3fd35e2">
    <w:name w:val="石墨文档副标题"/>
    <w:qFormat/>
    <w:rPr>
      <w:color w:val="888888"/>
      <w:sz w:val="48"/>
      <w:szCs w:val="48"/>
    </w:rPr>
  </w:style>
  <w:style w:type="paragraph" w:customStyle="1" w:styleId="f9264772-d77a-49a6-86ca-c83f53400f19">
    <w:name w:val="石墨文档大标题"/>
    <w:next w:val="a3"/>
    <w:uiPriority w:val="9"/>
    <w:unhideWhenUsed/>
    <w:qFormat/>
    <w:pPr>
      <w:spacing w:before="260" w:after="260"/>
      <w:outlineLvl w:val="0"/>
    </w:pPr>
    <w:rPr>
      <w:b/>
      <w:bCs/>
      <w:sz w:val="40"/>
      <w:szCs w:val="40"/>
    </w:rPr>
  </w:style>
  <w:style w:type="paragraph" w:customStyle="1" w:styleId="4bc8c14a-4359-47f3-876b-0b3dc7f428db">
    <w:name w:val="石墨文档中标题"/>
    <w:next w:val="a3"/>
    <w:uiPriority w:val="9"/>
    <w:unhideWhenUsed/>
    <w:qFormat/>
    <w:pPr>
      <w:spacing w:before="260" w:after="260"/>
      <w:outlineLvl w:val="1"/>
    </w:pPr>
    <w:rPr>
      <w:b/>
      <w:bCs/>
      <w:sz w:val="36"/>
      <w:szCs w:val="36"/>
    </w:rPr>
  </w:style>
  <w:style w:type="paragraph" w:customStyle="1" w:styleId="4c5d162a-4387-49da-b4e4-b29cdbb01776">
    <w:name w:val="石墨文档小标题"/>
    <w:next w:val="a3"/>
    <w:uiPriority w:val="9"/>
    <w:unhideWhenUsed/>
    <w:qFormat/>
    <w:pPr>
      <w:spacing w:before="260" w:after="260"/>
      <w:outlineLvl w:val="2"/>
    </w:pPr>
    <w:rPr>
      <w:b/>
      <w:bCs/>
      <w:sz w:val="32"/>
      <w:szCs w:val="32"/>
    </w:rPr>
  </w:style>
  <w:style w:type="paragraph" w:customStyle="1" w:styleId="431bd908-d338-4bc8-9181-b03112667f13">
    <w:name w:val="石墨文档标题"/>
    <w:next w:val="a3"/>
    <w:uiPriority w:val="9"/>
    <w:unhideWhenUsed/>
    <w:qFormat/>
    <w:pPr>
      <w:spacing w:before="260" w:after="260"/>
      <w:outlineLvl w:val="3"/>
    </w:pPr>
    <w:rPr>
      <w:b/>
      <w:bCs/>
      <w:sz w:val="56"/>
      <w:szCs w:val="56"/>
    </w:rPr>
  </w:style>
  <w:style w:type="paragraph" w:customStyle="1" w:styleId="8d85ac5d-10bb-4424-8f0e-40c67bb7d1a2">
    <w:name w:val="石墨文档引用"/>
    <w:qFormat/>
    <w:pPr>
      <w:pBdr>
        <w:left w:val="single" w:sz="30" w:space="10" w:color="F0F0F0"/>
      </w:pBdr>
    </w:pPr>
    <w:rPr>
      <w:color w:val="ADADAD"/>
    </w:rPr>
  </w:style>
  <w:style w:type="paragraph" w:default="1" w:styleId="da0b289d-9fbe-4a33-8b43-3e91decdbc40">
    <w:name w:val="Normal"/>
    <w:qFormat/>
    <w:pPr>
      <w:widowControl w:val="0"/>
      <w:jc w:val="both"/>
    </w:pPr>
  </w:style>
  <w:style w:type="character" w:default="1" w:styleId="88366c05-22be-45fd-ad46-3b990ab400a4">
    <w:name w:val="Default Paragraph Font"/>
    <w:uiPriority w:val="1"/>
    <w:semiHidden/>
    <w:unhideWhenUsed/>
  </w:style>
  <w:style w:type="table" w:default="1" w:styleId="a46e37fa-214b-4667-a8de-912a95e5a407">
    <w:name w:val="Normal Table"/>
    <w:uiPriority w:val="99"/>
    <w:semiHidden/>
    <w:unhideWhenUsed/>
    <w:tblPr>
      <w:tblInd w:w="0" w:type="dxa"/>
      <w:tblCellMar>
        <w:top w:w="0" w:type="dxa"/>
        <w:left w:w="108" w:type="dxa"/>
        <w:bottom w:w="0" w:type="dxa"/>
        <w:right w:w="108" w:type="dxa"/>
      </w:tblCellMar>
    </w:tblPr>
  </w:style>
  <w:style w:type="numbering" w:default="1" w:styleId="d7ba3f71-b3de-44e0-a716-bbc7adcf0590">
    <w:name w:val="No List"/>
    <w:uiPriority w:val="99"/>
    <w:semiHidden/>
    <w:unhideWhenUsed/>
  </w:style>
  <w:style w:type="paragraph" w:customStyle="1" w:styleId="b6cbe9bc-01b9-42b0-b354-cdb34f0bb1d4">
    <w:name w:val="石墨文档正文"/>
    <w:qFormat/>
    <w:rPr>
      <w:szCs w:val="22"/>
    </w:rPr>
  </w:style>
  <w:style w:type="paragraph" w:customStyle="1" w:styleId="ac883670-5f0d-4f18-bf2d-bf02f98ff7aa">
    <w:name w:val="石墨文档副标题"/>
    <w:qFormat/>
    <w:rPr>
      <w:color w:val="888888"/>
      <w:sz w:val="48"/>
      <w:szCs w:val="48"/>
    </w:rPr>
  </w:style>
  <w:style w:type="paragraph" w:customStyle="1" w:styleId="cbae0bed-22e3-46e3-b029-45a55701a50b">
    <w:name w:val="石墨文档大标题"/>
    <w:next w:val="a3"/>
    <w:uiPriority w:val="9"/>
    <w:unhideWhenUsed/>
    <w:qFormat/>
    <w:pPr>
      <w:spacing w:before="260" w:after="260"/>
      <w:outlineLvl w:val="0"/>
    </w:pPr>
    <w:rPr>
      <w:b/>
      <w:bCs/>
      <w:sz w:val="40"/>
      <w:szCs w:val="40"/>
    </w:rPr>
  </w:style>
  <w:style w:type="paragraph" w:customStyle="1" w:styleId="0e585c24-c3e1-4c82-90f8-882478052cb4">
    <w:name w:val="石墨文档中标题"/>
    <w:next w:val="a3"/>
    <w:uiPriority w:val="9"/>
    <w:unhideWhenUsed/>
    <w:qFormat/>
    <w:pPr>
      <w:spacing w:before="260" w:after="260"/>
      <w:outlineLvl w:val="1"/>
    </w:pPr>
    <w:rPr>
      <w:b/>
      <w:bCs/>
      <w:sz w:val="36"/>
      <w:szCs w:val="36"/>
    </w:rPr>
  </w:style>
  <w:style w:type="paragraph" w:customStyle="1" w:styleId="4467bb26-7edc-4265-9ae1-b660bd3c4929">
    <w:name w:val="石墨文档小标题"/>
    <w:next w:val="a3"/>
    <w:uiPriority w:val="9"/>
    <w:unhideWhenUsed/>
    <w:qFormat/>
    <w:pPr>
      <w:spacing w:before="260" w:after="260"/>
      <w:outlineLvl w:val="2"/>
    </w:pPr>
    <w:rPr>
      <w:b/>
      <w:bCs/>
      <w:sz w:val="32"/>
      <w:szCs w:val="32"/>
    </w:rPr>
  </w:style>
  <w:style w:type="paragraph" w:customStyle="1" w:styleId="343eebb4-5c76-45ee-bfa2-e31cc5be1f73">
    <w:name w:val="石墨文档标题"/>
    <w:next w:val="a3"/>
    <w:uiPriority w:val="9"/>
    <w:unhideWhenUsed/>
    <w:qFormat/>
    <w:pPr>
      <w:spacing w:before="260" w:after="260"/>
      <w:outlineLvl w:val="3"/>
    </w:pPr>
    <w:rPr>
      <w:b/>
      <w:bCs/>
      <w:sz w:val="56"/>
      <w:szCs w:val="56"/>
    </w:rPr>
  </w:style>
  <w:style w:type="paragraph" w:customStyle="1" w:styleId="68a320a4-ebc8-40d9-8ebc-1c6916e8af70">
    <w:name w:val="石墨文档引用"/>
    <w:qFormat/>
    <w:pPr>
      <w:pBdr>
        <w:left w:val="single" w:sz="30" w:space="10" w:color="F0F0F0"/>
      </w:pBdr>
    </w:pPr>
    <w:rPr>
      <w:color w:val="ADADAD"/>
    </w:rPr>
  </w:style>
  <w:style w:type="paragraph" w:default="1" w:styleId="6f35e590-2184-45c2-aa10-bb29e9360bb5">
    <w:name w:val="Normal"/>
    <w:qFormat/>
    <w:pPr>
      <w:widowControl w:val="0"/>
      <w:jc w:val="both"/>
    </w:pPr>
  </w:style>
  <w:style w:type="character" w:default="1" w:styleId="1a31bc5a-8914-481b-8595-3f22c081e628">
    <w:name w:val="Default Paragraph Font"/>
    <w:uiPriority w:val="1"/>
    <w:semiHidden/>
    <w:unhideWhenUsed/>
  </w:style>
  <w:style w:type="table" w:default="1" w:styleId="e84665bc-ed45-4303-8e4f-1f66fe4596e2">
    <w:name w:val="Normal Table"/>
    <w:uiPriority w:val="99"/>
    <w:semiHidden/>
    <w:unhideWhenUsed/>
    <w:tblPr>
      <w:tblInd w:w="0" w:type="dxa"/>
      <w:tblCellMar>
        <w:top w:w="0" w:type="dxa"/>
        <w:left w:w="108" w:type="dxa"/>
        <w:bottom w:w="0" w:type="dxa"/>
        <w:right w:w="108" w:type="dxa"/>
      </w:tblCellMar>
    </w:tblPr>
  </w:style>
  <w:style w:type="numbering" w:default="1" w:styleId="206efcf1-4d9a-499d-82ad-da65c5a37386">
    <w:name w:val="No List"/>
    <w:uiPriority w:val="99"/>
    <w:semiHidden/>
    <w:unhideWhenUsed/>
  </w:style>
  <w:style w:type="paragraph" w:customStyle="1" w:styleId="36c5463c-1ec7-4620-b4e6-1a31c1b79aa0">
    <w:name w:val="石墨文档正文"/>
    <w:qFormat/>
    <w:rPr>
      <w:szCs w:val="22"/>
    </w:rPr>
  </w:style>
  <w:style w:type="paragraph" w:customStyle="1" w:styleId="fbbd701b-b100-4113-acd1-a5b5b223c0ed">
    <w:name w:val="石墨文档副标题"/>
    <w:qFormat/>
    <w:rPr>
      <w:color w:val="888888"/>
      <w:sz w:val="48"/>
      <w:szCs w:val="48"/>
    </w:rPr>
  </w:style>
  <w:style w:type="paragraph" w:customStyle="1" w:styleId="3ae62f6b-29e9-46a0-a90f-f86fecab7388">
    <w:name w:val="石墨文档大标题"/>
    <w:next w:val="a3"/>
    <w:uiPriority w:val="9"/>
    <w:unhideWhenUsed/>
    <w:qFormat/>
    <w:pPr>
      <w:spacing w:before="260" w:after="260"/>
      <w:outlineLvl w:val="0"/>
    </w:pPr>
    <w:rPr>
      <w:b/>
      <w:bCs/>
      <w:sz w:val="40"/>
      <w:szCs w:val="40"/>
    </w:rPr>
  </w:style>
  <w:style w:type="paragraph" w:customStyle="1" w:styleId="4f30625b-6232-4a6b-8762-d22447356540">
    <w:name w:val="石墨文档中标题"/>
    <w:next w:val="a3"/>
    <w:uiPriority w:val="9"/>
    <w:unhideWhenUsed/>
    <w:qFormat/>
    <w:pPr>
      <w:spacing w:before="260" w:after="260"/>
      <w:outlineLvl w:val="1"/>
    </w:pPr>
    <w:rPr>
      <w:b/>
      <w:bCs/>
      <w:sz w:val="36"/>
      <w:szCs w:val="36"/>
    </w:rPr>
  </w:style>
  <w:style w:type="paragraph" w:customStyle="1" w:styleId="50e8d8ac-9bb5-4c91-9ba9-348f4afc0003">
    <w:name w:val="石墨文档小标题"/>
    <w:next w:val="a3"/>
    <w:uiPriority w:val="9"/>
    <w:unhideWhenUsed/>
    <w:qFormat/>
    <w:pPr>
      <w:spacing w:before="260" w:after="260"/>
      <w:outlineLvl w:val="2"/>
    </w:pPr>
    <w:rPr>
      <w:b/>
      <w:bCs/>
      <w:sz w:val="32"/>
      <w:szCs w:val="32"/>
    </w:rPr>
  </w:style>
  <w:style w:type="paragraph" w:customStyle="1" w:styleId="ac92fdb5-c045-4984-97a9-ad7bbf4ab303">
    <w:name w:val="石墨文档标题"/>
    <w:next w:val="a3"/>
    <w:uiPriority w:val="9"/>
    <w:unhideWhenUsed/>
    <w:qFormat/>
    <w:pPr>
      <w:spacing w:before="260" w:after="260"/>
      <w:outlineLvl w:val="3"/>
    </w:pPr>
    <w:rPr>
      <w:b/>
      <w:bCs/>
      <w:sz w:val="56"/>
      <w:szCs w:val="56"/>
    </w:rPr>
  </w:style>
  <w:style w:type="paragraph" w:customStyle="1" w:styleId="0d049491-56b3-4d3d-b606-7e986e1f8689">
    <w:name w:val="石墨文档引用"/>
    <w:qFormat/>
    <w:pPr>
      <w:pBdr>
        <w:left w:val="single" w:sz="30" w:space="10" w:color="F0F0F0"/>
      </w:pBdr>
    </w:pPr>
    <w:rPr>
      <w:color w:val="ADADAD"/>
    </w:rPr>
  </w:style>
  <w:style w:type="paragraph" w:default="1" w:styleId="18719610-796a-47bd-bfab-a5e55aaa1e04">
    <w:name w:val="Normal"/>
    <w:qFormat/>
    <w:pPr>
      <w:widowControl w:val="0"/>
      <w:jc w:val="both"/>
    </w:pPr>
  </w:style>
  <w:style w:type="character" w:default="1" w:styleId="50de3bdc-39a9-4117-9c78-54c9e54f85ab">
    <w:name w:val="Default Paragraph Font"/>
    <w:uiPriority w:val="1"/>
    <w:semiHidden/>
    <w:unhideWhenUsed/>
  </w:style>
  <w:style w:type="table" w:default="1" w:styleId="07d79a26-7dc4-48a3-b37a-aaea36f1995f">
    <w:name w:val="Normal Table"/>
    <w:uiPriority w:val="99"/>
    <w:semiHidden/>
    <w:unhideWhenUsed/>
    <w:tblPr>
      <w:tblInd w:w="0" w:type="dxa"/>
      <w:tblCellMar>
        <w:top w:w="0" w:type="dxa"/>
        <w:left w:w="108" w:type="dxa"/>
        <w:bottom w:w="0" w:type="dxa"/>
        <w:right w:w="108" w:type="dxa"/>
      </w:tblCellMar>
    </w:tblPr>
  </w:style>
  <w:style w:type="numbering" w:default="1" w:styleId="b954dbde-1b1f-4458-862e-ae4ef6d94565">
    <w:name w:val="No List"/>
    <w:uiPriority w:val="99"/>
    <w:semiHidden/>
    <w:unhideWhenUsed/>
  </w:style>
  <w:style w:type="paragraph" w:customStyle="1" w:styleId="202a3f33-4fc4-4d50-8303-0952c2d3cfff">
    <w:name w:val="石墨文档正文"/>
    <w:qFormat/>
    <w:rPr>
      <w:szCs w:val="22"/>
    </w:rPr>
  </w:style>
  <w:style w:type="paragraph" w:customStyle="1" w:styleId="c2003293-2fc9-4c95-9eec-8434e5f713b8">
    <w:name w:val="石墨文档副标题"/>
    <w:qFormat/>
    <w:rPr>
      <w:color w:val="888888"/>
      <w:sz w:val="48"/>
      <w:szCs w:val="48"/>
    </w:rPr>
  </w:style>
  <w:style w:type="paragraph" w:customStyle="1" w:styleId="6c0d2196-3b3c-444b-93f5-2fac90f12c7e">
    <w:name w:val="石墨文档大标题"/>
    <w:next w:val="a3"/>
    <w:uiPriority w:val="9"/>
    <w:unhideWhenUsed/>
    <w:qFormat/>
    <w:pPr>
      <w:spacing w:before="260" w:after="260"/>
      <w:outlineLvl w:val="0"/>
    </w:pPr>
    <w:rPr>
      <w:b/>
      <w:bCs/>
      <w:sz w:val="40"/>
      <w:szCs w:val="40"/>
    </w:rPr>
  </w:style>
  <w:style w:type="paragraph" w:customStyle="1" w:styleId="839b6535-bd43-43e3-857a-81682e3f340a">
    <w:name w:val="石墨文档中标题"/>
    <w:next w:val="a3"/>
    <w:uiPriority w:val="9"/>
    <w:unhideWhenUsed/>
    <w:qFormat/>
    <w:pPr>
      <w:spacing w:before="260" w:after="260"/>
      <w:outlineLvl w:val="1"/>
    </w:pPr>
    <w:rPr>
      <w:b/>
      <w:bCs/>
      <w:sz w:val="36"/>
      <w:szCs w:val="36"/>
    </w:rPr>
  </w:style>
  <w:style w:type="paragraph" w:customStyle="1" w:styleId="4bc4e916-5b7a-4281-bada-e5bc768cb4d5">
    <w:name w:val="石墨文档小标题"/>
    <w:next w:val="a3"/>
    <w:uiPriority w:val="9"/>
    <w:unhideWhenUsed/>
    <w:qFormat/>
    <w:pPr>
      <w:spacing w:before="260" w:after="260"/>
      <w:outlineLvl w:val="2"/>
    </w:pPr>
    <w:rPr>
      <w:b/>
      <w:bCs/>
      <w:sz w:val="32"/>
      <w:szCs w:val="32"/>
    </w:rPr>
  </w:style>
  <w:style w:type="paragraph" w:customStyle="1" w:styleId="48ab3cbd-6a46-4b58-9f4a-7b35c86a8692">
    <w:name w:val="石墨文档标题"/>
    <w:next w:val="a3"/>
    <w:uiPriority w:val="9"/>
    <w:unhideWhenUsed/>
    <w:qFormat/>
    <w:pPr>
      <w:spacing w:before="260" w:after="260"/>
      <w:outlineLvl w:val="3"/>
    </w:pPr>
    <w:rPr>
      <w:b/>
      <w:bCs/>
      <w:sz w:val="56"/>
      <w:szCs w:val="56"/>
    </w:rPr>
  </w:style>
  <w:style w:type="paragraph" w:customStyle="1" w:styleId="1c225a3e-1007-4687-b10d-8ea6b5bb821d">
    <w:name w:val="石墨文档引用"/>
    <w:qFormat/>
    <w:pPr>
      <w:pBdr>
        <w:left w:val="single" w:sz="30" w:space="10" w:color="F0F0F0"/>
      </w:pBdr>
    </w:pPr>
    <w:rPr>
      <w:color w:val="ADADAD"/>
    </w:rPr>
  </w:style>
  <w:style w:type="paragraph" w:default="1" w:styleId="7bbb00d1-5d62-4047-add7-cf5659d11ce7">
    <w:name w:val="Normal"/>
    <w:qFormat/>
    <w:pPr>
      <w:widowControl w:val="0"/>
      <w:jc w:val="both"/>
    </w:pPr>
  </w:style>
  <w:style w:type="character" w:default="1" w:styleId="d0c010c9-8702-4adc-939a-fbb193262a39">
    <w:name w:val="Default Paragraph Font"/>
    <w:uiPriority w:val="1"/>
    <w:semiHidden/>
    <w:unhideWhenUsed/>
  </w:style>
  <w:style w:type="table" w:default="1" w:styleId="fffef8c2-71e0-49b9-9394-258dfdc8aad6">
    <w:name w:val="Normal Table"/>
    <w:uiPriority w:val="99"/>
    <w:semiHidden/>
    <w:unhideWhenUsed/>
    <w:tblPr>
      <w:tblInd w:w="0" w:type="dxa"/>
      <w:tblCellMar>
        <w:top w:w="0" w:type="dxa"/>
        <w:left w:w="108" w:type="dxa"/>
        <w:bottom w:w="0" w:type="dxa"/>
        <w:right w:w="108" w:type="dxa"/>
      </w:tblCellMar>
    </w:tblPr>
  </w:style>
  <w:style w:type="numbering" w:default="1" w:styleId="9e0928aa-e6f7-478a-9c66-6fa491ff5373">
    <w:name w:val="No List"/>
    <w:uiPriority w:val="99"/>
    <w:semiHidden/>
    <w:unhideWhenUsed/>
  </w:style>
  <w:style w:type="paragraph" w:customStyle="1" w:styleId="1eeb5a47-4a1f-43d8-810c-379902063796">
    <w:name w:val="石墨文档正文"/>
    <w:qFormat/>
    <w:rPr>
      <w:szCs w:val="22"/>
    </w:rPr>
  </w:style>
  <w:style w:type="paragraph" w:customStyle="1" w:styleId="26eef414-caae-46ae-840c-fcfbc2ea11e9">
    <w:name w:val="石墨文档副标题"/>
    <w:qFormat/>
    <w:rPr>
      <w:color w:val="888888"/>
      <w:sz w:val="48"/>
      <w:szCs w:val="48"/>
    </w:rPr>
  </w:style>
  <w:style w:type="paragraph" w:customStyle="1" w:styleId="a42e0eb9-b0c2-406b-947d-7be29b76c454">
    <w:name w:val="石墨文档大标题"/>
    <w:next w:val="a3"/>
    <w:uiPriority w:val="9"/>
    <w:unhideWhenUsed/>
    <w:qFormat/>
    <w:pPr>
      <w:spacing w:before="260" w:after="260"/>
      <w:outlineLvl w:val="0"/>
    </w:pPr>
    <w:rPr>
      <w:b/>
      <w:bCs/>
      <w:sz w:val="40"/>
      <w:szCs w:val="40"/>
    </w:rPr>
  </w:style>
  <w:style w:type="paragraph" w:customStyle="1" w:styleId="e8021dd2-5499-4de5-a8b7-90181f6d3262">
    <w:name w:val="石墨文档中标题"/>
    <w:next w:val="a3"/>
    <w:uiPriority w:val="9"/>
    <w:unhideWhenUsed/>
    <w:qFormat/>
    <w:pPr>
      <w:spacing w:before="260" w:after="260"/>
      <w:outlineLvl w:val="1"/>
    </w:pPr>
    <w:rPr>
      <w:b/>
      <w:bCs/>
      <w:sz w:val="36"/>
      <w:szCs w:val="36"/>
    </w:rPr>
  </w:style>
  <w:style w:type="paragraph" w:customStyle="1" w:styleId="f4042295-a89a-47ec-aaea-982922ef53cf">
    <w:name w:val="石墨文档小标题"/>
    <w:next w:val="a3"/>
    <w:uiPriority w:val="9"/>
    <w:unhideWhenUsed/>
    <w:qFormat/>
    <w:pPr>
      <w:spacing w:before="260" w:after="260"/>
      <w:outlineLvl w:val="2"/>
    </w:pPr>
    <w:rPr>
      <w:b/>
      <w:bCs/>
      <w:sz w:val="32"/>
      <w:szCs w:val="32"/>
    </w:rPr>
  </w:style>
  <w:style w:type="paragraph" w:customStyle="1" w:styleId="974b513b-5408-49c9-aab0-9e1f67cc9478">
    <w:name w:val="石墨文档标题"/>
    <w:next w:val="a3"/>
    <w:uiPriority w:val="9"/>
    <w:unhideWhenUsed/>
    <w:qFormat/>
    <w:pPr>
      <w:spacing w:before="260" w:after="260"/>
      <w:outlineLvl w:val="3"/>
    </w:pPr>
    <w:rPr>
      <w:b/>
      <w:bCs/>
      <w:sz w:val="56"/>
      <w:szCs w:val="56"/>
    </w:rPr>
  </w:style>
  <w:style w:type="paragraph" w:customStyle="1" w:styleId="00e5acd6-6bef-4618-8534-6e71a94e289b">
    <w:name w:val="石墨文档引用"/>
    <w:qFormat/>
    <w:pPr>
      <w:pBdr>
        <w:left w:val="single" w:sz="30" w:space="10" w:color="F0F0F0"/>
      </w:pBdr>
    </w:pPr>
    <w:rPr>
      <w:color w:val="ADADAD"/>
    </w:rPr>
  </w:style>
  <w:style w:type="paragraph" w:default="1" w:styleId="35f36a99-fe19-446b-8029-4ab0ff3e6c2f">
    <w:name w:val="Normal"/>
    <w:qFormat/>
    <w:pPr>
      <w:widowControl w:val="0"/>
      <w:jc w:val="both"/>
    </w:pPr>
  </w:style>
  <w:style w:type="character" w:default="1" w:styleId="d9422c2f-ed2a-4dc1-bb2f-0d6248b5bc61">
    <w:name w:val="Default Paragraph Font"/>
    <w:uiPriority w:val="1"/>
    <w:semiHidden/>
    <w:unhideWhenUsed/>
  </w:style>
  <w:style w:type="table" w:default="1" w:styleId="afba308f-05b0-416f-a65a-332d62e03634">
    <w:name w:val="Normal Table"/>
    <w:uiPriority w:val="99"/>
    <w:semiHidden/>
    <w:unhideWhenUsed/>
    <w:tblPr>
      <w:tblInd w:w="0" w:type="dxa"/>
      <w:tblCellMar>
        <w:top w:w="0" w:type="dxa"/>
        <w:left w:w="108" w:type="dxa"/>
        <w:bottom w:w="0" w:type="dxa"/>
        <w:right w:w="108" w:type="dxa"/>
      </w:tblCellMar>
    </w:tblPr>
  </w:style>
  <w:style w:type="numbering" w:default="1" w:styleId="8b3a0761-588c-4bc4-82fe-d63230673a12">
    <w:name w:val="No List"/>
    <w:uiPriority w:val="99"/>
    <w:semiHidden/>
    <w:unhideWhenUsed/>
  </w:style>
  <w:style w:type="paragraph" w:customStyle="1" w:styleId="756899fc-75f2-4276-b4d7-561b9d669ff2">
    <w:name w:val="石墨文档正文"/>
    <w:qFormat/>
    <w:rPr>
      <w:szCs w:val="22"/>
    </w:rPr>
  </w:style>
  <w:style w:type="paragraph" w:customStyle="1" w:styleId="53ab2467-cb75-448c-a289-670aaad0058b">
    <w:name w:val="石墨文档副标题"/>
    <w:qFormat/>
    <w:rPr>
      <w:color w:val="888888"/>
      <w:sz w:val="48"/>
      <w:szCs w:val="48"/>
    </w:rPr>
  </w:style>
  <w:style w:type="paragraph" w:customStyle="1" w:styleId="dfe0fec1-85f5-40dc-b256-5e3ad30ea6db">
    <w:name w:val="石墨文档大标题"/>
    <w:next w:val="a3"/>
    <w:uiPriority w:val="9"/>
    <w:unhideWhenUsed/>
    <w:qFormat/>
    <w:pPr>
      <w:spacing w:before="260" w:after="260"/>
      <w:outlineLvl w:val="0"/>
    </w:pPr>
    <w:rPr>
      <w:b/>
      <w:bCs/>
      <w:sz w:val="40"/>
      <w:szCs w:val="40"/>
    </w:rPr>
  </w:style>
  <w:style w:type="paragraph" w:customStyle="1" w:styleId="7b561100-7918-45b7-88ee-6fe1d16ec249">
    <w:name w:val="石墨文档中标题"/>
    <w:next w:val="a3"/>
    <w:uiPriority w:val="9"/>
    <w:unhideWhenUsed/>
    <w:qFormat/>
    <w:pPr>
      <w:spacing w:before="260" w:after="260"/>
      <w:outlineLvl w:val="1"/>
    </w:pPr>
    <w:rPr>
      <w:b/>
      <w:bCs/>
      <w:sz w:val="36"/>
      <w:szCs w:val="36"/>
    </w:rPr>
  </w:style>
  <w:style w:type="paragraph" w:customStyle="1" w:styleId="d650f2f3-ca6f-4c7d-89df-fcd1ca2670a5">
    <w:name w:val="石墨文档小标题"/>
    <w:next w:val="a3"/>
    <w:uiPriority w:val="9"/>
    <w:unhideWhenUsed/>
    <w:qFormat/>
    <w:pPr>
      <w:spacing w:before="260" w:after="260"/>
      <w:outlineLvl w:val="2"/>
    </w:pPr>
    <w:rPr>
      <w:b/>
      <w:bCs/>
      <w:sz w:val="32"/>
      <w:szCs w:val="32"/>
    </w:rPr>
  </w:style>
  <w:style w:type="paragraph" w:customStyle="1" w:styleId="d61442e7-e513-4c23-af00-1de287a2ed7d">
    <w:name w:val="石墨文档标题"/>
    <w:next w:val="a3"/>
    <w:uiPriority w:val="9"/>
    <w:unhideWhenUsed/>
    <w:qFormat/>
    <w:pPr>
      <w:spacing w:before="260" w:after="260"/>
      <w:outlineLvl w:val="3"/>
    </w:pPr>
    <w:rPr>
      <w:b/>
      <w:bCs/>
      <w:sz w:val="56"/>
      <w:szCs w:val="56"/>
    </w:rPr>
  </w:style>
  <w:style w:type="paragraph" w:customStyle="1" w:styleId="0111dcd9-2e40-4416-a0c5-5555dec6678b">
    <w:name w:val="石墨文档引用"/>
    <w:qFormat/>
    <w:pPr>
      <w:pBdr>
        <w:left w:val="single" w:sz="30" w:space="10" w:color="F0F0F0"/>
      </w:pBdr>
    </w:pPr>
    <w:rPr>
      <w:color w:val="ADADAD"/>
    </w:rPr>
  </w:style>
  <w:style w:type="paragraph" w:default="1" w:styleId="a6d85af5-5111-43ba-b3be-9c7891e7c3cc">
    <w:name w:val="Normal"/>
    <w:qFormat/>
    <w:pPr>
      <w:widowControl w:val="0"/>
      <w:jc w:val="both"/>
    </w:pPr>
  </w:style>
  <w:style w:type="character" w:default="1" w:styleId="6b8e2362-a6ad-4505-81ed-788ab08b7f1a">
    <w:name w:val="Default Paragraph Font"/>
    <w:uiPriority w:val="1"/>
    <w:semiHidden/>
    <w:unhideWhenUsed/>
  </w:style>
  <w:style w:type="table" w:default="1" w:styleId="907d3e0a-821f-4ddc-bf1c-8c92d74a6e08">
    <w:name w:val="Normal Table"/>
    <w:uiPriority w:val="99"/>
    <w:semiHidden/>
    <w:unhideWhenUsed/>
    <w:tblPr>
      <w:tblInd w:w="0" w:type="dxa"/>
      <w:tblCellMar>
        <w:top w:w="0" w:type="dxa"/>
        <w:left w:w="108" w:type="dxa"/>
        <w:bottom w:w="0" w:type="dxa"/>
        <w:right w:w="108" w:type="dxa"/>
      </w:tblCellMar>
    </w:tblPr>
  </w:style>
  <w:style w:type="numbering" w:default="1" w:styleId="372f8f06-32e0-432e-8f63-d1d6eb7a0ecc">
    <w:name w:val="No List"/>
    <w:uiPriority w:val="99"/>
    <w:semiHidden/>
    <w:unhideWhenUsed/>
  </w:style>
  <w:style w:type="paragraph" w:customStyle="1" w:styleId="dc3804cd-9a05-4ad3-a8b4-27ec88de6119">
    <w:name w:val="石墨文档正文"/>
    <w:qFormat/>
    <w:rPr>
      <w:szCs w:val="22"/>
    </w:rPr>
  </w:style>
  <w:style w:type="paragraph" w:customStyle="1" w:styleId="b9a3ed1c-39a1-452e-864b-5c23be541c3b">
    <w:name w:val="石墨文档副标题"/>
    <w:qFormat/>
    <w:rPr>
      <w:color w:val="888888"/>
      <w:sz w:val="48"/>
      <w:szCs w:val="48"/>
    </w:rPr>
  </w:style>
  <w:style w:type="paragraph" w:customStyle="1" w:styleId="86a47106-bbe9-410e-adb5-3f7e6482234d">
    <w:name w:val="石墨文档大标题"/>
    <w:next w:val="a3"/>
    <w:uiPriority w:val="9"/>
    <w:unhideWhenUsed/>
    <w:qFormat/>
    <w:pPr>
      <w:spacing w:before="260" w:after="260"/>
      <w:outlineLvl w:val="0"/>
    </w:pPr>
    <w:rPr>
      <w:b/>
      <w:bCs/>
      <w:sz w:val="40"/>
      <w:szCs w:val="40"/>
    </w:rPr>
  </w:style>
  <w:style w:type="paragraph" w:customStyle="1" w:styleId="d05ceeab-9048-4eb6-ab94-d81ec4863fd7">
    <w:name w:val="石墨文档中标题"/>
    <w:next w:val="a3"/>
    <w:uiPriority w:val="9"/>
    <w:unhideWhenUsed/>
    <w:qFormat/>
    <w:pPr>
      <w:spacing w:before="260" w:after="260"/>
      <w:outlineLvl w:val="1"/>
    </w:pPr>
    <w:rPr>
      <w:b/>
      <w:bCs/>
      <w:sz w:val="36"/>
      <w:szCs w:val="36"/>
    </w:rPr>
  </w:style>
  <w:style w:type="paragraph" w:customStyle="1" w:styleId="9e5bfd6c-ce18-42cb-adb7-2bf34a79be39">
    <w:name w:val="石墨文档小标题"/>
    <w:next w:val="a3"/>
    <w:uiPriority w:val="9"/>
    <w:unhideWhenUsed/>
    <w:qFormat/>
    <w:pPr>
      <w:spacing w:before="260" w:after="260"/>
      <w:outlineLvl w:val="2"/>
    </w:pPr>
    <w:rPr>
      <w:b/>
      <w:bCs/>
      <w:sz w:val="32"/>
      <w:szCs w:val="32"/>
    </w:rPr>
  </w:style>
  <w:style w:type="paragraph" w:customStyle="1" w:styleId="03c71662-b1d3-4c51-bdf7-a20cbcbd0819">
    <w:name w:val="石墨文档标题"/>
    <w:next w:val="a3"/>
    <w:uiPriority w:val="9"/>
    <w:unhideWhenUsed/>
    <w:qFormat/>
    <w:pPr>
      <w:spacing w:before="260" w:after="260"/>
      <w:outlineLvl w:val="3"/>
    </w:pPr>
    <w:rPr>
      <w:b/>
      <w:bCs/>
      <w:sz w:val="56"/>
      <w:szCs w:val="56"/>
    </w:rPr>
  </w:style>
  <w:style w:type="paragraph" w:customStyle="1" w:styleId="d2db9651-4398-43a7-9762-6acc0470b8e2">
    <w:name w:val="石墨文档引用"/>
    <w:qFormat/>
    <w:pPr>
      <w:pBdr>
        <w:left w:val="single" w:sz="30" w:space="10" w:color="F0F0F0"/>
      </w:pBdr>
    </w:pPr>
    <w:rPr>
      <w:color w:val="ADADAD"/>
    </w:rPr>
  </w:style>
  <w:style w:type="paragraph" w:default="1" w:styleId="cc479516-a095-417e-b1cc-5ecf53a4cc24">
    <w:name w:val="Normal"/>
    <w:qFormat/>
    <w:pPr>
      <w:widowControl w:val="0"/>
      <w:jc w:val="both"/>
    </w:pPr>
  </w:style>
  <w:style w:type="character" w:default="1" w:styleId="74aa0820-bcf1-43fc-800f-1890ad2b2dfb">
    <w:name w:val="Default Paragraph Font"/>
    <w:uiPriority w:val="1"/>
    <w:semiHidden/>
    <w:unhideWhenUsed/>
  </w:style>
  <w:style w:type="table" w:default="1" w:styleId="c5d77a0d-9446-4358-9216-3bc2198a7971">
    <w:name w:val="Normal Table"/>
    <w:uiPriority w:val="99"/>
    <w:semiHidden/>
    <w:unhideWhenUsed/>
    <w:tblPr>
      <w:tblInd w:w="0" w:type="dxa"/>
      <w:tblCellMar>
        <w:top w:w="0" w:type="dxa"/>
        <w:left w:w="108" w:type="dxa"/>
        <w:bottom w:w="0" w:type="dxa"/>
        <w:right w:w="108" w:type="dxa"/>
      </w:tblCellMar>
    </w:tblPr>
  </w:style>
  <w:style w:type="numbering" w:default="1" w:styleId="10e8f230-7a52-45a5-9b3f-1fc04e7a266b">
    <w:name w:val="No List"/>
    <w:uiPriority w:val="99"/>
    <w:semiHidden/>
    <w:unhideWhenUsed/>
  </w:style>
  <w:style w:type="paragraph" w:customStyle="1" w:styleId="737477f1-0dae-4e34-af66-72a8d9e5f787">
    <w:name w:val="石墨文档正文"/>
    <w:qFormat/>
    <w:rPr>
      <w:szCs w:val="22"/>
    </w:rPr>
  </w:style>
  <w:style w:type="paragraph" w:customStyle="1" w:styleId="622c8c66-b8ae-489b-9c46-1acb814bc005">
    <w:name w:val="石墨文档副标题"/>
    <w:qFormat/>
    <w:rPr>
      <w:color w:val="888888"/>
      <w:sz w:val="48"/>
      <w:szCs w:val="48"/>
    </w:rPr>
  </w:style>
  <w:style w:type="paragraph" w:customStyle="1" w:styleId="7d522689-3c7f-4e8a-bef0-d6de9c7406f9">
    <w:name w:val="石墨文档大标题"/>
    <w:next w:val="a3"/>
    <w:uiPriority w:val="9"/>
    <w:unhideWhenUsed/>
    <w:qFormat/>
    <w:pPr>
      <w:spacing w:before="260" w:after="260"/>
      <w:outlineLvl w:val="0"/>
    </w:pPr>
    <w:rPr>
      <w:b/>
      <w:bCs/>
      <w:sz w:val="40"/>
      <w:szCs w:val="40"/>
    </w:rPr>
  </w:style>
  <w:style w:type="paragraph" w:customStyle="1" w:styleId="6ba4fed1-6a8a-44dc-9625-134862963a0c">
    <w:name w:val="石墨文档中标题"/>
    <w:next w:val="a3"/>
    <w:uiPriority w:val="9"/>
    <w:unhideWhenUsed/>
    <w:qFormat/>
    <w:pPr>
      <w:spacing w:before="260" w:after="260"/>
      <w:outlineLvl w:val="1"/>
    </w:pPr>
    <w:rPr>
      <w:b/>
      <w:bCs/>
      <w:sz w:val="36"/>
      <w:szCs w:val="36"/>
    </w:rPr>
  </w:style>
  <w:style w:type="paragraph" w:customStyle="1" w:styleId="cc2270e9-9ae3-4a61-98ba-04f75812edc0">
    <w:name w:val="石墨文档小标题"/>
    <w:next w:val="a3"/>
    <w:uiPriority w:val="9"/>
    <w:unhideWhenUsed/>
    <w:qFormat/>
    <w:pPr>
      <w:spacing w:before="260" w:after="260"/>
      <w:outlineLvl w:val="2"/>
    </w:pPr>
    <w:rPr>
      <w:b/>
      <w:bCs/>
      <w:sz w:val="32"/>
      <w:szCs w:val="32"/>
    </w:rPr>
  </w:style>
  <w:style w:type="paragraph" w:customStyle="1" w:styleId="018becf4-31ea-42c4-a8e3-62b0ecbb3d97">
    <w:name w:val="石墨文档标题"/>
    <w:next w:val="a3"/>
    <w:uiPriority w:val="9"/>
    <w:unhideWhenUsed/>
    <w:qFormat/>
    <w:pPr>
      <w:spacing w:before="260" w:after="260"/>
      <w:outlineLvl w:val="3"/>
    </w:pPr>
    <w:rPr>
      <w:b/>
      <w:bCs/>
      <w:sz w:val="56"/>
      <w:szCs w:val="56"/>
    </w:rPr>
  </w:style>
  <w:style w:type="paragraph" w:customStyle="1" w:styleId="e5d7958a-bfb2-47f5-947a-465a09ad9836">
    <w:name w:val="石墨文档引用"/>
    <w:qFormat/>
    <w:pPr>
      <w:pBdr>
        <w:left w:val="single" w:sz="30" w:space="10" w:color="F0F0F0"/>
      </w:pBdr>
    </w:pPr>
    <w:rPr>
      <w:color w:val="ADADAD"/>
    </w:rPr>
  </w:style>
  <w:style w:type="paragraph" w:default="1" w:styleId="7a29f98c-6fc0-4d31-95e4-8156ac92313a">
    <w:name w:val="Normal"/>
    <w:qFormat/>
    <w:pPr>
      <w:widowControl w:val="0"/>
      <w:jc w:val="both"/>
    </w:pPr>
  </w:style>
  <w:style w:type="character" w:default="1" w:styleId="aefa8bc3-3ded-4047-8e8b-c32b7c662609">
    <w:name w:val="Default Paragraph Font"/>
    <w:uiPriority w:val="1"/>
    <w:semiHidden/>
    <w:unhideWhenUsed/>
  </w:style>
  <w:style w:type="table" w:default="1" w:styleId="09c6ea78-2306-4511-b454-5b649034863a">
    <w:name w:val="Normal Table"/>
    <w:uiPriority w:val="99"/>
    <w:semiHidden/>
    <w:unhideWhenUsed/>
    <w:tblPr>
      <w:tblInd w:w="0" w:type="dxa"/>
      <w:tblCellMar>
        <w:top w:w="0" w:type="dxa"/>
        <w:left w:w="108" w:type="dxa"/>
        <w:bottom w:w="0" w:type="dxa"/>
        <w:right w:w="108" w:type="dxa"/>
      </w:tblCellMar>
    </w:tblPr>
  </w:style>
  <w:style w:type="numbering" w:default="1" w:styleId="a6306275-421c-4fe9-a687-f1620c667a9c">
    <w:name w:val="No List"/>
    <w:uiPriority w:val="99"/>
    <w:semiHidden/>
    <w:unhideWhenUsed/>
  </w:style>
  <w:style w:type="paragraph" w:customStyle="1" w:styleId="8bc53aee-09bd-4969-83e4-54cfa1102116">
    <w:name w:val="石墨文档正文"/>
    <w:qFormat/>
    <w:rPr>
      <w:szCs w:val="22"/>
    </w:rPr>
  </w:style>
  <w:style w:type="paragraph" w:customStyle="1" w:styleId="04a6fdd2-1aa4-4065-8125-dca52e0fd52b">
    <w:name w:val="石墨文档副标题"/>
    <w:qFormat/>
    <w:rPr>
      <w:color w:val="888888"/>
      <w:sz w:val="48"/>
      <w:szCs w:val="48"/>
    </w:rPr>
  </w:style>
  <w:style w:type="paragraph" w:customStyle="1" w:styleId="1ce48d7a-4ae0-4b35-a9ed-e0406f291a15">
    <w:name w:val="石墨文档大标题"/>
    <w:next w:val="a3"/>
    <w:uiPriority w:val="9"/>
    <w:unhideWhenUsed/>
    <w:qFormat/>
    <w:pPr>
      <w:spacing w:before="260" w:after="260"/>
      <w:outlineLvl w:val="0"/>
    </w:pPr>
    <w:rPr>
      <w:b/>
      <w:bCs/>
      <w:sz w:val="40"/>
      <w:szCs w:val="40"/>
    </w:rPr>
  </w:style>
  <w:style w:type="paragraph" w:customStyle="1" w:styleId="330e6708-4f63-482d-8ff2-ffbe8e50a13b">
    <w:name w:val="石墨文档中标题"/>
    <w:next w:val="a3"/>
    <w:uiPriority w:val="9"/>
    <w:unhideWhenUsed/>
    <w:qFormat/>
    <w:pPr>
      <w:spacing w:before="260" w:after="260"/>
      <w:outlineLvl w:val="1"/>
    </w:pPr>
    <w:rPr>
      <w:b/>
      <w:bCs/>
      <w:sz w:val="36"/>
      <w:szCs w:val="36"/>
    </w:rPr>
  </w:style>
  <w:style w:type="paragraph" w:customStyle="1" w:styleId="b2bbbe1a-5cd4-4897-bc31-18be68c5d1f5">
    <w:name w:val="石墨文档小标题"/>
    <w:next w:val="a3"/>
    <w:uiPriority w:val="9"/>
    <w:unhideWhenUsed/>
    <w:qFormat/>
    <w:pPr>
      <w:spacing w:before="260" w:after="260"/>
      <w:outlineLvl w:val="2"/>
    </w:pPr>
    <w:rPr>
      <w:b/>
      <w:bCs/>
      <w:sz w:val="32"/>
      <w:szCs w:val="32"/>
    </w:rPr>
  </w:style>
  <w:style w:type="paragraph" w:customStyle="1" w:styleId="88351711-57e8-42b4-9204-493bbd34649b">
    <w:name w:val="石墨文档标题"/>
    <w:next w:val="a3"/>
    <w:uiPriority w:val="9"/>
    <w:unhideWhenUsed/>
    <w:qFormat/>
    <w:pPr>
      <w:spacing w:before="260" w:after="260"/>
      <w:outlineLvl w:val="3"/>
    </w:pPr>
    <w:rPr>
      <w:b/>
      <w:bCs/>
      <w:sz w:val="56"/>
      <w:szCs w:val="56"/>
    </w:rPr>
  </w:style>
  <w:style w:type="paragraph" w:customStyle="1" w:styleId="d8ff35d9-ab4c-4a6a-9edf-741d9a5ee8e4">
    <w:name w:val="石墨文档引用"/>
    <w:qFormat/>
    <w:pPr>
      <w:pBdr>
        <w:left w:val="single" w:sz="30" w:space="10" w:color="F0F0F0"/>
      </w:pBdr>
    </w:pPr>
    <w:rPr>
      <w:color w:val="ADADAD"/>
    </w:rPr>
  </w:style>
  <w:style w:type="paragraph" w:default="1" w:styleId="26138178-6b18-44d9-b63d-dc0c02bcf84c">
    <w:name w:val="Normal"/>
    <w:qFormat/>
    <w:pPr>
      <w:widowControl w:val="0"/>
      <w:jc w:val="both"/>
    </w:pPr>
  </w:style>
  <w:style w:type="character" w:default="1" w:styleId="21586a95-edf4-4322-8f00-aac193a1dbb6">
    <w:name w:val="Default Paragraph Font"/>
    <w:uiPriority w:val="1"/>
    <w:semiHidden/>
    <w:unhideWhenUsed/>
  </w:style>
  <w:style w:type="table" w:default="1" w:styleId="8178a87c-5339-49a0-a161-1d55c0be152d">
    <w:name w:val="Normal Table"/>
    <w:uiPriority w:val="99"/>
    <w:semiHidden/>
    <w:unhideWhenUsed/>
    <w:tblPr>
      <w:tblInd w:w="0" w:type="dxa"/>
      <w:tblCellMar>
        <w:top w:w="0" w:type="dxa"/>
        <w:left w:w="108" w:type="dxa"/>
        <w:bottom w:w="0" w:type="dxa"/>
        <w:right w:w="108" w:type="dxa"/>
      </w:tblCellMar>
    </w:tblPr>
  </w:style>
  <w:style w:type="numbering" w:default="1" w:styleId="c3e2fc25-cfe8-493e-8580-442a3724b7ef">
    <w:name w:val="No List"/>
    <w:uiPriority w:val="99"/>
    <w:semiHidden/>
    <w:unhideWhenUsed/>
  </w:style>
  <w:style w:type="paragraph" w:customStyle="1" w:styleId="a76b2c01-3973-49d1-890a-cf91429d7f49">
    <w:name w:val="石墨文档正文"/>
    <w:qFormat/>
    <w:rPr>
      <w:szCs w:val="22"/>
    </w:rPr>
  </w:style>
  <w:style w:type="paragraph" w:customStyle="1" w:styleId="89d3c56d-7ea0-4d86-b57e-4e07b9484241">
    <w:name w:val="石墨文档副标题"/>
    <w:qFormat/>
    <w:rPr>
      <w:color w:val="888888"/>
      <w:sz w:val="48"/>
      <w:szCs w:val="48"/>
    </w:rPr>
  </w:style>
  <w:style w:type="paragraph" w:customStyle="1" w:styleId="79d7364a-12f2-4aa2-ad76-8987acec5a2e">
    <w:name w:val="石墨文档大标题"/>
    <w:next w:val="a3"/>
    <w:uiPriority w:val="9"/>
    <w:unhideWhenUsed/>
    <w:qFormat/>
    <w:pPr>
      <w:spacing w:before="260" w:after="260"/>
      <w:outlineLvl w:val="0"/>
    </w:pPr>
    <w:rPr>
      <w:b/>
      <w:bCs/>
      <w:sz w:val="40"/>
      <w:szCs w:val="40"/>
    </w:rPr>
  </w:style>
  <w:style w:type="paragraph" w:customStyle="1" w:styleId="19a0626f-77e0-470a-a959-c0cb62e7f64c">
    <w:name w:val="石墨文档中标题"/>
    <w:next w:val="a3"/>
    <w:uiPriority w:val="9"/>
    <w:unhideWhenUsed/>
    <w:qFormat/>
    <w:pPr>
      <w:spacing w:before="260" w:after="260"/>
      <w:outlineLvl w:val="1"/>
    </w:pPr>
    <w:rPr>
      <w:b/>
      <w:bCs/>
      <w:sz w:val="36"/>
      <w:szCs w:val="36"/>
    </w:rPr>
  </w:style>
  <w:style w:type="paragraph" w:customStyle="1" w:styleId="bbc7c362-330f-41c4-9e85-c7b866ed4dbf">
    <w:name w:val="石墨文档小标题"/>
    <w:next w:val="a3"/>
    <w:uiPriority w:val="9"/>
    <w:unhideWhenUsed/>
    <w:qFormat/>
    <w:pPr>
      <w:spacing w:before="260" w:after="260"/>
      <w:outlineLvl w:val="2"/>
    </w:pPr>
    <w:rPr>
      <w:b/>
      <w:bCs/>
      <w:sz w:val="32"/>
      <w:szCs w:val="32"/>
    </w:rPr>
  </w:style>
  <w:style w:type="paragraph" w:customStyle="1" w:styleId="584548d2-3458-4f1a-9d15-71d790ee4af0">
    <w:name w:val="石墨文档标题"/>
    <w:next w:val="a3"/>
    <w:uiPriority w:val="9"/>
    <w:unhideWhenUsed/>
    <w:qFormat/>
    <w:pPr>
      <w:spacing w:before="260" w:after="260"/>
      <w:outlineLvl w:val="3"/>
    </w:pPr>
    <w:rPr>
      <w:b/>
      <w:bCs/>
      <w:sz w:val="56"/>
      <w:szCs w:val="56"/>
    </w:rPr>
  </w:style>
  <w:style w:type="paragraph" w:customStyle="1" w:styleId="56d81e5a-dfd8-4b78-b433-2c97591ccdfb">
    <w:name w:val="石墨文档引用"/>
    <w:qFormat/>
    <w:pPr>
      <w:pBdr>
        <w:left w:val="single" w:sz="30" w:space="10" w:color="F0F0F0"/>
      </w:pBdr>
    </w:pPr>
    <w:rPr>
      <w:color w:val="ADADAD"/>
    </w:rPr>
  </w:style>
  <w:style w:type="paragraph" w:default="1" w:styleId="d92b81ae-6408-493d-b107-2f95be12e2d0">
    <w:name w:val="Normal"/>
    <w:qFormat/>
    <w:pPr>
      <w:widowControl w:val="0"/>
      <w:jc w:val="both"/>
    </w:pPr>
  </w:style>
  <w:style w:type="character" w:default="1" w:styleId="fa6bdd3c-2486-4b34-8fd5-f30f581a064a">
    <w:name w:val="Default Paragraph Font"/>
    <w:uiPriority w:val="1"/>
    <w:semiHidden/>
    <w:unhideWhenUsed/>
  </w:style>
  <w:style w:type="table" w:default="1" w:styleId="127f959a-6de9-4398-8954-c5f31893b257">
    <w:name w:val="Normal Table"/>
    <w:uiPriority w:val="99"/>
    <w:semiHidden/>
    <w:unhideWhenUsed/>
    <w:tblPr>
      <w:tblInd w:w="0" w:type="dxa"/>
      <w:tblCellMar>
        <w:top w:w="0" w:type="dxa"/>
        <w:left w:w="108" w:type="dxa"/>
        <w:bottom w:w="0" w:type="dxa"/>
        <w:right w:w="108" w:type="dxa"/>
      </w:tblCellMar>
    </w:tblPr>
  </w:style>
  <w:style w:type="numbering" w:default="1" w:styleId="921dd730-dcbb-41a5-83f0-9bdd7e9117e0">
    <w:name w:val="No List"/>
    <w:uiPriority w:val="99"/>
    <w:semiHidden/>
    <w:unhideWhenUsed/>
  </w:style>
  <w:style w:type="paragraph" w:customStyle="1" w:styleId="897cc030-1c1a-4878-ba7e-f27edd014fe5">
    <w:name w:val="石墨文档正文"/>
    <w:qFormat/>
    <w:rPr>
      <w:szCs w:val="22"/>
    </w:rPr>
  </w:style>
  <w:style w:type="paragraph" w:customStyle="1" w:styleId="789cb93a-ba39-41f5-b1d1-c0bba51a5549">
    <w:name w:val="石墨文档副标题"/>
    <w:qFormat/>
    <w:rPr>
      <w:color w:val="888888"/>
      <w:sz w:val="48"/>
      <w:szCs w:val="48"/>
    </w:rPr>
  </w:style>
  <w:style w:type="paragraph" w:customStyle="1" w:styleId="c24255f1-7e23-4a62-ba19-fef0991e5c47">
    <w:name w:val="石墨文档大标题"/>
    <w:next w:val="a3"/>
    <w:uiPriority w:val="9"/>
    <w:unhideWhenUsed/>
    <w:qFormat/>
    <w:pPr>
      <w:spacing w:before="260" w:after="260"/>
      <w:outlineLvl w:val="0"/>
    </w:pPr>
    <w:rPr>
      <w:b/>
      <w:bCs/>
      <w:sz w:val="40"/>
      <w:szCs w:val="40"/>
    </w:rPr>
  </w:style>
  <w:style w:type="paragraph" w:customStyle="1" w:styleId="f25c68a3-93bd-4a7d-a99b-849dae58dc51">
    <w:name w:val="石墨文档中标题"/>
    <w:next w:val="a3"/>
    <w:uiPriority w:val="9"/>
    <w:unhideWhenUsed/>
    <w:qFormat/>
    <w:pPr>
      <w:spacing w:before="260" w:after="260"/>
      <w:outlineLvl w:val="1"/>
    </w:pPr>
    <w:rPr>
      <w:b/>
      <w:bCs/>
      <w:sz w:val="36"/>
      <w:szCs w:val="36"/>
    </w:rPr>
  </w:style>
  <w:style w:type="paragraph" w:customStyle="1" w:styleId="17a810a7-49bf-44b7-8e4e-0e5bfc9c18e1">
    <w:name w:val="石墨文档小标题"/>
    <w:next w:val="a3"/>
    <w:uiPriority w:val="9"/>
    <w:unhideWhenUsed/>
    <w:qFormat/>
    <w:pPr>
      <w:spacing w:before="260" w:after="260"/>
      <w:outlineLvl w:val="2"/>
    </w:pPr>
    <w:rPr>
      <w:b/>
      <w:bCs/>
      <w:sz w:val="32"/>
      <w:szCs w:val="32"/>
    </w:rPr>
  </w:style>
  <w:style w:type="paragraph" w:customStyle="1" w:styleId="f142f42b-5627-4471-ba3c-6b5921e35431">
    <w:name w:val="石墨文档标题"/>
    <w:next w:val="a3"/>
    <w:uiPriority w:val="9"/>
    <w:unhideWhenUsed/>
    <w:qFormat/>
    <w:pPr>
      <w:spacing w:before="260" w:after="260"/>
      <w:outlineLvl w:val="3"/>
    </w:pPr>
    <w:rPr>
      <w:b/>
      <w:bCs/>
      <w:sz w:val="56"/>
      <w:szCs w:val="56"/>
    </w:rPr>
  </w:style>
  <w:style w:type="paragraph" w:customStyle="1" w:styleId="8d74f625-a6ed-45fc-a6ef-291f03fa37a7">
    <w:name w:val="石墨文档引用"/>
    <w:qFormat/>
    <w:pPr>
      <w:pBdr>
        <w:left w:val="single" w:sz="30" w:space="10" w:color="F0F0F0"/>
      </w:pBdr>
    </w:pPr>
    <w:rPr>
      <w:color w:val="ADADAD"/>
    </w:rPr>
  </w:style>
  <w:style w:type="paragraph" w:default="1" w:styleId="74218a45-885e-4688-aa90-b6a89ff000e6">
    <w:name w:val="Normal"/>
    <w:qFormat/>
    <w:pPr>
      <w:widowControl w:val="0"/>
      <w:jc w:val="both"/>
    </w:pPr>
  </w:style>
  <w:style w:type="character" w:default="1" w:styleId="ae976695-0c87-4229-a6e2-b5a3a55238d9">
    <w:name w:val="Default Paragraph Font"/>
    <w:uiPriority w:val="1"/>
    <w:semiHidden/>
    <w:unhideWhenUsed/>
  </w:style>
  <w:style w:type="table" w:default="1" w:styleId="ac96beae-a5b0-4ea7-a5df-eaa27f9c5c78">
    <w:name w:val="Normal Table"/>
    <w:uiPriority w:val="99"/>
    <w:semiHidden/>
    <w:unhideWhenUsed/>
    <w:tblPr>
      <w:tblInd w:w="0" w:type="dxa"/>
      <w:tblCellMar>
        <w:top w:w="0" w:type="dxa"/>
        <w:left w:w="108" w:type="dxa"/>
        <w:bottom w:w="0" w:type="dxa"/>
        <w:right w:w="108" w:type="dxa"/>
      </w:tblCellMar>
    </w:tblPr>
  </w:style>
  <w:style w:type="numbering" w:default="1" w:styleId="87ca3f4c-470a-46d0-a7d3-903338cbdf0f">
    <w:name w:val="No List"/>
    <w:uiPriority w:val="99"/>
    <w:semiHidden/>
    <w:unhideWhenUsed/>
  </w:style>
  <w:style w:type="paragraph" w:customStyle="1" w:styleId="ae6b853c-ebf5-43b4-a056-1ea5cc65f3bc">
    <w:name w:val="石墨文档正文"/>
    <w:qFormat/>
    <w:rPr>
      <w:szCs w:val="22"/>
    </w:rPr>
  </w:style>
  <w:style w:type="paragraph" w:customStyle="1" w:styleId="8373c4c1-2552-4f27-ab7f-5055d976620c">
    <w:name w:val="石墨文档副标题"/>
    <w:qFormat/>
    <w:rPr>
      <w:color w:val="888888"/>
      <w:sz w:val="48"/>
      <w:szCs w:val="48"/>
    </w:rPr>
  </w:style>
  <w:style w:type="paragraph" w:customStyle="1" w:styleId="0cdd21e2-f7eb-4316-abd8-58ca73d60547">
    <w:name w:val="石墨文档大标题"/>
    <w:next w:val="a3"/>
    <w:uiPriority w:val="9"/>
    <w:unhideWhenUsed/>
    <w:qFormat/>
    <w:pPr>
      <w:spacing w:before="260" w:after="260"/>
      <w:outlineLvl w:val="0"/>
    </w:pPr>
    <w:rPr>
      <w:b/>
      <w:bCs/>
      <w:sz w:val="40"/>
      <w:szCs w:val="40"/>
    </w:rPr>
  </w:style>
  <w:style w:type="paragraph" w:customStyle="1" w:styleId="792d3329-8de5-4bd3-9e4e-d5685eeac687">
    <w:name w:val="石墨文档中标题"/>
    <w:next w:val="a3"/>
    <w:uiPriority w:val="9"/>
    <w:unhideWhenUsed/>
    <w:qFormat/>
    <w:pPr>
      <w:spacing w:before="260" w:after="260"/>
      <w:outlineLvl w:val="1"/>
    </w:pPr>
    <w:rPr>
      <w:b/>
      <w:bCs/>
      <w:sz w:val="36"/>
      <w:szCs w:val="36"/>
    </w:rPr>
  </w:style>
  <w:style w:type="paragraph" w:customStyle="1" w:styleId="1d691afa-8302-4573-91c1-b12360dc952e">
    <w:name w:val="石墨文档小标题"/>
    <w:next w:val="a3"/>
    <w:uiPriority w:val="9"/>
    <w:unhideWhenUsed/>
    <w:qFormat/>
    <w:pPr>
      <w:spacing w:before="260" w:after="260"/>
      <w:outlineLvl w:val="2"/>
    </w:pPr>
    <w:rPr>
      <w:b/>
      <w:bCs/>
      <w:sz w:val="32"/>
      <w:szCs w:val="32"/>
    </w:rPr>
  </w:style>
  <w:style w:type="paragraph" w:customStyle="1" w:styleId="f01f71d9-afe9-41d0-a4ce-115c450e2189">
    <w:name w:val="石墨文档标题"/>
    <w:next w:val="a3"/>
    <w:uiPriority w:val="9"/>
    <w:unhideWhenUsed/>
    <w:qFormat/>
    <w:pPr>
      <w:spacing w:before="260" w:after="260"/>
      <w:outlineLvl w:val="3"/>
    </w:pPr>
    <w:rPr>
      <w:b/>
      <w:bCs/>
      <w:sz w:val="56"/>
      <w:szCs w:val="56"/>
    </w:rPr>
  </w:style>
  <w:style w:type="paragraph" w:customStyle="1" w:styleId="570463a1-9276-4092-8d9e-19f6acbae9a0">
    <w:name w:val="石墨文档引用"/>
    <w:qFormat/>
    <w:pPr>
      <w:pBdr>
        <w:left w:val="single" w:sz="30" w:space="10" w:color="F0F0F0"/>
      </w:pBdr>
    </w:pPr>
    <w:rPr>
      <w:color w:val="ADADAD"/>
    </w:rPr>
  </w:style>
  <w:style w:type="paragraph" w:default="1" w:styleId="0dac5d16-73b3-4991-b98e-11de7ca24d66">
    <w:name w:val="Normal"/>
    <w:qFormat/>
    <w:pPr>
      <w:widowControl w:val="0"/>
      <w:jc w:val="both"/>
    </w:pPr>
  </w:style>
  <w:style w:type="character" w:default="1" w:styleId="aa47da7d-0bcc-4db6-9f2d-208345a41cfa">
    <w:name w:val="Default Paragraph Font"/>
    <w:uiPriority w:val="1"/>
    <w:semiHidden/>
    <w:unhideWhenUsed/>
  </w:style>
  <w:style w:type="table" w:default="1" w:styleId="77880d99-ce0c-408f-99f0-3a4b148b6c9b">
    <w:name w:val="Normal Table"/>
    <w:uiPriority w:val="99"/>
    <w:semiHidden/>
    <w:unhideWhenUsed/>
    <w:tblPr>
      <w:tblInd w:w="0" w:type="dxa"/>
      <w:tblCellMar>
        <w:top w:w="0" w:type="dxa"/>
        <w:left w:w="108" w:type="dxa"/>
        <w:bottom w:w="0" w:type="dxa"/>
        <w:right w:w="108" w:type="dxa"/>
      </w:tblCellMar>
    </w:tblPr>
  </w:style>
  <w:style w:type="numbering" w:default="1" w:styleId="c7114fcb-6afb-411b-9a26-dcccd079e277">
    <w:name w:val="No List"/>
    <w:uiPriority w:val="99"/>
    <w:semiHidden/>
    <w:unhideWhenUsed/>
  </w:style>
  <w:style w:type="paragraph" w:customStyle="1" w:styleId="219e9ac1-c358-484f-95e7-0b04330d5982">
    <w:name w:val="石墨文档正文"/>
    <w:qFormat/>
    <w:rPr>
      <w:szCs w:val="22"/>
    </w:rPr>
  </w:style>
  <w:style w:type="paragraph" w:customStyle="1" w:styleId="2919c39f-213c-4b16-ae2f-1149fa17b054">
    <w:name w:val="石墨文档副标题"/>
    <w:qFormat/>
    <w:rPr>
      <w:color w:val="888888"/>
      <w:sz w:val="48"/>
      <w:szCs w:val="48"/>
    </w:rPr>
  </w:style>
  <w:style w:type="paragraph" w:customStyle="1" w:styleId="f5b6a4d7-08aa-48bc-a51a-a5031be4d363">
    <w:name w:val="石墨文档大标题"/>
    <w:next w:val="a3"/>
    <w:uiPriority w:val="9"/>
    <w:unhideWhenUsed/>
    <w:qFormat/>
    <w:pPr>
      <w:spacing w:before="260" w:after="260"/>
      <w:outlineLvl w:val="0"/>
    </w:pPr>
    <w:rPr>
      <w:b/>
      <w:bCs/>
      <w:sz w:val="40"/>
      <w:szCs w:val="40"/>
    </w:rPr>
  </w:style>
  <w:style w:type="paragraph" w:customStyle="1" w:styleId="1d6a93b7-37a1-41a3-b325-55150dac85bc">
    <w:name w:val="石墨文档中标题"/>
    <w:next w:val="a3"/>
    <w:uiPriority w:val="9"/>
    <w:unhideWhenUsed/>
    <w:qFormat/>
    <w:pPr>
      <w:spacing w:before="260" w:after="260"/>
      <w:outlineLvl w:val="1"/>
    </w:pPr>
    <w:rPr>
      <w:b/>
      <w:bCs/>
      <w:sz w:val="36"/>
      <w:szCs w:val="36"/>
    </w:rPr>
  </w:style>
  <w:style w:type="paragraph" w:customStyle="1" w:styleId="cdb48f0d-90a7-4e93-a7cd-5e5e602eea38">
    <w:name w:val="石墨文档小标题"/>
    <w:next w:val="a3"/>
    <w:uiPriority w:val="9"/>
    <w:unhideWhenUsed/>
    <w:qFormat/>
    <w:pPr>
      <w:spacing w:before="260" w:after="260"/>
      <w:outlineLvl w:val="2"/>
    </w:pPr>
    <w:rPr>
      <w:b/>
      <w:bCs/>
      <w:sz w:val="32"/>
      <w:szCs w:val="32"/>
    </w:rPr>
  </w:style>
  <w:style w:type="paragraph" w:customStyle="1" w:styleId="34adacd6-b329-4308-b80c-030b505909b3">
    <w:name w:val="石墨文档标题"/>
    <w:next w:val="a3"/>
    <w:uiPriority w:val="9"/>
    <w:unhideWhenUsed/>
    <w:qFormat/>
    <w:pPr>
      <w:spacing w:before="260" w:after="260"/>
      <w:outlineLvl w:val="3"/>
    </w:pPr>
    <w:rPr>
      <w:b/>
      <w:bCs/>
      <w:sz w:val="56"/>
      <w:szCs w:val="56"/>
    </w:rPr>
  </w:style>
  <w:style w:type="paragraph" w:customStyle="1" w:styleId="a4af83a1-d212-411e-a7a1-6fe56d1508de">
    <w:name w:val="石墨文档引用"/>
    <w:qFormat/>
    <w:pPr>
      <w:pBdr>
        <w:left w:val="single" w:sz="30" w:space="10" w:color="F0F0F0"/>
      </w:pBdr>
    </w:pPr>
    <w:rPr>
      <w:color w:val="ADADAD"/>
    </w:rPr>
  </w:style>
  <w:style w:type="paragraph" w:default="1" w:styleId="6da4a4c0-9def-48d3-9a53-5dad4deb9d04">
    <w:name w:val="Normal"/>
    <w:qFormat/>
    <w:pPr>
      <w:widowControl w:val="0"/>
      <w:jc w:val="both"/>
    </w:pPr>
  </w:style>
  <w:style w:type="character" w:default="1" w:styleId="c43eeadf-f48e-42db-9048-25637dccadcf">
    <w:name w:val="Default Paragraph Font"/>
    <w:uiPriority w:val="1"/>
    <w:semiHidden/>
    <w:unhideWhenUsed/>
  </w:style>
  <w:style w:type="table" w:default="1" w:styleId="a15e1017-6223-4c4e-8a56-468bcffeec3f">
    <w:name w:val="Normal Table"/>
    <w:uiPriority w:val="99"/>
    <w:semiHidden/>
    <w:unhideWhenUsed/>
    <w:tblPr>
      <w:tblInd w:w="0" w:type="dxa"/>
      <w:tblCellMar>
        <w:top w:w="0" w:type="dxa"/>
        <w:left w:w="108" w:type="dxa"/>
        <w:bottom w:w="0" w:type="dxa"/>
        <w:right w:w="108" w:type="dxa"/>
      </w:tblCellMar>
    </w:tblPr>
  </w:style>
  <w:style w:type="numbering" w:default="1" w:styleId="5133d333-dc1c-4beb-902c-8012f48d480e">
    <w:name w:val="No List"/>
    <w:uiPriority w:val="99"/>
    <w:semiHidden/>
    <w:unhideWhenUsed/>
  </w:style>
  <w:style w:type="paragraph" w:customStyle="1" w:styleId="ce4f46bf-8f2a-4c1d-baee-23772dc5e6ce">
    <w:name w:val="石墨文档正文"/>
    <w:qFormat/>
    <w:rPr>
      <w:szCs w:val="22"/>
    </w:rPr>
  </w:style>
  <w:style w:type="paragraph" w:customStyle="1" w:styleId="0e523024-8ca4-4378-9f83-9f14ca66dfa0">
    <w:name w:val="石墨文档副标题"/>
    <w:qFormat/>
    <w:rPr>
      <w:color w:val="888888"/>
      <w:sz w:val="48"/>
      <w:szCs w:val="48"/>
    </w:rPr>
  </w:style>
  <w:style w:type="paragraph" w:customStyle="1" w:styleId="b350b95f-a0ca-4fff-8922-04eb423f2c3a">
    <w:name w:val="石墨文档大标题"/>
    <w:next w:val="a3"/>
    <w:uiPriority w:val="9"/>
    <w:unhideWhenUsed/>
    <w:qFormat/>
    <w:pPr>
      <w:spacing w:before="260" w:after="260"/>
      <w:outlineLvl w:val="0"/>
    </w:pPr>
    <w:rPr>
      <w:b/>
      <w:bCs/>
      <w:sz w:val="40"/>
      <w:szCs w:val="40"/>
    </w:rPr>
  </w:style>
  <w:style w:type="paragraph" w:customStyle="1" w:styleId="469d9929-451d-4b8a-b44c-ac592b069a28">
    <w:name w:val="石墨文档中标题"/>
    <w:next w:val="a3"/>
    <w:uiPriority w:val="9"/>
    <w:unhideWhenUsed/>
    <w:qFormat/>
    <w:pPr>
      <w:spacing w:before="260" w:after="260"/>
      <w:outlineLvl w:val="1"/>
    </w:pPr>
    <w:rPr>
      <w:b/>
      <w:bCs/>
      <w:sz w:val="36"/>
      <w:szCs w:val="36"/>
    </w:rPr>
  </w:style>
  <w:style w:type="paragraph" w:customStyle="1" w:styleId="bbc848ac-614b-476c-8b51-30367f221ab1">
    <w:name w:val="石墨文档小标题"/>
    <w:next w:val="a3"/>
    <w:uiPriority w:val="9"/>
    <w:unhideWhenUsed/>
    <w:qFormat/>
    <w:pPr>
      <w:spacing w:before="260" w:after="260"/>
      <w:outlineLvl w:val="2"/>
    </w:pPr>
    <w:rPr>
      <w:b/>
      <w:bCs/>
      <w:sz w:val="32"/>
      <w:szCs w:val="32"/>
    </w:rPr>
  </w:style>
  <w:style w:type="paragraph" w:customStyle="1" w:styleId="8ce7370c-adc8-49f3-833f-b68041740ff1">
    <w:name w:val="石墨文档标题"/>
    <w:next w:val="a3"/>
    <w:uiPriority w:val="9"/>
    <w:unhideWhenUsed/>
    <w:qFormat/>
    <w:pPr>
      <w:spacing w:before="260" w:after="260"/>
      <w:outlineLvl w:val="3"/>
    </w:pPr>
    <w:rPr>
      <w:b/>
      <w:bCs/>
      <w:sz w:val="56"/>
      <w:szCs w:val="56"/>
    </w:rPr>
  </w:style>
  <w:style w:type="paragraph" w:customStyle="1" w:styleId="ebdd67ba-bcd9-4d96-ad37-8ca5755dbe12">
    <w:name w:val="石墨文档引用"/>
    <w:qFormat/>
    <w:pPr>
      <w:pBdr>
        <w:left w:val="single" w:sz="30" w:space="10" w:color="F0F0F0"/>
      </w:pBdr>
    </w:pPr>
    <w:rPr>
      <w:color w:val="ADADAD"/>
    </w:rPr>
  </w:style>
  <w:style w:type="paragraph" w:default="1" w:styleId="8cea6ebf-c354-42ba-8bc9-f9dc1bfdd335">
    <w:name w:val="Normal"/>
    <w:qFormat/>
    <w:pPr>
      <w:widowControl w:val="0"/>
      <w:jc w:val="both"/>
    </w:pPr>
  </w:style>
  <w:style w:type="character" w:default="1" w:styleId="11fff717-41c6-47cd-9967-f778db43796c">
    <w:name w:val="Default Paragraph Font"/>
    <w:uiPriority w:val="1"/>
    <w:semiHidden/>
    <w:unhideWhenUsed/>
  </w:style>
  <w:style w:type="table" w:default="1" w:styleId="26ae20da-bfdd-4791-8e4a-21188a89be08">
    <w:name w:val="Normal Table"/>
    <w:uiPriority w:val="99"/>
    <w:semiHidden/>
    <w:unhideWhenUsed/>
    <w:tblPr>
      <w:tblInd w:w="0" w:type="dxa"/>
      <w:tblCellMar>
        <w:top w:w="0" w:type="dxa"/>
        <w:left w:w="108" w:type="dxa"/>
        <w:bottom w:w="0" w:type="dxa"/>
        <w:right w:w="108" w:type="dxa"/>
      </w:tblCellMar>
    </w:tblPr>
  </w:style>
  <w:style w:type="numbering" w:default="1" w:styleId="9ffa96a2-8d02-4965-b524-0d5a07a8bebb">
    <w:name w:val="No List"/>
    <w:uiPriority w:val="99"/>
    <w:semiHidden/>
    <w:unhideWhenUsed/>
  </w:style>
  <w:style w:type="paragraph" w:customStyle="1" w:styleId="83edfdc0-246a-4366-90af-fd26bf22812d">
    <w:name w:val="石墨文档正文"/>
    <w:qFormat/>
    <w:rPr>
      <w:szCs w:val="22"/>
    </w:rPr>
  </w:style>
  <w:style w:type="paragraph" w:customStyle="1" w:styleId="d107e3f9-21cf-43db-93b4-137a733b8439">
    <w:name w:val="石墨文档副标题"/>
    <w:qFormat/>
    <w:rPr>
      <w:color w:val="888888"/>
      <w:sz w:val="48"/>
      <w:szCs w:val="48"/>
    </w:rPr>
  </w:style>
  <w:style w:type="paragraph" w:customStyle="1" w:styleId="6e50a219-2bb0-4a5d-bea1-fc50d1c11715">
    <w:name w:val="石墨文档大标题"/>
    <w:next w:val="a3"/>
    <w:uiPriority w:val="9"/>
    <w:unhideWhenUsed/>
    <w:qFormat/>
    <w:pPr>
      <w:spacing w:before="260" w:after="260"/>
      <w:outlineLvl w:val="0"/>
    </w:pPr>
    <w:rPr>
      <w:b/>
      <w:bCs/>
      <w:sz w:val="40"/>
      <w:szCs w:val="40"/>
    </w:rPr>
  </w:style>
  <w:style w:type="paragraph" w:customStyle="1" w:styleId="6db3d0c6-c4f7-4fb7-b08f-689f0953d091">
    <w:name w:val="石墨文档中标题"/>
    <w:next w:val="a3"/>
    <w:uiPriority w:val="9"/>
    <w:unhideWhenUsed/>
    <w:qFormat/>
    <w:pPr>
      <w:spacing w:before="260" w:after="260"/>
      <w:outlineLvl w:val="1"/>
    </w:pPr>
    <w:rPr>
      <w:b/>
      <w:bCs/>
      <w:sz w:val="36"/>
      <w:szCs w:val="36"/>
    </w:rPr>
  </w:style>
  <w:style w:type="paragraph" w:customStyle="1" w:styleId="d3776464-5249-4f92-84d3-16b41c16f9d6">
    <w:name w:val="石墨文档小标题"/>
    <w:next w:val="a3"/>
    <w:uiPriority w:val="9"/>
    <w:unhideWhenUsed/>
    <w:qFormat/>
    <w:pPr>
      <w:spacing w:before="260" w:after="260"/>
      <w:outlineLvl w:val="2"/>
    </w:pPr>
    <w:rPr>
      <w:b/>
      <w:bCs/>
      <w:sz w:val="32"/>
      <w:szCs w:val="32"/>
    </w:rPr>
  </w:style>
  <w:style w:type="paragraph" w:customStyle="1" w:styleId="a1b8b509-9193-4e20-96f0-d1ed1e2499ae">
    <w:name w:val="石墨文档标题"/>
    <w:next w:val="a3"/>
    <w:uiPriority w:val="9"/>
    <w:unhideWhenUsed/>
    <w:qFormat/>
    <w:pPr>
      <w:spacing w:before="260" w:after="260"/>
      <w:outlineLvl w:val="3"/>
    </w:pPr>
    <w:rPr>
      <w:b/>
      <w:bCs/>
      <w:sz w:val="56"/>
      <w:szCs w:val="56"/>
    </w:rPr>
  </w:style>
  <w:style w:type="paragraph" w:customStyle="1" w:styleId="f1b8c3d6-c99d-4695-ac29-8a09e6e94643">
    <w:name w:val="石墨文档引用"/>
    <w:qFormat/>
    <w:pPr>
      <w:pBdr>
        <w:left w:val="single" w:sz="30" w:space="10" w:color="F0F0F0"/>
      </w:pBdr>
    </w:pPr>
    <w:rPr>
      <w:color w:val="ADADAD"/>
    </w:rPr>
  </w:style>
  <w:style w:type="paragraph" w:default="1" w:styleId="52cacbdc-3ab6-49a1-b942-f2b650f462d0">
    <w:name w:val="Normal"/>
    <w:qFormat/>
    <w:pPr>
      <w:widowControl w:val="0"/>
      <w:jc w:val="both"/>
    </w:pPr>
  </w:style>
  <w:style w:type="character" w:default="1" w:styleId="68914350-56d2-40d0-ac8a-06d97affd804">
    <w:name w:val="Default Paragraph Font"/>
    <w:uiPriority w:val="1"/>
    <w:semiHidden/>
    <w:unhideWhenUsed/>
  </w:style>
  <w:style w:type="table" w:default="1" w:styleId="81ab8358-55a7-4241-84c5-92b08bffb1f3">
    <w:name w:val="Normal Table"/>
    <w:uiPriority w:val="99"/>
    <w:semiHidden/>
    <w:unhideWhenUsed/>
    <w:tblPr>
      <w:tblInd w:w="0" w:type="dxa"/>
      <w:tblCellMar>
        <w:top w:w="0" w:type="dxa"/>
        <w:left w:w="108" w:type="dxa"/>
        <w:bottom w:w="0" w:type="dxa"/>
        <w:right w:w="108" w:type="dxa"/>
      </w:tblCellMar>
    </w:tblPr>
  </w:style>
  <w:style w:type="numbering" w:default="1" w:styleId="812cc6e8-7812-4256-b466-228b337be7fb">
    <w:name w:val="No List"/>
    <w:uiPriority w:val="99"/>
    <w:semiHidden/>
    <w:unhideWhenUsed/>
  </w:style>
  <w:style w:type="paragraph" w:customStyle="1" w:styleId="ec6a7a08-fa61-47b4-9142-0ef0cc0a0227">
    <w:name w:val="石墨文档正文"/>
    <w:qFormat/>
    <w:rPr>
      <w:szCs w:val="22"/>
    </w:rPr>
  </w:style>
  <w:style w:type="paragraph" w:customStyle="1" w:styleId="431baf4a-585c-4efe-ab8b-d1d6be5ddc92">
    <w:name w:val="石墨文档副标题"/>
    <w:qFormat/>
    <w:rPr>
      <w:color w:val="888888"/>
      <w:sz w:val="48"/>
      <w:szCs w:val="48"/>
    </w:rPr>
  </w:style>
  <w:style w:type="paragraph" w:customStyle="1" w:styleId="013ffff2-5878-47eb-8566-0dc6b3e340fa">
    <w:name w:val="石墨文档大标题"/>
    <w:next w:val="a3"/>
    <w:uiPriority w:val="9"/>
    <w:unhideWhenUsed/>
    <w:qFormat/>
    <w:pPr>
      <w:spacing w:before="260" w:after="260"/>
      <w:outlineLvl w:val="0"/>
    </w:pPr>
    <w:rPr>
      <w:b/>
      <w:bCs/>
      <w:sz w:val="40"/>
      <w:szCs w:val="40"/>
    </w:rPr>
  </w:style>
  <w:style w:type="paragraph" w:customStyle="1" w:styleId="75ec0cca-fcdd-4b10-9f3a-ab90861ab29b">
    <w:name w:val="石墨文档中标题"/>
    <w:next w:val="a3"/>
    <w:uiPriority w:val="9"/>
    <w:unhideWhenUsed/>
    <w:qFormat/>
    <w:pPr>
      <w:spacing w:before="260" w:after="260"/>
      <w:outlineLvl w:val="1"/>
    </w:pPr>
    <w:rPr>
      <w:b/>
      <w:bCs/>
      <w:sz w:val="36"/>
      <w:szCs w:val="36"/>
    </w:rPr>
  </w:style>
  <w:style w:type="paragraph" w:customStyle="1" w:styleId="beccf43b-f2c1-46ba-bc0f-d10e05f70426">
    <w:name w:val="石墨文档小标题"/>
    <w:next w:val="a3"/>
    <w:uiPriority w:val="9"/>
    <w:unhideWhenUsed/>
    <w:qFormat/>
    <w:pPr>
      <w:spacing w:before="260" w:after="260"/>
      <w:outlineLvl w:val="2"/>
    </w:pPr>
    <w:rPr>
      <w:b/>
      <w:bCs/>
      <w:sz w:val="32"/>
      <w:szCs w:val="32"/>
    </w:rPr>
  </w:style>
  <w:style w:type="paragraph" w:customStyle="1" w:styleId="facc42d2-09ee-4f99-a45b-516c9e2867a4">
    <w:name w:val="石墨文档标题"/>
    <w:next w:val="a3"/>
    <w:uiPriority w:val="9"/>
    <w:unhideWhenUsed/>
    <w:qFormat/>
    <w:pPr>
      <w:spacing w:before="260" w:after="260"/>
      <w:outlineLvl w:val="3"/>
    </w:pPr>
    <w:rPr>
      <w:b/>
      <w:bCs/>
      <w:sz w:val="56"/>
      <w:szCs w:val="56"/>
    </w:rPr>
  </w:style>
  <w:style w:type="paragraph" w:customStyle="1" w:styleId="1f089758-fb7f-4ab5-a42a-c6f6399b2fb4">
    <w:name w:val="石墨文档引用"/>
    <w:qFormat/>
    <w:pPr>
      <w:pBdr>
        <w:left w:val="single" w:sz="30" w:space="10" w:color="F0F0F0"/>
      </w:pBdr>
    </w:pPr>
    <w:rPr>
      <w:color w:val="ADADAD"/>
    </w:rPr>
  </w:style>
  <w:style w:type="paragraph" w:default="1" w:styleId="e29db880-4d49-4d9a-820c-c01606ec73f9">
    <w:name w:val="Normal"/>
    <w:qFormat/>
    <w:pPr>
      <w:widowControl w:val="0"/>
      <w:jc w:val="both"/>
    </w:pPr>
  </w:style>
  <w:style w:type="character" w:default="1" w:styleId="6ebb3c60-44af-4b66-9ff8-680ddbe180ed">
    <w:name w:val="Default Paragraph Font"/>
    <w:uiPriority w:val="1"/>
    <w:semiHidden/>
    <w:unhideWhenUsed/>
  </w:style>
  <w:style w:type="table" w:default="1" w:styleId="b26a3ec0-d0a7-4ae8-a5ef-fab17b6d95f1">
    <w:name w:val="Normal Table"/>
    <w:uiPriority w:val="99"/>
    <w:semiHidden/>
    <w:unhideWhenUsed/>
    <w:tblPr>
      <w:tblInd w:w="0" w:type="dxa"/>
      <w:tblCellMar>
        <w:top w:w="0" w:type="dxa"/>
        <w:left w:w="108" w:type="dxa"/>
        <w:bottom w:w="0" w:type="dxa"/>
        <w:right w:w="108" w:type="dxa"/>
      </w:tblCellMar>
    </w:tblPr>
  </w:style>
  <w:style w:type="numbering" w:default="1" w:styleId="43114111-431b-42e9-b75b-601cdf8f83a1">
    <w:name w:val="No List"/>
    <w:uiPriority w:val="99"/>
    <w:semiHidden/>
    <w:unhideWhenUsed/>
  </w:style>
  <w:style w:type="paragraph" w:customStyle="1" w:styleId="c1574c53-0608-46ee-a23b-384ded919bf1">
    <w:name w:val="石墨文档正文"/>
    <w:qFormat/>
    <w:rPr>
      <w:szCs w:val="22"/>
    </w:rPr>
  </w:style>
  <w:style w:type="paragraph" w:customStyle="1" w:styleId="75caaf94-6995-4063-ac0a-5f6fb1333e19">
    <w:name w:val="石墨文档副标题"/>
    <w:qFormat/>
    <w:rPr>
      <w:color w:val="888888"/>
      <w:sz w:val="48"/>
      <w:szCs w:val="48"/>
    </w:rPr>
  </w:style>
  <w:style w:type="paragraph" w:customStyle="1" w:styleId="d3db7fde-d66b-4c15-935c-c9d322f1d416">
    <w:name w:val="石墨文档大标题"/>
    <w:next w:val="a3"/>
    <w:uiPriority w:val="9"/>
    <w:unhideWhenUsed/>
    <w:qFormat/>
    <w:pPr>
      <w:spacing w:before="260" w:after="260"/>
      <w:outlineLvl w:val="0"/>
    </w:pPr>
    <w:rPr>
      <w:b/>
      <w:bCs/>
      <w:sz w:val="40"/>
      <w:szCs w:val="40"/>
    </w:rPr>
  </w:style>
  <w:style w:type="paragraph" w:customStyle="1" w:styleId="def22a4d-fa7a-4fc2-a5df-aa85e60eeb4d">
    <w:name w:val="石墨文档中标题"/>
    <w:next w:val="a3"/>
    <w:uiPriority w:val="9"/>
    <w:unhideWhenUsed/>
    <w:qFormat/>
    <w:pPr>
      <w:spacing w:before="260" w:after="260"/>
      <w:outlineLvl w:val="1"/>
    </w:pPr>
    <w:rPr>
      <w:b/>
      <w:bCs/>
      <w:sz w:val="36"/>
      <w:szCs w:val="36"/>
    </w:rPr>
  </w:style>
  <w:style w:type="paragraph" w:customStyle="1" w:styleId="eccab5cd-5edd-48bd-9345-7c276a56ac0d">
    <w:name w:val="石墨文档小标题"/>
    <w:next w:val="a3"/>
    <w:uiPriority w:val="9"/>
    <w:unhideWhenUsed/>
    <w:qFormat/>
    <w:pPr>
      <w:spacing w:before="260" w:after="260"/>
      <w:outlineLvl w:val="2"/>
    </w:pPr>
    <w:rPr>
      <w:b/>
      <w:bCs/>
      <w:sz w:val="32"/>
      <w:szCs w:val="32"/>
    </w:rPr>
  </w:style>
  <w:style w:type="paragraph" w:customStyle="1" w:styleId="0b68e444-cabb-4ed4-bb6c-8fdf70e9cf44">
    <w:name w:val="石墨文档标题"/>
    <w:next w:val="a3"/>
    <w:uiPriority w:val="9"/>
    <w:unhideWhenUsed/>
    <w:qFormat/>
    <w:pPr>
      <w:spacing w:before="260" w:after="260"/>
      <w:outlineLvl w:val="3"/>
    </w:pPr>
    <w:rPr>
      <w:b/>
      <w:bCs/>
      <w:sz w:val="56"/>
      <w:szCs w:val="56"/>
    </w:rPr>
  </w:style>
  <w:style w:type="paragraph" w:customStyle="1" w:styleId="3b2165bb-abb3-4031-8d7c-e80f06be0b72">
    <w:name w:val="石墨文档引用"/>
    <w:qFormat/>
    <w:pPr>
      <w:pBdr>
        <w:left w:val="single" w:sz="30" w:space="10" w:color="F0F0F0"/>
      </w:pBdr>
    </w:pPr>
    <w:rPr>
      <w:color w:val="ADADAD"/>
    </w:rPr>
  </w:style>
  <w:style w:type="paragraph" w:default="1" w:styleId="998a528b-1ddc-4de3-80c4-0af333d139e1">
    <w:name w:val="Normal"/>
    <w:qFormat/>
    <w:pPr>
      <w:widowControl w:val="0"/>
      <w:jc w:val="both"/>
    </w:pPr>
  </w:style>
  <w:style w:type="character" w:default="1" w:styleId="6f7c7582-3a7d-4272-96a0-1790c5b138a1">
    <w:name w:val="Default Paragraph Font"/>
    <w:uiPriority w:val="1"/>
    <w:semiHidden/>
    <w:unhideWhenUsed/>
  </w:style>
  <w:style w:type="table" w:default="1" w:styleId="e6e90daa-ba12-4176-bd0e-bdf3bfc442bf">
    <w:name w:val="Normal Table"/>
    <w:uiPriority w:val="99"/>
    <w:semiHidden/>
    <w:unhideWhenUsed/>
    <w:tblPr>
      <w:tblInd w:w="0" w:type="dxa"/>
      <w:tblCellMar>
        <w:top w:w="0" w:type="dxa"/>
        <w:left w:w="108" w:type="dxa"/>
        <w:bottom w:w="0" w:type="dxa"/>
        <w:right w:w="108" w:type="dxa"/>
      </w:tblCellMar>
    </w:tblPr>
  </w:style>
  <w:style w:type="numbering" w:default="1" w:styleId="eb803b0e-ed26-47d8-9130-2ec1725b6a48">
    <w:name w:val="No List"/>
    <w:uiPriority w:val="99"/>
    <w:semiHidden/>
    <w:unhideWhenUsed/>
  </w:style>
  <w:style w:type="paragraph" w:customStyle="1" w:styleId="90cf4627-6fc9-41fb-b076-3021b028a17e">
    <w:name w:val="石墨文档正文"/>
    <w:qFormat/>
    <w:rPr>
      <w:szCs w:val="22"/>
    </w:rPr>
  </w:style>
  <w:style w:type="paragraph" w:customStyle="1" w:styleId="24f0126e-830d-4fe7-a468-a185dcfa9950">
    <w:name w:val="石墨文档副标题"/>
    <w:qFormat/>
    <w:rPr>
      <w:color w:val="888888"/>
      <w:sz w:val="48"/>
      <w:szCs w:val="48"/>
    </w:rPr>
  </w:style>
  <w:style w:type="paragraph" w:customStyle="1" w:styleId="535c3ae4-c707-4fd7-b6d2-15a1500c0258">
    <w:name w:val="石墨文档大标题"/>
    <w:next w:val="a3"/>
    <w:uiPriority w:val="9"/>
    <w:unhideWhenUsed/>
    <w:qFormat/>
    <w:pPr>
      <w:spacing w:before="260" w:after="260"/>
      <w:outlineLvl w:val="0"/>
    </w:pPr>
    <w:rPr>
      <w:b/>
      <w:bCs/>
      <w:sz w:val="40"/>
      <w:szCs w:val="40"/>
    </w:rPr>
  </w:style>
  <w:style w:type="paragraph" w:customStyle="1" w:styleId="131ce94b-63a5-49a4-a6d8-f4c09426425f">
    <w:name w:val="石墨文档中标题"/>
    <w:next w:val="a3"/>
    <w:uiPriority w:val="9"/>
    <w:unhideWhenUsed/>
    <w:qFormat/>
    <w:pPr>
      <w:spacing w:before="260" w:after="260"/>
      <w:outlineLvl w:val="1"/>
    </w:pPr>
    <w:rPr>
      <w:b/>
      <w:bCs/>
      <w:sz w:val="36"/>
      <w:szCs w:val="36"/>
    </w:rPr>
  </w:style>
  <w:style w:type="paragraph" w:customStyle="1" w:styleId="676b1a77-9b81-4aa6-9ea1-6596ad1bb8e7">
    <w:name w:val="石墨文档小标题"/>
    <w:next w:val="a3"/>
    <w:uiPriority w:val="9"/>
    <w:unhideWhenUsed/>
    <w:qFormat/>
    <w:pPr>
      <w:spacing w:before="260" w:after="260"/>
      <w:outlineLvl w:val="2"/>
    </w:pPr>
    <w:rPr>
      <w:b/>
      <w:bCs/>
      <w:sz w:val="32"/>
      <w:szCs w:val="32"/>
    </w:rPr>
  </w:style>
  <w:style w:type="paragraph" w:customStyle="1" w:styleId="3e5f3230-e472-4edc-a1ad-9873d20997cc">
    <w:name w:val="石墨文档标题"/>
    <w:next w:val="a3"/>
    <w:uiPriority w:val="9"/>
    <w:unhideWhenUsed/>
    <w:qFormat/>
    <w:pPr>
      <w:spacing w:before="260" w:after="260"/>
      <w:outlineLvl w:val="3"/>
    </w:pPr>
    <w:rPr>
      <w:b/>
      <w:bCs/>
      <w:sz w:val="56"/>
      <w:szCs w:val="56"/>
    </w:rPr>
  </w:style>
  <w:style w:type="paragraph" w:customStyle="1" w:styleId="732a259e-5000-4d86-a045-9e8796b95642">
    <w:name w:val="石墨文档引用"/>
    <w:qFormat/>
    <w:pPr>
      <w:pBdr>
        <w:left w:val="single" w:sz="30" w:space="10" w:color="F0F0F0"/>
      </w:pBdr>
    </w:pPr>
    <w:rPr>
      <w:color w:val="ADADAD"/>
    </w:rPr>
  </w:style>
  <w:style w:type="paragraph" w:default="1" w:styleId="89b8e6d8-8e47-4602-939a-0329fe208ca4">
    <w:name w:val="Normal"/>
    <w:qFormat/>
    <w:pPr>
      <w:widowControl w:val="0"/>
      <w:jc w:val="both"/>
    </w:pPr>
  </w:style>
  <w:style w:type="character" w:default="1" w:styleId="1f610f83-cb49-417a-be38-ba9dc5a974a7">
    <w:name w:val="Default Paragraph Font"/>
    <w:uiPriority w:val="1"/>
    <w:semiHidden/>
    <w:unhideWhenUsed/>
  </w:style>
  <w:style w:type="table" w:default="1" w:styleId="290e5c2d-753c-462f-974a-0ce404ecac15">
    <w:name w:val="Normal Table"/>
    <w:uiPriority w:val="99"/>
    <w:semiHidden/>
    <w:unhideWhenUsed/>
    <w:tblPr>
      <w:tblInd w:w="0" w:type="dxa"/>
      <w:tblCellMar>
        <w:top w:w="0" w:type="dxa"/>
        <w:left w:w="108" w:type="dxa"/>
        <w:bottom w:w="0" w:type="dxa"/>
        <w:right w:w="108" w:type="dxa"/>
      </w:tblCellMar>
    </w:tblPr>
  </w:style>
  <w:style w:type="numbering" w:default="1" w:styleId="a3c66e4a-8ac4-43ad-921f-bceded2087ba">
    <w:name w:val="No List"/>
    <w:uiPriority w:val="99"/>
    <w:semiHidden/>
    <w:unhideWhenUsed/>
  </w:style>
  <w:style w:type="paragraph" w:customStyle="1" w:styleId="8d90f4e7-9436-4a50-815e-6ec838ca2848">
    <w:name w:val="石墨文档正文"/>
    <w:qFormat/>
    <w:rPr>
      <w:szCs w:val="22"/>
    </w:rPr>
  </w:style>
  <w:style w:type="paragraph" w:customStyle="1" w:styleId="665cb99d-f08b-4d5c-bbc8-c3427ba18081">
    <w:name w:val="石墨文档副标题"/>
    <w:qFormat/>
    <w:rPr>
      <w:color w:val="888888"/>
      <w:sz w:val="48"/>
      <w:szCs w:val="48"/>
    </w:rPr>
  </w:style>
  <w:style w:type="paragraph" w:customStyle="1" w:styleId="9264706c-53e7-42b4-abd6-b6ef09d43c77">
    <w:name w:val="石墨文档大标题"/>
    <w:next w:val="a3"/>
    <w:uiPriority w:val="9"/>
    <w:unhideWhenUsed/>
    <w:qFormat/>
    <w:pPr>
      <w:spacing w:before="260" w:after="260"/>
      <w:outlineLvl w:val="0"/>
    </w:pPr>
    <w:rPr>
      <w:b/>
      <w:bCs/>
      <w:sz w:val="40"/>
      <w:szCs w:val="40"/>
    </w:rPr>
  </w:style>
  <w:style w:type="paragraph" w:customStyle="1" w:styleId="8b3df153-dcc1-4585-818e-38b72b19c02b">
    <w:name w:val="石墨文档中标题"/>
    <w:next w:val="a3"/>
    <w:uiPriority w:val="9"/>
    <w:unhideWhenUsed/>
    <w:qFormat/>
    <w:pPr>
      <w:spacing w:before="260" w:after="260"/>
      <w:outlineLvl w:val="1"/>
    </w:pPr>
    <w:rPr>
      <w:b/>
      <w:bCs/>
      <w:sz w:val="36"/>
      <w:szCs w:val="36"/>
    </w:rPr>
  </w:style>
  <w:style w:type="paragraph" w:customStyle="1" w:styleId="6a41cd7a-d07f-4dcc-80fe-c512da9c6cf9">
    <w:name w:val="石墨文档小标题"/>
    <w:next w:val="a3"/>
    <w:uiPriority w:val="9"/>
    <w:unhideWhenUsed/>
    <w:qFormat/>
    <w:pPr>
      <w:spacing w:before="260" w:after="260"/>
      <w:outlineLvl w:val="2"/>
    </w:pPr>
    <w:rPr>
      <w:b/>
      <w:bCs/>
      <w:sz w:val="32"/>
      <w:szCs w:val="32"/>
    </w:rPr>
  </w:style>
  <w:style w:type="paragraph" w:customStyle="1" w:styleId="fe3f33fd-68ce-447c-a983-882a8be38dc3">
    <w:name w:val="石墨文档标题"/>
    <w:next w:val="a3"/>
    <w:uiPriority w:val="9"/>
    <w:unhideWhenUsed/>
    <w:qFormat/>
    <w:pPr>
      <w:spacing w:before="260" w:after="260"/>
      <w:outlineLvl w:val="3"/>
    </w:pPr>
    <w:rPr>
      <w:b/>
      <w:bCs/>
      <w:sz w:val="56"/>
      <w:szCs w:val="56"/>
    </w:rPr>
  </w:style>
  <w:style w:type="paragraph" w:customStyle="1" w:styleId="20d55908-a63a-4128-b221-78c7c6ce1080">
    <w:name w:val="石墨文档引用"/>
    <w:qFormat/>
    <w:pPr>
      <w:pBdr>
        <w:left w:val="single" w:sz="30" w:space="10" w:color="F0F0F0"/>
      </w:pBdr>
    </w:pPr>
    <w:rPr>
      <w:color w:val="ADADAD"/>
    </w:rPr>
  </w:style>
  <w:style w:type="paragraph" w:default="1" w:styleId="8df03cdb-55fe-4511-81af-a1d9d5fe4dfc">
    <w:name w:val="Normal"/>
    <w:qFormat/>
    <w:pPr>
      <w:widowControl w:val="0"/>
      <w:jc w:val="both"/>
    </w:pPr>
  </w:style>
  <w:style w:type="character" w:default="1" w:styleId="ee1fe874-4de6-40fc-9d6b-91e25e5935d0">
    <w:name w:val="Default Paragraph Font"/>
    <w:uiPriority w:val="1"/>
    <w:semiHidden/>
    <w:unhideWhenUsed/>
  </w:style>
  <w:style w:type="table" w:default="1" w:styleId="5c083c0b-443b-4a86-98e4-4d479282da3a">
    <w:name w:val="Normal Table"/>
    <w:uiPriority w:val="99"/>
    <w:semiHidden/>
    <w:unhideWhenUsed/>
    <w:tblPr>
      <w:tblInd w:w="0" w:type="dxa"/>
      <w:tblCellMar>
        <w:top w:w="0" w:type="dxa"/>
        <w:left w:w="108" w:type="dxa"/>
        <w:bottom w:w="0" w:type="dxa"/>
        <w:right w:w="108" w:type="dxa"/>
      </w:tblCellMar>
    </w:tblPr>
  </w:style>
  <w:style w:type="numbering" w:default="1" w:styleId="b73d0d60-dacd-4eeb-b202-e2235df415f6">
    <w:name w:val="No List"/>
    <w:uiPriority w:val="99"/>
    <w:semiHidden/>
    <w:unhideWhenUsed/>
  </w:style>
  <w:style w:type="paragraph" w:customStyle="1" w:styleId="fbdc7484-34e5-48a8-9d64-fd1c083d16c9">
    <w:name w:val="石墨文档正文"/>
    <w:qFormat/>
    <w:rPr>
      <w:szCs w:val="22"/>
    </w:rPr>
  </w:style>
  <w:style w:type="paragraph" w:customStyle="1" w:styleId="0ed4a7e9-3a81-4639-960b-ffa16d9b7245">
    <w:name w:val="石墨文档副标题"/>
    <w:qFormat/>
    <w:rPr>
      <w:color w:val="888888"/>
      <w:sz w:val="48"/>
      <w:szCs w:val="48"/>
    </w:rPr>
  </w:style>
  <w:style w:type="paragraph" w:customStyle="1" w:styleId="56cf0c02-6a87-4592-b902-3dc87cfe62cb">
    <w:name w:val="石墨文档大标题"/>
    <w:next w:val="a3"/>
    <w:uiPriority w:val="9"/>
    <w:unhideWhenUsed/>
    <w:qFormat/>
    <w:pPr>
      <w:spacing w:before="260" w:after="260"/>
      <w:outlineLvl w:val="0"/>
    </w:pPr>
    <w:rPr>
      <w:b/>
      <w:bCs/>
      <w:sz w:val="40"/>
      <w:szCs w:val="40"/>
    </w:rPr>
  </w:style>
  <w:style w:type="paragraph" w:customStyle="1" w:styleId="a453eb9a-ca10-4062-bf30-b35d772b8781">
    <w:name w:val="石墨文档中标题"/>
    <w:next w:val="a3"/>
    <w:uiPriority w:val="9"/>
    <w:unhideWhenUsed/>
    <w:qFormat/>
    <w:pPr>
      <w:spacing w:before="260" w:after="260"/>
      <w:outlineLvl w:val="1"/>
    </w:pPr>
    <w:rPr>
      <w:b/>
      <w:bCs/>
      <w:sz w:val="36"/>
      <w:szCs w:val="36"/>
    </w:rPr>
  </w:style>
  <w:style w:type="paragraph" w:customStyle="1" w:styleId="647c7075-b604-400e-9695-db5471662b44">
    <w:name w:val="石墨文档小标题"/>
    <w:next w:val="a3"/>
    <w:uiPriority w:val="9"/>
    <w:unhideWhenUsed/>
    <w:qFormat/>
    <w:pPr>
      <w:spacing w:before="260" w:after="260"/>
      <w:outlineLvl w:val="2"/>
    </w:pPr>
    <w:rPr>
      <w:b/>
      <w:bCs/>
      <w:sz w:val="32"/>
      <w:szCs w:val="32"/>
    </w:rPr>
  </w:style>
  <w:style w:type="paragraph" w:customStyle="1" w:styleId="55ffec87-463f-4711-a7ce-a9238ad3b221">
    <w:name w:val="石墨文档标题"/>
    <w:next w:val="a3"/>
    <w:uiPriority w:val="9"/>
    <w:unhideWhenUsed/>
    <w:qFormat/>
    <w:pPr>
      <w:spacing w:before="260" w:after="260"/>
      <w:outlineLvl w:val="3"/>
    </w:pPr>
    <w:rPr>
      <w:b/>
      <w:bCs/>
      <w:sz w:val="56"/>
      <w:szCs w:val="56"/>
    </w:rPr>
  </w:style>
  <w:style w:type="paragraph" w:customStyle="1" w:styleId="41fdaa42-5794-41ca-99a3-0533a5a17ea4">
    <w:name w:val="石墨文档引用"/>
    <w:qFormat/>
    <w:pPr>
      <w:pBdr>
        <w:left w:val="single" w:sz="30" w:space="10" w:color="F0F0F0"/>
      </w:pBdr>
    </w:pPr>
    <w:rPr>
      <w:color w:val="ADADAD"/>
    </w:rPr>
  </w:style>
  <w:style w:type="paragraph" w:default="1" w:styleId="e031a126-0ab4-44ae-9154-6f4b34b757ed">
    <w:name w:val="Normal"/>
    <w:qFormat/>
    <w:pPr>
      <w:widowControl w:val="0"/>
      <w:jc w:val="both"/>
    </w:pPr>
  </w:style>
  <w:style w:type="character" w:default="1" w:styleId="5e3379fc-cc8d-4566-893b-7503b28f3af1">
    <w:name w:val="Default Paragraph Font"/>
    <w:uiPriority w:val="1"/>
    <w:semiHidden/>
    <w:unhideWhenUsed/>
  </w:style>
  <w:style w:type="table" w:default="1" w:styleId="5c054189-a03a-4172-9618-21814ff79f0a">
    <w:name w:val="Normal Table"/>
    <w:uiPriority w:val="99"/>
    <w:semiHidden/>
    <w:unhideWhenUsed/>
    <w:tblPr>
      <w:tblInd w:w="0" w:type="dxa"/>
      <w:tblCellMar>
        <w:top w:w="0" w:type="dxa"/>
        <w:left w:w="108" w:type="dxa"/>
        <w:bottom w:w="0" w:type="dxa"/>
        <w:right w:w="108" w:type="dxa"/>
      </w:tblCellMar>
    </w:tblPr>
  </w:style>
  <w:style w:type="numbering" w:default="1" w:styleId="633d4354-9dbd-41b5-94ee-74aff5d9b597">
    <w:name w:val="No List"/>
    <w:uiPriority w:val="99"/>
    <w:semiHidden/>
    <w:unhideWhenUsed/>
  </w:style>
  <w:style w:type="paragraph" w:customStyle="1" w:styleId="3924fbdb-916e-437c-8526-b351d9cafaba">
    <w:name w:val="石墨文档正文"/>
    <w:qFormat/>
    <w:rPr>
      <w:szCs w:val="22"/>
    </w:rPr>
  </w:style>
  <w:style w:type="paragraph" w:customStyle="1" w:styleId="e614c700-44b1-42f4-9f12-c7503c307b7a">
    <w:name w:val="石墨文档副标题"/>
    <w:qFormat/>
    <w:rPr>
      <w:color w:val="888888"/>
      <w:sz w:val="48"/>
      <w:szCs w:val="48"/>
    </w:rPr>
  </w:style>
  <w:style w:type="paragraph" w:customStyle="1" w:styleId="6bfc6c2f-796d-4ff3-b010-9626334bd862">
    <w:name w:val="石墨文档大标题"/>
    <w:next w:val="a3"/>
    <w:uiPriority w:val="9"/>
    <w:unhideWhenUsed/>
    <w:qFormat/>
    <w:pPr>
      <w:spacing w:before="260" w:after="260"/>
      <w:outlineLvl w:val="0"/>
    </w:pPr>
    <w:rPr>
      <w:b/>
      <w:bCs/>
      <w:sz w:val="40"/>
      <w:szCs w:val="40"/>
    </w:rPr>
  </w:style>
  <w:style w:type="paragraph" w:customStyle="1" w:styleId="72ed0974-ed11-45be-b9bf-6e4d1ce69bcb">
    <w:name w:val="石墨文档中标题"/>
    <w:next w:val="a3"/>
    <w:uiPriority w:val="9"/>
    <w:unhideWhenUsed/>
    <w:qFormat/>
    <w:pPr>
      <w:spacing w:before="260" w:after="260"/>
      <w:outlineLvl w:val="1"/>
    </w:pPr>
    <w:rPr>
      <w:b/>
      <w:bCs/>
      <w:sz w:val="36"/>
      <w:szCs w:val="36"/>
    </w:rPr>
  </w:style>
  <w:style w:type="paragraph" w:customStyle="1" w:styleId="b86a294e-daa7-40d1-88cc-0496349dbd3c">
    <w:name w:val="石墨文档小标题"/>
    <w:next w:val="a3"/>
    <w:uiPriority w:val="9"/>
    <w:unhideWhenUsed/>
    <w:qFormat/>
    <w:pPr>
      <w:spacing w:before="260" w:after="260"/>
      <w:outlineLvl w:val="2"/>
    </w:pPr>
    <w:rPr>
      <w:b/>
      <w:bCs/>
      <w:sz w:val="32"/>
      <w:szCs w:val="32"/>
    </w:rPr>
  </w:style>
  <w:style w:type="paragraph" w:customStyle="1" w:styleId="b3ae6171-7f80-4fe2-8c4a-cbe2f3bfe720">
    <w:name w:val="石墨文档标题"/>
    <w:next w:val="a3"/>
    <w:uiPriority w:val="9"/>
    <w:unhideWhenUsed/>
    <w:qFormat/>
    <w:pPr>
      <w:spacing w:before="260" w:after="260"/>
      <w:outlineLvl w:val="3"/>
    </w:pPr>
    <w:rPr>
      <w:b/>
      <w:bCs/>
      <w:sz w:val="56"/>
      <w:szCs w:val="56"/>
    </w:rPr>
  </w:style>
  <w:style w:type="paragraph" w:customStyle="1" w:styleId="8a839658-b045-4485-98f7-562b1f653350">
    <w:name w:val="石墨文档引用"/>
    <w:qFormat/>
    <w:pPr>
      <w:pBdr>
        <w:left w:val="single" w:sz="30" w:space="10" w:color="F0F0F0"/>
      </w:pBdr>
    </w:pPr>
    <w:rPr>
      <w:color w:val="ADADAD"/>
    </w:rPr>
  </w:style>
  <w:style w:type="paragraph" w:default="1" w:styleId="a290bf3a-6b18-464c-9d74-52001114a3d7">
    <w:name w:val="Normal"/>
    <w:qFormat/>
    <w:pPr>
      <w:widowControl w:val="0"/>
      <w:jc w:val="both"/>
    </w:pPr>
  </w:style>
  <w:style w:type="character" w:default="1" w:styleId="19f768a9-050e-4fee-83d0-cc6131e784ec">
    <w:name w:val="Default Paragraph Font"/>
    <w:uiPriority w:val="1"/>
    <w:semiHidden/>
    <w:unhideWhenUsed/>
  </w:style>
  <w:style w:type="table" w:default="1" w:styleId="5f03f1d1-3d11-44c7-8802-a3dc48bdbd6b">
    <w:name w:val="Normal Table"/>
    <w:uiPriority w:val="99"/>
    <w:semiHidden/>
    <w:unhideWhenUsed/>
    <w:tblPr>
      <w:tblInd w:w="0" w:type="dxa"/>
      <w:tblCellMar>
        <w:top w:w="0" w:type="dxa"/>
        <w:left w:w="108" w:type="dxa"/>
        <w:bottom w:w="0" w:type="dxa"/>
        <w:right w:w="108" w:type="dxa"/>
      </w:tblCellMar>
    </w:tblPr>
  </w:style>
  <w:style w:type="numbering" w:default="1" w:styleId="bf3e1d21-8892-4526-b85b-515867c9427a">
    <w:name w:val="No List"/>
    <w:uiPriority w:val="99"/>
    <w:semiHidden/>
    <w:unhideWhenUsed/>
  </w:style>
  <w:style w:type="paragraph" w:customStyle="1" w:styleId="c5f37a8d-07e3-4f56-b169-b0c65b3c303c">
    <w:name w:val="石墨文档正文"/>
    <w:qFormat/>
    <w:rPr>
      <w:szCs w:val="22"/>
    </w:rPr>
  </w:style>
  <w:style w:type="paragraph" w:customStyle="1" w:styleId="fc6e2c9d-d003-4af0-ac78-3680d5151689">
    <w:name w:val="石墨文档副标题"/>
    <w:qFormat/>
    <w:rPr>
      <w:color w:val="888888"/>
      <w:sz w:val="48"/>
      <w:szCs w:val="48"/>
    </w:rPr>
  </w:style>
  <w:style w:type="paragraph" w:customStyle="1" w:styleId="b3f3f7cf-ce15-40d8-864f-f8a0a78ffd55">
    <w:name w:val="石墨文档大标题"/>
    <w:next w:val="a3"/>
    <w:uiPriority w:val="9"/>
    <w:unhideWhenUsed/>
    <w:qFormat/>
    <w:pPr>
      <w:spacing w:before="260" w:after="260"/>
      <w:outlineLvl w:val="0"/>
    </w:pPr>
    <w:rPr>
      <w:b/>
      <w:bCs/>
      <w:sz w:val="40"/>
      <w:szCs w:val="40"/>
    </w:rPr>
  </w:style>
  <w:style w:type="paragraph" w:customStyle="1" w:styleId="eb6e1e91-6c45-4325-bdfd-4ada6b5e9fbe">
    <w:name w:val="石墨文档中标题"/>
    <w:next w:val="a3"/>
    <w:uiPriority w:val="9"/>
    <w:unhideWhenUsed/>
    <w:qFormat/>
    <w:pPr>
      <w:spacing w:before="260" w:after="260"/>
      <w:outlineLvl w:val="1"/>
    </w:pPr>
    <w:rPr>
      <w:b/>
      <w:bCs/>
      <w:sz w:val="36"/>
      <w:szCs w:val="36"/>
    </w:rPr>
  </w:style>
  <w:style w:type="paragraph" w:customStyle="1" w:styleId="77b70dd7-5982-4372-9ca2-5c10a28751a1">
    <w:name w:val="石墨文档小标题"/>
    <w:next w:val="a3"/>
    <w:uiPriority w:val="9"/>
    <w:unhideWhenUsed/>
    <w:qFormat/>
    <w:pPr>
      <w:spacing w:before="260" w:after="260"/>
      <w:outlineLvl w:val="2"/>
    </w:pPr>
    <w:rPr>
      <w:b/>
      <w:bCs/>
      <w:sz w:val="32"/>
      <w:szCs w:val="32"/>
    </w:rPr>
  </w:style>
  <w:style w:type="paragraph" w:customStyle="1" w:styleId="70353b15-79d2-4738-878f-3b29c140d701">
    <w:name w:val="石墨文档标题"/>
    <w:next w:val="a3"/>
    <w:uiPriority w:val="9"/>
    <w:unhideWhenUsed/>
    <w:qFormat/>
    <w:pPr>
      <w:spacing w:before="260" w:after="260"/>
      <w:outlineLvl w:val="3"/>
    </w:pPr>
    <w:rPr>
      <w:b/>
      <w:bCs/>
      <w:sz w:val="56"/>
      <w:szCs w:val="56"/>
    </w:rPr>
  </w:style>
  <w:style w:type="paragraph" w:customStyle="1" w:styleId="46abf72c-08bc-45b7-9bd2-cabf289bf571">
    <w:name w:val="石墨文档引用"/>
    <w:qFormat/>
    <w:pPr>
      <w:pBdr>
        <w:left w:val="single" w:sz="30" w:space="10" w:color="F0F0F0"/>
      </w:pBdr>
    </w:pPr>
    <w:rPr>
      <w:color w:val="ADADAD"/>
    </w:rPr>
  </w:style>
  <w:style w:type="paragraph" w:default="1" w:styleId="78a03c63-ac1c-4fc5-9ed9-0afc5a596942">
    <w:name w:val="Normal"/>
    <w:qFormat/>
    <w:pPr>
      <w:widowControl w:val="0"/>
      <w:jc w:val="both"/>
    </w:pPr>
  </w:style>
  <w:style w:type="character" w:default="1" w:styleId="e5bc2713-b4fc-46f2-9b85-64b6a1524484">
    <w:name w:val="Default Paragraph Font"/>
    <w:uiPriority w:val="1"/>
    <w:semiHidden/>
    <w:unhideWhenUsed/>
  </w:style>
  <w:style w:type="table" w:default="1" w:styleId="04760fd7-3fa4-4b78-a243-8c8811670286">
    <w:name w:val="Normal Table"/>
    <w:uiPriority w:val="99"/>
    <w:semiHidden/>
    <w:unhideWhenUsed/>
    <w:tblPr>
      <w:tblInd w:w="0" w:type="dxa"/>
      <w:tblCellMar>
        <w:top w:w="0" w:type="dxa"/>
        <w:left w:w="108" w:type="dxa"/>
        <w:bottom w:w="0" w:type="dxa"/>
        <w:right w:w="108" w:type="dxa"/>
      </w:tblCellMar>
    </w:tblPr>
  </w:style>
  <w:style w:type="numbering" w:default="1" w:styleId="94209fad-0dad-4f95-be56-621a008c16d6">
    <w:name w:val="No List"/>
    <w:uiPriority w:val="99"/>
    <w:semiHidden/>
    <w:unhideWhenUsed/>
  </w:style>
  <w:style w:type="paragraph" w:customStyle="1" w:styleId="c2847241-525c-4401-9a01-aa6681f89576">
    <w:name w:val="石墨文档正文"/>
    <w:qFormat/>
    <w:rPr>
      <w:szCs w:val="22"/>
    </w:rPr>
  </w:style>
  <w:style w:type="paragraph" w:customStyle="1" w:styleId="d66523c2-c224-478c-b9de-871ccf0a1f54">
    <w:name w:val="石墨文档副标题"/>
    <w:qFormat/>
    <w:rPr>
      <w:color w:val="888888"/>
      <w:sz w:val="48"/>
      <w:szCs w:val="48"/>
    </w:rPr>
  </w:style>
  <w:style w:type="paragraph" w:customStyle="1" w:styleId="8e7753d1-3a5b-4f8f-a264-96e0e2299d2c">
    <w:name w:val="石墨文档大标题"/>
    <w:next w:val="a3"/>
    <w:uiPriority w:val="9"/>
    <w:unhideWhenUsed/>
    <w:qFormat/>
    <w:pPr>
      <w:spacing w:before="260" w:after="260"/>
      <w:outlineLvl w:val="0"/>
    </w:pPr>
    <w:rPr>
      <w:b/>
      <w:bCs/>
      <w:sz w:val="40"/>
      <w:szCs w:val="40"/>
    </w:rPr>
  </w:style>
  <w:style w:type="paragraph" w:customStyle="1" w:styleId="56e835c9-521e-40a9-8840-4e9a139cb261">
    <w:name w:val="石墨文档中标题"/>
    <w:next w:val="a3"/>
    <w:uiPriority w:val="9"/>
    <w:unhideWhenUsed/>
    <w:qFormat/>
    <w:pPr>
      <w:spacing w:before="260" w:after="260"/>
      <w:outlineLvl w:val="1"/>
    </w:pPr>
    <w:rPr>
      <w:b/>
      <w:bCs/>
      <w:sz w:val="36"/>
      <w:szCs w:val="36"/>
    </w:rPr>
  </w:style>
  <w:style w:type="paragraph" w:customStyle="1" w:styleId="dcc6197d-2fd0-4119-a06d-cc28533142f6">
    <w:name w:val="石墨文档小标题"/>
    <w:next w:val="a3"/>
    <w:uiPriority w:val="9"/>
    <w:unhideWhenUsed/>
    <w:qFormat/>
    <w:pPr>
      <w:spacing w:before="260" w:after="260"/>
      <w:outlineLvl w:val="2"/>
    </w:pPr>
    <w:rPr>
      <w:b/>
      <w:bCs/>
      <w:sz w:val="32"/>
      <w:szCs w:val="32"/>
    </w:rPr>
  </w:style>
  <w:style w:type="paragraph" w:customStyle="1" w:styleId="5aea3625-33d0-425b-8b79-1eb46fe458b9">
    <w:name w:val="石墨文档标题"/>
    <w:next w:val="a3"/>
    <w:uiPriority w:val="9"/>
    <w:unhideWhenUsed/>
    <w:qFormat/>
    <w:pPr>
      <w:spacing w:before="260" w:after="260"/>
      <w:outlineLvl w:val="3"/>
    </w:pPr>
    <w:rPr>
      <w:b/>
      <w:bCs/>
      <w:sz w:val="56"/>
      <w:szCs w:val="56"/>
    </w:rPr>
  </w:style>
  <w:style w:type="paragraph" w:customStyle="1" w:styleId="c372354a-8d71-4307-ba37-c67e8e073485">
    <w:name w:val="石墨文档引用"/>
    <w:qFormat/>
    <w:pPr>
      <w:pBdr>
        <w:left w:val="single" w:sz="30" w:space="10" w:color="F0F0F0"/>
      </w:pBdr>
    </w:pPr>
    <w:rPr>
      <w:color w:val="ADADAD"/>
    </w:rPr>
  </w:style>
  <w:style w:type="paragraph" w:default="1" w:styleId="1a6d2f05-1c95-4e24-b03e-ab13474b92b9">
    <w:name w:val="Normal"/>
    <w:qFormat/>
    <w:pPr>
      <w:widowControl w:val="0"/>
      <w:jc w:val="both"/>
    </w:pPr>
  </w:style>
  <w:style w:type="character" w:default="1" w:styleId="8699f8eb-f855-4726-87dd-bc1d5e107ef1">
    <w:name w:val="Default Paragraph Font"/>
    <w:uiPriority w:val="1"/>
    <w:semiHidden/>
    <w:unhideWhenUsed/>
  </w:style>
  <w:style w:type="table" w:default="1" w:styleId="35d32b4f-f6dd-4df7-876d-495c902a432d">
    <w:name w:val="Normal Table"/>
    <w:uiPriority w:val="99"/>
    <w:semiHidden/>
    <w:unhideWhenUsed/>
    <w:tblPr>
      <w:tblInd w:w="0" w:type="dxa"/>
      <w:tblCellMar>
        <w:top w:w="0" w:type="dxa"/>
        <w:left w:w="108" w:type="dxa"/>
        <w:bottom w:w="0" w:type="dxa"/>
        <w:right w:w="108" w:type="dxa"/>
      </w:tblCellMar>
    </w:tblPr>
  </w:style>
  <w:style w:type="numbering" w:default="1" w:styleId="9975b116-fe8a-4901-8318-2d296e36b9c9">
    <w:name w:val="No List"/>
    <w:uiPriority w:val="99"/>
    <w:semiHidden/>
    <w:unhideWhenUsed/>
  </w:style>
  <w:style w:type="paragraph" w:customStyle="1" w:styleId="891c2e1a-d029-42e1-94a0-50af5a6c2875">
    <w:name w:val="石墨文档正文"/>
    <w:qFormat/>
    <w:rPr>
      <w:szCs w:val="22"/>
    </w:rPr>
  </w:style>
  <w:style w:type="paragraph" w:customStyle="1" w:styleId="e3606233-2281-46e0-90a8-d025d24bc358">
    <w:name w:val="石墨文档副标题"/>
    <w:qFormat/>
    <w:rPr>
      <w:color w:val="888888"/>
      <w:sz w:val="48"/>
      <w:szCs w:val="48"/>
    </w:rPr>
  </w:style>
  <w:style w:type="paragraph" w:customStyle="1" w:styleId="90f64dce-9f99-462a-8b40-f49ef85d4cff">
    <w:name w:val="石墨文档大标题"/>
    <w:next w:val="a3"/>
    <w:uiPriority w:val="9"/>
    <w:unhideWhenUsed/>
    <w:qFormat/>
    <w:pPr>
      <w:spacing w:before="260" w:after="260"/>
      <w:outlineLvl w:val="0"/>
    </w:pPr>
    <w:rPr>
      <w:b/>
      <w:bCs/>
      <w:sz w:val="40"/>
      <w:szCs w:val="40"/>
    </w:rPr>
  </w:style>
  <w:style w:type="paragraph" w:customStyle="1" w:styleId="1ebd72b5-2ded-445e-ab2a-5fcac4ef9cb5">
    <w:name w:val="石墨文档中标题"/>
    <w:next w:val="a3"/>
    <w:uiPriority w:val="9"/>
    <w:unhideWhenUsed/>
    <w:qFormat/>
    <w:pPr>
      <w:spacing w:before="260" w:after="260"/>
      <w:outlineLvl w:val="1"/>
    </w:pPr>
    <w:rPr>
      <w:b/>
      <w:bCs/>
      <w:sz w:val="36"/>
      <w:szCs w:val="36"/>
    </w:rPr>
  </w:style>
  <w:style w:type="paragraph" w:customStyle="1" w:styleId="a0282f8b-1c07-4f10-b56a-63193f28bcf2">
    <w:name w:val="石墨文档小标题"/>
    <w:next w:val="a3"/>
    <w:uiPriority w:val="9"/>
    <w:unhideWhenUsed/>
    <w:qFormat/>
    <w:pPr>
      <w:spacing w:before="260" w:after="260"/>
      <w:outlineLvl w:val="2"/>
    </w:pPr>
    <w:rPr>
      <w:b/>
      <w:bCs/>
      <w:sz w:val="32"/>
      <w:szCs w:val="32"/>
    </w:rPr>
  </w:style>
  <w:style w:type="paragraph" w:customStyle="1" w:styleId="25d4ed16-99ff-433c-ba79-544c6926a19e">
    <w:name w:val="石墨文档标题"/>
    <w:next w:val="a3"/>
    <w:uiPriority w:val="9"/>
    <w:unhideWhenUsed/>
    <w:qFormat/>
    <w:pPr>
      <w:spacing w:before="260" w:after="260"/>
      <w:outlineLvl w:val="3"/>
    </w:pPr>
    <w:rPr>
      <w:b/>
      <w:bCs/>
      <w:sz w:val="56"/>
      <w:szCs w:val="56"/>
    </w:rPr>
  </w:style>
  <w:style w:type="paragraph" w:customStyle="1" w:styleId="305400c8-75e7-48db-a136-9870818ac1ab">
    <w:name w:val="石墨文档引用"/>
    <w:qFormat/>
    <w:pPr>
      <w:pBdr>
        <w:left w:val="single" w:sz="30" w:space="10" w:color="F0F0F0"/>
      </w:pBdr>
    </w:pPr>
    <w:rPr>
      <w:color w:val="ADADAD"/>
    </w:rPr>
  </w:style>
  <w:style w:type="paragraph" w:default="1" w:styleId="eefe7e5f-9c8c-4ecd-a56d-c2f5d5b9f709">
    <w:name w:val="Normal"/>
    <w:qFormat/>
    <w:pPr>
      <w:widowControl w:val="0"/>
      <w:jc w:val="both"/>
    </w:pPr>
  </w:style>
  <w:style w:type="character" w:default="1" w:styleId="a584dff0-f8e5-4346-9bf9-6c8487118587">
    <w:name w:val="Default Paragraph Font"/>
    <w:uiPriority w:val="1"/>
    <w:semiHidden/>
    <w:unhideWhenUsed/>
  </w:style>
  <w:style w:type="table" w:default="1" w:styleId="610934e5-08b5-468b-a7ae-57a76764ca3c">
    <w:name w:val="Normal Table"/>
    <w:uiPriority w:val="99"/>
    <w:semiHidden/>
    <w:unhideWhenUsed/>
    <w:tblPr>
      <w:tblInd w:w="0" w:type="dxa"/>
      <w:tblCellMar>
        <w:top w:w="0" w:type="dxa"/>
        <w:left w:w="108" w:type="dxa"/>
        <w:bottom w:w="0" w:type="dxa"/>
        <w:right w:w="108" w:type="dxa"/>
      </w:tblCellMar>
    </w:tblPr>
  </w:style>
  <w:style w:type="numbering" w:default="1" w:styleId="71e4706d-9813-478d-83e6-5ebffe524bc5">
    <w:name w:val="No List"/>
    <w:uiPriority w:val="99"/>
    <w:semiHidden/>
    <w:unhideWhenUsed/>
  </w:style>
  <w:style w:type="paragraph" w:customStyle="1" w:styleId="66454943-1fca-4cdc-b607-db79cab6b9a5">
    <w:name w:val="石墨文档正文"/>
    <w:qFormat/>
    <w:rPr>
      <w:szCs w:val="22"/>
    </w:rPr>
  </w:style>
  <w:style w:type="paragraph" w:customStyle="1" w:styleId="ae187312-d4c4-46c3-9411-d3a9981f7aba">
    <w:name w:val="石墨文档副标题"/>
    <w:qFormat/>
    <w:rPr>
      <w:color w:val="888888"/>
      <w:sz w:val="48"/>
      <w:szCs w:val="48"/>
    </w:rPr>
  </w:style>
  <w:style w:type="paragraph" w:customStyle="1" w:styleId="08ec99dc-351d-42a1-b31c-0ee8f8683a82">
    <w:name w:val="石墨文档大标题"/>
    <w:next w:val="a3"/>
    <w:uiPriority w:val="9"/>
    <w:unhideWhenUsed/>
    <w:qFormat/>
    <w:pPr>
      <w:spacing w:before="260" w:after="260"/>
      <w:outlineLvl w:val="0"/>
    </w:pPr>
    <w:rPr>
      <w:b/>
      <w:bCs/>
      <w:sz w:val="40"/>
      <w:szCs w:val="40"/>
    </w:rPr>
  </w:style>
  <w:style w:type="paragraph" w:customStyle="1" w:styleId="947ae9b7-8d50-4c21-b921-4a883c40e711">
    <w:name w:val="石墨文档中标题"/>
    <w:next w:val="a3"/>
    <w:uiPriority w:val="9"/>
    <w:unhideWhenUsed/>
    <w:qFormat/>
    <w:pPr>
      <w:spacing w:before="260" w:after="260"/>
      <w:outlineLvl w:val="1"/>
    </w:pPr>
    <w:rPr>
      <w:b/>
      <w:bCs/>
      <w:sz w:val="36"/>
      <w:szCs w:val="36"/>
    </w:rPr>
  </w:style>
  <w:style w:type="paragraph" w:customStyle="1" w:styleId="17dbec11-fcc9-41a1-865e-e087aaf2d437">
    <w:name w:val="石墨文档小标题"/>
    <w:next w:val="a3"/>
    <w:uiPriority w:val="9"/>
    <w:unhideWhenUsed/>
    <w:qFormat/>
    <w:pPr>
      <w:spacing w:before="260" w:after="260"/>
      <w:outlineLvl w:val="2"/>
    </w:pPr>
    <w:rPr>
      <w:b/>
      <w:bCs/>
      <w:sz w:val="32"/>
      <w:szCs w:val="32"/>
    </w:rPr>
  </w:style>
  <w:style w:type="paragraph" w:customStyle="1" w:styleId="39ca9f4d-3470-49c7-90b8-e557d1230e50">
    <w:name w:val="石墨文档标题"/>
    <w:next w:val="a3"/>
    <w:uiPriority w:val="9"/>
    <w:unhideWhenUsed/>
    <w:qFormat/>
    <w:pPr>
      <w:spacing w:before="260" w:after="260"/>
      <w:outlineLvl w:val="3"/>
    </w:pPr>
    <w:rPr>
      <w:b/>
      <w:bCs/>
      <w:sz w:val="56"/>
      <w:szCs w:val="56"/>
    </w:rPr>
  </w:style>
  <w:style w:type="paragraph" w:customStyle="1" w:styleId="ff6695f8-1e83-4319-acd9-844d41bd1655">
    <w:name w:val="石墨文档引用"/>
    <w:qFormat/>
    <w:pPr>
      <w:pBdr>
        <w:left w:val="single" w:sz="30" w:space="10" w:color="F0F0F0"/>
      </w:pBdr>
    </w:pPr>
    <w:rPr>
      <w:color w:val="ADADAD"/>
    </w:rPr>
  </w:style>
  <w:style w:type="paragraph" w:default="1" w:styleId="04655ba9-0fc8-469d-abad-6f6ea86df178">
    <w:name w:val="Normal"/>
    <w:qFormat/>
    <w:pPr>
      <w:widowControl w:val="0"/>
      <w:jc w:val="both"/>
    </w:pPr>
  </w:style>
  <w:style w:type="character" w:default="1" w:styleId="a3ac2312-2af3-434f-8eff-965a5fe0acd5">
    <w:name w:val="Default Paragraph Font"/>
    <w:uiPriority w:val="1"/>
    <w:semiHidden/>
    <w:unhideWhenUsed/>
  </w:style>
  <w:style w:type="table" w:default="1" w:styleId="23736a80-524f-4b7f-b2f0-5ffdc88463d5">
    <w:name w:val="Normal Table"/>
    <w:uiPriority w:val="99"/>
    <w:semiHidden/>
    <w:unhideWhenUsed/>
    <w:tblPr>
      <w:tblInd w:w="0" w:type="dxa"/>
      <w:tblCellMar>
        <w:top w:w="0" w:type="dxa"/>
        <w:left w:w="108" w:type="dxa"/>
        <w:bottom w:w="0" w:type="dxa"/>
        <w:right w:w="108" w:type="dxa"/>
      </w:tblCellMar>
    </w:tblPr>
  </w:style>
  <w:style w:type="numbering" w:default="1" w:styleId="2746f8b8-133e-468e-b234-695432caf13d">
    <w:name w:val="No List"/>
    <w:uiPriority w:val="99"/>
    <w:semiHidden/>
    <w:unhideWhenUsed/>
  </w:style>
  <w:style w:type="paragraph" w:customStyle="1" w:styleId="911bc5f4-91e6-43a2-8858-8be27e49d53f">
    <w:name w:val="石墨文档正文"/>
    <w:qFormat/>
    <w:rPr>
      <w:szCs w:val="22"/>
    </w:rPr>
  </w:style>
  <w:style w:type="paragraph" w:customStyle="1" w:styleId="62e1b616-8ce8-44fe-a232-63952be48baa">
    <w:name w:val="石墨文档副标题"/>
    <w:qFormat/>
    <w:rPr>
      <w:color w:val="888888"/>
      <w:sz w:val="48"/>
      <w:szCs w:val="48"/>
    </w:rPr>
  </w:style>
  <w:style w:type="paragraph" w:customStyle="1" w:styleId="b88c294c-0cd9-4759-be0a-c6837c3165cd">
    <w:name w:val="石墨文档大标题"/>
    <w:next w:val="a3"/>
    <w:uiPriority w:val="9"/>
    <w:unhideWhenUsed/>
    <w:qFormat/>
    <w:pPr>
      <w:spacing w:before="260" w:after="260"/>
      <w:outlineLvl w:val="0"/>
    </w:pPr>
    <w:rPr>
      <w:b/>
      <w:bCs/>
      <w:sz w:val="40"/>
      <w:szCs w:val="40"/>
    </w:rPr>
  </w:style>
  <w:style w:type="paragraph" w:customStyle="1" w:styleId="ea423da0-10e0-4cf2-927c-d9e3871a96af">
    <w:name w:val="石墨文档中标题"/>
    <w:next w:val="a3"/>
    <w:uiPriority w:val="9"/>
    <w:unhideWhenUsed/>
    <w:qFormat/>
    <w:pPr>
      <w:spacing w:before="260" w:after="260"/>
      <w:outlineLvl w:val="1"/>
    </w:pPr>
    <w:rPr>
      <w:b/>
      <w:bCs/>
      <w:sz w:val="36"/>
      <w:szCs w:val="36"/>
    </w:rPr>
  </w:style>
  <w:style w:type="paragraph" w:customStyle="1" w:styleId="c44c3d65-94cb-4f16-aa01-53b75e231cbc">
    <w:name w:val="石墨文档小标题"/>
    <w:next w:val="a3"/>
    <w:uiPriority w:val="9"/>
    <w:unhideWhenUsed/>
    <w:qFormat/>
    <w:pPr>
      <w:spacing w:before="260" w:after="260"/>
      <w:outlineLvl w:val="2"/>
    </w:pPr>
    <w:rPr>
      <w:b/>
      <w:bCs/>
      <w:sz w:val="32"/>
      <w:szCs w:val="32"/>
    </w:rPr>
  </w:style>
  <w:style w:type="paragraph" w:customStyle="1" w:styleId="4d25f294-d800-42ba-930e-2167169ee53f">
    <w:name w:val="石墨文档标题"/>
    <w:next w:val="a3"/>
    <w:uiPriority w:val="9"/>
    <w:unhideWhenUsed/>
    <w:qFormat/>
    <w:pPr>
      <w:spacing w:before="260" w:after="260"/>
      <w:outlineLvl w:val="3"/>
    </w:pPr>
    <w:rPr>
      <w:b/>
      <w:bCs/>
      <w:sz w:val="56"/>
      <w:szCs w:val="56"/>
    </w:rPr>
  </w:style>
  <w:style w:type="paragraph" w:customStyle="1" w:styleId="14717ff7-2320-429d-841a-cb50a6332732">
    <w:name w:val="石墨文档引用"/>
    <w:qFormat/>
    <w:pPr>
      <w:pBdr>
        <w:left w:val="single" w:sz="30" w:space="10" w:color="F0F0F0"/>
      </w:pBdr>
    </w:pPr>
    <w:rPr>
      <w:color w:val="ADADAD"/>
    </w:rPr>
  </w:style>
  <w:style w:type="paragraph" w:default="1" w:styleId="23dc890a-c60e-4f15-94d3-faf009a093cb">
    <w:name w:val="Normal"/>
    <w:qFormat/>
    <w:pPr>
      <w:widowControl w:val="0"/>
      <w:jc w:val="both"/>
    </w:pPr>
  </w:style>
  <w:style w:type="character" w:default="1" w:styleId="a3d1e2fb-c5a9-4e5b-9b99-43811aaa9b43">
    <w:name w:val="Default Paragraph Font"/>
    <w:uiPriority w:val="1"/>
    <w:semiHidden/>
    <w:unhideWhenUsed/>
  </w:style>
  <w:style w:type="table" w:default="1" w:styleId="ff660432-6250-401c-87c5-f72d3c947f5b">
    <w:name w:val="Normal Table"/>
    <w:uiPriority w:val="99"/>
    <w:semiHidden/>
    <w:unhideWhenUsed/>
    <w:tblPr>
      <w:tblInd w:w="0" w:type="dxa"/>
      <w:tblCellMar>
        <w:top w:w="0" w:type="dxa"/>
        <w:left w:w="108" w:type="dxa"/>
        <w:bottom w:w="0" w:type="dxa"/>
        <w:right w:w="108" w:type="dxa"/>
      </w:tblCellMar>
    </w:tblPr>
  </w:style>
  <w:style w:type="numbering" w:default="1" w:styleId="7a933389-df7f-4557-acee-0f82f184519c">
    <w:name w:val="No List"/>
    <w:uiPriority w:val="99"/>
    <w:semiHidden/>
    <w:unhideWhenUsed/>
  </w:style>
  <w:style w:type="paragraph" w:customStyle="1" w:styleId="b46e3056-17f3-4c31-a0dc-a22b7f2a9236">
    <w:name w:val="石墨文档正文"/>
    <w:qFormat/>
    <w:rPr>
      <w:szCs w:val="22"/>
    </w:rPr>
  </w:style>
  <w:style w:type="paragraph" w:customStyle="1" w:styleId="36a9f6d3-b338-4da3-bc40-59ecf20205f3">
    <w:name w:val="石墨文档副标题"/>
    <w:qFormat/>
    <w:rPr>
      <w:color w:val="888888"/>
      <w:sz w:val="48"/>
      <w:szCs w:val="48"/>
    </w:rPr>
  </w:style>
  <w:style w:type="paragraph" w:customStyle="1" w:styleId="451b65b9-9d03-49d0-8593-f6f19ab8ad6c">
    <w:name w:val="石墨文档大标题"/>
    <w:next w:val="a3"/>
    <w:uiPriority w:val="9"/>
    <w:unhideWhenUsed/>
    <w:qFormat/>
    <w:pPr>
      <w:spacing w:before="260" w:after="260"/>
      <w:outlineLvl w:val="0"/>
    </w:pPr>
    <w:rPr>
      <w:b/>
      <w:bCs/>
      <w:sz w:val="40"/>
      <w:szCs w:val="40"/>
    </w:rPr>
  </w:style>
  <w:style w:type="paragraph" w:customStyle="1" w:styleId="c2e306f8-a04a-4182-973c-c810463e30c8">
    <w:name w:val="石墨文档中标题"/>
    <w:next w:val="a3"/>
    <w:uiPriority w:val="9"/>
    <w:unhideWhenUsed/>
    <w:qFormat/>
    <w:pPr>
      <w:spacing w:before="260" w:after="260"/>
      <w:outlineLvl w:val="1"/>
    </w:pPr>
    <w:rPr>
      <w:b/>
      <w:bCs/>
      <w:sz w:val="36"/>
      <w:szCs w:val="36"/>
    </w:rPr>
  </w:style>
  <w:style w:type="paragraph" w:customStyle="1" w:styleId="3a2cc6b2-3522-4463-98a3-b07bd61a29e2">
    <w:name w:val="石墨文档小标题"/>
    <w:next w:val="a3"/>
    <w:uiPriority w:val="9"/>
    <w:unhideWhenUsed/>
    <w:qFormat/>
    <w:pPr>
      <w:spacing w:before="260" w:after="260"/>
      <w:outlineLvl w:val="2"/>
    </w:pPr>
    <w:rPr>
      <w:b/>
      <w:bCs/>
      <w:sz w:val="32"/>
      <w:szCs w:val="32"/>
    </w:rPr>
  </w:style>
  <w:style w:type="paragraph" w:customStyle="1" w:styleId="9661a27e-b4af-4d76-9412-d20b80c30c50">
    <w:name w:val="石墨文档标题"/>
    <w:next w:val="a3"/>
    <w:uiPriority w:val="9"/>
    <w:unhideWhenUsed/>
    <w:qFormat/>
    <w:pPr>
      <w:spacing w:before="260" w:after="260"/>
      <w:outlineLvl w:val="3"/>
    </w:pPr>
    <w:rPr>
      <w:b/>
      <w:bCs/>
      <w:sz w:val="56"/>
      <w:szCs w:val="56"/>
    </w:rPr>
  </w:style>
  <w:style w:type="paragraph" w:customStyle="1" w:styleId="25dfcc09-a925-4c91-87c5-baf419e12783">
    <w:name w:val="石墨文档引用"/>
    <w:qFormat/>
    <w:pPr>
      <w:pBdr>
        <w:left w:val="single" w:sz="30" w:space="10" w:color="F0F0F0"/>
      </w:pBdr>
    </w:pPr>
    <w:rPr>
      <w:color w:val="ADADAD"/>
    </w:rPr>
  </w:style>
  <w:style w:type="paragraph" w:default="1" w:styleId="5d9c1656-ebe8-4ef9-84f7-52cfb60d1f51">
    <w:name w:val="Normal"/>
    <w:qFormat/>
    <w:pPr>
      <w:widowControl w:val="0"/>
      <w:jc w:val="both"/>
    </w:pPr>
  </w:style>
  <w:style w:type="character" w:default="1" w:styleId="1fe0a84c-99be-44ea-aa80-72a181f817ad">
    <w:name w:val="Default Paragraph Font"/>
    <w:uiPriority w:val="1"/>
    <w:semiHidden/>
    <w:unhideWhenUsed/>
  </w:style>
  <w:style w:type="table" w:default="1" w:styleId="f9560ed0-ecd4-4724-9236-383520c84c46">
    <w:name w:val="Normal Table"/>
    <w:uiPriority w:val="99"/>
    <w:semiHidden/>
    <w:unhideWhenUsed/>
    <w:tblPr>
      <w:tblInd w:w="0" w:type="dxa"/>
      <w:tblCellMar>
        <w:top w:w="0" w:type="dxa"/>
        <w:left w:w="108" w:type="dxa"/>
        <w:bottom w:w="0" w:type="dxa"/>
        <w:right w:w="108" w:type="dxa"/>
      </w:tblCellMar>
    </w:tblPr>
  </w:style>
  <w:style w:type="numbering" w:default="1" w:styleId="dd6b2731-3849-4fee-86e6-bdc899736123">
    <w:name w:val="No List"/>
    <w:uiPriority w:val="99"/>
    <w:semiHidden/>
    <w:unhideWhenUsed/>
  </w:style>
  <w:style w:type="paragraph" w:customStyle="1" w:styleId="a92786fa-27f8-4a3d-94ef-0a14521a4764">
    <w:name w:val="石墨文档正文"/>
    <w:qFormat/>
    <w:rPr>
      <w:szCs w:val="22"/>
    </w:rPr>
  </w:style>
  <w:style w:type="paragraph" w:customStyle="1" w:styleId="65940c59-6291-4333-a9c5-b811e455b348">
    <w:name w:val="石墨文档副标题"/>
    <w:qFormat/>
    <w:rPr>
      <w:color w:val="888888"/>
      <w:sz w:val="48"/>
      <w:szCs w:val="48"/>
    </w:rPr>
  </w:style>
  <w:style w:type="paragraph" w:customStyle="1" w:styleId="01a96934-e78b-4b3d-b869-41fe281829c6">
    <w:name w:val="石墨文档大标题"/>
    <w:next w:val="a3"/>
    <w:uiPriority w:val="9"/>
    <w:unhideWhenUsed/>
    <w:qFormat/>
    <w:pPr>
      <w:spacing w:before="260" w:after="260"/>
      <w:outlineLvl w:val="0"/>
    </w:pPr>
    <w:rPr>
      <w:b/>
      <w:bCs/>
      <w:sz w:val="40"/>
      <w:szCs w:val="40"/>
    </w:rPr>
  </w:style>
  <w:style w:type="paragraph" w:customStyle="1" w:styleId="4e90231d-246d-40e6-85c2-7ab814a32a57">
    <w:name w:val="石墨文档中标题"/>
    <w:next w:val="a3"/>
    <w:uiPriority w:val="9"/>
    <w:unhideWhenUsed/>
    <w:qFormat/>
    <w:pPr>
      <w:spacing w:before="260" w:after="260"/>
      <w:outlineLvl w:val="1"/>
    </w:pPr>
    <w:rPr>
      <w:b/>
      <w:bCs/>
      <w:sz w:val="36"/>
      <w:szCs w:val="36"/>
    </w:rPr>
  </w:style>
  <w:style w:type="paragraph" w:customStyle="1" w:styleId="f85b3cee-429f-464c-a894-d398a2870771">
    <w:name w:val="石墨文档小标题"/>
    <w:next w:val="a3"/>
    <w:uiPriority w:val="9"/>
    <w:unhideWhenUsed/>
    <w:qFormat/>
    <w:pPr>
      <w:spacing w:before="260" w:after="260"/>
      <w:outlineLvl w:val="2"/>
    </w:pPr>
    <w:rPr>
      <w:b/>
      <w:bCs/>
      <w:sz w:val="32"/>
      <w:szCs w:val="32"/>
    </w:rPr>
  </w:style>
  <w:style w:type="paragraph" w:customStyle="1" w:styleId="924748e5-0843-41cc-8d98-fce563a25b0a">
    <w:name w:val="石墨文档标题"/>
    <w:next w:val="a3"/>
    <w:uiPriority w:val="9"/>
    <w:unhideWhenUsed/>
    <w:qFormat/>
    <w:pPr>
      <w:spacing w:before="260" w:after="260"/>
      <w:outlineLvl w:val="3"/>
    </w:pPr>
    <w:rPr>
      <w:b/>
      <w:bCs/>
      <w:sz w:val="56"/>
      <w:szCs w:val="56"/>
    </w:rPr>
  </w:style>
  <w:style w:type="paragraph" w:customStyle="1" w:styleId="f817c6a4-a072-4d21-86bd-5f95d34918bd">
    <w:name w:val="石墨文档引用"/>
    <w:qFormat/>
    <w:pPr>
      <w:pBdr>
        <w:left w:val="single" w:sz="30" w:space="10" w:color="F0F0F0"/>
      </w:pBdr>
    </w:pPr>
    <w:rPr>
      <w:color w:val="ADADAD"/>
    </w:rPr>
  </w:style>
  <w:style w:type="paragraph" w:default="1" w:styleId="4a765a5c-6ccc-45c4-b3b3-34c41192fbc6">
    <w:name w:val="Normal"/>
    <w:qFormat/>
    <w:pPr>
      <w:widowControl w:val="0"/>
      <w:jc w:val="both"/>
    </w:pPr>
  </w:style>
  <w:style w:type="character" w:default="1" w:styleId="56dbb3d6-bb91-44c9-86f5-f8e9ee0143f3">
    <w:name w:val="Default Paragraph Font"/>
    <w:uiPriority w:val="1"/>
    <w:semiHidden/>
    <w:unhideWhenUsed/>
  </w:style>
  <w:style w:type="table" w:default="1" w:styleId="080e1497-5741-45fc-90d8-911978d03941">
    <w:name w:val="Normal Table"/>
    <w:uiPriority w:val="99"/>
    <w:semiHidden/>
    <w:unhideWhenUsed/>
    <w:tblPr>
      <w:tblInd w:w="0" w:type="dxa"/>
      <w:tblCellMar>
        <w:top w:w="0" w:type="dxa"/>
        <w:left w:w="108" w:type="dxa"/>
        <w:bottom w:w="0" w:type="dxa"/>
        <w:right w:w="108" w:type="dxa"/>
      </w:tblCellMar>
    </w:tblPr>
  </w:style>
  <w:style w:type="numbering" w:default="1" w:styleId="5a661a96-2025-4c3f-9371-4b359947c58f">
    <w:name w:val="No List"/>
    <w:uiPriority w:val="99"/>
    <w:semiHidden/>
    <w:unhideWhenUsed/>
  </w:style>
  <w:style w:type="paragraph" w:customStyle="1" w:styleId="4d3c779f-dff3-452d-9f66-339a7a38b8ff">
    <w:name w:val="石墨文档正文"/>
    <w:qFormat/>
    <w:rPr>
      <w:szCs w:val="22"/>
    </w:rPr>
  </w:style>
  <w:style w:type="paragraph" w:customStyle="1" w:styleId="b1c42408-e0e2-40de-be16-88f0c1c833ef">
    <w:name w:val="石墨文档副标题"/>
    <w:qFormat/>
    <w:rPr>
      <w:color w:val="888888"/>
      <w:sz w:val="48"/>
      <w:szCs w:val="48"/>
    </w:rPr>
  </w:style>
  <w:style w:type="paragraph" w:customStyle="1" w:styleId="1d810485-85e7-4816-9d6b-f5a4ebee64af">
    <w:name w:val="石墨文档大标题"/>
    <w:next w:val="a3"/>
    <w:uiPriority w:val="9"/>
    <w:unhideWhenUsed/>
    <w:qFormat/>
    <w:pPr>
      <w:spacing w:before="260" w:after="260"/>
      <w:outlineLvl w:val="0"/>
    </w:pPr>
    <w:rPr>
      <w:b/>
      <w:bCs/>
      <w:sz w:val="40"/>
      <w:szCs w:val="40"/>
    </w:rPr>
  </w:style>
  <w:style w:type="paragraph" w:customStyle="1" w:styleId="c3107060-2989-4a24-b087-eacf115aa62b">
    <w:name w:val="石墨文档中标题"/>
    <w:next w:val="a3"/>
    <w:uiPriority w:val="9"/>
    <w:unhideWhenUsed/>
    <w:qFormat/>
    <w:pPr>
      <w:spacing w:before="260" w:after="260"/>
      <w:outlineLvl w:val="1"/>
    </w:pPr>
    <w:rPr>
      <w:b/>
      <w:bCs/>
      <w:sz w:val="36"/>
      <w:szCs w:val="36"/>
    </w:rPr>
  </w:style>
  <w:style w:type="paragraph" w:customStyle="1" w:styleId="d997c01d-b030-4a86-8699-653a34291286">
    <w:name w:val="石墨文档小标题"/>
    <w:next w:val="a3"/>
    <w:uiPriority w:val="9"/>
    <w:unhideWhenUsed/>
    <w:qFormat/>
    <w:pPr>
      <w:spacing w:before="260" w:after="260"/>
      <w:outlineLvl w:val="2"/>
    </w:pPr>
    <w:rPr>
      <w:b/>
      <w:bCs/>
      <w:sz w:val="32"/>
      <w:szCs w:val="32"/>
    </w:rPr>
  </w:style>
  <w:style w:type="paragraph" w:customStyle="1" w:styleId="85e2eb59-2b7a-464a-ad50-b7f6510e16f0">
    <w:name w:val="石墨文档标题"/>
    <w:next w:val="a3"/>
    <w:uiPriority w:val="9"/>
    <w:unhideWhenUsed/>
    <w:qFormat/>
    <w:pPr>
      <w:spacing w:before="260" w:after="260"/>
      <w:outlineLvl w:val="3"/>
    </w:pPr>
    <w:rPr>
      <w:b/>
      <w:bCs/>
      <w:sz w:val="56"/>
      <w:szCs w:val="56"/>
    </w:rPr>
  </w:style>
  <w:style w:type="paragraph" w:customStyle="1" w:styleId="5e3effb0-056f-49d0-bbbd-e75eed941c67">
    <w:name w:val="石墨文档引用"/>
    <w:qFormat/>
    <w:pPr>
      <w:pBdr>
        <w:left w:val="single" w:sz="30" w:space="10" w:color="F0F0F0"/>
      </w:pBdr>
    </w:pPr>
    <w:rPr>
      <w:color w:val="ADADAD"/>
    </w:rPr>
  </w:style>
  <w:style w:type="paragraph" w:default="1" w:styleId="0e107e39-af9b-4028-b270-0bf7d9ad5df8">
    <w:name w:val="Normal"/>
    <w:qFormat/>
    <w:pPr>
      <w:widowControl w:val="0"/>
      <w:jc w:val="both"/>
    </w:pPr>
  </w:style>
  <w:style w:type="character" w:default="1" w:styleId="602329d2-ce3b-41bf-9585-f70aabd33966">
    <w:name w:val="Default Paragraph Font"/>
    <w:uiPriority w:val="1"/>
    <w:semiHidden/>
    <w:unhideWhenUsed/>
  </w:style>
  <w:style w:type="table" w:default="1" w:styleId="423dae48-4c02-4c3b-b699-aa6c31b48863">
    <w:name w:val="Normal Table"/>
    <w:uiPriority w:val="99"/>
    <w:semiHidden/>
    <w:unhideWhenUsed/>
    <w:tblPr>
      <w:tblInd w:w="0" w:type="dxa"/>
      <w:tblCellMar>
        <w:top w:w="0" w:type="dxa"/>
        <w:left w:w="108" w:type="dxa"/>
        <w:bottom w:w="0" w:type="dxa"/>
        <w:right w:w="108" w:type="dxa"/>
      </w:tblCellMar>
    </w:tblPr>
  </w:style>
  <w:style w:type="numbering" w:default="1" w:styleId="9f043940-918f-48b2-889f-1df50f185602">
    <w:name w:val="No List"/>
    <w:uiPriority w:val="99"/>
    <w:semiHidden/>
    <w:unhideWhenUsed/>
  </w:style>
  <w:style w:type="paragraph" w:customStyle="1" w:styleId="b2e26eff-7fd8-4679-b9c4-2d7e7b0c41a2">
    <w:name w:val="石墨文档正文"/>
    <w:qFormat/>
    <w:rPr>
      <w:szCs w:val="22"/>
    </w:rPr>
  </w:style>
  <w:style w:type="paragraph" w:customStyle="1" w:styleId="5334a7fe-8fd2-408c-a9b5-c5145149079e">
    <w:name w:val="石墨文档副标题"/>
    <w:qFormat/>
    <w:rPr>
      <w:color w:val="888888"/>
      <w:sz w:val="48"/>
      <w:szCs w:val="48"/>
    </w:rPr>
  </w:style>
  <w:style w:type="paragraph" w:customStyle="1" w:styleId="e01d4fac-5816-49ff-88c4-ac62dcb083df">
    <w:name w:val="石墨文档大标题"/>
    <w:next w:val="a3"/>
    <w:uiPriority w:val="9"/>
    <w:unhideWhenUsed/>
    <w:qFormat/>
    <w:pPr>
      <w:spacing w:before="260" w:after="260"/>
      <w:outlineLvl w:val="0"/>
    </w:pPr>
    <w:rPr>
      <w:b/>
      <w:bCs/>
      <w:sz w:val="40"/>
      <w:szCs w:val="40"/>
    </w:rPr>
  </w:style>
  <w:style w:type="paragraph" w:customStyle="1" w:styleId="206c91a4-7a7a-4b08-80b6-f911bcc7f38e">
    <w:name w:val="石墨文档中标题"/>
    <w:next w:val="a3"/>
    <w:uiPriority w:val="9"/>
    <w:unhideWhenUsed/>
    <w:qFormat/>
    <w:pPr>
      <w:spacing w:before="260" w:after="260"/>
      <w:outlineLvl w:val="1"/>
    </w:pPr>
    <w:rPr>
      <w:b/>
      <w:bCs/>
      <w:sz w:val="36"/>
      <w:szCs w:val="36"/>
    </w:rPr>
  </w:style>
  <w:style w:type="paragraph" w:customStyle="1" w:styleId="4e650d9c-3045-4639-9264-294a7b3688a8">
    <w:name w:val="石墨文档小标题"/>
    <w:next w:val="a3"/>
    <w:uiPriority w:val="9"/>
    <w:unhideWhenUsed/>
    <w:qFormat/>
    <w:pPr>
      <w:spacing w:before="260" w:after="260"/>
      <w:outlineLvl w:val="2"/>
    </w:pPr>
    <w:rPr>
      <w:b/>
      <w:bCs/>
      <w:sz w:val="32"/>
      <w:szCs w:val="32"/>
    </w:rPr>
  </w:style>
  <w:style w:type="paragraph" w:customStyle="1" w:styleId="9fc05d9f-2a0b-404a-9479-364e8df4b202">
    <w:name w:val="石墨文档标题"/>
    <w:next w:val="a3"/>
    <w:uiPriority w:val="9"/>
    <w:unhideWhenUsed/>
    <w:qFormat/>
    <w:pPr>
      <w:spacing w:before="260" w:after="260"/>
      <w:outlineLvl w:val="3"/>
    </w:pPr>
    <w:rPr>
      <w:b/>
      <w:bCs/>
      <w:sz w:val="56"/>
      <w:szCs w:val="56"/>
    </w:rPr>
  </w:style>
  <w:style w:type="paragraph" w:customStyle="1" w:styleId="5f8031a4-b275-4e67-af0b-4baed537aed2">
    <w:name w:val="石墨文档引用"/>
    <w:qFormat/>
    <w:pPr>
      <w:pBdr>
        <w:left w:val="single" w:sz="30" w:space="10" w:color="F0F0F0"/>
      </w:pBdr>
    </w:pPr>
    <w:rPr>
      <w:color w:val="ADADAD"/>
    </w:rPr>
  </w:style>
  <w:style w:type="paragraph" w:default="1" w:styleId="36fdd269-73a8-408c-87a1-e16f789e8112">
    <w:name w:val="Normal"/>
    <w:qFormat/>
    <w:pPr>
      <w:widowControl w:val="0"/>
      <w:jc w:val="both"/>
    </w:pPr>
  </w:style>
  <w:style w:type="character" w:default="1" w:styleId="7aa2b3d9-8dd2-493f-8964-82a0b6670c82">
    <w:name w:val="Default Paragraph Font"/>
    <w:uiPriority w:val="1"/>
    <w:semiHidden/>
    <w:unhideWhenUsed/>
  </w:style>
  <w:style w:type="table" w:default="1" w:styleId="def677fb-b73a-4abb-91f9-17f215c15bd9">
    <w:name w:val="Normal Table"/>
    <w:uiPriority w:val="99"/>
    <w:semiHidden/>
    <w:unhideWhenUsed/>
    <w:tblPr>
      <w:tblInd w:w="0" w:type="dxa"/>
      <w:tblCellMar>
        <w:top w:w="0" w:type="dxa"/>
        <w:left w:w="108" w:type="dxa"/>
        <w:bottom w:w="0" w:type="dxa"/>
        <w:right w:w="108" w:type="dxa"/>
      </w:tblCellMar>
    </w:tblPr>
  </w:style>
  <w:style w:type="numbering" w:default="1" w:styleId="3bd3670b-4652-45ed-88db-e32c0cc9ad64">
    <w:name w:val="No List"/>
    <w:uiPriority w:val="99"/>
    <w:semiHidden/>
    <w:unhideWhenUsed/>
  </w:style>
  <w:style w:type="paragraph" w:customStyle="1" w:styleId="a39ae5df-baba-44a5-9de6-e8b7eaab15ca">
    <w:name w:val="石墨文档正文"/>
    <w:qFormat/>
    <w:rPr>
      <w:szCs w:val="22"/>
    </w:rPr>
  </w:style>
  <w:style w:type="paragraph" w:customStyle="1" w:styleId="fc1b018f-8483-404c-8ddf-eed87f28a729">
    <w:name w:val="石墨文档副标题"/>
    <w:qFormat/>
    <w:rPr>
      <w:color w:val="888888"/>
      <w:sz w:val="48"/>
      <w:szCs w:val="48"/>
    </w:rPr>
  </w:style>
  <w:style w:type="paragraph" w:customStyle="1" w:styleId="a4a86715-3eab-4f8b-8c9c-26aa1fb93694">
    <w:name w:val="石墨文档大标题"/>
    <w:next w:val="a3"/>
    <w:uiPriority w:val="9"/>
    <w:unhideWhenUsed/>
    <w:qFormat/>
    <w:pPr>
      <w:spacing w:before="260" w:after="260"/>
      <w:outlineLvl w:val="0"/>
    </w:pPr>
    <w:rPr>
      <w:b/>
      <w:bCs/>
      <w:sz w:val="40"/>
      <w:szCs w:val="40"/>
    </w:rPr>
  </w:style>
  <w:style w:type="paragraph" w:customStyle="1" w:styleId="93aaa667-1293-4850-9b90-650475a0a0f2">
    <w:name w:val="石墨文档中标题"/>
    <w:next w:val="a3"/>
    <w:uiPriority w:val="9"/>
    <w:unhideWhenUsed/>
    <w:qFormat/>
    <w:pPr>
      <w:spacing w:before="260" w:after="260"/>
      <w:outlineLvl w:val="1"/>
    </w:pPr>
    <w:rPr>
      <w:b/>
      <w:bCs/>
      <w:sz w:val="36"/>
      <w:szCs w:val="36"/>
    </w:rPr>
  </w:style>
  <w:style w:type="paragraph" w:customStyle="1" w:styleId="136bb9f5-95fc-482a-869e-ee659add4801">
    <w:name w:val="石墨文档小标题"/>
    <w:next w:val="a3"/>
    <w:uiPriority w:val="9"/>
    <w:unhideWhenUsed/>
    <w:qFormat/>
    <w:pPr>
      <w:spacing w:before="260" w:after="260"/>
      <w:outlineLvl w:val="2"/>
    </w:pPr>
    <w:rPr>
      <w:b/>
      <w:bCs/>
      <w:sz w:val="32"/>
      <w:szCs w:val="32"/>
    </w:rPr>
  </w:style>
  <w:style w:type="paragraph" w:customStyle="1" w:styleId="f0ddbcc8-3952-4469-a1ba-8e602beb6b88">
    <w:name w:val="石墨文档标题"/>
    <w:next w:val="a3"/>
    <w:uiPriority w:val="9"/>
    <w:unhideWhenUsed/>
    <w:qFormat/>
    <w:pPr>
      <w:spacing w:before="260" w:after="260"/>
      <w:outlineLvl w:val="3"/>
    </w:pPr>
    <w:rPr>
      <w:b/>
      <w:bCs/>
      <w:sz w:val="56"/>
      <w:szCs w:val="56"/>
    </w:rPr>
  </w:style>
  <w:style w:type="paragraph" w:customStyle="1" w:styleId="6975a5cf-76cb-4129-8a68-584fa29e8494">
    <w:name w:val="石墨文档引用"/>
    <w:qFormat/>
    <w:pPr>
      <w:pBdr>
        <w:left w:val="single" w:sz="30" w:space="10" w:color="F0F0F0"/>
      </w:pBdr>
    </w:pPr>
    <w:rPr>
      <w:color w:val="ADADAD"/>
    </w:rPr>
  </w:style>
  <w:style w:type="paragraph" w:default="1" w:styleId="6607b877-3877-4b93-b503-ae778d112709">
    <w:name w:val="Normal"/>
    <w:qFormat/>
    <w:pPr>
      <w:widowControl w:val="0"/>
      <w:jc w:val="both"/>
    </w:pPr>
  </w:style>
  <w:style w:type="character" w:default="1" w:styleId="a71f1370-8f3b-481a-ac33-ec842e6708a4">
    <w:name w:val="Default Paragraph Font"/>
    <w:uiPriority w:val="1"/>
    <w:semiHidden/>
    <w:unhideWhenUsed/>
  </w:style>
  <w:style w:type="table" w:default="1" w:styleId="25ece937-07e0-42ad-86ea-006fbd471d9a">
    <w:name w:val="Normal Table"/>
    <w:uiPriority w:val="99"/>
    <w:semiHidden/>
    <w:unhideWhenUsed/>
    <w:tblPr>
      <w:tblInd w:w="0" w:type="dxa"/>
      <w:tblCellMar>
        <w:top w:w="0" w:type="dxa"/>
        <w:left w:w="108" w:type="dxa"/>
        <w:bottom w:w="0" w:type="dxa"/>
        <w:right w:w="108" w:type="dxa"/>
      </w:tblCellMar>
    </w:tblPr>
  </w:style>
  <w:style w:type="numbering" w:default="1" w:styleId="ce3db126-be95-4c93-a87a-482d54cd0b91">
    <w:name w:val="No List"/>
    <w:uiPriority w:val="99"/>
    <w:semiHidden/>
    <w:unhideWhenUsed/>
  </w:style>
  <w:style w:type="paragraph" w:customStyle="1" w:styleId="4a9fdd59-9f9d-47a5-912c-0ab0f49f7d31">
    <w:name w:val="石墨文档正文"/>
    <w:qFormat/>
    <w:rPr>
      <w:szCs w:val="22"/>
    </w:rPr>
  </w:style>
  <w:style w:type="paragraph" w:customStyle="1" w:styleId="d6978432-b3b1-4a1e-9d22-c3f5308e8ffc">
    <w:name w:val="石墨文档副标题"/>
    <w:qFormat/>
    <w:rPr>
      <w:color w:val="888888"/>
      <w:sz w:val="48"/>
      <w:szCs w:val="48"/>
    </w:rPr>
  </w:style>
  <w:style w:type="paragraph" w:customStyle="1" w:styleId="cd8c967e-c907-4cfa-ad7e-d0ebf13c07de">
    <w:name w:val="石墨文档大标题"/>
    <w:next w:val="a3"/>
    <w:uiPriority w:val="9"/>
    <w:unhideWhenUsed/>
    <w:qFormat/>
    <w:pPr>
      <w:spacing w:before="260" w:after="260"/>
      <w:outlineLvl w:val="0"/>
    </w:pPr>
    <w:rPr>
      <w:b/>
      <w:bCs/>
      <w:sz w:val="40"/>
      <w:szCs w:val="40"/>
    </w:rPr>
  </w:style>
  <w:style w:type="paragraph" w:customStyle="1" w:styleId="fbfc0c04-c559-4873-9f16-aced00dd5640">
    <w:name w:val="石墨文档中标题"/>
    <w:next w:val="a3"/>
    <w:uiPriority w:val="9"/>
    <w:unhideWhenUsed/>
    <w:qFormat/>
    <w:pPr>
      <w:spacing w:before="260" w:after="260"/>
      <w:outlineLvl w:val="1"/>
    </w:pPr>
    <w:rPr>
      <w:b/>
      <w:bCs/>
      <w:sz w:val="36"/>
      <w:szCs w:val="36"/>
    </w:rPr>
  </w:style>
  <w:style w:type="paragraph" w:customStyle="1" w:styleId="67017074-ceb0-4785-8f5e-4288ed7ae551">
    <w:name w:val="石墨文档小标题"/>
    <w:next w:val="a3"/>
    <w:uiPriority w:val="9"/>
    <w:unhideWhenUsed/>
    <w:qFormat/>
    <w:pPr>
      <w:spacing w:before="260" w:after="260"/>
      <w:outlineLvl w:val="2"/>
    </w:pPr>
    <w:rPr>
      <w:b/>
      <w:bCs/>
      <w:sz w:val="32"/>
      <w:szCs w:val="32"/>
    </w:rPr>
  </w:style>
  <w:style w:type="paragraph" w:customStyle="1" w:styleId="fd741767-9721-4773-ab9a-a796df36d67f">
    <w:name w:val="石墨文档标题"/>
    <w:next w:val="a3"/>
    <w:uiPriority w:val="9"/>
    <w:unhideWhenUsed/>
    <w:qFormat/>
    <w:pPr>
      <w:spacing w:before="260" w:after="260"/>
      <w:outlineLvl w:val="3"/>
    </w:pPr>
    <w:rPr>
      <w:b/>
      <w:bCs/>
      <w:sz w:val="56"/>
      <w:szCs w:val="56"/>
    </w:rPr>
  </w:style>
  <w:style w:type="paragraph" w:customStyle="1" w:styleId="8f150a7c-2a23-4184-b44d-70de6d0e32f9">
    <w:name w:val="石墨文档引用"/>
    <w:qFormat/>
    <w:pPr>
      <w:pBdr>
        <w:left w:val="single" w:sz="30" w:space="10" w:color="F0F0F0"/>
      </w:pBdr>
    </w:pPr>
    <w:rPr>
      <w:color w:val="ADADAD"/>
    </w:rPr>
  </w:style>
  <w:style w:type="paragraph" w:default="1" w:styleId="9382bdd3-0d55-46c2-be9a-831510e48694">
    <w:name w:val="Normal"/>
    <w:qFormat/>
    <w:pPr>
      <w:widowControl w:val="0"/>
      <w:jc w:val="both"/>
    </w:pPr>
  </w:style>
  <w:style w:type="character" w:default="1" w:styleId="8adcd743-d856-43d2-b93a-af9c22a266cc">
    <w:name w:val="Default Paragraph Font"/>
    <w:uiPriority w:val="1"/>
    <w:semiHidden/>
    <w:unhideWhenUsed/>
  </w:style>
  <w:style w:type="table" w:default="1" w:styleId="ca26b404-d88c-4dec-8b3f-c4650c02181a">
    <w:name w:val="Normal Table"/>
    <w:uiPriority w:val="99"/>
    <w:semiHidden/>
    <w:unhideWhenUsed/>
    <w:tblPr>
      <w:tblInd w:w="0" w:type="dxa"/>
      <w:tblCellMar>
        <w:top w:w="0" w:type="dxa"/>
        <w:left w:w="108" w:type="dxa"/>
        <w:bottom w:w="0" w:type="dxa"/>
        <w:right w:w="108" w:type="dxa"/>
      </w:tblCellMar>
    </w:tblPr>
  </w:style>
  <w:style w:type="numbering" w:default="1" w:styleId="a5c94e03-2189-4ca8-99ed-75e529e1588e">
    <w:name w:val="No List"/>
    <w:uiPriority w:val="99"/>
    <w:semiHidden/>
    <w:unhideWhenUsed/>
  </w:style>
  <w:style w:type="paragraph" w:customStyle="1" w:styleId="a0dbedb0-1146-4634-a207-8e5a1c645981">
    <w:name w:val="石墨文档正文"/>
    <w:qFormat/>
    <w:rPr>
      <w:szCs w:val="22"/>
    </w:rPr>
  </w:style>
  <w:style w:type="paragraph" w:customStyle="1" w:styleId="c71b5718-7389-4aee-95bc-b84fed6baba3">
    <w:name w:val="石墨文档副标题"/>
    <w:qFormat/>
    <w:rPr>
      <w:color w:val="888888"/>
      <w:sz w:val="48"/>
      <w:szCs w:val="48"/>
    </w:rPr>
  </w:style>
  <w:style w:type="paragraph" w:customStyle="1" w:styleId="fb9bd1b1-ac37-4e53-b2ef-659d8fd1c302">
    <w:name w:val="石墨文档大标题"/>
    <w:next w:val="a3"/>
    <w:uiPriority w:val="9"/>
    <w:unhideWhenUsed/>
    <w:qFormat/>
    <w:pPr>
      <w:spacing w:before="260" w:after="260"/>
      <w:outlineLvl w:val="0"/>
    </w:pPr>
    <w:rPr>
      <w:b/>
      <w:bCs/>
      <w:sz w:val="40"/>
      <w:szCs w:val="40"/>
    </w:rPr>
  </w:style>
  <w:style w:type="paragraph" w:customStyle="1" w:styleId="38bb2cc6-43a3-448b-b5b6-1b37f9958c90">
    <w:name w:val="石墨文档中标题"/>
    <w:next w:val="a3"/>
    <w:uiPriority w:val="9"/>
    <w:unhideWhenUsed/>
    <w:qFormat/>
    <w:pPr>
      <w:spacing w:before="260" w:after="260"/>
      <w:outlineLvl w:val="1"/>
    </w:pPr>
    <w:rPr>
      <w:b/>
      <w:bCs/>
      <w:sz w:val="36"/>
      <w:szCs w:val="36"/>
    </w:rPr>
  </w:style>
  <w:style w:type="paragraph" w:customStyle="1" w:styleId="b1c978e3-73fb-4d45-b0cb-2ca4353f73b8">
    <w:name w:val="石墨文档小标题"/>
    <w:next w:val="a3"/>
    <w:uiPriority w:val="9"/>
    <w:unhideWhenUsed/>
    <w:qFormat/>
    <w:pPr>
      <w:spacing w:before="260" w:after="260"/>
      <w:outlineLvl w:val="2"/>
    </w:pPr>
    <w:rPr>
      <w:b/>
      <w:bCs/>
      <w:sz w:val="32"/>
      <w:szCs w:val="32"/>
    </w:rPr>
  </w:style>
  <w:style w:type="paragraph" w:customStyle="1" w:styleId="8956703f-6a2c-4be2-a9ce-7dd678b4e300">
    <w:name w:val="石墨文档标题"/>
    <w:next w:val="a3"/>
    <w:uiPriority w:val="9"/>
    <w:unhideWhenUsed/>
    <w:qFormat/>
    <w:pPr>
      <w:spacing w:before="260" w:after="260"/>
      <w:outlineLvl w:val="3"/>
    </w:pPr>
    <w:rPr>
      <w:b/>
      <w:bCs/>
      <w:sz w:val="56"/>
      <w:szCs w:val="56"/>
    </w:rPr>
  </w:style>
  <w:style w:type="paragraph" w:customStyle="1" w:styleId="2f009154-6e8c-437e-a427-c7bb35d11752">
    <w:name w:val="石墨文档引用"/>
    <w:qFormat/>
    <w:pPr>
      <w:pBdr>
        <w:left w:val="single" w:sz="30" w:space="10" w:color="F0F0F0"/>
      </w:pBdr>
    </w:pPr>
    <w:rPr>
      <w:color w:val="ADADAD"/>
    </w:rPr>
  </w:style>
  <w:style w:type="paragraph" w:default="1" w:styleId="3ed6ec3b-0d83-42f0-b198-6c7b1d4218f8">
    <w:name w:val="Normal"/>
    <w:qFormat/>
    <w:pPr>
      <w:widowControl w:val="0"/>
      <w:jc w:val="both"/>
    </w:pPr>
  </w:style>
  <w:style w:type="character" w:default="1" w:styleId="5acabfe1-41ff-4895-8d52-46d12f6cdee1">
    <w:name w:val="Default Paragraph Font"/>
    <w:uiPriority w:val="1"/>
    <w:semiHidden/>
    <w:unhideWhenUsed/>
  </w:style>
  <w:style w:type="table" w:default="1" w:styleId="476d7713-3d8f-4787-9e6f-5bf88daad1a3">
    <w:name w:val="Normal Table"/>
    <w:uiPriority w:val="99"/>
    <w:semiHidden/>
    <w:unhideWhenUsed/>
    <w:tblPr>
      <w:tblInd w:w="0" w:type="dxa"/>
      <w:tblCellMar>
        <w:top w:w="0" w:type="dxa"/>
        <w:left w:w="108" w:type="dxa"/>
        <w:bottom w:w="0" w:type="dxa"/>
        <w:right w:w="108" w:type="dxa"/>
      </w:tblCellMar>
    </w:tblPr>
  </w:style>
  <w:style w:type="numbering" w:default="1" w:styleId="4c45b870-2c14-452b-b75a-c6e81b61c9e8">
    <w:name w:val="No List"/>
    <w:uiPriority w:val="99"/>
    <w:semiHidden/>
    <w:unhideWhenUsed/>
  </w:style>
  <w:style w:type="paragraph" w:customStyle="1" w:styleId="a8aa1e65-4106-4b15-9220-1a2414cc05e4">
    <w:name w:val="石墨文档正文"/>
    <w:qFormat/>
    <w:rPr>
      <w:szCs w:val="22"/>
    </w:rPr>
  </w:style>
  <w:style w:type="paragraph" w:customStyle="1" w:styleId="4894ab59-bbcf-4d13-b902-4fb5bbafb975">
    <w:name w:val="石墨文档副标题"/>
    <w:qFormat/>
    <w:rPr>
      <w:color w:val="888888"/>
      <w:sz w:val="48"/>
      <w:szCs w:val="48"/>
    </w:rPr>
  </w:style>
  <w:style w:type="paragraph" w:customStyle="1" w:styleId="a75b4d16-0ad0-4fd5-9709-338e04aa8b98">
    <w:name w:val="石墨文档大标题"/>
    <w:next w:val="a3"/>
    <w:uiPriority w:val="9"/>
    <w:unhideWhenUsed/>
    <w:qFormat/>
    <w:pPr>
      <w:spacing w:before="260" w:after="260"/>
      <w:outlineLvl w:val="0"/>
    </w:pPr>
    <w:rPr>
      <w:b/>
      <w:bCs/>
      <w:sz w:val="40"/>
      <w:szCs w:val="40"/>
    </w:rPr>
  </w:style>
  <w:style w:type="paragraph" w:customStyle="1" w:styleId="9127803d-f3b0-406f-b802-e225c1da00ba">
    <w:name w:val="石墨文档中标题"/>
    <w:next w:val="a3"/>
    <w:uiPriority w:val="9"/>
    <w:unhideWhenUsed/>
    <w:qFormat/>
    <w:pPr>
      <w:spacing w:before="260" w:after="260"/>
      <w:outlineLvl w:val="1"/>
    </w:pPr>
    <w:rPr>
      <w:b/>
      <w:bCs/>
      <w:sz w:val="36"/>
      <w:szCs w:val="36"/>
    </w:rPr>
  </w:style>
  <w:style w:type="paragraph" w:customStyle="1" w:styleId="17272aed-82e9-4088-bcdc-afad13c26d19">
    <w:name w:val="石墨文档小标题"/>
    <w:next w:val="a3"/>
    <w:uiPriority w:val="9"/>
    <w:unhideWhenUsed/>
    <w:qFormat/>
    <w:pPr>
      <w:spacing w:before="260" w:after="260"/>
      <w:outlineLvl w:val="2"/>
    </w:pPr>
    <w:rPr>
      <w:b/>
      <w:bCs/>
      <w:sz w:val="32"/>
      <w:szCs w:val="32"/>
    </w:rPr>
  </w:style>
  <w:style w:type="paragraph" w:customStyle="1" w:styleId="16a193c9-20aa-4672-a35a-9a9ac953d534">
    <w:name w:val="石墨文档标题"/>
    <w:next w:val="a3"/>
    <w:uiPriority w:val="9"/>
    <w:unhideWhenUsed/>
    <w:qFormat/>
    <w:pPr>
      <w:spacing w:before="260" w:after="260"/>
      <w:outlineLvl w:val="3"/>
    </w:pPr>
    <w:rPr>
      <w:b/>
      <w:bCs/>
      <w:sz w:val="56"/>
      <w:szCs w:val="56"/>
    </w:rPr>
  </w:style>
  <w:style w:type="paragraph" w:customStyle="1" w:styleId="bfdb3f03-301f-412a-8d1f-2063eed6322b">
    <w:name w:val="石墨文档引用"/>
    <w:qFormat/>
    <w:pPr>
      <w:pBdr>
        <w:left w:val="single" w:sz="30" w:space="10" w:color="F0F0F0"/>
      </w:pBdr>
    </w:pPr>
    <w:rPr>
      <w:color w:val="ADADAD"/>
    </w:rPr>
  </w:style>
  <w:style w:type="paragraph" w:default="1" w:styleId="d8efe5b2-b331-49fc-8a24-183fdc3b4982">
    <w:name w:val="Normal"/>
    <w:qFormat/>
    <w:pPr>
      <w:widowControl w:val="0"/>
      <w:jc w:val="both"/>
    </w:pPr>
  </w:style>
  <w:style w:type="character" w:default="1" w:styleId="299e4a89-802e-4ffd-bc6d-fa87a29cdda8">
    <w:name w:val="Default Paragraph Font"/>
    <w:uiPriority w:val="1"/>
    <w:semiHidden/>
    <w:unhideWhenUsed/>
  </w:style>
  <w:style w:type="table" w:default="1" w:styleId="6bf03a52-a4ae-4ec9-8472-5ba917897df3">
    <w:name w:val="Normal Table"/>
    <w:uiPriority w:val="99"/>
    <w:semiHidden/>
    <w:unhideWhenUsed/>
    <w:tblPr>
      <w:tblInd w:w="0" w:type="dxa"/>
      <w:tblCellMar>
        <w:top w:w="0" w:type="dxa"/>
        <w:left w:w="108" w:type="dxa"/>
        <w:bottom w:w="0" w:type="dxa"/>
        <w:right w:w="108" w:type="dxa"/>
      </w:tblCellMar>
    </w:tblPr>
  </w:style>
  <w:style w:type="numbering" w:default="1" w:styleId="b7ecf53f-4093-4b52-8315-c4e0643cf6cf">
    <w:name w:val="No List"/>
    <w:uiPriority w:val="99"/>
    <w:semiHidden/>
    <w:unhideWhenUsed/>
  </w:style>
  <w:style w:type="paragraph" w:customStyle="1" w:styleId="e8ebf5f1-dac1-4a39-9aad-6703a576b5db">
    <w:name w:val="石墨文档正文"/>
    <w:qFormat/>
    <w:rPr>
      <w:szCs w:val="22"/>
    </w:rPr>
  </w:style>
  <w:style w:type="paragraph" w:customStyle="1" w:styleId="ef9123b0-9863-4b2d-972b-f6e875f1a3ea">
    <w:name w:val="石墨文档副标题"/>
    <w:qFormat/>
    <w:rPr>
      <w:color w:val="888888"/>
      <w:sz w:val="48"/>
      <w:szCs w:val="48"/>
    </w:rPr>
  </w:style>
  <w:style w:type="paragraph" w:customStyle="1" w:styleId="fe810253-22f5-4245-83e3-ae2d739784fe">
    <w:name w:val="石墨文档大标题"/>
    <w:next w:val="a3"/>
    <w:uiPriority w:val="9"/>
    <w:unhideWhenUsed/>
    <w:qFormat/>
    <w:pPr>
      <w:spacing w:before="260" w:after="260"/>
      <w:outlineLvl w:val="0"/>
    </w:pPr>
    <w:rPr>
      <w:b/>
      <w:bCs/>
      <w:sz w:val="40"/>
      <w:szCs w:val="40"/>
    </w:rPr>
  </w:style>
  <w:style w:type="paragraph" w:customStyle="1" w:styleId="9da88919-4471-4710-8cf3-55c8ba608be3">
    <w:name w:val="石墨文档中标题"/>
    <w:next w:val="a3"/>
    <w:uiPriority w:val="9"/>
    <w:unhideWhenUsed/>
    <w:qFormat/>
    <w:pPr>
      <w:spacing w:before="260" w:after="260"/>
      <w:outlineLvl w:val="1"/>
    </w:pPr>
    <w:rPr>
      <w:b/>
      <w:bCs/>
      <w:sz w:val="36"/>
      <w:szCs w:val="36"/>
    </w:rPr>
  </w:style>
  <w:style w:type="paragraph" w:customStyle="1" w:styleId="dd3deb26-5fb7-4fcc-9738-8d019192b714">
    <w:name w:val="石墨文档小标题"/>
    <w:next w:val="a3"/>
    <w:uiPriority w:val="9"/>
    <w:unhideWhenUsed/>
    <w:qFormat/>
    <w:pPr>
      <w:spacing w:before="260" w:after="260"/>
      <w:outlineLvl w:val="2"/>
    </w:pPr>
    <w:rPr>
      <w:b/>
      <w:bCs/>
      <w:sz w:val="32"/>
      <w:szCs w:val="32"/>
    </w:rPr>
  </w:style>
  <w:style w:type="paragraph" w:customStyle="1" w:styleId="b7f59dd1-1012-46dc-b27b-323d4db2e303">
    <w:name w:val="石墨文档标题"/>
    <w:next w:val="a3"/>
    <w:uiPriority w:val="9"/>
    <w:unhideWhenUsed/>
    <w:qFormat/>
    <w:pPr>
      <w:spacing w:before="260" w:after="260"/>
      <w:outlineLvl w:val="3"/>
    </w:pPr>
    <w:rPr>
      <w:b/>
      <w:bCs/>
      <w:sz w:val="56"/>
      <w:szCs w:val="56"/>
    </w:rPr>
  </w:style>
  <w:style w:type="paragraph" w:customStyle="1" w:styleId="bc4d98d8-4c3e-4007-804f-4f71f7338d2d">
    <w:name w:val="石墨文档引用"/>
    <w:qFormat/>
    <w:pPr>
      <w:pBdr>
        <w:left w:val="single" w:sz="30" w:space="10" w:color="F0F0F0"/>
      </w:pBdr>
    </w:pPr>
    <w:rPr>
      <w:color w:val="ADADAD"/>
    </w:rPr>
  </w:style>
  <w:style w:type="paragraph" w:default="1" w:styleId="61189009-19b0-4190-adff-6a8bc40edc13">
    <w:name w:val="Normal"/>
    <w:qFormat/>
    <w:pPr>
      <w:widowControl w:val="0"/>
      <w:jc w:val="both"/>
    </w:pPr>
  </w:style>
  <w:style w:type="character" w:default="1" w:styleId="c509a009-277e-4376-ae51-89385f8b2cf4">
    <w:name w:val="Default Paragraph Font"/>
    <w:uiPriority w:val="1"/>
    <w:semiHidden/>
    <w:unhideWhenUsed/>
  </w:style>
  <w:style w:type="table" w:default="1" w:styleId="0a8e0f2f-65cc-4bc3-8667-6537c6b80ac8">
    <w:name w:val="Normal Table"/>
    <w:uiPriority w:val="99"/>
    <w:semiHidden/>
    <w:unhideWhenUsed/>
    <w:tblPr>
      <w:tblInd w:w="0" w:type="dxa"/>
      <w:tblCellMar>
        <w:top w:w="0" w:type="dxa"/>
        <w:left w:w="108" w:type="dxa"/>
        <w:bottom w:w="0" w:type="dxa"/>
        <w:right w:w="108" w:type="dxa"/>
      </w:tblCellMar>
    </w:tblPr>
  </w:style>
  <w:style w:type="numbering" w:default="1" w:styleId="78acc648-700d-496e-bacb-832d46729dc8">
    <w:name w:val="No List"/>
    <w:uiPriority w:val="99"/>
    <w:semiHidden/>
    <w:unhideWhenUsed/>
  </w:style>
  <w:style w:type="paragraph" w:customStyle="1" w:styleId="c1e37ecd-8d02-4175-bdfd-badcd409703c">
    <w:name w:val="石墨文档正文"/>
    <w:qFormat/>
    <w:rPr>
      <w:szCs w:val="22"/>
    </w:rPr>
  </w:style>
  <w:style w:type="paragraph" w:customStyle="1" w:styleId="70227cf1-fd88-4465-b13f-421ba40c5108">
    <w:name w:val="石墨文档副标题"/>
    <w:qFormat/>
    <w:rPr>
      <w:color w:val="888888"/>
      <w:sz w:val="48"/>
      <w:szCs w:val="48"/>
    </w:rPr>
  </w:style>
  <w:style w:type="paragraph" w:customStyle="1" w:styleId="f2c783eb-c504-4cc7-8059-ac98227905a7">
    <w:name w:val="石墨文档大标题"/>
    <w:next w:val="a3"/>
    <w:uiPriority w:val="9"/>
    <w:unhideWhenUsed/>
    <w:qFormat/>
    <w:pPr>
      <w:spacing w:before="260" w:after="260"/>
      <w:outlineLvl w:val="0"/>
    </w:pPr>
    <w:rPr>
      <w:b/>
      <w:bCs/>
      <w:sz w:val="40"/>
      <w:szCs w:val="40"/>
    </w:rPr>
  </w:style>
  <w:style w:type="paragraph" w:customStyle="1" w:styleId="deb894d0-ccd2-4dfb-820a-83b2b3ac2419">
    <w:name w:val="石墨文档中标题"/>
    <w:next w:val="a3"/>
    <w:uiPriority w:val="9"/>
    <w:unhideWhenUsed/>
    <w:qFormat/>
    <w:pPr>
      <w:spacing w:before="260" w:after="260"/>
      <w:outlineLvl w:val="1"/>
    </w:pPr>
    <w:rPr>
      <w:b/>
      <w:bCs/>
      <w:sz w:val="36"/>
      <w:szCs w:val="36"/>
    </w:rPr>
  </w:style>
  <w:style w:type="paragraph" w:customStyle="1" w:styleId="175d2546-b941-4ce4-98fe-ae773218455a">
    <w:name w:val="石墨文档小标题"/>
    <w:next w:val="a3"/>
    <w:uiPriority w:val="9"/>
    <w:unhideWhenUsed/>
    <w:qFormat/>
    <w:pPr>
      <w:spacing w:before="260" w:after="260"/>
      <w:outlineLvl w:val="2"/>
    </w:pPr>
    <w:rPr>
      <w:b/>
      <w:bCs/>
      <w:sz w:val="32"/>
      <w:szCs w:val="32"/>
    </w:rPr>
  </w:style>
  <w:style w:type="paragraph" w:customStyle="1" w:styleId="5cf9b1ea-2973-4198-83a1-634180c8c2b3">
    <w:name w:val="石墨文档标题"/>
    <w:next w:val="a3"/>
    <w:uiPriority w:val="9"/>
    <w:unhideWhenUsed/>
    <w:qFormat/>
    <w:pPr>
      <w:spacing w:before="260" w:after="260"/>
      <w:outlineLvl w:val="3"/>
    </w:pPr>
    <w:rPr>
      <w:b/>
      <w:bCs/>
      <w:sz w:val="56"/>
      <w:szCs w:val="56"/>
    </w:rPr>
  </w:style>
  <w:style w:type="paragraph" w:customStyle="1" w:styleId="7c40c597-908d-4299-9510-8f05e70c5266">
    <w:name w:val="石墨文档引用"/>
    <w:qFormat/>
    <w:pPr>
      <w:pBdr>
        <w:left w:val="single" w:sz="30" w:space="10" w:color="F0F0F0"/>
      </w:pBdr>
    </w:pPr>
    <w:rPr>
      <w:color w:val="ADADAD"/>
    </w:rPr>
  </w:style>
  <w:style w:type="paragraph" w:default="1" w:styleId="735ccdf8-eaff-42f0-9fc3-ee3bb943ee2d">
    <w:name w:val="Normal"/>
    <w:qFormat/>
    <w:pPr>
      <w:widowControl w:val="0"/>
      <w:jc w:val="both"/>
    </w:pPr>
  </w:style>
  <w:style w:type="character" w:default="1" w:styleId="83ba9d4e-0b0c-456e-b1f3-7fff6d116dfd">
    <w:name w:val="Default Paragraph Font"/>
    <w:uiPriority w:val="1"/>
    <w:semiHidden/>
    <w:unhideWhenUsed/>
  </w:style>
  <w:style w:type="table" w:default="1" w:styleId="6956fa40-750e-48cc-b2cf-bf159f35f8fd">
    <w:name w:val="Normal Table"/>
    <w:uiPriority w:val="99"/>
    <w:semiHidden/>
    <w:unhideWhenUsed/>
    <w:tblPr>
      <w:tblInd w:w="0" w:type="dxa"/>
      <w:tblCellMar>
        <w:top w:w="0" w:type="dxa"/>
        <w:left w:w="108" w:type="dxa"/>
        <w:bottom w:w="0" w:type="dxa"/>
        <w:right w:w="108" w:type="dxa"/>
      </w:tblCellMar>
    </w:tblPr>
  </w:style>
  <w:style w:type="numbering" w:default="1" w:styleId="f5dcacf4-4e78-447d-9edb-6ed55bcd9ae3">
    <w:name w:val="No List"/>
    <w:uiPriority w:val="99"/>
    <w:semiHidden/>
    <w:unhideWhenUsed/>
  </w:style>
  <w:style w:type="paragraph" w:customStyle="1" w:styleId="7ee3551d-1136-48f6-b17e-f8ad31aeca14">
    <w:name w:val="石墨文档正文"/>
    <w:qFormat/>
    <w:rPr>
      <w:szCs w:val="22"/>
    </w:rPr>
  </w:style>
  <w:style w:type="paragraph" w:customStyle="1" w:styleId="8f22911a-dad7-4f75-ad48-86a9217acea6">
    <w:name w:val="石墨文档副标题"/>
    <w:qFormat/>
    <w:rPr>
      <w:color w:val="888888"/>
      <w:sz w:val="48"/>
      <w:szCs w:val="48"/>
    </w:rPr>
  </w:style>
  <w:style w:type="paragraph" w:customStyle="1" w:styleId="67df0a46-f41d-4db7-98e7-7801baf6f8a2">
    <w:name w:val="石墨文档大标题"/>
    <w:next w:val="a3"/>
    <w:uiPriority w:val="9"/>
    <w:unhideWhenUsed/>
    <w:qFormat/>
    <w:pPr>
      <w:spacing w:before="260" w:after="260"/>
      <w:outlineLvl w:val="0"/>
    </w:pPr>
    <w:rPr>
      <w:b/>
      <w:bCs/>
      <w:sz w:val="40"/>
      <w:szCs w:val="40"/>
    </w:rPr>
  </w:style>
  <w:style w:type="paragraph" w:customStyle="1" w:styleId="14723beb-b642-4b61-a19e-538f9d2e011e">
    <w:name w:val="石墨文档中标题"/>
    <w:next w:val="a3"/>
    <w:uiPriority w:val="9"/>
    <w:unhideWhenUsed/>
    <w:qFormat/>
    <w:pPr>
      <w:spacing w:before="260" w:after="260"/>
      <w:outlineLvl w:val="1"/>
    </w:pPr>
    <w:rPr>
      <w:b/>
      <w:bCs/>
      <w:sz w:val="36"/>
      <w:szCs w:val="36"/>
    </w:rPr>
  </w:style>
  <w:style w:type="paragraph" w:customStyle="1" w:styleId="3988d9c0-199a-4469-92c3-f5614814bf85">
    <w:name w:val="石墨文档小标题"/>
    <w:next w:val="a3"/>
    <w:uiPriority w:val="9"/>
    <w:unhideWhenUsed/>
    <w:qFormat/>
    <w:pPr>
      <w:spacing w:before="260" w:after="260"/>
      <w:outlineLvl w:val="2"/>
    </w:pPr>
    <w:rPr>
      <w:b/>
      <w:bCs/>
      <w:sz w:val="32"/>
      <w:szCs w:val="32"/>
    </w:rPr>
  </w:style>
  <w:style w:type="paragraph" w:customStyle="1" w:styleId="5e8548e3-72d5-4cc9-ba77-1c6fec764856">
    <w:name w:val="石墨文档标题"/>
    <w:next w:val="a3"/>
    <w:uiPriority w:val="9"/>
    <w:unhideWhenUsed/>
    <w:qFormat/>
    <w:pPr>
      <w:spacing w:before="260" w:after="260"/>
      <w:outlineLvl w:val="3"/>
    </w:pPr>
    <w:rPr>
      <w:b/>
      <w:bCs/>
      <w:sz w:val="56"/>
      <w:szCs w:val="56"/>
    </w:rPr>
  </w:style>
  <w:style w:type="paragraph" w:customStyle="1" w:styleId="844b6f7e-7ccd-4805-ada4-4a031679d9ca">
    <w:name w:val="石墨文档引用"/>
    <w:qFormat/>
    <w:pPr>
      <w:pBdr>
        <w:left w:val="single" w:sz="30" w:space="10" w:color="F0F0F0"/>
      </w:pBdr>
    </w:pPr>
    <w:rPr>
      <w:color w:val="ADADAD"/>
    </w:rPr>
  </w:style>
  <w:style w:type="paragraph" w:default="1" w:styleId="cad161c0-db80-41b0-bedb-4e39e6808a21">
    <w:name w:val="Normal"/>
    <w:qFormat/>
    <w:pPr>
      <w:widowControl w:val="0"/>
      <w:jc w:val="both"/>
    </w:pPr>
  </w:style>
  <w:style w:type="character" w:default="1" w:styleId="60e0da60-1c9e-4c3e-b27e-ee53df53bfaa">
    <w:name w:val="Default Paragraph Font"/>
    <w:uiPriority w:val="1"/>
    <w:semiHidden/>
    <w:unhideWhenUsed/>
  </w:style>
  <w:style w:type="table" w:default="1" w:styleId="5e24cfc2-e811-43ac-8330-61dc5da36b25">
    <w:name w:val="Normal Table"/>
    <w:uiPriority w:val="99"/>
    <w:semiHidden/>
    <w:unhideWhenUsed/>
    <w:tblPr>
      <w:tblInd w:w="0" w:type="dxa"/>
      <w:tblCellMar>
        <w:top w:w="0" w:type="dxa"/>
        <w:left w:w="108" w:type="dxa"/>
        <w:bottom w:w="0" w:type="dxa"/>
        <w:right w:w="108" w:type="dxa"/>
      </w:tblCellMar>
    </w:tblPr>
  </w:style>
  <w:style w:type="numbering" w:default="1" w:styleId="febe880e-9c36-4424-94aa-b2946aff690c">
    <w:name w:val="No List"/>
    <w:uiPriority w:val="99"/>
    <w:semiHidden/>
    <w:unhideWhenUsed/>
  </w:style>
  <w:style w:type="paragraph" w:customStyle="1" w:styleId="c2b680ef-dd46-408c-ad2f-c6fee6600bf0">
    <w:name w:val="石墨文档正文"/>
    <w:qFormat/>
    <w:rPr>
      <w:szCs w:val="22"/>
    </w:rPr>
  </w:style>
  <w:style w:type="paragraph" w:customStyle="1" w:styleId="7fbdfa35-cbf7-4eba-9e43-9a1211785e17">
    <w:name w:val="石墨文档副标题"/>
    <w:qFormat/>
    <w:rPr>
      <w:color w:val="888888"/>
      <w:sz w:val="48"/>
      <w:szCs w:val="48"/>
    </w:rPr>
  </w:style>
  <w:style w:type="paragraph" w:customStyle="1" w:styleId="513db8c8-d0c6-4bd3-8f27-d5ecbc6ab80c">
    <w:name w:val="石墨文档大标题"/>
    <w:next w:val="a3"/>
    <w:uiPriority w:val="9"/>
    <w:unhideWhenUsed/>
    <w:qFormat/>
    <w:pPr>
      <w:spacing w:before="260" w:after="260"/>
      <w:outlineLvl w:val="0"/>
    </w:pPr>
    <w:rPr>
      <w:b/>
      <w:bCs/>
      <w:sz w:val="40"/>
      <w:szCs w:val="40"/>
    </w:rPr>
  </w:style>
  <w:style w:type="paragraph" w:customStyle="1" w:styleId="39a14f98-d44d-4dd7-b9d6-b8e98ffc3912">
    <w:name w:val="石墨文档中标题"/>
    <w:next w:val="a3"/>
    <w:uiPriority w:val="9"/>
    <w:unhideWhenUsed/>
    <w:qFormat/>
    <w:pPr>
      <w:spacing w:before="260" w:after="260"/>
      <w:outlineLvl w:val="1"/>
    </w:pPr>
    <w:rPr>
      <w:b/>
      <w:bCs/>
      <w:sz w:val="36"/>
      <w:szCs w:val="36"/>
    </w:rPr>
  </w:style>
  <w:style w:type="paragraph" w:customStyle="1" w:styleId="170eaa20-45ad-4336-9fa9-5bd66b439c82">
    <w:name w:val="石墨文档小标题"/>
    <w:next w:val="a3"/>
    <w:uiPriority w:val="9"/>
    <w:unhideWhenUsed/>
    <w:qFormat/>
    <w:pPr>
      <w:spacing w:before="260" w:after="260"/>
      <w:outlineLvl w:val="2"/>
    </w:pPr>
    <w:rPr>
      <w:b/>
      <w:bCs/>
      <w:sz w:val="32"/>
      <w:szCs w:val="32"/>
    </w:rPr>
  </w:style>
  <w:style w:type="paragraph" w:customStyle="1" w:styleId="f288e649-de23-49ed-ac4a-fd844b44383c">
    <w:name w:val="石墨文档标题"/>
    <w:next w:val="a3"/>
    <w:uiPriority w:val="9"/>
    <w:unhideWhenUsed/>
    <w:qFormat/>
    <w:pPr>
      <w:spacing w:before="260" w:after="260"/>
      <w:outlineLvl w:val="3"/>
    </w:pPr>
    <w:rPr>
      <w:b/>
      <w:bCs/>
      <w:sz w:val="56"/>
      <w:szCs w:val="56"/>
    </w:rPr>
  </w:style>
  <w:style w:type="paragraph" w:customStyle="1" w:styleId="789d35e4-bc39-4652-b088-82ade8391e15">
    <w:name w:val="石墨文档引用"/>
    <w:qFormat/>
    <w:pPr>
      <w:pBdr>
        <w:left w:val="single" w:sz="30" w:space="10" w:color="F0F0F0"/>
      </w:pBdr>
    </w:pPr>
    <w:rPr>
      <w:color w:val="ADADAD"/>
    </w:rPr>
  </w:style>
  <w:style w:type="paragraph" w:default="1" w:styleId="68d13d27-868b-48f4-96f0-f97d236e300c">
    <w:name w:val="Normal"/>
    <w:qFormat/>
    <w:pPr>
      <w:widowControl w:val="0"/>
      <w:jc w:val="both"/>
    </w:pPr>
  </w:style>
  <w:style w:type="character" w:default="1" w:styleId="396e20df-bb55-40cc-86a9-a7107e8da0e8">
    <w:name w:val="Default Paragraph Font"/>
    <w:uiPriority w:val="1"/>
    <w:semiHidden/>
    <w:unhideWhenUsed/>
  </w:style>
  <w:style w:type="table" w:default="1" w:styleId="1768ce94-16d4-443b-83ef-76e99acbc7e0">
    <w:name w:val="Normal Table"/>
    <w:uiPriority w:val="99"/>
    <w:semiHidden/>
    <w:unhideWhenUsed/>
    <w:tblPr>
      <w:tblInd w:w="0" w:type="dxa"/>
      <w:tblCellMar>
        <w:top w:w="0" w:type="dxa"/>
        <w:left w:w="108" w:type="dxa"/>
        <w:bottom w:w="0" w:type="dxa"/>
        <w:right w:w="108" w:type="dxa"/>
      </w:tblCellMar>
    </w:tblPr>
  </w:style>
  <w:style w:type="numbering" w:default="1" w:styleId="d268ecd4-5fb1-45ec-8b38-651df70084d9">
    <w:name w:val="No List"/>
    <w:uiPriority w:val="99"/>
    <w:semiHidden/>
    <w:unhideWhenUsed/>
  </w:style>
  <w:style w:type="paragraph" w:customStyle="1" w:styleId="c5d2b9a6-4ce3-4aee-84f4-934a51a8394d">
    <w:name w:val="石墨文档正文"/>
    <w:qFormat/>
    <w:rPr>
      <w:szCs w:val="22"/>
    </w:rPr>
  </w:style>
  <w:style w:type="paragraph" w:customStyle="1" w:styleId="b73018ff-7f8f-40df-9ac0-7a07453a19ea">
    <w:name w:val="石墨文档副标题"/>
    <w:qFormat/>
    <w:rPr>
      <w:color w:val="888888"/>
      <w:sz w:val="48"/>
      <w:szCs w:val="48"/>
    </w:rPr>
  </w:style>
  <w:style w:type="paragraph" w:customStyle="1" w:styleId="c0f1e5dc-9b0b-4ba1-aba9-d274fd6a5e1e">
    <w:name w:val="石墨文档大标题"/>
    <w:next w:val="a3"/>
    <w:uiPriority w:val="9"/>
    <w:unhideWhenUsed/>
    <w:qFormat/>
    <w:pPr>
      <w:spacing w:before="260" w:after="260"/>
      <w:outlineLvl w:val="0"/>
    </w:pPr>
    <w:rPr>
      <w:b/>
      <w:bCs/>
      <w:sz w:val="40"/>
      <w:szCs w:val="40"/>
    </w:rPr>
  </w:style>
  <w:style w:type="paragraph" w:customStyle="1" w:styleId="3b602852-731d-46b3-86e3-b98ca46ec799">
    <w:name w:val="石墨文档中标题"/>
    <w:next w:val="a3"/>
    <w:uiPriority w:val="9"/>
    <w:unhideWhenUsed/>
    <w:qFormat/>
    <w:pPr>
      <w:spacing w:before="260" w:after="260"/>
      <w:outlineLvl w:val="1"/>
    </w:pPr>
    <w:rPr>
      <w:b/>
      <w:bCs/>
      <w:sz w:val="36"/>
      <w:szCs w:val="36"/>
    </w:rPr>
  </w:style>
  <w:style w:type="paragraph" w:customStyle="1" w:styleId="24ad620c-414b-41ab-b12c-a90ce09cfd78">
    <w:name w:val="石墨文档小标题"/>
    <w:next w:val="a3"/>
    <w:uiPriority w:val="9"/>
    <w:unhideWhenUsed/>
    <w:qFormat/>
    <w:pPr>
      <w:spacing w:before="260" w:after="260"/>
      <w:outlineLvl w:val="2"/>
    </w:pPr>
    <w:rPr>
      <w:b/>
      <w:bCs/>
      <w:sz w:val="32"/>
      <w:szCs w:val="32"/>
    </w:rPr>
  </w:style>
  <w:style w:type="paragraph" w:customStyle="1" w:styleId="23e8ce4d-3093-4848-80d8-cd3af4d197fc">
    <w:name w:val="石墨文档标题"/>
    <w:next w:val="a3"/>
    <w:uiPriority w:val="9"/>
    <w:unhideWhenUsed/>
    <w:qFormat/>
    <w:pPr>
      <w:spacing w:before="260" w:after="260"/>
      <w:outlineLvl w:val="3"/>
    </w:pPr>
    <w:rPr>
      <w:b/>
      <w:bCs/>
      <w:sz w:val="56"/>
      <w:szCs w:val="56"/>
    </w:rPr>
  </w:style>
  <w:style w:type="paragraph" w:customStyle="1" w:styleId="96f72685-cb68-4851-9664-1c7f3447bbc7">
    <w:name w:val="石墨文档引用"/>
    <w:qFormat/>
    <w:pPr>
      <w:pBdr>
        <w:left w:val="single" w:sz="30" w:space="10" w:color="F0F0F0"/>
      </w:pBdr>
    </w:pPr>
    <w:rPr>
      <w:color w:val="ADADAD"/>
    </w:rPr>
  </w:style>
  <w:style w:type="paragraph" w:default="1" w:styleId="acea680b-01fd-40f8-8192-16ff32690a85">
    <w:name w:val="Normal"/>
    <w:qFormat/>
    <w:pPr>
      <w:widowControl w:val="0"/>
      <w:jc w:val="both"/>
    </w:pPr>
  </w:style>
  <w:style w:type="character" w:default="1" w:styleId="27c7663e-9e9f-4017-8366-cee79d9e4e50">
    <w:name w:val="Default Paragraph Font"/>
    <w:uiPriority w:val="1"/>
    <w:semiHidden/>
    <w:unhideWhenUsed/>
  </w:style>
  <w:style w:type="table" w:default="1" w:styleId="9a18465a-bd22-4b7e-9c93-fed13a987dd3">
    <w:name w:val="Normal Table"/>
    <w:uiPriority w:val="99"/>
    <w:semiHidden/>
    <w:unhideWhenUsed/>
    <w:tblPr>
      <w:tblInd w:w="0" w:type="dxa"/>
      <w:tblCellMar>
        <w:top w:w="0" w:type="dxa"/>
        <w:left w:w="108" w:type="dxa"/>
        <w:bottom w:w="0" w:type="dxa"/>
        <w:right w:w="108" w:type="dxa"/>
      </w:tblCellMar>
    </w:tblPr>
  </w:style>
  <w:style w:type="numbering" w:default="1" w:styleId="73809efe-3e79-4d7c-830a-7a7c9e7df799">
    <w:name w:val="No List"/>
    <w:uiPriority w:val="99"/>
    <w:semiHidden/>
    <w:unhideWhenUsed/>
  </w:style>
  <w:style w:type="paragraph" w:customStyle="1" w:styleId="c38c4cf3-70c3-4d03-abe3-1349518326de">
    <w:name w:val="石墨文档正文"/>
    <w:qFormat/>
    <w:rPr>
      <w:szCs w:val="22"/>
    </w:rPr>
  </w:style>
  <w:style w:type="paragraph" w:customStyle="1" w:styleId="f586d54c-24aa-4b02-a461-cfc2ea58a386">
    <w:name w:val="石墨文档副标题"/>
    <w:qFormat/>
    <w:rPr>
      <w:color w:val="888888"/>
      <w:sz w:val="48"/>
      <w:szCs w:val="48"/>
    </w:rPr>
  </w:style>
  <w:style w:type="paragraph" w:customStyle="1" w:styleId="7e2bc783-144c-4ff8-8efa-b78ae6636d92">
    <w:name w:val="石墨文档大标题"/>
    <w:next w:val="a3"/>
    <w:uiPriority w:val="9"/>
    <w:unhideWhenUsed/>
    <w:qFormat/>
    <w:pPr>
      <w:spacing w:before="260" w:after="260"/>
      <w:outlineLvl w:val="0"/>
    </w:pPr>
    <w:rPr>
      <w:b/>
      <w:bCs/>
      <w:sz w:val="40"/>
      <w:szCs w:val="40"/>
    </w:rPr>
  </w:style>
  <w:style w:type="paragraph" w:customStyle="1" w:styleId="55d6a186-b7bd-48e8-9de2-b1660129cf8c">
    <w:name w:val="石墨文档中标题"/>
    <w:next w:val="a3"/>
    <w:uiPriority w:val="9"/>
    <w:unhideWhenUsed/>
    <w:qFormat/>
    <w:pPr>
      <w:spacing w:before="260" w:after="260"/>
      <w:outlineLvl w:val="1"/>
    </w:pPr>
    <w:rPr>
      <w:b/>
      <w:bCs/>
      <w:sz w:val="36"/>
      <w:szCs w:val="36"/>
    </w:rPr>
  </w:style>
  <w:style w:type="paragraph" w:customStyle="1" w:styleId="9667b77c-5662-4ebb-8856-5786fd68014a">
    <w:name w:val="石墨文档小标题"/>
    <w:next w:val="a3"/>
    <w:uiPriority w:val="9"/>
    <w:unhideWhenUsed/>
    <w:qFormat/>
    <w:pPr>
      <w:spacing w:before="260" w:after="260"/>
      <w:outlineLvl w:val="2"/>
    </w:pPr>
    <w:rPr>
      <w:b/>
      <w:bCs/>
      <w:sz w:val="32"/>
      <w:szCs w:val="32"/>
    </w:rPr>
  </w:style>
  <w:style w:type="paragraph" w:customStyle="1" w:styleId="f57b8bcd-bf58-41ce-9f18-5ef6e0a8cf5b">
    <w:name w:val="石墨文档标题"/>
    <w:next w:val="a3"/>
    <w:uiPriority w:val="9"/>
    <w:unhideWhenUsed/>
    <w:qFormat/>
    <w:pPr>
      <w:spacing w:before="260" w:after="260"/>
      <w:outlineLvl w:val="3"/>
    </w:pPr>
    <w:rPr>
      <w:b/>
      <w:bCs/>
      <w:sz w:val="56"/>
      <w:szCs w:val="56"/>
    </w:rPr>
  </w:style>
  <w:style w:type="paragraph" w:customStyle="1" w:styleId="812cc09a-2349-4d58-a510-9f10cd2914af">
    <w:name w:val="石墨文档引用"/>
    <w:qFormat/>
    <w:pPr>
      <w:pBdr>
        <w:left w:val="single" w:sz="30" w:space="10" w:color="F0F0F0"/>
      </w:pBdr>
    </w:pPr>
    <w:rPr>
      <w:color w:val="ADADAD"/>
    </w:rPr>
  </w:style>
  <w:style w:type="paragraph" w:default="1" w:styleId="92248ead-9275-4ae2-9da4-77691ef3d76c">
    <w:name w:val="Normal"/>
    <w:qFormat/>
    <w:pPr>
      <w:widowControl w:val="0"/>
      <w:jc w:val="both"/>
    </w:pPr>
  </w:style>
  <w:style w:type="character" w:default="1" w:styleId="c6de0637-43bd-4293-98ca-61ad55fcedd8">
    <w:name w:val="Default Paragraph Font"/>
    <w:uiPriority w:val="1"/>
    <w:semiHidden/>
    <w:unhideWhenUsed/>
  </w:style>
  <w:style w:type="table" w:default="1" w:styleId="c9fd3930-2689-4be2-9d5c-4338563467f5">
    <w:name w:val="Normal Table"/>
    <w:uiPriority w:val="99"/>
    <w:semiHidden/>
    <w:unhideWhenUsed/>
    <w:tblPr>
      <w:tblInd w:w="0" w:type="dxa"/>
      <w:tblCellMar>
        <w:top w:w="0" w:type="dxa"/>
        <w:left w:w="108" w:type="dxa"/>
        <w:bottom w:w="0" w:type="dxa"/>
        <w:right w:w="108" w:type="dxa"/>
      </w:tblCellMar>
    </w:tblPr>
  </w:style>
  <w:style w:type="numbering" w:default="1" w:styleId="b0e33c19-0392-458b-a527-b44614256a49">
    <w:name w:val="No List"/>
    <w:uiPriority w:val="99"/>
    <w:semiHidden/>
    <w:unhideWhenUsed/>
  </w:style>
  <w:style w:type="paragraph" w:customStyle="1" w:styleId="ef1ab5ca-bb7e-4537-8f1f-22a247792207">
    <w:name w:val="石墨文档正文"/>
    <w:qFormat/>
    <w:rPr>
      <w:szCs w:val="22"/>
    </w:rPr>
  </w:style>
  <w:style w:type="paragraph" w:customStyle="1" w:styleId="37146bbb-8483-4255-a67b-5984927088d4">
    <w:name w:val="石墨文档副标题"/>
    <w:qFormat/>
    <w:rPr>
      <w:color w:val="888888"/>
      <w:sz w:val="48"/>
      <w:szCs w:val="48"/>
    </w:rPr>
  </w:style>
  <w:style w:type="paragraph" w:customStyle="1" w:styleId="8cb8168a-d7d4-4d62-a040-962f8944844e">
    <w:name w:val="石墨文档大标题"/>
    <w:next w:val="a3"/>
    <w:uiPriority w:val="9"/>
    <w:unhideWhenUsed/>
    <w:qFormat/>
    <w:pPr>
      <w:spacing w:before="260" w:after="260"/>
      <w:outlineLvl w:val="0"/>
    </w:pPr>
    <w:rPr>
      <w:b/>
      <w:bCs/>
      <w:sz w:val="40"/>
      <w:szCs w:val="40"/>
    </w:rPr>
  </w:style>
  <w:style w:type="paragraph" w:customStyle="1" w:styleId="65a0d68d-82f8-4ec7-8bac-2f755740579c">
    <w:name w:val="石墨文档中标题"/>
    <w:next w:val="a3"/>
    <w:uiPriority w:val="9"/>
    <w:unhideWhenUsed/>
    <w:qFormat/>
    <w:pPr>
      <w:spacing w:before="260" w:after="260"/>
      <w:outlineLvl w:val="1"/>
    </w:pPr>
    <w:rPr>
      <w:b/>
      <w:bCs/>
      <w:sz w:val="36"/>
      <w:szCs w:val="36"/>
    </w:rPr>
  </w:style>
  <w:style w:type="paragraph" w:customStyle="1" w:styleId="2b047a00-7cd1-49ff-b937-19d59c09298a">
    <w:name w:val="石墨文档小标题"/>
    <w:next w:val="a3"/>
    <w:uiPriority w:val="9"/>
    <w:unhideWhenUsed/>
    <w:qFormat/>
    <w:pPr>
      <w:spacing w:before="260" w:after="260"/>
      <w:outlineLvl w:val="2"/>
    </w:pPr>
    <w:rPr>
      <w:b/>
      <w:bCs/>
      <w:sz w:val="32"/>
      <w:szCs w:val="32"/>
    </w:rPr>
  </w:style>
  <w:style w:type="paragraph" w:customStyle="1" w:styleId="cb7ef27b-31d4-4ebb-aeda-00bb155897c0">
    <w:name w:val="石墨文档标题"/>
    <w:next w:val="a3"/>
    <w:uiPriority w:val="9"/>
    <w:unhideWhenUsed/>
    <w:qFormat/>
    <w:pPr>
      <w:spacing w:before="260" w:after="260"/>
      <w:outlineLvl w:val="3"/>
    </w:pPr>
    <w:rPr>
      <w:b/>
      <w:bCs/>
      <w:sz w:val="56"/>
      <w:szCs w:val="56"/>
    </w:rPr>
  </w:style>
  <w:style w:type="paragraph" w:customStyle="1" w:styleId="ee6fe6f1-aae6-4b85-8130-8988183c4159">
    <w:name w:val="石墨文档引用"/>
    <w:qFormat/>
    <w:pPr>
      <w:pBdr>
        <w:left w:val="single" w:sz="30" w:space="10" w:color="F0F0F0"/>
      </w:pBdr>
    </w:pPr>
    <w:rPr>
      <w:color w:val="ADADAD"/>
    </w:rPr>
  </w:style>
  <w:style w:type="paragraph" w:default="1" w:styleId="7485a1b1-aa9e-419c-9c85-18f7925b4521">
    <w:name w:val="Normal"/>
    <w:qFormat/>
    <w:pPr>
      <w:widowControl w:val="0"/>
      <w:jc w:val="both"/>
    </w:pPr>
  </w:style>
  <w:style w:type="character" w:default="1" w:styleId="0de23234-029a-4dbf-8c30-73647e753729">
    <w:name w:val="Default Paragraph Font"/>
    <w:uiPriority w:val="1"/>
    <w:semiHidden/>
    <w:unhideWhenUsed/>
  </w:style>
  <w:style w:type="table" w:default="1" w:styleId="18a57460-d830-4a57-bc7d-ca4a343b495c">
    <w:name w:val="Normal Table"/>
    <w:uiPriority w:val="99"/>
    <w:semiHidden/>
    <w:unhideWhenUsed/>
    <w:tblPr>
      <w:tblInd w:w="0" w:type="dxa"/>
      <w:tblCellMar>
        <w:top w:w="0" w:type="dxa"/>
        <w:left w:w="108" w:type="dxa"/>
        <w:bottom w:w="0" w:type="dxa"/>
        <w:right w:w="108" w:type="dxa"/>
      </w:tblCellMar>
    </w:tblPr>
  </w:style>
  <w:style w:type="numbering" w:default="1" w:styleId="c2195e1c-f5a3-41c0-8dbf-e9de7a67848a">
    <w:name w:val="No List"/>
    <w:uiPriority w:val="99"/>
    <w:semiHidden/>
    <w:unhideWhenUsed/>
  </w:style>
  <w:style w:type="paragraph" w:customStyle="1" w:styleId="52573761-f754-4da8-a695-3ff8ebd44c58">
    <w:name w:val="石墨文档正文"/>
    <w:qFormat/>
    <w:rPr>
      <w:szCs w:val="22"/>
    </w:rPr>
  </w:style>
  <w:style w:type="paragraph" w:customStyle="1" w:styleId="3911a8af-3545-4953-b896-333b205acf70">
    <w:name w:val="石墨文档副标题"/>
    <w:qFormat/>
    <w:rPr>
      <w:color w:val="888888"/>
      <w:sz w:val="48"/>
      <w:szCs w:val="48"/>
    </w:rPr>
  </w:style>
  <w:style w:type="paragraph" w:customStyle="1" w:styleId="fba46303-2a53-4ace-9b0e-1ffd0d3d6f76">
    <w:name w:val="石墨文档大标题"/>
    <w:next w:val="a3"/>
    <w:uiPriority w:val="9"/>
    <w:unhideWhenUsed/>
    <w:qFormat/>
    <w:pPr>
      <w:spacing w:before="260" w:after="260"/>
      <w:outlineLvl w:val="0"/>
    </w:pPr>
    <w:rPr>
      <w:b/>
      <w:bCs/>
      <w:sz w:val="40"/>
      <w:szCs w:val="40"/>
    </w:rPr>
  </w:style>
  <w:style w:type="paragraph" w:customStyle="1" w:styleId="3470f795-8fde-4614-9992-c85f7d9b797e">
    <w:name w:val="石墨文档中标题"/>
    <w:next w:val="a3"/>
    <w:uiPriority w:val="9"/>
    <w:unhideWhenUsed/>
    <w:qFormat/>
    <w:pPr>
      <w:spacing w:before="260" w:after="260"/>
      <w:outlineLvl w:val="1"/>
    </w:pPr>
    <w:rPr>
      <w:b/>
      <w:bCs/>
      <w:sz w:val="36"/>
      <w:szCs w:val="36"/>
    </w:rPr>
  </w:style>
  <w:style w:type="paragraph" w:customStyle="1" w:styleId="1d0a9ddb-9eeb-47f6-a3aa-395a8ee77efc">
    <w:name w:val="石墨文档小标题"/>
    <w:next w:val="a3"/>
    <w:uiPriority w:val="9"/>
    <w:unhideWhenUsed/>
    <w:qFormat/>
    <w:pPr>
      <w:spacing w:before="260" w:after="260"/>
      <w:outlineLvl w:val="2"/>
    </w:pPr>
    <w:rPr>
      <w:b/>
      <w:bCs/>
      <w:sz w:val="32"/>
      <w:szCs w:val="32"/>
    </w:rPr>
  </w:style>
  <w:style w:type="paragraph" w:customStyle="1" w:styleId="4f528412-5275-4231-8502-04be45cd09e4">
    <w:name w:val="石墨文档标题"/>
    <w:next w:val="a3"/>
    <w:uiPriority w:val="9"/>
    <w:unhideWhenUsed/>
    <w:qFormat/>
    <w:pPr>
      <w:spacing w:before="260" w:after="260"/>
      <w:outlineLvl w:val="3"/>
    </w:pPr>
    <w:rPr>
      <w:b/>
      <w:bCs/>
      <w:sz w:val="56"/>
      <w:szCs w:val="56"/>
    </w:rPr>
  </w:style>
  <w:style w:type="paragraph" w:customStyle="1" w:styleId="90434b36-37ba-4a55-b81a-170fcc42b06f">
    <w:name w:val="石墨文档引用"/>
    <w:qFormat/>
    <w:pPr>
      <w:pBdr>
        <w:left w:val="single" w:sz="30" w:space="10" w:color="F0F0F0"/>
      </w:pBdr>
    </w:pPr>
    <w:rPr>
      <w:color w:val="ADADAD"/>
    </w:rPr>
  </w:style>
  <w:style w:type="paragraph" w:default="1" w:styleId="401504a9-2d38-4116-ac05-a33c2ca3e75e">
    <w:name w:val="Normal"/>
    <w:qFormat/>
    <w:pPr>
      <w:widowControl w:val="0"/>
      <w:jc w:val="both"/>
    </w:pPr>
  </w:style>
  <w:style w:type="character" w:default="1" w:styleId="e6564828-e04c-476f-b017-2127dce1097c">
    <w:name w:val="Default Paragraph Font"/>
    <w:uiPriority w:val="1"/>
    <w:semiHidden/>
    <w:unhideWhenUsed/>
  </w:style>
  <w:style w:type="table" w:default="1" w:styleId="302ebb77-0222-4f54-90f2-2e64cde3264d">
    <w:name w:val="Normal Table"/>
    <w:uiPriority w:val="99"/>
    <w:semiHidden/>
    <w:unhideWhenUsed/>
    <w:tblPr>
      <w:tblInd w:w="0" w:type="dxa"/>
      <w:tblCellMar>
        <w:top w:w="0" w:type="dxa"/>
        <w:left w:w="108" w:type="dxa"/>
        <w:bottom w:w="0" w:type="dxa"/>
        <w:right w:w="108" w:type="dxa"/>
      </w:tblCellMar>
    </w:tblPr>
  </w:style>
  <w:style w:type="numbering" w:default="1" w:styleId="0d4b9b98-84b9-4a32-9fff-d23f0ecbf6ce">
    <w:name w:val="No List"/>
    <w:uiPriority w:val="99"/>
    <w:semiHidden/>
    <w:unhideWhenUsed/>
  </w:style>
  <w:style w:type="paragraph" w:customStyle="1" w:styleId="d661b332-a85d-40dc-a7f7-13b4271a0bc6">
    <w:name w:val="石墨文档正文"/>
    <w:qFormat/>
    <w:rPr>
      <w:szCs w:val="22"/>
    </w:rPr>
  </w:style>
  <w:style w:type="paragraph" w:customStyle="1" w:styleId="b2d39b7e-a2bc-4818-ba9b-a4e7c6a164c2">
    <w:name w:val="石墨文档副标题"/>
    <w:qFormat/>
    <w:rPr>
      <w:color w:val="888888"/>
      <w:sz w:val="48"/>
      <w:szCs w:val="48"/>
    </w:rPr>
  </w:style>
  <w:style w:type="paragraph" w:customStyle="1" w:styleId="71711389-46a0-4ad1-8785-e8e6467f6208">
    <w:name w:val="石墨文档大标题"/>
    <w:next w:val="a3"/>
    <w:uiPriority w:val="9"/>
    <w:unhideWhenUsed/>
    <w:qFormat/>
    <w:pPr>
      <w:spacing w:before="260" w:after="260"/>
      <w:outlineLvl w:val="0"/>
    </w:pPr>
    <w:rPr>
      <w:b/>
      <w:bCs/>
      <w:sz w:val="40"/>
      <w:szCs w:val="40"/>
    </w:rPr>
  </w:style>
  <w:style w:type="paragraph" w:customStyle="1" w:styleId="a52e35fa-6fe0-46c6-b7ee-dfa2eb14f8f2">
    <w:name w:val="石墨文档中标题"/>
    <w:next w:val="a3"/>
    <w:uiPriority w:val="9"/>
    <w:unhideWhenUsed/>
    <w:qFormat/>
    <w:pPr>
      <w:spacing w:before="260" w:after="260"/>
      <w:outlineLvl w:val="1"/>
    </w:pPr>
    <w:rPr>
      <w:b/>
      <w:bCs/>
      <w:sz w:val="36"/>
      <w:szCs w:val="36"/>
    </w:rPr>
  </w:style>
  <w:style w:type="paragraph" w:customStyle="1" w:styleId="bf61bc4c-83c1-4f5c-9ad6-c217a927a00d">
    <w:name w:val="石墨文档小标题"/>
    <w:next w:val="a3"/>
    <w:uiPriority w:val="9"/>
    <w:unhideWhenUsed/>
    <w:qFormat/>
    <w:pPr>
      <w:spacing w:before="260" w:after="260"/>
      <w:outlineLvl w:val="2"/>
    </w:pPr>
    <w:rPr>
      <w:b/>
      <w:bCs/>
      <w:sz w:val="32"/>
      <w:szCs w:val="32"/>
    </w:rPr>
  </w:style>
  <w:style w:type="paragraph" w:customStyle="1" w:styleId="e04c7873-776d-49d0-8863-c86677521c89">
    <w:name w:val="石墨文档标题"/>
    <w:next w:val="a3"/>
    <w:uiPriority w:val="9"/>
    <w:unhideWhenUsed/>
    <w:qFormat/>
    <w:pPr>
      <w:spacing w:before="260" w:after="260"/>
      <w:outlineLvl w:val="3"/>
    </w:pPr>
    <w:rPr>
      <w:b/>
      <w:bCs/>
      <w:sz w:val="56"/>
      <w:szCs w:val="56"/>
    </w:rPr>
  </w:style>
  <w:style w:type="paragraph" w:customStyle="1" w:styleId="1ce018d7-5c3a-4e97-9ea8-504d235ce428">
    <w:name w:val="石墨文档引用"/>
    <w:qFormat/>
    <w:pPr>
      <w:pBdr>
        <w:left w:val="single" w:sz="30" w:space="10" w:color="F0F0F0"/>
      </w:pBdr>
    </w:pPr>
    <w:rPr>
      <w:color w:val="ADADAD"/>
    </w:rPr>
  </w:style>
  <w:style w:type="paragraph" w:default="1" w:styleId="26aa0483-b541-4d18-8d90-adaface882bc">
    <w:name w:val="Normal"/>
    <w:qFormat/>
    <w:pPr>
      <w:widowControl w:val="0"/>
      <w:jc w:val="both"/>
    </w:pPr>
  </w:style>
  <w:style w:type="character" w:default="1" w:styleId="47fd3da9-2ccb-4df6-8e9f-8cf7a9b1462b">
    <w:name w:val="Default Paragraph Font"/>
    <w:uiPriority w:val="1"/>
    <w:semiHidden/>
    <w:unhideWhenUsed/>
  </w:style>
  <w:style w:type="table" w:default="1" w:styleId="179d4d49-cdce-4d27-9360-02835d1d1340">
    <w:name w:val="Normal Table"/>
    <w:uiPriority w:val="99"/>
    <w:semiHidden/>
    <w:unhideWhenUsed/>
    <w:tblPr>
      <w:tblInd w:w="0" w:type="dxa"/>
      <w:tblCellMar>
        <w:top w:w="0" w:type="dxa"/>
        <w:left w:w="108" w:type="dxa"/>
        <w:bottom w:w="0" w:type="dxa"/>
        <w:right w:w="108" w:type="dxa"/>
      </w:tblCellMar>
    </w:tblPr>
  </w:style>
  <w:style w:type="numbering" w:default="1" w:styleId="5606271e-7787-43a2-9a58-9aed3f194002">
    <w:name w:val="No List"/>
    <w:uiPriority w:val="99"/>
    <w:semiHidden/>
    <w:unhideWhenUsed/>
  </w:style>
  <w:style w:type="paragraph" w:customStyle="1" w:styleId="4ae596db-495c-459c-acfd-0a13deb78635">
    <w:name w:val="石墨文档正文"/>
    <w:qFormat/>
    <w:rPr>
      <w:szCs w:val="22"/>
    </w:rPr>
  </w:style>
  <w:style w:type="paragraph" w:customStyle="1" w:styleId="dd2613ff-41ff-40fa-ace8-7cec2c1def19">
    <w:name w:val="石墨文档副标题"/>
    <w:qFormat/>
    <w:rPr>
      <w:color w:val="888888"/>
      <w:sz w:val="48"/>
      <w:szCs w:val="48"/>
    </w:rPr>
  </w:style>
  <w:style w:type="paragraph" w:customStyle="1" w:styleId="fc725aa4-33f4-45bd-889c-fb2953b50e9b">
    <w:name w:val="石墨文档大标题"/>
    <w:next w:val="a3"/>
    <w:uiPriority w:val="9"/>
    <w:unhideWhenUsed/>
    <w:qFormat/>
    <w:pPr>
      <w:spacing w:before="260" w:after="260"/>
      <w:outlineLvl w:val="0"/>
    </w:pPr>
    <w:rPr>
      <w:b/>
      <w:bCs/>
      <w:sz w:val="40"/>
      <w:szCs w:val="40"/>
    </w:rPr>
  </w:style>
  <w:style w:type="paragraph" w:customStyle="1" w:styleId="36f285da-2772-42be-a1ca-251d23232a29">
    <w:name w:val="石墨文档中标题"/>
    <w:next w:val="a3"/>
    <w:uiPriority w:val="9"/>
    <w:unhideWhenUsed/>
    <w:qFormat/>
    <w:pPr>
      <w:spacing w:before="260" w:after="260"/>
      <w:outlineLvl w:val="1"/>
    </w:pPr>
    <w:rPr>
      <w:b/>
      <w:bCs/>
      <w:sz w:val="36"/>
      <w:szCs w:val="36"/>
    </w:rPr>
  </w:style>
  <w:style w:type="paragraph" w:customStyle="1" w:styleId="16f1a449-6c3b-4bc0-bed3-767f757fd3a9">
    <w:name w:val="石墨文档小标题"/>
    <w:next w:val="a3"/>
    <w:uiPriority w:val="9"/>
    <w:unhideWhenUsed/>
    <w:qFormat/>
    <w:pPr>
      <w:spacing w:before="260" w:after="260"/>
      <w:outlineLvl w:val="2"/>
    </w:pPr>
    <w:rPr>
      <w:b/>
      <w:bCs/>
      <w:sz w:val="32"/>
      <w:szCs w:val="32"/>
    </w:rPr>
  </w:style>
  <w:style w:type="paragraph" w:customStyle="1" w:styleId="a40fa03b-6252-44df-8ae3-26850224412f">
    <w:name w:val="石墨文档标题"/>
    <w:next w:val="a3"/>
    <w:uiPriority w:val="9"/>
    <w:unhideWhenUsed/>
    <w:qFormat/>
    <w:pPr>
      <w:spacing w:before="260" w:after="260"/>
      <w:outlineLvl w:val="3"/>
    </w:pPr>
    <w:rPr>
      <w:b/>
      <w:bCs/>
      <w:sz w:val="56"/>
      <w:szCs w:val="56"/>
    </w:rPr>
  </w:style>
  <w:style w:type="paragraph" w:customStyle="1" w:styleId="d3bc67dc-1c72-4fd3-ac36-153252851163">
    <w:name w:val="石墨文档引用"/>
    <w:qFormat/>
    <w:pPr>
      <w:pBdr>
        <w:left w:val="single" w:sz="30" w:space="10" w:color="F0F0F0"/>
      </w:pBdr>
    </w:pPr>
    <w:rPr>
      <w:color w:val="ADADAD"/>
    </w:rPr>
  </w:style>
  <w:style w:type="paragraph" w:default="1" w:styleId="6af55962-291d-4e42-a874-3fd1becf001b">
    <w:name w:val="Normal"/>
    <w:qFormat/>
    <w:pPr>
      <w:widowControl w:val="0"/>
      <w:jc w:val="both"/>
    </w:pPr>
  </w:style>
  <w:style w:type="character" w:default="1" w:styleId="cfe33aa5-07e4-4406-afed-f2456459e764">
    <w:name w:val="Default Paragraph Font"/>
    <w:uiPriority w:val="1"/>
    <w:semiHidden/>
    <w:unhideWhenUsed/>
  </w:style>
  <w:style w:type="table" w:default="1" w:styleId="ef3ba788-6a7f-4376-8b88-550ced76c4ff">
    <w:name w:val="Normal Table"/>
    <w:uiPriority w:val="99"/>
    <w:semiHidden/>
    <w:unhideWhenUsed/>
    <w:tblPr>
      <w:tblInd w:w="0" w:type="dxa"/>
      <w:tblCellMar>
        <w:top w:w="0" w:type="dxa"/>
        <w:left w:w="108" w:type="dxa"/>
        <w:bottom w:w="0" w:type="dxa"/>
        <w:right w:w="108" w:type="dxa"/>
      </w:tblCellMar>
    </w:tblPr>
  </w:style>
  <w:style w:type="numbering" w:default="1" w:styleId="494d83ea-fc76-41a0-ad7d-217fefce3ab9">
    <w:name w:val="No List"/>
    <w:uiPriority w:val="99"/>
    <w:semiHidden/>
    <w:unhideWhenUsed/>
  </w:style>
  <w:style w:type="paragraph" w:customStyle="1" w:styleId="b04d5a41-8f54-4e5b-8c8a-80f5d0bf98b6">
    <w:name w:val="石墨文档正文"/>
    <w:qFormat/>
    <w:rPr>
      <w:szCs w:val="22"/>
    </w:rPr>
  </w:style>
  <w:style w:type="paragraph" w:customStyle="1" w:styleId="4b67f8ed-b575-49a7-8378-f4883f32a5ef">
    <w:name w:val="石墨文档副标题"/>
    <w:qFormat/>
    <w:rPr>
      <w:color w:val="888888"/>
      <w:sz w:val="48"/>
      <w:szCs w:val="48"/>
    </w:rPr>
  </w:style>
  <w:style w:type="paragraph" w:customStyle="1" w:styleId="915c6712-b4fd-4a21-af41-33b4770e3b40">
    <w:name w:val="石墨文档大标题"/>
    <w:next w:val="a3"/>
    <w:uiPriority w:val="9"/>
    <w:unhideWhenUsed/>
    <w:qFormat/>
    <w:pPr>
      <w:spacing w:before="260" w:after="260"/>
      <w:outlineLvl w:val="0"/>
    </w:pPr>
    <w:rPr>
      <w:b/>
      <w:bCs/>
      <w:sz w:val="40"/>
      <w:szCs w:val="40"/>
    </w:rPr>
  </w:style>
  <w:style w:type="paragraph" w:customStyle="1" w:styleId="e3206b17-0e62-4bd5-8c30-dace28d0fb92">
    <w:name w:val="石墨文档中标题"/>
    <w:next w:val="a3"/>
    <w:uiPriority w:val="9"/>
    <w:unhideWhenUsed/>
    <w:qFormat/>
    <w:pPr>
      <w:spacing w:before="260" w:after="260"/>
      <w:outlineLvl w:val="1"/>
    </w:pPr>
    <w:rPr>
      <w:b/>
      <w:bCs/>
      <w:sz w:val="36"/>
      <w:szCs w:val="36"/>
    </w:rPr>
  </w:style>
  <w:style w:type="paragraph" w:customStyle="1" w:styleId="ad6619bd-1434-4b60-b6b7-f152a1655dcd">
    <w:name w:val="石墨文档小标题"/>
    <w:next w:val="a3"/>
    <w:uiPriority w:val="9"/>
    <w:unhideWhenUsed/>
    <w:qFormat/>
    <w:pPr>
      <w:spacing w:before="260" w:after="260"/>
      <w:outlineLvl w:val="2"/>
    </w:pPr>
    <w:rPr>
      <w:b/>
      <w:bCs/>
      <w:sz w:val="32"/>
      <w:szCs w:val="32"/>
    </w:rPr>
  </w:style>
  <w:style w:type="paragraph" w:customStyle="1" w:styleId="eba7ccfc-d964-4554-afc4-f4a51d32bba7">
    <w:name w:val="石墨文档标题"/>
    <w:next w:val="a3"/>
    <w:uiPriority w:val="9"/>
    <w:unhideWhenUsed/>
    <w:qFormat/>
    <w:pPr>
      <w:spacing w:before="260" w:after="260"/>
      <w:outlineLvl w:val="3"/>
    </w:pPr>
    <w:rPr>
      <w:b/>
      <w:bCs/>
      <w:sz w:val="56"/>
      <w:szCs w:val="56"/>
    </w:rPr>
  </w:style>
  <w:style w:type="paragraph" w:customStyle="1" w:styleId="b0ceb327-19ca-497c-ae0e-2e667d950d04">
    <w:name w:val="石墨文档引用"/>
    <w:qFormat/>
    <w:pPr>
      <w:pBdr>
        <w:left w:val="single" w:sz="30" w:space="10" w:color="F0F0F0"/>
      </w:pBdr>
    </w:pPr>
    <w:rPr>
      <w:color w:val="ADADAD"/>
    </w:rPr>
  </w:style>
  <w:style w:type="paragraph" w:default="1" w:styleId="c8ad059c-6f6c-4537-ae6c-2daf8d852d0a">
    <w:name w:val="Normal"/>
    <w:qFormat/>
    <w:pPr>
      <w:widowControl w:val="0"/>
      <w:jc w:val="both"/>
    </w:pPr>
  </w:style>
  <w:style w:type="character" w:default="1" w:styleId="05a9c7b4-5785-4ab4-8089-591c40ce19c6">
    <w:name w:val="Default Paragraph Font"/>
    <w:uiPriority w:val="1"/>
    <w:semiHidden/>
    <w:unhideWhenUsed/>
  </w:style>
  <w:style w:type="table" w:default="1" w:styleId="1b554228-dc2a-4874-91d9-2fcd7b916594">
    <w:name w:val="Normal Table"/>
    <w:uiPriority w:val="99"/>
    <w:semiHidden/>
    <w:unhideWhenUsed/>
    <w:tblPr>
      <w:tblInd w:w="0" w:type="dxa"/>
      <w:tblCellMar>
        <w:top w:w="0" w:type="dxa"/>
        <w:left w:w="108" w:type="dxa"/>
        <w:bottom w:w="0" w:type="dxa"/>
        <w:right w:w="108" w:type="dxa"/>
      </w:tblCellMar>
    </w:tblPr>
  </w:style>
  <w:style w:type="numbering" w:default="1" w:styleId="87d53f2c-cecc-464a-9f7f-68e5d80c8219">
    <w:name w:val="No List"/>
    <w:uiPriority w:val="99"/>
    <w:semiHidden/>
    <w:unhideWhenUsed/>
  </w:style>
  <w:style w:type="paragraph" w:customStyle="1" w:styleId="6c7b3c60-2f3b-41ee-808f-37cf95074326">
    <w:name w:val="石墨文档正文"/>
    <w:qFormat/>
    <w:rPr>
      <w:szCs w:val="22"/>
    </w:rPr>
  </w:style>
  <w:style w:type="paragraph" w:customStyle="1" w:styleId="e7ace2fb-1b1d-4f9c-a92e-db08b7e4f051">
    <w:name w:val="石墨文档副标题"/>
    <w:qFormat/>
    <w:rPr>
      <w:color w:val="888888"/>
      <w:sz w:val="48"/>
      <w:szCs w:val="48"/>
    </w:rPr>
  </w:style>
  <w:style w:type="paragraph" w:customStyle="1" w:styleId="a55b57d8-8477-4bc7-ad11-3415377cc33f">
    <w:name w:val="石墨文档大标题"/>
    <w:next w:val="a3"/>
    <w:uiPriority w:val="9"/>
    <w:unhideWhenUsed/>
    <w:qFormat/>
    <w:pPr>
      <w:spacing w:before="260" w:after="260"/>
      <w:outlineLvl w:val="0"/>
    </w:pPr>
    <w:rPr>
      <w:b/>
      <w:bCs/>
      <w:sz w:val="40"/>
      <w:szCs w:val="40"/>
    </w:rPr>
  </w:style>
  <w:style w:type="paragraph" w:customStyle="1" w:styleId="6b104ac0-bc40-42df-916f-470d5a1c414e">
    <w:name w:val="石墨文档中标题"/>
    <w:next w:val="a3"/>
    <w:uiPriority w:val="9"/>
    <w:unhideWhenUsed/>
    <w:qFormat/>
    <w:pPr>
      <w:spacing w:before="260" w:after="260"/>
      <w:outlineLvl w:val="1"/>
    </w:pPr>
    <w:rPr>
      <w:b/>
      <w:bCs/>
      <w:sz w:val="36"/>
      <w:szCs w:val="36"/>
    </w:rPr>
  </w:style>
  <w:style w:type="paragraph" w:customStyle="1" w:styleId="c26ccf96-c8fb-49e0-8cdf-097989baaaf9">
    <w:name w:val="石墨文档小标题"/>
    <w:next w:val="a3"/>
    <w:uiPriority w:val="9"/>
    <w:unhideWhenUsed/>
    <w:qFormat/>
    <w:pPr>
      <w:spacing w:before="260" w:after="260"/>
      <w:outlineLvl w:val="2"/>
    </w:pPr>
    <w:rPr>
      <w:b/>
      <w:bCs/>
      <w:sz w:val="32"/>
      <w:szCs w:val="32"/>
    </w:rPr>
  </w:style>
  <w:style w:type="paragraph" w:customStyle="1" w:styleId="b271cef5-0181-4f8a-9cee-c67331976d05">
    <w:name w:val="石墨文档标题"/>
    <w:next w:val="a3"/>
    <w:uiPriority w:val="9"/>
    <w:unhideWhenUsed/>
    <w:qFormat/>
    <w:pPr>
      <w:spacing w:before="260" w:after="260"/>
      <w:outlineLvl w:val="3"/>
    </w:pPr>
    <w:rPr>
      <w:b/>
      <w:bCs/>
      <w:sz w:val="56"/>
      <w:szCs w:val="56"/>
    </w:rPr>
  </w:style>
  <w:style w:type="paragraph" w:customStyle="1" w:styleId="9abda545-1e39-495e-b14e-f3a0c8346444">
    <w:name w:val="石墨文档引用"/>
    <w:qFormat/>
    <w:pPr>
      <w:pBdr>
        <w:left w:val="single" w:sz="30" w:space="10" w:color="F0F0F0"/>
      </w:pBdr>
    </w:pPr>
    <w:rPr>
      <w:color w:val="ADADAD"/>
    </w:rPr>
  </w:style>
  <w:style w:type="paragraph" w:default="1" w:styleId="e88e63de-f6fa-40c3-bec1-05c8eb869111">
    <w:name w:val="Normal"/>
    <w:qFormat/>
    <w:pPr>
      <w:widowControl w:val="0"/>
      <w:jc w:val="both"/>
    </w:pPr>
  </w:style>
  <w:style w:type="character" w:default="1" w:styleId="66974a7e-ce2a-444e-b32f-7ec94fc7a496">
    <w:name w:val="Default Paragraph Font"/>
    <w:uiPriority w:val="1"/>
    <w:semiHidden/>
    <w:unhideWhenUsed/>
  </w:style>
  <w:style w:type="table" w:default="1" w:styleId="f73a622b-b9c3-4462-9a91-c4926f1aab19">
    <w:name w:val="Normal Table"/>
    <w:uiPriority w:val="99"/>
    <w:semiHidden/>
    <w:unhideWhenUsed/>
    <w:tblPr>
      <w:tblInd w:w="0" w:type="dxa"/>
      <w:tblCellMar>
        <w:top w:w="0" w:type="dxa"/>
        <w:left w:w="108" w:type="dxa"/>
        <w:bottom w:w="0" w:type="dxa"/>
        <w:right w:w="108" w:type="dxa"/>
      </w:tblCellMar>
    </w:tblPr>
  </w:style>
  <w:style w:type="numbering" w:default="1" w:styleId="e0ca7d66-e4c2-40da-8a22-0bf409044513">
    <w:name w:val="No List"/>
    <w:uiPriority w:val="99"/>
    <w:semiHidden/>
    <w:unhideWhenUsed/>
  </w:style>
  <w:style w:type="paragraph" w:customStyle="1" w:styleId="a919de52-d228-4eb0-8e1d-02920dbc16e4">
    <w:name w:val="石墨文档正文"/>
    <w:qFormat/>
    <w:rPr>
      <w:szCs w:val="22"/>
    </w:rPr>
  </w:style>
  <w:style w:type="paragraph" w:customStyle="1" w:styleId="4da9a4a6-3264-4982-8c7f-a37468c64c5c">
    <w:name w:val="石墨文档副标题"/>
    <w:qFormat/>
    <w:rPr>
      <w:color w:val="888888"/>
      <w:sz w:val="48"/>
      <w:szCs w:val="48"/>
    </w:rPr>
  </w:style>
  <w:style w:type="paragraph" w:customStyle="1" w:styleId="6ea60d19-231b-4888-9ae6-4f2671c7c956">
    <w:name w:val="石墨文档大标题"/>
    <w:next w:val="a3"/>
    <w:uiPriority w:val="9"/>
    <w:unhideWhenUsed/>
    <w:qFormat/>
    <w:pPr>
      <w:spacing w:before="260" w:after="260"/>
      <w:outlineLvl w:val="0"/>
    </w:pPr>
    <w:rPr>
      <w:b/>
      <w:bCs/>
      <w:sz w:val="40"/>
      <w:szCs w:val="40"/>
    </w:rPr>
  </w:style>
  <w:style w:type="paragraph" w:customStyle="1" w:styleId="4fb823ea-bd88-4ffa-8714-8a87302df33c">
    <w:name w:val="石墨文档中标题"/>
    <w:next w:val="a3"/>
    <w:uiPriority w:val="9"/>
    <w:unhideWhenUsed/>
    <w:qFormat/>
    <w:pPr>
      <w:spacing w:before="260" w:after="260"/>
      <w:outlineLvl w:val="1"/>
    </w:pPr>
    <w:rPr>
      <w:b/>
      <w:bCs/>
      <w:sz w:val="36"/>
      <w:szCs w:val="36"/>
    </w:rPr>
  </w:style>
  <w:style w:type="paragraph" w:customStyle="1" w:styleId="cc1ff198-39e4-411b-a670-dc86698e3bed">
    <w:name w:val="石墨文档小标题"/>
    <w:next w:val="a3"/>
    <w:uiPriority w:val="9"/>
    <w:unhideWhenUsed/>
    <w:qFormat/>
    <w:pPr>
      <w:spacing w:before="260" w:after="260"/>
      <w:outlineLvl w:val="2"/>
    </w:pPr>
    <w:rPr>
      <w:b/>
      <w:bCs/>
      <w:sz w:val="32"/>
      <w:szCs w:val="32"/>
    </w:rPr>
  </w:style>
  <w:style w:type="paragraph" w:customStyle="1" w:styleId="46421f36-68d4-4874-8560-fd63214c8b9a">
    <w:name w:val="石墨文档标题"/>
    <w:next w:val="a3"/>
    <w:uiPriority w:val="9"/>
    <w:unhideWhenUsed/>
    <w:qFormat/>
    <w:pPr>
      <w:spacing w:before="260" w:after="260"/>
      <w:outlineLvl w:val="3"/>
    </w:pPr>
    <w:rPr>
      <w:b/>
      <w:bCs/>
      <w:sz w:val="56"/>
      <w:szCs w:val="56"/>
    </w:rPr>
  </w:style>
  <w:style w:type="paragraph" w:customStyle="1" w:styleId="18846267-91af-412e-b703-ae176832015d">
    <w:name w:val="石墨文档引用"/>
    <w:qFormat/>
    <w:pPr>
      <w:pBdr>
        <w:left w:val="single" w:sz="30" w:space="10" w:color="F0F0F0"/>
      </w:pBdr>
    </w:pPr>
    <w:rPr>
      <w:color w:val="ADADAD"/>
    </w:rPr>
  </w:style>
  <w:style w:type="paragraph" w:default="1" w:styleId="ac6a7819-e1f0-43a9-8759-bed5da99de51">
    <w:name w:val="Normal"/>
    <w:qFormat/>
    <w:pPr>
      <w:widowControl w:val="0"/>
      <w:jc w:val="both"/>
    </w:pPr>
  </w:style>
  <w:style w:type="character" w:default="1" w:styleId="da10d9d4-a700-4353-82a4-561c82cebb80">
    <w:name w:val="Default Paragraph Font"/>
    <w:uiPriority w:val="1"/>
    <w:semiHidden/>
    <w:unhideWhenUsed/>
  </w:style>
  <w:style w:type="table" w:default="1" w:styleId="b17bb113-8814-4c92-be36-a037967a627f">
    <w:name w:val="Normal Table"/>
    <w:uiPriority w:val="99"/>
    <w:semiHidden/>
    <w:unhideWhenUsed/>
    <w:tblPr>
      <w:tblInd w:w="0" w:type="dxa"/>
      <w:tblCellMar>
        <w:top w:w="0" w:type="dxa"/>
        <w:left w:w="108" w:type="dxa"/>
        <w:bottom w:w="0" w:type="dxa"/>
        <w:right w:w="108" w:type="dxa"/>
      </w:tblCellMar>
    </w:tblPr>
  </w:style>
  <w:style w:type="numbering" w:default="1" w:styleId="068c9845-a881-4917-bd31-884480aad216">
    <w:name w:val="No List"/>
    <w:uiPriority w:val="99"/>
    <w:semiHidden/>
    <w:unhideWhenUsed/>
  </w:style>
  <w:style w:type="paragraph" w:customStyle="1" w:styleId="7e71c65b-175e-4401-a8fe-6dec9b9c623e">
    <w:name w:val="石墨文档正文"/>
    <w:qFormat/>
    <w:rPr>
      <w:szCs w:val="22"/>
    </w:rPr>
  </w:style>
  <w:style w:type="paragraph" w:customStyle="1" w:styleId="abb674bc-b6c0-42fb-940a-3590ef6b31a7">
    <w:name w:val="石墨文档副标题"/>
    <w:qFormat/>
    <w:rPr>
      <w:color w:val="888888"/>
      <w:sz w:val="48"/>
      <w:szCs w:val="48"/>
    </w:rPr>
  </w:style>
  <w:style w:type="paragraph" w:customStyle="1" w:styleId="710015d1-c0a0-44f5-8ce5-c3989e9cb6d4">
    <w:name w:val="石墨文档大标题"/>
    <w:next w:val="a3"/>
    <w:uiPriority w:val="9"/>
    <w:unhideWhenUsed/>
    <w:qFormat/>
    <w:pPr>
      <w:spacing w:before="260" w:after="260"/>
      <w:outlineLvl w:val="0"/>
    </w:pPr>
    <w:rPr>
      <w:b/>
      <w:bCs/>
      <w:sz w:val="40"/>
      <w:szCs w:val="40"/>
    </w:rPr>
  </w:style>
  <w:style w:type="paragraph" w:customStyle="1" w:styleId="bf8ddcc3-0e60-41e1-a804-b5084f059e98">
    <w:name w:val="石墨文档中标题"/>
    <w:next w:val="a3"/>
    <w:uiPriority w:val="9"/>
    <w:unhideWhenUsed/>
    <w:qFormat/>
    <w:pPr>
      <w:spacing w:before="260" w:after="260"/>
      <w:outlineLvl w:val="1"/>
    </w:pPr>
    <w:rPr>
      <w:b/>
      <w:bCs/>
      <w:sz w:val="36"/>
      <w:szCs w:val="36"/>
    </w:rPr>
  </w:style>
  <w:style w:type="paragraph" w:customStyle="1" w:styleId="a3a48c87-d588-4f97-b7ed-300aeb4ddfdc">
    <w:name w:val="石墨文档小标题"/>
    <w:next w:val="a3"/>
    <w:uiPriority w:val="9"/>
    <w:unhideWhenUsed/>
    <w:qFormat/>
    <w:pPr>
      <w:spacing w:before="260" w:after="260"/>
      <w:outlineLvl w:val="2"/>
    </w:pPr>
    <w:rPr>
      <w:b/>
      <w:bCs/>
      <w:sz w:val="32"/>
      <w:szCs w:val="32"/>
    </w:rPr>
  </w:style>
  <w:style w:type="paragraph" w:customStyle="1" w:styleId="7f28dd4a-ed54-41cf-bd1a-ad6a7a7011a1">
    <w:name w:val="石墨文档标题"/>
    <w:next w:val="a3"/>
    <w:uiPriority w:val="9"/>
    <w:unhideWhenUsed/>
    <w:qFormat/>
    <w:pPr>
      <w:spacing w:before="260" w:after="260"/>
      <w:outlineLvl w:val="3"/>
    </w:pPr>
    <w:rPr>
      <w:b/>
      <w:bCs/>
      <w:sz w:val="56"/>
      <w:szCs w:val="56"/>
    </w:rPr>
  </w:style>
  <w:style w:type="paragraph" w:customStyle="1" w:styleId="5fe98731-da8a-4df1-a9d1-1452e8fd9b19">
    <w:name w:val="石墨文档引用"/>
    <w:qFormat/>
    <w:pPr>
      <w:pBdr>
        <w:left w:val="single" w:sz="30" w:space="10" w:color="F0F0F0"/>
      </w:pBdr>
    </w:pPr>
    <w:rPr>
      <w:color w:val="ADADAD"/>
    </w:rPr>
  </w:style>
  <w:style w:type="paragraph" w:default="1" w:styleId="6305d072-47ee-49ba-82fd-0e0ca8dac8ca">
    <w:name w:val="Normal"/>
    <w:qFormat/>
    <w:pPr>
      <w:widowControl w:val="0"/>
      <w:jc w:val="both"/>
    </w:pPr>
  </w:style>
  <w:style w:type="character" w:default="1" w:styleId="11bd26c2-a35f-4af7-b6bc-1a9c30d65d9d">
    <w:name w:val="Default Paragraph Font"/>
    <w:uiPriority w:val="1"/>
    <w:semiHidden/>
    <w:unhideWhenUsed/>
  </w:style>
  <w:style w:type="table" w:default="1" w:styleId="a2d5ed44-3909-4478-aa93-0ff597e107ad">
    <w:name w:val="Normal Table"/>
    <w:uiPriority w:val="99"/>
    <w:semiHidden/>
    <w:unhideWhenUsed/>
    <w:tblPr>
      <w:tblInd w:w="0" w:type="dxa"/>
      <w:tblCellMar>
        <w:top w:w="0" w:type="dxa"/>
        <w:left w:w="108" w:type="dxa"/>
        <w:bottom w:w="0" w:type="dxa"/>
        <w:right w:w="108" w:type="dxa"/>
      </w:tblCellMar>
    </w:tblPr>
  </w:style>
  <w:style w:type="numbering" w:default="1" w:styleId="ead08ba8-8012-4823-900f-1417d78c5620">
    <w:name w:val="No List"/>
    <w:uiPriority w:val="99"/>
    <w:semiHidden/>
    <w:unhideWhenUsed/>
  </w:style>
  <w:style w:type="paragraph" w:customStyle="1" w:styleId="dad5f907-2900-4ff1-b64f-20f6c2974deb">
    <w:name w:val="石墨文档正文"/>
    <w:qFormat/>
    <w:rPr>
      <w:szCs w:val="22"/>
    </w:rPr>
  </w:style>
  <w:style w:type="paragraph" w:customStyle="1" w:styleId="7771b2a1-3fc6-437f-99a7-c57b78a7fc79">
    <w:name w:val="石墨文档副标题"/>
    <w:qFormat/>
    <w:rPr>
      <w:color w:val="888888"/>
      <w:sz w:val="48"/>
      <w:szCs w:val="48"/>
    </w:rPr>
  </w:style>
  <w:style w:type="paragraph" w:customStyle="1" w:styleId="7801f381-e455-4b32-a565-82a8679b29fc">
    <w:name w:val="石墨文档大标题"/>
    <w:next w:val="a3"/>
    <w:uiPriority w:val="9"/>
    <w:unhideWhenUsed/>
    <w:qFormat/>
    <w:pPr>
      <w:spacing w:before="260" w:after="260"/>
      <w:outlineLvl w:val="0"/>
    </w:pPr>
    <w:rPr>
      <w:b/>
      <w:bCs/>
      <w:sz w:val="40"/>
      <w:szCs w:val="40"/>
    </w:rPr>
  </w:style>
  <w:style w:type="paragraph" w:customStyle="1" w:styleId="5cfe364f-264b-4e53-a9f3-37b74be2e35b">
    <w:name w:val="石墨文档中标题"/>
    <w:next w:val="a3"/>
    <w:uiPriority w:val="9"/>
    <w:unhideWhenUsed/>
    <w:qFormat/>
    <w:pPr>
      <w:spacing w:before="260" w:after="260"/>
      <w:outlineLvl w:val="1"/>
    </w:pPr>
    <w:rPr>
      <w:b/>
      <w:bCs/>
      <w:sz w:val="36"/>
      <w:szCs w:val="36"/>
    </w:rPr>
  </w:style>
  <w:style w:type="paragraph" w:customStyle="1" w:styleId="9a319e68-f452-4209-8e66-32f6d6e304a2">
    <w:name w:val="石墨文档小标题"/>
    <w:next w:val="a3"/>
    <w:uiPriority w:val="9"/>
    <w:unhideWhenUsed/>
    <w:qFormat/>
    <w:pPr>
      <w:spacing w:before="260" w:after="260"/>
      <w:outlineLvl w:val="2"/>
    </w:pPr>
    <w:rPr>
      <w:b/>
      <w:bCs/>
      <w:sz w:val="32"/>
      <w:szCs w:val="32"/>
    </w:rPr>
  </w:style>
  <w:style w:type="paragraph" w:customStyle="1" w:styleId="5108500e-1c6b-46af-8e56-d51f220399c6">
    <w:name w:val="石墨文档标题"/>
    <w:next w:val="a3"/>
    <w:uiPriority w:val="9"/>
    <w:unhideWhenUsed/>
    <w:qFormat/>
    <w:pPr>
      <w:spacing w:before="260" w:after="260"/>
      <w:outlineLvl w:val="3"/>
    </w:pPr>
    <w:rPr>
      <w:b/>
      <w:bCs/>
      <w:sz w:val="56"/>
      <w:szCs w:val="56"/>
    </w:rPr>
  </w:style>
  <w:style w:type="paragraph" w:customStyle="1" w:styleId="7cbd7479-ce9c-4e4a-9500-2011c02692fd">
    <w:name w:val="石墨文档引用"/>
    <w:qFormat/>
    <w:pPr>
      <w:pBdr>
        <w:left w:val="single" w:sz="30" w:space="10" w:color="F0F0F0"/>
      </w:pBdr>
    </w:pPr>
    <w:rPr>
      <w:color w:val="ADADAD"/>
    </w:rPr>
  </w:style>
  <w:style w:type="paragraph" w:default="1" w:styleId="c94cdc2c-e0ea-4df6-a561-10e8bc2c2cb4">
    <w:name w:val="Normal"/>
    <w:qFormat/>
    <w:pPr>
      <w:widowControl w:val="0"/>
      <w:jc w:val="both"/>
    </w:pPr>
  </w:style>
  <w:style w:type="character" w:default="1" w:styleId="818a93c9-0401-4dc3-8ab0-572e0c699973">
    <w:name w:val="Default Paragraph Font"/>
    <w:uiPriority w:val="1"/>
    <w:semiHidden/>
    <w:unhideWhenUsed/>
  </w:style>
  <w:style w:type="table" w:default="1" w:styleId="4dfb046b-a592-44d5-a75b-b54a0ce94f55">
    <w:name w:val="Normal Table"/>
    <w:uiPriority w:val="99"/>
    <w:semiHidden/>
    <w:unhideWhenUsed/>
    <w:tblPr>
      <w:tblInd w:w="0" w:type="dxa"/>
      <w:tblCellMar>
        <w:top w:w="0" w:type="dxa"/>
        <w:left w:w="108" w:type="dxa"/>
        <w:bottom w:w="0" w:type="dxa"/>
        <w:right w:w="108" w:type="dxa"/>
      </w:tblCellMar>
    </w:tblPr>
  </w:style>
  <w:style w:type="numbering" w:default="1" w:styleId="9f085ccd-0b5b-43b5-b012-21547f1803d6">
    <w:name w:val="No List"/>
    <w:uiPriority w:val="99"/>
    <w:semiHidden/>
    <w:unhideWhenUsed/>
  </w:style>
  <w:style w:type="paragraph" w:customStyle="1" w:styleId="7cb34f75-2a7d-41a0-8b46-4ae9fc0fcc1d">
    <w:name w:val="石墨文档正文"/>
    <w:qFormat/>
    <w:rPr>
      <w:szCs w:val="22"/>
    </w:rPr>
  </w:style>
  <w:style w:type="paragraph" w:customStyle="1" w:styleId="8a55c218-2914-4c28-9a59-fc4724e09ec8">
    <w:name w:val="石墨文档副标题"/>
    <w:qFormat/>
    <w:rPr>
      <w:color w:val="888888"/>
      <w:sz w:val="48"/>
      <w:szCs w:val="48"/>
    </w:rPr>
  </w:style>
  <w:style w:type="paragraph" w:customStyle="1" w:styleId="0008eec3-0b38-4848-ac88-d14cecf60b1b">
    <w:name w:val="石墨文档大标题"/>
    <w:next w:val="a3"/>
    <w:uiPriority w:val="9"/>
    <w:unhideWhenUsed/>
    <w:qFormat/>
    <w:pPr>
      <w:spacing w:before="260" w:after="260"/>
      <w:outlineLvl w:val="0"/>
    </w:pPr>
    <w:rPr>
      <w:b/>
      <w:bCs/>
      <w:sz w:val="40"/>
      <w:szCs w:val="40"/>
    </w:rPr>
  </w:style>
  <w:style w:type="paragraph" w:customStyle="1" w:styleId="2a57fccd-f516-4f3a-81c9-faf22eea2b33">
    <w:name w:val="石墨文档中标题"/>
    <w:next w:val="a3"/>
    <w:uiPriority w:val="9"/>
    <w:unhideWhenUsed/>
    <w:qFormat/>
    <w:pPr>
      <w:spacing w:before="260" w:after="260"/>
      <w:outlineLvl w:val="1"/>
    </w:pPr>
    <w:rPr>
      <w:b/>
      <w:bCs/>
      <w:sz w:val="36"/>
      <w:szCs w:val="36"/>
    </w:rPr>
  </w:style>
  <w:style w:type="paragraph" w:customStyle="1" w:styleId="a01ee383-5896-4a09-8009-ddf6b5d0e8f1">
    <w:name w:val="石墨文档小标题"/>
    <w:next w:val="a3"/>
    <w:uiPriority w:val="9"/>
    <w:unhideWhenUsed/>
    <w:qFormat/>
    <w:pPr>
      <w:spacing w:before="260" w:after="260"/>
      <w:outlineLvl w:val="2"/>
    </w:pPr>
    <w:rPr>
      <w:b/>
      <w:bCs/>
      <w:sz w:val="32"/>
      <w:szCs w:val="32"/>
    </w:rPr>
  </w:style>
  <w:style w:type="paragraph" w:customStyle="1" w:styleId="2a375656-5a08-4f5b-8a28-f703429120b7">
    <w:name w:val="石墨文档标题"/>
    <w:next w:val="a3"/>
    <w:uiPriority w:val="9"/>
    <w:unhideWhenUsed/>
    <w:qFormat/>
    <w:pPr>
      <w:spacing w:before="260" w:after="260"/>
      <w:outlineLvl w:val="3"/>
    </w:pPr>
    <w:rPr>
      <w:b/>
      <w:bCs/>
      <w:sz w:val="56"/>
      <w:szCs w:val="56"/>
    </w:rPr>
  </w:style>
  <w:style w:type="paragraph" w:customStyle="1" w:styleId="d822eb26-c4c4-4e68-8895-cdc9437956e4">
    <w:name w:val="石墨文档引用"/>
    <w:qFormat/>
    <w:pPr>
      <w:pBdr>
        <w:left w:val="single" w:sz="30" w:space="10" w:color="F0F0F0"/>
      </w:pBdr>
    </w:pPr>
    <w:rPr>
      <w:color w:val="ADADAD"/>
    </w:rPr>
  </w:style>
  <w:style w:type="paragraph" w:default="1" w:styleId="8eb03e65-d9fa-42b3-8eba-2dbe0ee3c80e">
    <w:name w:val="Normal"/>
    <w:qFormat/>
    <w:pPr>
      <w:widowControl w:val="0"/>
      <w:jc w:val="both"/>
    </w:pPr>
  </w:style>
  <w:style w:type="character" w:default="1" w:styleId="2c7517f5-b3b5-4b6f-94dc-4cdd75486398">
    <w:name w:val="Default Paragraph Font"/>
    <w:uiPriority w:val="1"/>
    <w:semiHidden/>
    <w:unhideWhenUsed/>
  </w:style>
  <w:style w:type="table" w:default="1" w:styleId="632cc0fd-fc0d-45ea-ac84-9777f93d93c0">
    <w:name w:val="Normal Table"/>
    <w:uiPriority w:val="99"/>
    <w:semiHidden/>
    <w:unhideWhenUsed/>
    <w:tblPr>
      <w:tblInd w:w="0" w:type="dxa"/>
      <w:tblCellMar>
        <w:top w:w="0" w:type="dxa"/>
        <w:left w:w="108" w:type="dxa"/>
        <w:bottom w:w="0" w:type="dxa"/>
        <w:right w:w="108" w:type="dxa"/>
      </w:tblCellMar>
    </w:tblPr>
  </w:style>
  <w:style w:type="numbering" w:default="1" w:styleId="279eaa18-1373-4b25-a2cd-c165b52d94a0">
    <w:name w:val="No List"/>
    <w:uiPriority w:val="99"/>
    <w:semiHidden/>
    <w:unhideWhenUsed/>
  </w:style>
  <w:style w:type="paragraph" w:customStyle="1" w:styleId="268db8e7-3bf0-469a-8cae-4f8e3ae47a2b">
    <w:name w:val="石墨文档正文"/>
    <w:qFormat/>
    <w:rPr>
      <w:szCs w:val="22"/>
    </w:rPr>
  </w:style>
  <w:style w:type="paragraph" w:customStyle="1" w:styleId="278197bb-f157-4fd6-b012-f350f6d636f3">
    <w:name w:val="石墨文档副标题"/>
    <w:qFormat/>
    <w:rPr>
      <w:color w:val="888888"/>
      <w:sz w:val="48"/>
      <w:szCs w:val="48"/>
    </w:rPr>
  </w:style>
  <w:style w:type="paragraph" w:customStyle="1" w:styleId="ba68c79a-5608-41ed-846d-4854173bc5c9">
    <w:name w:val="石墨文档大标题"/>
    <w:next w:val="a3"/>
    <w:uiPriority w:val="9"/>
    <w:unhideWhenUsed/>
    <w:qFormat/>
    <w:pPr>
      <w:spacing w:before="260" w:after="260"/>
      <w:outlineLvl w:val="0"/>
    </w:pPr>
    <w:rPr>
      <w:b/>
      <w:bCs/>
      <w:sz w:val="40"/>
      <w:szCs w:val="40"/>
    </w:rPr>
  </w:style>
  <w:style w:type="paragraph" w:customStyle="1" w:styleId="3d6407a5-2fa3-46de-a767-bfc5551a8122">
    <w:name w:val="石墨文档中标题"/>
    <w:next w:val="a3"/>
    <w:uiPriority w:val="9"/>
    <w:unhideWhenUsed/>
    <w:qFormat/>
    <w:pPr>
      <w:spacing w:before="260" w:after="260"/>
      <w:outlineLvl w:val="1"/>
    </w:pPr>
    <w:rPr>
      <w:b/>
      <w:bCs/>
      <w:sz w:val="36"/>
      <w:szCs w:val="36"/>
    </w:rPr>
  </w:style>
  <w:style w:type="paragraph" w:customStyle="1" w:styleId="2089e8b5-9315-4962-979d-9cfdbb91db6d">
    <w:name w:val="石墨文档小标题"/>
    <w:next w:val="a3"/>
    <w:uiPriority w:val="9"/>
    <w:unhideWhenUsed/>
    <w:qFormat/>
    <w:pPr>
      <w:spacing w:before="260" w:after="260"/>
      <w:outlineLvl w:val="2"/>
    </w:pPr>
    <w:rPr>
      <w:b/>
      <w:bCs/>
      <w:sz w:val="32"/>
      <w:szCs w:val="32"/>
    </w:rPr>
  </w:style>
  <w:style w:type="paragraph" w:customStyle="1" w:styleId="4c3eaf43-8514-4e07-a8a5-46062a6412c2">
    <w:name w:val="石墨文档标题"/>
    <w:next w:val="a3"/>
    <w:uiPriority w:val="9"/>
    <w:unhideWhenUsed/>
    <w:qFormat/>
    <w:pPr>
      <w:spacing w:before="260" w:after="260"/>
      <w:outlineLvl w:val="3"/>
    </w:pPr>
    <w:rPr>
      <w:b/>
      <w:bCs/>
      <w:sz w:val="56"/>
      <w:szCs w:val="56"/>
    </w:rPr>
  </w:style>
  <w:style w:type="paragraph" w:customStyle="1" w:styleId="1b3c3170-d210-4ed8-bfcc-d8e9e213864c">
    <w:name w:val="石墨文档引用"/>
    <w:qFormat/>
    <w:pPr>
      <w:pBdr>
        <w:left w:val="single" w:sz="30" w:space="10" w:color="F0F0F0"/>
      </w:pBdr>
    </w:pPr>
    <w:rPr>
      <w:color w:val="ADADAD"/>
    </w:rPr>
  </w:style>
  <w:style w:type="paragraph" w:default="1" w:styleId="e54c8889-df04-4fe0-ac0f-7df0df23aeae">
    <w:name w:val="Normal"/>
    <w:qFormat/>
    <w:pPr>
      <w:widowControl w:val="0"/>
      <w:jc w:val="both"/>
    </w:pPr>
  </w:style>
  <w:style w:type="character" w:default="1" w:styleId="0a3d8bae-8244-4916-87fa-393cf335ce07">
    <w:name w:val="Default Paragraph Font"/>
    <w:uiPriority w:val="1"/>
    <w:semiHidden/>
    <w:unhideWhenUsed/>
  </w:style>
  <w:style w:type="table" w:default="1" w:styleId="9492e6ef-c22d-4ec2-810f-b5c6239c95ea">
    <w:name w:val="Normal Table"/>
    <w:uiPriority w:val="99"/>
    <w:semiHidden/>
    <w:unhideWhenUsed/>
    <w:tblPr>
      <w:tblInd w:w="0" w:type="dxa"/>
      <w:tblCellMar>
        <w:top w:w="0" w:type="dxa"/>
        <w:left w:w="108" w:type="dxa"/>
        <w:bottom w:w="0" w:type="dxa"/>
        <w:right w:w="108" w:type="dxa"/>
      </w:tblCellMar>
    </w:tblPr>
  </w:style>
  <w:style w:type="numbering" w:default="1" w:styleId="f2bda3c3-3060-46c4-bf09-63b2cc3b33c5">
    <w:name w:val="No List"/>
    <w:uiPriority w:val="99"/>
    <w:semiHidden/>
    <w:unhideWhenUsed/>
  </w:style>
  <w:style w:type="paragraph" w:customStyle="1" w:styleId="bb71ce24-d7cd-44f9-b8d5-54ae37f555b6">
    <w:name w:val="石墨文档正文"/>
    <w:qFormat/>
    <w:rPr>
      <w:szCs w:val="22"/>
    </w:rPr>
  </w:style>
  <w:style w:type="paragraph" w:customStyle="1" w:styleId="fb5bfc12-6f35-4a71-a2cc-2d73c2db5da2">
    <w:name w:val="石墨文档副标题"/>
    <w:qFormat/>
    <w:rPr>
      <w:color w:val="888888"/>
      <w:sz w:val="48"/>
      <w:szCs w:val="48"/>
    </w:rPr>
  </w:style>
  <w:style w:type="paragraph" w:customStyle="1" w:styleId="ff6260b6-8f69-4c49-943e-edb2450a88a1">
    <w:name w:val="石墨文档大标题"/>
    <w:next w:val="a3"/>
    <w:uiPriority w:val="9"/>
    <w:unhideWhenUsed/>
    <w:qFormat/>
    <w:pPr>
      <w:spacing w:before="260" w:after="260"/>
      <w:outlineLvl w:val="0"/>
    </w:pPr>
    <w:rPr>
      <w:b/>
      <w:bCs/>
      <w:sz w:val="40"/>
      <w:szCs w:val="40"/>
    </w:rPr>
  </w:style>
  <w:style w:type="paragraph" w:customStyle="1" w:styleId="8bd91fa2-2de6-4c9e-a58f-f988df33d119">
    <w:name w:val="石墨文档中标题"/>
    <w:next w:val="a3"/>
    <w:uiPriority w:val="9"/>
    <w:unhideWhenUsed/>
    <w:qFormat/>
    <w:pPr>
      <w:spacing w:before="260" w:after="260"/>
      <w:outlineLvl w:val="1"/>
    </w:pPr>
    <w:rPr>
      <w:b/>
      <w:bCs/>
      <w:sz w:val="36"/>
      <w:szCs w:val="36"/>
    </w:rPr>
  </w:style>
  <w:style w:type="paragraph" w:customStyle="1" w:styleId="15b2116f-90bb-4ab5-9664-def0a403f8eb">
    <w:name w:val="石墨文档小标题"/>
    <w:next w:val="a3"/>
    <w:uiPriority w:val="9"/>
    <w:unhideWhenUsed/>
    <w:qFormat/>
    <w:pPr>
      <w:spacing w:before="260" w:after="260"/>
      <w:outlineLvl w:val="2"/>
    </w:pPr>
    <w:rPr>
      <w:b/>
      <w:bCs/>
      <w:sz w:val="32"/>
      <w:szCs w:val="32"/>
    </w:rPr>
  </w:style>
  <w:style w:type="paragraph" w:customStyle="1" w:styleId="b4503765-f91e-44bf-b649-2ea3e717e81e">
    <w:name w:val="石墨文档标题"/>
    <w:next w:val="a3"/>
    <w:uiPriority w:val="9"/>
    <w:unhideWhenUsed/>
    <w:qFormat/>
    <w:pPr>
      <w:spacing w:before="260" w:after="260"/>
      <w:outlineLvl w:val="3"/>
    </w:pPr>
    <w:rPr>
      <w:b/>
      <w:bCs/>
      <w:sz w:val="56"/>
      <w:szCs w:val="56"/>
    </w:rPr>
  </w:style>
  <w:style w:type="paragraph" w:customStyle="1" w:styleId="1d140457-988b-4e22-8065-1fac393219a3">
    <w:name w:val="石墨文档引用"/>
    <w:qFormat/>
    <w:pPr>
      <w:pBdr>
        <w:left w:val="single" w:sz="30" w:space="10" w:color="F0F0F0"/>
      </w:pBdr>
    </w:pPr>
    <w:rPr>
      <w:color w:val="ADADAD"/>
    </w:rPr>
  </w:style>
  <w:style w:type="paragraph" w:default="1" w:styleId="ff9c1b81-0b14-49c4-8bd0-ece26b2d3125">
    <w:name w:val="Normal"/>
    <w:qFormat/>
    <w:pPr>
      <w:widowControl w:val="0"/>
      <w:jc w:val="both"/>
    </w:pPr>
  </w:style>
  <w:style w:type="character" w:default="1" w:styleId="f73f655f-a9da-431e-9721-1ec4585c62ba">
    <w:name w:val="Default Paragraph Font"/>
    <w:uiPriority w:val="1"/>
    <w:semiHidden/>
    <w:unhideWhenUsed/>
  </w:style>
  <w:style w:type="table" w:default="1" w:styleId="5f22f24c-d133-4431-b2d9-12ae2d020df9">
    <w:name w:val="Normal Table"/>
    <w:uiPriority w:val="99"/>
    <w:semiHidden/>
    <w:unhideWhenUsed/>
    <w:tblPr>
      <w:tblInd w:w="0" w:type="dxa"/>
      <w:tblCellMar>
        <w:top w:w="0" w:type="dxa"/>
        <w:left w:w="108" w:type="dxa"/>
        <w:bottom w:w="0" w:type="dxa"/>
        <w:right w:w="108" w:type="dxa"/>
      </w:tblCellMar>
    </w:tblPr>
  </w:style>
  <w:style w:type="numbering" w:default="1" w:styleId="c432eecd-2410-4752-bad5-67c8fa438a00">
    <w:name w:val="No List"/>
    <w:uiPriority w:val="99"/>
    <w:semiHidden/>
    <w:unhideWhenUsed/>
  </w:style>
  <w:style w:type="paragraph" w:customStyle="1" w:styleId="81ddb4a7-867b-408e-acfd-223f9cd55fd4">
    <w:name w:val="石墨文档正文"/>
    <w:qFormat/>
    <w:rPr>
      <w:szCs w:val="22"/>
    </w:rPr>
  </w:style>
  <w:style w:type="paragraph" w:customStyle="1" w:styleId="56b9d017-eca0-4564-b568-ac81d408aa84">
    <w:name w:val="石墨文档副标题"/>
    <w:qFormat/>
    <w:rPr>
      <w:color w:val="888888"/>
      <w:sz w:val="48"/>
      <w:szCs w:val="48"/>
    </w:rPr>
  </w:style>
  <w:style w:type="paragraph" w:customStyle="1" w:styleId="a753c960-6bea-4725-affd-77a59cdab98c">
    <w:name w:val="石墨文档大标题"/>
    <w:next w:val="a3"/>
    <w:uiPriority w:val="9"/>
    <w:unhideWhenUsed/>
    <w:qFormat/>
    <w:pPr>
      <w:spacing w:before="260" w:after="260"/>
      <w:outlineLvl w:val="0"/>
    </w:pPr>
    <w:rPr>
      <w:b/>
      <w:bCs/>
      <w:sz w:val="40"/>
      <w:szCs w:val="40"/>
    </w:rPr>
  </w:style>
  <w:style w:type="paragraph" w:customStyle="1" w:styleId="cc3a63d0-fdf9-4d23-91c5-bd328b0b2ad5">
    <w:name w:val="石墨文档中标题"/>
    <w:next w:val="a3"/>
    <w:uiPriority w:val="9"/>
    <w:unhideWhenUsed/>
    <w:qFormat/>
    <w:pPr>
      <w:spacing w:before="260" w:after="260"/>
      <w:outlineLvl w:val="1"/>
    </w:pPr>
    <w:rPr>
      <w:b/>
      <w:bCs/>
      <w:sz w:val="36"/>
      <w:szCs w:val="36"/>
    </w:rPr>
  </w:style>
  <w:style w:type="paragraph" w:customStyle="1" w:styleId="3cf57e9a-68c8-4a8b-aefc-f73c1912e293">
    <w:name w:val="石墨文档小标题"/>
    <w:next w:val="a3"/>
    <w:uiPriority w:val="9"/>
    <w:unhideWhenUsed/>
    <w:qFormat/>
    <w:pPr>
      <w:spacing w:before="260" w:after="260"/>
      <w:outlineLvl w:val="2"/>
    </w:pPr>
    <w:rPr>
      <w:b/>
      <w:bCs/>
      <w:sz w:val="32"/>
      <w:szCs w:val="32"/>
    </w:rPr>
  </w:style>
  <w:style w:type="paragraph" w:customStyle="1" w:styleId="a6a03805-57d3-4db7-8011-0cd1523a6435">
    <w:name w:val="石墨文档标题"/>
    <w:next w:val="a3"/>
    <w:uiPriority w:val="9"/>
    <w:unhideWhenUsed/>
    <w:qFormat/>
    <w:pPr>
      <w:spacing w:before="260" w:after="260"/>
      <w:outlineLvl w:val="3"/>
    </w:pPr>
    <w:rPr>
      <w:b/>
      <w:bCs/>
      <w:sz w:val="56"/>
      <w:szCs w:val="56"/>
    </w:rPr>
  </w:style>
  <w:style w:type="paragraph" w:customStyle="1" w:styleId="e321e56f-54bd-4427-a8e0-bb3e111cef57">
    <w:name w:val="石墨文档引用"/>
    <w:qFormat/>
    <w:pPr>
      <w:pBdr>
        <w:left w:val="single" w:sz="30" w:space="10" w:color="F0F0F0"/>
      </w:pBdr>
    </w:pPr>
    <w:rPr>
      <w:color w:val="ADADAD"/>
    </w:rPr>
  </w:style>
  <w:style w:type="paragraph" w:default="1" w:styleId="e16b7087-923e-40aa-a42c-adfa7d0d280a">
    <w:name w:val="Normal"/>
    <w:qFormat/>
    <w:pPr>
      <w:widowControl w:val="0"/>
      <w:jc w:val="both"/>
    </w:pPr>
  </w:style>
  <w:style w:type="character" w:default="1" w:styleId="50e4047c-4781-4ab3-b060-2e14e9ae3ea2">
    <w:name w:val="Default Paragraph Font"/>
    <w:uiPriority w:val="1"/>
    <w:semiHidden/>
    <w:unhideWhenUsed/>
  </w:style>
  <w:style w:type="table" w:default="1" w:styleId="56fe18f7-eb91-4f69-a9ac-3acbb8b293bc">
    <w:name w:val="Normal Table"/>
    <w:uiPriority w:val="99"/>
    <w:semiHidden/>
    <w:unhideWhenUsed/>
    <w:tblPr>
      <w:tblInd w:w="0" w:type="dxa"/>
      <w:tblCellMar>
        <w:top w:w="0" w:type="dxa"/>
        <w:left w:w="108" w:type="dxa"/>
        <w:bottom w:w="0" w:type="dxa"/>
        <w:right w:w="108" w:type="dxa"/>
      </w:tblCellMar>
    </w:tblPr>
  </w:style>
  <w:style w:type="numbering" w:default="1" w:styleId="e2148d44-7825-4533-bf75-2d5eead4191e">
    <w:name w:val="No List"/>
    <w:uiPriority w:val="99"/>
    <w:semiHidden/>
    <w:unhideWhenUsed/>
  </w:style>
  <w:style w:type="paragraph" w:customStyle="1" w:styleId="4f90e415-3559-423c-b183-a1f4d5d18cd8">
    <w:name w:val="石墨文档正文"/>
    <w:qFormat/>
    <w:rPr>
      <w:szCs w:val="22"/>
    </w:rPr>
  </w:style>
  <w:style w:type="paragraph" w:customStyle="1" w:styleId="ddb4a619-6a48-4ff0-acdc-5761e2f17b95">
    <w:name w:val="石墨文档副标题"/>
    <w:qFormat/>
    <w:rPr>
      <w:color w:val="888888"/>
      <w:sz w:val="48"/>
      <w:szCs w:val="48"/>
    </w:rPr>
  </w:style>
  <w:style w:type="paragraph" w:customStyle="1" w:styleId="ec9a01a7-4ba2-428c-93cf-ae77514be32f">
    <w:name w:val="石墨文档大标题"/>
    <w:next w:val="a3"/>
    <w:uiPriority w:val="9"/>
    <w:unhideWhenUsed/>
    <w:qFormat/>
    <w:pPr>
      <w:spacing w:before="260" w:after="260"/>
      <w:outlineLvl w:val="0"/>
    </w:pPr>
    <w:rPr>
      <w:b/>
      <w:bCs/>
      <w:sz w:val="40"/>
      <w:szCs w:val="40"/>
    </w:rPr>
  </w:style>
  <w:style w:type="paragraph" w:customStyle="1" w:styleId="5ceec339-666c-4d0c-a8b6-cb48649e75f7">
    <w:name w:val="石墨文档中标题"/>
    <w:next w:val="a3"/>
    <w:uiPriority w:val="9"/>
    <w:unhideWhenUsed/>
    <w:qFormat/>
    <w:pPr>
      <w:spacing w:before="260" w:after="260"/>
      <w:outlineLvl w:val="1"/>
    </w:pPr>
    <w:rPr>
      <w:b/>
      <w:bCs/>
      <w:sz w:val="36"/>
      <w:szCs w:val="36"/>
    </w:rPr>
  </w:style>
  <w:style w:type="paragraph" w:customStyle="1" w:styleId="0ae037d7-6ae3-4965-8925-d1ca43afc8ff">
    <w:name w:val="石墨文档小标题"/>
    <w:next w:val="a3"/>
    <w:uiPriority w:val="9"/>
    <w:unhideWhenUsed/>
    <w:qFormat/>
    <w:pPr>
      <w:spacing w:before="260" w:after="260"/>
      <w:outlineLvl w:val="2"/>
    </w:pPr>
    <w:rPr>
      <w:b/>
      <w:bCs/>
      <w:sz w:val="32"/>
      <w:szCs w:val="32"/>
    </w:rPr>
  </w:style>
  <w:style w:type="paragraph" w:customStyle="1" w:styleId="2e7ee934-e660-4e5c-922f-d07d2fb90e16">
    <w:name w:val="石墨文档标题"/>
    <w:next w:val="a3"/>
    <w:uiPriority w:val="9"/>
    <w:unhideWhenUsed/>
    <w:qFormat/>
    <w:pPr>
      <w:spacing w:before="260" w:after="260"/>
      <w:outlineLvl w:val="3"/>
    </w:pPr>
    <w:rPr>
      <w:b/>
      <w:bCs/>
      <w:sz w:val="56"/>
      <w:szCs w:val="56"/>
    </w:rPr>
  </w:style>
  <w:style w:type="paragraph" w:customStyle="1" w:styleId="5a9316a3-c7e6-42dd-9482-4e5992eb5722">
    <w:name w:val="石墨文档引用"/>
    <w:qFormat/>
    <w:pPr>
      <w:pBdr>
        <w:left w:val="single" w:sz="30" w:space="10" w:color="F0F0F0"/>
      </w:pBdr>
    </w:pPr>
    <w:rPr>
      <w:color w:val="ADADAD"/>
    </w:rPr>
  </w:style>
  <w:style w:type="paragraph" w:default="1" w:styleId="5a18e7b2-5714-47c7-aaf3-6d5b54702bb0">
    <w:name w:val="Normal"/>
    <w:qFormat/>
    <w:pPr>
      <w:widowControl w:val="0"/>
      <w:jc w:val="both"/>
    </w:pPr>
  </w:style>
  <w:style w:type="character" w:default="1" w:styleId="6f87a5d5-0cf3-4ea9-afe6-492c9a375d14">
    <w:name w:val="Default Paragraph Font"/>
    <w:uiPriority w:val="1"/>
    <w:semiHidden/>
    <w:unhideWhenUsed/>
  </w:style>
  <w:style w:type="table" w:default="1" w:styleId="4919d04c-b9cf-4809-9e66-9f2b299516b6">
    <w:name w:val="Normal Table"/>
    <w:uiPriority w:val="99"/>
    <w:semiHidden/>
    <w:unhideWhenUsed/>
    <w:tblPr>
      <w:tblInd w:w="0" w:type="dxa"/>
      <w:tblCellMar>
        <w:top w:w="0" w:type="dxa"/>
        <w:left w:w="108" w:type="dxa"/>
        <w:bottom w:w="0" w:type="dxa"/>
        <w:right w:w="108" w:type="dxa"/>
      </w:tblCellMar>
    </w:tblPr>
  </w:style>
  <w:style w:type="numbering" w:default="1" w:styleId="25002b50-628a-4713-ba95-e3811f34f04f">
    <w:name w:val="No List"/>
    <w:uiPriority w:val="99"/>
    <w:semiHidden/>
    <w:unhideWhenUsed/>
  </w:style>
  <w:style w:type="paragraph" w:customStyle="1" w:styleId="465b0c28-3ef6-4e82-8c10-d623af52a046">
    <w:name w:val="石墨文档正文"/>
    <w:qFormat/>
    <w:rPr>
      <w:szCs w:val="22"/>
    </w:rPr>
  </w:style>
  <w:style w:type="paragraph" w:customStyle="1" w:styleId="0fcd4bde-9b01-4ba4-9e8c-0525c287414e">
    <w:name w:val="石墨文档副标题"/>
    <w:qFormat/>
    <w:rPr>
      <w:color w:val="888888"/>
      <w:sz w:val="48"/>
      <w:szCs w:val="48"/>
    </w:rPr>
  </w:style>
  <w:style w:type="paragraph" w:customStyle="1" w:styleId="f1e72f1f-dfce-47f5-b291-c6e702c36bd2">
    <w:name w:val="石墨文档大标题"/>
    <w:next w:val="a3"/>
    <w:uiPriority w:val="9"/>
    <w:unhideWhenUsed/>
    <w:qFormat/>
    <w:pPr>
      <w:spacing w:before="260" w:after="260"/>
      <w:outlineLvl w:val="0"/>
    </w:pPr>
    <w:rPr>
      <w:b/>
      <w:bCs/>
      <w:sz w:val="40"/>
      <w:szCs w:val="40"/>
    </w:rPr>
  </w:style>
  <w:style w:type="paragraph" w:customStyle="1" w:styleId="5e54708c-0a8c-434e-a189-a241ca4a0374">
    <w:name w:val="石墨文档中标题"/>
    <w:next w:val="a3"/>
    <w:uiPriority w:val="9"/>
    <w:unhideWhenUsed/>
    <w:qFormat/>
    <w:pPr>
      <w:spacing w:before="260" w:after="260"/>
      <w:outlineLvl w:val="1"/>
    </w:pPr>
    <w:rPr>
      <w:b/>
      <w:bCs/>
      <w:sz w:val="36"/>
      <w:szCs w:val="36"/>
    </w:rPr>
  </w:style>
  <w:style w:type="paragraph" w:customStyle="1" w:styleId="471cfd2a-62f8-4052-bc41-343b189ab54d">
    <w:name w:val="石墨文档小标题"/>
    <w:next w:val="a3"/>
    <w:uiPriority w:val="9"/>
    <w:unhideWhenUsed/>
    <w:qFormat/>
    <w:pPr>
      <w:spacing w:before="260" w:after="260"/>
      <w:outlineLvl w:val="2"/>
    </w:pPr>
    <w:rPr>
      <w:b/>
      <w:bCs/>
      <w:sz w:val="32"/>
      <w:szCs w:val="32"/>
    </w:rPr>
  </w:style>
  <w:style w:type="paragraph" w:customStyle="1" w:styleId="a073e00c-b40d-4518-a93b-860c061b99fc">
    <w:name w:val="石墨文档标题"/>
    <w:next w:val="a3"/>
    <w:uiPriority w:val="9"/>
    <w:unhideWhenUsed/>
    <w:qFormat/>
    <w:pPr>
      <w:spacing w:before="260" w:after="260"/>
      <w:outlineLvl w:val="3"/>
    </w:pPr>
    <w:rPr>
      <w:b/>
      <w:bCs/>
      <w:sz w:val="56"/>
      <w:szCs w:val="56"/>
    </w:rPr>
  </w:style>
  <w:style w:type="paragraph" w:customStyle="1" w:styleId="9d1c71fc-fef5-4364-80c3-eab5a5ba7595">
    <w:name w:val="石墨文档引用"/>
    <w:qFormat/>
    <w:pPr>
      <w:pBdr>
        <w:left w:val="single" w:sz="30" w:space="10" w:color="F0F0F0"/>
      </w:pBdr>
    </w:pPr>
    <w:rPr>
      <w:color w:val="ADADAD"/>
    </w:rPr>
  </w:style>
  <w:style w:type="paragraph" w:default="1" w:styleId="f8cb9398-d4f5-444f-b990-f0a215220bf0">
    <w:name w:val="Normal"/>
    <w:qFormat/>
    <w:pPr>
      <w:widowControl w:val="0"/>
      <w:jc w:val="both"/>
    </w:pPr>
  </w:style>
  <w:style w:type="character" w:default="1" w:styleId="f9a482e4-7ad4-4a7c-bf52-db2995f4879a">
    <w:name w:val="Default Paragraph Font"/>
    <w:uiPriority w:val="1"/>
    <w:semiHidden/>
    <w:unhideWhenUsed/>
  </w:style>
  <w:style w:type="table" w:default="1" w:styleId="a9c021d0-0d45-4fe5-9514-066e226e1047">
    <w:name w:val="Normal Table"/>
    <w:uiPriority w:val="99"/>
    <w:semiHidden/>
    <w:unhideWhenUsed/>
    <w:tblPr>
      <w:tblInd w:w="0" w:type="dxa"/>
      <w:tblCellMar>
        <w:top w:w="0" w:type="dxa"/>
        <w:left w:w="108" w:type="dxa"/>
        <w:bottom w:w="0" w:type="dxa"/>
        <w:right w:w="108" w:type="dxa"/>
      </w:tblCellMar>
    </w:tblPr>
  </w:style>
  <w:style w:type="numbering" w:default="1" w:styleId="3c410337-bc4b-45bf-97c1-ff87cb3d678e">
    <w:name w:val="No List"/>
    <w:uiPriority w:val="99"/>
    <w:semiHidden/>
    <w:unhideWhenUsed/>
  </w:style>
  <w:style w:type="paragraph" w:customStyle="1" w:styleId="df672cfc-6d55-4d27-b7f1-824fddeb0fb3">
    <w:name w:val="石墨文档正文"/>
    <w:qFormat/>
    <w:rPr>
      <w:szCs w:val="22"/>
    </w:rPr>
  </w:style>
  <w:style w:type="paragraph" w:customStyle="1" w:styleId="8696de0a-193a-4fdf-99a3-0a0ccc18998f">
    <w:name w:val="石墨文档副标题"/>
    <w:qFormat/>
    <w:rPr>
      <w:color w:val="888888"/>
      <w:sz w:val="48"/>
      <w:szCs w:val="48"/>
    </w:rPr>
  </w:style>
  <w:style w:type="paragraph" w:customStyle="1" w:styleId="5a3a6e69-14e8-4fd5-80b0-d86449455ba3">
    <w:name w:val="石墨文档大标题"/>
    <w:next w:val="a3"/>
    <w:uiPriority w:val="9"/>
    <w:unhideWhenUsed/>
    <w:qFormat/>
    <w:pPr>
      <w:spacing w:before="260" w:after="260"/>
      <w:outlineLvl w:val="0"/>
    </w:pPr>
    <w:rPr>
      <w:b/>
      <w:bCs/>
      <w:sz w:val="40"/>
      <w:szCs w:val="40"/>
    </w:rPr>
  </w:style>
  <w:style w:type="paragraph" w:customStyle="1" w:styleId="413efe9e-9b9f-4df5-8013-d36993d7c3b3">
    <w:name w:val="石墨文档中标题"/>
    <w:next w:val="a3"/>
    <w:uiPriority w:val="9"/>
    <w:unhideWhenUsed/>
    <w:qFormat/>
    <w:pPr>
      <w:spacing w:before="260" w:after="260"/>
      <w:outlineLvl w:val="1"/>
    </w:pPr>
    <w:rPr>
      <w:b/>
      <w:bCs/>
      <w:sz w:val="36"/>
      <w:szCs w:val="36"/>
    </w:rPr>
  </w:style>
  <w:style w:type="paragraph" w:customStyle="1" w:styleId="dc202814-177f-493e-bd66-09c63c013249">
    <w:name w:val="石墨文档小标题"/>
    <w:next w:val="a3"/>
    <w:uiPriority w:val="9"/>
    <w:unhideWhenUsed/>
    <w:qFormat/>
    <w:pPr>
      <w:spacing w:before="260" w:after="260"/>
      <w:outlineLvl w:val="2"/>
    </w:pPr>
    <w:rPr>
      <w:b/>
      <w:bCs/>
      <w:sz w:val="32"/>
      <w:szCs w:val="32"/>
    </w:rPr>
  </w:style>
  <w:style w:type="paragraph" w:customStyle="1" w:styleId="0e2b2b94-cc5c-49fc-9b67-0fb5814a9760">
    <w:name w:val="石墨文档标题"/>
    <w:next w:val="a3"/>
    <w:uiPriority w:val="9"/>
    <w:unhideWhenUsed/>
    <w:qFormat/>
    <w:pPr>
      <w:spacing w:before="260" w:after="260"/>
      <w:outlineLvl w:val="3"/>
    </w:pPr>
    <w:rPr>
      <w:b/>
      <w:bCs/>
      <w:sz w:val="56"/>
      <w:szCs w:val="56"/>
    </w:rPr>
  </w:style>
  <w:style w:type="paragraph" w:customStyle="1" w:styleId="0c6ef0e0-b696-49e1-88fe-d8b133a1a0ed">
    <w:name w:val="石墨文档引用"/>
    <w:qFormat/>
    <w:pPr>
      <w:pBdr>
        <w:left w:val="single" w:sz="30" w:space="10" w:color="F0F0F0"/>
      </w:pBdr>
    </w:pPr>
    <w:rPr>
      <w:color w:val="ADADAD"/>
    </w:rPr>
  </w:style>
  <w:style w:type="paragraph" w:default="1" w:styleId="5fee7f14-f990-4914-a2d0-cac4bfaab299">
    <w:name w:val="Normal"/>
    <w:qFormat/>
    <w:pPr>
      <w:widowControl w:val="0"/>
      <w:jc w:val="both"/>
    </w:pPr>
  </w:style>
  <w:style w:type="character" w:default="1" w:styleId="f2974aa5-befe-4f22-818c-a13ae0c158a6">
    <w:name w:val="Default Paragraph Font"/>
    <w:uiPriority w:val="1"/>
    <w:semiHidden/>
    <w:unhideWhenUsed/>
  </w:style>
  <w:style w:type="table" w:default="1" w:styleId="23f447ca-9f4c-4496-9dee-9cd335279704">
    <w:name w:val="Normal Table"/>
    <w:uiPriority w:val="99"/>
    <w:semiHidden/>
    <w:unhideWhenUsed/>
    <w:tblPr>
      <w:tblInd w:w="0" w:type="dxa"/>
      <w:tblCellMar>
        <w:top w:w="0" w:type="dxa"/>
        <w:left w:w="108" w:type="dxa"/>
        <w:bottom w:w="0" w:type="dxa"/>
        <w:right w:w="108" w:type="dxa"/>
      </w:tblCellMar>
    </w:tblPr>
  </w:style>
  <w:style w:type="numbering" w:default="1" w:styleId="5fbcd127-e09e-4181-b5db-57e2ccc6c2a7">
    <w:name w:val="No List"/>
    <w:uiPriority w:val="99"/>
    <w:semiHidden/>
    <w:unhideWhenUsed/>
  </w:style>
  <w:style w:type="paragraph" w:customStyle="1" w:styleId="7ceda263-fab5-4dd4-8d33-ca58a20414e1">
    <w:name w:val="石墨文档正文"/>
    <w:qFormat/>
    <w:rPr>
      <w:szCs w:val="22"/>
    </w:rPr>
  </w:style>
  <w:style w:type="paragraph" w:customStyle="1" w:styleId="0a667f2f-59cd-469f-966f-7f85ebe56a98">
    <w:name w:val="石墨文档副标题"/>
    <w:qFormat/>
    <w:rPr>
      <w:color w:val="888888"/>
      <w:sz w:val="48"/>
      <w:szCs w:val="48"/>
    </w:rPr>
  </w:style>
  <w:style w:type="paragraph" w:customStyle="1" w:styleId="696ed309-88c1-4a89-baf4-5cb4bdf5adf2">
    <w:name w:val="石墨文档大标题"/>
    <w:next w:val="a3"/>
    <w:uiPriority w:val="9"/>
    <w:unhideWhenUsed/>
    <w:qFormat/>
    <w:pPr>
      <w:spacing w:before="260" w:after="260"/>
      <w:outlineLvl w:val="0"/>
    </w:pPr>
    <w:rPr>
      <w:b/>
      <w:bCs/>
      <w:sz w:val="40"/>
      <w:szCs w:val="40"/>
    </w:rPr>
  </w:style>
  <w:style w:type="paragraph" w:customStyle="1" w:styleId="2753e2b6-7ac2-4634-9364-c3dc5b26751d">
    <w:name w:val="石墨文档中标题"/>
    <w:next w:val="a3"/>
    <w:uiPriority w:val="9"/>
    <w:unhideWhenUsed/>
    <w:qFormat/>
    <w:pPr>
      <w:spacing w:before="260" w:after="260"/>
      <w:outlineLvl w:val="1"/>
    </w:pPr>
    <w:rPr>
      <w:b/>
      <w:bCs/>
      <w:sz w:val="36"/>
      <w:szCs w:val="36"/>
    </w:rPr>
  </w:style>
  <w:style w:type="paragraph" w:customStyle="1" w:styleId="d4e1f9af-87fa-4b83-a199-8873f208bb92">
    <w:name w:val="石墨文档小标题"/>
    <w:next w:val="a3"/>
    <w:uiPriority w:val="9"/>
    <w:unhideWhenUsed/>
    <w:qFormat/>
    <w:pPr>
      <w:spacing w:before="260" w:after="260"/>
      <w:outlineLvl w:val="2"/>
    </w:pPr>
    <w:rPr>
      <w:b/>
      <w:bCs/>
      <w:sz w:val="32"/>
      <w:szCs w:val="32"/>
    </w:rPr>
  </w:style>
  <w:style w:type="paragraph" w:customStyle="1" w:styleId="6d298064-adb7-4cee-9ae0-24b02b1e2fce">
    <w:name w:val="石墨文档标题"/>
    <w:next w:val="a3"/>
    <w:uiPriority w:val="9"/>
    <w:unhideWhenUsed/>
    <w:qFormat/>
    <w:pPr>
      <w:spacing w:before="260" w:after="260"/>
      <w:outlineLvl w:val="3"/>
    </w:pPr>
    <w:rPr>
      <w:b/>
      <w:bCs/>
      <w:sz w:val="56"/>
      <w:szCs w:val="56"/>
    </w:rPr>
  </w:style>
  <w:style w:type="paragraph" w:customStyle="1" w:styleId="5dda8c1c-2833-4f83-86d7-7b34aa7cef16">
    <w:name w:val="石墨文档引用"/>
    <w:qFormat/>
    <w:pPr>
      <w:pBdr>
        <w:left w:val="single" w:sz="30" w:space="10" w:color="F0F0F0"/>
      </w:pBdr>
    </w:pPr>
    <w:rPr>
      <w:color w:val="ADADAD"/>
    </w:rPr>
  </w:style>
  <w:style w:type="paragraph" w:default="1" w:styleId="b48a61dd-f52c-4366-99f1-e38cf469e2d8">
    <w:name w:val="Normal"/>
    <w:qFormat/>
    <w:pPr>
      <w:widowControl w:val="0"/>
      <w:jc w:val="both"/>
    </w:pPr>
  </w:style>
  <w:style w:type="character" w:default="1" w:styleId="bf5bfb89-3105-4c1c-b096-f6aacb9778d7">
    <w:name w:val="Default Paragraph Font"/>
    <w:uiPriority w:val="1"/>
    <w:semiHidden/>
    <w:unhideWhenUsed/>
  </w:style>
  <w:style w:type="table" w:default="1" w:styleId="9ec32f73-7737-4a9e-ad3b-a7453f30fe67">
    <w:name w:val="Normal Table"/>
    <w:uiPriority w:val="99"/>
    <w:semiHidden/>
    <w:unhideWhenUsed/>
    <w:tblPr>
      <w:tblInd w:w="0" w:type="dxa"/>
      <w:tblCellMar>
        <w:top w:w="0" w:type="dxa"/>
        <w:left w:w="108" w:type="dxa"/>
        <w:bottom w:w="0" w:type="dxa"/>
        <w:right w:w="108" w:type="dxa"/>
      </w:tblCellMar>
    </w:tblPr>
  </w:style>
  <w:style w:type="numbering" w:default="1" w:styleId="2812d909-ad08-4c8d-b333-a16f909e24db">
    <w:name w:val="No List"/>
    <w:uiPriority w:val="99"/>
    <w:semiHidden/>
    <w:unhideWhenUsed/>
  </w:style>
  <w:style w:type="paragraph" w:customStyle="1" w:styleId="3589a5c4-ac86-4134-8b5a-83fea986ccf5">
    <w:name w:val="石墨文档正文"/>
    <w:qFormat/>
    <w:rPr>
      <w:szCs w:val="22"/>
    </w:rPr>
  </w:style>
  <w:style w:type="paragraph" w:customStyle="1" w:styleId="d2b8c262-a99e-4da9-bfb5-b915e5c55934">
    <w:name w:val="石墨文档副标题"/>
    <w:qFormat/>
    <w:rPr>
      <w:color w:val="888888"/>
      <w:sz w:val="48"/>
      <w:szCs w:val="48"/>
    </w:rPr>
  </w:style>
  <w:style w:type="paragraph" w:customStyle="1" w:styleId="bad194c4-afb2-4aff-a43e-cec155203809">
    <w:name w:val="石墨文档大标题"/>
    <w:next w:val="a3"/>
    <w:uiPriority w:val="9"/>
    <w:unhideWhenUsed/>
    <w:qFormat/>
    <w:pPr>
      <w:spacing w:before="260" w:after="260"/>
      <w:outlineLvl w:val="0"/>
    </w:pPr>
    <w:rPr>
      <w:b/>
      <w:bCs/>
      <w:sz w:val="40"/>
      <w:szCs w:val="40"/>
    </w:rPr>
  </w:style>
  <w:style w:type="paragraph" w:customStyle="1" w:styleId="766368bc-f543-4416-8568-a3ccb09f26a3">
    <w:name w:val="石墨文档中标题"/>
    <w:next w:val="a3"/>
    <w:uiPriority w:val="9"/>
    <w:unhideWhenUsed/>
    <w:qFormat/>
    <w:pPr>
      <w:spacing w:before="260" w:after="260"/>
      <w:outlineLvl w:val="1"/>
    </w:pPr>
    <w:rPr>
      <w:b/>
      <w:bCs/>
      <w:sz w:val="36"/>
      <w:szCs w:val="36"/>
    </w:rPr>
  </w:style>
  <w:style w:type="paragraph" w:customStyle="1" w:styleId="860022bd-518d-4639-9948-8d072b67e923">
    <w:name w:val="石墨文档小标题"/>
    <w:next w:val="a3"/>
    <w:uiPriority w:val="9"/>
    <w:unhideWhenUsed/>
    <w:qFormat/>
    <w:pPr>
      <w:spacing w:before="260" w:after="260"/>
      <w:outlineLvl w:val="2"/>
    </w:pPr>
    <w:rPr>
      <w:b/>
      <w:bCs/>
      <w:sz w:val="32"/>
      <w:szCs w:val="32"/>
    </w:rPr>
  </w:style>
  <w:style w:type="paragraph" w:customStyle="1" w:styleId="b2fc06a4-d51c-4a38-9efe-0c770f64aa7b">
    <w:name w:val="石墨文档标题"/>
    <w:next w:val="a3"/>
    <w:uiPriority w:val="9"/>
    <w:unhideWhenUsed/>
    <w:qFormat/>
    <w:pPr>
      <w:spacing w:before="260" w:after="260"/>
      <w:outlineLvl w:val="3"/>
    </w:pPr>
    <w:rPr>
      <w:b/>
      <w:bCs/>
      <w:sz w:val="56"/>
      <w:szCs w:val="56"/>
    </w:rPr>
  </w:style>
  <w:style w:type="paragraph" w:customStyle="1" w:styleId="7a3fa625-0781-457f-918a-e4761c45fae9">
    <w:name w:val="石墨文档引用"/>
    <w:qFormat/>
    <w:pPr>
      <w:pBdr>
        <w:left w:val="single" w:sz="30" w:space="10" w:color="F0F0F0"/>
      </w:pBdr>
    </w:pPr>
    <w:rPr>
      <w:color w:val="ADADAD"/>
    </w:rPr>
  </w:style>
  <w:style w:type="paragraph" w:default="1" w:styleId="a1c726e6-9906-4f46-88a5-6ba456475312">
    <w:name w:val="Normal"/>
    <w:qFormat/>
    <w:pPr>
      <w:widowControl w:val="0"/>
      <w:jc w:val="both"/>
    </w:pPr>
  </w:style>
  <w:style w:type="character" w:default="1" w:styleId="d06fa890-6db1-48ce-8bdc-52c7a694f64d">
    <w:name w:val="Default Paragraph Font"/>
    <w:uiPriority w:val="1"/>
    <w:semiHidden/>
    <w:unhideWhenUsed/>
  </w:style>
  <w:style w:type="table" w:default="1" w:styleId="630f654f-2716-4a32-85fd-20a465b08b73">
    <w:name w:val="Normal Table"/>
    <w:uiPriority w:val="99"/>
    <w:semiHidden/>
    <w:unhideWhenUsed/>
    <w:tblPr>
      <w:tblInd w:w="0" w:type="dxa"/>
      <w:tblCellMar>
        <w:top w:w="0" w:type="dxa"/>
        <w:left w:w="108" w:type="dxa"/>
        <w:bottom w:w="0" w:type="dxa"/>
        <w:right w:w="108" w:type="dxa"/>
      </w:tblCellMar>
    </w:tblPr>
  </w:style>
  <w:style w:type="numbering" w:default="1" w:styleId="1e3428ab-24bc-41d2-976f-f378eae33280">
    <w:name w:val="No List"/>
    <w:uiPriority w:val="99"/>
    <w:semiHidden/>
    <w:unhideWhenUsed/>
  </w:style>
  <w:style w:type="paragraph" w:customStyle="1" w:styleId="a78c656c-24f6-4d3e-b14c-25692fb76bf9">
    <w:name w:val="石墨文档正文"/>
    <w:qFormat/>
    <w:rPr>
      <w:szCs w:val="22"/>
    </w:rPr>
  </w:style>
  <w:style w:type="paragraph" w:customStyle="1" w:styleId="066db0da-e6a5-4b7e-916c-57223ff7dbbb">
    <w:name w:val="石墨文档副标题"/>
    <w:qFormat/>
    <w:rPr>
      <w:color w:val="888888"/>
      <w:sz w:val="48"/>
      <w:szCs w:val="48"/>
    </w:rPr>
  </w:style>
  <w:style w:type="paragraph" w:customStyle="1" w:styleId="cd38c942-919e-4c33-9ee0-350e0e4ece05">
    <w:name w:val="石墨文档大标题"/>
    <w:next w:val="a3"/>
    <w:uiPriority w:val="9"/>
    <w:unhideWhenUsed/>
    <w:qFormat/>
    <w:pPr>
      <w:spacing w:before="260" w:after="260"/>
      <w:outlineLvl w:val="0"/>
    </w:pPr>
    <w:rPr>
      <w:b/>
      <w:bCs/>
      <w:sz w:val="40"/>
      <w:szCs w:val="40"/>
    </w:rPr>
  </w:style>
  <w:style w:type="paragraph" w:customStyle="1" w:styleId="1f8b7c8d-37ed-482c-a4ea-b30bb195de40">
    <w:name w:val="石墨文档中标题"/>
    <w:next w:val="a3"/>
    <w:uiPriority w:val="9"/>
    <w:unhideWhenUsed/>
    <w:qFormat/>
    <w:pPr>
      <w:spacing w:before="260" w:after="260"/>
      <w:outlineLvl w:val="1"/>
    </w:pPr>
    <w:rPr>
      <w:b/>
      <w:bCs/>
      <w:sz w:val="36"/>
      <w:szCs w:val="36"/>
    </w:rPr>
  </w:style>
  <w:style w:type="paragraph" w:customStyle="1" w:styleId="250cdb2b-8476-47af-be10-469eb7673f01">
    <w:name w:val="石墨文档小标题"/>
    <w:next w:val="a3"/>
    <w:uiPriority w:val="9"/>
    <w:unhideWhenUsed/>
    <w:qFormat/>
    <w:pPr>
      <w:spacing w:before="260" w:after="260"/>
      <w:outlineLvl w:val="2"/>
    </w:pPr>
    <w:rPr>
      <w:b/>
      <w:bCs/>
      <w:sz w:val="32"/>
      <w:szCs w:val="32"/>
    </w:rPr>
  </w:style>
  <w:style w:type="paragraph" w:customStyle="1" w:styleId="e2c0c9a0-7d53-4d5a-b2d4-8bf0ba69f56a">
    <w:name w:val="石墨文档标题"/>
    <w:next w:val="a3"/>
    <w:uiPriority w:val="9"/>
    <w:unhideWhenUsed/>
    <w:qFormat/>
    <w:pPr>
      <w:spacing w:before="260" w:after="260"/>
      <w:outlineLvl w:val="3"/>
    </w:pPr>
    <w:rPr>
      <w:b/>
      <w:bCs/>
      <w:sz w:val="56"/>
      <w:szCs w:val="56"/>
    </w:rPr>
  </w:style>
  <w:style w:type="paragraph" w:customStyle="1" w:styleId="31221be6-1e97-4ce0-b583-4ae375260c89">
    <w:name w:val="石墨文档引用"/>
    <w:qFormat/>
    <w:pPr>
      <w:pBdr>
        <w:left w:val="single" w:sz="30" w:space="10" w:color="F0F0F0"/>
      </w:pBdr>
    </w:pPr>
    <w:rPr>
      <w:color w:val="ADADAD"/>
    </w:rPr>
  </w:style>
  <w:style w:type="paragraph" w:default="1" w:styleId="af5bf8b8-dd63-4c01-ad3f-81a95d0b07cb">
    <w:name w:val="Normal"/>
    <w:qFormat/>
    <w:pPr>
      <w:widowControl w:val="0"/>
      <w:jc w:val="both"/>
    </w:pPr>
  </w:style>
  <w:style w:type="character" w:default="1" w:styleId="99b8aa18-e1b8-4e65-920b-14cc2cfa9fc3">
    <w:name w:val="Default Paragraph Font"/>
    <w:uiPriority w:val="1"/>
    <w:semiHidden/>
    <w:unhideWhenUsed/>
  </w:style>
  <w:style w:type="table" w:default="1" w:styleId="fe5c3e93-a2b8-4699-ab6b-6bdb55b9d19d">
    <w:name w:val="Normal Table"/>
    <w:uiPriority w:val="99"/>
    <w:semiHidden/>
    <w:unhideWhenUsed/>
    <w:tblPr>
      <w:tblInd w:w="0" w:type="dxa"/>
      <w:tblCellMar>
        <w:top w:w="0" w:type="dxa"/>
        <w:left w:w="108" w:type="dxa"/>
        <w:bottom w:w="0" w:type="dxa"/>
        <w:right w:w="108" w:type="dxa"/>
      </w:tblCellMar>
    </w:tblPr>
  </w:style>
  <w:style w:type="numbering" w:default="1" w:styleId="ceaf2c4b-4760-4986-94c4-f72cf2a9a0a4">
    <w:name w:val="No List"/>
    <w:uiPriority w:val="99"/>
    <w:semiHidden/>
    <w:unhideWhenUsed/>
  </w:style>
  <w:style w:type="paragraph" w:customStyle="1" w:styleId="f118cc92-f48c-49f2-9f46-ced8698a9b4f">
    <w:name w:val="石墨文档正文"/>
    <w:qFormat/>
    <w:rPr>
      <w:szCs w:val="22"/>
    </w:rPr>
  </w:style>
  <w:style w:type="paragraph" w:customStyle="1" w:styleId="28afa521-ddba-478f-94a5-5755dabd5287">
    <w:name w:val="石墨文档副标题"/>
    <w:qFormat/>
    <w:rPr>
      <w:color w:val="888888"/>
      <w:sz w:val="48"/>
      <w:szCs w:val="48"/>
    </w:rPr>
  </w:style>
  <w:style w:type="paragraph" w:customStyle="1" w:styleId="e76541e7-281f-4371-aaab-1f244795db22">
    <w:name w:val="石墨文档大标题"/>
    <w:next w:val="a3"/>
    <w:uiPriority w:val="9"/>
    <w:unhideWhenUsed/>
    <w:qFormat/>
    <w:pPr>
      <w:spacing w:before="260" w:after="260"/>
      <w:outlineLvl w:val="0"/>
    </w:pPr>
    <w:rPr>
      <w:b/>
      <w:bCs/>
      <w:sz w:val="40"/>
      <w:szCs w:val="40"/>
    </w:rPr>
  </w:style>
  <w:style w:type="paragraph" w:customStyle="1" w:styleId="eeab60c0-45af-4a46-8214-b0d01bd5a14c">
    <w:name w:val="石墨文档中标题"/>
    <w:next w:val="a3"/>
    <w:uiPriority w:val="9"/>
    <w:unhideWhenUsed/>
    <w:qFormat/>
    <w:pPr>
      <w:spacing w:before="260" w:after="260"/>
      <w:outlineLvl w:val="1"/>
    </w:pPr>
    <w:rPr>
      <w:b/>
      <w:bCs/>
      <w:sz w:val="36"/>
      <w:szCs w:val="36"/>
    </w:rPr>
  </w:style>
  <w:style w:type="paragraph" w:customStyle="1" w:styleId="f19a4630-da07-4ec5-b0d5-cfcb6116ba4e">
    <w:name w:val="石墨文档小标题"/>
    <w:next w:val="a3"/>
    <w:uiPriority w:val="9"/>
    <w:unhideWhenUsed/>
    <w:qFormat/>
    <w:pPr>
      <w:spacing w:before="260" w:after="260"/>
      <w:outlineLvl w:val="2"/>
    </w:pPr>
    <w:rPr>
      <w:b/>
      <w:bCs/>
      <w:sz w:val="32"/>
      <w:szCs w:val="32"/>
    </w:rPr>
  </w:style>
  <w:style w:type="paragraph" w:customStyle="1" w:styleId="7f03222f-b6da-4707-b803-f178418d82be">
    <w:name w:val="石墨文档标题"/>
    <w:next w:val="a3"/>
    <w:uiPriority w:val="9"/>
    <w:unhideWhenUsed/>
    <w:qFormat/>
    <w:pPr>
      <w:spacing w:before="260" w:after="260"/>
      <w:outlineLvl w:val="3"/>
    </w:pPr>
    <w:rPr>
      <w:b/>
      <w:bCs/>
      <w:sz w:val="56"/>
      <w:szCs w:val="56"/>
    </w:rPr>
  </w:style>
  <w:style w:type="paragraph" w:customStyle="1" w:styleId="e4be378d-6b55-4e20-aef8-1fee02e8a62d">
    <w:name w:val="石墨文档引用"/>
    <w:qFormat/>
    <w:pPr>
      <w:pBdr>
        <w:left w:val="single" w:sz="30" w:space="10" w:color="F0F0F0"/>
      </w:pBdr>
    </w:pPr>
    <w:rPr>
      <w:color w:val="ADADAD"/>
    </w:rPr>
  </w:style>
  <w:style w:type="paragraph" w:default="1" w:styleId="4c29de46-71ca-44d5-9267-b09878998404">
    <w:name w:val="Normal"/>
    <w:qFormat/>
    <w:pPr>
      <w:widowControl w:val="0"/>
      <w:jc w:val="both"/>
    </w:pPr>
  </w:style>
  <w:style w:type="character" w:default="1" w:styleId="cf83bd6f-b3d0-4c6d-b3f3-9e95c4784cea">
    <w:name w:val="Default Paragraph Font"/>
    <w:uiPriority w:val="1"/>
    <w:semiHidden/>
    <w:unhideWhenUsed/>
  </w:style>
  <w:style w:type="table" w:default="1" w:styleId="a3a13154-a332-47e4-81d6-7b59d297865f">
    <w:name w:val="Normal Table"/>
    <w:uiPriority w:val="99"/>
    <w:semiHidden/>
    <w:unhideWhenUsed/>
    <w:tblPr>
      <w:tblInd w:w="0" w:type="dxa"/>
      <w:tblCellMar>
        <w:top w:w="0" w:type="dxa"/>
        <w:left w:w="108" w:type="dxa"/>
        <w:bottom w:w="0" w:type="dxa"/>
        <w:right w:w="108" w:type="dxa"/>
      </w:tblCellMar>
    </w:tblPr>
  </w:style>
  <w:style w:type="numbering" w:default="1" w:styleId="7fe05062-f2df-4bac-aace-23d3eaf96aa2">
    <w:name w:val="No List"/>
    <w:uiPriority w:val="99"/>
    <w:semiHidden/>
    <w:unhideWhenUsed/>
  </w:style>
  <w:style w:type="paragraph" w:customStyle="1" w:styleId="922e4667-f849-4ccf-8aed-2cea578055c4">
    <w:name w:val="石墨文档正文"/>
    <w:qFormat/>
    <w:rPr>
      <w:szCs w:val="22"/>
    </w:rPr>
  </w:style>
  <w:style w:type="paragraph" w:customStyle="1" w:styleId="4c21cc88-d521-4171-848a-330963dd60da">
    <w:name w:val="石墨文档副标题"/>
    <w:qFormat/>
    <w:rPr>
      <w:color w:val="888888"/>
      <w:sz w:val="48"/>
      <w:szCs w:val="48"/>
    </w:rPr>
  </w:style>
  <w:style w:type="paragraph" w:customStyle="1" w:styleId="2f32a8d5-12a6-4c6f-a25b-b81dae8783e1">
    <w:name w:val="石墨文档大标题"/>
    <w:next w:val="a3"/>
    <w:uiPriority w:val="9"/>
    <w:unhideWhenUsed/>
    <w:qFormat/>
    <w:pPr>
      <w:spacing w:before="260" w:after="260"/>
      <w:outlineLvl w:val="0"/>
    </w:pPr>
    <w:rPr>
      <w:b/>
      <w:bCs/>
      <w:sz w:val="40"/>
      <w:szCs w:val="40"/>
    </w:rPr>
  </w:style>
  <w:style w:type="paragraph" w:customStyle="1" w:styleId="710f3a01-fe29-4071-b2b4-c5a6addaa056">
    <w:name w:val="石墨文档中标题"/>
    <w:next w:val="a3"/>
    <w:uiPriority w:val="9"/>
    <w:unhideWhenUsed/>
    <w:qFormat/>
    <w:pPr>
      <w:spacing w:before="260" w:after="260"/>
      <w:outlineLvl w:val="1"/>
    </w:pPr>
    <w:rPr>
      <w:b/>
      <w:bCs/>
      <w:sz w:val="36"/>
      <w:szCs w:val="36"/>
    </w:rPr>
  </w:style>
  <w:style w:type="paragraph" w:customStyle="1" w:styleId="d1658287-03af-4f76-9340-f063f68918d1">
    <w:name w:val="石墨文档小标题"/>
    <w:next w:val="a3"/>
    <w:uiPriority w:val="9"/>
    <w:unhideWhenUsed/>
    <w:qFormat/>
    <w:pPr>
      <w:spacing w:before="260" w:after="260"/>
      <w:outlineLvl w:val="2"/>
    </w:pPr>
    <w:rPr>
      <w:b/>
      <w:bCs/>
      <w:sz w:val="32"/>
      <w:szCs w:val="32"/>
    </w:rPr>
  </w:style>
  <w:style w:type="paragraph" w:customStyle="1" w:styleId="6f74b214-e1dd-4f55-aa71-16df4a1243d6">
    <w:name w:val="石墨文档标题"/>
    <w:next w:val="a3"/>
    <w:uiPriority w:val="9"/>
    <w:unhideWhenUsed/>
    <w:qFormat/>
    <w:pPr>
      <w:spacing w:before="260" w:after="260"/>
      <w:outlineLvl w:val="3"/>
    </w:pPr>
    <w:rPr>
      <w:b/>
      <w:bCs/>
      <w:sz w:val="56"/>
      <w:szCs w:val="56"/>
    </w:rPr>
  </w:style>
  <w:style w:type="paragraph" w:customStyle="1" w:styleId="6295efc9-1979-4aab-be7e-99e8fc308281">
    <w:name w:val="石墨文档引用"/>
    <w:qFormat/>
    <w:pPr>
      <w:pBdr>
        <w:left w:val="single" w:sz="30" w:space="10" w:color="F0F0F0"/>
      </w:pBdr>
    </w:pPr>
    <w:rPr>
      <w:color w:val="ADADAD"/>
    </w:rPr>
  </w:style>
  <w:style w:type="paragraph" w:default="1" w:styleId="6308bf90-10ca-4499-ac0e-bb3ceedb853f">
    <w:name w:val="Normal"/>
    <w:qFormat/>
    <w:pPr>
      <w:widowControl w:val="0"/>
      <w:jc w:val="both"/>
    </w:pPr>
  </w:style>
  <w:style w:type="character" w:default="1" w:styleId="f4602b36-5bca-4714-8521-87bca5c892aa">
    <w:name w:val="Default Paragraph Font"/>
    <w:uiPriority w:val="1"/>
    <w:semiHidden/>
    <w:unhideWhenUsed/>
  </w:style>
  <w:style w:type="table" w:default="1" w:styleId="9b9d6967-7899-4b47-b493-7d45def76be4">
    <w:name w:val="Normal Table"/>
    <w:uiPriority w:val="99"/>
    <w:semiHidden/>
    <w:unhideWhenUsed/>
    <w:tblPr>
      <w:tblInd w:w="0" w:type="dxa"/>
      <w:tblCellMar>
        <w:top w:w="0" w:type="dxa"/>
        <w:left w:w="108" w:type="dxa"/>
        <w:bottom w:w="0" w:type="dxa"/>
        <w:right w:w="108" w:type="dxa"/>
      </w:tblCellMar>
    </w:tblPr>
  </w:style>
  <w:style w:type="numbering" w:default="1" w:styleId="cd01a0e0-78a8-4340-805d-98fa572fbd8f">
    <w:name w:val="No List"/>
    <w:uiPriority w:val="99"/>
    <w:semiHidden/>
    <w:unhideWhenUsed/>
  </w:style>
  <w:style w:type="paragraph" w:customStyle="1" w:styleId="12a7a285-ed85-491b-a421-962385711ffb">
    <w:name w:val="石墨文档正文"/>
    <w:qFormat/>
    <w:rPr>
      <w:szCs w:val="22"/>
    </w:rPr>
  </w:style>
  <w:style w:type="paragraph" w:customStyle="1" w:styleId="13f14a8f-e71e-4452-abbf-309d4d16dfe0">
    <w:name w:val="石墨文档副标题"/>
    <w:qFormat/>
    <w:rPr>
      <w:color w:val="888888"/>
      <w:sz w:val="48"/>
      <w:szCs w:val="48"/>
    </w:rPr>
  </w:style>
  <w:style w:type="paragraph" w:customStyle="1" w:styleId="05ee24ba-1770-47ab-aa5f-b4b19bfe5ec0">
    <w:name w:val="石墨文档大标题"/>
    <w:next w:val="a3"/>
    <w:uiPriority w:val="9"/>
    <w:unhideWhenUsed/>
    <w:qFormat/>
    <w:pPr>
      <w:spacing w:before="260" w:after="260"/>
      <w:outlineLvl w:val="0"/>
    </w:pPr>
    <w:rPr>
      <w:b/>
      <w:bCs/>
      <w:sz w:val="40"/>
      <w:szCs w:val="40"/>
    </w:rPr>
  </w:style>
  <w:style w:type="paragraph" w:customStyle="1" w:styleId="ebd08645-140b-40af-b705-90c0d6aa7900">
    <w:name w:val="石墨文档中标题"/>
    <w:next w:val="a3"/>
    <w:uiPriority w:val="9"/>
    <w:unhideWhenUsed/>
    <w:qFormat/>
    <w:pPr>
      <w:spacing w:before="260" w:after="260"/>
      <w:outlineLvl w:val="1"/>
    </w:pPr>
    <w:rPr>
      <w:b/>
      <w:bCs/>
      <w:sz w:val="36"/>
      <w:szCs w:val="36"/>
    </w:rPr>
  </w:style>
  <w:style w:type="paragraph" w:customStyle="1" w:styleId="69519161-8f53-4100-8a9e-22f1eb3f7210">
    <w:name w:val="石墨文档小标题"/>
    <w:next w:val="a3"/>
    <w:uiPriority w:val="9"/>
    <w:unhideWhenUsed/>
    <w:qFormat/>
    <w:pPr>
      <w:spacing w:before="260" w:after="260"/>
      <w:outlineLvl w:val="2"/>
    </w:pPr>
    <w:rPr>
      <w:b/>
      <w:bCs/>
      <w:sz w:val="32"/>
      <w:szCs w:val="32"/>
    </w:rPr>
  </w:style>
  <w:style w:type="paragraph" w:customStyle="1" w:styleId="2dca039a-356d-4106-bc51-34d9e82d61ca">
    <w:name w:val="石墨文档标题"/>
    <w:next w:val="a3"/>
    <w:uiPriority w:val="9"/>
    <w:unhideWhenUsed/>
    <w:qFormat/>
    <w:pPr>
      <w:spacing w:before="260" w:after="260"/>
      <w:outlineLvl w:val="3"/>
    </w:pPr>
    <w:rPr>
      <w:b/>
      <w:bCs/>
      <w:sz w:val="56"/>
      <w:szCs w:val="56"/>
    </w:rPr>
  </w:style>
  <w:style w:type="paragraph" w:customStyle="1" w:styleId="175081b4-8087-45ef-97ac-c3f18cde4dc7">
    <w:name w:val="石墨文档引用"/>
    <w:qFormat/>
    <w:pPr>
      <w:pBdr>
        <w:left w:val="single" w:sz="30" w:space="10" w:color="F0F0F0"/>
      </w:pBdr>
    </w:pPr>
    <w:rPr>
      <w:color w:val="ADADAD"/>
    </w:rPr>
  </w:style>
  <w:style w:type="paragraph" w:default="1" w:styleId="4757cf4a-9b08-4958-a870-93990fb71b1f">
    <w:name w:val="Normal"/>
    <w:qFormat/>
    <w:pPr>
      <w:widowControl w:val="0"/>
      <w:jc w:val="both"/>
    </w:pPr>
  </w:style>
  <w:style w:type="character" w:default="1" w:styleId="b8e2e75c-05ba-4762-87b1-4c020b1262b7">
    <w:name w:val="Default Paragraph Font"/>
    <w:uiPriority w:val="1"/>
    <w:semiHidden/>
    <w:unhideWhenUsed/>
  </w:style>
  <w:style w:type="table" w:default="1" w:styleId="ef363da5-dc7f-40d3-972f-743237640d30">
    <w:name w:val="Normal Table"/>
    <w:uiPriority w:val="99"/>
    <w:semiHidden/>
    <w:unhideWhenUsed/>
    <w:tblPr>
      <w:tblInd w:w="0" w:type="dxa"/>
      <w:tblCellMar>
        <w:top w:w="0" w:type="dxa"/>
        <w:left w:w="108" w:type="dxa"/>
        <w:bottom w:w="0" w:type="dxa"/>
        <w:right w:w="108" w:type="dxa"/>
      </w:tblCellMar>
    </w:tblPr>
  </w:style>
  <w:style w:type="numbering" w:default="1" w:styleId="3a0e4855-ef40-4d24-95b6-7fae72a14133">
    <w:name w:val="No List"/>
    <w:uiPriority w:val="99"/>
    <w:semiHidden/>
    <w:unhideWhenUsed/>
  </w:style>
  <w:style w:type="paragraph" w:customStyle="1" w:styleId="1a3600ae-940b-42b4-b7eb-6880c84cae01">
    <w:name w:val="石墨文档正文"/>
    <w:qFormat/>
    <w:rPr>
      <w:szCs w:val="22"/>
    </w:rPr>
  </w:style>
  <w:style w:type="paragraph" w:customStyle="1" w:styleId="3faca905-1b2c-485a-bff2-a6c5ba8c8bd6">
    <w:name w:val="石墨文档副标题"/>
    <w:qFormat/>
    <w:rPr>
      <w:color w:val="888888"/>
      <w:sz w:val="48"/>
      <w:szCs w:val="48"/>
    </w:rPr>
  </w:style>
  <w:style w:type="paragraph" w:customStyle="1" w:styleId="fdaae712-a146-44dd-aef0-2e4a007108db">
    <w:name w:val="石墨文档大标题"/>
    <w:next w:val="a3"/>
    <w:uiPriority w:val="9"/>
    <w:unhideWhenUsed/>
    <w:qFormat/>
    <w:pPr>
      <w:spacing w:before="260" w:after="260"/>
      <w:outlineLvl w:val="0"/>
    </w:pPr>
    <w:rPr>
      <w:b/>
      <w:bCs/>
      <w:sz w:val="40"/>
      <w:szCs w:val="40"/>
    </w:rPr>
  </w:style>
  <w:style w:type="paragraph" w:customStyle="1" w:styleId="ebbc29aa-e74b-4412-8b03-a23bfdbd2619">
    <w:name w:val="石墨文档中标题"/>
    <w:next w:val="a3"/>
    <w:uiPriority w:val="9"/>
    <w:unhideWhenUsed/>
    <w:qFormat/>
    <w:pPr>
      <w:spacing w:before="260" w:after="260"/>
      <w:outlineLvl w:val="1"/>
    </w:pPr>
    <w:rPr>
      <w:b/>
      <w:bCs/>
      <w:sz w:val="36"/>
      <w:szCs w:val="36"/>
    </w:rPr>
  </w:style>
  <w:style w:type="paragraph" w:customStyle="1" w:styleId="e89f2117-8dd2-466b-af60-5a6423c896b3">
    <w:name w:val="石墨文档小标题"/>
    <w:next w:val="a3"/>
    <w:uiPriority w:val="9"/>
    <w:unhideWhenUsed/>
    <w:qFormat/>
    <w:pPr>
      <w:spacing w:before="260" w:after="260"/>
      <w:outlineLvl w:val="2"/>
    </w:pPr>
    <w:rPr>
      <w:b/>
      <w:bCs/>
      <w:sz w:val="32"/>
      <w:szCs w:val="32"/>
    </w:rPr>
  </w:style>
  <w:style w:type="paragraph" w:customStyle="1" w:styleId="e92c657d-68f7-4255-bc0c-0eeba7e8b913">
    <w:name w:val="石墨文档标题"/>
    <w:next w:val="a3"/>
    <w:uiPriority w:val="9"/>
    <w:unhideWhenUsed/>
    <w:qFormat/>
    <w:pPr>
      <w:spacing w:before="260" w:after="260"/>
      <w:outlineLvl w:val="3"/>
    </w:pPr>
    <w:rPr>
      <w:b/>
      <w:bCs/>
      <w:sz w:val="56"/>
      <w:szCs w:val="56"/>
    </w:rPr>
  </w:style>
  <w:style w:type="paragraph" w:customStyle="1" w:styleId="3b9d16c9-9330-40b4-92f4-062f7461a2dc">
    <w:name w:val="石墨文档引用"/>
    <w:qFormat/>
    <w:pPr>
      <w:pBdr>
        <w:left w:val="single" w:sz="30" w:space="10" w:color="F0F0F0"/>
      </w:pBdr>
    </w:pPr>
    <w:rPr>
      <w:color w:val="ADADAD"/>
    </w:rPr>
  </w:style>
  <w:style w:type="paragraph" w:default="1" w:styleId="c24b8e44-496b-492a-964c-471897f1b167">
    <w:name w:val="Normal"/>
    <w:qFormat/>
    <w:pPr>
      <w:widowControl w:val="0"/>
      <w:jc w:val="both"/>
    </w:pPr>
  </w:style>
  <w:style w:type="character" w:default="1" w:styleId="c11b30a7-2f4e-4223-9775-6e0f6717336e">
    <w:name w:val="Default Paragraph Font"/>
    <w:uiPriority w:val="1"/>
    <w:semiHidden/>
    <w:unhideWhenUsed/>
  </w:style>
  <w:style w:type="table" w:default="1" w:styleId="f6a9d88f-6227-4fd9-ae67-92b57a4e0a6d">
    <w:name w:val="Normal Table"/>
    <w:uiPriority w:val="99"/>
    <w:semiHidden/>
    <w:unhideWhenUsed/>
    <w:tblPr>
      <w:tblInd w:w="0" w:type="dxa"/>
      <w:tblCellMar>
        <w:top w:w="0" w:type="dxa"/>
        <w:left w:w="108" w:type="dxa"/>
        <w:bottom w:w="0" w:type="dxa"/>
        <w:right w:w="108" w:type="dxa"/>
      </w:tblCellMar>
    </w:tblPr>
  </w:style>
  <w:style w:type="numbering" w:default="1" w:styleId="f9e01388-2506-40f2-9cf3-2b53559761e6">
    <w:name w:val="No List"/>
    <w:uiPriority w:val="99"/>
    <w:semiHidden/>
    <w:unhideWhenUsed/>
  </w:style>
  <w:style w:type="paragraph" w:customStyle="1" w:styleId="0f8fb3dd-7aa4-43cd-b96c-eae84e485a7d">
    <w:name w:val="石墨文档正文"/>
    <w:qFormat/>
    <w:rPr>
      <w:szCs w:val="22"/>
    </w:rPr>
  </w:style>
  <w:style w:type="paragraph" w:customStyle="1" w:styleId="971941a8-5a58-41f1-8c33-f7e35ad7e735">
    <w:name w:val="石墨文档副标题"/>
    <w:qFormat/>
    <w:rPr>
      <w:color w:val="888888"/>
      <w:sz w:val="48"/>
      <w:szCs w:val="48"/>
    </w:rPr>
  </w:style>
  <w:style w:type="paragraph" w:customStyle="1" w:styleId="a5355212-ed42-41e9-ad46-d2d1b2dc2dc8">
    <w:name w:val="石墨文档大标题"/>
    <w:next w:val="a3"/>
    <w:uiPriority w:val="9"/>
    <w:unhideWhenUsed/>
    <w:qFormat/>
    <w:pPr>
      <w:spacing w:before="260" w:after="260"/>
      <w:outlineLvl w:val="0"/>
    </w:pPr>
    <w:rPr>
      <w:b/>
      <w:bCs/>
      <w:sz w:val="40"/>
      <w:szCs w:val="40"/>
    </w:rPr>
  </w:style>
  <w:style w:type="paragraph" w:customStyle="1" w:styleId="ed55dba0-4f75-4b0f-8923-e0b8984363bd">
    <w:name w:val="石墨文档中标题"/>
    <w:next w:val="a3"/>
    <w:uiPriority w:val="9"/>
    <w:unhideWhenUsed/>
    <w:qFormat/>
    <w:pPr>
      <w:spacing w:before="260" w:after="260"/>
      <w:outlineLvl w:val="1"/>
    </w:pPr>
    <w:rPr>
      <w:b/>
      <w:bCs/>
      <w:sz w:val="36"/>
      <w:szCs w:val="36"/>
    </w:rPr>
  </w:style>
  <w:style w:type="paragraph" w:customStyle="1" w:styleId="9bbdae67-0ab6-4f02-acbb-3f2f6a0e4340">
    <w:name w:val="石墨文档小标题"/>
    <w:next w:val="a3"/>
    <w:uiPriority w:val="9"/>
    <w:unhideWhenUsed/>
    <w:qFormat/>
    <w:pPr>
      <w:spacing w:before="260" w:after="260"/>
      <w:outlineLvl w:val="2"/>
    </w:pPr>
    <w:rPr>
      <w:b/>
      <w:bCs/>
      <w:sz w:val="32"/>
      <w:szCs w:val="32"/>
    </w:rPr>
  </w:style>
  <w:style w:type="paragraph" w:customStyle="1" w:styleId="4fb183b1-0ce7-4833-8185-9cc62996bcbb">
    <w:name w:val="石墨文档标题"/>
    <w:next w:val="a3"/>
    <w:uiPriority w:val="9"/>
    <w:unhideWhenUsed/>
    <w:qFormat/>
    <w:pPr>
      <w:spacing w:before="260" w:after="260"/>
      <w:outlineLvl w:val="3"/>
    </w:pPr>
    <w:rPr>
      <w:b/>
      <w:bCs/>
      <w:sz w:val="56"/>
      <w:szCs w:val="56"/>
    </w:rPr>
  </w:style>
  <w:style w:type="paragraph" w:customStyle="1" w:styleId="4b984c09-72e9-4357-9445-96288e8af96d">
    <w:name w:val="石墨文档引用"/>
    <w:qFormat/>
    <w:pPr>
      <w:pBdr>
        <w:left w:val="single" w:sz="30" w:space="10" w:color="F0F0F0"/>
      </w:pBdr>
    </w:pPr>
    <w:rPr>
      <w:color w:val="ADADAD"/>
    </w:rPr>
  </w:style>
  <w:style w:type="paragraph" w:default="1" w:styleId="54636f93-d385-4959-b253-7f59959c8dea">
    <w:name w:val="Normal"/>
    <w:qFormat/>
    <w:pPr>
      <w:widowControl w:val="0"/>
      <w:jc w:val="both"/>
    </w:pPr>
  </w:style>
  <w:style w:type="character" w:default="1" w:styleId="b36696b4-cde9-49ff-b9f9-821936797863">
    <w:name w:val="Default Paragraph Font"/>
    <w:uiPriority w:val="1"/>
    <w:semiHidden/>
    <w:unhideWhenUsed/>
  </w:style>
  <w:style w:type="table" w:default="1" w:styleId="c162126d-f614-4105-ad29-4cedf8912621">
    <w:name w:val="Normal Table"/>
    <w:uiPriority w:val="99"/>
    <w:semiHidden/>
    <w:unhideWhenUsed/>
    <w:tblPr>
      <w:tblInd w:w="0" w:type="dxa"/>
      <w:tblCellMar>
        <w:top w:w="0" w:type="dxa"/>
        <w:left w:w="108" w:type="dxa"/>
        <w:bottom w:w="0" w:type="dxa"/>
        <w:right w:w="108" w:type="dxa"/>
      </w:tblCellMar>
    </w:tblPr>
  </w:style>
  <w:style w:type="numbering" w:default="1" w:styleId="2b5e4114-be76-4c7f-899f-c0b943b73a8d">
    <w:name w:val="No List"/>
    <w:uiPriority w:val="99"/>
    <w:semiHidden/>
    <w:unhideWhenUsed/>
  </w:style>
  <w:style w:type="paragraph" w:customStyle="1" w:styleId="a0513cfa-42d1-40e5-812b-3c48af7e396c">
    <w:name w:val="石墨文档正文"/>
    <w:qFormat/>
    <w:rPr>
      <w:szCs w:val="22"/>
    </w:rPr>
  </w:style>
  <w:style w:type="paragraph" w:customStyle="1" w:styleId="756af591-28a6-4710-bf19-7acf24982648">
    <w:name w:val="石墨文档副标题"/>
    <w:qFormat/>
    <w:rPr>
      <w:color w:val="888888"/>
      <w:sz w:val="48"/>
      <w:szCs w:val="48"/>
    </w:rPr>
  </w:style>
  <w:style w:type="paragraph" w:customStyle="1" w:styleId="27e13f3b-884e-42e8-9923-10c32ecb3c07">
    <w:name w:val="石墨文档大标题"/>
    <w:next w:val="a3"/>
    <w:uiPriority w:val="9"/>
    <w:unhideWhenUsed/>
    <w:qFormat/>
    <w:pPr>
      <w:spacing w:before="260" w:after="260"/>
      <w:outlineLvl w:val="0"/>
    </w:pPr>
    <w:rPr>
      <w:b/>
      <w:bCs/>
      <w:sz w:val="40"/>
      <w:szCs w:val="40"/>
    </w:rPr>
  </w:style>
  <w:style w:type="paragraph" w:customStyle="1" w:styleId="c39c8404-9f42-4f5d-9a57-d82bebe38e57">
    <w:name w:val="石墨文档中标题"/>
    <w:next w:val="a3"/>
    <w:uiPriority w:val="9"/>
    <w:unhideWhenUsed/>
    <w:qFormat/>
    <w:pPr>
      <w:spacing w:before="260" w:after="260"/>
      <w:outlineLvl w:val="1"/>
    </w:pPr>
    <w:rPr>
      <w:b/>
      <w:bCs/>
      <w:sz w:val="36"/>
      <w:szCs w:val="36"/>
    </w:rPr>
  </w:style>
  <w:style w:type="paragraph" w:customStyle="1" w:styleId="511d5283-d916-4d56-a195-0b2240a97e1e">
    <w:name w:val="石墨文档小标题"/>
    <w:next w:val="a3"/>
    <w:uiPriority w:val="9"/>
    <w:unhideWhenUsed/>
    <w:qFormat/>
    <w:pPr>
      <w:spacing w:before="260" w:after="260"/>
      <w:outlineLvl w:val="2"/>
    </w:pPr>
    <w:rPr>
      <w:b/>
      <w:bCs/>
      <w:sz w:val="32"/>
      <w:szCs w:val="32"/>
    </w:rPr>
  </w:style>
  <w:style w:type="paragraph" w:customStyle="1" w:styleId="dc45d5e5-ec54-4b45-b244-94dbfc46bf16">
    <w:name w:val="石墨文档标题"/>
    <w:next w:val="a3"/>
    <w:uiPriority w:val="9"/>
    <w:unhideWhenUsed/>
    <w:qFormat/>
    <w:pPr>
      <w:spacing w:before="260" w:after="260"/>
      <w:outlineLvl w:val="3"/>
    </w:pPr>
    <w:rPr>
      <w:b/>
      <w:bCs/>
      <w:sz w:val="56"/>
      <w:szCs w:val="56"/>
    </w:rPr>
  </w:style>
  <w:style w:type="paragraph" w:customStyle="1" w:styleId="3944a34d-1b05-45cf-b1ea-9e227c1bad97">
    <w:name w:val="石墨文档引用"/>
    <w:qFormat/>
    <w:pPr>
      <w:pBdr>
        <w:left w:val="single" w:sz="30" w:space="10" w:color="F0F0F0"/>
      </w:pBdr>
    </w:pPr>
    <w:rPr>
      <w:color w:val="ADADAD"/>
    </w:rPr>
  </w:style>
  <w:style w:type="paragraph" w:default="1" w:styleId="9bdf67a9-05ed-4d50-a811-cb91c487f7e9">
    <w:name w:val="Normal"/>
    <w:qFormat/>
    <w:pPr>
      <w:widowControl w:val="0"/>
      <w:jc w:val="both"/>
    </w:pPr>
  </w:style>
  <w:style w:type="character" w:default="1" w:styleId="adb48d5a-e3c4-452d-9381-2b0e62470da8">
    <w:name w:val="Default Paragraph Font"/>
    <w:uiPriority w:val="1"/>
    <w:semiHidden/>
    <w:unhideWhenUsed/>
  </w:style>
  <w:style w:type="table" w:default="1" w:styleId="5fc7cc88-7ad7-4e32-80a6-6791580679cd">
    <w:name w:val="Normal Table"/>
    <w:uiPriority w:val="99"/>
    <w:semiHidden/>
    <w:unhideWhenUsed/>
    <w:tblPr>
      <w:tblInd w:w="0" w:type="dxa"/>
      <w:tblCellMar>
        <w:top w:w="0" w:type="dxa"/>
        <w:left w:w="108" w:type="dxa"/>
        <w:bottom w:w="0" w:type="dxa"/>
        <w:right w:w="108" w:type="dxa"/>
      </w:tblCellMar>
    </w:tblPr>
  </w:style>
  <w:style w:type="numbering" w:default="1" w:styleId="0fadfcb3-eb19-4c40-aa01-977a91e132c1">
    <w:name w:val="No List"/>
    <w:uiPriority w:val="99"/>
    <w:semiHidden/>
    <w:unhideWhenUsed/>
  </w:style>
  <w:style w:type="paragraph" w:customStyle="1" w:styleId="9b04fcde-dad0-4f00-a158-eeeb0b1600d7">
    <w:name w:val="石墨文档正文"/>
    <w:qFormat/>
    <w:rPr>
      <w:szCs w:val="22"/>
    </w:rPr>
  </w:style>
  <w:style w:type="paragraph" w:customStyle="1" w:styleId="0e87cfc2-d1d6-4726-a534-befb98079d7a">
    <w:name w:val="石墨文档副标题"/>
    <w:qFormat/>
    <w:rPr>
      <w:color w:val="888888"/>
      <w:sz w:val="48"/>
      <w:szCs w:val="48"/>
    </w:rPr>
  </w:style>
  <w:style w:type="paragraph" w:customStyle="1" w:styleId="b46177af-856f-4f13-bf89-4db14d09cfd2">
    <w:name w:val="石墨文档大标题"/>
    <w:next w:val="a3"/>
    <w:uiPriority w:val="9"/>
    <w:unhideWhenUsed/>
    <w:qFormat/>
    <w:pPr>
      <w:spacing w:before="260" w:after="260"/>
      <w:outlineLvl w:val="0"/>
    </w:pPr>
    <w:rPr>
      <w:b/>
      <w:bCs/>
      <w:sz w:val="40"/>
      <w:szCs w:val="40"/>
    </w:rPr>
  </w:style>
  <w:style w:type="paragraph" w:customStyle="1" w:styleId="eed49463-9cc8-4367-97b1-312050c4d3c7">
    <w:name w:val="石墨文档中标题"/>
    <w:next w:val="a3"/>
    <w:uiPriority w:val="9"/>
    <w:unhideWhenUsed/>
    <w:qFormat/>
    <w:pPr>
      <w:spacing w:before="260" w:after="260"/>
      <w:outlineLvl w:val="1"/>
    </w:pPr>
    <w:rPr>
      <w:b/>
      <w:bCs/>
      <w:sz w:val="36"/>
      <w:szCs w:val="36"/>
    </w:rPr>
  </w:style>
  <w:style w:type="paragraph" w:customStyle="1" w:styleId="68b2b291-aed9-4c0c-b33c-f01028fcdefb">
    <w:name w:val="石墨文档小标题"/>
    <w:next w:val="a3"/>
    <w:uiPriority w:val="9"/>
    <w:unhideWhenUsed/>
    <w:qFormat/>
    <w:pPr>
      <w:spacing w:before="260" w:after="260"/>
      <w:outlineLvl w:val="2"/>
    </w:pPr>
    <w:rPr>
      <w:b/>
      <w:bCs/>
      <w:sz w:val="32"/>
      <w:szCs w:val="32"/>
    </w:rPr>
  </w:style>
  <w:style w:type="paragraph" w:customStyle="1" w:styleId="d5fdb460-6bc8-4e00-9e52-ee580fe55490">
    <w:name w:val="石墨文档标题"/>
    <w:next w:val="a3"/>
    <w:uiPriority w:val="9"/>
    <w:unhideWhenUsed/>
    <w:qFormat/>
    <w:pPr>
      <w:spacing w:before="260" w:after="260"/>
      <w:outlineLvl w:val="3"/>
    </w:pPr>
    <w:rPr>
      <w:b/>
      <w:bCs/>
      <w:sz w:val="56"/>
      <w:szCs w:val="56"/>
    </w:rPr>
  </w:style>
  <w:style w:type="paragraph" w:customStyle="1" w:styleId="96bfd894-a665-4a98-8589-c65a4cf39485">
    <w:name w:val="石墨文档引用"/>
    <w:qFormat/>
    <w:pPr>
      <w:pBdr>
        <w:left w:val="single" w:sz="30" w:space="10" w:color="F0F0F0"/>
      </w:pBdr>
    </w:pPr>
    <w:rPr>
      <w:color w:val="ADADAD"/>
    </w:rPr>
  </w:style>
  <w:style w:type="paragraph" w:default="1" w:styleId="d725209d-e734-4ac0-b5d9-2867777d496d">
    <w:name w:val="Normal"/>
    <w:qFormat/>
    <w:pPr>
      <w:widowControl w:val="0"/>
      <w:jc w:val="both"/>
    </w:pPr>
  </w:style>
  <w:style w:type="character" w:default="1" w:styleId="b9a51c5e-2732-4599-a8b1-4544faaf3a15">
    <w:name w:val="Default Paragraph Font"/>
    <w:uiPriority w:val="1"/>
    <w:semiHidden/>
    <w:unhideWhenUsed/>
  </w:style>
  <w:style w:type="table" w:default="1" w:styleId="994aa068-5930-49f4-b27f-82d88e10cadf">
    <w:name w:val="Normal Table"/>
    <w:uiPriority w:val="99"/>
    <w:semiHidden/>
    <w:unhideWhenUsed/>
    <w:tblPr>
      <w:tblInd w:w="0" w:type="dxa"/>
      <w:tblCellMar>
        <w:top w:w="0" w:type="dxa"/>
        <w:left w:w="108" w:type="dxa"/>
        <w:bottom w:w="0" w:type="dxa"/>
        <w:right w:w="108" w:type="dxa"/>
      </w:tblCellMar>
    </w:tblPr>
  </w:style>
  <w:style w:type="numbering" w:default="1" w:styleId="be216810-70ff-4327-9151-e17c0330e4cb">
    <w:name w:val="No List"/>
    <w:uiPriority w:val="99"/>
    <w:semiHidden/>
    <w:unhideWhenUsed/>
  </w:style>
  <w:style w:type="paragraph" w:customStyle="1" w:styleId="0e4a6898-b394-4369-95d4-a2752ae72ed7">
    <w:name w:val="石墨文档正文"/>
    <w:qFormat/>
    <w:rPr>
      <w:szCs w:val="22"/>
    </w:rPr>
  </w:style>
  <w:style w:type="paragraph" w:customStyle="1" w:styleId="22100c0e-1474-4e5c-883f-4fd9ca6bd1d2">
    <w:name w:val="石墨文档副标题"/>
    <w:qFormat/>
    <w:rPr>
      <w:color w:val="888888"/>
      <w:sz w:val="48"/>
      <w:szCs w:val="48"/>
    </w:rPr>
  </w:style>
  <w:style w:type="paragraph" w:customStyle="1" w:styleId="54304d2e-ca42-403f-8737-70687ea7bd38">
    <w:name w:val="石墨文档大标题"/>
    <w:next w:val="a3"/>
    <w:uiPriority w:val="9"/>
    <w:unhideWhenUsed/>
    <w:qFormat/>
    <w:pPr>
      <w:spacing w:before="260" w:after="260"/>
      <w:outlineLvl w:val="0"/>
    </w:pPr>
    <w:rPr>
      <w:b/>
      <w:bCs/>
      <w:sz w:val="40"/>
      <w:szCs w:val="40"/>
    </w:rPr>
  </w:style>
  <w:style w:type="paragraph" w:customStyle="1" w:styleId="12e48977-36dd-469d-954f-305759aeca13">
    <w:name w:val="石墨文档中标题"/>
    <w:next w:val="a3"/>
    <w:uiPriority w:val="9"/>
    <w:unhideWhenUsed/>
    <w:qFormat/>
    <w:pPr>
      <w:spacing w:before="260" w:after="260"/>
      <w:outlineLvl w:val="1"/>
    </w:pPr>
    <w:rPr>
      <w:b/>
      <w:bCs/>
      <w:sz w:val="36"/>
      <w:szCs w:val="36"/>
    </w:rPr>
  </w:style>
  <w:style w:type="paragraph" w:customStyle="1" w:styleId="a21f53a2-8425-416f-858b-692505e575d0">
    <w:name w:val="石墨文档小标题"/>
    <w:next w:val="a3"/>
    <w:uiPriority w:val="9"/>
    <w:unhideWhenUsed/>
    <w:qFormat/>
    <w:pPr>
      <w:spacing w:before="260" w:after="260"/>
      <w:outlineLvl w:val="2"/>
    </w:pPr>
    <w:rPr>
      <w:b/>
      <w:bCs/>
      <w:sz w:val="32"/>
      <w:szCs w:val="32"/>
    </w:rPr>
  </w:style>
  <w:style w:type="paragraph" w:customStyle="1" w:styleId="7e035d00-931b-4280-99ba-8b23f58d9f0b">
    <w:name w:val="石墨文档标题"/>
    <w:next w:val="a3"/>
    <w:uiPriority w:val="9"/>
    <w:unhideWhenUsed/>
    <w:qFormat/>
    <w:pPr>
      <w:spacing w:before="260" w:after="260"/>
      <w:outlineLvl w:val="3"/>
    </w:pPr>
    <w:rPr>
      <w:b/>
      <w:bCs/>
      <w:sz w:val="56"/>
      <w:szCs w:val="56"/>
    </w:rPr>
  </w:style>
  <w:style w:type="paragraph" w:customStyle="1" w:styleId="c8b00abb-ac0d-481e-a9ea-b927a3920df8">
    <w:name w:val="石墨文档引用"/>
    <w:qFormat/>
    <w:pPr>
      <w:pBdr>
        <w:left w:val="single" w:sz="30" w:space="10" w:color="F0F0F0"/>
      </w:pBdr>
    </w:pPr>
    <w:rPr>
      <w:color w:val="ADADAD"/>
    </w:rPr>
  </w:style>
  <w:style w:type="paragraph" w:default="1" w:styleId="7863bfa1-d5d9-46ed-bd6e-ba62f33b85c2">
    <w:name w:val="Normal"/>
    <w:qFormat/>
    <w:pPr>
      <w:widowControl w:val="0"/>
      <w:jc w:val="both"/>
    </w:pPr>
  </w:style>
  <w:style w:type="character" w:default="1" w:styleId="62684761-4db4-4b3c-b6aa-a4613dc13632">
    <w:name w:val="Default Paragraph Font"/>
    <w:uiPriority w:val="1"/>
    <w:semiHidden/>
    <w:unhideWhenUsed/>
  </w:style>
  <w:style w:type="table" w:default="1" w:styleId="0bfb4617-ada3-407a-9dd1-3d37cb425a1e">
    <w:name w:val="Normal Table"/>
    <w:uiPriority w:val="99"/>
    <w:semiHidden/>
    <w:unhideWhenUsed/>
    <w:tblPr>
      <w:tblInd w:w="0" w:type="dxa"/>
      <w:tblCellMar>
        <w:top w:w="0" w:type="dxa"/>
        <w:left w:w="108" w:type="dxa"/>
        <w:bottom w:w="0" w:type="dxa"/>
        <w:right w:w="108" w:type="dxa"/>
      </w:tblCellMar>
    </w:tblPr>
  </w:style>
  <w:style w:type="numbering" w:default="1" w:styleId="e0038b26-7d7f-4be2-b544-a2574e1146c4">
    <w:name w:val="No List"/>
    <w:uiPriority w:val="99"/>
    <w:semiHidden/>
    <w:unhideWhenUsed/>
  </w:style>
  <w:style w:type="paragraph" w:customStyle="1" w:styleId="125ea26b-99b8-4d8f-9527-38509b3ec636">
    <w:name w:val="石墨文档正文"/>
    <w:qFormat/>
    <w:rPr>
      <w:szCs w:val="22"/>
    </w:rPr>
  </w:style>
  <w:style w:type="paragraph" w:customStyle="1" w:styleId="cf8cc7a6-83d9-43a9-949b-deeaaf306cb0">
    <w:name w:val="石墨文档副标题"/>
    <w:qFormat/>
    <w:rPr>
      <w:color w:val="888888"/>
      <w:sz w:val="48"/>
      <w:szCs w:val="48"/>
    </w:rPr>
  </w:style>
  <w:style w:type="paragraph" w:customStyle="1" w:styleId="6dcc6484-2071-403b-b04b-f33e0abddb6e">
    <w:name w:val="石墨文档大标题"/>
    <w:next w:val="a3"/>
    <w:uiPriority w:val="9"/>
    <w:unhideWhenUsed/>
    <w:qFormat/>
    <w:pPr>
      <w:spacing w:before="260" w:after="260"/>
      <w:outlineLvl w:val="0"/>
    </w:pPr>
    <w:rPr>
      <w:b/>
      <w:bCs/>
      <w:sz w:val="40"/>
      <w:szCs w:val="40"/>
    </w:rPr>
  </w:style>
  <w:style w:type="paragraph" w:customStyle="1" w:styleId="9bfbaaa7-946b-4a26-9c32-903da47e2b65">
    <w:name w:val="石墨文档中标题"/>
    <w:next w:val="a3"/>
    <w:uiPriority w:val="9"/>
    <w:unhideWhenUsed/>
    <w:qFormat/>
    <w:pPr>
      <w:spacing w:before="260" w:after="260"/>
      <w:outlineLvl w:val="1"/>
    </w:pPr>
    <w:rPr>
      <w:b/>
      <w:bCs/>
      <w:sz w:val="36"/>
      <w:szCs w:val="36"/>
    </w:rPr>
  </w:style>
  <w:style w:type="paragraph" w:customStyle="1" w:styleId="910a7694-bbbc-4d72-b9c2-77dd0eceb0a3">
    <w:name w:val="石墨文档小标题"/>
    <w:next w:val="a3"/>
    <w:uiPriority w:val="9"/>
    <w:unhideWhenUsed/>
    <w:qFormat/>
    <w:pPr>
      <w:spacing w:before="260" w:after="260"/>
      <w:outlineLvl w:val="2"/>
    </w:pPr>
    <w:rPr>
      <w:b/>
      <w:bCs/>
      <w:sz w:val="32"/>
      <w:szCs w:val="32"/>
    </w:rPr>
  </w:style>
  <w:style w:type="paragraph" w:customStyle="1" w:styleId="e10863d6-9c74-441f-bd31-19a13ffb17d2">
    <w:name w:val="石墨文档标题"/>
    <w:next w:val="a3"/>
    <w:uiPriority w:val="9"/>
    <w:unhideWhenUsed/>
    <w:qFormat/>
    <w:pPr>
      <w:spacing w:before="260" w:after="260"/>
      <w:outlineLvl w:val="3"/>
    </w:pPr>
    <w:rPr>
      <w:b/>
      <w:bCs/>
      <w:sz w:val="56"/>
      <w:szCs w:val="56"/>
    </w:rPr>
  </w:style>
  <w:style w:type="paragraph" w:customStyle="1" w:styleId="653a1187-422e-483e-87dd-77efe8e64cc1">
    <w:name w:val="石墨文档引用"/>
    <w:qFormat/>
    <w:pPr>
      <w:pBdr>
        <w:left w:val="single" w:sz="30" w:space="10" w:color="F0F0F0"/>
      </w:pBdr>
    </w:pPr>
    <w:rPr>
      <w:color w:val="ADADAD"/>
    </w:rPr>
  </w:style>
  <w:style w:type="paragraph" w:default="1" w:styleId="d20731b6-1763-4733-adc6-5bf6cd239470">
    <w:name w:val="Normal"/>
    <w:qFormat/>
    <w:pPr>
      <w:widowControl w:val="0"/>
      <w:jc w:val="both"/>
    </w:pPr>
  </w:style>
  <w:style w:type="character" w:default="1" w:styleId="754c72c8-dd69-41cd-be65-bc923f13e7f9">
    <w:name w:val="Default Paragraph Font"/>
    <w:uiPriority w:val="1"/>
    <w:semiHidden/>
    <w:unhideWhenUsed/>
  </w:style>
  <w:style w:type="table" w:default="1" w:styleId="691b88c6-919d-43fe-9ab7-f83d7b9fe873">
    <w:name w:val="Normal Table"/>
    <w:uiPriority w:val="99"/>
    <w:semiHidden/>
    <w:unhideWhenUsed/>
    <w:tblPr>
      <w:tblInd w:w="0" w:type="dxa"/>
      <w:tblCellMar>
        <w:top w:w="0" w:type="dxa"/>
        <w:left w:w="108" w:type="dxa"/>
        <w:bottom w:w="0" w:type="dxa"/>
        <w:right w:w="108" w:type="dxa"/>
      </w:tblCellMar>
    </w:tblPr>
  </w:style>
  <w:style w:type="numbering" w:default="1" w:styleId="6d32f1ce-ad54-4a74-8502-173053e0829a">
    <w:name w:val="No List"/>
    <w:uiPriority w:val="99"/>
    <w:semiHidden/>
    <w:unhideWhenUsed/>
  </w:style>
  <w:style w:type="paragraph" w:customStyle="1" w:styleId="517f23dc-df76-4519-aadf-9498eb799185">
    <w:name w:val="石墨文档正文"/>
    <w:qFormat/>
    <w:rPr>
      <w:szCs w:val="22"/>
    </w:rPr>
  </w:style>
  <w:style w:type="paragraph" w:customStyle="1" w:styleId="9fec5b67-6aa7-4add-b384-6222304ace69">
    <w:name w:val="石墨文档副标题"/>
    <w:qFormat/>
    <w:rPr>
      <w:color w:val="888888"/>
      <w:sz w:val="48"/>
      <w:szCs w:val="48"/>
    </w:rPr>
  </w:style>
  <w:style w:type="paragraph" w:customStyle="1" w:styleId="49551eec-6281-43dc-9017-9ec3e2c4524c">
    <w:name w:val="石墨文档大标题"/>
    <w:next w:val="a3"/>
    <w:uiPriority w:val="9"/>
    <w:unhideWhenUsed/>
    <w:qFormat/>
    <w:pPr>
      <w:spacing w:before="260" w:after="260"/>
      <w:outlineLvl w:val="0"/>
    </w:pPr>
    <w:rPr>
      <w:b/>
      <w:bCs/>
      <w:sz w:val="40"/>
      <w:szCs w:val="40"/>
    </w:rPr>
  </w:style>
  <w:style w:type="paragraph" w:customStyle="1" w:styleId="9ccb3008-b9b8-4da5-9040-3393124c9d57">
    <w:name w:val="石墨文档中标题"/>
    <w:next w:val="a3"/>
    <w:uiPriority w:val="9"/>
    <w:unhideWhenUsed/>
    <w:qFormat/>
    <w:pPr>
      <w:spacing w:before="260" w:after="260"/>
      <w:outlineLvl w:val="1"/>
    </w:pPr>
    <w:rPr>
      <w:b/>
      <w:bCs/>
      <w:sz w:val="36"/>
      <w:szCs w:val="36"/>
    </w:rPr>
  </w:style>
  <w:style w:type="paragraph" w:customStyle="1" w:styleId="a09ce79f-742f-4d19-b6e2-9d4659d9129c">
    <w:name w:val="石墨文档小标题"/>
    <w:next w:val="a3"/>
    <w:uiPriority w:val="9"/>
    <w:unhideWhenUsed/>
    <w:qFormat/>
    <w:pPr>
      <w:spacing w:before="260" w:after="260"/>
      <w:outlineLvl w:val="2"/>
    </w:pPr>
    <w:rPr>
      <w:b/>
      <w:bCs/>
      <w:sz w:val="32"/>
      <w:szCs w:val="32"/>
    </w:rPr>
  </w:style>
  <w:style w:type="paragraph" w:customStyle="1" w:styleId="0feea655-4d69-49b1-baaa-2ea96bd30baf">
    <w:name w:val="石墨文档标题"/>
    <w:next w:val="a3"/>
    <w:uiPriority w:val="9"/>
    <w:unhideWhenUsed/>
    <w:qFormat/>
    <w:pPr>
      <w:spacing w:before="260" w:after="260"/>
      <w:outlineLvl w:val="3"/>
    </w:pPr>
    <w:rPr>
      <w:b/>
      <w:bCs/>
      <w:sz w:val="56"/>
      <w:szCs w:val="56"/>
    </w:rPr>
  </w:style>
  <w:style w:type="paragraph" w:customStyle="1" w:styleId="3e35c28a-57f8-4a78-9ca6-276dd697c30d">
    <w:name w:val="石墨文档引用"/>
    <w:qFormat/>
    <w:pPr>
      <w:pBdr>
        <w:left w:val="single" w:sz="30" w:space="10" w:color="F0F0F0"/>
      </w:pBdr>
    </w:pPr>
    <w:rPr>
      <w:color w:val="ADADAD"/>
    </w:rPr>
  </w:style>
  <w:style w:type="paragraph" w:default="1" w:styleId="e6ec61aa-4699-4a0c-9266-d9cc2d490bbc">
    <w:name w:val="Normal"/>
    <w:qFormat/>
    <w:pPr>
      <w:widowControl w:val="0"/>
      <w:jc w:val="both"/>
    </w:pPr>
  </w:style>
  <w:style w:type="character" w:default="1" w:styleId="870d7cc6-a304-48b0-9584-e525342c023a">
    <w:name w:val="Default Paragraph Font"/>
    <w:uiPriority w:val="1"/>
    <w:semiHidden/>
    <w:unhideWhenUsed/>
  </w:style>
  <w:style w:type="table" w:default="1" w:styleId="6a5050bb-a05b-466d-8025-16eb226ee425">
    <w:name w:val="Normal Table"/>
    <w:uiPriority w:val="99"/>
    <w:semiHidden/>
    <w:unhideWhenUsed/>
    <w:tblPr>
      <w:tblInd w:w="0" w:type="dxa"/>
      <w:tblCellMar>
        <w:top w:w="0" w:type="dxa"/>
        <w:left w:w="108" w:type="dxa"/>
        <w:bottom w:w="0" w:type="dxa"/>
        <w:right w:w="108" w:type="dxa"/>
      </w:tblCellMar>
    </w:tblPr>
  </w:style>
  <w:style w:type="numbering" w:default="1" w:styleId="0598c7c2-2e23-469b-bfd7-4575df5d1c65">
    <w:name w:val="No List"/>
    <w:uiPriority w:val="99"/>
    <w:semiHidden/>
    <w:unhideWhenUsed/>
  </w:style>
  <w:style w:type="paragraph" w:customStyle="1" w:styleId="1532e27a-a568-40a8-a8bb-c8bce2f9fa4a">
    <w:name w:val="石墨文档正文"/>
    <w:qFormat/>
    <w:rPr>
      <w:szCs w:val="22"/>
    </w:rPr>
  </w:style>
  <w:style w:type="paragraph" w:customStyle="1" w:styleId="b111472c-300f-403c-919c-81be4f8e7c38">
    <w:name w:val="石墨文档副标题"/>
    <w:qFormat/>
    <w:rPr>
      <w:color w:val="888888"/>
      <w:sz w:val="48"/>
      <w:szCs w:val="48"/>
    </w:rPr>
  </w:style>
  <w:style w:type="paragraph" w:customStyle="1" w:styleId="22306c32-c401-4b60-91f6-fa677c4a85b2">
    <w:name w:val="石墨文档大标题"/>
    <w:next w:val="a3"/>
    <w:uiPriority w:val="9"/>
    <w:unhideWhenUsed/>
    <w:qFormat/>
    <w:pPr>
      <w:spacing w:before="260" w:after="260"/>
      <w:outlineLvl w:val="0"/>
    </w:pPr>
    <w:rPr>
      <w:b/>
      <w:bCs/>
      <w:sz w:val="40"/>
      <w:szCs w:val="40"/>
    </w:rPr>
  </w:style>
  <w:style w:type="paragraph" w:customStyle="1" w:styleId="2df2e823-7bfc-443e-a5e0-07f00d405c6e">
    <w:name w:val="石墨文档中标题"/>
    <w:next w:val="a3"/>
    <w:uiPriority w:val="9"/>
    <w:unhideWhenUsed/>
    <w:qFormat/>
    <w:pPr>
      <w:spacing w:before="260" w:after="260"/>
      <w:outlineLvl w:val="1"/>
    </w:pPr>
    <w:rPr>
      <w:b/>
      <w:bCs/>
      <w:sz w:val="36"/>
      <w:szCs w:val="36"/>
    </w:rPr>
  </w:style>
  <w:style w:type="paragraph" w:customStyle="1" w:styleId="99144480-9f7a-4954-8814-670372a9e0f8">
    <w:name w:val="石墨文档小标题"/>
    <w:next w:val="a3"/>
    <w:uiPriority w:val="9"/>
    <w:unhideWhenUsed/>
    <w:qFormat/>
    <w:pPr>
      <w:spacing w:before="260" w:after="260"/>
      <w:outlineLvl w:val="2"/>
    </w:pPr>
    <w:rPr>
      <w:b/>
      <w:bCs/>
      <w:sz w:val="32"/>
      <w:szCs w:val="32"/>
    </w:rPr>
  </w:style>
  <w:style w:type="paragraph" w:customStyle="1" w:styleId="bca25f22-4a4b-4418-a801-e80791d0aee0">
    <w:name w:val="石墨文档标题"/>
    <w:next w:val="a3"/>
    <w:uiPriority w:val="9"/>
    <w:unhideWhenUsed/>
    <w:qFormat/>
    <w:pPr>
      <w:spacing w:before="260" w:after="260"/>
      <w:outlineLvl w:val="3"/>
    </w:pPr>
    <w:rPr>
      <w:b/>
      <w:bCs/>
      <w:sz w:val="56"/>
      <w:szCs w:val="56"/>
    </w:rPr>
  </w:style>
  <w:style w:type="paragraph" w:customStyle="1" w:styleId="a43566c3-994b-4fe8-8093-9dabe93139ec">
    <w:name w:val="石墨文档引用"/>
    <w:qFormat/>
    <w:pPr>
      <w:pBdr>
        <w:left w:val="single" w:sz="30" w:space="10" w:color="F0F0F0"/>
      </w:pBdr>
    </w:pPr>
    <w:rPr>
      <w:color w:val="ADADAD"/>
    </w:rPr>
  </w:style>
  <w:style w:type="paragraph" w:default="1" w:styleId="e1454f9f-42ca-41dc-b66c-33edef5339f5">
    <w:name w:val="Normal"/>
    <w:qFormat/>
    <w:pPr>
      <w:widowControl w:val="0"/>
      <w:jc w:val="both"/>
    </w:pPr>
  </w:style>
  <w:style w:type="character" w:default="1" w:styleId="22765bd0-84c7-4fe7-a428-8d338072134b">
    <w:name w:val="Default Paragraph Font"/>
    <w:uiPriority w:val="1"/>
    <w:semiHidden/>
    <w:unhideWhenUsed/>
  </w:style>
  <w:style w:type="table" w:default="1" w:styleId="aba62055-cb87-4a0f-9d03-ca47a5ef38b7">
    <w:name w:val="Normal Table"/>
    <w:uiPriority w:val="99"/>
    <w:semiHidden/>
    <w:unhideWhenUsed/>
    <w:tblPr>
      <w:tblInd w:w="0" w:type="dxa"/>
      <w:tblCellMar>
        <w:top w:w="0" w:type="dxa"/>
        <w:left w:w="108" w:type="dxa"/>
        <w:bottom w:w="0" w:type="dxa"/>
        <w:right w:w="108" w:type="dxa"/>
      </w:tblCellMar>
    </w:tblPr>
  </w:style>
  <w:style w:type="numbering" w:default="1" w:styleId="7eecf444-1f5a-4882-a83d-af95834e5ee8">
    <w:name w:val="No List"/>
    <w:uiPriority w:val="99"/>
    <w:semiHidden/>
    <w:unhideWhenUsed/>
  </w:style>
  <w:style w:type="paragraph" w:customStyle="1" w:styleId="5e190683-9930-4eb7-ad79-b401e7e63d7d">
    <w:name w:val="石墨文档正文"/>
    <w:qFormat/>
    <w:rPr>
      <w:szCs w:val="22"/>
    </w:rPr>
  </w:style>
  <w:style w:type="paragraph" w:customStyle="1" w:styleId="d26221e5-0231-41fd-bffd-11594a80bbfe">
    <w:name w:val="石墨文档副标题"/>
    <w:qFormat/>
    <w:rPr>
      <w:color w:val="888888"/>
      <w:sz w:val="48"/>
      <w:szCs w:val="48"/>
    </w:rPr>
  </w:style>
  <w:style w:type="paragraph" w:customStyle="1" w:styleId="4a80a49a-5362-4771-b7f4-171cabff9c6f">
    <w:name w:val="石墨文档大标题"/>
    <w:next w:val="a3"/>
    <w:uiPriority w:val="9"/>
    <w:unhideWhenUsed/>
    <w:qFormat/>
    <w:pPr>
      <w:spacing w:before="260" w:after="260"/>
      <w:outlineLvl w:val="0"/>
    </w:pPr>
    <w:rPr>
      <w:b/>
      <w:bCs/>
      <w:sz w:val="40"/>
      <w:szCs w:val="40"/>
    </w:rPr>
  </w:style>
  <w:style w:type="paragraph" w:customStyle="1" w:styleId="51ee5607-a423-4206-a759-d559c5041cd5">
    <w:name w:val="石墨文档中标题"/>
    <w:next w:val="a3"/>
    <w:uiPriority w:val="9"/>
    <w:unhideWhenUsed/>
    <w:qFormat/>
    <w:pPr>
      <w:spacing w:before="260" w:after="260"/>
      <w:outlineLvl w:val="1"/>
    </w:pPr>
    <w:rPr>
      <w:b/>
      <w:bCs/>
      <w:sz w:val="36"/>
      <w:szCs w:val="36"/>
    </w:rPr>
  </w:style>
  <w:style w:type="paragraph" w:customStyle="1" w:styleId="e6fe27e4-a366-4574-8286-acbe859decc5">
    <w:name w:val="石墨文档小标题"/>
    <w:next w:val="a3"/>
    <w:uiPriority w:val="9"/>
    <w:unhideWhenUsed/>
    <w:qFormat/>
    <w:pPr>
      <w:spacing w:before="260" w:after="260"/>
      <w:outlineLvl w:val="2"/>
    </w:pPr>
    <w:rPr>
      <w:b/>
      <w:bCs/>
      <w:sz w:val="32"/>
      <w:szCs w:val="32"/>
    </w:rPr>
  </w:style>
  <w:style w:type="paragraph" w:customStyle="1" w:styleId="5ad72069-1393-4afc-b832-8530a0f5e6e1">
    <w:name w:val="石墨文档标题"/>
    <w:next w:val="a3"/>
    <w:uiPriority w:val="9"/>
    <w:unhideWhenUsed/>
    <w:qFormat/>
    <w:pPr>
      <w:spacing w:before="260" w:after="260"/>
      <w:outlineLvl w:val="3"/>
    </w:pPr>
    <w:rPr>
      <w:b/>
      <w:bCs/>
      <w:sz w:val="56"/>
      <w:szCs w:val="56"/>
    </w:rPr>
  </w:style>
  <w:style w:type="paragraph" w:customStyle="1" w:styleId="5343b95f-38e3-4c5b-ba1e-434ad1b229fb">
    <w:name w:val="石墨文档引用"/>
    <w:qFormat/>
    <w:pPr>
      <w:pBdr>
        <w:left w:val="single" w:sz="30" w:space="10" w:color="F0F0F0"/>
      </w:pBdr>
    </w:pPr>
    <w:rPr>
      <w:color w:val="ADADAD"/>
    </w:rPr>
  </w:style>
  <w:style w:type="paragraph" w:default="1" w:styleId="3ff0f2e1-2f69-4e03-899b-ef82a1c5f4a9">
    <w:name w:val="Normal"/>
    <w:qFormat/>
    <w:pPr>
      <w:widowControl w:val="0"/>
      <w:jc w:val="both"/>
    </w:pPr>
  </w:style>
  <w:style w:type="character" w:default="1" w:styleId="0ec03a74-f1b7-4357-bbdc-beea5c236a8e">
    <w:name w:val="Default Paragraph Font"/>
    <w:uiPriority w:val="1"/>
    <w:semiHidden/>
    <w:unhideWhenUsed/>
  </w:style>
  <w:style w:type="table" w:default="1" w:styleId="fd0e635d-0bfd-4e21-aa22-9d7a75db83c3">
    <w:name w:val="Normal Table"/>
    <w:uiPriority w:val="99"/>
    <w:semiHidden/>
    <w:unhideWhenUsed/>
    <w:tblPr>
      <w:tblInd w:w="0" w:type="dxa"/>
      <w:tblCellMar>
        <w:top w:w="0" w:type="dxa"/>
        <w:left w:w="108" w:type="dxa"/>
        <w:bottom w:w="0" w:type="dxa"/>
        <w:right w:w="108" w:type="dxa"/>
      </w:tblCellMar>
    </w:tblPr>
  </w:style>
  <w:style w:type="numbering" w:default="1" w:styleId="023c82df-e27e-4158-9ccb-57df9edd9f1d">
    <w:name w:val="No List"/>
    <w:uiPriority w:val="99"/>
    <w:semiHidden/>
    <w:unhideWhenUsed/>
  </w:style>
  <w:style w:type="paragraph" w:customStyle="1" w:styleId="c77cca9d-c6f5-40ad-9b91-03135fbedb24">
    <w:name w:val="石墨文档正文"/>
    <w:qFormat/>
    <w:rPr>
      <w:szCs w:val="22"/>
    </w:rPr>
  </w:style>
  <w:style w:type="paragraph" w:customStyle="1" w:styleId="e0981b91-48fa-4c05-8d73-f1281be816d5">
    <w:name w:val="石墨文档副标题"/>
    <w:qFormat/>
    <w:rPr>
      <w:color w:val="888888"/>
      <w:sz w:val="48"/>
      <w:szCs w:val="48"/>
    </w:rPr>
  </w:style>
  <w:style w:type="paragraph" w:customStyle="1" w:styleId="4fc91a9e-5fdc-4a18-aac2-03087b4ef458">
    <w:name w:val="石墨文档大标题"/>
    <w:next w:val="a3"/>
    <w:uiPriority w:val="9"/>
    <w:unhideWhenUsed/>
    <w:qFormat/>
    <w:pPr>
      <w:spacing w:before="260" w:after="260"/>
      <w:outlineLvl w:val="0"/>
    </w:pPr>
    <w:rPr>
      <w:b/>
      <w:bCs/>
      <w:sz w:val="40"/>
      <w:szCs w:val="40"/>
    </w:rPr>
  </w:style>
  <w:style w:type="paragraph" w:customStyle="1" w:styleId="1a390649-a26f-4dbe-a12b-7f445ddda101">
    <w:name w:val="石墨文档中标题"/>
    <w:next w:val="a3"/>
    <w:uiPriority w:val="9"/>
    <w:unhideWhenUsed/>
    <w:qFormat/>
    <w:pPr>
      <w:spacing w:before="260" w:after="260"/>
      <w:outlineLvl w:val="1"/>
    </w:pPr>
    <w:rPr>
      <w:b/>
      <w:bCs/>
      <w:sz w:val="36"/>
      <w:szCs w:val="36"/>
    </w:rPr>
  </w:style>
  <w:style w:type="paragraph" w:customStyle="1" w:styleId="8e44efb0-578b-4f86-b40b-a701ee51af42">
    <w:name w:val="石墨文档小标题"/>
    <w:next w:val="a3"/>
    <w:uiPriority w:val="9"/>
    <w:unhideWhenUsed/>
    <w:qFormat/>
    <w:pPr>
      <w:spacing w:before="260" w:after="260"/>
      <w:outlineLvl w:val="2"/>
    </w:pPr>
    <w:rPr>
      <w:b/>
      <w:bCs/>
      <w:sz w:val="32"/>
      <w:szCs w:val="32"/>
    </w:rPr>
  </w:style>
  <w:style w:type="paragraph" w:customStyle="1" w:styleId="4c5fdc25-aad3-478b-b01b-cef0c252c3c1">
    <w:name w:val="石墨文档标题"/>
    <w:next w:val="a3"/>
    <w:uiPriority w:val="9"/>
    <w:unhideWhenUsed/>
    <w:qFormat/>
    <w:pPr>
      <w:spacing w:before="260" w:after="260"/>
      <w:outlineLvl w:val="3"/>
    </w:pPr>
    <w:rPr>
      <w:b/>
      <w:bCs/>
      <w:sz w:val="56"/>
      <w:szCs w:val="56"/>
    </w:rPr>
  </w:style>
  <w:style w:type="paragraph" w:customStyle="1" w:styleId="70d284e6-513e-4ee8-be0f-7e4b07145a90">
    <w:name w:val="石墨文档引用"/>
    <w:qFormat/>
    <w:pPr>
      <w:pBdr>
        <w:left w:val="single" w:sz="30" w:space="10" w:color="F0F0F0"/>
      </w:pBdr>
    </w:pPr>
    <w:rPr>
      <w:color w:val="ADADAD"/>
    </w:rPr>
  </w:style>
  <w:style w:type="paragraph" w:default="1" w:styleId="548159c7-507a-4a20-af5c-2fc97f6368bd">
    <w:name w:val="Normal"/>
    <w:qFormat/>
    <w:pPr>
      <w:widowControl w:val="0"/>
      <w:jc w:val="both"/>
    </w:pPr>
  </w:style>
  <w:style w:type="character" w:default="1" w:styleId="262cee1b-56d3-4269-8b16-e08d32165b4e">
    <w:name w:val="Default Paragraph Font"/>
    <w:uiPriority w:val="1"/>
    <w:semiHidden/>
    <w:unhideWhenUsed/>
  </w:style>
  <w:style w:type="table" w:default="1" w:styleId="ab7a21a0-85a0-490d-9adf-71e1c9ac720b">
    <w:name w:val="Normal Table"/>
    <w:uiPriority w:val="99"/>
    <w:semiHidden/>
    <w:unhideWhenUsed/>
    <w:tblPr>
      <w:tblInd w:w="0" w:type="dxa"/>
      <w:tblCellMar>
        <w:top w:w="0" w:type="dxa"/>
        <w:left w:w="108" w:type="dxa"/>
        <w:bottom w:w="0" w:type="dxa"/>
        <w:right w:w="108" w:type="dxa"/>
      </w:tblCellMar>
    </w:tblPr>
  </w:style>
  <w:style w:type="numbering" w:default="1" w:styleId="3695d17d-3878-4096-a9df-188e350b4fa1">
    <w:name w:val="No List"/>
    <w:uiPriority w:val="99"/>
    <w:semiHidden/>
    <w:unhideWhenUsed/>
  </w:style>
  <w:style w:type="paragraph" w:customStyle="1" w:styleId="eaa3b30e-5aaf-4f13-9234-2cdc8de8c7b0">
    <w:name w:val="石墨文档正文"/>
    <w:qFormat/>
    <w:rPr>
      <w:szCs w:val="22"/>
    </w:rPr>
  </w:style>
  <w:style w:type="paragraph" w:customStyle="1" w:styleId="14fd3201-55bb-474c-9bc2-757dde73e02b">
    <w:name w:val="石墨文档副标题"/>
    <w:qFormat/>
    <w:rPr>
      <w:color w:val="888888"/>
      <w:sz w:val="48"/>
      <w:szCs w:val="48"/>
    </w:rPr>
  </w:style>
  <w:style w:type="paragraph" w:customStyle="1" w:styleId="e092d7d1-f021-4685-8a6f-9abd7af259b3">
    <w:name w:val="石墨文档大标题"/>
    <w:next w:val="a3"/>
    <w:uiPriority w:val="9"/>
    <w:unhideWhenUsed/>
    <w:qFormat/>
    <w:pPr>
      <w:spacing w:before="260" w:after="260"/>
      <w:outlineLvl w:val="0"/>
    </w:pPr>
    <w:rPr>
      <w:b/>
      <w:bCs/>
      <w:sz w:val="40"/>
      <w:szCs w:val="40"/>
    </w:rPr>
  </w:style>
  <w:style w:type="paragraph" w:customStyle="1" w:styleId="0d62c339-3296-42d4-901c-0e3512b926e9">
    <w:name w:val="石墨文档中标题"/>
    <w:next w:val="a3"/>
    <w:uiPriority w:val="9"/>
    <w:unhideWhenUsed/>
    <w:qFormat/>
    <w:pPr>
      <w:spacing w:before="260" w:after="260"/>
      <w:outlineLvl w:val="1"/>
    </w:pPr>
    <w:rPr>
      <w:b/>
      <w:bCs/>
      <w:sz w:val="36"/>
      <w:szCs w:val="36"/>
    </w:rPr>
  </w:style>
  <w:style w:type="paragraph" w:customStyle="1" w:styleId="bcb62ff3-9342-4b24-888b-35cdbe5b4888">
    <w:name w:val="石墨文档小标题"/>
    <w:next w:val="a3"/>
    <w:uiPriority w:val="9"/>
    <w:unhideWhenUsed/>
    <w:qFormat/>
    <w:pPr>
      <w:spacing w:before="260" w:after="260"/>
      <w:outlineLvl w:val="2"/>
    </w:pPr>
    <w:rPr>
      <w:b/>
      <w:bCs/>
      <w:sz w:val="32"/>
      <w:szCs w:val="32"/>
    </w:rPr>
  </w:style>
  <w:style w:type="paragraph" w:customStyle="1" w:styleId="1d9b4348-9f6a-4dbe-a220-3a8c88a60ece">
    <w:name w:val="石墨文档标题"/>
    <w:next w:val="a3"/>
    <w:uiPriority w:val="9"/>
    <w:unhideWhenUsed/>
    <w:qFormat/>
    <w:pPr>
      <w:spacing w:before="260" w:after="260"/>
      <w:outlineLvl w:val="3"/>
    </w:pPr>
    <w:rPr>
      <w:b/>
      <w:bCs/>
      <w:sz w:val="56"/>
      <w:szCs w:val="56"/>
    </w:rPr>
  </w:style>
  <w:style w:type="paragraph" w:customStyle="1" w:styleId="80545d31-c42e-4750-aff5-a80570834876">
    <w:name w:val="石墨文档引用"/>
    <w:qFormat/>
    <w:pPr>
      <w:pBdr>
        <w:left w:val="single" w:sz="30" w:space="10" w:color="F0F0F0"/>
      </w:pBdr>
    </w:pPr>
    <w:rPr>
      <w:color w:val="ADADAD"/>
    </w:rPr>
  </w:style>
  <w:style w:type="paragraph" w:default="1" w:styleId="ed7331ee-11a9-4d40-b75b-9511701b0a08">
    <w:name w:val="Normal"/>
    <w:qFormat/>
    <w:pPr>
      <w:widowControl w:val="0"/>
      <w:jc w:val="both"/>
    </w:pPr>
  </w:style>
  <w:style w:type="character" w:default="1" w:styleId="a2befdc0-82d1-4cce-9f9a-cb12d271825c">
    <w:name w:val="Default Paragraph Font"/>
    <w:uiPriority w:val="1"/>
    <w:semiHidden/>
    <w:unhideWhenUsed/>
  </w:style>
  <w:style w:type="table" w:default="1" w:styleId="ee1ab815-ee7f-4b46-9443-fdd037bbf6df">
    <w:name w:val="Normal Table"/>
    <w:uiPriority w:val="99"/>
    <w:semiHidden/>
    <w:unhideWhenUsed/>
    <w:tblPr>
      <w:tblInd w:w="0" w:type="dxa"/>
      <w:tblCellMar>
        <w:top w:w="0" w:type="dxa"/>
        <w:left w:w="108" w:type="dxa"/>
        <w:bottom w:w="0" w:type="dxa"/>
        <w:right w:w="108" w:type="dxa"/>
      </w:tblCellMar>
    </w:tblPr>
  </w:style>
  <w:style w:type="numbering" w:default="1" w:styleId="005e8f3d-8e24-4750-8496-4272fbeec6de">
    <w:name w:val="No List"/>
    <w:uiPriority w:val="99"/>
    <w:semiHidden/>
    <w:unhideWhenUsed/>
  </w:style>
  <w:style w:type="paragraph" w:customStyle="1" w:styleId="b2cb2531-9d14-4d39-8ffd-13065efe7ea5">
    <w:name w:val="石墨文档正文"/>
    <w:qFormat/>
    <w:rPr>
      <w:szCs w:val="22"/>
    </w:rPr>
  </w:style>
  <w:style w:type="paragraph" w:customStyle="1" w:styleId="a74e4900-c283-4829-8018-d55af5e955d4">
    <w:name w:val="石墨文档副标题"/>
    <w:qFormat/>
    <w:rPr>
      <w:color w:val="888888"/>
      <w:sz w:val="48"/>
      <w:szCs w:val="48"/>
    </w:rPr>
  </w:style>
  <w:style w:type="paragraph" w:customStyle="1" w:styleId="1cd6594e-8b1b-426b-b6ac-82878fcaed95">
    <w:name w:val="石墨文档大标题"/>
    <w:next w:val="a3"/>
    <w:uiPriority w:val="9"/>
    <w:unhideWhenUsed/>
    <w:qFormat/>
    <w:pPr>
      <w:spacing w:before="260" w:after="260"/>
      <w:outlineLvl w:val="0"/>
    </w:pPr>
    <w:rPr>
      <w:b/>
      <w:bCs/>
      <w:sz w:val="40"/>
      <w:szCs w:val="40"/>
    </w:rPr>
  </w:style>
  <w:style w:type="paragraph" w:customStyle="1" w:styleId="d1958e7c-0125-4298-b0f9-d908c8ef8e44">
    <w:name w:val="石墨文档中标题"/>
    <w:next w:val="a3"/>
    <w:uiPriority w:val="9"/>
    <w:unhideWhenUsed/>
    <w:qFormat/>
    <w:pPr>
      <w:spacing w:before="260" w:after="260"/>
      <w:outlineLvl w:val="1"/>
    </w:pPr>
    <w:rPr>
      <w:b/>
      <w:bCs/>
      <w:sz w:val="36"/>
      <w:szCs w:val="36"/>
    </w:rPr>
  </w:style>
  <w:style w:type="paragraph" w:customStyle="1" w:styleId="a4cf9ec0-1720-4826-b584-1c1dfb7b7f7c">
    <w:name w:val="石墨文档小标题"/>
    <w:next w:val="a3"/>
    <w:uiPriority w:val="9"/>
    <w:unhideWhenUsed/>
    <w:qFormat/>
    <w:pPr>
      <w:spacing w:before="260" w:after="260"/>
      <w:outlineLvl w:val="2"/>
    </w:pPr>
    <w:rPr>
      <w:b/>
      <w:bCs/>
      <w:sz w:val="32"/>
      <w:szCs w:val="32"/>
    </w:rPr>
  </w:style>
  <w:style w:type="paragraph" w:customStyle="1" w:styleId="00ec940d-59e2-4066-aa14-c937879546bc">
    <w:name w:val="石墨文档标题"/>
    <w:next w:val="a3"/>
    <w:uiPriority w:val="9"/>
    <w:unhideWhenUsed/>
    <w:qFormat/>
    <w:pPr>
      <w:spacing w:before="260" w:after="260"/>
      <w:outlineLvl w:val="3"/>
    </w:pPr>
    <w:rPr>
      <w:b/>
      <w:bCs/>
      <w:sz w:val="56"/>
      <w:szCs w:val="56"/>
    </w:rPr>
  </w:style>
  <w:style w:type="paragraph" w:customStyle="1" w:styleId="cf2e6fe0-a7bd-4c80-9ff2-d132e48ee96d">
    <w:name w:val="石墨文档引用"/>
    <w:qFormat/>
    <w:pPr>
      <w:pBdr>
        <w:left w:val="single" w:sz="30" w:space="10" w:color="F0F0F0"/>
      </w:pBdr>
    </w:pPr>
    <w:rPr>
      <w:color w:val="ADADAD"/>
    </w:rPr>
  </w:style>
  <w:style w:type="paragraph" w:default="1" w:styleId="0174ce0f-33bf-44f1-aaf6-f756ce93b72d">
    <w:name w:val="Normal"/>
    <w:qFormat/>
    <w:pPr>
      <w:widowControl w:val="0"/>
      <w:jc w:val="both"/>
    </w:pPr>
  </w:style>
  <w:style w:type="character" w:default="1" w:styleId="b5ffef95-d8e2-45c1-9bd8-6eff43f49ab1">
    <w:name w:val="Default Paragraph Font"/>
    <w:uiPriority w:val="1"/>
    <w:semiHidden/>
    <w:unhideWhenUsed/>
  </w:style>
  <w:style w:type="table" w:default="1" w:styleId="83099de5-a1de-48b8-adfd-bd2f7c6a2f36">
    <w:name w:val="Normal Table"/>
    <w:uiPriority w:val="99"/>
    <w:semiHidden/>
    <w:unhideWhenUsed/>
    <w:tblPr>
      <w:tblInd w:w="0" w:type="dxa"/>
      <w:tblCellMar>
        <w:top w:w="0" w:type="dxa"/>
        <w:left w:w="108" w:type="dxa"/>
        <w:bottom w:w="0" w:type="dxa"/>
        <w:right w:w="108" w:type="dxa"/>
      </w:tblCellMar>
    </w:tblPr>
  </w:style>
  <w:style w:type="numbering" w:default="1" w:styleId="d863bc61-fecb-4f91-9426-fc7a4e42af38">
    <w:name w:val="No List"/>
    <w:uiPriority w:val="99"/>
    <w:semiHidden/>
    <w:unhideWhenUsed/>
  </w:style>
  <w:style w:type="paragraph" w:customStyle="1" w:styleId="ebb12435-6d18-40e9-8726-70d613dacbd7">
    <w:name w:val="石墨文档正文"/>
    <w:qFormat/>
    <w:rPr>
      <w:szCs w:val="22"/>
    </w:rPr>
  </w:style>
  <w:style w:type="paragraph" w:customStyle="1" w:styleId="d42aa8ae-6e2c-4115-8b4a-3a143c391157">
    <w:name w:val="石墨文档副标题"/>
    <w:qFormat/>
    <w:rPr>
      <w:color w:val="888888"/>
      <w:sz w:val="48"/>
      <w:szCs w:val="48"/>
    </w:rPr>
  </w:style>
  <w:style w:type="paragraph" w:customStyle="1" w:styleId="c7dd63a4-e7e5-4ac7-aefd-2ad1bccc1159">
    <w:name w:val="石墨文档大标题"/>
    <w:next w:val="a3"/>
    <w:uiPriority w:val="9"/>
    <w:unhideWhenUsed/>
    <w:qFormat/>
    <w:pPr>
      <w:spacing w:before="260" w:after="260"/>
      <w:outlineLvl w:val="0"/>
    </w:pPr>
    <w:rPr>
      <w:b/>
      <w:bCs/>
      <w:sz w:val="40"/>
      <w:szCs w:val="40"/>
    </w:rPr>
  </w:style>
  <w:style w:type="paragraph" w:customStyle="1" w:styleId="e0a4a782-76cf-4288-a470-0d9927b47252">
    <w:name w:val="石墨文档中标题"/>
    <w:next w:val="a3"/>
    <w:uiPriority w:val="9"/>
    <w:unhideWhenUsed/>
    <w:qFormat/>
    <w:pPr>
      <w:spacing w:before="260" w:after="260"/>
      <w:outlineLvl w:val="1"/>
    </w:pPr>
    <w:rPr>
      <w:b/>
      <w:bCs/>
      <w:sz w:val="36"/>
      <w:szCs w:val="36"/>
    </w:rPr>
  </w:style>
  <w:style w:type="paragraph" w:customStyle="1" w:styleId="f4e20385-64a8-4926-aebe-493b9c1ef531">
    <w:name w:val="石墨文档小标题"/>
    <w:next w:val="a3"/>
    <w:uiPriority w:val="9"/>
    <w:unhideWhenUsed/>
    <w:qFormat/>
    <w:pPr>
      <w:spacing w:before="260" w:after="260"/>
      <w:outlineLvl w:val="2"/>
    </w:pPr>
    <w:rPr>
      <w:b/>
      <w:bCs/>
      <w:sz w:val="32"/>
      <w:szCs w:val="32"/>
    </w:rPr>
  </w:style>
  <w:style w:type="paragraph" w:customStyle="1" w:styleId="f4ed2268-3dcd-423a-a20e-216f73ed7277">
    <w:name w:val="石墨文档标题"/>
    <w:next w:val="a3"/>
    <w:uiPriority w:val="9"/>
    <w:unhideWhenUsed/>
    <w:qFormat/>
    <w:pPr>
      <w:spacing w:before="260" w:after="260"/>
      <w:outlineLvl w:val="3"/>
    </w:pPr>
    <w:rPr>
      <w:b/>
      <w:bCs/>
      <w:sz w:val="56"/>
      <w:szCs w:val="56"/>
    </w:rPr>
  </w:style>
  <w:style w:type="paragraph" w:customStyle="1" w:styleId="e6fe0efe-e80c-4316-b579-a2cf5f406e5c">
    <w:name w:val="石墨文档引用"/>
    <w:qFormat/>
    <w:pPr>
      <w:pBdr>
        <w:left w:val="single" w:sz="30" w:space="10" w:color="F0F0F0"/>
      </w:pBdr>
    </w:pPr>
    <w:rPr>
      <w:color w:val="ADADAD"/>
    </w:rPr>
  </w:style>
  <w:style w:type="paragraph" w:default="1" w:styleId="1698e700-2c02-4d21-ac6c-4ef7016c1a21">
    <w:name w:val="Normal"/>
    <w:qFormat/>
    <w:pPr>
      <w:widowControl w:val="0"/>
      <w:jc w:val="both"/>
    </w:pPr>
  </w:style>
  <w:style w:type="character" w:default="1" w:styleId="b96fd435-5720-4b7b-89f1-d61a5d357c2c">
    <w:name w:val="Default Paragraph Font"/>
    <w:uiPriority w:val="1"/>
    <w:semiHidden/>
    <w:unhideWhenUsed/>
  </w:style>
  <w:style w:type="table" w:default="1" w:styleId="d9dbaa44-da9f-44e4-9bc4-0f9759fb90f8">
    <w:name w:val="Normal Table"/>
    <w:uiPriority w:val="99"/>
    <w:semiHidden/>
    <w:unhideWhenUsed/>
    <w:tblPr>
      <w:tblInd w:w="0" w:type="dxa"/>
      <w:tblCellMar>
        <w:top w:w="0" w:type="dxa"/>
        <w:left w:w="108" w:type="dxa"/>
        <w:bottom w:w="0" w:type="dxa"/>
        <w:right w:w="108" w:type="dxa"/>
      </w:tblCellMar>
    </w:tblPr>
  </w:style>
  <w:style w:type="numbering" w:default="1" w:styleId="c2db51d1-cc38-46df-bf40-a71085db7d98">
    <w:name w:val="No List"/>
    <w:uiPriority w:val="99"/>
    <w:semiHidden/>
    <w:unhideWhenUsed/>
  </w:style>
  <w:style w:type="paragraph" w:customStyle="1" w:styleId="8748bd84-9cfa-4e94-bf2a-fab4af42a543">
    <w:name w:val="石墨文档正文"/>
    <w:qFormat/>
    <w:rPr>
      <w:szCs w:val="22"/>
    </w:rPr>
  </w:style>
  <w:style w:type="paragraph" w:customStyle="1" w:styleId="a3680452-7e1d-482e-a0c7-1c5bde674d59">
    <w:name w:val="石墨文档副标题"/>
    <w:qFormat/>
    <w:rPr>
      <w:color w:val="888888"/>
      <w:sz w:val="48"/>
      <w:szCs w:val="48"/>
    </w:rPr>
  </w:style>
  <w:style w:type="paragraph" w:customStyle="1" w:styleId="b49a3951-952c-4434-9cc1-27f3247a1830">
    <w:name w:val="石墨文档大标题"/>
    <w:next w:val="a3"/>
    <w:uiPriority w:val="9"/>
    <w:unhideWhenUsed/>
    <w:qFormat/>
    <w:pPr>
      <w:spacing w:before="260" w:after="260"/>
      <w:outlineLvl w:val="0"/>
    </w:pPr>
    <w:rPr>
      <w:b/>
      <w:bCs/>
      <w:sz w:val="40"/>
      <w:szCs w:val="40"/>
    </w:rPr>
  </w:style>
  <w:style w:type="paragraph" w:customStyle="1" w:styleId="0ef7e0a7-3e76-4a60-a659-f411fe0961dc">
    <w:name w:val="石墨文档中标题"/>
    <w:next w:val="a3"/>
    <w:uiPriority w:val="9"/>
    <w:unhideWhenUsed/>
    <w:qFormat/>
    <w:pPr>
      <w:spacing w:before="260" w:after="260"/>
      <w:outlineLvl w:val="1"/>
    </w:pPr>
    <w:rPr>
      <w:b/>
      <w:bCs/>
      <w:sz w:val="36"/>
      <w:szCs w:val="36"/>
    </w:rPr>
  </w:style>
  <w:style w:type="paragraph" w:customStyle="1" w:styleId="97ea44f2-7d13-4eea-8120-9d38d998b40a">
    <w:name w:val="石墨文档小标题"/>
    <w:next w:val="a3"/>
    <w:uiPriority w:val="9"/>
    <w:unhideWhenUsed/>
    <w:qFormat/>
    <w:pPr>
      <w:spacing w:before="260" w:after="260"/>
      <w:outlineLvl w:val="2"/>
    </w:pPr>
    <w:rPr>
      <w:b/>
      <w:bCs/>
      <w:sz w:val="32"/>
      <w:szCs w:val="32"/>
    </w:rPr>
  </w:style>
  <w:style w:type="paragraph" w:customStyle="1" w:styleId="a0b53a24-e5cf-4b13-92e8-2299f3452b1d">
    <w:name w:val="石墨文档标题"/>
    <w:next w:val="a3"/>
    <w:uiPriority w:val="9"/>
    <w:unhideWhenUsed/>
    <w:qFormat/>
    <w:pPr>
      <w:spacing w:before="260" w:after="260"/>
      <w:outlineLvl w:val="3"/>
    </w:pPr>
    <w:rPr>
      <w:b/>
      <w:bCs/>
      <w:sz w:val="56"/>
      <w:szCs w:val="56"/>
    </w:rPr>
  </w:style>
  <w:style w:type="paragraph" w:customStyle="1" w:styleId="b0683c4c-c388-4e78-aac7-4875c1df9a10">
    <w:name w:val="石墨文档引用"/>
    <w:qFormat/>
    <w:pPr>
      <w:pBdr>
        <w:left w:val="single" w:sz="30" w:space="10" w:color="F0F0F0"/>
      </w:pBdr>
    </w:pPr>
    <w:rPr>
      <w:color w:val="ADADAD"/>
    </w:rPr>
  </w:style>
  <w:style w:type="paragraph" w:default="1" w:styleId="1f792c73-bb39-4326-a91e-1d51d347f2d3">
    <w:name w:val="Normal"/>
    <w:qFormat/>
    <w:pPr>
      <w:widowControl w:val="0"/>
      <w:jc w:val="both"/>
    </w:pPr>
  </w:style>
  <w:style w:type="character" w:default="1" w:styleId="279aa75e-ca8b-4b6f-b6dd-3cf34202d327">
    <w:name w:val="Default Paragraph Font"/>
    <w:uiPriority w:val="1"/>
    <w:semiHidden/>
    <w:unhideWhenUsed/>
  </w:style>
  <w:style w:type="table" w:default="1" w:styleId="6c2e738f-aa5c-425a-a3a1-9bb6a2b4d03d">
    <w:name w:val="Normal Table"/>
    <w:uiPriority w:val="99"/>
    <w:semiHidden/>
    <w:unhideWhenUsed/>
    <w:tblPr>
      <w:tblInd w:w="0" w:type="dxa"/>
      <w:tblCellMar>
        <w:top w:w="0" w:type="dxa"/>
        <w:left w:w="108" w:type="dxa"/>
        <w:bottom w:w="0" w:type="dxa"/>
        <w:right w:w="108" w:type="dxa"/>
      </w:tblCellMar>
    </w:tblPr>
  </w:style>
  <w:style w:type="numbering" w:default="1" w:styleId="6fb4e84e-2002-427c-b2ca-db7628d9e1b5">
    <w:name w:val="No List"/>
    <w:uiPriority w:val="99"/>
    <w:semiHidden/>
    <w:unhideWhenUsed/>
  </w:style>
  <w:style w:type="paragraph" w:customStyle="1" w:styleId="48b16377-09b4-4297-86e9-10a5f8962b9c">
    <w:name w:val="石墨文档正文"/>
    <w:qFormat/>
    <w:rPr>
      <w:szCs w:val="22"/>
    </w:rPr>
  </w:style>
  <w:style w:type="paragraph" w:customStyle="1" w:styleId="04b75cdb-ef4a-4374-889a-2ede0edf9516">
    <w:name w:val="石墨文档副标题"/>
    <w:qFormat/>
    <w:rPr>
      <w:color w:val="888888"/>
      <w:sz w:val="48"/>
      <w:szCs w:val="48"/>
    </w:rPr>
  </w:style>
  <w:style w:type="paragraph" w:customStyle="1" w:styleId="abbaad2d-72b2-45b2-b912-af87eb2b4b87">
    <w:name w:val="石墨文档大标题"/>
    <w:next w:val="a3"/>
    <w:uiPriority w:val="9"/>
    <w:unhideWhenUsed/>
    <w:qFormat/>
    <w:pPr>
      <w:spacing w:before="260" w:after="260"/>
      <w:outlineLvl w:val="0"/>
    </w:pPr>
    <w:rPr>
      <w:b/>
      <w:bCs/>
      <w:sz w:val="40"/>
      <w:szCs w:val="40"/>
    </w:rPr>
  </w:style>
  <w:style w:type="paragraph" w:customStyle="1" w:styleId="e518ef02-dd34-4992-91a3-d7ec40754187">
    <w:name w:val="石墨文档中标题"/>
    <w:next w:val="a3"/>
    <w:uiPriority w:val="9"/>
    <w:unhideWhenUsed/>
    <w:qFormat/>
    <w:pPr>
      <w:spacing w:before="260" w:after="260"/>
      <w:outlineLvl w:val="1"/>
    </w:pPr>
    <w:rPr>
      <w:b/>
      <w:bCs/>
      <w:sz w:val="36"/>
      <w:szCs w:val="36"/>
    </w:rPr>
  </w:style>
  <w:style w:type="paragraph" w:customStyle="1" w:styleId="a176139d-4f06-41ff-9d25-066071c6ddaf">
    <w:name w:val="石墨文档小标题"/>
    <w:next w:val="a3"/>
    <w:uiPriority w:val="9"/>
    <w:unhideWhenUsed/>
    <w:qFormat/>
    <w:pPr>
      <w:spacing w:before="260" w:after="260"/>
      <w:outlineLvl w:val="2"/>
    </w:pPr>
    <w:rPr>
      <w:b/>
      <w:bCs/>
      <w:sz w:val="32"/>
      <w:szCs w:val="32"/>
    </w:rPr>
  </w:style>
  <w:style w:type="paragraph" w:customStyle="1" w:styleId="4bc1cc41-c37e-4eb3-8924-c4820617e95c">
    <w:name w:val="石墨文档标题"/>
    <w:next w:val="a3"/>
    <w:uiPriority w:val="9"/>
    <w:unhideWhenUsed/>
    <w:qFormat/>
    <w:pPr>
      <w:spacing w:before="260" w:after="260"/>
      <w:outlineLvl w:val="3"/>
    </w:pPr>
    <w:rPr>
      <w:b/>
      <w:bCs/>
      <w:sz w:val="56"/>
      <w:szCs w:val="56"/>
    </w:rPr>
  </w:style>
  <w:style w:type="paragraph" w:customStyle="1" w:styleId="72f89917-6eb7-4c59-b1d5-b8e480ac453c">
    <w:name w:val="石墨文档引用"/>
    <w:qFormat/>
    <w:pPr>
      <w:pBdr>
        <w:left w:val="single" w:sz="30" w:space="10" w:color="F0F0F0"/>
      </w:pBdr>
    </w:pPr>
    <w:rPr>
      <w:color w:val="ADADAD"/>
    </w:rPr>
  </w:style>
  <w:style w:type="paragraph" w:default="1" w:styleId="383ac27f-c56b-4ffc-9030-3ab16f2e052c">
    <w:name w:val="Normal"/>
    <w:qFormat/>
    <w:pPr>
      <w:widowControl w:val="0"/>
      <w:jc w:val="both"/>
    </w:pPr>
  </w:style>
  <w:style w:type="character" w:default="1" w:styleId="409a0738-6c21-4974-b367-57963704e9d4">
    <w:name w:val="Default Paragraph Font"/>
    <w:uiPriority w:val="1"/>
    <w:semiHidden/>
    <w:unhideWhenUsed/>
  </w:style>
  <w:style w:type="table" w:default="1" w:styleId="892faeaf-5a4f-4565-9725-6fd4b93ee5d6">
    <w:name w:val="Normal Table"/>
    <w:uiPriority w:val="99"/>
    <w:semiHidden/>
    <w:unhideWhenUsed/>
    <w:tblPr>
      <w:tblInd w:w="0" w:type="dxa"/>
      <w:tblCellMar>
        <w:top w:w="0" w:type="dxa"/>
        <w:left w:w="108" w:type="dxa"/>
        <w:bottom w:w="0" w:type="dxa"/>
        <w:right w:w="108" w:type="dxa"/>
      </w:tblCellMar>
    </w:tblPr>
  </w:style>
  <w:style w:type="numbering" w:default="1" w:styleId="ac9315ff-1c7e-45a4-901f-e452191f7899">
    <w:name w:val="No List"/>
    <w:uiPriority w:val="99"/>
    <w:semiHidden/>
    <w:unhideWhenUsed/>
  </w:style>
  <w:style w:type="paragraph" w:customStyle="1" w:styleId="5500c774-0d98-4af6-8302-dc759a150fe6">
    <w:name w:val="石墨文档正文"/>
    <w:qFormat/>
    <w:rPr>
      <w:szCs w:val="22"/>
    </w:rPr>
  </w:style>
  <w:style w:type="paragraph" w:customStyle="1" w:styleId="03c603c0-c34e-410a-add4-784e5e9d9b87">
    <w:name w:val="石墨文档副标题"/>
    <w:qFormat/>
    <w:rPr>
      <w:color w:val="888888"/>
      <w:sz w:val="48"/>
      <w:szCs w:val="48"/>
    </w:rPr>
  </w:style>
  <w:style w:type="paragraph" w:customStyle="1" w:styleId="b4b4df9e-e770-4c16-b6d6-58abd1c94c9e">
    <w:name w:val="石墨文档大标题"/>
    <w:next w:val="a3"/>
    <w:uiPriority w:val="9"/>
    <w:unhideWhenUsed/>
    <w:qFormat/>
    <w:pPr>
      <w:spacing w:before="260" w:after="260"/>
      <w:outlineLvl w:val="0"/>
    </w:pPr>
    <w:rPr>
      <w:b/>
      <w:bCs/>
      <w:sz w:val="40"/>
      <w:szCs w:val="40"/>
    </w:rPr>
  </w:style>
  <w:style w:type="paragraph" w:customStyle="1" w:styleId="3d2d6bc2-1415-44e5-84b7-4bfa6b6333db">
    <w:name w:val="石墨文档中标题"/>
    <w:next w:val="a3"/>
    <w:uiPriority w:val="9"/>
    <w:unhideWhenUsed/>
    <w:qFormat/>
    <w:pPr>
      <w:spacing w:before="260" w:after="260"/>
      <w:outlineLvl w:val="1"/>
    </w:pPr>
    <w:rPr>
      <w:b/>
      <w:bCs/>
      <w:sz w:val="36"/>
      <w:szCs w:val="36"/>
    </w:rPr>
  </w:style>
  <w:style w:type="paragraph" w:customStyle="1" w:styleId="08780b89-e7f9-46b3-9fae-a407598a4d7d">
    <w:name w:val="石墨文档小标题"/>
    <w:next w:val="a3"/>
    <w:uiPriority w:val="9"/>
    <w:unhideWhenUsed/>
    <w:qFormat/>
    <w:pPr>
      <w:spacing w:before="260" w:after="260"/>
      <w:outlineLvl w:val="2"/>
    </w:pPr>
    <w:rPr>
      <w:b/>
      <w:bCs/>
      <w:sz w:val="32"/>
      <w:szCs w:val="32"/>
    </w:rPr>
  </w:style>
  <w:style w:type="paragraph" w:customStyle="1" w:styleId="f7bd065c-cc88-4c6f-a7d3-a5f69f5abbe7">
    <w:name w:val="石墨文档标题"/>
    <w:next w:val="a3"/>
    <w:uiPriority w:val="9"/>
    <w:unhideWhenUsed/>
    <w:qFormat/>
    <w:pPr>
      <w:spacing w:before="260" w:after="260"/>
      <w:outlineLvl w:val="3"/>
    </w:pPr>
    <w:rPr>
      <w:b/>
      <w:bCs/>
      <w:sz w:val="56"/>
      <w:szCs w:val="56"/>
    </w:rPr>
  </w:style>
  <w:style w:type="paragraph" w:customStyle="1" w:styleId="4b95e960-abe7-4e43-b268-bf0ebe466288">
    <w:name w:val="石墨文档引用"/>
    <w:qFormat/>
    <w:pPr>
      <w:pBdr>
        <w:left w:val="single" w:sz="30" w:space="10" w:color="F0F0F0"/>
      </w:pBdr>
    </w:pPr>
    <w:rPr>
      <w:color w:val="ADADAD"/>
    </w:rPr>
  </w:style>
  <w:style w:type="paragraph" w:default="1" w:styleId="c31a500e-ba46-40a6-9912-9f8f4d6e64d7">
    <w:name w:val="Normal"/>
    <w:qFormat/>
    <w:pPr>
      <w:widowControl w:val="0"/>
      <w:jc w:val="both"/>
    </w:pPr>
  </w:style>
  <w:style w:type="character" w:default="1" w:styleId="14c5e325-b2f8-4582-8c04-3fb9b249d34d">
    <w:name w:val="Default Paragraph Font"/>
    <w:uiPriority w:val="1"/>
    <w:semiHidden/>
    <w:unhideWhenUsed/>
  </w:style>
  <w:style w:type="table" w:default="1" w:styleId="acf1686c-c6c8-4caf-ae51-cc5d95e401cc">
    <w:name w:val="Normal Table"/>
    <w:uiPriority w:val="99"/>
    <w:semiHidden/>
    <w:unhideWhenUsed/>
    <w:tblPr>
      <w:tblInd w:w="0" w:type="dxa"/>
      <w:tblCellMar>
        <w:top w:w="0" w:type="dxa"/>
        <w:left w:w="108" w:type="dxa"/>
        <w:bottom w:w="0" w:type="dxa"/>
        <w:right w:w="108" w:type="dxa"/>
      </w:tblCellMar>
    </w:tblPr>
  </w:style>
  <w:style w:type="numbering" w:default="1" w:styleId="b37df038-3eaf-4f6a-98d8-ff7c09967b1f">
    <w:name w:val="No List"/>
    <w:uiPriority w:val="99"/>
    <w:semiHidden/>
    <w:unhideWhenUsed/>
  </w:style>
  <w:style w:type="paragraph" w:customStyle="1" w:styleId="cc488f10-8c78-4166-a908-cabb1edcf228">
    <w:name w:val="石墨文档正文"/>
    <w:qFormat/>
    <w:rPr>
      <w:szCs w:val="22"/>
    </w:rPr>
  </w:style>
  <w:style w:type="paragraph" w:customStyle="1" w:styleId="1b421a8e-3a97-4780-94b0-5dcb6221b78e">
    <w:name w:val="石墨文档副标题"/>
    <w:qFormat/>
    <w:rPr>
      <w:color w:val="888888"/>
      <w:sz w:val="48"/>
      <w:szCs w:val="48"/>
    </w:rPr>
  </w:style>
  <w:style w:type="paragraph" w:customStyle="1" w:styleId="fe1bfbc6-2bd7-4a1c-9aad-e94f83f8d2b3">
    <w:name w:val="石墨文档大标题"/>
    <w:next w:val="a3"/>
    <w:uiPriority w:val="9"/>
    <w:unhideWhenUsed/>
    <w:qFormat/>
    <w:pPr>
      <w:spacing w:before="260" w:after="260"/>
      <w:outlineLvl w:val="0"/>
    </w:pPr>
    <w:rPr>
      <w:b/>
      <w:bCs/>
      <w:sz w:val="40"/>
      <w:szCs w:val="40"/>
    </w:rPr>
  </w:style>
  <w:style w:type="paragraph" w:customStyle="1" w:styleId="63c43320-646f-4514-92fd-1b8275accef2">
    <w:name w:val="石墨文档中标题"/>
    <w:next w:val="a3"/>
    <w:uiPriority w:val="9"/>
    <w:unhideWhenUsed/>
    <w:qFormat/>
    <w:pPr>
      <w:spacing w:before="260" w:after="260"/>
      <w:outlineLvl w:val="1"/>
    </w:pPr>
    <w:rPr>
      <w:b/>
      <w:bCs/>
      <w:sz w:val="36"/>
      <w:szCs w:val="36"/>
    </w:rPr>
  </w:style>
  <w:style w:type="paragraph" w:customStyle="1" w:styleId="f6f80c13-1d6f-40b6-bc10-5b6b8cac692b">
    <w:name w:val="石墨文档小标题"/>
    <w:next w:val="a3"/>
    <w:uiPriority w:val="9"/>
    <w:unhideWhenUsed/>
    <w:qFormat/>
    <w:pPr>
      <w:spacing w:before="260" w:after="260"/>
      <w:outlineLvl w:val="2"/>
    </w:pPr>
    <w:rPr>
      <w:b/>
      <w:bCs/>
      <w:sz w:val="32"/>
      <w:szCs w:val="32"/>
    </w:rPr>
  </w:style>
  <w:style w:type="paragraph" w:customStyle="1" w:styleId="b32c66fe-2ade-4ba1-81aa-8bba9d7ea669">
    <w:name w:val="石墨文档标题"/>
    <w:next w:val="a3"/>
    <w:uiPriority w:val="9"/>
    <w:unhideWhenUsed/>
    <w:qFormat/>
    <w:pPr>
      <w:spacing w:before="260" w:after="260"/>
      <w:outlineLvl w:val="3"/>
    </w:pPr>
    <w:rPr>
      <w:b/>
      <w:bCs/>
      <w:sz w:val="56"/>
      <w:szCs w:val="56"/>
    </w:rPr>
  </w:style>
  <w:style w:type="paragraph" w:customStyle="1" w:styleId="de177d26-b201-4ae8-a3f5-e015c83f9828">
    <w:name w:val="石墨文档引用"/>
    <w:qFormat/>
    <w:pPr>
      <w:pBdr>
        <w:left w:val="single" w:sz="30" w:space="10" w:color="F0F0F0"/>
      </w:pBdr>
    </w:pPr>
    <w:rPr>
      <w:color w:val="ADADAD"/>
    </w:rPr>
  </w:style>
  <w:style w:type="paragraph" w:default="1" w:styleId="6bb4a335-666d-480f-bda1-04e8ccbe8bb1">
    <w:name w:val="Normal"/>
    <w:qFormat/>
    <w:pPr>
      <w:widowControl w:val="0"/>
      <w:jc w:val="both"/>
    </w:pPr>
  </w:style>
  <w:style w:type="character" w:default="1" w:styleId="926b476f-3b2d-40e3-a0e7-53bb469d3958">
    <w:name w:val="Default Paragraph Font"/>
    <w:uiPriority w:val="1"/>
    <w:semiHidden/>
    <w:unhideWhenUsed/>
  </w:style>
  <w:style w:type="table" w:default="1" w:styleId="77a139bb-7adb-4e6f-b540-06d8cac5db98">
    <w:name w:val="Normal Table"/>
    <w:uiPriority w:val="99"/>
    <w:semiHidden/>
    <w:unhideWhenUsed/>
    <w:tblPr>
      <w:tblInd w:w="0" w:type="dxa"/>
      <w:tblCellMar>
        <w:top w:w="0" w:type="dxa"/>
        <w:left w:w="108" w:type="dxa"/>
        <w:bottom w:w="0" w:type="dxa"/>
        <w:right w:w="108" w:type="dxa"/>
      </w:tblCellMar>
    </w:tblPr>
  </w:style>
  <w:style w:type="numbering" w:default="1" w:styleId="2ccb8a7b-0541-4a6f-9a95-1cc614d57ef3">
    <w:name w:val="No List"/>
    <w:uiPriority w:val="99"/>
    <w:semiHidden/>
    <w:unhideWhenUsed/>
  </w:style>
  <w:style w:type="paragraph" w:customStyle="1" w:styleId="20b9a5ad-4f69-4c61-8903-3dd49cd41bc2">
    <w:name w:val="石墨文档正文"/>
    <w:qFormat/>
    <w:rPr>
      <w:szCs w:val="22"/>
    </w:rPr>
  </w:style>
  <w:style w:type="paragraph" w:customStyle="1" w:styleId="ee2c3b51-3db9-41fa-94c4-243501be9ac5">
    <w:name w:val="石墨文档副标题"/>
    <w:qFormat/>
    <w:rPr>
      <w:color w:val="888888"/>
      <w:sz w:val="48"/>
      <w:szCs w:val="48"/>
    </w:rPr>
  </w:style>
  <w:style w:type="paragraph" w:customStyle="1" w:styleId="a111adbe-79e8-4a88-b6b3-feb6fb9934ca">
    <w:name w:val="石墨文档大标题"/>
    <w:next w:val="a3"/>
    <w:uiPriority w:val="9"/>
    <w:unhideWhenUsed/>
    <w:qFormat/>
    <w:pPr>
      <w:spacing w:before="260" w:after="260"/>
      <w:outlineLvl w:val="0"/>
    </w:pPr>
    <w:rPr>
      <w:b/>
      <w:bCs/>
      <w:sz w:val="40"/>
      <w:szCs w:val="40"/>
    </w:rPr>
  </w:style>
  <w:style w:type="paragraph" w:customStyle="1" w:styleId="852c06e3-3762-47e4-9f62-b413d9c2ba55">
    <w:name w:val="石墨文档中标题"/>
    <w:next w:val="a3"/>
    <w:uiPriority w:val="9"/>
    <w:unhideWhenUsed/>
    <w:qFormat/>
    <w:pPr>
      <w:spacing w:before="260" w:after="260"/>
      <w:outlineLvl w:val="1"/>
    </w:pPr>
    <w:rPr>
      <w:b/>
      <w:bCs/>
      <w:sz w:val="36"/>
      <w:szCs w:val="36"/>
    </w:rPr>
  </w:style>
  <w:style w:type="paragraph" w:customStyle="1" w:styleId="09f9c7a0-d6d9-4f7c-9ba4-8eb8ba2d868e">
    <w:name w:val="石墨文档小标题"/>
    <w:next w:val="a3"/>
    <w:uiPriority w:val="9"/>
    <w:unhideWhenUsed/>
    <w:qFormat/>
    <w:pPr>
      <w:spacing w:before="260" w:after="260"/>
      <w:outlineLvl w:val="2"/>
    </w:pPr>
    <w:rPr>
      <w:b/>
      <w:bCs/>
      <w:sz w:val="32"/>
      <w:szCs w:val="32"/>
    </w:rPr>
  </w:style>
  <w:style w:type="paragraph" w:customStyle="1" w:styleId="c4437533-b6f3-4c4e-af34-0622286ddc58">
    <w:name w:val="石墨文档标题"/>
    <w:next w:val="a3"/>
    <w:uiPriority w:val="9"/>
    <w:unhideWhenUsed/>
    <w:qFormat/>
    <w:pPr>
      <w:spacing w:before="260" w:after="260"/>
      <w:outlineLvl w:val="3"/>
    </w:pPr>
    <w:rPr>
      <w:b/>
      <w:bCs/>
      <w:sz w:val="56"/>
      <w:szCs w:val="56"/>
    </w:rPr>
  </w:style>
  <w:style w:type="paragraph" w:customStyle="1" w:styleId="f8f10cf9-8bd7-495b-bf10-2ebaef412549">
    <w:name w:val="石墨文档引用"/>
    <w:qFormat/>
    <w:pPr>
      <w:pBdr>
        <w:left w:val="single" w:sz="30" w:space="10" w:color="F0F0F0"/>
      </w:pBdr>
    </w:pPr>
    <w:rPr>
      <w:color w:val="ADADAD"/>
    </w:rPr>
  </w:style>
  <w:style w:type="paragraph" w:default="1" w:styleId="8e260ed9-c3bb-4baa-8508-45d315935e24">
    <w:name w:val="Normal"/>
    <w:qFormat/>
    <w:pPr>
      <w:widowControl w:val="0"/>
      <w:jc w:val="both"/>
    </w:pPr>
  </w:style>
  <w:style w:type="character" w:default="1" w:styleId="ca386e1a-fcba-45ac-8c99-0599d94eb772">
    <w:name w:val="Default Paragraph Font"/>
    <w:uiPriority w:val="1"/>
    <w:semiHidden/>
    <w:unhideWhenUsed/>
  </w:style>
  <w:style w:type="table" w:default="1" w:styleId="c612c2a4-e029-4fe2-8fe7-57662cc84232">
    <w:name w:val="Normal Table"/>
    <w:uiPriority w:val="99"/>
    <w:semiHidden/>
    <w:unhideWhenUsed/>
    <w:tblPr>
      <w:tblInd w:w="0" w:type="dxa"/>
      <w:tblCellMar>
        <w:top w:w="0" w:type="dxa"/>
        <w:left w:w="108" w:type="dxa"/>
        <w:bottom w:w="0" w:type="dxa"/>
        <w:right w:w="108" w:type="dxa"/>
      </w:tblCellMar>
    </w:tblPr>
  </w:style>
  <w:style w:type="numbering" w:default="1" w:styleId="cca37831-178e-4643-ba4a-f9f1f18668f9">
    <w:name w:val="No List"/>
    <w:uiPriority w:val="99"/>
    <w:semiHidden/>
    <w:unhideWhenUsed/>
  </w:style>
  <w:style w:type="paragraph" w:customStyle="1" w:styleId="f07675f6-f9c1-46f2-96ed-354a96196cea">
    <w:name w:val="石墨文档正文"/>
    <w:qFormat/>
    <w:rPr>
      <w:szCs w:val="22"/>
    </w:rPr>
  </w:style>
  <w:style w:type="paragraph" w:customStyle="1" w:styleId="33feed18-ef01-4d6f-a6be-ba2149feb6f8">
    <w:name w:val="石墨文档副标题"/>
    <w:qFormat/>
    <w:rPr>
      <w:color w:val="888888"/>
      <w:sz w:val="48"/>
      <w:szCs w:val="48"/>
    </w:rPr>
  </w:style>
  <w:style w:type="paragraph" w:customStyle="1" w:styleId="533992ed-8b76-47ab-ae1b-06142dad6270">
    <w:name w:val="石墨文档大标题"/>
    <w:next w:val="a3"/>
    <w:uiPriority w:val="9"/>
    <w:unhideWhenUsed/>
    <w:qFormat/>
    <w:pPr>
      <w:spacing w:before="260" w:after="260"/>
      <w:outlineLvl w:val="0"/>
    </w:pPr>
    <w:rPr>
      <w:b/>
      <w:bCs/>
      <w:sz w:val="40"/>
      <w:szCs w:val="40"/>
    </w:rPr>
  </w:style>
  <w:style w:type="paragraph" w:customStyle="1" w:styleId="9bad98a4-9020-48b5-8fa2-2dc2e5a41fec">
    <w:name w:val="石墨文档中标题"/>
    <w:next w:val="a3"/>
    <w:uiPriority w:val="9"/>
    <w:unhideWhenUsed/>
    <w:qFormat/>
    <w:pPr>
      <w:spacing w:before="260" w:after="260"/>
      <w:outlineLvl w:val="1"/>
    </w:pPr>
    <w:rPr>
      <w:b/>
      <w:bCs/>
      <w:sz w:val="36"/>
      <w:szCs w:val="36"/>
    </w:rPr>
  </w:style>
  <w:style w:type="paragraph" w:customStyle="1" w:styleId="4d551d7e-d9ee-4b89-ba65-c0baaf384726">
    <w:name w:val="石墨文档小标题"/>
    <w:next w:val="a3"/>
    <w:uiPriority w:val="9"/>
    <w:unhideWhenUsed/>
    <w:qFormat/>
    <w:pPr>
      <w:spacing w:before="260" w:after="260"/>
      <w:outlineLvl w:val="2"/>
    </w:pPr>
    <w:rPr>
      <w:b/>
      <w:bCs/>
      <w:sz w:val="32"/>
      <w:szCs w:val="32"/>
    </w:rPr>
  </w:style>
  <w:style w:type="paragraph" w:customStyle="1" w:styleId="492ba883-d125-418f-85e1-3e9018cafd39">
    <w:name w:val="石墨文档标题"/>
    <w:next w:val="a3"/>
    <w:uiPriority w:val="9"/>
    <w:unhideWhenUsed/>
    <w:qFormat/>
    <w:pPr>
      <w:spacing w:before="260" w:after="260"/>
      <w:outlineLvl w:val="3"/>
    </w:pPr>
    <w:rPr>
      <w:b/>
      <w:bCs/>
      <w:sz w:val="56"/>
      <w:szCs w:val="56"/>
    </w:rPr>
  </w:style>
  <w:style w:type="paragraph" w:customStyle="1" w:styleId="b72ebc60-1522-4b79-91d2-598abb2bcca5">
    <w:name w:val="石墨文档引用"/>
    <w:qFormat/>
    <w:pPr>
      <w:pBdr>
        <w:left w:val="single" w:sz="30" w:space="10" w:color="F0F0F0"/>
      </w:pBdr>
    </w:pPr>
    <w:rPr>
      <w:color w:val="ADADAD"/>
    </w:rPr>
  </w:style>
  <w:style w:type="paragraph" w:default="1" w:styleId="eee79f22-8359-4d5c-a485-dc31167921f5">
    <w:name w:val="Normal"/>
    <w:qFormat/>
    <w:pPr>
      <w:widowControl w:val="0"/>
      <w:jc w:val="both"/>
    </w:pPr>
  </w:style>
  <w:style w:type="character" w:default="1" w:styleId="86a9330d-6599-4bad-8513-995d1f76ba45">
    <w:name w:val="Default Paragraph Font"/>
    <w:uiPriority w:val="1"/>
    <w:semiHidden/>
    <w:unhideWhenUsed/>
  </w:style>
  <w:style w:type="table" w:default="1" w:styleId="447dafa1-09fb-41a1-b8b6-c7c7b7b488c4">
    <w:name w:val="Normal Table"/>
    <w:uiPriority w:val="99"/>
    <w:semiHidden/>
    <w:unhideWhenUsed/>
    <w:tblPr>
      <w:tblInd w:w="0" w:type="dxa"/>
      <w:tblCellMar>
        <w:top w:w="0" w:type="dxa"/>
        <w:left w:w="108" w:type="dxa"/>
        <w:bottom w:w="0" w:type="dxa"/>
        <w:right w:w="108" w:type="dxa"/>
      </w:tblCellMar>
    </w:tblPr>
  </w:style>
  <w:style w:type="numbering" w:default="1" w:styleId="ea1b2950-edd5-4577-ac15-948368a90680">
    <w:name w:val="No List"/>
    <w:uiPriority w:val="99"/>
    <w:semiHidden/>
    <w:unhideWhenUsed/>
  </w:style>
  <w:style w:type="paragraph" w:customStyle="1" w:styleId="5da5c654-0d8b-417c-a98d-c85c37cb444a">
    <w:name w:val="石墨文档正文"/>
    <w:qFormat/>
    <w:rPr>
      <w:szCs w:val="22"/>
    </w:rPr>
  </w:style>
  <w:style w:type="paragraph" w:customStyle="1" w:styleId="cfd3baf5-ecb3-4b86-9b8a-629563296200">
    <w:name w:val="石墨文档副标题"/>
    <w:qFormat/>
    <w:rPr>
      <w:color w:val="888888"/>
      <w:sz w:val="48"/>
      <w:szCs w:val="48"/>
    </w:rPr>
  </w:style>
  <w:style w:type="paragraph" w:customStyle="1" w:styleId="1dfb8f10-6cde-4938-b135-356999324973">
    <w:name w:val="石墨文档大标题"/>
    <w:next w:val="a3"/>
    <w:uiPriority w:val="9"/>
    <w:unhideWhenUsed/>
    <w:qFormat/>
    <w:pPr>
      <w:spacing w:before="260" w:after="260"/>
      <w:outlineLvl w:val="0"/>
    </w:pPr>
    <w:rPr>
      <w:b/>
      <w:bCs/>
      <w:sz w:val="40"/>
      <w:szCs w:val="40"/>
    </w:rPr>
  </w:style>
  <w:style w:type="paragraph" w:customStyle="1" w:styleId="af9b6877-5ad5-4e39-bc51-3bcf03564b45">
    <w:name w:val="石墨文档中标题"/>
    <w:next w:val="a3"/>
    <w:uiPriority w:val="9"/>
    <w:unhideWhenUsed/>
    <w:qFormat/>
    <w:pPr>
      <w:spacing w:before="260" w:after="260"/>
      <w:outlineLvl w:val="1"/>
    </w:pPr>
    <w:rPr>
      <w:b/>
      <w:bCs/>
      <w:sz w:val="36"/>
      <w:szCs w:val="36"/>
    </w:rPr>
  </w:style>
  <w:style w:type="paragraph" w:customStyle="1" w:styleId="310d56f8-be07-468f-beba-13a3974df0a5">
    <w:name w:val="石墨文档小标题"/>
    <w:next w:val="a3"/>
    <w:uiPriority w:val="9"/>
    <w:unhideWhenUsed/>
    <w:qFormat/>
    <w:pPr>
      <w:spacing w:before="260" w:after="260"/>
      <w:outlineLvl w:val="2"/>
    </w:pPr>
    <w:rPr>
      <w:b/>
      <w:bCs/>
      <w:sz w:val="32"/>
      <w:szCs w:val="32"/>
    </w:rPr>
  </w:style>
  <w:style w:type="paragraph" w:customStyle="1" w:styleId="06d7011c-ccc8-4b09-98d8-baf0a08f7549">
    <w:name w:val="石墨文档标题"/>
    <w:next w:val="a3"/>
    <w:uiPriority w:val="9"/>
    <w:unhideWhenUsed/>
    <w:qFormat/>
    <w:pPr>
      <w:spacing w:before="260" w:after="260"/>
      <w:outlineLvl w:val="3"/>
    </w:pPr>
    <w:rPr>
      <w:b/>
      <w:bCs/>
      <w:sz w:val="56"/>
      <w:szCs w:val="56"/>
    </w:rPr>
  </w:style>
  <w:style w:type="paragraph" w:customStyle="1" w:styleId="448918d9-c4f6-434c-856c-88930fa2248f">
    <w:name w:val="石墨文档引用"/>
    <w:qFormat/>
    <w:pPr>
      <w:pBdr>
        <w:left w:val="single" w:sz="30" w:space="10" w:color="F0F0F0"/>
      </w:pBdr>
    </w:pPr>
    <w:rPr>
      <w:color w:val="ADADAD"/>
    </w:rPr>
  </w:style>
  <w:style w:type="paragraph" w:default="1" w:styleId="e845d8fe-c150-4a21-85cb-ea02f19c5531">
    <w:name w:val="Normal"/>
    <w:qFormat/>
    <w:pPr>
      <w:widowControl w:val="0"/>
      <w:jc w:val="both"/>
    </w:pPr>
  </w:style>
  <w:style w:type="character" w:default="1" w:styleId="40348ea7-194f-470d-9e59-b6a011aae6c8">
    <w:name w:val="Default Paragraph Font"/>
    <w:uiPriority w:val="1"/>
    <w:semiHidden/>
    <w:unhideWhenUsed/>
  </w:style>
  <w:style w:type="table" w:default="1" w:styleId="68854df5-b5d0-472f-a5de-255f1b92e01c">
    <w:name w:val="Normal Table"/>
    <w:uiPriority w:val="99"/>
    <w:semiHidden/>
    <w:unhideWhenUsed/>
    <w:tblPr>
      <w:tblInd w:w="0" w:type="dxa"/>
      <w:tblCellMar>
        <w:top w:w="0" w:type="dxa"/>
        <w:left w:w="108" w:type="dxa"/>
        <w:bottom w:w="0" w:type="dxa"/>
        <w:right w:w="108" w:type="dxa"/>
      </w:tblCellMar>
    </w:tblPr>
  </w:style>
  <w:style w:type="numbering" w:default="1" w:styleId="b1162fc0-883d-4064-8f65-65e464af45b6">
    <w:name w:val="No List"/>
    <w:uiPriority w:val="99"/>
    <w:semiHidden/>
    <w:unhideWhenUsed/>
  </w:style>
  <w:style w:type="paragraph" w:customStyle="1" w:styleId="144e6a1a-0ed6-4d8c-a139-abf98ae6dfb8">
    <w:name w:val="石墨文档正文"/>
    <w:qFormat/>
    <w:rPr>
      <w:szCs w:val="22"/>
    </w:rPr>
  </w:style>
  <w:style w:type="paragraph" w:customStyle="1" w:styleId="409085f8-dc8e-4b7e-a129-bea38672758e">
    <w:name w:val="石墨文档副标题"/>
    <w:qFormat/>
    <w:rPr>
      <w:color w:val="888888"/>
      <w:sz w:val="48"/>
      <w:szCs w:val="48"/>
    </w:rPr>
  </w:style>
  <w:style w:type="paragraph" w:customStyle="1" w:styleId="cceaa7d7-5c55-4f07-b8be-322c9f6b27b6">
    <w:name w:val="石墨文档大标题"/>
    <w:next w:val="a3"/>
    <w:uiPriority w:val="9"/>
    <w:unhideWhenUsed/>
    <w:qFormat/>
    <w:pPr>
      <w:spacing w:before="260" w:after="260"/>
      <w:outlineLvl w:val="0"/>
    </w:pPr>
    <w:rPr>
      <w:b/>
      <w:bCs/>
      <w:sz w:val="40"/>
      <w:szCs w:val="40"/>
    </w:rPr>
  </w:style>
  <w:style w:type="paragraph" w:customStyle="1" w:styleId="6b8f9975-a688-499e-85e6-a3ff3cb7b840">
    <w:name w:val="石墨文档中标题"/>
    <w:next w:val="a3"/>
    <w:uiPriority w:val="9"/>
    <w:unhideWhenUsed/>
    <w:qFormat/>
    <w:pPr>
      <w:spacing w:before="260" w:after="260"/>
      <w:outlineLvl w:val="1"/>
    </w:pPr>
    <w:rPr>
      <w:b/>
      <w:bCs/>
      <w:sz w:val="36"/>
      <w:szCs w:val="36"/>
    </w:rPr>
  </w:style>
  <w:style w:type="paragraph" w:customStyle="1" w:styleId="e8b9b91f-8f2f-4818-90f0-9f6d7357ff9f">
    <w:name w:val="石墨文档小标题"/>
    <w:next w:val="a3"/>
    <w:uiPriority w:val="9"/>
    <w:unhideWhenUsed/>
    <w:qFormat/>
    <w:pPr>
      <w:spacing w:before="260" w:after="260"/>
      <w:outlineLvl w:val="2"/>
    </w:pPr>
    <w:rPr>
      <w:b/>
      <w:bCs/>
      <w:sz w:val="32"/>
      <w:szCs w:val="32"/>
    </w:rPr>
  </w:style>
  <w:style w:type="paragraph" w:customStyle="1" w:styleId="6dae0ec6-fda7-44f1-aa47-779132928c3c">
    <w:name w:val="石墨文档标题"/>
    <w:next w:val="a3"/>
    <w:uiPriority w:val="9"/>
    <w:unhideWhenUsed/>
    <w:qFormat/>
    <w:pPr>
      <w:spacing w:before="260" w:after="260"/>
      <w:outlineLvl w:val="3"/>
    </w:pPr>
    <w:rPr>
      <w:b/>
      <w:bCs/>
      <w:sz w:val="56"/>
      <w:szCs w:val="56"/>
    </w:rPr>
  </w:style>
  <w:style w:type="paragraph" w:customStyle="1" w:styleId="4ebec25c-fef1-49b7-a045-88ceff1601ff">
    <w:name w:val="石墨文档引用"/>
    <w:qFormat/>
    <w:pPr>
      <w:pBdr>
        <w:left w:val="single" w:sz="30" w:space="10" w:color="F0F0F0"/>
      </w:pBdr>
    </w:pPr>
    <w:rPr>
      <w:color w:val="ADADAD"/>
    </w:rPr>
  </w:style>
  <w:style w:type="paragraph" w:default="1" w:styleId="27a65c8a-a90e-47b8-b083-e74ed57e2302">
    <w:name w:val="Normal"/>
    <w:qFormat/>
    <w:pPr>
      <w:widowControl w:val="0"/>
      <w:jc w:val="both"/>
    </w:pPr>
  </w:style>
  <w:style w:type="character" w:default="1" w:styleId="5ee5ebc8-1a6e-4abe-820e-9115aab40d58">
    <w:name w:val="Default Paragraph Font"/>
    <w:uiPriority w:val="1"/>
    <w:semiHidden/>
    <w:unhideWhenUsed/>
  </w:style>
  <w:style w:type="table" w:default="1" w:styleId="f326d616-e687-479b-98d5-0c8511f5ce3f">
    <w:name w:val="Normal Table"/>
    <w:uiPriority w:val="99"/>
    <w:semiHidden/>
    <w:unhideWhenUsed/>
    <w:tblPr>
      <w:tblInd w:w="0" w:type="dxa"/>
      <w:tblCellMar>
        <w:top w:w="0" w:type="dxa"/>
        <w:left w:w="108" w:type="dxa"/>
        <w:bottom w:w="0" w:type="dxa"/>
        <w:right w:w="108" w:type="dxa"/>
      </w:tblCellMar>
    </w:tblPr>
  </w:style>
  <w:style w:type="numbering" w:default="1" w:styleId="cdd0ee9a-8d84-4246-9afb-8bc28323aa12">
    <w:name w:val="No List"/>
    <w:uiPriority w:val="99"/>
    <w:semiHidden/>
    <w:unhideWhenUsed/>
  </w:style>
  <w:style w:type="paragraph" w:customStyle="1" w:styleId="41b2c2a6-7c48-4142-b85a-f5e6a3a1757a">
    <w:name w:val="石墨文档正文"/>
    <w:qFormat/>
    <w:rPr>
      <w:szCs w:val="22"/>
    </w:rPr>
  </w:style>
  <w:style w:type="paragraph" w:customStyle="1" w:styleId="a850b805-f738-4691-8f9f-1307907b5365">
    <w:name w:val="石墨文档副标题"/>
    <w:qFormat/>
    <w:rPr>
      <w:color w:val="888888"/>
      <w:sz w:val="48"/>
      <w:szCs w:val="48"/>
    </w:rPr>
  </w:style>
  <w:style w:type="paragraph" w:customStyle="1" w:styleId="cffcbbe4-d421-4e80-9eff-2a645d89b0f5">
    <w:name w:val="石墨文档大标题"/>
    <w:next w:val="a3"/>
    <w:uiPriority w:val="9"/>
    <w:unhideWhenUsed/>
    <w:qFormat/>
    <w:pPr>
      <w:spacing w:before="260" w:after="260"/>
      <w:outlineLvl w:val="0"/>
    </w:pPr>
    <w:rPr>
      <w:b/>
      <w:bCs/>
      <w:sz w:val="40"/>
      <w:szCs w:val="40"/>
    </w:rPr>
  </w:style>
  <w:style w:type="paragraph" w:customStyle="1" w:styleId="ccfa4817-252c-407e-b802-ff996766a22d">
    <w:name w:val="石墨文档中标题"/>
    <w:next w:val="a3"/>
    <w:uiPriority w:val="9"/>
    <w:unhideWhenUsed/>
    <w:qFormat/>
    <w:pPr>
      <w:spacing w:before="260" w:after="260"/>
      <w:outlineLvl w:val="1"/>
    </w:pPr>
    <w:rPr>
      <w:b/>
      <w:bCs/>
      <w:sz w:val="36"/>
      <w:szCs w:val="36"/>
    </w:rPr>
  </w:style>
  <w:style w:type="paragraph" w:customStyle="1" w:styleId="1a84c851-cc77-4239-b419-ca14d194bf60">
    <w:name w:val="石墨文档小标题"/>
    <w:next w:val="a3"/>
    <w:uiPriority w:val="9"/>
    <w:unhideWhenUsed/>
    <w:qFormat/>
    <w:pPr>
      <w:spacing w:before="260" w:after="260"/>
      <w:outlineLvl w:val="2"/>
    </w:pPr>
    <w:rPr>
      <w:b/>
      <w:bCs/>
      <w:sz w:val="32"/>
      <w:szCs w:val="32"/>
    </w:rPr>
  </w:style>
  <w:style w:type="paragraph" w:customStyle="1" w:styleId="45880708-5e9b-4e3a-b66b-b44221e8e17a">
    <w:name w:val="石墨文档标题"/>
    <w:next w:val="a3"/>
    <w:uiPriority w:val="9"/>
    <w:unhideWhenUsed/>
    <w:qFormat/>
    <w:pPr>
      <w:spacing w:before="260" w:after="260"/>
      <w:outlineLvl w:val="3"/>
    </w:pPr>
    <w:rPr>
      <w:b/>
      <w:bCs/>
      <w:sz w:val="56"/>
      <w:szCs w:val="56"/>
    </w:rPr>
  </w:style>
  <w:style w:type="paragraph" w:customStyle="1" w:styleId="e751642f-c7b8-4e26-a42d-275c13f7f675">
    <w:name w:val="石墨文档引用"/>
    <w:qFormat/>
    <w:pPr>
      <w:pBdr>
        <w:left w:val="single" w:sz="30" w:space="10" w:color="F0F0F0"/>
      </w:pBdr>
    </w:pPr>
    <w:rPr>
      <w:color w:val="ADADAD"/>
    </w:rPr>
  </w:style>
  <w:style w:type="paragraph" w:default="1" w:styleId="78619cfe-8983-483a-bb90-54d1e2101d0a">
    <w:name w:val="Normal"/>
    <w:qFormat/>
    <w:pPr>
      <w:widowControl w:val="0"/>
      <w:jc w:val="both"/>
    </w:pPr>
  </w:style>
  <w:style w:type="character" w:default="1" w:styleId="b63c61a5-e119-4577-9716-659c32f9f336">
    <w:name w:val="Default Paragraph Font"/>
    <w:uiPriority w:val="1"/>
    <w:semiHidden/>
    <w:unhideWhenUsed/>
  </w:style>
  <w:style w:type="table" w:default="1" w:styleId="29eba9b7-b43a-4658-9b0a-9af1fd47737d">
    <w:name w:val="Normal Table"/>
    <w:uiPriority w:val="99"/>
    <w:semiHidden/>
    <w:unhideWhenUsed/>
    <w:tblPr>
      <w:tblInd w:w="0" w:type="dxa"/>
      <w:tblCellMar>
        <w:top w:w="0" w:type="dxa"/>
        <w:left w:w="108" w:type="dxa"/>
        <w:bottom w:w="0" w:type="dxa"/>
        <w:right w:w="108" w:type="dxa"/>
      </w:tblCellMar>
    </w:tblPr>
  </w:style>
  <w:style w:type="numbering" w:default="1" w:styleId="37b8625e-7c97-4836-8bbb-679bfcb21529">
    <w:name w:val="No List"/>
    <w:uiPriority w:val="99"/>
    <w:semiHidden/>
    <w:unhideWhenUsed/>
  </w:style>
  <w:style w:type="paragraph" w:customStyle="1" w:styleId="a36a6871-9996-4a35-949d-ae5eaa2451ea">
    <w:name w:val="石墨文档正文"/>
    <w:qFormat/>
    <w:rPr>
      <w:szCs w:val="22"/>
    </w:rPr>
  </w:style>
  <w:style w:type="paragraph" w:customStyle="1" w:styleId="93d37e70-8817-47fb-aab1-ee51ea2956d5">
    <w:name w:val="石墨文档副标题"/>
    <w:qFormat/>
    <w:rPr>
      <w:color w:val="888888"/>
      <w:sz w:val="48"/>
      <w:szCs w:val="48"/>
    </w:rPr>
  </w:style>
  <w:style w:type="paragraph" w:customStyle="1" w:styleId="5ad4be53-b764-4ed0-adaa-fda55af4dbff">
    <w:name w:val="石墨文档大标题"/>
    <w:next w:val="a3"/>
    <w:uiPriority w:val="9"/>
    <w:unhideWhenUsed/>
    <w:qFormat/>
    <w:pPr>
      <w:spacing w:before="260" w:after="260"/>
      <w:outlineLvl w:val="0"/>
    </w:pPr>
    <w:rPr>
      <w:b/>
      <w:bCs/>
      <w:sz w:val="40"/>
      <w:szCs w:val="40"/>
    </w:rPr>
  </w:style>
  <w:style w:type="paragraph" w:customStyle="1" w:styleId="6ac91878-0ad9-40f0-8230-fbb0a31141b2">
    <w:name w:val="石墨文档中标题"/>
    <w:next w:val="a3"/>
    <w:uiPriority w:val="9"/>
    <w:unhideWhenUsed/>
    <w:qFormat/>
    <w:pPr>
      <w:spacing w:before="260" w:after="260"/>
      <w:outlineLvl w:val="1"/>
    </w:pPr>
    <w:rPr>
      <w:b/>
      <w:bCs/>
      <w:sz w:val="36"/>
      <w:szCs w:val="36"/>
    </w:rPr>
  </w:style>
  <w:style w:type="paragraph" w:customStyle="1" w:styleId="6337580b-dd8b-4d23-916b-b4d83fc06f17">
    <w:name w:val="石墨文档小标题"/>
    <w:next w:val="a3"/>
    <w:uiPriority w:val="9"/>
    <w:unhideWhenUsed/>
    <w:qFormat/>
    <w:pPr>
      <w:spacing w:before="260" w:after="260"/>
      <w:outlineLvl w:val="2"/>
    </w:pPr>
    <w:rPr>
      <w:b/>
      <w:bCs/>
      <w:sz w:val="32"/>
      <w:szCs w:val="32"/>
    </w:rPr>
  </w:style>
  <w:style w:type="paragraph" w:customStyle="1" w:styleId="6805db76-1d67-4f2d-96ed-770f83288073">
    <w:name w:val="石墨文档标题"/>
    <w:next w:val="a3"/>
    <w:uiPriority w:val="9"/>
    <w:unhideWhenUsed/>
    <w:qFormat/>
    <w:pPr>
      <w:spacing w:before="260" w:after="260"/>
      <w:outlineLvl w:val="3"/>
    </w:pPr>
    <w:rPr>
      <w:b/>
      <w:bCs/>
      <w:sz w:val="56"/>
      <w:szCs w:val="56"/>
    </w:rPr>
  </w:style>
  <w:style w:type="paragraph" w:customStyle="1" w:styleId="4daa56a8-f9f5-4dc0-b7d1-d91c3c02ca13">
    <w:name w:val="石墨文档引用"/>
    <w:qFormat/>
    <w:pPr>
      <w:pBdr>
        <w:left w:val="single" w:sz="30" w:space="10" w:color="F0F0F0"/>
      </w:pBdr>
    </w:pPr>
    <w:rPr>
      <w:color w:val="ADADAD"/>
    </w:rPr>
  </w:style>
  <w:style w:type="paragraph" w:default="1" w:styleId="e79d33f7-eaae-4b54-b211-5d37e705b24e">
    <w:name w:val="Normal"/>
    <w:qFormat/>
    <w:pPr>
      <w:widowControl w:val="0"/>
      <w:jc w:val="both"/>
    </w:pPr>
  </w:style>
  <w:style w:type="character" w:default="1" w:styleId="56251ec8-00a7-481f-b743-73493c1ed982">
    <w:name w:val="Default Paragraph Font"/>
    <w:uiPriority w:val="1"/>
    <w:semiHidden/>
    <w:unhideWhenUsed/>
  </w:style>
  <w:style w:type="table" w:default="1" w:styleId="c90126d7-f810-40bc-92e3-de176e8745fe">
    <w:name w:val="Normal Table"/>
    <w:uiPriority w:val="99"/>
    <w:semiHidden/>
    <w:unhideWhenUsed/>
    <w:tblPr>
      <w:tblInd w:w="0" w:type="dxa"/>
      <w:tblCellMar>
        <w:top w:w="0" w:type="dxa"/>
        <w:left w:w="108" w:type="dxa"/>
        <w:bottom w:w="0" w:type="dxa"/>
        <w:right w:w="108" w:type="dxa"/>
      </w:tblCellMar>
    </w:tblPr>
  </w:style>
  <w:style w:type="numbering" w:default="1" w:styleId="efc6e98e-a6d6-4098-9be8-9b64223c1282">
    <w:name w:val="No List"/>
    <w:uiPriority w:val="99"/>
    <w:semiHidden/>
    <w:unhideWhenUsed/>
  </w:style>
  <w:style w:type="paragraph" w:customStyle="1" w:styleId="ffcee163-665c-4dd5-b3bf-5efc65cc2ce2">
    <w:name w:val="石墨文档正文"/>
    <w:qFormat/>
    <w:rPr>
      <w:szCs w:val="22"/>
    </w:rPr>
  </w:style>
  <w:style w:type="paragraph" w:customStyle="1" w:styleId="b978ee16-f048-4036-9891-1d15664c27e7">
    <w:name w:val="石墨文档副标题"/>
    <w:qFormat/>
    <w:rPr>
      <w:color w:val="888888"/>
      <w:sz w:val="48"/>
      <w:szCs w:val="48"/>
    </w:rPr>
  </w:style>
  <w:style w:type="paragraph" w:customStyle="1" w:styleId="491050ec-43f5-4261-87e4-5c1eca18fc69">
    <w:name w:val="石墨文档大标题"/>
    <w:next w:val="a3"/>
    <w:uiPriority w:val="9"/>
    <w:unhideWhenUsed/>
    <w:qFormat/>
    <w:pPr>
      <w:spacing w:before="260" w:after="260"/>
      <w:outlineLvl w:val="0"/>
    </w:pPr>
    <w:rPr>
      <w:b/>
      <w:bCs/>
      <w:sz w:val="40"/>
      <w:szCs w:val="40"/>
    </w:rPr>
  </w:style>
  <w:style w:type="paragraph" w:customStyle="1" w:styleId="a85da2ad-c3bc-4692-b056-56089e385782">
    <w:name w:val="石墨文档中标题"/>
    <w:next w:val="a3"/>
    <w:uiPriority w:val="9"/>
    <w:unhideWhenUsed/>
    <w:qFormat/>
    <w:pPr>
      <w:spacing w:before="260" w:after="260"/>
      <w:outlineLvl w:val="1"/>
    </w:pPr>
    <w:rPr>
      <w:b/>
      <w:bCs/>
      <w:sz w:val="36"/>
      <w:szCs w:val="36"/>
    </w:rPr>
  </w:style>
  <w:style w:type="paragraph" w:customStyle="1" w:styleId="28ec8f43-0d67-4eda-b5d6-1de6929f12ed">
    <w:name w:val="石墨文档小标题"/>
    <w:next w:val="a3"/>
    <w:uiPriority w:val="9"/>
    <w:unhideWhenUsed/>
    <w:qFormat/>
    <w:pPr>
      <w:spacing w:before="260" w:after="260"/>
      <w:outlineLvl w:val="2"/>
    </w:pPr>
    <w:rPr>
      <w:b/>
      <w:bCs/>
      <w:sz w:val="32"/>
      <w:szCs w:val="32"/>
    </w:rPr>
  </w:style>
  <w:style w:type="paragraph" w:customStyle="1" w:styleId="8c28fca9-33c2-48b3-9136-e854b6b9328b">
    <w:name w:val="石墨文档标题"/>
    <w:next w:val="a3"/>
    <w:uiPriority w:val="9"/>
    <w:unhideWhenUsed/>
    <w:qFormat/>
    <w:pPr>
      <w:spacing w:before="260" w:after="260"/>
      <w:outlineLvl w:val="3"/>
    </w:pPr>
    <w:rPr>
      <w:b/>
      <w:bCs/>
      <w:sz w:val="56"/>
      <w:szCs w:val="56"/>
    </w:rPr>
  </w:style>
  <w:style w:type="paragraph" w:customStyle="1" w:styleId="fd55d95e-0651-4131-946a-d67d498a3c2d">
    <w:name w:val="石墨文档引用"/>
    <w:qFormat/>
    <w:pPr>
      <w:pBdr>
        <w:left w:val="single" w:sz="30" w:space="10" w:color="F0F0F0"/>
      </w:pBdr>
    </w:pPr>
    <w:rPr>
      <w:color w:val="ADADAD"/>
    </w:rPr>
  </w:style>
  <w:style w:type="paragraph" w:default="1" w:styleId="267734a8-403f-4721-b7ce-10e88cfeec10">
    <w:name w:val="Normal"/>
    <w:qFormat/>
    <w:pPr>
      <w:widowControl w:val="0"/>
      <w:jc w:val="both"/>
    </w:pPr>
  </w:style>
  <w:style w:type="character" w:default="1" w:styleId="fede8beb-a402-41c6-bc26-cac52f34796a">
    <w:name w:val="Default Paragraph Font"/>
    <w:uiPriority w:val="1"/>
    <w:semiHidden/>
    <w:unhideWhenUsed/>
  </w:style>
  <w:style w:type="table" w:default="1" w:styleId="4312b3fe-19bc-4a91-b2a3-f021ff805b25">
    <w:name w:val="Normal Table"/>
    <w:uiPriority w:val="99"/>
    <w:semiHidden/>
    <w:unhideWhenUsed/>
    <w:tblPr>
      <w:tblInd w:w="0" w:type="dxa"/>
      <w:tblCellMar>
        <w:top w:w="0" w:type="dxa"/>
        <w:left w:w="108" w:type="dxa"/>
        <w:bottom w:w="0" w:type="dxa"/>
        <w:right w:w="108" w:type="dxa"/>
      </w:tblCellMar>
    </w:tblPr>
  </w:style>
  <w:style w:type="numbering" w:default="1" w:styleId="a83c9e8c-c5e4-402d-8df0-ec518fec9b15">
    <w:name w:val="No List"/>
    <w:uiPriority w:val="99"/>
    <w:semiHidden/>
    <w:unhideWhenUsed/>
  </w:style>
  <w:style w:type="paragraph" w:customStyle="1" w:styleId="22f9486f-7b37-4f46-b232-8606473cd1e6">
    <w:name w:val="石墨文档正文"/>
    <w:qFormat/>
    <w:rPr>
      <w:szCs w:val="22"/>
    </w:rPr>
  </w:style>
  <w:style w:type="paragraph" w:customStyle="1" w:styleId="11ec2309-1bf3-4eb2-8c91-9e4c8eadea57">
    <w:name w:val="石墨文档副标题"/>
    <w:qFormat/>
    <w:rPr>
      <w:color w:val="888888"/>
      <w:sz w:val="48"/>
      <w:szCs w:val="48"/>
    </w:rPr>
  </w:style>
  <w:style w:type="paragraph" w:customStyle="1" w:styleId="1c1ae87b-129c-4fc4-8d72-d92dbe70ffcf">
    <w:name w:val="石墨文档大标题"/>
    <w:next w:val="a3"/>
    <w:uiPriority w:val="9"/>
    <w:unhideWhenUsed/>
    <w:qFormat/>
    <w:pPr>
      <w:spacing w:before="260" w:after="260"/>
      <w:outlineLvl w:val="0"/>
    </w:pPr>
    <w:rPr>
      <w:b/>
      <w:bCs/>
      <w:sz w:val="40"/>
      <w:szCs w:val="40"/>
    </w:rPr>
  </w:style>
  <w:style w:type="paragraph" w:customStyle="1" w:styleId="85ee9094-126e-41c1-baac-12c570102d36">
    <w:name w:val="石墨文档中标题"/>
    <w:next w:val="a3"/>
    <w:uiPriority w:val="9"/>
    <w:unhideWhenUsed/>
    <w:qFormat/>
    <w:pPr>
      <w:spacing w:before="260" w:after="260"/>
      <w:outlineLvl w:val="1"/>
    </w:pPr>
    <w:rPr>
      <w:b/>
      <w:bCs/>
      <w:sz w:val="36"/>
      <w:szCs w:val="36"/>
    </w:rPr>
  </w:style>
  <w:style w:type="paragraph" w:customStyle="1" w:styleId="582da9ea-b7d4-406a-be54-6f44418a3fab">
    <w:name w:val="石墨文档小标题"/>
    <w:next w:val="a3"/>
    <w:uiPriority w:val="9"/>
    <w:unhideWhenUsed/>
    <w:qFormat/>
    <w:pPr>
      <w:spacing w:before="260" w:after="260"/>
      <w:outlineLvl w:val="2"/>
    </w:pPr>
    <w:rPr>
      <w:b/>
      <w:bCs/>
      <w:sz w:val="32"/>
      <w:szCs w:val="32"/>
    </w:rPr>
  </w:style>
  <w:style w:type="paragraph" w:customStyle="1" w:styleId="0dd93d52-b9b0-4d2d-b13b-8eb01307993d">
    <w:name w:val="石墨文档标题"/>
    <w:next w:val="a3"/>
    <w:uiPriority w:val="9"/>
    <w:unhideWhenUsed/>
    <w:qFormat/>
    <w:pPr>
      <w:spacing w:before="260" w:after="260"/>
      <w:outlineLvl w:val="3"/>
    </w:pPr>
    <w:rPr>
      <w:b/>
      <w:bCs/>
      <w:sz w:val="56"/>
      <w:szCs w:val="56"/>
    </w:rPr>
  </w:style>
  <w:style w:type="paragraph" w:customStyle="1" w:styleId="83891ed9-f40f-4c22-ae7c-563eb8401b8d">
    <w:name w:val="石墨文档引用"/>
    <w:qFormat/>
    <w:pPr>
      <w:pBdr>
        <w:left w:val="single" w:sz="30" w:space="10" w:color="F0F0F0"/>
      </w:pBdr>
    </w:pPr>
    <w:rPr>
      <w:color w:val="ADADAD"/>
    </w:rPr>
  </w:style>
  <w:style w:type="paragraph" w:default="1" w:styleId="c4eaafb4-3478-4336-bf7d-fa39f5daff3f">
    <w:name w:val="Normal"/>
    <w:qFormat/>
    <w:pPr>
      <w:widowControl w:val="0"/>
      <w:jc w:val="both"/>
    </w:pPr>
  </w:style>
  <w:style w:type="character" w:default="1" w:styleId="119467b2-f6d9-40e2-b127-a31b2cccd26f">
    <w:name w:val="Default Paragraph Font"/>
    <w:uiPriority w:val="1"/>
    <w:semiHidden/>
    <w:unhideWhenUsed/>
  </w:style>
  <w:style w:type="table" w:default="1" w:styleId="26fd0e5b-ad29-4465-88d5-056b2cc9aede">
    <w:name w:val="Normal Table"/>
    <w:uiPriority w:val="99"/>
    <w:semiHidden/>
    <w:unhideWhenUsed/>
    <w:tblPr>
      <w:tblInd w:w="0" w:type="dxa"/>
      <w:tblCellMar>
        <w:top w:w="0" w:type="dxa"/>
        <w:left w:w="108" w:type="dxa"/>
        <w:bottom w:w="0" w:type="dxa"/>
        <w:right w:w="108" w:type="dxa"/>
      </w:tblCellMar>
    </w:tblPr>
  </w:style>
  <w:style w:type="numbering" w:default="1" w:styleId="03471726-096c-4fba-8dbd-cd1d0214d908">
    <w:name w:val="No List"/>
    <w:uiPriority w:val="99"/>
    <w:semiHidden/>
    <w:unhideWhenUsed/>
  </w:style>
  <w:style w:type="paragraph" w:customStyle="1" w:styleId="125c18d2-7f6c-4681-a98c-d3e2ab3e6046">
    <w:name w:val="石墨文档正文"/>
    <w:qFormat/>
    <w:rPr>
      <w:szCs w:val="22"/>
    </w:rPr>
  </w:style>
  <w:style w:type="paragraph" w:customStyle="1" w:styleId="ecae5225-44e3-4253-b7c4-36a1b92b66f5">
    <w:name w:val="石墨文档副标题"/>
    <w:qFormat/>
    <w:rPr>
      <w:color w:val="888888"/>
      <w:sz w:val="48"/>
      <w:szCs w:val="48"/>
    </w:rPr>
  </w:style>
  <w:style w:type="paragraph" w:customStyle="1" w:styleId="4e80b4b3-ab67-4164-82e8-04afb1dae385">
    <w:name w:val="石墨文档大标题"/>
    <w:next w:val="a3"/>
    <w:uiPriority w:val="9"/>
    <w:unhideWhenUsed/>
    <w:qFormat/>
    <w:pPr>
      <w:spacing w:before="260" w:after="260"/>
      <w:outlineLvl w:val="0"/>
    </w:pPr>
    <w:rPr>
      <w:b/>
      <w:bCs/>
      <w:sz w:val="40"/>
      <w:szCs w:val="40"/>
    </w:rPr>
  </w:style>
  <w:style w:type="paragraph" w:customStyle="1" w:styleId="0a2e1153-8d2c-4db5-9ff5-7e020d510454">
    <w:name w:val="石墨文档中标题"/>
    <w:next w:val="a3"/>
    <w:uiPriority w:val="9"/>
    <w:unhideWhenUsed/>
    <w:qFormat/>
    <w:pPr>
      <w:spacing w:before="260" w:after="260"/>
      <w:outlineLvl w:val="1"/>
    </w:pPr>
    <w:rPr>
      <w:b/>
      <w:bCs/>
      <w:sz w:val="36"/>
      <w:szCs w:val="36"/>
    </w:rPr>
  </w:style>
  <w:style w:type="paragraph" w:customStyle="1" w:styleId="caafe7e5-e9b6-4194-92dc-297883dd598b">
    <w:name w:val="石墨文档小标题"/>
    <w:next w:val="a3"/>
    <w:uiPriority w:val="9"/>
    <w:unhideWhenUsed/>
    <w:qFormat/>
    <w:pPr>
      <w:spacing w:before="260" w:after="260"/>
      <w:outlineLvl w:val="2"/>
    </w:pPr>
    <w:rPr>
      <w:b/>
      <w:bCs/>
      <w:sz w:val="32"/>
      <w:szCs w:val="32"/>
    </w:rPr>
  </w:style>
  <w:style w:type="paragraph" w:customStyle="1" w:styleId="4a44215c-6db5-4913-8eb3-b59ddc4b89d9">
    <w:name w:val="石墨文档标题"/>
    <w:next w:val="a3"/>
    <w:uiPriority w:val="9"/>
    <w:unhideWhenUsed/>
    <w:qFormat/>
    <w:pPr>
      <w:spacing w:before="260" w:after="260"/>
      <w:outlineLvl w:val="3"/>
    </w:pPr>
    <w:rPr>
      <w:b/>
      <w:bCs/>
      <w:sz w:val="56"/>
      <w:szCs w:val="56"/>
    </w:rPr>
  </w:style>
  <w:style w:type="paragraph" w:customStyle="1" w:styleId="e6b04454-f570-4069-9bdc-daf5e65e1837">
    <w:name w:val="石墨文档引用"/>
    <w:qFormat/>
    <w:pPr>
      <w:pBdr>
        <w:left w:val="single" w:sz="30" w:space="10" w:color="F0F0F0"/>
      </w:pBdr>
    </w:pPr>
    <w:rPr>
      <w:color w:val="ADADAD"/>
    </w:rPr>
  </w:style>
  <w:style w:type="paragraph" w:default="1" w:styleId="58e23a6d-f8f4-4785-a6af-3e84710c7f6e">
    <w:name w:val="Normal"/>
    <w:qFormat/>
    <w:pPr>
      <w:widowControl w:val="0"/>
      <w:jc w:val="both"/>
    </w:pPr>
  </w:style>
  <w:style w:type="character" w:default="1" w:styleId="6cf5f46e-7b81-4340-95c1-15d6b6930f9a">
    <w:name w:val="Default Paragraph Font"/>
    <w:uiPriority w:val="1"/>
    <w:semiHidden/>
    <w:unhideWhenUsed/>
  </w:style>
  <w:style w:type="table" w:default="1" w:styleId="4f2e5670-9ae8-4ed1-a4bb-b01b751e642b">
    <w:name w:val="Normal Table"/>
    <w:uiPriority w:val="99"/>
    <w:semiHidden/>
    <w:unhideWhenUsed/>
    <w:tblPr>
      <w:tblInd w:w="0" w:type="dxa"/>
      <w:tblCellMar>
        <w:top w:w="0" w:type="dxa"/>
        <w:left w:w="108" w:type="dxa"/>
        <w:bottom w:w="0" w:type="dxa"/>
        <w:right w:w="108" w:type="dxa"/>
      </w:tblCellMar>
    </w:tblPr>
  </w:style>
  <w:style w:type="numbering" w:default="1" w:styleId="8ab1d4a6-0d5d-47cb-bd94-be87681e95b9">
    <w:name w:val="No List"/>
    <w:uiPriority w:val="99"/>
    <w:semiHidden/>
    <w:unhideWhenUsed/>
  </w:style>
  <w:style w:type="paragraph" w:customStyle="1" w:styleId="defbe187-0d64-4051-a859-9b6d7d49772c">
    <w:name w:val="石墨文档正文"/>
    <w:qFormat/>
    <w:rPr>
      <w:szCs w:val="22"/>
    </w:rPr>
  </w:style>
  <w:style w:type="paragraph" w:customStyle="1" w:styleId="fe8847c8-1678-4ee5-9fcc-1a51c2eb679c">
    <w:name w:val="石墨文档副标题"/>
    <w:qFormat/>
    <w:rPr>
      <w:color w:val="888888"/>
      <w:sz w:val="48"/>
      <w:szCs w:val="48"/>
    </w:rPr>
  </w:style>
  <w:style w:type="paragraph" w:customStyle="1" w:styleId="00752871-37de-493e-b3aa-e8cdce75014f">
    <w:name w:val="石墨文档大标题"/>
    <w:next w:val="a3"/>
    <w:uiPriority w:val="9"/>
    <w:unhideWhenUsed/>
    <w:qFormat/>
    <w:pPr>
      <w:spacing w:before="260" w:after="260"/>
      <w:outlineLvl w:val="0"/>
    </w:pPr>
    <w:rPr>
      <w:b/>
      <w:bCs/>
      <w:sz w:val="40"/>
      <w:szCs w:val="40"/>
    </w:rPr>
  </w:style>
  <w:style w:type="paragraph" w:customStyle="1" w:styleId="4c6046c0-3cfc-4f07-9a05-673bc064b6a6">
    <w:name w:val="石墨文档中标题"/>
    <w:next w:val="a3"/>
    <w:uiPriority w:val="9"/>
    <w:unhideWhenUsed/>
    <w:qFormat/>
    <w:pPr>
      <w:spacing w:before="260" w:after="260"/>
      <w:outlineLvl w:val="1"/>
    </w:pPr>
    <w:rPr>
      <w:b/>
      <w:bCs/>
      <w:sz w:val="36"/>
      <w:szCs w:val="36"/>
    </w:rPr>
  </w:style>
  <w:style w:type="paragraph" w:customStyle="1" w:styleId="5ca1a08d-e220-4f15-a104-67224d4310e2">
    <w:name w:val="石墨文档小标题"/>
    <w:next w:val="a3"/>
    <w:uiPriority w:val="9"/>
    <w:unhideWhenUsed/>
    <w:qFormat/>
    <w:pPr>
      <w:spacing w:before="260" w:after="260"/>
      <w:outlineLvl w:val="2"/>
    </w:pPr>
    <w:rPr>
      <w:b/>
      <w:bCs/>
      <w:sz w:val="32"/>
      <w:szCs w:val="32"/>
    </w:rPr>
  </w:style>
  <w:style w:type="paragraph" w:customStyle="1" w:styleId="da42eefd-5649-4d6c-a4d0-5f9dcd8cb13d">
    <w:name w:val="石墨文档标题"/>
    <w:next w:val="a3"/>
    <w:uiPriority w:val="9"/>
    <w:unhideWhenUsed/>
    <w:qFormat/>
    <w:pPr>
      <w:spacing w:before="260" w:after="260"/>
      <w:outlineLvl w:val="3"/>
    </w:pPr>
    <w:rPr>
      <w:b/>
      <w:bCs/>
      <w:sz w:val="56"/>
      <w:szCs w:val="56"/>
    </w:rPr>
  </w:style>
  <w:style w:type="paragraph" w:customStyle="1" w:styleId="5dae11b7-642e-4239-b873-7d1e1a43d07e">
    <w:name w:val="石墨文档引用"/>
    <w:qFormat/>
    <w:pPr>
      <w:pBdr>
        <w:left w:val="single" w:sz="30" w:space="10" w:color="F0F0F0"/>
      </w:pBdr>
    </w:pPr>
    <w:rPr>
      <w:color w:val="ADADAD"/>
    </w:rPr>
  </w:style>
  <w:style w:type="paragraph" w:default="1" w:styleId="8787ce2d-4e03-403d-84ce-ce7fbdc473a8">
    <w:name w:val="Normal"/>
    <w:qFormat/>
    <w:pPr>
      <w:widowControl w:val="0"/>
      <w:jc w:val="both"/>
    </w:pPr>
  </w:style>
  <w:style w:type="character" w:default="1" w:styleId="d7e0588c-11dc-47fc-bcc2-4d74b6861d8a">
    <w:name w:val="Default Paragraph Font"/>
    <w:uiPriority w:val="1"/>
    <w:semiHidden/>
    <w:unhideWhenUsed/>
  </w:style>
  <w:style w:type="table" w:default="1" w:styleId="14b2e935-ce77-4aeb-9da2-50a0032668ab">
    <w:name w:val="Normal Table"/>
    <w:uiPriority w:val="99"/>
    <w:semiHidden/>
    <w:unhideWhenUsed/>
    <w:tblPr>
      <w:tblInd w:w="0" w:type="dxa"/>
      <w:tblCellMar>
        <w:top w:w="0" w:type="dxa"/>
        <w:left w:w="108" w:type="dxa"/>
        <w:bottom w:w="0" w:type="dxa"/>
        <w:right w:w="108" w:type="dxa"/>
      </w:tblCellMar>
    </w:tblPr>
  </w:style>
  <w:style w:type="numbering" w:default="1" w:styleId="63244d71-ba6a-46c4-8251-dac39704605d">
    <w:name w:val="No List"/>
    <w:uiPriority w:val="99"/>
    <w:semiHidden/>
    <w:unhideWhenUsed/>
  </w:style>
  <w:style w:type="paragraph" w:customStyle="1" w:styleId="959fb42b-3619-45c2-83a0-0aafa1c75b70">
    <w:name w:val="石墨文档正文"/>
    <w:qFormat/>
    <w:rPr>
      <w:szCs w:val="22"/>
    </w:rPr>
  </w:style>
  <w:style w:type="paragraph" w:customStyle="1" w:styleId="0a4fda36-1299-4b43-8169-5003d7a906f8">
    <w:name w:val="石墨文档副标题"/>
    <w:qFormat/>
    <w:rPr>
      <w:color w:val="888888"/>
      <w:sz w:val="48"/>
      <w:szCs w:val="48"/>
    </w:rPr>
  </w:style>
  <w:style w:type="paragraph" w:customStyle="1" w:styleId="17d3d548-4b00-4d85-8bce-515891e4870a">
    <w:name w:val="石墨文档大标题"/>
    <w:next w:val="a3"/>
    <w:uiPriority w:val="9"/>
    <w:unhideWhenUsed/>
    <w:qFormat/>
    <w:pPr>
      <w:spacing w:before="260" w:after="260"/>
      <w:outlineLvl w:val="0"/>
    </w:pPr>
    <w:rPr>
      <w:b/>
      <w:bCs/>
      <w:sz w:val="40"/>
      <w:szCs w:val="40"/>
    </w:rPr>
  </w:style>
  <w:style w:type="paragraph" w:customStyle="1" w:styleId="bd0b22a5-69ad-41fd-8dc3-75c27bb3c8ed">
    <w:name w:val="石墨文档中标题"/>
    <w:next w:val="a3"/>
    <w:uiPriority w:val="9"/>
    <w:unhideWhenUsed/>
    <w:qFormat/>
    <w:pPr>
      <w:spacing w:before="260" w:after="260"/>
      <w:outlineLvl w:val="1"/>
    </w:pPr>
    <w:rPr>
      <w:b/>
      <w:bCs/>
      <w:sz w:val="36"/>
      <w:szCs w:val="36"/>
    </w:rPr>
  </w:style>
  <w:style w:type="paragraph" w:customStyle="1" w:styleId="4b29dd29-b516-455d-b8b8-5182b240173d">
    <w:name w:val="石墨文档小标题"/>
    <w:next w:val="a3"/>
    <w:uiPriority w:val="9"/>
    <w:unhideWhenUsed/>
    <w:qFormat/>
    <w:pPr>
      <w:spacing w:before="260" w:after="260"/>
      <w:outlineLvl w:val="2"/>
    </w:pPr>
    <w:rPr>
      <w:b/>
      <w:bCs/>
      <w:sz w:val="32"/>
      <w:szCs w:val="32"/>
    </w:rPr>
  </w:style>
  <w:style w:type="paragraph" w:customStyle="1" w:styleId="1805d4fa-3db2-4d88-abdc-f8555878272a">
    <w:name w:val="石墨文档标题"/>
    <w:next w:val="a3"/>
    <w:uiPriority w:val="9"/>
    <w:unhideWhenUsed/>
    <w:qFormat/>
    <w:pPr>
      <w:spacing w:before="260" w:after="260"/>
      <w:outlineLvl w:val="3"/>
    </w:pPr>
    <w:rPr>
      <w:b/>
      <w:bCs/>
      <w:sz w:val="56"/>
      <w:szCs w:val="56"/>
    </w:rPr>
  </w:style>
  <w:style w:type="paragraph" w:customStyle="1" w:styleId="eaf034fe-cc83-4750-9ffd-4551b8dc260f">
    <w:name w:val="石墨文档引用"/>
    <w:qFormat/>
    <w:pPr>
      <w:pBdr>
        <w:left w:val="single" w:sz="30" w:space="10" w:color="F0F0F0"/>
      </w:pBdr>
    </w:pPr>
    <w:rPr>
      <w:color w:val="ADADAD"/>
    </w:rPr>
  </w:style>
  <w:style w:type="paragraph" w:default="1" w:styleId="32bababf-fa77-49a0-9031-7971e07d87ac">
    <w:name w:val="Normal"/>
    <w:qFormat/>
    <w:pPr>
      <w:widowControl w:val="0"/>
      <w:jc w:val="both"/>
    </w:pPr>
  </w:style>
  <w:style w:type="character" w:default="1" w:styleId="92ccd4f1-d5d5-4f32-8b80-520f2705a6af">
    <w:name w:val="Default Paragraph Font"/>
    <w:uiPriority w:val="1"/>
    <w:semiHidden/>
    <w:unhideWhenUsed/>
  </w:style>
  <w:style w:type="table" w:default="1" w:styleId="a6262068-bb6d-4e39-8352-7883a90c76dd">
    <w:name w:val="Normal Table"/>
    <w:uiPriority w:val="99"/>
    <w:semiHidden/>
    <w:unhideWhenUsed/>
    <w:tblPr>
      <w:tblInd w:w="0" w:type="dxa"/>
      <w:tblCellMar>
        <w:top w:w="0" w:type="dxa"/>
        <w:left w:w="108" w:type="dxa"/>
        <w:bottom w:w="0" w:type="dxa"/>
        <w:right w:w="108" w:type="dxa"/>
      </w:tblCellMar>
    </w:tblPr>
  </w:style>
  <w:style w:type="numbering" w:default="1" w:styleId="4c94aa62-cb1d-4f92-8d10-2dc5f9647a68">
    <w:name w:val="No List"/>
    <w:uiPriority w:val="99"/>
    <w:semiHidden/>
    <w:unhideWhenUsed/>
  </w:style>
  <w:style w:type="paragraph" w:customStyle="1" w:styleId="b75e7947-0f41-4cb4-91c1-ae5396ab8035">
    <w:name w:val="石墨文档正文"/>
    <w:qFormat/>
    <w:rPr>
      <w:szCs w:val="22"/>
    </w:rPr>
  </w:style>
  <w:style w:type="paragraph" w:customStyle="1" w:styleId="6f628570-ad4e-4b97-90d5-6d8461d74b9b">
    <w:name w:val="石墨文档副标题"/>
    <w:qFormat/>
    <w:rPr>
      <w:color w:val="888888"/>
      <w:sz w:val="48"/>
      <w:szCs w:val="48"/>
    </w:rPr>
  </w:style>
  <w:style w:type="paragraph" w:customStyle="1" w:styleId="fe61ffda-92b8-46ed-8417-54cb70dea00f">
    <w:name w:val="石墨文档大标题"/>
    <w:next w:val="a3"/>
    <w:uiPriority w:val="9"/>
    <w:unhideWhenUsed/>
    <w:qFormat/>
    <w:pPr>
      <w:spacing w:before="260" w:after="260"/>
      <w:outlineLvl w:val="0"/>
    </w:pPr>
    <w:rPr>
      <w:b/>
      <w:bCs/>
      <w:sz w:val="40"/>
      <w:szCs w:val="40"/>
    </w:rPr>
  </w:style>
  <w:style w:type="paragraph" w:customStyle="1" w:styleId="596e28c9-0d5e-4b09-b7d2-2b687366d664">
    <w:name w:val="石墨文档中标题"/>
    <w:next w:val="a3"/>
    <w:uiPriority w:val="9"/>
    <w:unhideWhenUsed/>
    <w:qFormat/>
    <w:pPr>
      <w:spacing w:before="260" w:after="260"/>
      <w:outlineLvl w:val="1"/>
    </w:pPr>
    <w:rPr>
      <w:b/>
      <w:bCs/>
      <w:sz w:val="36"/>
      <w:szCs w:val="36"/>
    </w:rPr>
  </w:style>
  <w:style w:type="paragraph" w:customStyle="1" w:styleId="0c4d9c9a-ee62-4bd1-b402-3b51359c3cdb">
    <w:name w:val="石墨文档小标题"/>
    <w:next w:val="a3"/>
    <w:uiPriority w:val="9"/>
    <w:unhideWhenUsed/>
    <w:qFormat/>
    <w:pPr>
      <w:spacing w:before="260" w:after="260"/>
      <w:outlineLvl w:val="2"/>
    </w:pPr>
    <w:rPr>
      <w:b/>
      <w:bCs/>
      <w:sz w:val="32"/>
      <w:szCs w:val="32"/>
    </w:rPr>
  </w:style>
  <w:style w:type="paragraph" w:customStyle="1" w:styleId="8f8b2b77-8409-4c09-98cb-8243e75aff22">
    <w:name w:val="石墨文档标题"/>
    <w:next w:val="a3"/>
    <w:uiPriority w:val="9"/>
    <w:unhideWhenUsed/>
    <w:qFormat/>
    <w:pPr>
      <w:spacing w:before="260" w:after="260"/>
      <w:outlineLvl w:val="3"/>
    </w:pPr>
    <w:rPr>
      <w:b/>
      <w:bCs/>
      <w:sz w:val="56"/>
      <w:szCs w:val="56"/>
    </w:rPr>
  </w:style>
  <w:style w:type="paragraph" w:customStyle="1" w:styleId="292e6e1f-3ad6-4f89-aa41-133fd45ed2c5">
    <w:name w:val="石墨文档引用"/>
    <w:qFormat/>
    <w:pPr>
      <w:pBdr>
        <w:left w:val="single" w:sz="30" w:space="10" w:color="F0F0F0"/>
      </w:pBdr>
    </w:pPr>
    <w:rPr>
      <w:color w:val="ADADAD"/>
    </w:rPr>
  </w:style>
  <w:style w:type="paragraph" w:default="1" w:styleId="fa52839e-89d3-4a7f-879e-22f78c5711aa">
    <w:name w:val="Normal"/>
    <w:qFormat/>
    <w:pPr>
      <w:widowControl w:val="0"/>
      <w:jc w:val="both"/>
    </w:pPr>
  </w:style>
  <w:style w:type="character" w:default="1" w:styleId="fa08ae3c-3504-4612-b28f-f2b2583dad8d">
    <w:name w:val="Default Paragraph Font"/>
    <w:uiPriority w:val="1"/>
    <w:semiHidden/>
    <w:unhideWhenUsed/>
  </w:style>
  <w:style w:type="table" w:default="1" w:styleId="88b43ac4-ceec-4012-b71f-d7b3bd064af7">
    <w:name w:val="Normal Table"/>
    <w:uiPriority w:val="99"/>
    <w:semiHidden/>
    <w:unhideWhenUsed/>
    <w:tblPr>
      <w:tblInd w:w="0" w:type="dxa"/>
      <w:tblCellMar>
        <w:top w:w="0" w:type="dxa"/>
        <w:left w:w="108" w:type="dxa"/>
        <w:bottom w:w="0" w:type="dxa"/>
        <w:right w:w="108" w:type="dxa"/>
      </w:tblCellMar>
    </w:tblPr>
  </w:style>
  <w:style w:type="numbering" w:default="1" w:styleId="33ba6e40-a705-43e0-94f6-156b4e9b40f4">
    <w:name w:val="No List"/>
    <w:uiPriority w:val="99"/>
    <w:semiHidden/>
    <w:unhideWhenUsed/>
  </w:style>
  <w:style w:type="paragraph" w:customStyle="1" w:styleId="147aa102-f3bd-4565-901a-7d89333c340a">
    <w:name w:val="石墨文档正文"/>
    <w:qFormat/>
    <w:rPr>
      <w:szCs w:val="22"/>
    </w:rPr>
  </w:style>
  <w:style w:type="paragraph" w:customStyle="1" w:styleId="aa825ca1-d9be-4563-9651-71350a6b45c8">
    <w:name w:val="石墨文档副标题"/>
    <w:qFormat/>
    <w:rPr>
      <w:color w:val="888888"/>
      <w:sz w:val="48"/>
      <w:szCs w:val="48"/>
    </w:rPr>
  </w:style>
  <w:style w:type="paragraph" w:customStyle="1" w:styleId="58fdcf23-49e6-4406-a46b-90214d823282">
    <w:name w:val="石墨文档大标题"/>
    <w:next w:val="a3"/>
    <w:uiPriority w:val="9"/>
    <w:unhideWhenUsed/>
    <w:qFormat/>
    <w:pPr>
      <w:spacing w:before="260" w:after="260"/>
      <w:outlineLvl w:val="0"/>
    </w:pPr>
    <w:rPr>
      <w:b/>
      <w:bCs/>
      <w:sz w:val="40"/>
      <w:szCs w:val="40"/>
    </w:rPr>
  </w:style>
  <w:style w:type="paragraph" w:customStyle="1" w:styleId="c5c7d5db-aa82-44aa-9a81-f5b7c14f9971">
    <w:name w:val="石墨文档中标题"/>
    <w:next w:val="a3"/>
    <w:uiPriority w:val="9"/>
    <w:unhideWhenUsed/>
    <w:qFormat/>
    <w:pPr>
      <w:spacing w:before="260" w:after="260"/>
      <w:outlineLvl w:val="1"/>
    </w:pPr>
    <w:rPr>
      <w:b/>
      <w:bCs/>
      <w:sz w:val="36"/>
      <w:szCs w:val="36"/>
    </w:rPr>
  </w:style>
  <w:style w:type="paragraph" w:customStyle="1" w:styleId="c866da99-0ba4-46e4-a79f-e8f6c2c85855">
    <w:name w:val="石墨文档小标题"/>
    <w:next w:val="a3"/>
    <w:uiPriority w:val="9"/>
    <w:unhideWhenUsed/>
    <w:qFormat/>
    <w:pPr>
      <w:spacing w:before="260" w:after="260"/>
      <w:outlineLvl w:val="2"/>
    </w:pPr>
    <w:rPr>
      <w:b/>
      <w:bCs/>
      <w:sz w:val="32"/>
      <w:szCs w:val="32"/>
    </w:rPr>
  </w:style>
  <w:style w:type="paragraph" w:customStyle="1" w:styleId="d5b93344-2d57-47d6-825e-c8c181ed82cb">
    <w:name w:val="石墨文档标题"/>
    <w:next w:val="a3"/>
    <w:uiPriority w:val="9"/>
    <w:unhideWhenUsed/>
    <w:qFormat/>
    <w:pPr>
      <w:spacing w:before="260" w:after="260"/>
      <w:outlineLvl w:val="3"/>
    </w:pPr>
    <w:rPr>
      <w:b/>
      <w:bCs/>
      <w:sz w:val="56"/>
      <w:szCs w:val="56"/>
    </w:rPr>
  </w:style>
  <w:style w:type="paragraph" w:customStyle="1" w:styleId="ccbf9e1f-3c38-4279-8e24-473da833570f">
    <w:name w:val="石墨文档引用"/>
    <w:qFormat/>
    <w:pPr>
      <w:pBdr>
        <w:left w:val="single" w:sz="30" w:space="10" w:color="F0F0F0"/>
      </w:pBdr>
    </w:pPr>
    <w:rPr>
      <w:color w:val="ADADAD"/>
    </w:rPr>
  </w:style>
  <w:style w:type="paragraph" w:default="1" w:styleId="ba552953-be77-400d-87ec-92fca51d4beb">
    <w:name w:val="Normal"/>
    <w:qFormat/>
    <w:pPr>
      <w:widowControl w:val="0"/>
      <w:jc w:val="both"/>
    </w:pPr>
  </w:style>
  <w:style w:type="character" w:default="1" w:styleId="b7396799-28b4-4eaf-a1bf-398be797aba0">
    <w:name w:val="Default Paragraph Font"/>
    <w:uiPriority w:val="1"/>
    <w:semiHidden/>
    <w:unhideWhenUsed/>
  </w:style>
  <w:style w:type="table" w:default="1" w:styleId="284c46bd-983e-4b57-b1e6-c5323e02ddc0">
    <w:name w:val="Normal Table"/>
    <w:uiPriority w:val="99"/>
    <w:semiHidden/>
    <w:unhideWhenUsed/>
    <w:tblPr>
      <w:tblInd w:w="0" w:type="dxa"/>
      <w:tblCellMar>
        <w:top w:w="0" w:type="dxa"/>
        <w:left w:w="108" w:type="dxa"/>
        <w:bottom w:w="0" w:type="dxa"/>
        <w:right w:w="108" w:type="dxa"/>
      </w:tblCellMar>
    </w:tblPr>
  </w:style>
  <w:style w:type="numbering" w:default="1" w:styleId="29f5afbd-b86a-4e3a-a2f9-f3e60b592386">
    <w:name w:val="No List"/>
    <w:uiPriority w:val="99"/>
    <w:semiHidden/>
    <w:unhideWhenUsed/>
  </w:style>
  <w:style w:type="paragraph" w:customStyle="1" w:styleId="161ef3bd-434f-4015-8d4a-13c97246da9a">
    <w:name w:val="石墨文档正文"/>
    <w:qFormat/>
    <w:rPr>
      <w:szCs w:val="22"/>
    </w:rPr>
  </w:style>
  <w:style w:type="paragraph" w:customStyle="1" w:styleId="b817fb37-d743-4a4a-b57b-65ad21f61988">
    <w:name w:val="石墨文档副标题"/>
    <w:qFormat/>
    <w:rPr>
      <w:color w:val="888888"/>
      <w:sz w:val="48"/>
      <w:szCs w:val="48"/>
    </w:rPr>
  </w:style>
  <w:style w:type="paragraph" w:customStyle="1" w:styleId="954e4fec-6efa-4b7c-b7fa-36283313d168">
    <w:name w:val="石墨文档大标题"/>
    <w:next w:val="a3"/>
    <w:uiPriority w:val="9"/>
    <w:unhideWhenUsed/>
    <w:qFormat/>
    <w:pPr>
      <w:spacing w:before="260" w:after="260"/>
      <w:outlineLvl w:val="0"/>
    </w:pPr>
    <w:rPr>
      <w:b/>
      <w:bCs/>
      <w:sz w:val="40"/>
      <w:szCs w:val="40"/>
    </w:rPr>
  </w:style>
  <w:style w:type="paragraph" w:customStyle="1" w:styleId="982f0617-6bdd-4a0a-8747-d60dcefec610">
    <w:name w:val="石墨文档中标题"/>
    <w:next w:val="a3"/>
    <w:uiPriority w:val="9"/>
    <w:unhideWhenUsed/>
    <w:qFormat/>
    <w:pPr>
      <w:spacing w:before="260" w:after="260"/>
      <w:outlineLvl w:val="1"/>
    </w:pPr>
    <w:rPr>
      <w:b/>
      <w:bCs/>
      <w:sz w:val="36"/>
      <w:szCs w:val="36"/>
    </w:rPr>
  </w:style>
  <w:style w:type="paragraph" w:customStyle="1" w:styleId="891c53ed-f4ad-4575-8afa-88cbb9a1a761">
    <w:name w:val="石墨文档小标题"/>
    <w:next w:val="a3"/>
    <w:uiPriority w:val="9"/>
    <w:unhideWhenUsed/>
    <w:qFormat/>
    <w:pPr>
      <w:spacing w:before="260" w:after="260"/>
      <w:outlineLvl w:val="2"/>
    </w:pPr>
    <w:rPr>
      <w:b/>
      <w:bCs/>
      <w:sz w:val="32"/>
      <w:szCs w:val="32"/>
    </w:rPr>
  </w:style>
  <w:style w:type="paragraph" w:customStyle="1" w:styleId="cb93bf4f-f056-411b-8c20-a944b3fb15c1">
    <w:name w:val="石墨文档标题"/>
    <w:next w:val="a3"/>
    <w:uiPriority w:val="9"/>
    <w:unhideWhenUsed/>
    <w:qFormat/>
    <w:pPr>
      <w:spacing w:before="260" w:after="260"/>
      <w:outlineLvl w:val="3"/>
    </w:pPr>
    <w:rPr>
      <w:b/>
      <w:bCs/>
      <w:sz w:val="56"/>
      <w:szCs w:val="56"/>
    </w:rPr>
  </w:style>
  <w:style w:type="paragraph" w:customStyle="1" w:styleId="51334278-223a-4833-bd7c-d17f32db2c5d">
    <w:name w:val="石墨文档引用"/>
    <w:qFormat/>
    <w:pPr>
      <w:pBdr>
        <w:left w:val="single" w:sz="30" w:space="10" w:color="F0F0F0"/>
      </w:pBdr>
    </w:pPr>
    <w:rPr>
      <w:color w:val="ADADAD"/>
    </w:rPr>
  </w:style>
  <w:style w:type="paragraph" w:default="1" w:styleId="266a6002-c0a2-46a5-be17-7f2b65b7fc35">
    <w:name w:val="Normal"/>
    <w:qFormat/>
    <w:pPr>
      <w:widowControl w:val="0"/>
      <w:jc w:val="both"/>
    </w:pPr>
  </w:style>
  <w:style w:type="character" w:default="1" w:styleId="5c84222e-3c2f-4ef7-bf8a-7d361b5c7251">
    <w:name w:val="Default Paragraph Font"/>
    <w:uiPriority w:val="1"/>
    <w:semiHidden/>
    <w:unhideWhenUsed/>
  </w:style>
  <w:style w:type="table" w:default="1" w:styleId="8127d0cb-095a-4d16-917d-61c87df6e916">
    <w:name w:val="Normal Table"/>
    <w:uiPriority w:val="99"/>
    <w:semiHidden/>
    <w:unhideWhenUsed/>
    <w:tblPr>
      <w:tblInd w:w="0" w:type="dxa"/>
      <w:tblCellMar>
        <w:top w:w="0" w:type="dxa"/>
        <w:left w:w="108" w:type="dxa"/>
        <w:bottom w:w="0" w:type="dxa"/>
        <w:right w:w="108" w:type="dxa"/>
      </w:tblCellMar>
    </w:tblPr>
  </w:style>
  <w:style w:type="numbering" w:default="1" w:styleId="f57b1f8d-8ddf-4ff8-9955-289a9ed1835c">
    <w:name w:val="No List"/>
    <w:uiPriority w:val="99"/>
    <w:semiHidden/>
    <w:unhideWhenUsed/>
  </w:style>
  <w:style w:type="paragraph" w:customStyle="1" w:styleId="0837ebe9-1808-424b-8e94-8271c67820d3">
    <w:name w:val="石墨文档正文"/>
    <w:qFormat/>
    <w:rPr>
      <w:szCs w:val="22"/>
    </w:rPr>
  </w:style>
  <w:style w:type="paragraph" w:customStyle="1" w:styleId="1edb9e34-a4a8-49d6-9bd7-55886d96e6ad">
    <w:name w:val="石墨文档副标题"/>
    <w:qFormat/>
    <w:rPr>
      <w:color w:val="888888"/>
      <w:sz w:val="48"/>
      <w:szCs w:val="48"/>
    </w:rPr>
  </w:style>
  <w:style w:type="paragraph" w:customStyle="1" w:styleId="53eb2258-382b-4a2b-a397-6725a078e428">
    <w:name w:val="石墨文档大标题"/>
    <w:next w:val="a3"/>
    <w:uiPriority w:val="9"/>
    <w:unhideWhenUsed/>
    <w:qFormat/>
    <w:pPr>
      <w:spacing w:before="260" w:after="260"/>
      <w:outlineLvl w:val="0"/>
    </w:pPr>
    <w:rPr>
      <w:b/>
      <w:bCs/>
      <w:sz w:val="40"/>
      <w:szCs w:val="40"/>
    </w:rPr>
  </w:style>
  <w:style w:type="paragraph" w:customStyle="1" w:styleId="855b3048-adb2-4685-934d-e81f9fcde01d">
    <w:name w:val="石墨文档中标题"/>
    <w:next w:val="a3"/>
    <w:uiPriority w:val="9"/>
    <w:unhideWhenUsed/>
    <w:qFormat/>
    <w:pPr>
      <w:spacing w:before="260" w:after="260"/>
      <w:outlineLvl w:val="1"/>
    </w:pPr>
    <w:rPr>
      <w:b/>
      <w:bCs/>
      <w:sz w:val="36"/>
      <w:szCs w:val="36"/>
    </w:rPr>
  </w:style>
  <w:style w:type="paragraph" w:customStyle="1" w:styleId="904d0717-f6dc-4221-8cc6-33b89c5a8674">
    <w:name w:val="石墨文档小标题"/>
    <w:next w:val="a3"/>
    <w:uiPriority w:val="9"/>
    <w:unhideWhenUsed/>
    <w:qFormat/>
    <w:pPr>
      <w:spacing w:before="260" w:after="260"/>
      <w:outlineLvl w:val="2"/>
    </w:pPr>
    <w:rPr>
      <w:b/>
      <w:bCs/>
      <w:sz w:val="32"/>
      <w:szCs w:val="32"/>
    </w:rPr>
  </w:style>
  <w:style w:type="paragraph" w:customStyle="1" w:styleId="e09dc25b-5f49-4da9-9bb3-9c15d029c129">
    <w:name w:val="石墨文档标题"/>
    <w:next w:val="a3"/>
    <w:uiPriority w:val="9"/>
    <w:unhideWhenUsed/>
    <w:qFormat/>
    <w:pPr>
      <w:spacing w:before="260" w:after="260"/>
      <w:outlineLvl w:val="3"/>
    </w:pPr>
    <w:rPr>
      <w:b/>
      <w:bCs/>
      <w:sz w:val="56"/>
      <w:szCs w:val="56"/>
    </w:rPr>
  </w:style>
  <w:style w:type="paragraph" w:customStyle="1" w:styleId="3063d589-7bef-47df-b7c5-3ae88ea07c9a">
    <w:name w:val="石墨文档引用"/>
    <w:qFormat/>
    <w:pPr>
      <w:pBdr>
        <w:left w:val="single" w:sz="30" w:space="10" w:color="F0F0F0"/>
      </w:pBdr>
    </w:pPr>
    <w:rPr>
      <w:color w:val="ADADAD"/>
    </w:rPr>
  </w:style>
  <w:style w:type="paragraph" w:default="1" w:styleId="edd258b2-5eb6-439f-9840-9e2362e83603">
    <w:name w:val="Normal"/>
    <w:qFormat/>
    <w:pPr>
      <w:widowControl w:val="0"/>
      <w:jc w:val="both"/>
    </w:pPr>
  </w:style>
  <w:style w:type="character" w:default="1" w:styleId="fd5955f4-0e9d-42a7-92b3-13891211d56d">
    <w:name w:val="Default Paragraph Font"/>
    <w:uiPriority w:val="1"/>
    <w:semiHidden/>
    <w:unhideWhenUsed/>
  </w:style>
  <w:style w:type="table" w:default="1" w:styleId="59af079a-5b3c-4e06-ab18-6d90e317e8ea">
    <w:name w:val="Normal Table"/>
    <w:uiPriority w:val="99"/>
    <w:semiHidden/>
    <w:unhideWhenUsed/>
    <w:tblPr>
      <w:tblInd w:w="0" w:type="dxa"/>
      <w:tblCellMar>
        <w:top w:w="0" w:type="dxa"/>
        <w:left w:w="108" w:type="dxa"/>
        <w:bottom w:w="0" w:type="dxa"/>
        <w:right w:w="108" w:type="dxa"/>
      </w:tblCellMar>
    </w:tblPr>
  </w:style>
  <w:style w:type="numbering" w:default="1" w:styleId="0b0451cc-599c-492d-b7b7-0dca81a1a0b5">
    <w:name w:val="No List"/>
    <w:uiPriority w:val="99"/>
    <w:semiHidden/>
    <w:unhideWhenUsed/>
  </w:style>
  <w:style w:type="paragraph" w:customStyle="1" w:styleId="68948e34-5ba1-4066-8963-c8202e126206">
    <w:name w:val="石墨文档正文"/>
    <w:qFormat/>
    <w:rPr>
      <w:szCs w:val="22"/>
    </w:rPr>
  </w:style>
  <w:style w:type="paragraph" w:customStyle="1" w:styleId="5c3b120d-25ed-4abc-947f-b7a5d78c7416">
    <w:name w:val="石墨文档副标题"/>
    <w:qFormat/>
    <w:rPr>
      <w:color w:val="888888"/>
      <w:sz w:val="48"/>
      <w:szCs w:val="48"/>
    </w:rPr>
  </w:style>
  <w:style w:type="paragraph" w:customStyle="1" w:styleId="a6b5b8fa-cfb2-490d-874e-3cb9b78090d8">
    <w:name w:val="石墨文档大标题"/>
    <w:next w:val="a3"/>
    <w:uiPriority w:val="9"/>
    <w:unhideWhenUsed/>
    <w:qFormat/>
    <w:pPr>
      <w:spacing w:before="260" w:after="260"/>
      <w:outlineLvl w:val="0"/>
    </w:pPr>
    <w:rPr>
      <w:b/>
      <w:bCs/>
      <w:sz w:val="40"/>
      <w:szCs w:val="40"/>
    </w:rPr>
  </w:style>
  <w:style w:type="paragraph" w:customStyle="1" w:styleId="0c06dd2c-dd47-4408-bd3a-3b2c51db0563">
    <w:name w:val="石墨文档中标题"/>
    <w:next w:val="a3"/>
    <w:uiPriority w:val="9"/>
    <w:unhideWhenUsed/>
    <w:qFormat/>
    <w:pPr>
      <w:spacing w:before="260" w:after="260"/>
      <w:outlineLvl w:val="1"/>
    </w:pPr>
    <w:rPr>
      <w:b/>
      <w:bCs/>
      <w:sz w:val="36"/>
      <w:szCs w:val="36"/>
    </w:rPr>
  </w:style>
  <w:style w:type="paragraph" w:customStyle="1" w:styleId="019a9fd5-23dc-49c1-b584-fbe156a312d4">
    <w:name w:val="石墨文档小标题"/>
    <w:next w:val="a3"/>
    <w:uiPriority w:val="9"/>
    <w:unhideWhenUsed/>
    <w:qFormat/>
    <w:pPr>
      <w:spacing w:before="260" w:after="260"/>
      <w:outlineLvl w:val="2"/>
    </w:pPr>
    <w:rPr>
      <w:b/>
      <w:bCs/>
      <w:sz w:val="32"/>
      <w:szCs w:val="32"/>
    </w:rPr>
  </w:style>
  <w:style w:type="paragraph" w:customStyle="1" w:styleId="444afaec-edbd-4caa-8a1c-1e75efdeb8b0">
    <w:name w:val="石墨文档标题"/>
    <w:next w:val="a3"/>
    <w:uiPriority w:val="9"/>
    <w:unhideWhenUsed/>
    <w:qFormat/>
    <w:pPr>
      <w:spacing w:before="260" w:after="260"/>
      <w:outlineLvl w:val="3"/>
    </w:pPr>
    <w:rPr>
      <w:b/>
      <w:bCs/>
      <w:sz w:val="56"/>
      <w:szCs w:val="56"/>
    </w:rPr>
  </w:style>
  <w:style w:type="paragraph" w:customStyle="1" w:styleId="cfad40a6-324c-4e86-8b2e-c676f1059d0b">
    <w:name w:val="石墨文档引用"/>
    <w:qFormat/>
    <w:pPr>
      <w:pBdr>
        <w:left w:val="single" w:sz="30" w:space="10" w:color="F0F0F0"/>
      </w:pBdr>
    </w:pPr>
    <w:rPr>
      <w:color w:val="ADADAD"/>
    </w:rPr>
  </w:style>
  <w:style w:type="paragraph" w:default="1" w:styleId="ba9c3996-89f0-4413-ade1-c2896f7986d6">
    <w:name w:val="Normal"/>
    <w:qFormat/>
    <w:pPr>
      <w:widowControl w:val="0"/>
      <w:jc w:val="both"/>
    </w:pPr>
  </w:style>
  <w:style w:type="character" w:default="1" w:styleId="d6212836-df39-4b0b-9f6e-a67ac90b76e6">
    <w:name w:val="Default Paragraph Font"/>
    <w:uiPriority w:val="1"/>
    <w:semiHidden/>
    <w:unhideWhenUsed/>
  </w:style>
  <w:style w:type="table" w:default="1" w:styleId="2ab59d90-244d-4d43-90d7-83cbb2002905">
    <w:name w:val="Normal Table"/>
    <w:uiPriority w:val="99"/>
    <w:semiHidden/>
    <w:unhideWhenUsed/>
    <w:tblPr>
      <w:tblInd w:w="0" w:type="dxa"/>
      <w:tblCellMar>
        <w:top w:w="0" w:type="dxa"/>
        <w:left w:w="108" w:type="dxa"/>
        <w:bottom w:w="0" w:type="dxa"/>
        <w:right w:w="108" w:type="dxa"/>
      </w:tblCellMar>
    </w:tblPr>
  </w:style>
  <w:style w:type="numbering" w:default="1" w:styleId="4c610a81-ee4a-420d-8b2c-81c929ffa32c">
    <w:name w:val="No List"/>
    <w:uiPriority w:val="99"/>
    <w:semiHidden/>
    <w:unhideWhenUsed/>
  </w:style>
  <w:style w:type="paragraph" w:customStyle="1" w:styleId="110a4efe-9887-45d7-a7d3-c11ddcf672a6">
    <w:name w:val="石墨文档正文"/>
    <w:qFormat/>
    <w:rPr>
      <w:szCs w:val="22"/>
    </w:rPr>
  </w:style>
  <w:style w:type="paragraph" w:customStyle="1" w:styleId="7e590161-20ba-4d26-b27d-0d27f47615b6">
    <w:name w:val="石墨文档副标题"/>
    <w:qFormat/>
    <w:rPr>
      <w:color w:val="888888"/>
      <w:sz w:val="48"/>
      <w:szCs w:val="48"/>
    </w:rPr>
  </w:style>
  <w:style w:type="paragraph" w:customStyle="1" w:styleId="d106bfcf-79ff-4819-9aad-3330e9563caf">
    <w:name w:val="石墨文档大标题"/>
    <w:next w:val="a3"/>
    <w:uiPriority w:val="9"/>
    <w:unhideWhenUsed/>
    <w:qFormat/>
    <w:pPr>
      <w:spacing w:before="260" w:after="260"/>
      <w:outlineLvl w:val="0"/>
    </w:pPr>
    <w:rPr>
      <w:b/>
      <w:bCs/>
      <w:sz w:val="40"/>
      <w:szCs w:val="40"/>
    </w:rPr>
  </w:style>
  <w:style w:type="paragraph" w:customStyle="1" w:styleId="f5bcba4c-1e20-421d-bb42-8a1dc0a4a7d8">
    <w:name w:val="石墨文档中标题"/>
    <w:next w:val="a3"/>
    <w:uiPriority w:val="9"/>
    <w:unhideWhenUsed/>
    <w:qFormat/>
    <w:pPr>
      <w:spacing w:before="260" w:after="260"/>
      <w:outlineLvl w:val="1"/>
    </w:pPr>
    <w:rPr>
      <w:b/>
      <w:bCs/>
      <w:sz w:val="36"/>
      <w:szCs w:val="36"/>
    </w:rPr>
  </w:style>
  <w:style w:type="paragraph" w:customStyle="1" w:styleId="192afd14-e221-4409-adbb-15a4ae846f84">
    <w:name w:val="石墨文档小标题"/>
    <w:next w:val="a3"/>
    <w:uiPriority w:val="9"/>
    <w:unhideWhenUsed/>
    <w:qFormat/>
    <w:pPr>
      <w:spacing w:before="260" w:after="260"/>
      <w:outlineLvl w:val="2"/>
    </w:pPr>
    <w:rPr>
      <w:b/>
      <w:bCs/>
      <w:sz w:val="32"/>
      <w:szCs w:val="32"/>
    </w:rPr>
  </w:style>
  <w:style w:type="paragraph" w:customStyle="1" w:styleId="28babebc-bd30-4aca-b7a4-5948f1f141fc">
    <w:name w:val="石墨文档标题"/>
    <w:next w:val="a3"/>
    <w:uiPriority w:val="9"/>
    <w:unhideWhenUsed/>
    <w:qFormat/>
    <w:pPr>
      <w:spacing w:before="260" w:after="260"/>
      <w:outlineLvl w:val="3"/>
    </w:pPr>
    <w:rPr>
      <w:b/>
      <w:bCs/>
      <w:sz w:val="56"/>
      <w:szCs w:val="56"/>
    </w:rPr>
  </w:style>
  <w:style w:type="paragraph" w:customStyle="1" w:styleId="399766a2-7968-4162-b398-fabe920816d5">
    <w:name w:val="石墨文档引用"/>
    <w:qFormat/>
    <w:pPr>
      <w:pBdr>
        <w:left w:val="single" w:sz="30" w:space="10" w:color="F0F0F0"/>
      </w:pBdr>
    </w:pPr>
    <w:rPr>
      <w:color w:val="ADADAD"/>
    </w:rPr>
  </w:style>
  <w:style w:type="paragraph" w:default="1" w:styleId="ed6b3552-4fef-43bd-b472-07e10d58c4bf">
    <w:name w:val="Normal"/>
    <w:qFormat/>
    <w:pPr>
      <w:widowControl w:val="0"/>
      <w:jc w:val="both"/>
    </w:pPr>
  </w:style>
  <w:style w:type="character" w:default="1" w:styleId="e4ac0a5a-5ac4-4c2b-a5ca-9113cd520499">
    <w:name w:val="Default Paragraph Font"/>
    <w:uiPriority w:val="1"/>
    <w:semiHidden/>
    <w:unhideWhenUsed/>
  </w:style>
  <w:style w:type="table" w:default="1" w:styleId="48c495d4-0e57-4746-b396-e989764b19d4">
    <w:name w:val="Normal Table"/>
    <w:uiPriority w:val="99"/>
    <w:semiHidden/>
    <w:unhideWhenUsed/>
    <w:tblPr>
      <w:tblInd w:w="0" w:type="dxa"/>
      <w:tblCellMar>
        <w:top w:w="0" w:type="dxa"/>
        <w:left w:w="108" w:type="dxa"/>
        <w:bottom w:w="0" w:type="dxa"/>
        <w:right w:w="108" w:type="dxa"/>
      </w:tblCellMar>
    </w:tblPr>
  </w:style>
  <w:style w:type="numbering" w:default="1" w:styleId="16ceee99-8c9b-4662-a106-630bf5c9ba9d">
    <w:name w:val="No List"/>
    <w:uiPriority w:val="99"/>
    <w:semiHidden/>
    <w:unhideWhenUsed/>
  </w:style>
  <w:style w:type="paragraph" w:customStyle="1" w:styleId="a40b15b7-f0f6-4ca7-97c9-7274178f8268">
    <w:name w:val="石墨文档正文"/>
    <w:qFormat/>
    <w:rPr>
      <w:szCs w:val="22"/>
    </w:rPr>
  </w:style>
  <w:style w:type="paragraph" w:customStyle="1" w:styleId="e5da760b-5640-4285-b91b-9364635a1255">
    <w:name w:val="石墨文档副标题"/>
    <w:qFormat/>
    <w:rPr>
      <w:color w:val="888888"/>
      <w:sz w:val="48"/>
      <w:szCs w:val="48"/>
    </w:rPr>
  </w:style>
  <w:style w:type="paragraph" w:customStyle="1" w:styleId="ca8998d9-ebdf-4e61-babe-031d45ffb246">
    <w:name w:val="石墨文档大标题"/>
    <w:next w:val="a3"/>
    <w:uiPriority w:val="9"/>
    <w:unhideWhenUsed/>
    <w:qFormat/>
    <w:pPr>
      <w:spacing w:before="260" w:after="260"/>
      <w:outlineLvl w:val="0"/>
    </w:pPr>
    <w:rPr>
      <w:b/>
      <w:bCs/>
      <w:sz w:val="40"/>
      <w:szCs w:val="40"/>
    </w:rPr>
  </w:style>
  <w:style w:type="paragraph" w:customStyle="1" w:styleId="db45fdb0-a119-4f73-98fa-018eb273aa0b">
    <w:name w:val="石墨文档中标题"/>
    <w:next w:val="a3"/>
    <w:uiPriority w:val="9"/>
    <w:unhideWhenUsed/>
    <w:qFormat/>
    <w:pPr>
      <w:spacing w:before="260" w:after="260"/>
      <w:outlineLvl w:val="1"/>
    </w:pPr>
    <w:rPr>
      <w:b/>
      <w:bCs/>
      <w:sz w:val="36"/>
      <w:szCs w:val="36"/>
    </w:rPr>
  </w:style>
  <w:style w:type="paragraph" w:customStyle="1" w:styleId="eb055d5a-f6e4-4ca0-ae16-90163f4f184c">
    <w:name w:val="石墨文档小标题"/>
    <w:next w:val="a3"/>
    <w:uiPriority w:val="9"/>
    <w:unhideWhenUsed/>
    <w:qFormat/>
    <w:pPr>
      <w:spacing w:before="260" w:after="260"/>
      <w:outlineLvl w:val="2"/>
    </w:pPr>
    <w:rPr>
      <w:b/>
      <w:bCs/>
      <w:sz w:val="32"/>
      <w:szCs w:val="32"/>
    </w:rPr>
  </w:style>
  <w:style w:type="paragraph" w:customStyle="1" w:styleId="891bb897-b234-4282-89d4-b9daac2e48cc">
    <w:name w:val="石墨文档标题"/>
    <w:next w:val="a3"/>
    <w:uiPriority w:val="9"/>
    <w:unhideWhenUsed/>
    <w:qFormat/>
    <w:pPr>
      <w:spacing w:before="260" w:after="260"/>
      <w:outlineLvl w:val="3"/>
    </w:pPr>
    <w:rPr>
      <w:b/>
      <w:bCs/>
      <w:sz w:val="56"/>
      <w:szCs w:val="56"/>
    </w:rPr>
  </w:style>
  <w:style w:type="paragraph" w:customStyle="1" w:styleId="45f7303a-545d-4700-97a4-ee9c2a0d08b3">
    <w:name w:val="石墨文档引用"/>
    <w:qFormat/>
    <w:pPr>
      <w:pBdr>
        <w:left w:val="single" w:sz="30" w:space="10" w:color="F0F0F0"/>
      </w:pBdr>
    </w:pPr>
    <w:rPr>
      <w:color w:val="ADADAD"/>
    </w:rPr>
  </w:style>
  <w:style w:type="paragraph" w:default="1" w:styleId="af9ffe49-3df6-4117-9ff2-cce818bfe2a3">
    <w:name w:val="Normal"/>
    <w:qFormat/>
    <w:pPr>
      <w:widowControl w:val="0"/>
      <w:jc w:val="both"/>
    </w:pPr>
  </w:style>
  <w:style w:type="character" w:default="1" w:styleId="5344bc44-757a-4535-8705-4ce500571bbe">
    <w:name w:val="Default Paragraph Font"/>
    <w:uiPriority w:val="1"/>
    <w:semiHidden/>
    <w:unhideWhenUsed/>
  </w:style>
  <w:style w:type="table" w:default="1" w:styleId="0625fe03-4202-4ff8-96a9-bbe9c7426609">
    <w:name w:val="Normal Table"/>
    <w:uiPriority w:val="99"/>
    <w:semiHidden/>
    <w:unhideWhenUsed/>
    <w:tblPr>
      <w:tblInd w:w="0" w:type="dxa"/>
      <w:tblCellMar>
        <w:top w:w="0" w:type="dxa"/>
        <w:left w:w="108" w:type="dxa"/>
        <w:bottom w:w="0" w:type="dxa"/>
        <w:right w:w="108" w:type="dxa"/>
      </w:tblCellMar>
    </w:tblPr>
  </w:style>
  <w:style w:type="numbering" w:default="1" w:styleId="7b6c6b14-be50-4f7d-bcf9-606a5ca016f3">
    <w:name w:val="No List"/>
    <w:uiPriority w:val="99"/>
    <w:semiHidden/>
    <w:unhideWhenUsed/>
  </w:style>
  <w:style w:type="paragraph" w:customStyle="1" w:styleId="85aef5d9-b8ef-4146-b0fb-433127b88a15">
    <w:name w:val="石墨文档正文"/>
    <w:qFormat/>
    <w:rPr>
      <w:szCs w:val="22"/>
    </w:rPr>
  </w:style>
  <w:style w:type="paragraph" w:customStyle="1" w:styleId="67d80cba-6e63-45c1-a402-bb191e9cd6e8">
    <w:name w:val="石墨文档副标题"/>
    <w:qFormat/>
    <w:rPr>
      <w:color w:val="888888"/>
      <w:sz w:val="48"/>
      <w:szCs w:val="48"/>
    </w:rPr>
  </w:style>
  <w:style w:type="paragraph" w:customStyle="1" w:styleId="1bb329e3-0445-4741-a215-284621b13306">
    <w:name w:val="石墨文档大标题"/>
    <w:next w:val="a3"/>
    <w:uiPriority w:val="9"/>
    <w:unhideWhenUsed/>
    <w:qFormat/>
    <w:pPr>
      <w:spacing w:before="260" w:after="260"/>
      <w:outlineLvl w:val="0"/>
    </w:pPr>
    <w:rPr>
      <w:b/>
      <w:bCs/>
      <w:sz w:val="40"/>
      <w:szCs w:val="40"/>
    </w:rPr>
  </w:style>
  <w:style w:type="paragraph" w:customStyle="1" w:styleId="5102c4b3-e35d-482c-9e94-3fbec9112019">
    <w:name w:val="石墨文档中标题"/>
    <w:next w:val="a3"/>
    <w:uiPriority w:val="9"/>
    <w:unhideWhenUsed/>
    <w:qFormat/>
    <w:pPr>
      <w:spacing w:before="260" w:after="260"/>
      <w:outlineLvl w:val="1"/>
    </w:pPr>
    <w:rPr>
      <w:b/>
      <w:bCs/>
      <w:sz w:val="36"/>
      <w:szCs w:val="36"/>
    </w:rPr>
  </w:style>
  <w:style w:type="paragraph" w:customStyle="1" w:styleId="bd82dd86-f748-4f7b-9504-551385967238">
    <w:name w:val="石墨文档小标题"/>
    <w:next w:val="a3"/>
    <w:uiPriority w:val="9"/>
    <w:unhideWhenUsed/>
    <w:qFormat/>
    <w:pPr>
      <w:spacing w:before="260" w:after="260"/>
      <w:outlineLvl w:val="2"/>
    </w:pPr>
    <w:rPr>
      <w:b/>
      <w:bCs/>
      <w:sz w:val="32"/>
      <w:szCs w:val="32"/>
    </w:rPr>
  </w:style>
  <w:style w:type="paragraph" w:customStyle="1" w:styleId="62519f68-acaf-4e95-8a31-5b72f0899827">
    <w:name w:val="石墨文档标题"/>
    <w:next w:val="a3"/>
    <w:uiPriority w:val="9"/>
    <w:unhideWhenUsed/>
    <w:qFormat/>
    <w:pPr>
      <w:spacing w:before="260" w:after="260"/>
      <w:outlineLvl w:val="3"/>
    </w:pPr>
    <w:rPr>
      <w:b/>
      <w:bCs/>
      <w:sz w:val="56"/>
      <w:szCs w:val="56"/>
    </w:rPr>
  </w:style>
  <w:style w:type="paragraph" w:customStyle="1" w:styleId="2331e99d-5b0e-480a-9d08-9d0087cb06f6">
    <w:name w:val="石墨文档引用"/>
    <w:qFormat/>
    <w:pPr>
      <w:pBdr>
        <w:left w:val="single" w:sz="30" w:space="10" w:color="F0F0F0"/>
      </w:pBdr>
    </w:pPr>
    <w:rPr>
      <w:color w:val="ADADAD"/>
    </w:rPr>
  </w:style>
  <w:style w:type="paragraph" w:default="1" w:styleId="6b07df22-3784-47a9-a692-db027230c22c">
    <w:name w:val="Normal"/>
    <w:qFormat/>
    <w:pPr>
      <w:widowControl w:val="0"/>
      <w:jc w:val="both"/>
    </w:pPr>
  </w:style>
  <w:style w:type="character" w:default="1" w:styleId="6ba1551a-423a-4a3f-9a05-82b86c93a3c0">
    <w:name w:val="Default Paragraph Font"/>
    <w:uiPriority w:val="1"/>
    <w:semiHidden/>
    <w:unhideWhenUsed/>
  </w:style>
  <w:style w:type="table" w:default="1" w:styleId="6b1174f4-e9eb-48b1-b2e2-a37726630007">
    <w:name w:val="Normal Table"/>
    <w:uiPriority w:val="99"/>
    <w:semiHidden/>
    <w:unhideWhenUsed/>
    <w:tblPr>
      <w:tblInd w:w="0" w:type="dxa"/>
      <w:tblCellMar>
        <w:top w:w="0" w:type="dxa"/>
        <w:left w:w="108" w:type="dxa"/>
        <w:bottom w:w="0" w:type="dxa"/>
        <w:right w:w="108" w:type="dxa"/>
      </w:tblCellMar>
    </w:tblPr>
  </w:style>
  <w:style w:type="numbering" w:default="1" w:styleId="9c3f825a-eb6d-474d-9350-95be40ceb6e4">
    <w:name w:val="No List"/>
    <w:uiPriority w:val="99"/>
    <w:semiHidden/>
    <w:unhideWhenUsed/>
  </w:style>
  <w:style w:type="paragraph" w:customStyle="1" w:styleId="7aac6409-6cac-468a-9f14-232fc97914a3">
    <w:name w:val="石墨文档正文"/>
    <w:qFormat/>
    <w:rPr>
      <w:szCs w:val="22"/>
    </w:rPr>
  </w:style>
  <w:style w:type="paragraph" w:customStyle="1" w:styleId="2755b0c6-937e-4080-8f21-524e9a8b8780">
    <w:name w:val="石墨文档副标题"/>
    <w:qFormat/>
    <w:rPr>
      <w:color w:val="888888"/>
      <w:sz w:val="48"/>
      <w:szCs w:val="48"/>
    </w:rPr>
  </w:style>
  <w:style w:type="paragraph" w:customStyle="1" w:styleId="42254bb3-5382-41c9-8e9f-c77d4a651db3">
    <w:name w:val="石墨文档大标题"/>
    <w:next w:val="a3"/>
    <w:uiPriority w:val="9"/>
    <w:unhideWhenUsed/>
    <w:qFormat/>
    <w:pPr>
      <w:spacing w:before="260" w:after="260"/>
      <w:outlineLvl w:val="0"/>
    </w:pPr>
    <w:rPr>
      <w:b/>
      <w:bCs/>
      <w:sz w:val="40"/>
      <w:szCs w:val="40"/>
    </w:rPr>
  </w:style>
  <w:style w:type="paragraph" w:customStyle="1" w:styleId="263c5042-9bc1-4981-b525-0366d1979e8c">
    <w:name w:val="石墨文档中标题"/>
    <w:next w:val="a3"/>
    <w:uiPriority w:val="9"/>
    <w:unhideWhenUsed/>
    <w:qFormat/>
    <w:pPr>
      <w:spacing w:before="260" w:after="260"/>
      <w:outlineLvl w:val="1"/>
    </w:pPr>
    <w:rPr>
      <w:b/>
      <w:bCs/>
      <w:sz w:val="36"/>
      <w:szCs w:val="36"/>
    </w:rPr>
  </w:style>
  <w:style w:type="paragraph" w:customStyle="1" w:styleId="9b1138c7-e0d5-434d-97a1-22fcb50a6a74">
    <w:name w:val="石墨文档小标题"/>
    <w:next w:val="a3"/>
    <w:uiPriority w:val="9"/>
    <w:unhideWhenUsed/>
    <w:qFormat/>
    <w:pPr>
      <w:spacing w:before="260" w:after="260"/>
      <w:outlineLvl w:val="2"/>
    </w:pPr>
    <w:rPr>
      <w:b/>
      <w:bCs/>
      <w:sz w:val="32"/>
      <w:szCs w:val="32"/>
    </w:rPr>
  </w:style>
  <w:style w:type="paragraph" w:customStyle="1" w:styleId="b8aecffc-f1aa-4b6d-9d79-9b1b13a4b7e6">
    <w:name w:val="石墨文档标题"/>
    <w:next w:val="a3"/>
    <w:uiPriority w:val="9"/>
    <w:unhideWhenUsed/>
    <w:qFormat/>
    <w:pPr>
      <w:spacing w:before="260" w:after="260"/>
      <w:outlineLvl w:val="3"/>
    </w:pPr>
    <w:rPr>
      <w:b/>
      <w:bCs/>
      <w:sz w:val="56"/>
      <w:szCs w:val="56"/>
    </w:rPr>
  </w:style>
  <w:style w:type="paragraph" w:customStyle="1" w:styleId="2c824569-d5f9-4b99-a8fb-24680cebeb42">
    <w:name w:val="石墨文档引用"/>
    <w:qFormat/>
    <w:pPr>
      <w:pBdr>
        <w:left w:val="single" w:sz="30" w:space="10" w:color="F0F0F0"/>
      </w:pBdr>
    </w:pPr>
    <w:rPr>
      <w:color w:val="ADADAD"/>
    </w:rPr>
  </w:style>
  <w:style w:type="paragraph" w:default="1" w:styleId="3bbfebfb-23eb-4787-9a2b-f1f94be34f23">
    <w:name w:val="Normal"/>
    <w:qFormat/>
    <w:pPr>
      <w:widowControl w:val="0"/>
      <w:jc w:val="both"/>
    </w:pPr>
  </w:style>
  <w:style w:type="character" w:default="1" w:styleId="babe09ac-af3c-4f23-a0e8-480e021c8143">
    <w:name w:val="Default Paragraph Font"/>
    <w:uiPriority w:val="1"/>
    <w:semiHidden/>
    <w:unhideWhenUsed/>
  </w:style>
  <w:style w:type="table" w:default="1" w:styleId="a49f822a-fab2-443b-b562-135598471868">
    <w:name w:val="Normal Table"/>
    <w:uiPriority w:val="99"/>
    <w:semiHidden/>
    <w:unhideWhenUsed/>
    <w:tblPr>
      <w:tblInd w:w="0" w:type="dxa"/>
      <w:tblCellMar>
        <w:top w:w="0" w:type="dxa"/>
        <w:left w:w="108" w:type="dxa"/>
        <w:bottom w:w="0" w:type="dxa"/>
        <w:right w:w="108" w:type="dxa"/>
      </w:tblCellMar>
    </w:tblPr>
  </w:style>
  <w:style w:type="numbering" w:default="1" w:styleId="48bee8a4-8776-465c-9fef-aea50fdb74b9">
    <w:name w:val="No List"/>
    <w:uiPriority w:val="99"/>
    <w:semiHidden/>
    <w:unhideWhenUsed/>
  </w:style>
  <w:style w:type="paragraph" w:customStyle="1" w:styleId="4650e91a-9b81-4aef-9d4a-5818e95db0ed">
    <w:name w:val="石墨文档正文"/>
    <w:qFormat/>
    <w:rPr>
      <w:szCs w:val="22"/>
    </w:rPr>
  </w:style>
  <w:style w:type="paragraph" w:customStyle="1" w:styleId="0fd15e96-dfc1-4141-8838-6a88ae9511c5">
    <w:name w:val="石墨文档副标题"/>
    <w:qFormat/>
    <w:rPr>
      <w:color w:val="888888"/>
      <w:sz w:val="48"/>
      <w:szCs w:val="48"/>
    </w:rPr>
  </w:style>
  <w:style w:type="paragraph" w:customStyle="1" w:styleId="57d17f91-9182-426c-ac5f-71afaab8cd14">
    <w:name w:val="石墨文档大标题"/>
    <w:next w:val="a3"/>
    <w:uiPriority w:val="9"/>
    <w:unhideWhenUsed/>
    <w:qFormat/>
    <w:pPr>
      <w:spacing w:before="260" w:after="260"/>
      <w:outlineLvl w:val="0"/>
    </w:pPr>
    <w:rPr>
      <w:b/>
      <w:bCs/>
      <w:sz w:val="40"/>
      <w:szCs w:val="40"/>
    </w:rPr>
  </w:style>
  <w:style w:type="paragraph" w:customStyle="1" w:styleId="da78e84e-c0ed-4f4d-8330-5e98b15cfc30">
    <w:name w:val="石墨文档中标题"/>
    <w:next w:val="a3"/>
    <w:uiPriority w:val="9"/>
    <w:unhideWhenUsed/>
    <w:qFormat/>
    <w:pPr>
      <w:spacing w:before="260" w:after="260"/>
      <w:outlineLvl w:val="1"/>
    </w:pPr>
    <w:rPr>
      <w:b/>
      <w:bCs/>
      <w:sz w:val="36"/>
      <w:szCs w:val="36"/>
    </w:rPr>
  </w:style>
  <w:style w:type="paragraph" w:customStyle="1" w:styleId="caeb6a5e-d68a-42f2-a052-d2b4df569d89">
    <w:name w:val="石墨文档小标题"/>
    <w:next w:val="a3"/>
    <w:uiPriority w:val="9"/>
    <w:unhideWhenUsed/>
    <w:qFormat/>
    <w:pPr>
      <w:spacing w:before="260" w:after="260"/>
      <w:outlineLvl w:val="2"/>
    </w:pPr>
    <w:rPr>
      <w:b/>
      <w:bCs/>
      <w:sz w:val="32"/>
      <w:szCs w:val="32"/>
    </w:rPr>
  </w:style>
  <w:style w:type="paragraph" w:customStyle="1" w:styleId="e984d120-9f87-4dda-8328-4a9a5686774f">
    <w:name w:val="石墨文档标题"/>
    <w:next w:val="a3"/>
    <w:uiPriority w:val="9"/>
    <w:unhideWhenUsed/>
    <w:qFormat/>
    <w:pPr>
      <w:spacing w:before="260" w:after="260"/>
      <w:outlineLvl w:val="3"/>
    </w:pPr>
    <w:rPr>
      <w:b/>
      <w:bCs/>
      <w:sz w:val="56"/>
      <w:szCs w:val="56"/>
    </w:rPr>
  </w:style>
  <w:style w:type="paragraph" w:customStyle="1" w:styleId="3d0208ed-f166-42a9-824a-ced89c12efc9">
    <w:name w:val="石墨文档引用"/>
    <w:qFormat/>
    <w:pPr>
      <w:pBdr>
        <w:left w:val="single" w:sz="30" w:space="10" w:color="F0F0F0"/>
      </w:pBdr>
    </w:pPr>
    <w:rPr>
      <w:color w:val="ADADAD"/>
    </w:rPr>
  </w:style>
  <w:style w:type="paragraph" w:default="1" w:styleId="3cbaab79-30b8-4a4c-8b59-b5d9e5d49ca0">
    <w:name w:val="Normal"/>
    <w:qFormat/>
    <w:pPr>
      <w:widowControl w:val="0"/>
      <w:jc w:val="both"/>
    </w:pPr>
  </w:style>
  <w:style w:type="character" w:default="1" w:styleId="5d7e376a-d4b7-4403-a057-1d39b675c1f0">
    <w:name w:val="Default Paragraph Font"/>
    <w:uiPriority w:val="1"/>
    <w:semiHidden/>
    <w:unhideWhenUsed/>
  </w:style>
  <w:style w:type="table" w:default="1" w:styleId="324ee44f-9a6f-4e17-b2a9-f13238c204ac">
    <w:name w:val="Normal Table"/>
    <w:uiPriority w:val="99"/>
    <w:semiHidden/>
    <w:unhideWhenUsed/>
    <w:tblPr>
      <w:tblInd w:w="0" w:type="dxa"/>
      <w:tblCellMar>
        <w:top w:w="0" w:type="dxa"/>
        <w:left w:w="108" w:type="dxa"/>
        <w:bottom w:w="0" w:type="dxa"/>
        <w:right w:w="108" w:type="dxa"/>
      </w:tblCellMar>
    </w:tblPr>
  </w:style>
  <w:style w:type="numbering" w:default="1" w:styleId="14f4cb34-303d-40bc-ab81-a3b2899229d7">
    <w:name w:val="No List"/>
    <w:uiPriority w:val="99"/>
    <w:semiHidden/>
    <w:unhideWhenUsed/>
  </w:style>
  <w:style w:type="paragraph" w:customStyle="1" w:styleId="49d82bfd-9d22-4079-bb7e-04965129c48e">
    <w:name w:val="石墨文档正文"/>
    <w:qFormat/>
    <w:rPr>
      <w:szCs w:val="22"/>
    </w:rPr>
  </w:style>
  <w:style w:type="paragraph" w:customStyle="1" w:styleId="2803b60e-9b68-4bbb-880b-7540a383d83e">
    <w:name w:val="石墨文档副标题"/>
    <w:qFormat/>
    <w:rPr>
      <w:color w:val="888888"/>
      <w:sz w:val="48"/>
      <w:szCs w:val="48"/>
    </w:rPr>
  </w:style>
  <w:style w:type="paragraph" w:customStyle="1" w:styleId="8842ad0f-b6c6-4508-b29f-2bba1ac36524">
    <w:name w:val="石墨文档大标题"/>
    <w:next w:val="a3"/>
    <w:uiPriority w:val="9"/>
    <w:unhideWhenUsed/>
    <w:qFormat/>
    <w:pPr>
      <w:spacing w:before="260" w:after="260"/>
      <w:outlineLvl w:val="0"/>
    </w:pPr>
    <w:rPr>
      <w:b/>
      <w:bCs/>
      <w:sz w:val="40"/>
      <w:szCs w:val="40"/>
    </w:rPr>
  </w:style>
  <w:style w:type="paragraph" w:customStyle="1" w:styleId="f18f9867-8a37-4af7-8538-c72bb2c273b5">
    <w:name w:val="石墨文档中标题"/>
    <w:next w:val="a3"/>
    <w:uiPriority w:val="9"/>
    <w:unhideWhenUsed/>
    <w:qFormat/>
    <w:pPr>
      <w:spacing w:before="260" w:after="260"/>
      <w:outlineLvl w:val="1"/>
    </w:pPr>
    <w:rPr>
      <w:b/>
      <w:bCs/>
      <w:sz w:val="36"/>
      <w:szCs w:val="36"/>
    </w:rPr>
  </w:style>
  <w:style w:type="paragraph" w:customStyle="1" w:styleId="8983c7e8-fdfa-4f3c-9ed8-604df39e88d2">
    <w:name w:val="石墨文档小标题"/>
    <w:next w:val="a3"/>
    <w:uiPriority w:val="9"/>
    <w:unhideWhenUsed/>
    <w:qFormat/>
    <w:pPr>
      <w:spacing w:before="260" w:after="260"/>
      <w:outlineLvl w:val="2"/>
    </w:pPr>
    <w:rPr>
      <w:b/>
      <w:bCs/>
      <w:sz w:val="32"/>
      <w:szCs w:val="32"/>
    </w:rPr>
  </w:style>
  <w:style w:type="paragraph" w:customStyle="1" w:styleId="cb4994a6-1e35-42e2-8bed-ce9ffcd88d10">
    <w:name w:val="石墨文档标题"/>
    <w:next w:val="a3"/>
    <w:uiPriority w:val="9"/>
    <w:unhideWhenUsed/>
    <w:qFormat/>
    <w:pPr>
      <w:spacing w:before="260" w:after="260"/>
      <w:outlineLvl w:val="3"/>
    </w:pPr>
    <w:rPr>
      <w:b/>
      <w:bCs/>
      <w:sz w:val="56"/>
      <w:szCs w:val="56"/>
    </w:rPr>
  </w:style>
  <w:style w:type="paragraph" w:customStyle="1" w:styleId="ea6d43f2-8d71-4ee2-9e19-422e523e579e">
    <w:name w:val="石墨文档引用"/>
    <w:qFormat/>
    <w:pPr>
      <w:pBdr>
        <w:left w:val="single" w:sz="30" w:space="10" w:color="F0F0F0"/>
      </w:pBdr>
    </w:pPr>
    <w:rPr>
      <w:color w:val="ADADAD"/>
    </w:rPr>
  </w:style>
  <w:style w:type="paragraph" w:default="1" w:styleId="9f73a508-0bce-4f9d-81dd-d9b6091dd67e">
    <w:name w:val="Normal"/>
    <w:qFormat/>
    <w:pPr>
      <w:widowControl w:val="0"/>
      <w:jc w:val="both"/>
    </w:pPr>
  </w:style>
  <w:style w:type="character" w:default="1" w:styleId="08dbcf55-c571-4c10-803d-6455e92b3656">
    <w:name w:val="Default Paragraph Font"/>
    <w:uiPriority w:val="1"/>
    <w:semiHidden/>
    <w:unhideWhenUsed/>
  </w:style>
  <w:style w:type="table" w:default="1" w:styleId="0f9ae07c-6453-4704-8ae1-f2aba73f0dd8">
    <w:name w:val="Normal Table"/>
    <w:uiPriority w:val="99"/>
    <w:semiHidden/>
    <w:unhideWhenUsed/>
    <w:tblPr>
      <w:tblInd w:w="0" w:type="dxa"/>
      <w:tblCellMar>
        <w:top w:w="0" w:type="dxa"/>
        <w:left w:w="108" w:type="dxa"/>
        <w:bottom w:w="0" w:type="dxa"/>
        <w:right w:w="108" w:type="dxa"/>
      </w:tblCellMar>
    </w:tblPr>
  </w:style>
  <w:style w:type="numbering" w:default="1" w:styleId="0279144e-57b3-4750-ae22-4d0f0830b68a">
    <w:name w:val="No List"/>
    <w:uiPriority w:val="99"/>
    <w:semiHidden/>
    <w:unhideWhenUsed/>
  </w:style>
  <w:style w:type="paragraph" w:customStyle="1" w:styleId="d035b47b-cf61-4b22-ad2c-f649fc41827a">
    <w:name w:val="石墨文档正文"/>
    <w:qFormat/>
    <w:rPr>
      <w:szCs w:val="22"/>
    </w:rPr>
  </w:style>
  <w:style w:type="paragraph" w:customStyle="1" w:styleId="74c58bf8-2073-4a98-85e9-492535b60096">
    <w:name w:val="石墨文档副标题"/>
    <w:qFormat/>
    <w:rPr>
      <w:color w:val="888888"/>
      <w:sz w:val="48"/>
      <w:szCs w:val="48"/>
    </w:rPr>
  </w:style>
  <w:style w:type="paragraph" w:customStyle="1" w:styleId="ab9cb4d6-2161-4091-ab81-3cf2831e0578">
    <w:name w:val="石墨文档大标题"/>
    <w:next w:val="a3"/>
    <w:uiPriority w:val="9"/>
    <w:unhideWhenUsed/>
    <w:qFormat/>
    <w:pPr>
      <w:spacing w:before="260" w:after="260"/>
      <w:outlineLvl w:val="0"/>
    </w:pPr>
    <w:rPr>
      <w:b/>
      <w:bCs/>
      <w:sz w:val="40"/>
      <w:szCs w:val="40"/>
    </w:rPr>
  </w:style>
  <w:style w:type="paragraph" w:customStyle="1" w:styleId="0f60d7bc-8452-4943-9d7c-96e07252cfcf">
    <w:name w:val="石墨文档中标题"/>
    <w:next w:val="a3"/>
    <w:uiPriority w:val="9"/>
    <w:unhideWhenUsed/>
    <w:qFormat/>
    <w:pPr>
      <w:spacing w:before="260" w:after="260"/>
      <w:outlineLvl w:val="1"/>
    </w:pPr>
    <w:rPr>
      <w:b/>
      <w:bCs/>
      <w:sz w:val="36"/>
      <w:szCs w:val="36"/>
    </w:rPr>
  </w:style>
  <w:style w:type="paragraph" w:customStyle="1" w:styleId="ede1b514-b6cd-481f-ae2a-76a87bd2d3c3">
    <w:name w:val="石墨文档小标题"/>
    <w:next w:val="a3"/>
    <w:uiPriority w:val="9"/>
    <w:unhideWhenUsed/>
    <w:qFormat/>
    <w:pPr>
      <w:spacing w:before="260" w:after="260"/>
      <w:outlineLvl w:val="2"/>
    </w:pPr>
    <w:rPr>
      <w:b/>
      <w:bCs/>
      <w:sz w:val="32"/>
      <w:szCs w:val="32"/>
    </w:rPr>
  </w:style>
  <w:style w:type="paragraph" w:customStyle="1" w:styleId="6304941d-c8ae-4f6f-a39f-c5c1a3b2c43a">
    <w:name w:val="石墨文档标题"/>
    <w:next w:val="a3"/>
    <w:uiPriority w:val="9"/>
    <w:unhideWhenUsed/>
    <w:qFormat/>
    <w:pPr>
      <w:spacing w:before="260" w:after="260"/>
      <w:outlineLvl w:val="3"/>
    </w:pPr>
    <w:rPr>
      <w:b/>
      <w:bCs/>
      <w:sz w:val="56"/>
      <w:szCs w:val="56"/>
    </w:rPr>
  </w:style>
  <w:style w:type="paragraph" w:customStyle="1" w:styleId="f4658dae-e912-4dd8-b53a-f561679f37c6">
    <w:name w:val="石墨文档引用"/>
    <w:qFormat/>
    <w:pPr>
      <w:pBdr>
        <w:left w:val="single" w:sz="30" w:space="10" w:color="F0F0F0"/>
      </w:pBdr>
    </w:pPr>
    <w:rPr>
      <w:color w:val="ADADAD"/>
    </w:rPr>
  </w:style>
  <w:style w:type="paragraph" w:default="1" w:styleId="79d4be4f-f475-403c-aa5f-2a717bb70796">
    <w:name w:val="Normal"/>
    <w:qFormat/>
    <w:pPr>
      <w:widowControl w:val="0"/>
      <w:jc w:val="both"/>
    </w:pPr>
  </w:style>
  <w:style w:type="character" w:default="1" w:styleId="98198547-6b43-4741-8129-796c18bde8ff">
    <w:name w:val="Default Paragraph Font"/>
    <w:uiPriority w:val="1"/>
    <w:semiHidden/>
    <w:unhideWhenUsed/>
  </w:style>
  <w:style w:type="table" w:default="1" w:styleId="f70923d7-8b0c-401d-90c0-3ecdf164031c">
    <w:name w:val="Normal Table"/>
    <w:uiPriority w:val="99"/>
    <w:semiHidden/>
    <w:unhideWhenUsed/>
    <w:tblPr>
      <w:tblInd w:w="0" w:type="dxa"/>
      <w:tblCellMar>
        <w:top w:w="0" w:type="dxa"/>
        <w:left w:w="108" w:type="dxa"/>
        <w:bottom w:w="0" w:type="dxa"/>
        <w:right w:w="108" w:type="dxa"/>
      </w:tblCellMar>
    </w:tblPr>
  </w:style>
  <w:style w:type="numbering" w:default="1" w:styleId="519879ea-1afd-4eef-a7a4-1a8e60f4e461">
    <w:name w:val="No List"/>
    <w:uiPriority w:val="99"/>
    <w:semiHidden/>
    <w:unhideWhenUsed/>
  </w:style>
  <w:style w:type="paragraph" w:customStyle="1" w:styleId="94f50d21-9d63-43f0-9145-8525ff264b83">
    <w:name w:val="石墨文档正文"/>
    <w:qFormat/>
    <w:rPr>
      <w:szCs w:val="22"/>
    </w:rPr>
  </w:style>
  <w:style w:type="paragraph" w:customStyle="1" w:styleId="f5458fa2-994a-466a-ab31-3e63892a9baf">
    <w:name w:val="石墨文档副标题"/>
    <w:qFormat/>
    <w:rPr>
      <w:color w:val="888888"/>
      <w:sz w:val="48"/>
      <w:szCs w:val="48"/>
    </w:rPr>
  </w:style>
  <w:style w:type="paragraph" w:customStyle="1" w:styleId="36800622-86a0-4fe0-88fe-0673de044188">
    <w:name w:val="石墨文档大标题"/>
    <w:next w:val="a3"/>
    <w:uiPriority w:val="9"/>
    <w:unhideWhenUsed/>
    <w:qFormat/>
    <w:pPr>
      <w:spacing w:before="260" w:after="260"/>
      <w:outlineLvl w:val="0"/>
    </w:pPr>
    <w:rPr>
      <w:b/>
      <w:bCs/>
      <w:sz w:val="40"/>
      <w:szCs w:val="40"/>
    </w:rPr>
  </w:style>
  <w:style w:type="paragraph" w:customStyle="1" w:styleId="5cd07ea0-2e66-4142-8a81-da942471a5a5">
    <w:name w:val="石墨文档中标题"/>
    <w:next w:val="a3"/>
    <w:uiPriority w:val="9"/>
    <w:unhideWhenUsed/>
    <w:qFormat/>
    <w:pPr>
      <w:spacing w:before="260" w:after="260"/>
      <w:outlineLvl w:val="1"/>
    </w:pPr>
    <w:rPr>
      <w:b/>
      <w:bCs/>
      <w:sz w:val="36"/>
      <w:szCs w:val="36"/>
    </w:rPr>
  </w:style>
  <w:style w:type="paragraph" w:customStyle="1" w:styleId="33c0866b-4b30-49c7-90a3-cf840166e418">
    <w:name w:val="石墨文档小标题"/>
    <w:next w:val="a3"/>
    <w:uiPriority w:val="9"/>
    <w:unhideWhenUsed/>
    <w:qFormat/>
    <w:pPr>
      <w:spacing w:before="260" w:after="260"/>
      <w:outlineLvl w:val="2"/>
    </w:pPr>
    <w:rPr>
      <w:b/>
      <w:bCs/>
      <w:sz w:val="32"/>
      <w:szCs w:val="32"/>
    </w:rPr>
  </w:style>
  <w:style w:type="paragraph" w:customStyle="1" w:styleId="90082133-2993-4a5a-9933-ed6ca7ae64fe">
    <w:name w:val="石墨文档标题"/>
    <w:next w:val="a3"/>
    <w:uiPriority w:val="9"/>
    <w:unhideWhenUsed/>
    <w:qFormat/>
    <w:pPr>
      <w:spacing w:before="260" w:after="260"/>
      <w:outlineLvl w:val="3"/>
    </w:pPr>
    <w:rPr>
      <w:b/>
      <w:bCs/>
      <w:sz w:val="56"/>
      <w:szCs w:val="56"/>
    </w:rPr>
  </w:style>
  <w:style w:type="paragraph" w:customStyle="1" w:styleId="e41128de-f94e-460b-90a8-88557ec4e2b9">
    <w:name w:val="石墨文档引用"/>
    <w:qFormat/>
    <w:pPr>
      <w:pBdr>
        <w:left w:val="single" w:sz="30" w:space="10" w:color="F0F0F0"/>
      </w:pBdr>
    </w:pPr>
    <w:rPr>
      <w:color w:val="ADADAD"/>
    </w:rPr>
  </w:style>
  <w:style w:type="paragraph" w:default="1" w:styleId="4d2e593a-efa3-46a7-9798-2917c32639cd">
    <w:name w:val="Normal"/>
    <w:qFormat/>
    <w:pPr>
      <w:widowControl w:val="0"/>
      <w:jc w:val="both"/>
    </w:pPr>
  </w:style>
  <w:style w:type="character" w:default="1" w:styleId="862ee268-ed50-4451-b469-5677c54974cf">
    <w:name w:val="Default Paragraph Font"/>
    <w:uiPriority w:val="1"/>
    <w:semiHidden/>
    <w:unhideWhenUsed/>
  </w:style>
  <w:style w:type="table" w:default="1" w:styleId="c9fca43d-809a-49bf-bd66-f2c57f513b0d">
    <w:name w:val="Normal Table"/>
    <w:uiPriority w:val="99"/>
    <w:semiHidden/>
    <w:unhideWhenUsed/>
    <w:tblPr>
      <w:tblInd w:w="0" w:type="dxa"/>
      <w:tblCellMar>
        <w:top w:w="0" w:type="dxa"/>
        <w:left w:w="108" w:type="dxa"/>
        <w:bottom w:w="0" w:type="dxa"/>
        <w:right w:w="108" w:type="dxa"/>
      </w:tblCellMar>
    </w:tblPr>
  </w:style>
  <w:style w:type="numbering" w:default="1" w:styleId="0d93c8f7-61d4-433f-aefb-244e4862ca6b">
    <w:name w:val="No List"/>
    <w:uiPriority w:val="99"/>
    <w:semiHidden/>
    <w:unhideWhenUsed/>
  </w:style>
  <w:style w:type="paragraph" w:customStyle="1" w:styleId="36e10fc5-00ea-4e34-a645-2af6468b42c5">
    <w:name w:val="石墨文档正文"/>
    <w:qFormat/>
    <w:rPr>
      <w:szCs w:val="22"/>
    </w:rPr>
  </w:style>
  <w:style w:type="paragraph" w:customStyle="1" w:styleId="12613d48-a600-4387-9bed-5eb91d14716c">
    <w:name w:val="石墨文档副标题"/>
    <w:qFormat/>
    <w:rPr>
      <w:color w:val="888888"/>
      <w:sz w:val="48"/>
      <w:szCs w:val="48"/>
    </w:rPr>
  </w:style>
  <w:style w:type="paragraph" w:customStyle="1" w:styleId="d951b510-03f2-4ba1-8600-ed26a3f710c9">
    <w:name w:val="石墨文档大标题"/>
    <w:next w:val="a3"/>
    <w:uiPriority w:val="9"/>
    <w:unhideWhenUsed/>
    <w:qFormat/>
    <w:pPr>
      <w:spacing w:before="260" w:after="260"/>
      <w:outlineLvl w:val="0"/>
    </w:pPr>
    <w:rPr>
      <w:b/>
      <w:bCs/>
      <w:sz w:val="40"/>
      <w:szCs w:val="40"/>
    </w:rPr>
  </w:style>
  <w:style w:type="paragraph" w:customStyle="1" w:styleId="09820939-ada7-4430-abf5-2c45ea1e8aea">
    <w:name w:val="石墨文档中标题"/>
    <w:next w:val="a3"/>
    <w:uiPriority w:val="9"/>
    <w:unhideWhenUsed/>
    <w:qFormat/>
    <w:pPr>
      <w:spacing w:before="260" w:after="260"/>
      <w:outlineLvl w:val="1"/>
    </w:pPr>
    <w:rPr>
      <w:b/>
      <w:bCs/>
      <w:sz w:val="36"/>
      <w:szCs w:val="36"/>
    </w:rPr>
  </w:style>
  <w:style w:type="paragraph" w:customStyle="1" w:styleId="7b2b4058-5720-492a-83bf-2cea7fe312b9">
    <w:name w:val="石墨文档小标题"/>
    <w:next w:val="a3"/>
    <w:uiPriority w:val="9"/>
    <w:unhideWhenUsed/>
    <w:qFormat/>
    <w:pPr>
      <w:spacing w:before="260" w:after="260"/>
      <w:outlineLvl w:val="2"/>
    </w:pPr>
    <w:rPr>
      <w:b/>
      <w:bCs/>
      <w:sz w:val="32"/>
      <w:szCs w:val="32"/>
    </w:rPr>
  </w:style>
  <w:style w:type="paragraph" w:customStyle="1" w:styleId="1c30ae76-e03f-4fa2-b1c5-7e64899a9682">
    <w:name w:val="石墨文档标题"/>
    <w:next w:val="a3"/>
    <w:uiPriority w:val="9"/>
    <w:unhideWhenUsed/>
    <w:qFormat/>
    <w:pPr>
      <w:spacing w:before="260" w:after="260"/>
      <w:outlineLvl w:val="3"/>
    </w:pPr>
    <w:rPr>
      <w:b/>
      <w:bCs/>
      <w:sz w:val="56"/>
      <w:szCs w:val="56"/>
    </w:rPr>
  </w:style>
  <w:style w:type="paragraph" w:customStyle="1" w:styleId="7b018a94-1625-440a-a50e-8f9519049c22">
    <w:name w:val="石墨文档引用"/>
    <w:qFormat/>
    <w:pPr>
      <w:pBdr>
        <w:left w:val="single" w:sz="30" w:space="10" w:color="F0F0F0"/>
      </w:pBdr>
    </w:pPr>
    <w:rPr>
      <w:color w:val="ADADAD"/>
    </w:rPr>
  </w:style>
  <w:style w:type="paragraph" w:default="1" w:styleId="25bddca7-2dcb-483b-9b92-2e08380dce97">
    <w:name w:val="Normal"/>
    <w:qFormat/>
    <w:pPr>
      <w:widowControl w:val="0"/>
      <w:jc w:val="both"/>
    </w:pPr>
  </w:style>
  <w:style w:type="character" w:default="1" w:styleId="aed22309-1763-485d-b511-e6e6d8187bb4">
    <w:name w:val="Default Paragraph Font"/>
    <w:uiPriority w:val="1"/>
    <w:semiHidden/>
    <w:unhideWhenUsed/>
  </w:style>
  <w:style w:type="table" w:default="1" w:styleId="fd40baaf-0380-4b91-bb9b-269d7ba70093">
    <w:name w:val="Normal Table"/>
    <w:uiPriority w:val="99"/>
    <w:semiHidden/>
    <w:unhideWhenUsed/>
    <w:tblPr>
      <w:tblInd w:w="0" w:type="dxa"/>
      <w:tblCellMar>
        <w:top w:w="0" w:type="dxa"/>
        <w:left w:w="108" w:type="dxa"/>
        <w:bottom w:w="0" w:type="dxa"/>
        <w:right w:w="108" w:type="dxa"/>
      </w:tblCellMar>
    </w:tblPr>
  </w:style>
  <w:style w:type="numbering" w:default="1" w:styleId="69cf5508-8c74-4713-9926-3f5d566457ab">
    <w:name w:val="No List"/>
    <w:uiPriority w:val="99"/>
    <w:semiHidden/>
    <w:unhideWhenUsed/>
  </w:style>
  <w:style w:type="paragraph" w:customStyle="1" w:styleId="30fcbf11-49e0-47c2-9729-841e1bc03058">
    <w:name w:val="石墨文档正文"/>
    <w:qFormat/>
    <w:rPr>
      <w:szCs w:val="22"/>
    </w:rPr>
  </w:style>
  <w:style w:type="paragraph" w:customStyle="1" w:styleId="7b179c52-a737-4802-b611-0971e3fca0f0">
    <w:name w:val="石墨文档副标题"/>
    <w:qFormat/>
    <w:rPr>
      <w:color w:val="888888"/>
      <w:sz w:val="48"/>
      <w:szCs w:val="48"/>
    </w:rPr>
  </w:style>
  <w:style w:type="paragraph" w:customStyle="1" w:styleId="56e44c92-6ab3-4b71-ba9c-a12c25c00bae">
    <w:name w:val="石墨文档大标题"/>
    <w:next w:val="a3"/>
    <w:uiPriority w:val="9"/>
    <w:unhideWhenUsed/>
    <w:qFormat/>
    <w:pPr>
      <w:spacing w:before="260" w:after="260"/>
      <w:outlineLvl w:val="0"/>
    </w:pPr>
    <w:rPr>
      <w:b/>
      <w:bCs/>
      <w:sz w:val="40"/>
      <w:szCs w:val="40"/>
    </w:rPr>
  </w:style>
  <w:style w:type="paragraph" w:customStyle="1" w:styleId="e27cf3e5-5e1d-4788-a637-a4d7781e9bfc">
    <w:name w:val="石墨文档中标题"/>
    <w:next w:val="a3"/>
    <w:uiPriority w:val="9"/>
    <w:unhideWhenUsed/>
    <w:qFormat/>
    <w:pPr>
      <w:spacing w:before="260" w:after="260"/>
      <w:outlineLvl w:val="1"/>
    </w:pPr>
    <w:rPr>
      <w:b/>
      <w:bCs/>
      <w:sz w:val="36"/>
      <w:szCs w:val="36"/>
    </w:rPr>
  </w:style>
  <w:style w:type="paragraph" w:customStyle="1" w:styleId="a7302e2a-0413-4285-971a-a781b5b5c899">
    <w:name w:val="石墨文档小标题"/>
    <w:next w:val="a3"/>
    <w:uiPriority w:val="9"/>
    <w:unhideWhenUsed/>
    <w:qFormat/>
    <w:pPr>
      <w:spacing w:before="260" w:after="260"/>
      <w:outlineLvl w:val="2"/>
    </w:pPr>
    <w:rPr>
      <w:b/>
      <w:bCs/>
      <w:sz w:val="32"/>
      <w:szCs w:val="32"/>
    </w:rPr>
  </w:style>
  <w:style w:type="paragraph" w:customStyle="1" w:styleId="3581ef7f-24b9-4893-966d-021c3bf05d3d">
    <w:name w:val="石墨文档标题"/>
    <w:next w:val="a3"/>
    <w:uiPriority w:val="9"/>
    <w:unhideWhenUsed/>
    <w:qFormat/>
    <w:pPr>
      <w:spacing w:before="260" w:after="260"/>
      <w:outlineLvl w:val="3"/>
    </w:pPr>
    <w:rPr>
      <w:b/>
      <w:bCs/>
      <w:sz w:val="56"/>
      <w:szCs w:val="56"/>
    </w:rPr>
  </w:style>
  <w:style w:type="paragraph" w:customStyle="1" w:styleId="f6fed87e-bf4e-42d2-8dff-2cf8c9630d58">
    <w:name w:val="石墨文档引用"/>
    <w:qFormat/>
    <w:pPr>
      <w:pBdr>
        <w:left w:val="single" w:sz="30" w:space="10" w:color="F0F0F0"/>
      </w:pBdr>
    </w:pPr>
    <w:rPr>
      <w:color w:val="ADADAD"/>
    </w:rPr>
  </w:style>
  <w:style w:type="paragraph" w:default="1" w:styleId="797d6978-2e28-4b73-9fc4-01cb5147c066">
    <w:name w:val="Normal"/>
    <w:qFormat/>
    <w:pPr>
      <w:widowControl w:val="0"/>
      <w:jc w:val="both"/>
    </w:pPr>
  </w:style>
  <w:style w:type="character" w:default="1" w:styleId="e584f5b7-28ef-4c89-83ac-f9dde3e167a2">
    <w:name w:val="Default Paragraph Font"/>
    <w:uiPriority w:val="1"/>
    <w:semiHidden/>
    <w:unhideWhenUsed/>
  </w:style>
  <w:style w:type="table" w:default="1" w:styleId="dc378349-91cd-4383-9059-e08e35ea79c6">
    <w:name w:val="Normal Table"/>
    <w:uiPriority w:val="99"/>
    <w:semiHidden/>
    <w:unhideWhenUsed/>
    <w:tblPr>
      <w:tblInd w:w="0" w:type="dxa"/>
      <w:tblCellMar>
        <w:top w:w="0" w:type="dxa"/>
        <w:left w:w="108" w:type="dxa"/>
        <w:bottom w:w="0" w:type="dxa"/>
        <w:right w:w="108" w:type="dxa"/>
      </w:tblCellMar>
    </w:tblPr>
  </w:style>
  <w:style w:type="numbering" w:default="1" w:styleId="2d305a2f-044e-451d-892a-4a4a754cbb2a">
    <w:name w:val="No List"/>
    <w:uiPriority w:val="99"/>
    <w:semiHidden/>
    <w:unhideWhenUsed/>
  </w:style>
  <w:style w:type="paragraph" w:customStyle="1" w:styleId="0247ac63-f5a4-4009-bce0-fdffe1b98501">
    <w:name w:val="石墨文档正文"/>
    <w:qFormat/>
    <w:rPr>
      <w:szCs w:val="22"/>
    </w:rPr>
  </w:style>
  <w:style w:type="paragraph" w:customStyle="1" w:styleId="9a1d0b86-8e34-4074-8d33-10c2ace3b8d1">
    <w:name w:val="石墨文档副标题"/>
    <w:qFormat/>
    <w:rPr>
      <w:color w:val="888888"/>
      <w:sz w:val="48"/>
      <w:szCs w:val="48"/>
    </w:rPr>
  </w:style>
  <w:style w:type="paragraph" w:customStyle="1" w:styleId="2fa0a495-cf86-42eb-86af-3adb8c9331b8">
    <w:name w:val="石墨文档大标题"/>
    <w:next w:val="a3"/>
    <w:uiPriority w:val="9"/>
    <w:unhideWhenUsed/>
    <w:qFormat/>
    <w:pPr>
      <w:spacing w:before="260" w:after="260"/>
      <w:outlineLvl w:val="0"/>
    </w:pPr>
    <w:rPr>
      <w:b/>
      <w:bCs/>
      <w:sz w:val="40"/>
      <w:szCs w:val="40"/>
    </w:rPr>
  </w:style>
  <w:style w:type="paragraph" w:customStyle="1" w:styleId="7b67a409-65ef-40ff-8c45-1a15724c1223">
    <w:name w:val="石墨文档中标题"/>
    <w:next w:val="a3"/>
    <w:uiPriority w:val="9"/>
    <w:unhideWhenUsed/>
    <w:qFormat/>
    <w:pPr>
      <w:spacing w:before="260" w:after="260"/>
      <w:outlineLvl w:val="1"/>
    </w:pPr>
    <w:rPr>
      <w:b/>
      <w:bCs/>
      <w:sz w:val="36"/>
      <w:szCs w:val="36"/>
    </w:rPr>
  </w:style>
  <w:style w:type="paragraph" w:customStyle="1" w:styleId="c8c59dce-f199-4653-9fea-561a8bca89e4">
    <w:name w:val="石墨文档小标题"/>
    <w:next w:val="a3"/>
    <w:uiPriority w:val="9"/>
    <w:unhideWhenUsed/>
    <w:qFormat/>
    <w:pPr>
      <w:spacing w:before="260" w:after="260"/>
      <w:outlineLvl w:val="2"/>
    </w:pPr>
    <w:rPr>
      <w:b/>
      <w:bCs/>
      <w:sz w:val="32"/>
      <w:szCs w:val="32"/>
    </w:rPr>
  </w:style>
  <w:style w:type="paragraph" w:customStyle="1" w:styleId="bdff83d1-4924-427e-bbd2-d5ca124446c5">
    <w:name w:val="石墨文档标题"/>
    <w:next w:val="a3"/>
    <w:uiPriority w:val="9"/>
    <w:unhideWhenUsed/>
    <w:qFormat/>
    <w:pPr>
      <w:spacing w:before="260" w:after="260"/>
      <w:outlineLvl w:val="3"/>
    </w:pPr>
    <w:rPr>
      <w:b/>
      <w:bCs/>
      <w:sz w:val="56"/>
      <w:szCs w:val="56"/>
    </w:rPr>
  </w:style>
  <w:style w:type="paragraph" w:customStyle="1" w:styleId="8ae8244a-d045-4eea-9f41-49de1318d36e">
    <w:name w:val="石墨文档引用"/>
    <w:qFormat/>
    <w:pPr>
      <w:pBdr>
        <w:left w:val="single" w:sz="30" w:space="10" w:color="F0F0F0"/>
      </w:pBdr>
    </w:pPr>
    <w:rPr>
      <w:color w:val="ADADAD"/>
    </w:rPr>
  </w:style>
  <w:style w:type="paragraph" w:default="1" w:styleId="99fa4a82-df52-4def-906f-8282427295aa">
    <w:name w:val="Normal"/>
    <w:qFormat/>
    <w:pPr>
      <w:widowControl w:val="0"/>
      <w:jc w:val="both"/>
    </w:pPr>
  </w:style>
  <w:style w:type="character" w:default="1" w:styleId="83aaece4-0d3d-4f33-9de3-b1f5ac861d0c">
    <w:name w:val="Default Paragraph Font"/>
    <w:uiPriority w:val="1"/>
    <w:semiHidden/>
    <w:unhideWhenUsed/>
  </w:style>
  <w:style w:type="table" w:default="1" w:styleId="0da2f4be-ed99-4bfe-bfab-51f47ef68ace">
    <w:name w:val="Normal Table"/>
    <w:uiPriority w:val="99"/>
    <w:semiHidden/>
    <w:unhideWhenUsed/>
    <w:tblPr>
      <w:tblInd w:w="0" w:type="dxa"/>
      <w:tblCellMar>
        <w:top w:w="0" w:type="dxa"/>
        <w:left w:w="108" w:type="dxa"/>
        <w:bottom w:w="0" w:type="dxa"/>
        <w:right w:w="108" w:type="dxa"/>
      </w:tblCellMar>
    </w:tblPr>
  </w:style>
  <w:style w:type="numbering" w:default="1" w:styleId="4b613415-ee6d-4f1e-9cf7-4cb0156eaddf">
    <w:name w:val="No List"/>
    <w:uiPriority w:val="99"/>
    <w:semiHidden/>
    <w:unhideWhenUsed/>
  </w:style>
  <w:style w:type="paragraph" w:customStyle="1" w:styleId="62e931e2-b6fa-4712-b537-9e527950e086">
    <w:name w:val="石墨文档正文"/>
    <w:qFormat/>
    <w:rPr>
      <w:szCs w:val="22"/>
    </w:rPr>
  </w:style>
  <w:style w:type="paragraph" w:customStyle="1" w:styleId="aaae835b-b9dc-4acf-b9c2-ea534698978c">
    <w:name w:val="石墨文档副标题"/>
    <w:qFormat/>
    <w:rPr>
      <w:color w:val="888888"/>
      <w:sz w:val="48"/>
      <w:szCs w:val="48"/>
    </w:rPr>
  </w:style>
  <w:style w:type="paragraph" w:customStyle="1" w:styleId="72a1e775-59fe-430e-973a-fb7faa3eb744">
    <w:name w:val="石墨文档大标题"/>
    <w:next w:val="a3"/>
    <w:uiPriority w:val="9"/>
    <w:unhideWhenUsed/>
    <w:qFormat/>
    <w:pPr>
      <w:spacing w:before="260" w:after="260"/>
      <w:outlineLvl w:val="0"/>
    </w:pPr>
    <w:rPr>
      <w:b/>
      <w:bCs/>
      <w:sz w:val="40"/>
      <w:szCs w:val="40"/>
    </w:rPr>
  </w:style>
  <w:style w:type="paragraph" w:customStyle="1" w:styleId="c777b35c-b816-425a-a509-dd018f97c462">
    <w:name w:val="石墨文档中标题"/>
    <w:next w:val="a3"/>
    <w:uiPriority w:val="9"/>
    <w:unhideWhenUsed/>
    <w:qFormat/>
    <w:pPr>
      <w:spacing w:before="260" w:after="260"/>
      <w:outlineLvl w:val="1"/>
    </w:pPr>
    <w:rPr>
      <w:b/>
      <w:bCs/>
      <w:sz w:val="36"/>
      <w:szCs w:val="36"/>
    </w:rPr>
  </w:style>
  <w:style w:type="paragraph" w:customStyle="1" w:styleId="0519540b-adc4-493f-8e3b-f0ebb22b2d5c">
    <w:name w:val="石墨文档小标题"/>
    <w:next w:val="a3"/>
    <w:uiPriority w:val="9"/>
    <w:unhideWhenUsed/>
    <w:qFormat/>
    <w:pPr>
      <w:spacing w:before="260" w:after="260"/>
      <w:outlineLvl w:val="2"/>
    </w:pPr>
    <w:rPr>
      <w:b/>
      <w:bCs/>
      <w:sz w:val="32"/>
      <w:szCs w:val="32"/>
    </w:rPr>
  </w:style>
  <w:style w:type="paragraph" w:customStyle="1" w:styleId="be05ebd2-5ffb-48f8-87ec-b9490e06f132">
    <w:name w:val="石墨文档标题"/>
    <w:next w:val="a3"/>
    <w:uiPriority w:val="9"/>
    <w:unhideWhenUsed/>
    <w:qFormat/>
    <w:pPr>
      <w:spacing w:before="260" w:after="260"/>
      <w:outlineLvl w:val="3"/>
    </w:pPr>
    <w:rPr>
      <w:b/>
      <w:bCs/>
      <w:sz w:val="56"/>
      <w:szCs w:val="56"/>
    </w:rPr>
  </w:style>
  <w:style w:type="paragraph" w:customStyle="1" w:styleId="967e55a9-c949-4e9e-bc32-358662e86179">
    <w:name w:val="石墨文档引用"/>
    <w:qFormat/>
    <w:pPr>
      <w:pBdr>
        <w:left w:val="single" w:sz="30" w:space="10" w:color="F0F0F0"/>
      </w:pBdr>
    </w:pPr>
    <w:rPr>
      <w:color w:val="ADADAD"/>
    </w:rPr>
  </w:style>
  <w:style w:type="paragraph" w:default="1" w:styleId="84d5d620-7abe-4090-8844-33150e059054">
    <w:name w:val="Normal"/>
    <w:qFormat/>
    <w:pPr>
      <w:widowControl w:val="0"/>
      <w:jc w:val="both"/>
    </w:pPr>
  </w:style>
  <w:style w:type="character" w:default="1" w:styleId="cbb1d334-0c12-4789-b61b-3038630f8670">
    <w:name w:val="Default Paragraph Font"/>
    <w:uiPriority w:val="1"/>
    <w:semiHidden/>
    <w:unhideWhenUsed/>
  </w:style>
  <w:style w:type="table" w:default="1" w:styleId="f81586a8-705c-4ce6-a631-01560974b63d">
    <w:name w:val="Normal Table"/>
    <w:uiPriority w:val="99"/>
    <w:semiHidden/>
    <w:unhideWhenUsed/>
    <w:tblPr>
      <w:tblInd w:w="0" w:type="dxa"/>
      <w:tblCellMar>
        <w:top w:w="0" w:type="dxa"/>
        <w:left w:w="108" w:type="dxa"/>
        <w:bottom w:w="0" w:type="dxa"/>
        <w:right w:w="108" w:type="dxa"/>
      </w:tblCellMar>
    </w:tblPr>
  </w:style>
  <w:style w:type="numbering" w:default="1" w:styleId="d9847e5a-92ef-49b4-a445-b8c4ab306af4">
    <w:name w:val="No List"/>
    <w:uiPriority w:val="99"/>
    <w:semiHidden/>
    <w:unhideWhenUsed/>
  </w:style>
  <w:style w:type="paragraph" w:customStyle="1" w:styleId="f7e5f5df-27f1-4244-8f8f-d477c0d19f60">
    <w:name w:val="石墨文档正文"/>
    <w:qFormat/>
    <w:rPr>
      <w:szCs w:val="22"/>
    </w:rPr>
  </w:style>
  <w:style w:type="paragraph" w:customStyle="1" w:styleId="f19a96ee-a124-46f0-a1b9-168e4bbac90e">
    <w:name w:val="石墨文档副标题"/>
    <w:qFormat/>
    <w:rPr>
      <w:color w:val="888888"/>
      <w:sz w:val="48"/>
      <w:szCs w:val="48"/>
    </w:rPr>
  </w:style>
  <w:style w:type="paragraph" w:customStyle="1" w:styleId="3475b9f0-0dbf-4820-8a56-8ccbeca17252">
    <w:name w:val="石墨文档大标题"/>
    <w:next w:val="a3"/>
    <w:uiPriority w:val="9"/>
    <w:unhideWhenUsed/>
    <w:qFormat/>
    <w:pPr>
      <w:spacing w:before="260" w:after="260"/>
      <w:outlineLvl w:val="0"/>
    </w:pPr>
    <w:rPr>
      <w:b/>
      <w:bCs/>
      <w:sz w:val="40"/>
      <w:szCs w:val="40"/>
    </w:rPr>
  </w:style>
  <w:style w:type="paragraph" w:customStyle="1" w:styleId="465467e0-f8fe-4ec3-9fda-414e6e75a670">
    <w:name w:val="石墨文档中标题"/>
    <w:next w:val="a3"/>
    <w:uiPriority w:val="9"/>
    <w:unhideWhenUsed/>
    <w:qFormat/>
    <w:pPr>
      <w:spacing w:before="260" w:after="260"/>
      <w:outlineLvl w:val="1"/>
    </w:pPr>
    <w:rPr>
      <w:b/>
      <w:bCs/>
      <w:sz w:val="36"/>
      <w:szCs w:val="36"/>
    </w:rPr>
  </w:style>
  <w:style w:type="paragraph" w:customStyle="1" w:styleId="8cdc3b25-c29f-4cec-aba6-3bffe8cbde92">
    <w:name w:val="石墨文档小标题"/>
    <w:next w:val="a3"/>
    <w:uiPriority w:val="9"/>
    <w:unhideWhenUsed/>
    <w:qFormat/>
    <w:pPr>
      <w:spacing w:before="260" w:after="260"/>
      <w:outlineLvl w:val="2"/>
    </w:pPr>
    <w:rPr>
      <w:b/>
      <w:bCs/>
      <w:sz w:val="32"/>
      <w:szCs w:val="32"/>
    </w:rPr>
  </w:style>
  <w:style w:type="paragraph" w:customStyle="1" w:styleId="1b1ec9cc-0267-46df-afe2-b8f37a2e29b1">
    <w:name w:val="石墨文档标题"/>
    <w:next w:val="a3"/>
    <w:uiPriority w:val="9"/>
    <w:unhideWhenUsed/>
    <w:qFormat/>
    <w:pPr>
      <w:spacing w:before="260" w:after="260"/>
      <w:outlineLvl w:val="3"/>
    </w:pPr>
    <w:rPr>
      <w:b/>
      <w:bCs/>
      <w:sz w:val="56"/>
      <w:szCs w:val="56"/>
    </w:rPr>
  </w:style>
  <w:style w:type="paragraph" w:customStyle="1" w:styleId="3c7802e9-18f3-4f3a-b740-6caafe3edce5">
    <w:name w:val="石墨文档引用"/>
    <w:qFormat/>
    <w:pPr>
      <w:pBdr>
        <w:left w:val="single" w:sz="30" w:space="10" w:color="F0F0F0"/>
      </w:pBdr>
    </w:pPr>
    <w:rPr>
      <w:color w:val="ADADAD"/>
    </w:rPr>
  </w:style>
  <w:style w:type="paragraph" w:default="1" w:styleId="6bc2e479-7f3a-4bd3-bb47-2f74b5c1c5db">
    <w:name w:val="Normal"/>
    <w:qFormat/>
    <w:pPr>
      <w:widowControl w:val="0"/>
      <w:jc w:val="both"/>
    </w:pPr>
  </w:style>
  <w:style w:type="character" w:default="1" w:styleId="f10a37c9-9db9-42ce-bb57-047a3ab5f453">
    <w:name w:val="Default Paragraph Font"/>
    <w:uiPriority w:val="1"/>
    <w:semiHidden/>
    <w:unhideWhenUsed/>
  </w:style>
  <w:style w:type="table" w:default="1" w:styleId="6d2975ce-131b-4fd2-a10e-8c1e8c51a6e7">
    <w:name w:val="Normal Table"/>
    <w:uiPriority w:val="99"/>
    <w:semiHidden/>
    <w:unhideWhenUsed/>
    <w:tblPr>
      <w:tblInd w:w="0" w:type="dxa"/>
      <w:tblCellMar>
        <w:top w:w="0" w:type="dxa"/>
        <w:left w:w="108" w:type="dxa"/>
        <w:bottom w:w="0" w:type="dxa"/>
        <w:right w:w="108" w:type="dxa"/>
      </w:tblCellMar>
    </w:tblPr>
  </w:style>
  <w:style w:type="numbering" w:default="1" w:styleId="740ffad8-ebd5-4b6f-9971-c7ce71442e31">
    <w:name w:val="No List"/>
    <w:uiPriority w:val="99"/>
    <w:semiHidden/>
    <w:unhideWhenUsed/>
  </w:style>
  <w:style w:type="paragraph" w:customStyle="1" w:styleId="77eb42a1-facc-4fe6-a487-833aae309af4">
    <w:name w:val="石墨文档正文"/>
    <w:qFormat/>
    <w:rPr>
      <w:szCs w:val="22"/>
    </w:rPr>
  </w:style>
  <w:style w:type="paragraph" w:customStyle="1" w:styleId="5909df94-86a7-4214-ae44-2cd7c489d0a7">
    <w:name w:val="石墨文档副标题"/>
    <w:qFormat/>
    <w:rPr>
      <w:color w:val="888888"/>
      <w:sz w:val="48"/>
      <w:szCs w:val="48"/>
    </w:rPr>
  </w:style>
  <w:style w:type="paragraph" w:customStyle="1" w:styleId="b73923a1-cbaf-4fc3-92ae-3a4e4c9993b5">
    <w:name w:val="石墨文档大标题"/>
    <w:next w:val="a3"/>
    <w:uiPriority w:val="9"/>
    <w:unhideWhenUsed/>
    <w:qFormat/>
    <w:pPr>
      <w:spacing w:before="260" w:after="260"/>
      <w:outlineLvl w:val="0"/>
    </w:pPr>
    <w:rPr>
      <w:b/>
      <w:bCs/>
      <w:sz w:val="40"/>
      <w:szCs w:val="40"/>
    </w:rPr>
  </w:style>
  <w:style w:type="paragraph" w:customStyle="1" w:styleId="201bf6de-77a8-4368-aa47-29417f0e7ddc">
    <w:name w:val="石墨文档中标题"/>
    <w:next w:val="a3"/>
    <w:uiPriority w:val="9"/>
    <w:unhideWhenUsed/>
    <w:qFormat/>
    <w:pPr>
      <w:spacing w:before="260" w:after="260"/>
      <w:outlineLvl w:val="1"/>
    </w:pPr>
    <w:rPr>
      <w:b/>
      <w:bCs/>
      <w:sz w:val="36"/>
      <w:szCs w:val="36"/>
    </w:rPr>
  </w:style>
  <w:style w:type="paragraph" w:customStyle="1" w:styleId="26eee8d6-4516-40f5-9b6d-7bf41324e7ee">
    <w:name w:val="石墨文档小标题"/>
    <w:next w:val="a3"/>
    <w:uiPriority w:val="9"/>
    <w:unhideWhenUsed/>
    <w:qFormat/>
    <w:pPr>
      <w:spacing w:before="260" w:after="260"/>
      <w:outlineLvl w:val="2"/>
    </w:pPr>
    <w:rPr>
      <w:b/>
      <w:bCs/>
      <w:sz w:val="32"/>
      <w:szCs w:val="32"/>
    </w:rPr>
  </w:style>
  <w:style w:type="paragraph" w:customStyle="1" w:styleId="b9151cc5-8288-406c-9d98-1ddf8fca5155">
    <w:name w:val="石墨文档标题"/>
    <w:next w:val="a3"/>
    <w:uiPriority w:val="9"/>
    <w:unhideWhenUsed/>
    <w:qFormat/>
    <w:pPr>
      <w:spacing w:before="260" w:after="260"/>
      <w:outlineLvl w:val="3"/>
    </w:pPr>
    <w:rPr>
      <w:b/>
      <w:bCs/>
      <w:sz w:val="56"/>
      <w:szCs w:val="56"/>
    </w:rPr>
  </w:style>
  <w:style w:type="paragraph" w:customStyle="1" w:styleId="780f99c5-7c0d-4aad-a33c-ec350806eec0">
    <w:name w:val="石墨文档引用"/>
    <w:qFormat/>
    <w:pPr>
      <w:pBdr>
        <w:left w:val="single" w:sz="30" w:space="10" w:color="F0F0F0"/>
      </w:pBdr>
    </w:pPr>
    <w:rPr>
      <w:color w:val="ADADAD"/>
    </w:rPr>
  </w:style>
  <w:style w:type="paragraph" w:default="1" w:styleId="0bb30fee-65ec-43aa-996e-dcbd744585cb">
    <w:name w:val="Normal"/>
    <w:qFormat/>
    <w:pPr>
      <w:widowControl w:val="0"/>
      <w:jc w:val="both"/>
    </w:pPr>
  </w:style>
  <w:style w:type="character" w:default="1" w:styleId="339daaef-de5d-4162-995e-70f81ff35f7c">
    <w:name w:val="Default Paragraph Font"/>
    <w:uiPriority w:val="1"/>
    <w:semiHidden/>
    <w:unhideWhenUsed/>
  </w:style>
  <w:style w:type="table" w:default="1" w:styleId="158be45b-0875-4194-ab9e-2010939af51a">
    <w:name w:val="Normal Table"/>
    <w:uiPriority w:val="99"/>
    <w:semiHidden/>
    <w:unhideWhenUsed/>
    <w:tblPr>
      <w:tblInd w:w="0" w:type="dxa"/>
      <w:tblCellMar>
        <w:top w:w="0" w:type="dxa"/>
        <w:left w:w="108" w:type="dxa"/>
        <w:bottom w:w="0" w:type="dxa"/>
        <w:right w:w="108" w:type="dxa"/>
      </w:tblCellMar>
    </w:tblPr>
  </w:style>
  <w:style w:type="numbering" w:default="1" w:styleId="b9d8132d-558e-468c-88db-dbf14cb18975">
    <w:name w:val="No List"/>
    <w:uiPriority w:val="99"/>
    <w:semiHidden/>
    <w:unhideWhenUsed/>
  </w:style>
  <w:style w:type="paragraph" w:customStyle="1" w:styleId="58bf89b8-c6ad-4422-bd27-3437985d5839">
    <w:name w:val="石墨文档正文"/>
    <w:qFormat/>
    <w:rPr>
      <w:szCs w:val="22"/>
    </w:rPr>
  </w:style>
  <w:style w:type="paragraph" w:customStyle="1" w:styleId="82fb6960-eb4d-42f2-aaa4-6792cda01b72">
    <w:name w:val="石墨文档副标题"/>
    <w:qFormat/>
    <w:rPr>
      <w:color w:val="888888"/>
      <w:sz w:val="48"/>
      <w:szCs w:val="48"/>
    </w:rPr>
  </w:style>
  <w:style w:type="paragraph" w:customStyle="1" w:styleId="7d5f78ad-1f37-4bff-87cd-fb8646044c21">
    <w:name w:val="石墨文档大标题"/>
    <w:next w:val="a3"/>
    <w:uiPriority w:val="9"/>
    <w:unhideWhenUsed/>
    <w:qFormat/>
    <w:pPr>
      <w:spacing w:before="260" w:after="260"/>
      <w:outlineLvl w:val="0"/>
    </w:pPr>
    <w:rPr>
      <w:b/>
      <w:bCs/>
      <w:sz w:val="40"/>
      <w:szCs w:val="40"/>
    </w:rPr>
  </w:style>
  <w:style w:type="paragraph" w:customStyle="1" w:styleId="1857e538-3e7e-4fae-be5c-d1037ec3aa29">
    <w:name w:val="石墨文档中标题"/>
    <w:next w:val="a3"/>
    <w:uiPriority w:val="9"/>
    <w:unhideWhenUsed/>
    <w:qFormat/>
    <w:pPr>
      <w:spacing w:before="260" w:after="260"/>
      <w:outlineLvl w:val="1"/>
    </w:pPr>
    <w:rPr>
      <w:b/>
      <w:bCs/>
      <w:sz w:val="36"/>
      <w:szCs w:val="36"/>
    </w:rPr>
  </w:style>
  <w:style w:type="paragraph" w:customStyle="1" w:styleId="25d62fd0-b75c-4c6d-be11-2e4ed7e140d8">
    <w:name w:val="石墨文档小标题"/>
    <w:next w:val="a3"/>
    <w:uiPriority w:val="9"/>
    <w:unhideWhenUsed/>
    <w:qFormat/>
    <w:pPr>
      <w:spacing w:before="260" w:after="260"/>
      <w:outlineLvl w:val="2"/>
    </w:pPr>
    <w:rPr>
      <w:b/>
      <w:bCs/>
      <w:sz w:val="32"/>
      <w:szCs w:val="32"/>
    </w:rPr>
  </w:style>
  <w:style w:type="paragraph" w:customStyle="1" w:styleId="9942e015-e3f5-427c-8cda-6934765eeda6">
    <w:name w:val="石墨文档标题"/>
    <w:next w:val="a3"/>
    <w:uiPriority w:val="9"/>
    <w:unhideWhenUsed/>
    <w:qFormat/>
    <w:pPr>
      <w:spacing w:before="260" w:after="260"/>
      <w:outlineLvl w:val="3"/>
    </w:pPr>
    <w:rPr>
      <w:b/>
      <w:bCs/>
      <w:sz w:val="56"/>
      <w:szCs w:val="56"/>
    </w:rPr>
  </w:style>
  <w:style w:type="paragraph" w:customStyle="1" w:styleId="75297617-48aa-43f3-959e-6710f6dc8ccc">
    <w:name w:val="石墨文档引用"/>
    <w:qFormat/>
    <w:pPr>
      <w:pBdr>
        <w:left w:val="single" w:sz="30" w:space="10" w:color="F0F0F0"/>
      </w:pBdr>
    </w:pPr>
    <w:rPr>
      <w:color w:val="ADADAD"/>
    </w:rPr>
  </w:style>
  <w:style w:type="paragraph" w:default="1" w:styleId="a8d23840-866c-4168-baf9-b13dba7b24fc">
    <w:name w:val="Normal"/>
    <w:qFormat/>
    <w:pPr>
      <w:widowControl w:val="0"/>
      <w:jc w:val="both"/>
    </w:pPr>
  </w:style>
  <w:style w:type="character" w:default="1" w:styleId="079ce171-0baa-403d-8800-27eb379799c8">
    <w:name w:val="Default Paragraph Font"/>
    <w:uiPriority w:val="1"/>
    <w:semiHidden/>
    <w:unhideWhenUsed/>
  </w:style>
  <w:style w:type="table" w:default="1" w:styleId="4585acf7-b796-4c52-a3a9-36d9e87154f6">
    <w:name w:val="Normal Table"/>
    <w:uiPriority w:val="99"/>
    <w:semiHidden/>
    <w:unhideWhenUsed/>
    <w:tblPr>
      <w:tblInd w:w="0" w:type="dxa"/>
      <w:tblCellMar>
        <w:top w:w="0" w:type="dxa"/>
        <w:left w:w="108" w:type="dxa"/>
        <w:bottom w:w="0" w:type="dxa"/>
        <w:right w:w="108" w:type="dxa"/>
      </w:tblCellMar>
    </w:tblPr>
  </w:style>
  <w:style w:type="numbering" w:default="1" w:styleId="bdd10a24-f19d-4910-9197-a6a95e822089">
    <w:name w:val="No List"/>
    <w:uiPriority w:val="99"/>
    <w:semiHidden/>
    <w:unhideWhenUsed/>
  </w:style>
  <w:style w:type="paragraph" w:customStyle="1" w:styleId="7a5ce1f3-5474-40e5-92c3-59a8af5dd384">
    <w:name w:val="石墨文档正文"/>
    <w:qFormat/>
    <w:rPr>
      <w:szCs w:val="22"/>
    </w:rPr>
  </w:style>
  <w:style w:type="paragraph" w:customStyle="1" w:styleId="a369685b-d27b-4b0d-91e7-fd2ce4165403">
    <w:name w:val="石墨文档副标题"/>
    <w:qFormat/>
    <w:rPr>
      <w:color w:val="888888"/>
      <w:sz w:val="48"/>
      <w:szCs w:val="48"/>
    </w:rPr>
  </w:style>
  <w:style w:type="paragraph" w:customStyle="1" w:styleId="9cf34b8c-5499-4f5c-9fb2-1d0b307a05b1">
    <w:name w:val="石墨文档大标题"/>
    <w:next w:val="a3"/>
    <w:uiPriority w:val="9"/>
    <w:unhideWhenUsed/>
    <w:qFormat/>
    <w:pPr>
      <w:spacing w:before="260" w:after="260"/>
      <w:outlineLvl w:val="0"/>
    </w:pPr>
    <w:rPr>
      <w:b/>
      <w:bCs/>
      <w:sz w:val="40"/>
      <w:szCs w:val="40"/>
    </w:rPr>
  </w:style>
  <w:style w:type="paragraph" w:customStyle="1" w:styleId="0f2f3842-df1d-46c9-bfbf-fd4ca76b141f">
    <w:name w:val="石墨文档中标题"/>
    <w:next w:val="a3"/>
    <w:uiPriority w:val="9"/>
    <w:unhideWhenUsed/>
    <w:qFormat/>
    <w:pPr>
      <w:spacing w:before="260" w:after="260"/>
      <w:outlineLvl w:val="1"/>
    </w:pPr>
    <w:rPr>
      <w:b/>
      <w:bCs/>
      <w:sz w:val="36"/>
      <w:szCs w:val="36"/>
    </w:rPr>
  </w:style>
  <w:style w:type="paragraph" w:customStyle="1" w:styleId="3711e780-2ab3-4257-8d21-2f9cca263226">
    <w:name w:val="石墨文档小标题"/>
    <w:next w:val="a3"/>
    <w:uiPriority w:val="9"/>
    <w:unhideWhenUsed/>
    <w:qFormat/>
    <w:pPr>
      <w:spacing w:before="260" w:after="260"/>
      <w:outlineLvl w:val="2"/>
    </w:pPr>
    <w:rPr>
      <w:b/>
      <w:bCs/>
      <w:sz w:val="32"/>
      <w:szCs w:val="32"/>
    </w:rPr>
  </w:style>
  <w:style w:type="paragraph" w:customStyle="1" w:styleId="ef049633-48aa-41ed-8d99-e108035caf3e">
    <w:name w:val="石墨文档标题"/>
    <w:next w:val="a3"/>
    <w:uiPriority w:val="9"/>
    <w:unhideWhenUsed/>
    <w:qFormat/>
    <w:pPr>
      <w:spacing w:before="260" w:after="260"/>
      <w:outlineLvl w:val="3"/>
    </w:pPr>
    <w:rPr>
      <w:b/>
      <w:bCs/>
      <w:sz w:val="56"/>
      <w:szCs w:val="56"/>
    </w:rPr>
  </w:style>
  <w:style w:type="paragraph" w:customStyle="1" w:styleId="e27742c6-1548-4b19-abe9-32028082dd3f">
    <w:name w:val="石墨文档引用"/>
    <w:qFormat/>
    <w:pPr>
      <w:pBdr>
        <w:left w:val="single" w:sz="30" w:space="10" w:color="F0F0F0"/>
      </w:pBdr>
    </w:pPr>
    <w:rPr>
      <w:color w:val="ADADAD"/>
    </w:rPr>
  </w:style>
  <w:style w:type="paragraph" w:default="1" w:styleId="e47d4c61-ce96-4d0d-842c-24e938345d8a">
    <w:name w:val="Normal"/>
    <w:qFormat/>
    <w:pPr>
      <w:widowControl w:val="0"/>
      <w:jc w:val="both"/>
    </w:pPr>
  </w:style>
  <w:style w:type="character" w:default="1" w:styleId="708c4d44-c97d-49fb-9873-2f95b78b2489">
    <w:name w:val="Default Paragraph Font"/>
    <w:uiPriority w:val="1"/>
    <w:semiHidden/>
    <w:unhideWhenUsed/>
  </w:style>
  <w:style w:type="table" w:default="1" w:styleId="051929e2-ff44-43c5-a899-3d68e1c8bcdf">
    <w:name w:val="Normal Table"/>
    <w:uiPriority w:val="99"/>
    <w:semiHidden/>
    <w:unhideWhenUsed/>
    <w:tblPr>
      <w:tblInd w:w="0" w:type="dxa"/>
      <w:tblCellMar>
        <w:top w:w="0" w:type="dxa"/>
        <w:left w:w="108" w:type="dxa"/>
        <w:bottom w:w="0" w:type="dxa"/>
        <w:right w:w="108" w:type="dxa"/>
      </w:tblCellMar>
    </w:tblPr>
  </w:style>
  <w:style w:type="numbering" w:default="1" w:styleId="69e08b6d-1e23-4293-92a8-933704c1c6e3">
    <w:name w:val="No List"/>
    <w:uiPriority w:val="99"/>
    <w:semiHidden/>
    <w:unhideWhenUsed/>
  </w:style>
  <w:style w:type="paragraph" w:customStyle="1" w:styleId="e0b95fed-6f97-4a0e-89ce-a83685ad924d">
    <w:name w:val="石墨文档正文"/>
    <w:qFormat/>
    <w:rPr>
      <w:szCs w:val="22"/>
    </w:rPr>
  </w:style>
  <w:style w:type="paragraph" w:customStyle="1" w:styleId="300541b5-6471-4d97-bc34-614bf9959cf3">
    <w:name w:val="石墨文档副标题"/>
    <w:qFormat/>
    <w:rPr>
      <w:color w:val="888888"/>
      <w:sz w:val="48"/>
      <w:szCs w:val="48"/>
    </w:rPr>
  </w:style>
  <w:style w:type="paragraph" w:customStyle="1" w:styleId="d47d7405-65d2-43ce-9b55-dbd4ee8e0903">
    <w:name w:val="石墨文档大标题"/>
    <w:next w:val="a3"/>
    <w:uiPriority w:val="9"/>
    <w:unhideWhenUsed/>
    <w:qFormat/>
    <w:pPr>
      <w:spacing w:before="260" w:after="260"/>
      <w:outlineLvl w:val="0"/>
    </w:pPr>
    <w:rPr>
      <w:b/>
      <w:bCs/>
      <w:sz w:val="40"/>
      <w:szCs w:val="40"/>
    </w:rPr>
  </w:style>
  <w:style w:type="paragraph" w:customStyle="1" w:styleId="124006bc-ff27-4f4a-a419-9baf9aa4d2ba">
    <w:name w:val="石墨文档中标题"/>
    <w:next w:val="a3"/>
    <w:uiPriority w:val="9"/>
    <w:unhideWhenUsed/>
    <w:qFormat/>
    <w:pPr>
      <w:spacing w:before="260" w:after="260"/>
      <w:outlineLvl w:val="1"/>
    </w:pPr>
    <w:rPr>
      <w:b/>
      <w:bCs/>
      <w:sz w:val="36"/>
      <w:szCs w:val="36"/>
    </w:rPr>
  </w:style>
  <w:style w:type="paragraph" w:customStyle="1" w:styleId="f0b163f7-26b4-4497-8360-f5e9819e26aa">
    <w:name w:val="石墨文档小标题"/>
    <w:next w:val="a3"/>
    <w:uiPriority w:val="9"/>
    <w:unhideWhenUsed/>
    <w:qFormat/>
    <w:pPr>
      <w:spacing w:before="260" w:after="260"/>
      <w:outlineLvl w:val="2"/>
    </w:pPr>
    <w:rPr>
      <w:b/>
      <w:bCs/>
      <w:sz w:val="32"/>
      <w:szCs w:val="32"/>
    </w:rPr>
  </w:style>
  <w:style w:type="paragraph" w:customStyle="1" w:styleId="8be3647e-bb0e-4891-8072-9f016673d438">
    <w:name w:val="石墨文档标题"/>
    <w:next w:val="a3"/>
    <w:uiPriority w:val="9"/>
    <w:unhideWhenUsed/>
    <w:qFormat/>
    <w:pPr>
      <w:spacing w:before="260" w:after="260"/>
      <w:outlineLvl w:val="3"/>
    </w:pPr>
    <w:rPr>
      <w:b/>
      <w:bCs/>
      <w:sz w:val="56"/>
      <w:szCs w:val="56"/>
    </w:rPr>
  </w:style>
  <w:style w:type="paragraph" w:customStyle="1" w:styleId="f0056a32-7895-4a00-8ca0-42d3d836af85">
    <w:name w:val="石墨文档引用"/>
    <w:qFormat/>
    <w:pPr>
      <w:pBdr>
        <w:left w:val="single" w:sz="30" w:space="10" w:color="F0F0F0"/>
      </w:pBdr>
    </w:pPr>
    <w:rPr>
      <w:color w:val="ADADAD"/>
    </w:rPr>
  </w:style>
  <w:style w:type="paragraph" w:default="1" w:styleId="26c9f860-312d-46da-a89b-9925e22e3d33">
    <w:name w:val="Normal"/>
    <w:qFormat/>
    <w:pPr>
      <w:widowControl w:val="0"/>
      <w:jc w:val="both"/>
    </w:pPr>
  </w:style>
  <w:style w:type="character" w:default="1" w:styleId="a2e267c6-e570-42af-a71c-bd8aaa60c764">
    <w:name w:val="Default Paragraph Font"/>
    <w:uiPriority w:val="1"/>
    <w:semiHidden/>
    <w:unhideWhenUsed/>
  </w:style>
  <w:style w:type="table" w:default="1" w:styleId="ca535790-596b-4f7d-992c-89d507ebc627">
    <w:name w:val="Normal Table"/>
    <w:uiPriority w:val="99"/>
    <w:semiHidden/>
    <w:unhideWhenUsed/>
    <w:tblPr>
      <w:tblInd w:w="0" w:type="dxa"/>
      <w:tblCellMar>
        <w:top w:w="0" w:type="dxa"/>
        <w:left w:w="108" w:type="dxa"/>
        <w:bottom w:w="0" w:type="dxa"/>
        <w:right w:w="108" w:type="dxa"/>
      </w:tblCellMar>
    </w:tblPr>
  </w:style>
  <w:style w:type="numbering" w:default="1" w:styleId="d153cd0c-fdbb-4c98-abf8-7f48b742dbc8">
    <w:name w:val="No List"/>
    <w:uiPriority w:val="99"/>
    <w:semiHidden/>
    <w:unhideWhenUsed/>
  </w:style>
  <w:style w:type="paragraph" w:customStyle="1" w:styleId="0e7a3833-c5ca-4154-a116-13c9c4f3b03e">
    <w:name w:val="石墨文档正文"/>
    <w:qFormat/>
    <w:rPr>
      <w:szCs w:val="22"/>
    </w:rPr>
  </w:style>
  <w:style w:type="paragraph" w:customStyle="1" w:styleId="da0ca87d-04e5-4302-9b7d-aa9949f6a643">
    <w:name w:val="石墨文档副标题"/>
    <w:qFormat/>
    <w:rPr>
      <w:color w:val="888888"/>
      <w:sz w:val="48"/>
      <w:szCs w:val="48"/>
    </w:rPr>
  </w:style>
  <w:style w:type="paragraph" w:customStyle="1" w:styleId="7d3112c3-6c9f-4a37-b073-e34b9f2e3f9d">
    <w:name w:val="石墨文档大标题"/>
    <w:next w:val="a3"/>
    <w:uiPriority w:val="9"/>
    <w:unhideWhenUsed/>
    <w:qFormat/>
    <w:pPr>
      <w:spacing w:before="260" w:after="260"/>
      <w:outlineLvl w:val="0"/>
    </w:pPr>
    <w:rPr>
      <w:b/>
      <w:bCs/>
      <w:sz w:val="40"/>
      <w:szCs w:val="40"/>
    </w:rPr>
  </w:style>
  <w:style w:type="paragraph" w:customStyle="1" w:styleId="e54ad36f-531c-45b3-b81a-5564005a2ff7">
    <w:name w:val="石墨文档中标题"/>
    <w:next w:val="a3"/>
    <w:uiPriority w:val="9"/>
    <w:unhideWhenUsed/>
    <w:qFormat/>
    <w:pPr>
      <w:spacing w:before="260" w:after="260"/>
      <w:outlineLvl w:val="1"/>
    </w:pPr>
    <w:rPr>
      <w:b/>
      <w:bCs/>
      <w:sz w:val="36"/>
      <w:szCs w:val="36"/>
    </w:rPr>
  </w:style>
  <w:style w:type="paragraph" w:customStyle="1" w:styleId="7348ade4-f5d6-4156-9155-6b01e783d894">
    <w:name w:val="石墨文档小标题"/>
    <w:next w:val="a3"/>
    <w:uiPriority w:val="9"/>
    <w:unhideWhenUsed/>
    <w:qFormat/>
    <w:pPr>
      <w:spacing w:before="260" w:after="260"/>
      <w:outlineLvl w:val="2"/>
    </w:pPr>
    <w:rPr>
      <w:b/>
      <w:bCs/>
      <w:sz w:val="32"/>
      <w:szCs w:val="32"/>
    </w:rPr>
  </w:style>
  <w:style w:type="paragraph" w:customStyle="1" w:styleId="6b6db4ff-7472-449c-8a7d-17b0fca7781d">
    <w:name w:val="石墨文档标题"/>
    <w:next w:val="a3"/>
    <w:uiPriority w:val="9"/>
    <w:unhideWhenUsed/>
    <w:qFormat/>
    <w:pPr>
      <w:spacing w:before="260" w:after="260"/>
      <w:outlineLvl w:val="3"/>
    </w:pPr>
    <w:rPr>
      <w:b/>
      <w:bCs/>
      <w:sz w:val="56"/>
      <w:szCs w:val="56"/>
    </w:rPr>
  </w:style>
  <w:style w:type="paragraph" w:customStyle="1" w:styleId="93b6fcb9-17e2-498b-9868-26de4ee6292b">
    <w:name w:val="石墨文档引用"/>
    <w:qFormat/>
    <w:pPr>
      <w:pBdr>
        <w:left w:val="single" w:sz="30" w:space="10" w:color="F0F0F0"/>
      </w:pBdr>
    </w:pPr>
    <w:rPr>
      <w:color w:val="ADADAD"/>
    </w:rPr>
  </w:style>
  <w:style w:type="paragraph" w:default="1" w:styleId="d2e674f3-9f46-45ae-8179-ca6a6f1f037e">
    <w:name w:val="Normal"/>
    <w:qFormat/>
    <w:pPr>
      <w:widowControl w:val="0"/>
      <w:jc w:val="both"/>
    </w:pPr>
  </w:style>
  <w:style w:type="character" w:default="1" w:styleId="3e3756b0-8e23-4ed0-8b8c-632b74129543">
    <w:name w:val="Default Paragraph Font"/>
    <w:uiPriority w:val="1"/>
    <w:semiHidden/>
    <w:unhideWhenUsed/>
  </w:style>
  <w:style w:type="table" w:default="1" w:styleId="f864e6d3-7431-462f-9c0c-cf436e87993f">
    <w:name w:val="Normal Table"/>
    <w:uiPriority w:val="99"/>
    <w:semiHidden/>
    <w:unhideWhenUsed/>
    <w:tblPr>
      <w:tblInd w:w="0" w:type="dxa"/>
      <w:tblCellMar>
        <w:top w:w="0" w:type="dxa"/>
        <w:left w:w="108" w:type="dxa"/>
        <w:bottom w:w="0" w:type="dxa"/>
        <w:right w:w="108" w:type="dxa"/>
      </w:tblCellMar>
    </w:tblPr>
  </w:style>
  <w:style w:type="numbering" w:default="1" w:styleId="b48d4703-a086-491d-94a7-6c241d3f7cd9">
    <w:name w:val="No List"/>
    <w:uiPriority w:val="99"/>
    <w:semiHidden/>
    <w:unhideWhenUsed/>
  </w:style>
  <w:style w:type="paragraph" w:customStyle="1" w:styleId="1bee4fb7-cf19-49b3-858f-a20449737bca">
    <w:name w:val="石墨文档正文"/>
    <w:qFormat/>
    <w:rPr>
      <w:szCs w:val="22"/>
    </w:rPr>
  </w:style>
  <w:style w:type="paragraph" w:customStyle="1" w:styleId="e61f88a1-0bf1-4731-b22c-04e951950a19">
    <w:name w:val="石墨文档副标题"/>
    <w:qFormat/>
    <w:rPr>
      <w:color w:val="888888"/>
      <w:sz w:val="48"/>
      <w:szCs w:val="48"/>
    </w:rPr>
  </w:style>
  <w:style w:type="paragraph" w:customStyle="1" w:styleId="1d4547f3-87bd-4a5c-ae4e-4af4b638a278">
    <w:name w:val="石墨文档大标题"/>
    <w:next w:val="a3"/>
    <w:uiPriority w:val="9"/>
    <w:unhideWhenUsed/>
    <w:qFormat/>
    <w:pPr>
      <w:spacing w:before="260" w:after="260"/>
      <w:outlineLvl w:val="0"/>
    </w:pPr>
    <w:rPr>
      <w:b/>
      <w:bCs/>
      <w:sz w:val="40"/>
      <w:szCs w:val="40"/>
    </w:rPr>
  </w:style>
  <w:style w:type="paragraph" w:customStyle="1" w:styleId="2ea685eb-7c5f-4f44-a893-849823d67c3a">
    <w:name w:val="石墨文档中标题"/>
    <w:next w:val="a3"/>
    <w:uiPriority w:val="9"/>
    <w:unhideWhenUsed/>
    <w:qFormat/>
    <w:pPr>
      <w:spacing w:before="260" w:after="260"/>
      <w:outlineLvl w:val="1"/>
    </w:pPr>
    <w:rPr>
      <w:b/>
      <w:bCs/>
      <w:sz w:val="36"/>
      <w:szCs w:val="36"/>
    </w:rPr>
  </w:style>
  <w:style w:type="paragraph" w:customStyle="1" w:styleId="ea21ee76-4e22-4407-a488-831849cbe89b">
    <w:name w:val="石墨文档小标题"/>
    <w:next w:val="a3"/>
    <w:uiPriority w:val="9"/>
    <w:unhideWhenUsed/>
    <w:qFormat/>
    <w:pPr>
      <w:spacing w:before="260" w:after="260"/>
      <w:outlineLvl w:val="2"/>
    </w:pPr>
    <w:rPr>
      <w:b/>
      <w:bCs/>
      <w:sz w:val="32"/>
      <w:szCs w:val="32"/>
    </w:rPr>
  </w:style>
  <w:style w:type="paragraph" w:customStyle="1" w:styleId="69a95480-b820-40e4-aae0-2467cb64577d">
    <w:name w:val="石墨文档标题"/>
    <w:next w:val="a3"/>
    <w:uiPriority w:val="9"/>
    <w:unhideWhenUsed/>
    <w:qFormat/>
    <w:pPr>
      <w:spacing w:before="260" w:after="260"/>
      <w:outlineLvl w:val="3"/>
    </w:pPr>
    <w:rPr>
      <w:b/>
      <w:bCs/>
      <w:sz w:val="56"/>
      <w:szCs w:val="56"/>
    </w:rPr>
  </w:style>
  <w:style w:type="paragraph" w:customStyle="1" w:styleId="675d4467-e85f-414d-8573-36a40e31b771">
    <w:name w:val="石墨文档引用"/>
    <w:qFormat/>
    <w:pPr>
      <w:pBdr>
        <w:left w:val="single" w:sz="30" w:space="10" w:color="F0F0F0"/>
      </w:pBdr>
    </w:pPr>
    <w:rPr>
      <w:color w:val="ADADAD"/>
    </w:rPr>
  </w:style>
  <w:style w:type="paragraph" w:default="1" w:styleId="99c3832b-d55a-418e-bef8-6086e3e39c23">
    <w:name w:val="Normal"/>
    <w:qFormat/>
    <w:pPr>
      <w:widowControl w:val="0"/>
      <w:jc w:val="both"/>
    </w:pPr>
  </w:style>
  <w:style w:type="character" w:default="1" w:styleId="8f4cf272-fa37-44f9-998c-70ecd3501c33">
    <w:name w:val="Default Paragraph Font"/>
    <w:uiPriority w:val="1"/>
    <w:semiHidden/>
    <w:unhideWhenUsed/>
  </w:style>
  <w:style w:type="table" w:default="1" w:styleId="d398938d-0b11-4136-8169-094d6d6eb65c">
    <w:name w:val="Normal Table"/>
    <w:uiPriority w:val="99"/>
    <w:semiHidden/>
    <w:unhideWhenUsed/>
    <w:tblPr>
      <w:tblInd w:w="0" w:type="dxa"/>
      <w:tblCellMar>
        <w:top w:w="0" w:type="dxa"/>
        <w:left w:w="108" w:type="dxa"/>
        <w:bottom w:w="0" w:type="dxa"/>
        <w:right w:w="108" w:type="dxa"/>
      </w:tblCellMar>
    </w:tblPr>
  </w:style>
  <w:style w:type="numbering" w:default="1" w:styleId="08185cf9-b1a7-4f70-9a70-8c9cbea9ae9b">
    <w:name w:val="No List"/>
    <w:uiPriority w:val="99"/>
    <w:semiHidden/>
    <w:unhideWhenUsed/>
  </w:style>
  <w:style w:type="paragraph" w:customStyle="1" w:styleId="f63d118d-b062-439f-937e-5de6d48a2fa5">
    <w:name w:val="石墨文档正文"/>
    <w:qFormat/>
    <w:rPr>
      <w:szCs w:val="22"/>
    </w:rPr>
  </w:style>
  <w:style w:type="paragraph" w:customStyle="1" w:styleId="71c5c197-8fa8-4cc2-b5af-e737b57be84f">
    <w:name w:val="石墨文档副标题"/>
    <w:qFormat/>
    <w:rPr>
      <w:color w:val="888888"/>
      <w:sz w:val="48"/>
      <w:szCs w:val="48"/>
    </w:rPr>
  </w:style>
  <w:style w:type="paragraph" w:customStyle="1" w:styleId="d74c9a50-d1d8-4d86-842e-bf6c01ca04bc">
    <w:name w:val="石墨文档大标题"/>
    <w:next w:val="a3"/>
    <w:uiPriority w:val="9"/>
    <w:unhideWhenUsed/>
    <w:qFormat/>
    <w:pPr>
      <w:spacing w:before="260" w:after="260"/>
      <w:outlineLvl w:val="0"/>
    </w:pPr>
    <w:rPr>
      <w:b/>
      <w:bCs/>
      <w:sz w:val="40"/>
      <w:szCs w:val="40"/>
    </w:rPr>
  </w:style>
  <w:style w:type="paragraph" w:customStyle="1" w:styleId="61d305a8-99cf-404f-8ed7-9f6622acf06c">
    <w:name w:val="石墨文档中标题"/>
    <w:next w:val="a3"/>
    <w:uiPriority w:val="9"/>
    <w:unhideWhenUsed/>
    <w:qFormat/>
    <w:pPr>
      <w:spacing w:before="260" w:after="260"/>
      <w:outlineLvl w:val="1"/>
    </w:pPr>
    <w:rPr>
      <w:b/>
      <w:bCs/>
      <w:sz w:val="36"/>
      <w:szCs w:val="36"/>
    </w:rPr>
  </w:style>
  <w:style w:type="paragraph" w:customStyle="1" w:styleId="d571bf50-df4f-4eec-b793-18329050be4c">
    <w:name w:val="石墨文档小标题"/>
    <w:next w:val="a3"/>
    <w:uiPriority w:val="9"/>
    <w:unhideWhenUsed/>
    <w:qFormat/>
    <w:pPr>
      <w:spacing w:before="260" w:after="260"/>
      <w:outlineLvl w:val="2"/>
    </w:pPr>
    <w:rPr>
      <w:b/>
      <w:bCs/>
      <w:sz w:val="32"/>
      <w:szCs w:val="32"/>
    </w:rPr>
  </w:style>
  <w:style w:type="paragraph" w:customStyle="1" w:styleId="ffb7ccae-4553-44ba-b510-9f16892c973e">
    <w:name w:val="石墨文档标题"/>
    <w:next w:val="a3"/>
    <w:uiPriority w:val="9"/>
    <w:unhideWhenUsed/>
    <w:qFormat/>
    <w:pPr>
      <w:spacing w:before="260" w:after="260"/>
      <w:outlineLvl w:val="3"/>
    </w:pPr>
    <w:rPr>
      <w:b/>
      <w:bCs/>
      <w:sz w:val="56"/>
      <w:szCs w:val="56"/>
    </w:rPr>
  </w:style>
  <w:style w:type="paragraph" w:customStyle="1" w:styleId="e7708b93-f0c0-4311-aaf4-6d20677c6577">
    <w:name w:val="石墨文档引用"/>
    <w:qFormat/>
    <w:pPr>
      <w:pBdr>
        <w:left w:val="single" w:sz="30" w:space="10" w:color="F0F0F0"/>
      </w:pBdr>
    </w:pPr>
    <w:rPr>
      <w:color w:val="ADADAD"/>
    </w:rPr>
  </w:style>
  <w:style w:type="paragraph" w:default="1" w:styleId="da5331da-2691-4975-b3ab-cd4addcfc1f9">
    <w:name w:val="Normal"/>
    <w:qFormat/>
    <w:pPr>
      <w:widowControl w:val="0"/>
      <w:jc w:val="both"/>
    </w:pPr>
  </w:style>
  <w:style w:type="character" w:default="1" w:styleId="9efd8eb0-e711-4d18-a213-402698260f8d">
    <w:name w:val="Default Paragraph Font"/>
    <w:uiPriority w:val="1"/>
    <w:semiHidden/>
    <w:unhideWhenUsed/>
  </w:style>
  <w:style w:type="table" w:default="1" w:styleId="5c4bbed4-a5ad-4449-9c6a-6cf3e620dbf2">
    <w:name w:val="Normal Table"/>
    <w:uiPriority w:val="99"/>
    <w:semiHidden/>
    <w:unhideWhenUsed/>
    <w:tblPr>
      <w:tblInd w:w="0" w:type="dxa"/>
      <w:tblCellMar>
        <w:top w:w="0" w:type="dxa"/>
        <w:left w:w="108" w:type="dxa"/>
        <w:bottom w:w="0" w:type="dxa"/>
        <w:right w:w="108" w:type="dxa"/>
      </w:tblCellMar>
    </w:tblPr>
  </w:style>
  <w:style w:type="numbering" w:default="1" w:styleId="ec1694af-bd96-44d2-b89d-47dcef04c4ad">
    <w:name w:val="No List"/>
    <w:uiPriority w:val="99"/>
    <w:semiHidden/>
    <w:unhideWhenUsed/>
  </w:style>
  <w:style w:type="paragraph" w:customStyle="1" w:styleId="30c5d3da-7300-4e5a-8bb8-bc554a50bc98">
    <w:name w:val="石墨文档正文"/>
    <w:qFormat/>
    <w:rPr>
      <w:szCs w:val="22"/>
    </w:rPr>
  </w:style>
  <w:style w:type="paragraph" w:customStyle="1" w:styleId="d83e4727-40b4-46bd-9285-2e106bafa3da">
    <w:name w:val="石墨文档副标题"/>
    <w:qFormat/>
    <w:rPr>
      <w:color w:val="888888"/>
      <w:sz w:val="48"/>
      <w:szCs w:val="48"/>
    </w:rPr>
  </w:style>
  <w:style w:type="paragraph" w:customStyle="1" w:styleId="b6d38e23-a898-4d34-a3c2-5571ccedba2d">
    <w:name w:val="石墨文档大标题"/>
    <w:next w:val="a3"/>
    <w:uiPriority w:val="9"/>
    <w:unhideWhenUsed/>
    <w:qFormat/>
    <w:pPr>
      <w:spacing w:before="260" w:after="260"/>
      <w:outlineLvl w:val="0"/>
    </w:pPr>
    <w:rPr>
      <w:b/>
      <w:bCs/>
      <w:sz w:val="40"/>
      <w:szCs w:val="40"/>
    </w:rPr>
  </w:style>
  <w:style w:type="paragraph" w:customStyle="1" w:styleId="1a8285ab-76b8-4c59-bb9d-b2f4f479dd56">
    <w:name w:val="石墨文档中标题"/>
    <w:next w:val="a3"/>
    <w:uiPriority w:val="9"/>
    <w:unhideWhenUsed/>
    <w:qFormat/>
    <w:pPr>
      <w:spacing w:before="260" w:after="260"/>
      <w:outlineLvl w:val="1"/>
    </w:pPr>
    <w:rPr>
      <w:b/>
      <w:bCs/>
      <w:sz w:val="36"/>
      <w:szCs w:val="36"/>
    </w:rPr>
  </w:style>
  <w:style w:type="paragraph" w:customStyle="1" w:styleId="9f52100d-e1a4-498f-a60e-03504fea63c5">
    <w:name w:val="石墨文档小标题"/>
    <w:next w:val="a3"/>
    <w:uiPriority w:val="9"/>
    <w:unhideWhenUsed/>
    <w:qFormat/>
    <w:pPr>
      <w:spacing w:before="260" w:after="260"/>
      <w:outlineLvl w:val="2"/>
    </w:pPr>
    <w:rPr>
      <w:b/>
      <w:bCs/>
      <w:sz w:val="32"/>
      <w:szCs w:val="32"/>
    </w:rPr>
  </w:style>
  <w:style w:type="paragraph" w:customStyle="1" w:styleId="e17ed7fe-9b90-4cff-bc1d-1886a8f81b0f">
    <w:name w:val="石墨文档标题"/>
    <w:next w:val="a3"/>
    <w:uiPriority w:val="9"/>
    <w:unhideWhenUsed/>
    <w:qFormat/>
    <w:pPr>
      <w:spacing w:before="260" w:after="260"/>
      <w:outlineLvl w:val="3"/>
    </w:pPr>
    <w:rPr>
      <w:b/>
      <w:bCs/>
      <w:sz w:val="56"/>
      <w:szCs w:val="56"/>
    </w:rPr>
  </w:style>
  <w:style w:type="paragraph" w:customStyle="1" w:styleId="57aab077-ca24-4fdd-acaf-856c6eec5d1f">
    <w:name w:val="石墨文档引用"/>
    <w:qFormat/>
    <w:pPr>
      <w:pBdr>
        <w:left w:val="single" w:sz="30" w:space="10" w:color="F0F0F0"/>
      </w:pBdr>
    </w:pPr>
    <w:rPr>
      <w:color w:val="ADADAD"/>
    </w:rPr>
  </w:style>
  <w:style w:type="paragraph" w:default="1" w:styleId="835bcf29-20f4-42cb-8b22-73c663870ec7">
    <w:name w:val="Normal"/>
    <w:qFormat/>
    <w:pPr>
      <w:widowControl w:val="0"/>
      <w:jc w:val="both"/>
    </w:pPr>
  </w:style>
  <w:style w:type="character" w:default="1" w:styleId="686c965f-d080-4480-976f-56ed6bb3ca32">
    <w:name w:val="Default Paragraph Font"/>
    <w:uiPriority w:val="1"/>
    <w:semiHidden/>
    <w:unhideWhenUsed/>
  </w:style>
  <w:style w:type="table" w:default="1" w:styleId="aca256b7-baf0-4818-828c-f950b3d50977">
    <w:name w:val="Normal Table"/>
    <w:uiPriority w:val="99"/>
    <w:semiHidden/>
    <w:unhideWhenUsed/>
    <w:tblPr>
      <w:tblInd w:w="0" w:type="dxa"/>
      <w:tblCellMar>
        <w:top w:w="0" w:type="dxa"/>
        <w:left w:w="108" w:type="dxa"/>
        <w:bottom w:w="0" w:type="dxa"/>
        <w:right w:w="108" w:type="dxa"/>
      </w:tblCellMar>
    </w:tblPr>
  </w:style>
  <w:style w:type="numbering" w:default="1" w:styleId="91946d4f-f531-44e3-8546-ffc2647f0b75">
    <w:name w:val="No List"/>
    <w:uiPriority w:val="99"/>
    <w:semiHidden/>
    <w:unhideWhenUsed/>
  </w:style>
  <w:style w:type="paragraph" w:customStyle="1" w:styleId="0ad8a5cc-e43a-4286-84fc-62a99e781bc3">
    <w:name w:val="石墨文档正文"/>
    <w:qFormat/>
    <w:rPr>
      <w:szCs w:val="22"/>
    </w:rPr>
  </w:style>
  <w:style w:type="paragraph" w:customStyle="1" w:styleId="e7c2650e-197b-4c8a-a5e6-38b829b7ddf6">
    <w:name w:val="石墨文档副标题"/>
    <w:qFormat/>
    <w:rPr>
      <w:color w:val="888888"/>
      <w:sz w:val="48"/>
      <w:szCs w:val="48"/>
    </w:rPr>
  </w:style>
  <w:style w:type="paragraph" w:customStyle="1" w:styleId="29840638-fa0d-400a-b220-ee7cef456ce3">
    <w:name w:val="石墨文档大标题"/>
    <w:next w:val="a3"/>
    <w:uiPriority w:val="9"/>
    <w:unhideWhenUsed/>
    <w:qFormat/>
    <w:pPr>
      <w:spacing w:before="260" w:after="260"/>
      <w:outlineLvl w:val="0"/>
    </w:pPr>
    <w:rPr>
      <w:b/>
      <w:bCs/>
      <w:sz w:val="40"/>
      <w:szCs w:val="40"/>
    </w:rPr>
  </w:style>
  <w:style w:type="paragraph" w:customStyle="1" w:styleId="f7d6f327-3714-470d-947e-fcc310d9e660">
    <w:name w:val="石墨文档中标题"/>
    <w:next w:val="a3"/>
    <w:uiPriority w:val="9"/>
    <w:unhideWhenUsed/>
    <w:qFormat/>
    <w:pPr>
      <w:spacing w:before="260" w:after="260"/>
      <w:outlineLvl w:val="1"/>
    </w:pPr>
    <w:rPr>
      <w:b/>
      <w:bCs/>
      <w:sz w:val="36"/>
      <w:szCs w:val="36"/>
    </w:rPr>
  </w:style>
  <w:style w:type="paragraph" w:customStyle="1" w:styleId="00dde25d-94f6-452e-a9f9-9c9344889c4b">
    <w:name w:val="石墨文档小标题"/>
    <w:next w:val="a3"/>
    <w:uiPriority w:val="9"/>
    <w:unhideWhenUsed/>
    <w:qFormat/>
    <w:pPr>
      <w:spacing w:before="260" w:after="260"/>
      <w:outlineLvl w:val="2"/>
    </w:pPr>
    <w:rPr>
      <w:b/>
      <w:bCs/>
      <w:sz w:val="32"/>
      <w:szCs w:val="32"/>
    </w:rPr>
  </w:style>
  <w:style w:type="paragraph" w:customStyle="1" w:styleId="1471f607-6067-4761-9d18-accebd0e1f53">
    <w:name w:val="石墨文档标题"/>
    <w:next w:val="a3"/>
    <w:uiPriority w:val="9"/>
    <w:unhideWhenUsed/>
    <w:qFormat/>
    <w:pPr>
      <w:spacing w:before="260" w:after="260"/>
      <w:outlineLvl w:val="3"/>
    </w:pPr>
    <w:rPr>
      <w:b/>
      <w:bCs/>
      <w:sz w:val="56"/>
      <w:szCs w:val="56"/>
    </w:rPr>
  </w:style>
  <w:style w:type="paragraph" w:customStyle="1" w:styleId="c3d15bc2-ebd6-4232-9fa4-6a366289331c">
    <w:name w:val="石墨文档引用"/>
    <w:qFormat/>
    <w:pPr>
      <w:pBdr>
        <w:left w:val="single" w:sz="30" w:space="10" w:color="F0F0F0"/>
      </w:pBdr>
    </w:pPr>
    <w:rPr>
      <w:color w:val="ADADAD"/>
    </w:rPr>
  </w:style>
  <w:style w:type="paragraph" w:default="1" w:styleId="cc0502ee-37a6-4218-b82a-6f75cd04d4df">
    <w:name w:val="Normal"/>
    <w:qFormat/>
    <w:pPr>
      <w:widowControl w:val="0"/>
      <w:jc w:val="both"/>
    </w:pPr>
  </w:style>
  <w:style w:type="character" w:default="1" w:styleId="b06533fc-1962-4c5a-9dc3-f2bda79fae1c">
    <w:name w:val="Default Paragraph Font"/>
    <w:uiPriority w:val="1"/>
    <w:semiHidden/>
    <w:unhideWhenUsed/>
  </w:style>
  <w:style w:type="table" w:default="1" w:styleId="2d0d2f28-0d69-42d7-a891-2adbae3677e8">
    <w:name w:val="Normal Table"/>
    <w:uiPriority w:val="99"/>
    <w:semiHidden/>
    <w:unhideWhenUsed/>
    <w:tblPr>
      <w:tblInd w:w="0" w:type="dxa"/>
      <w:tblCellMar>
        <w:top w:w="0" w:type="dxa"/>
        <w:left w:w="108" w:type="dxa"/>
        <w:bottom w:w="0" w:type="dxa"/>
        <w:right w:w="108" w:type="dxa"/>
      </w:tblCellMar>
    </w:tblPr>
  </w:style>
  <w:style w:type="numbering" w:default="1" w:styleId="27f9aa9e-6b2c-462f-a5a3-c7d2a5cca946">
    <w:name w:val="No List"/>
    <w:uiPriority w:val="99"/>
    <w:semiHidden/>
    <w:unhideWhenUsed/>
  </w:style>
  <w:style w:type="paragraph" w:customStyle="1" w:styleId="6962e146-0fc3-4e89-ae79-0647a5429dce">
    <w:name w:val="石墨文档正文"/>
    <w:qFormat/>
    <w:rPr>
      <w:szCs w:val="22"/>
    </w:rPr>
  </w:style>
  <w:style w:type="paragraph" w:customStyle="1" w:styleId="4106093f-1566-4631-9f67-93a1b5121135">
    <w:name w:val="石墨文档副标题"/>
    <w:qFormat/>
    <w:rPr>
      <w:color w:val="888888"/>
      <w:sz w:val="48"/>
      <w:szCs w:val="48"/>
    </w:rPr>
  </w:style>
  <w:style w:type="paragraph" w:customStyle="1" w:styleId="8c0f8d05-a0a1-422c-8111-03d4abd54b25">
    <w:name w:val="石墨文档大标题"/>
    <w:next w:val="a3"/>
    <w:uiPriority w:val="9"/>
    <w:unhideWhenUsed/>
    <w:qFormat/>
    <w:pPr>
      <w:spacing w:before="260" w:after="260"/>
      <w:outlineLvl w:val="0"/>
    </w:pPr>
    <w:rPr>
      <w:b/>
      <w:bCs/>
      <w:sz w:val="40"/>
      <w:szCs w:val="40"/>
    </w:rPr>
  </w:style>
  <w:style w:type="paragraph" w:customStyle="1" w:styleId="96b7e744-6557-48fb-8b60-6a2b97dd41da">
    <w:name w:val="石墨文档中标题"/>
    <w:next w:val="a3"/>
    <w:uiPriority w:val="9"/>
    <w:unhideWhenUsed/>
    <w:qFormat/>
    <w:pPr>
      <w:spacing w:before="260" w:after="260"/>
      <w:outlineLvl w:val="1"/>
    </w:pPr>
    <w:rPr>
      <w:b/>
      <w:bCs/>
      <w:sz w:val="36"/>
      <w:szCs w:val="36"/>
    </w:rPr>
  </w:style>
  <w:style w:type="paragraph" w:customStyle="1" w:styleId="705e17b3-0f29-4ebc-8d48-35d828922ff5">
    <w:name w:val="石墨文档小标题"/>
    <w:next w:val="a3"/>
    <w:uiPriority w:val="9"/>
    <w:unhideWhenUsed/>
    <w:qFormat/>
    <w:pPr>
      <w:spacing w:before="260" w:after="260"/>
      <w:outlineLvl w:val="2"/>
    </w:pPr>
    <w:rPr>
      <w:b/>
      <w:bCs/>
      <w:sz w:val="32"/>
      <w:szCs w:val="32"/>
    </w:rPr>
  </w:style>
  <w:style w:type="paragraph" w:customStyle="1" w:styleId="afc4857d-dc1a-4908-a658-452eb1998c69">
    <w:name w:val="石墨文档标题"/>
    <w:next w:val="a3"/>
    <w:uiPriority w:val="9"/>
    <w:unhideWhenUsed/>
    <w:qFormat/>
    <w:pPr>
      <w:spacing w:before="260" w:after="260"/>
      <w:outlineLvl w:val="3"/>
    </w:pPr>
    <w:rPr>
      <w:b/>
      <w:bCs/>
      <w:sz w:val="56"/>
      <w:szCs w:val="56"/>
    </w:rPr>
  </w:style>
  <w:style w:type="paragraph" w:customStyle="1" w:styleId="4780cde9-eca4-456d-908f-d35a246f4fc9">
    <w:name w:val="石墨文档引用"/>
    <w:qFormat/>
    <w:pPr>
      <w:pBdr>
        <w:left w:val="single" w:sz="30" w:space="10" w:color="F0F0F0"/>
      </w:pBdr>
    </w:pPr>
    <w:rPr>
      <w:color w:val="ADADAD"/>
    </w:rPr>
  </w:style>
  <w:style w:type="paragraph" w:default="1" w:styleId="1169f4cf-a7fd-4c1c-a8a6-7438babdf7cd">
    <w:name w:val="Normal"/>
    <w:qFormat/>
    <w:pPr>
      <w:widowControl w:val="0"/>
      <w:jc w:val="both"/>
    </w:pPr>
  </w:style>
  <w:style w:type="character" w:default="1" w:styleId="344a1528-e442-4bc9-ba93-f658e52c5ae4">
    <w:name w:val="Default Paragraph Font"/>
    <w:uiPriority w:val="1"/>
    <w:semiHidden/>
    <w:unhideWhenUsed/>
  </w:style>
  <w:style w:type="table" w:default="1" w:styleId="e03c3fb0-520e-40e8-bcb6-7f366ea44cff">
    <w:name w:val="Normal Table"/>
    <w:uiPriority w:val="99"/>
    <w:semiHidden/>
    <w:unhideWhenUsed/>
    <w:tblPr>
      <w:tblInd w:w="0" w:type="dxa"/>
      <w:tblCellMar>
        <w:top w:w="0" w:type="dxa"/>
        <w:left w:w="108" w:type="dxa"/>
        <w:bottom w:w="0" w:type="dxa"/>
        <w:right w:w="108" w:type="dxa"/>
      </w:tblCellMar>
    </w:tblPr>
  </w:style>
  <w:style w:type="numbering" w:default="1" w:styleId="0268f0b1-dbfe-4c90-bdc5-9e4c69b53a0d">
    <w:name w:val="No List"/>
    <w:uiPriority w:val="99"/>
    <w:semiHidden/>
    <w:unhideWhenUsed/>
  </w:style>
  <w:style w:type="paragraph" w:customStyle="1" w:styleId="d4463254-fe2d-4ee1-8acc-58c2f397d360">
    <w:name w:val="石墨文档正文"/>
    <w:qFormat/>
    <w:rPr>
      <w:szCs w:val="22"/>
    </w:rPr>
  </w:style>
  <w:style w:type="paragraph" w:customStyle="1" w:styleId="46a6dc67-b638-4562-95e9-567c3af29ca3">
    <w:name w:val="石墨文档副标题"/>
    <w:qFormat/>
    <w:rPr>
      <w:color w:val="888888"/>
      <w:sz w:val="48"/>
      <w:szCs w:val="48"/>
    </w:rPr>
  </w:style>
  <w:style w:type="paragraph" w:customStyle="1" w:styleId="fc6eb94f-204f-4821-b1f3-1bf4b4369e94">
    <w:name w:val="石墨文档大标题"/>
    <w:next w:val="a3"/>
    <w:uiPriority w:val="9"/>
    <w:unhideWhenUsed/>
    <w:qFormat/>
    <w:pPr>
      <w:spacing w:before="260" w:after="260"/>
      <w:outlineLvl w:val="0"/>
    </w:pPr>
    <w:rPr>
      <w:b/>
      <w:bCs/>
      <w:sz w:val="40"/>
      <w:szCs w:val="40"/>
    </w:rPr>
  </w:style>
  <w:style w:type="paragraph" w:customStyle="1" w:styleId="b1b73d5a-fb53-4c10-9601-122433c85182">
    <w:name w:val="石墨文档中标题"/>
    <w:next w:val="a3"/>
    <w:uiPriority w:val="9"/>
    <w:unhideWhenUsed/>
    <w:qFormat/>
    <w:pPr>
      <w:spacing w:before="260" w:after="260"/>
      <w:outlineLvl w:val="1"/>
    </w:pPr>
    <w:rPr>
      <w:b/>
      <w:bCs/>
      <w:sz w:val="36"/>
      <w:szCs w:val="36"/>
    </w:rPr>
  </w:style>
  <w:style w:type="paragraph" w:customStyle="1" w:styleId="d313eaa7-e53d-415e-ac33-c9d583144607">
    <w:name w:val="石墨文档小标题"/>
    <w:next w:val="a3"/>
    <w:uiPriority w:val="9"/>
    <w:unhideWhenUsed/>
    <w:qFormat/>
    <w:pPr>
      <w:spacing w:before="260" w:after="260"/>
      <w:outlineLvl w:val="2"/>
    </w:pPr>
    <w:rPr>
      <w:b/>
      <w:bCs/>
      <w:sz w:val="32"/>
      <w:szCs w:val="32"/>
    </w:rPr>
  </w:style>
  <w:style w:type="paragraph" w:customStyle="1" w:styleId="025aa47a-5f96-4a20-853a-7e8377051d73">
    <w:name w:val="石墨文档标题"/>
    <w:next w:val="a3"/>
    <w:uiPriority w:val="9"/>
    <w:unhideWhenUsed/>
    <w:qFormat/>
    <w:pPr>
      <w:spacing w:before="260" w:after="260"/>
      <w:outlineLvl w:val="3"/>
    </w:pPr>
    <w:rPr>
      <w:b/>
      <w:bCs/>
      <w:sz w:val="56"/>
      <w:szCs w:val="56"/>
    </w:rPr>
  </w:style>
  <w:style w:type="paragraph" w:customStyle="1" w:styleId="61270be1-b75a-4c51-8a63-c9884225d799">
    <w:name w:val="石墨文档引用"/>
    <w:qFormat/>
    <w:pPr>
      <w:pBdr>
        <w:left w:val="single" w:sz="30" w:space="10" w:color="F0F0F0"/>
      </w:pBdr>
    </w:pPr>
    <w:rPr>
      <w:color w:val="ADADAD"/>
    </w:rPr>
  </w:style>
  <w:style w:type="paragraph" w:default="1" w:styleId="b5439a2e-83b8-4108-af60-3f5f4a998280">
    <w:name w:val="Normal"/>
    <w:qFormat/>
    <w:pPr>
      <w:widowControl w:val="0"/>
      <w:jc w:val="both"/>
    </w:pPr>
  </w:style>
  <w:style w:type="character" w:default="1" w:styleId="34369c1c-63aa-4190-9fe0-6288dcf033cb">
    <w:name w:val="Default Paragraph Font"/>
    <w:uiPriority w:val="1"/>
    <w:semiHidden/>
    <w:unhideWhenUsed/>
  </w:style>
  <w:style w:type="table" w:default="1" w:styleId="380bcb74-06d9-4f8b-b35c-96030b03b64b">
    <w:name w:val="Normal Table"/>
    <w:uiPriority w:val="99"/>
    <w:semiHidden/>
    <w:unhideWhenUsed/>
    <w:tblPr>
      <w:tblInd w:w="0" w:type="dxa"/>
      <w:tblCellMar>
        <w:top w:w="0" w:type="dxa"/>
        <w:left w:w="108" w:type="dxa"/>
        <w:bottom w:w="0" w:type="dxa"/>
        <w:right w:w="108" w:type="dxa"/>
      </w:tblCellMar>
    </w:tblPr>
  </w:style>
  <w:style w:type="numbering" w:default="1" w:styleId="1f69ed1a-9b0f-4723-bd3b-e1224d59e424">
    <w:name w:val="No List"/>
    <w:uiPriority w:val="99"/>
    <w:semiHidden/>
    <w:unhideWhenUsed/>
  </w:style>
  <w:style w:type="paragraph" w:customStyle="1" w:styleId="1d9bfd1f-a29e-471e-89ab-9622c72afafe">
    <w:name w:val="石墨文档正文"/>
    <w:qFormat/>
    <w:rPr>
      <w:szCs w:val="22"/>
    </w:rPr>
  </w:style>
  <w:style w:type="paragraph" w:customStyle="1" w:styleId="1e7af4b0-0bff-4156-b43b-bdbf4cfa7329">
    <w:name w:val="石墨文档副标题"/>
    <w:qFormat/>
    <w:rPr>
      <w:color w:val="888888"/>
      <w:sz w:val="48"/>
      <w:szCs w:val="48"/>
    </w:rPr>
  </w:style>
  <w:style w:type="paragraph" w:customStyle="1" w:styleId="c3834a2c-cc46-4232-a9c3-63a98e05c3ac">
    <w:name w:val="石墨文档大标题"/>
    <w:next w:val="a3"/>
    <w:uiPriority w:val="9"/>
    <w:unhideWhenUsed/>
    <w:qFormat/>
    <w:pPr>
      <w:spacing w:before="260" w:after="260"/>
      <w:outlineLvl w:val="0"/>
    </w:pPr>
    <w:rPr>
      <w:b/>
      <w:bCs/>
      <w:sz w:val="40"/>
      <w:szCs w:val="40"/>
    </w:rPr>
  </w:style>
  <w:style w:type="paragraph" w:customStyle="1" w:styleId="0f2efe99-3b58-4101-a820-192908126774">
    <w:name w:val="石墨文档中标题"/>
    <w:next w:val="a3"/>
    <w:uiPriority w:val="9"/>
    <w:unhideWhenUsed/>
    <w:qFormat/>
    <w:pPr>
      <w:spacing w:before="260" w:after="260"/>
      <w:outlineLvl w:val="1"/>
    </w:pPr>
    <w:rPr>
      <w:b/>
      <w:bCs/>
      <w:sz w:val="36"/>
      <w:szCs w:val="36"/>
    </w:rPr>
  </w:style>
  <w:style w:type="paragraph" w:customStyle="1" w:styleId="97f0db6f-d3f2-4e72-a8c6-04b00dc3799d">
    <w:name w:val="石墨文档小标题"/>
    <w:next w:val="a3"/>
    <w:uiPriority w:val="9"/>
    <w:unhideWhenUsed/>
    <w:qFormat/>
    <w:pPr>
      <w:spacing w:before="260" w:after="260"/>
      <w:outlineLvl w:val="2"/>
    </w:pPr>
    <w:rPr>
      <w:b/>
      <w:bCs/>
      <w:sz w:val="32"/>
      <w:szCs w:val="32"/>
    </w:rPr>
  </w:style>
  <w:style w:type="paragraph" w:customStyle="1" w:styleId="871fffc1-e047-4344-a047-64ac83fc9471">
    <w:name w:val="石墨文档标题"/>
    <w:next w:val="a3"/>
    <w:uiPriority w:val="9"/>
    <w:unhideWhenUsed/>
    <w:qFormat/>
    <w:pPr>
      <w:spacing w:before="260" w:after="260"/>
      <w:outlineLvl w:val="3"/>
    </w:pPr>
    <w:rPr>
      <w:b/>
      <w:bCs/>
      <w:sz w:val="56"/>
      <w:szCs w:val="56"/>
    </w:rPr>
  </w:style>
  <w:style w:type="paragraph" w:customStyle="1" w:styleId="9d2eaebb-8a35-4c8b-a24b-53bcdcf9e362">
    <w:name w:val="石墨文档引用"/>
    <w:qFormat/>
    <w:pPr>
      <w:pBdr>
        <w:left w:val="single" w:sz="30" w:space="10" w:color="F0F0F0"/>
      </w:pBdr>
    </w:pPr>
    <w:rPr>
      <w:color w:val="ADADAD"/>
    </w:rPr>
  </w:style>
  <w:style w:type="paragraph" w:default="1" w:styleId="23bd5eaf-4c53-4948-89f4-839b4f283f9a">
    <w:name w:val="Normal"/>
    <w:qFormat/>
    <w:pPr>
      <w:widowControl w:val="0"/>
      <w:jc w:val="both"/>
    </w:pPr>
  </w:style>
  <w:style w:type="character" w:default="1" w:styleId="71eaf1a0-1b14-42a5-b275-6184574afd92">
    <w:name w:val="Default Paragraph Font"/>
    <w:uiPriority w:val="1"/>
    <w:semiHidden/>
    <w:unhideWhenUsed/>
  </w:style>
  <w:style w:type="table" w:default="1" w:styleId="243f29d2-5878-4991-8052-f0d84b4493b1">
    <w:name w:val="Normal Table"/>
    <w:uiPriority w:val="99"/>
    <w:semiHidden/>
    <w:unhideWhenUsed/>
    <w:tblPr>
      <w:tblInd w:w="0" w:type="dxa"/>
      <w:tblCellMar>
        <w:top w:w="0" w:type="dxa"/>
        <w:left w:w="108" w:type="dxa"/>
        <w:bottom w:w="0" w:type="dxa"/>
        <w:right w:w="108" w:type="dxa"/>
      </w:tblCellMar>
    </w:tblPr>
  </w:style>
  <w:style w:type="numbering" w:default="1" w:styleId="d2b39e28-ae9c-4515-b3a1-a26d2aaa7322">
    <w:name w:val="No List"/>
    <w:uiPriority w:val="99"/>
    <w:semiHidden/>
    <w:unhideWhenUsed/>
  </w:style>
  <w:style w:type="paragraph" w:customStyle="1" w:styleId="6c81782b-ab95-4e38-ad11-c652401bbc05">
    <w:name w:val="石墨文档正文"/>
    <w:qFormat/>
    <w:rPr>
      <w:szCs w:val="22"/>
    </w:rPr>
  </w:style>
  <w:style w:type="paragraph" w:customStyle="1" w:styleId="632fe7b6-ff9c-451f-8711-ab3291b8a35a">
    <w:name w:val="石墨文档副标题"/>
    <w:qFormat/>
    <w:rPr>
      <w:color w:val="888888"/>
      <w:sz w:val="48"/>
      <w:szCs w:val="48"/>
    </w:rPr>
  </w:style>
  <w:style w:type="paragraph" w:customStyle="1" w:styleId="7ea41ece-8922-4907-a93d-c0b2b8f58cf9">
    <w:name w:val="石墨文档大标题"/>
    <w:next w:val="a3"/>
    <w:uiPriority w:val="9"/>
    <w:unhideWhenUsed/>
    <w:qFormat/>
    <w:pPr>
      <w:spacing w:before="260" w:after="260"/>
      <w:outlineLvl w:val="0"/>
    </w:pPr>
    <w:rPr>
      <w:b/>
      <w:bCs/>
      <w:sz w:val="40"/>
      <w:szCs w:val="40"/>
    </w:rPr>
  </w:style>
  <w:style w:type="paragraph" w:customStyle="1" w:styleId="3df14f96-48b1-4b68-8300-5356b5d39afb">
    <w:name w:val="石墨文档中标题"/>
    <w:next w:val="a3"/>
    <w:uiPriority w:val="9"/>
    <w:unhideWhenUsed/>
    <w:qFormat/>
    <w:pPr>
      <w:spacing w:before="260" w:after="260"/>
      <w:outlineLvl w:val="1"/>
    </w:pPr>
    <w:rPr>
      <w:b/>
      <w:bCs/>
      <w:sz w:val="36"/>
      <w:szCs w:val="36"/>
    </w:rPr>
  </w:style>
  <w:style w:type="paragraph" w:customStyle="1" w:styleId="ca89497d-afc0-4d79-adb3-026f6f0f811b">
    <w:name w:val="石墨文档小标题"/>
    <w:next w:val="a3"/>
    <w:uiPriority w:val="9"/>
    <w:unhideWhenUsed/>
    <w:qFormat/>
    <w:pPr>
      <w:spacing w:before="260" w:after="260"/>
      <w:outlineLvl w:val="2"/>
    </w:pPr>
    <w:rPr>
      <w:b/>
      <w:bCs/>
      <w:sz w:val="32"/>
      <w:szCs w:val="32"/>
    </w:rPr>
  </w:style>
  <w:style w:type="paragraph" w:customStyle="1" w:styleId="57ac3fa9-26e7-4fa3-9e8d-dd6087ec026e">
    <w:name w:val="石墨文档标题"/>
    <w:next w:val="a3"/>
    <w:uiPriority w:val="9"/>
    <w:unhideWhenUsed/>
    <w:qFormat/>
    <w:pPr>
      <w:spacing w:before="260" w:after="260"/>
      <w:outlineLvl w:val="3"/>
    </w:pPr>
    <w:rPr>
      <w:b/>
      <w:bCs/>
      <w:sz w:val="56"/>
      <w:szCs w:val="56"/>
    </w:rPr>
  </w:style>
  <w:style w:type="paragraph" w:customStyle="1" w:styleId="084730e7-e611-4d62-a09e-f331d465b25d">
    <w:name w:val="石墨文档引用"/>
    <w:qFormat/>
    <w:pPr>
      <w:pBdr>
        <w:left w:val="single" w:sz="30" w:space="10" w:color="F0F0F0"/>
      </w:pBdr>
    </w:pPr>
    <w:rPr>
      <w:color w:val="ADADAD"/>
    </w:rPr>
  </w:style>
  <w:style w:type="paragraph" w:default="1" w:styleId="231ed1ff-0b83-42b7-bc90-b484d4c11f7e">
    <w:name w:val="Normal"/>
    <w:qFormat/>
    <w:pPr>
      <w:widowControl w:val="0"/>
      <w:jc w:val="both"/>
    </w:pPr>
  </w:style>
  <w:style w:type="character" w:default="1" w:styleId="2b1720cb-497a-456c-a652-3767763d7d64">
    <w:name w:val="Default Paragraph Font"/>
    <w:uiPriority w:val="1"/>
    <w:semiHidden/>
    <w:unhideWhenUsed/>
  </w:style>
  <w:style w:type="table" w:default="1" w:styleId="731b5d0c-b64a-4dbb-b89a-d4d67af0acf3">
    <w:name w:val="Normal Table"/>
    <w:uiPriority w:val="99"/>
    <w:semiHidden/>
    <w:unhideWhenUsed/>
    <w:tblPr>
      <w:tblInd w:w="0" w:type="dxa"/>
      <w:tblCellMar>
        <w:top w:w="0" w:type="dxa"/>
        <w:left w:w="108" w:type="dxa"/>
        <w:bottom w:w="0" w:type="dxa"/>
        <w:right w:w="108" w:type="dxa"/>
      </w:tblCellMar>
    </w:tblPr>
  </w:style>
  <w:style w:type="numbering" w:default="1" w:styleId="f4c639d0-d7f5-4734-82d6-1dfd694907fc">
    <w:name w:val="No List"/>
    <w:uiPriority w:val="99"/>
    <w:semiHidden/>
    <w:unhideWhenUsed/>
  </w:style>
  <w:style w:type="paragraph" w:customStyle="1" w:styleId="9d5dae4d-37d1-49ee-a021-bbc615c3f022">
    <w:name w:val="石墨文档正文"/>
    <w:qFormat/>
    <w:rPr>
      <w:szCs w:val="22"/>
    </w:rPr>
  </w:style>
  <w:style w:type="paragraph" w:customStyle="1" w:styleId="75c93034-8344-40e8-a280-8ba3b1277875">
    <w:name w:val="石墨文档副标题"/>
    <w:qFormat/>
    <w:rPr>
      <w:color w:val="888888"/>
      <w:sz w:val="48"/>
      <w:szCs w:val="48"/>
    </w:rPr>
  </w:style>
  <w:style w:type="paragraph" w:customStyle="1" w:styleId="9b7b2b36-fe63-4770-a984-17ae7e6efdbc">
    <w:name w:val="石墨文档大标题"/>
    <w:next w:val="a3"/>
    <w:uiPriority w:val="9"/>
    <w:unhideWhenUsed/>
    <w:qFormat/>
    <w:pPr>
      <w:spacing w:before="260" w:after="260"/>
      <w:outlineLvl w:val="0"/>
    </w:pPr>
    <w:rPr>
      <w:b/>
      <w:bCs/>
      <w:sz w:val="40"/>
      <w:szCs w:val="40"/>
    </w:rPr>
  </w:style>
  <w:style w:type="paragraph" w:customStyle="1" w:styleId="fcb37724-0b84-42f4-a1ab-90a7f80f96cb">
    <w:name w:val="石墨文档中标题"/>
    <w:next w:val="a3"/>
    <w:uiPriority w:val="9"/>
    <w:unhideWhenUsed/>
    <w:qFormat/>
    <w:pPr>
      <w:spacing w:before="260" w:after="260"/>
      <w:outlineLvl w:val="1"/>
    </w:pPr>
    <w:rPr>
      <w:b/>
      <w:bCs/>
      <w:sz w:val="36"/>
      <w:szCs w:val="36"/>
    </w:rPr>
  </w:style>
  <w:style w:type="paragraph" w:customStyle="1" w:styleId="01a26205-8098-41fb-991f-b645e03181d5">
    <w:name w:val="石墨文档小标题"/>
    <w:next w:val="a3"/>
    <w:uiPriority w:val="9"/>
    <w:unhideWhenUsed/>
    <w:qFormat/>
    <w:pPr>
      <w:spacing w:before="260" w:after="260"/>
      <w:outlineLvl w:val="2"/>
    </w:pPr>
    <w:rPr>
      <w:b/>
      <w:bCs/>
      <w:sz w:val="32"/>
      <w:szCs w:val="32"/>
    </w:rPr>
  </w:style>
  <w:style w:type="paragraph" w:customStyle="1" w:styleId="19b0579c-fdea-40b9-b69a-aba33db74eee">
    <w:name w:val="石墨文档标题"/>
    <w:next w:val="a3"/>
    <w:uiPriority w:val="9"/>
    <w:unhideWhenUsed/>
    <w:qFormat/>
    <w:pPr>
      <w:spacing w:before="260" w:after="260"/>
      <w:outlineLvl w:val="3"/>
    </w:pPr>
    <w:rPr>
      <w:b/>
      <w:bCs/>
      <w:sz w:val="56"/>
      <w:szCs w:val="56"/>
    </w:rPr>
  </w:style>
  <w:style w:type="paragraph" w:customStyle="1" w:styleId="ce691f5e-5241-4852-88ac-e1c8929ed7ec">
    <w:name w:val="石墨文档引用"/>
    <w:qFormat/>
    <w:pPr>
      <w:pBdr>
        <w:left w:val="single" w:sz="30" w:space="10" w:color="F0F0F0"/>
      </w:pBdr>
    </w:pPr>
    <w:rPr>
      <w:color w:val="ADADAD"/>
    </w:rPr>
  </w:style>
  <w:style w:type="paragraph" w:default="1" w:styleId="e974f59e-91b9-4da4-9665-490860580ac4">
    <w:name w:val="Normal"/>
    <w:qFormat/>
    <w:pPr>
      <w:widowControl w:val="0"/>
      <w:jc w:val="both"/>
    </w:pPr>
  </w:style>
  <w:style w:type="character" w:default="1" w:styleId="6b2884e8-0492-4b83-ae7f-14618f6bacca">
    <w:name w:val="Default Paragraph Font"/>
    <w:uiPriority w:val="1"/>
    <w:semiHidden/>
    <w:unhideWhenUsed/>
  </w:style>
  <w:style w:type="table" w:default="1" w:styleId="f5e5ba0d-9e6d-4de9-bf19-ba5e3676c53a">
    <w:name w:val="Normal Table"/>
    <w:uiPriority w:val="99"/>
    <w:semiHidden/>
    <w:unhideWhenUsed/>
    <w:tblPr>
      <w:tblInd w:w="0" w:type="dxa"/>
      <w:tblCellMar>
        <w:top w:w="0" w:type="dxa"/>
        <w:left w:w="108" w:type="dxa"/>
        <w:bottom w:w="0" w:type="dxa"/>
        <w:right w:w="108" w:type="dxa"/>
      </w:tblCellMar>
    </w:tblPr>
  </w:style>
  <w:style w:type="numbering" w:default="1" w:styleId="7f72f514-e191-46c4-9052-0f1e887b03c7">
    <w:name w:val="No List"/>
    <w:uiPriority w:val="99"/>
    <w:semiHidden/>
    <w:unhideWhenUsed/>
  </w:style>
  <w:style w:type="paragraph" w:customStyle="1" w:styleId="4d9e229e-9d35-47f3-8bdf-44b3ee330092">
    <w:name w:val="石墨文档正文"/>
    <w:qFormat/>
    <w:rPr>
      <w:szCs w:val="22"/>
    </w:rPr>
  </w:style>
  <w:style w:type="paragraph" w:customStyle="1" w:styleId="9c5c9529-b947-45af-9157-effbc17fd427">
    <w:name w:val="石墨文档副标题"/>
    <w:qFormat/>
    <w:rPr>
      <w:color w:val="888888"/>
      <w:sz w:val="48"/>
      <w:szCs w:val="48"/>
    </w:rPr>
  </w:style>
  <w:style w:type="paragraph" w:customStyle="1" w:styleId="393206f5-b4fb-46cb-acba-1cf2a09f85c6">
    <w:name w:val="石墨文档大标题"/>
    <w:next w:val="a3"/>
    <w:uiPriority w:val="9"/>
    <w:unhideWhenUsed/>
    <w:qFormat/>
    <w:pPr>
      <w:spacing w:before="260" w:after="260"/>
      <w:outlineLvl w:val="0"/>
    </w:pPr>
    <w:rPr>
      <w:b/>
      <w:bCs/>
      <w:sz w:val="40"/>
      <w:szCs w:val="40"/>
    </w:rPr>
  </w:style>
  <w:style w:type="paragraph" w:customStyle="1" w:styleId="ea0d229e-a25d-4bdd-b5f9-90c8b4aaf3a1">
    <w:name w:val="石墨文档中标题"/>
    <w:next w:val="a3"/>
    <w:uiPriority w:val="9"/>
    <w:unhideWhenUsed/>
    <w:qFormat/>
    <w:pPr>
      <w:spacing w:before="260" w:after="260"/>
      <w:outlineLvl w:val="1"/>
    </w:pPr>
    <w:rPr>
      <w:b/>
      <w:bCs/>
      <w:sz w:val="36"/>
      <w:szCs w:val="36"/>
    </w:rPr>
  </w:style>
  <w:style w:type="paragraph" w:customStyle="1" w:styleId="d6e9c768-bafc-498c-9503-baa47966c7f1">
    <w:name w:val="石墨文档小标题"/>
    <w:next w:val="a3"/>
    <w:uiPriority w:val="9"/>
    <w:unhideWhenUsed/>
    <w:qFormat/>
    <w:pPr>
      <w:spacing w:before="260" w:after="260"/>
      <w:outlineLvl w:val="2"/>
    </w:pPr>
    <w:rPr>
      <w:b/>
      <w:bCs/>
      <w:sz w:val="32"/>
      <w:szCs w:val="32"/>
    </w:rPr>
  </w:style>
  <w:style w:type="paragraph" w:customStyle="1" w:styleId="fb11e01d-c51a-444c-ba78-ca1c49573bd7">
    <w:name w:val="石墨文档标题"/>
    <w:next w:val="a3"/>
    <w:uiPriority w:val="9"/>
    <w:unhideWhenUsed/>
    <w:qFormat/>
    <w:pPr>
      <w:spacing w:before="260" w:after="260"/>
      <w:outlineLvl w:val="3"/>
    </w:pPr>
    <w:rPr>
      <w:b/>
      <w:bCs/>
      <w:sz w:val="56"/>
      <w:szCs w:val="56"/>
    </w:rPr>
  </w:style>
  <w:style w:type="paragraph" w:customStyle="1" w:styleId="25806fb5-5062-464d-8966-710d0091a940">
    <w:name w:val="石墨文档引用"/>
    <w:qFormat/>
    <w:pPr>
      <w:pBdr>
        <w:left w:val="single" w:sz="30" w:space="10" w:color="F0F0F0"/>
      </w:pBdr>
    </w:pPr>
    <w:rPr>
      <w:color w:val="ADADAD"/>
    </w:rPr>
  </w:style>
  <w:style w:type="paragraph" w:default="1" w:styleId="39ab9dea-4c85-4e3e-b4f2-d25796a9562b">
    <w:name w:val="Normal"/>
    <w:qFormat/>
    <w:pPr>
      <w:widowControl w:val="0"/>
      <w:jc w:val="both"/>
    </w:pPr>
  </w:style>
  <w:style w:type="character" w:default="1" w:styleId="000af0a1-fce0-4e11-8138-0a332e95fa4b">
    <w:name w:val="Default Paragraph Font"/>
    <w:uiPriority w:val="1"/>
    <w:semiHidden/>
    <w:unhideWhenUsed/>
  </w:style>
  <w:style w:type="table" w:default="1" w:styleId="191e747c-0a36-4997-8375-f223bcff4b05">
    <w:name w:val="Normal Table"/>
    <w:uiPriority w:val="99"/>
    <w:semiHidden/>
    <w:unhideWhenUsed/>
    <w:tblPr>
      <w:tblInd w:w="0" w:type="dxa"/>
      <w:tblCellMar>
        <w:top w:w="0" w:type="dxa"/>
        <w:left w:w="108" w:type="dxa"/>
        <w:bottom w:w="0" w:type="dxa"/>
        <w:right w:w="108" w:type="dxa"/>
      </w:tblCellMar>
    </w:tblPr>
  </w:style>
  <w:style w:type="numbering" w:default="1" w:styleId="b0d3e042-a1cb-4c92-8a97-da393d3b4b82">
    <w:name w:val="No List"/>
    <w:uiPriority w:val="99"/>
    <w:semiHidden/>
    <w:unhideWhenUsed/>
  </w:style>
  <w:style w:type="paragraph" w:customStyle="1" w:styleId="43f232ec-dd1e-409e-b8fe-56d297d989e1">
    <w:name w:val="石墨文档正文"/>
    <w:qFormat/>
    <w:rPr>
      <w:szCs w:val="22"/>
    </w:rPr>
  </w:style>
  <w:style w:type="paragraph" w:customStyle="1" w:styleId="4fb321a2-c0a8-407a-99ef-9f9c7480414a">
    <w:name w:val="石墨文档副标题"/>
    <w:qFormat/>
    <w:rPr>
      <w:color w:val="888888"/>
      <w:sz w:val="48"/>
      <w:szCs w:val="48"/>
    </w:rPr>
  </w:style>
  <w:style w:type="paragraph" w:customStyle="1" w:styleId="e29469e1-1f68-42f4-ab8b-824ce6bbfd0d">
    <w:name w:val="石墨文档大标题"/>
    <w:next w:val="a3"/>
    <w:uiPriority w:val="9"/>
    <w:unhideWhenUsed/>
    <w:qFormat/>
    <w:pPr>
      <w:spacing w:before="260" w:after="260"/>
      <w:outlineLvl w:val="0"/>
    </w:pPr>
    <w:rPr>
      <w:b/>
      <w:bCs/>
      <w:sz w:val="40"/>
      <w:szCs w:val="40"/>
    </w:rPr>
  </w:style>
  <w:style w:type="paragraph" w:customStyle="1" w:styleId="0af2cfef-63a2-4b47-93a4-8fe842a475c1">
    <w:name w:val="石墨文档中标题"/>
    <w:next w:val="a3"/>
    <w:uiPriority w:val="9"/>
    <w:unhideWhenUsed/>
    <w:qFormat/>
    <w:pPr>
      <w:spacing w:before="260" w:after="260"/>
      <w:outlineLvl w:val="1"/>
    </w:pPr>
    <w:rPr>
      <w:b/>
      <w:bCs/>
      <w:sz w:val="36"/>
      <w:szCs w:val="36"/>
    </w:rPr>
  </w:style>
  <w:style w:type="paragraph" w:customStyle="1" w:styleId="0df84c87-1707-45a9-abaa-bdc340ca9491">
    <w:name w:val="石墨文档小标题"/>
    <w:next w:val="a3"/>
    <w:uiPriority w:val="9"/>
    <w:unhideWhenUsed/>
    <w:qFormat/>
    <w:pPr>
      <w:spacing w:before="260" w:after="260"/>
      <w:outlineLvl w:val="2"/>
    </w:pPr>
    <w:rPr>
      <w:b/>
      <w:bCs/>
      <w:sz w:val="32"/>
      <w:szCs w:val="32"/>
    </w:rPr>
  </w:style>
  <w:style w:type="paragraph" w:customStyle="1" w:styleId="0a451d81-9251-4774-a5f9-7bb345872588">
    <w:name w:val="石墨文档标题"/>
    <w:next w:val="a3"/>
    <w:uiPriority w:val="9"/>
    <w:unhideWhenUsed/>
    <w:qFormat/>
    <w:pPr>
      <w:spacing w:before="260" w:after="260"/>
      <w:outlineLvl w:val="3"/>
    </w:pPr>
    <w:rPr>
      <w:b/>
      <w:bCs/>
      <w:sz w:val="56"/>
      <w:szCs w:val="56"/>
    </w:rPr>
  </w:style>
  <w:style w:type="paragraph" w:customStyle="1" w:styleId="7c5684b9-1d7c-4fad-adab-ceaa4f0e54ba">
    <w:name w:val="石墨文档引用"/>
    <w:qFormat/>
    <w:pPr>
      <w:pBdr>
        <w:left w:val="single" w:sz="30" w:space="10" w:color="F0F0F0"/>
      </w:pBdr>
    </w:pPr>
    <w:rPr>
      <w:color w:val="ADADAD"/>
    </w:rPr>
  </w:style>
  <w:style w:type="paragraph" w:default="1" w:styleId="b6cabf39-86ed-48f1-ad8d-5f2185d821f2">
    <w:name w:val="Normal"/>
    <w:qFormat/>
    <w:pPr>
      <w:widowControl w:val="0"/>
      <w:jc w:val="both"/>
    </w:pPr>
  </w:style>
  <w:style w:type="character" w:default="1" w:styleId="8dff4989-c906-4e06-9899-c15d12376c43">
    <w:name w:val="Default Paragraph Font"/>
    <w:uiPriority w:val="1"/>
    <w:semiHidden/>
    <w:unhideWhenUsed/>
  </w:style>
  <w:style w:type="table" w:default="1" w:styleId="0e60f777-212d-43f1-b89d-d29e7697572f">
    <w:name w:val="Normal Table"/>
    <w:uiPriority w:val="99"/>
    <w:semiHidden/>
    <w:unhideWhenUsed/>
    <w:tblPr>
      <w:tblInd w:w="0" w:type="dxa"/>
      <w:tblCellMar>
        <w:top w:w="0" w:type="dxa"/>
        <w:left w:w="108" w:type="dxa"/>
        <w:bottom w:w="0" w:type="dxa"/>
        <w:right w:w="108" w:type="dxa"/>
      </w:tblCellMar>
    </w:tblPr>
  </w:style>
  <w:style w:type="numbering" w:default="1" w:styleId="3f2246d8-e4b6-4e50-9ca8-91faaaa207ef">
    <w:name w:val="No List"/>
    <w:uiPriority w:val="99"/>
    <w:semiHidden/>
    <w:unhideWhenUsed/>
  </w:style>
  <w:style w:type="paragraph" w:customStyle="1" w:styleId="417ef426-bd15-4736-a60d-bd3925ce6dca">
    <w:name w:val="石墨文档正文"/>
    <w:qFormat/>
    <w:rPr>
      <w:szCs w:val="22"/>
    </w:rPr>
  </w:style>
  <w:style w:type="paragraph" w:customStyle="1" w:styleId="7935ed22-74a4-4bc3-b763-16e716552726">
    <w:name w:val="石墨文档副标题"/>
    <w:qFormat/>
    <w:rPr>
      <w:color w:val="888888"/>
      <w:sz w:val="48"/>
      <w:szCs w:val="48"/>
    </w:rPr>
  </w:style>
  <w:style w:type="paragraph" w:customStyle="1" w:styleId="c1e33de8-0bd7-4f15-8f07-533070fec97a">
    <w:name w:val="石墨文档大标题"/>
    <w:next w:val="a3"/>
    <w:uiPriority w:val="9"/>
    <w:unhideWhenUsed/>
    <w:qFormat/>
    <w:pPr>
      <w:spacing w:before="260" w:after="260"/>
      <w:outlineLvl w:val="0"/>
    </w:pPr>
    <w:rPr>
      <w:b/>
      <w:bCs/>
      <w:sz w:val="40"/>
      <w:szCs w:val="40"/>
    </w:rPr>
  </w:style>
  <w:style w:type="paragraph" w:customStyle="1" w:styleId="1538ece6-81da-4843-9306-13aa374f50db">
    <w:name w:val="石墨文档中标题"/>
    <w:next w:val="a3"/>
    <w:uiPriority w:val="9"/>
    <w:unhideWhenUsed/>
    <w:qFormat/>
    <w:pPr>
      <w:spacing w:before="260" w:after="260"/>
      <w:outlineLvl w:val="1"/>
    </w:pPr>
    <w:rPr>
      <w:b/>
      <w:bCs/>
      <w:sz w:val="36"/>
      <w:szCs w:val="36"/>
    </w:rPr>
  </w:style>
  <w:style w:type="paragraph" w:customStyle="1" w:styleId="84016336-2ae5-432f-b8c4-a932b2fa9bd5">
    <w:name w:val="石墨文档小标题"/>
    <w:next w:val="a3"/>
    <w:uiPriority w:val="9"/>
    <w:unhideWhenUsed/>
    <w:qFormat/>
    <w:pPr>
      <w:spacing w:before="260" w:after="260"/>
      <w:outlineLvl w:val="2"/>
    </w:pPr>
    <w:rPr>
      <w:b/>
      <w:bCs/>
      <w:sz w:val="32"/>
      <w:szCs w:val="32"/>
    </w:rPr>
  </w:style>
  <w:style w:type="paragraph" w:customStyle="1" w:styleId="44a6c990-9d66-4309-aa76-29cc6484d00b">
    <w:name w:val="石墨文档标题"/>
    <w:next w:val="a3"/>
    <w:uiPriority w:val="9"/>
    <w:unhideWhenUsed/>
    <w:qFormat/>
    <w:pPr>
      <w:spacing w:before="260" w:after="260"/>
      <w:outlineLvl w:val="3"/>
    </w:pPr>
    <w:rPr>
      <w:b/>
      <w:bCs/>
      <w:sz w:val="56"/>
      <w:szCs w:val="56"/>
    </w:rPr>
  </w:style>
  <w:style w:type="paragraph" w:customStyle="1" w:styleId="3b4ee8b7-9802-4590-8801-eccc26ade39d">
    <w:name w:val="石墨文档引用"/>
    <w:qFormat/>
    <w:pPr>
      <w:pBdr>
        <w:left w:val="single" w:sz="30" w:space="10" w:color="F0F0F0"/>
      </w:pBdr>
    </w:pPr>
    <w:rPr>
      <w:color w:val="ADADAD"/>
    </w:rPr>
  </w:style>
  <w:style w:type="paragraph" w:default="1" w:styleId="6bd94fc8-d4b5-43e3-b09b-29ef00a514f6">
    <w:name w:val="Normal"/>
    <w:qFormat/>
    <w:pPr>
      <w:widowControl w:val="0"/>
      <w:jc w:val="both"/>
    </w:pPr>
  </w:style>
  <w:style w:type="character" w:default="1" w:styleId="0ed8e6f3-012d-4aa3-ac74-3fe965f5afe5">
    <w:name w:val="Default Paragraph Font"/>
    <w:uiPriority w:val="1"/>
    <w:semiHidden/>
    <w:unhideWhenUsed/>
  </w:style>
  <w:style w:type="table" w:default="1" w:styleId="d1b8d61d-28d0-4f94-880b-aa46d192d5d7">
    <w:name w:val="Normal Table"/>
    <w:uiPriority w:val="99"/>
    <w:semiHidden/>
    <w:unhideWhenUsed/>
    <w:tblPr>
      <w:tblInd w:w="0" w:type="dxa"/>
      <w:tblCellMar>
        <w:top w:w="0" w:type="dxa"/>
        <w:left w:w="108" w:type="dxa"/>
        <w:bottom w:w="0" w:type="dxa"/>
        <w:right w:w="108" w:type="dxa"/>
      </w:tblCellMar>
    </w:tblPr>
  </w:style>
  <w:style w:type="numbering" w:default="1" w:styleId="9e576339-e8ab-4892-a8c3-ef047a42e010">
    <w:name w:val="No List"/>
    <w:uiPriority w:val="99"/>
    <w:semiHidden/>
    <w:unhideWhenUsed/>
  </w:style>
  <w:style w:type="paragraph" w:customStyle="1" w:styleId="f91299f0-0761-442e-bf81-84784fa2f821">
    <w:name w:val="石墨文档正文"/>
    <w:qFormat/>
    <w:rPr>
      <w:szCs w:val="22"/>
    </w:rPr>
  </w:style>
  <w:style w:type="paragraph" w:customStyle="1" w:styleId="4b86c5bf-d611-4f75-83af-8188d70f2a32">
    <w:name w:val="石墨文档副标题"/>
    <w:qFormat/>
    <w:rPr>
      <w:color w:val="888888"/>
      <w:sz w:val="48"/>
      <w:szCs w:val="48"/>
    </w:rPr>
  </w:style>
  <w:style w:type="paragraph" w:customStyle="1" w:styleId="5ef4110c-56ab-4880-971e-df1f0c0f5e9e">
    <w:name w:val="石墨文档大标题"/>
    <w:next w:val="a3"/>
    <w:uiPriority w:val="9"/>
    <w:unhideWhenUsed/>
    <w:qFormat/>
    <w:pPr>
      <w:spacing w:before="260" w:after="260"/>
      <w:outlineLvl w:val="0"/>
    </w:pPr>
    <w:rPr>
      <w:b/>
      <w:bCs/>
      <w:sz w:val="40"/>
      <w:szCs w:val="40"/>
    </w:rPr>
  </w:style>
  <w:style w:type="paragraph" w:customStyle="1" w:styleId="b8771676-1cc9-4172-b43f-a3d306ae87c4">
    <w:name w:val="石墨文档中标题"/>
    <w:next w:val="a3"/>
    <w:uiPriority w:val="9"/>
    <w:unhideWhenUsed/>
    <w:qFormat/>
    <w:pPr>
      <w:spacing w:before="260" w:after="260"/>
      <w:outlineLvl w:val="1"/>
    </w:pPr>
    <w:rPr>
      <w:b/>
      <w:bCs/>
      <w:sz w:val="36"/>
      <w:szCs w:val="36"/>
    </w:rPr>
  </w:style>
  <w:style w:type="paragraph" w:customStyle="1" w:styleId="4ebbc123-eef7-4af0-8e2b-7ee17ad080f6">
    <w:name w:val="石墨文档小标题"/>
    <w:next w:val="a3"/>
    <w:uiPriority w:val="9"/>
    <w:unhideWhenUsed/>
    <w:qFormat/>
    <w:pPr>
      <w:spacing w:before="260" w:after="260"/>
      <w:outlineLvl w:val="2"/>
    </w:pPr>
    <w:rPr>
      <w:b/>
      <w:bCs/>
      <w:sz w:val="32"/>
      <w:szCs w:val="32"/>
    </w:rPr>
  </w:style>
  <w:style w:type="paragraph" w:customStyle="1" w:styleId="1c79f80e-57e7-4bf6-b3cd-607bbecb4dec">
    <w:name w:val="石墨文档标题"/>
    <w:next w:val="a3"/>
    <w:uiPriority w:val="9"/>
    <w:unhideWhenUsed/>
    <w:qFormat/>
    <w:pPr>
      <w:spacing w:before="260" w:after="260"/>
      <w:outlineLvl w:val="3"/>
    </w:pPr>
    <w:rPr>
      <w:b/>
      <w:bCs/>
      <w:sz w:val="56"/>
      <w:szCs w:val="56"/>
    </w:rPr>
  </w:style>
  <w:style w:type="paragraph" w:customStyle="1" w:styleId="c01bbdee-d578-44ab-8e6d-52d6ea4c57a6">
    <w:name w:val="石墨文档引用"/>
    <w:qFormat/>
    <w:pPr>
      <w:pBdr>
        <w:left w:val="single" w:sz="30" w:space="10" w:color="F0F0F0"/>
      </w:pBdr>
    </w:pPr>
    <w:rPr>
      <w:color w:val="ADADAD"/>
    </w:rPr>
  </w:style>
  <w:style w:type="paragraph" w:default="1" w:styleId="1ee76ab1-db96-4f9b-a0c7-501d2445ad2f">
    <w:name w:val="Normal"/>
    <w:qFormat/>
    <w:pPr>
      <w:widowControl w:val="0"/>
      <w:jc w:val="both"/>
    </w:pPr>
  </w:style>
  <w:style w:type="character" w:default="1" w:styleId="5bde9a00-9950-466d-bd9b-2480f7ffa487">
    <w:name w:val="Default Paragraph Font"/>
    <w:uiPriority w:val="1"/>
    <w:semiHidden/>
    <w:unhideWhenUsed/>
  </w:style>
  <w:style w:type="table" w:default="1" w:styleId="89b75cec-9e20-44c2-891e-5885bbaa2e30">
    <w:name w:val="Normal Table"/>
    <w:uiPriority w:val="99"/>
    <w:semiHidden/>
    <w:unhideWhenUsed/>
    <w:tblPr>
      <w:tblInd w:w="0" w:type="dxa"/>
      <w:tblCellMar>
        <w:top w:w="0" w:type="dxa"/>
        <w:left w:w="108" w:type="dxa"/>
        <w:bottom w:w="0" w:type="dxa"/>
        <w:right w:w="108" w:type="dxa"/>
      </w:tblCellMar>
    </w:tblPr>
  </w:style>
  <w:style w:type="numbering" w:default="1" w:styleId="fd86c474-06ae-4c5c-b27d-8f9b6d5ebbe4">
    <w:name w:val="No List"/>
    <w:uiPriority w:val="99"/>
    <w:semiHidden/>
    <w:unhideWhenUsed/>
  </w:style>
  <w:style w:type="paragraph" w:customStyle="1" w:styleId="7e960abc-6ba1-499c-ba07-edfefa24801c">
    <w:name w:val="石墨文档正文"/>
    <w:qFormat/>
    <w:rPr>
      <w:szCs w:val="22"/>
    </w:rPr>
  </w:style>
  <w:style w:type="paragraph" w:customStyle="1" w:styleId="c1bcf081-1d93-4679-8bc9-567d08bd535d">
    <w:name w:val="石墨文档副标题"/>
    <w:qFormat/>
    <w:rPr>
      <w:color w:val="888888"/>
      <w:sz w:val="48"/>
      <w:szCs w:val="48"/>
    </w:rPr>
  </w:style>
  <w:style w:type="paragraph" w:customStyle="1" w:styleId="50ce45d4-5dc7-41d5-bd4b-ce1e264c529f">
    <w:name w:val="石墨文档大标题"/>
    <w:next w:val="a3"/>
    <w:uiPriority w:val="9"/>
    <w:unhideWhenUsed/>
    <w:qFormat/>
    <w:pPr>
      <w:spacing w:before="260" w:after="260"/>
      <w:outlineLvl w:val="0"/>
    </w:pPr>
    <w:rPr>
      <w:b/>
      <w:bCs/>
      <w:sz w:val="40"/>
      <w:szCs w:val="40"/>
    </w:rPr>
  </w:style>
  <w:style w:type="paragraph" w:customStyle="1" w:styleId="ff2a8f8d-5c4e-4ca4-adb6-48d53612185a">
    <w:name w:val="石墨文档中标题"/>
    <w:next w:val="a3"/>
    <w:uiPriority w:val="9"/>
    <w:unhideWhenUsed/>
    <w:qFormat/>
    <w:pPr>
      <w:spacing w:before="260" w:after="260"/>
      <w:outlineLvl w:val="1"/>
    </w:pPr>
    <w:rPr>
      <w:b/>
      <w:bCs/>
      <w:sz w:val="36"/>
      <w:szCs w:val="36"/>
    </w:rPr>
  </w:style>
  <w:style w:type="paragraph" w:customStyle="1" w:styleId="549b8046-ed85-40b1-b305-db926fb65b0a">
    <w:name w:val="石墨文档小标题"/>
    <w:next w:val="a3"/>
    <w:uiPriority w:val="9"/>
    <w:unhideWhenUsed/>
    <w:qFormat/>
    <w:pPr>
      <w:spacing w:before="260" w:after="260"/>
      <w:outlineLvl w:val="2"/>
    </w:pPr>
    <w:rPr>
      <w:b/>
      <w:bCs/>
      <w:sz w:val="32"/>
      <w:szCs w:val="32"/>
    </w:rPr>
  </w:style>
  <w:style w:type="paragraph" w:customStyle="1" w:styleId="e4f388fb-33f3-4e96-98a3-74a9d2983049">
    <w:name w:val="石墨文档标题"/>
    <w:next w:val="a3"/>
    <w:uiPriority w:val="9"/>
    <w:unhideWhenUsed/>
    <w:qFormat/>
    <w:pPr>
      <w:spacing w:before="260" w:after="260"/>
      <w:outlineLvl w:val="3"/>
    </w:pPr>
    <w:rPr>
      <w:b/>
      <w:bCs/>
      <w:sz w:val="56"/>
      <w:szCs w:val="56"/>
    </w:rPr>
  </w:style>
  <w:style w:type="paragraph" w:customStyle="1" w:styleId="b209075f-5cef-4f07-9f7b-e11a9dc86e45">
    <w:name w:val="石墨文档引用"/>
    <w:qFormat/>
    <w:pPr>
      <w:pBdr>
        <w:left w:val="single" w:sz="30" w:space="10" w:color="F0F0F0"/>
      </w:pBdr>
    </w:pPr>
    <w:rPr>
      <w:color w:val="ADADAD"/>
    </w:rPr>
  </w:style>
  <w:style w:type="paragraph" w:default="1" w:styleId="3e378833-e323-415b-b7f2-cad7aa8daab6">
    <w:name w:val="Normal"/>
    <w:qFormat/>
    <w:pPr>
      <w:widowControl w:val="0"/>
      <w:jc w:val="both"/>
    </w:pPr>
  </w:style>
  <w:style w:type="character" w:default="1" w:styleId="6f6c9c58-b8ec-42fb-a4ec-06cfc49ecaa0">
    <w:name w:val="Default Paragraph Font"/>
    <w:uiPriority w:val="1"/>
    <w:semiHidden/>
    <w:unhideWhenUsed/>
  </w:style>
  <w:style w:type="table" w:default="1" w:styleId="b3d87040-51d3-41c4-9dfc-0cae75443191">
    <w:name w:val="Normal Table"/>
    <w:uiPriority w:val="99"/>
    <w:semiHidden/>
    <w:unhideWhenUsed/>
    <w:tblPr>
      <w:tblInd w:w="0" w:type="dxa"/>
      <w:tblCellMar>
        <w:top w:w="0" w:type="dxa"/>
        <w:left w:w="108" w:type="dxa"/>
        <w:bottom w:w="0" w:type="dxa"/>
        <w:right w:w="108" w:type="dxa"/>
      </w:tblCellMar>
    </w:tblPr>
  </w:style>
  <w:style w:type="numbering" w:default="1" w:styleId="63605dfa-6d9d-4f28-b527-ee65486bba4b">
    <w:name w:val="No List"/>
    <w:uiPriority w:val="99"/>
    <w:semiHidden/>
    <w:unhideWhenUsed/>
  </w:style>
  <w:style w:type="paragraph" w:customStyle="1" w:styleId="d5846108-0617-43fb-bcbf-14deab564699">
    <w:name w:val="石墨文档正文"/>
    <w:qFormat/>
    <w:rPr>
      <w:szCs w:val="22"/>
    </w:rPr>
  </w:style>
  <w:style w:type="paragraph" w:customStyle="1" w:styleId="095f9daf-9855-4c79-9d8b-64d06eb86500">
    <w:name w:val="石墨文档副标题"/>
    <w:qFormat/>
    <w:rPr>
      <w:color w:val="888888"/>
      <w:sz w:val="48"/>
      <w:szCs w:val="48"/>
    </w:rPr>
  </w:style>
  <w:style w:type="paragraph" w:customStyle="1" w:styleId="af081960-fb33-40fc-8d7d-811fa7a97887">
    <w:name w:val="石墨文档大标题"/>
    <w:next w:val="a3"/>
    <w:uiPriority w:val="9"/>
    <w:unhideWhenUsed/>
    <w:qFormat/>
    <w:pPr>
      <w:spacing w:before="260" w:after="260"/>
      <w:outlineLvl w:val="0"/>
    </w:pPr>
    <w:rPr>
      <w:b/>
      <w:bCs/>
      <w:sz w:val="40"/>
      <w:szCs w:val="40"/>
    </w:rPr>
  </w:style>
  <w:style w:type="paragraph" w:customStyle="1" w:styleId="7b3e0bf0-8b14-4a3a-b82d-1b08c090bf98">
    <w:name w:val="石墨文档中标题"/>
    <w:next w:val="a3"/>
    <w:uiPriority w:val="9"/>
    <w:unhideWhenUsed/>
    <w:qFormat/>
    <w:pPr>
      <w:spacing w:before="260" w:after="260"/>
      <w:outlineLvl w:val="1"/>
    </w:pPr>
    <w:rPr>
      <w:b/>
      <w:bCs/>
      <w:sz w:val="36"/>
      <w:szCs w:val="36"/>
    </w:rPr>
  </w:style>
  <w:style w:type="paragraph" w:customStyle="1" w:styleId="52db0cb5-dcf0-4cfb-94c4-14b43ef50971">
    <w:name w:val="石墨文档小标题"/>
    <w:next w:val="a3"/>
    <w:uiPriority w:val="9"/>
    <w:unhideWhenUsed/>
    <w:qFormat/>
    <w:pPr>
      <w:spacing w:before="260" w:after="260"/>
      <w:outlineLvl w:val="2"/>
    </w:pPr>
    <w:rPr>
      <w:b/>
      <w:bCs/>
      <w:sz w:val="32"/>
      <w:szCs w:val="32"/>
    </w:rPr>
  </w:style>
  <w:style w:type="paragraph" w:customStyle="1" w:styleId="5cffe3ee-9a61-48be-876a-18c7021a4623">
    <w:name w:val="石墨文档标题"/>
    <w:next w:val="a3"/>
    <w:uiPriority w:val="9"/>
    <w:unhideWhenUsed/>
    <w:qFormat/>
    <w:pPr>
      <w:spacing w:before="260" w:after="260"/>
      <w:outlineLvl w:val="3"/>
    </w:pPr>
    <w:rPr>
      <w:b/>
      <w:bCs/>
      <w:sz w:val="56"/>
      <w:szCs w:val="56"/>
    </w:rPr>
  </w:style>
  <w:style w:type="paragraph" w:customStyle="1" w:styleId="8d844629-c9e4-4b2b-b136-09a740fabf23">
    <w:name w:val="石墨文档引用"/>
    <w:qFormat/>
    <w:pPr>
      <w:pBdr>
        <w:left w:val="single" w:sz="30" w:space="10" w:color="F0F0F0"/>
      </w:pBdr>
    </w:pPr>
    <w:rPr>
      <w:color w:val="ADADAD"/>
    </w:rPr>
  </w:style>
  <w:style w:type="paragraph" w:default="1" w:styleId="a1e81e75-31e3-41a6-a2fa-590ab922f6e1">
    <w:name w:val="Normal"/>
    <w:qFormat/>
    <w:pPr>
      <w:widowControl w:val="0"/>
      <w:jc w:val="both"/>
    </w:pPr>
  </w:style>
  <w:style w:type="character" w:default="1" w:styleId="a43b3078-396a-45ef-9adc-97ec66f71c22">
    <w:name w:val="Default Paragraph Font"/>
    <w:uiPriority w:val="1"/>
    <w:semiHidden/>
    <w:unhideWhenUsed/>
  </w:style>
  <w:style w:type="table" w:default="1" w:styleId="13377eff-fdda-4196-a631-36115fc66a4e">
    <w:name w:val="Normal Table"/>
    <w:uiPriority w:val="99"/>
    <w:semiHidden/>
    <w:unhideWhenUsed/>
    <w:tblPr>
      <w:tblInd w:w="0" w:type="dxa"/>
      <w:tblCellMar>
        <w:top w:w="0" w:type="dxa"/>
        <w:left w:w="108" w:type="dxa"/>
        <w:bottom w:w="0" w:type="dxa"/>
        <w:right w:w="108" w:type="dxa"/>
      </w:tblCellMar>
    </w:tblPr>
  </w:style>
  <w:style w:type="numbering" w:default="1" w:styleId="cf680793-9917-47d8-abe4-5e73f6a89d09">
    <w:name w:val="No List"/>
    <w:uiPriority w:val="99"/>
    <w:semiHidden/>
    <w:unhideWhenUsed/>
  </w:style>
  <w:style w:type="paragraph" w:customStyle="1" w:styleId="006bd0c2-6883-4494-ad50-f347830750ac">
    <w:name w:val="石墨文档正文"/>
    <w:qFormat/>
    <w:rPr>
      <w:szCs w:val="22"/>
    </w:rPr>
  </w:style>
  <w:style w:type="paragraph" w:customStyle="1" w:styleId="05363ced-7037-464f-b908-0b002ac74c85">
    <w:name w:val="石墨文档副标题"/>
    <w:qFormat/>
    <w:rPr>
      <w:color w:val="888888"/>
      <w:sz w:val="48"/>
      <w:szCs w:val="48"/>
    </w:rPr>
  </w:style>
  <w:style w:type="paragraph" w:customStyle="1" w:styleId="54c64b71-f255-4d6f-ae07-f4bf73d3f3d2">
    <w:name w:val="石墨文档大标题"/>
    <w:next w:val="a3"/>
    <w:uiPriority w:val="9"/>
    <w:unhideWhenUsed/>
    <w:qFormat/>
    <w:pPr>
      <w:spacing w:before="260" w:after="260"/>
      <w:outlineLvl w:val="0"/>
    </w:pPr>
    <w:rPr>
      <w:b/>
      <w:bCs/>
      <w:sz w:val="40"/>
      <w:szCs w:val="40"/>
    </w:rPr>
  </w:style>
  <w:style w:type="paragraph" w:customStyle="1" w:styleId="ce09a5d4-84e0-4065-867a-4976535913c0">
    <w:name w:val="石墨文档中标题"/>
    <w:next w:val="a3"/>
    <w:uiPriority w:val="9"/>
    <w:unhideWhenUsed/>
    <w:qFormat/>
    <w:pPr>
      <w:spacing w:before="260" w:after="260"/>
      <w:outlineLvl w:val="1"/>
    </w:pPr>
    <w:rPr>
      <w:b/>
      <w:bCs/>
      <w:sz w:val="36"/>
      <w:szCs w:val="36"/>
    </w:rPr>
  </w:style>
  <w:style w:type="paragraph" w:customStyle="1" w:styleId="631ed4ac-1095-45d0-96a9-0c718cbf46b8">
    <w:name w:val="石墨文档小标题"/>
    <w:next w:val="a3"/>
    <w:uiPriority w:val="9"/>
    <w:unhideWhenUsed/>
    <w:qFormat/>
    <w:pPr>
      <w:spacing w:before="260" w:after="260"/>
      <w:outlineLvl w:val="2"/>
    </w:pPr>
    <w:rPr>
      <w:b/>
      <w:bCs/>
      <w:sz w:val="32"/>
      <w:szCs w:val="32"/>
    </w:rPr>
  </w:style>
  <w:style w:type="paragraph" w:customStyle="1" w:styleId="87502c65-7680-4fed-a068-0e73ddc29138">
    <w:name w:val="石墨文档标题"/>
    <w:next w:val="a3"/>
    <w:uiPriority w:val="9"/>
    <w:unhideWhenUsed/>
    <w:qFormat/>
    <w:pPr>
      <w:spacing w:before="260" w:after="260"/>
      <w:outlineLvl w:val="3"/>
    </w:pPr>
    <w:rPr>
      <w:b/>
      <w:bCs/>
      <w:sz w:val="56"/>
      <w:szCs w:val="56"/>
    </w:rPr>
  </w:style>
  <w:style w:type="paragraph" w:customStyle="1" w:styleId="4c4d772d-5c05-428a-8dcf-6dc90451c09b">
    <w:name w:val="石墨文档引用"/>
    <w:qFormat/>
    <w:pPr>
      <w:pBdr>
        <w:left w:val="single" w:sz="30" w:space="10" w:color="F0F0F0"/>
      </w:pBdr>
    </w:pPr>
    <w:rPr>
      <w:color w:val="ADADAD"/>
    </w:rPr>
  </w:style>
  <w:style w:type="paragraph" w:default="1" w:styleId="3ce5069f-a39c-4da5-acb4-a96eeb53e0b3">
    <w:name w:val="Normal"/>
    <w:qFormat/>
    <w:pPr>
      <w:widowControl w:val="0"/>
      <w:jc w:val="both"/>
    </w:pPr>
  </w:style>
  <w:style w:type="character" w:default="1" w:styleId="81c6b64f-1a1f-4fb1-b866-30b4c77ae37d">
    <w:name w:val="Default Paragraph Font"/>
    <w:uiPriority w:val="1"/>
    <w:semiHidden/>
    <w:unhideWhenUsed/>
  </w:style>
  <w:style w:type="table" w:default="1" w:styleId="017ff73d-42f8-40a5-a61c-324a4dccb80a">
    <w:name w:val="Normal Table"/>
    <w:uiPriority w:val="99"/>
    <w:semiHidden/>
    <w:unhideWhenUsed/>
    <w:tblPr>
      <w:tblInd w:w="0" w:type="dxa"/>
      <w:tblCellMar>
        <w:top w:w="0" w:type="dxa"/>
        <w:left w:w="108" w:type="dxa"/>
        <w:bottom w:w="0" w:type="dxa"/>
        <w:right w:w="108" w:type="dxa"/>
      </w:tblCellMar>
    </w:tblPr>
  </w:style>
  <w:style w:type="numbering" w:default="1" w:styleId="679a8d04-6a38-4517-baa2-0fc91f286af9">
    <w:name w:val="No List"/>
    <w:uiPriority w:val="99"/>
    <w:semiHidden/>
    <w:unhideWhenUsed/>
  </w:style>
  <w:style w:type="paragraph" w:customStyle="1" w:styleId="14802bf9-7239-46a5-a8fa-e3b9931144fb">
    <w:name w:val="石墨文档正文"/>
    <w:qFormat/>
    <w:rPr>
      <w:szCs w:val="22"/>
    </w:rPr>
  </w:style>
  <w:style w:type="paragraph" w:customStyle="1" w:styleId="92eb623a-da01-4114-8db3-96418cf93924">
    <w:name w:val="石墨文档副标题"/>
    <w:qFormat/>
    <w:rPr>
      <w:color w:val="888888"/>
      <w:sz w:val="48"/>
      <w:szCs w:val="48"/>
    </w:rPr>
  </w:style>
  <w:style w:type="paragraph" w:customStyle="1" w:styleId="3813a70c-a0bf-4cbd-8bd4-ca1a5fb7ea5e">
    <w:name w:val="石墨文档大标题"/>
    <w:next w:val="a3"/>
    <w:uiPriority w:val="9"/>
    <w:unhideWhenUsed/>
    <w:qFormat/>
    <w:pPr>
      <w:spacing w:before="260" w:after="260"/>
      <w:outlineLvl w:val="0"/>
    </w:pPr>
    <w:rPr>
      <w:b/>
      <w:bCs/>
      <w:sz w:val="40"/>
      <w:szCs w:val="40"/>
    </w:rPr>
  </w:style>
  <w:style w:type="paragraph" w:customStyle="1" w:styleId="a5fa5d66-e88f-416f-b5e2-56fa55e7c4c0">
    <w:name w:val="石墨文档中标题"/>
    <w:next w:val="a3"/>
    <w:uiPriority w:val="9"/>
    <w:unhideWhenUsed/>
    <w:qFormat/>
    <w:pPr>
      <w:spacing w:before="260" w:after="260"/>
      <w:outlineLvl w:val="1"/>
    </w:pPr>
    <w:rPr>
      <w:b/>
      <w:bCs/>
      <w:sz w:val="36"/>
      <w:szCs w:val="36"/>
    </w:rPr>
  </w:style>
  <w:style w:type="paragraph" w:customStyle="1" w:styleId="4d084f21-6417-4ec5-8f88-09b558da4aad">
    <w:name w:val="石墨文档小标题"/>
    <w:next w:val="a3"/>
    <w:uiPriority w:val="9"/>
    <w:unhideWhenUsed/>
    <w:qFormat/>
    <w:pPr>
      <w:spacing w:before="260" w:after="260"/>
      <w:outlineLvl w:val="2"/>
    </w:pPr>
    <w:rPr>
      <w:b/>
      <w:bCs/>
      <w:sz w:val="32"/>
      <w:szCs w:val="32"/>
    </w:rPr>
  </w:style>
  <w:style w:type="paragraph" w:customStyle="1" w:styleId="babc65be-b745-4d32-b197-5ce1ecc067de">
    <w:name w:val="石墨文档标题"/>
    <w:next w:val="a3"/>
    <w:uiPriority w:val="9"/>
    <w:unhideWhenUsed/>
    <w:qFormat/>
    <w:pPr>
      <w:spacing w:before="260" w:after="260"/>
      <w:outlineLvl w:val="3"/>
    </w:pPr>
    <w:rPr>
      <w:b/>
      <w:bCs/>
      <w:sz w:val="56"/>
      <w:szCs w:val="56"/>
    </w:rPr>
  </w:style>
  <w:style w:type="paragraph" w:customStyle="1" w:styleId="8e2bade8-4c40-4b91-8584-4ceb2c204b47">
    <w:name w:val="石墨文档引用"/>
    <w:qFormat/>
    <w:pPr>
      <w:pBdr>
        <w:left w:val="single" w:sz="30" w:space="10" w:color="F0F0F0"/>
      </w:pBdr>
    </w:pPr>
    <w:rPr>
      <w:color w:val="ADADAD"/>
    </w:rPr>
  </w:style>
  <w:style w:type="paragraph" w:default="1" w:styleId="26cd9cd1-9e76-4955-88d9-14128b36492f">
    <w:name w:val="Normal"/>
    <w:qFormat/>
    <w:pPr>
      <w:widowControl w:val="0"/>
      <w:jc w:val="both"/>
    </w:pPr>
  </w:style>
  <w:style w:type="character" w:default="1" w:styleId="e62bdc68-3449-41b9-812a-0dca45fd459b">
    <w:name w:val="Default Paragraph Font"/>
    <w:uiPriority w:val="1"/>
    <w:semiHidden/>
    <w:unhideWhenUsed/>
  </w:style>
  <w:style w:type="table" w:default="1" w:styleId="94d5c66e-0106-4e08-b81e-2389d934a92b">
    <w:name w:val="Normal Table"/>
    <w:uiPriority w:val="99"/>
    <w:semiHidden/>
    <w:unhideWhenUsed/>
    <w:tblPr>
      <w:tblInd w:w="0" w:type="dxa"/>
      <w:tblCellMar>
        <w:top w:w="0" w:type="dxa"/>
        <w:left w:w="108" w:type="dxa"/>
        <w:bottom w:w="0" w:type="dxa"/>
        <w:right w:w="108" w:type="dxa"/>
      </w:tblCellMar>
    </w:tblPr>
  </w:style>
  <w:style w:type="numbering" w:default="1" w:styleId="be7b69c5-37f3-431f-a66a-e222df7f4918">
    <w:name w:val="No List"/>
    <w:uiPriority w:val="99"/>
    <w:semiHidden/>
    <w:unhideWhenUsed/>
  </w:style>
  <w:style w:type="paragraph" w:customStyle="1" w:styleId="9976cb4f-5a6f-4d52-bdf5-2255d823ec2c">
    <w:name w:val="石墨文档正文"/>
    <w:qFormat/>
    <w:rPr>
      <w:szCs w:val="22"/>
    </w:rPr>
  </w:style>
  <w:style w:type="paragraph" w:customStyle="1" w:styleId="5a2f0605-88bc-4641-9060-88b3a4b6c5ae">
    <w:name w:val="石墨文档副标题"/>
    <w:qFormat/>
    <w:rPr>
      <w:color w:val="888888"/>
      <w:sz w:val="48"/>
      <w:szCs w:val="48"/>
    </w:rPr>
  </w:style>
  <w:style w:type="paragraph" w:customStyle="1" w:styleId="06b421a0-086a-47e4-a3db-e1ecf9dda2c5">
    <w:name w:val="石墨文档大标题"/>
    <w:next w:val="a3"/>
    <w:uiPriority w:val="9"/>
    <w:unhideWhenUsed/>
    <w:qFormat/>
    <w:pPr>
      <w:spacing w:before="260" w:after="260"/>
      <w:outlineLvl w:val="0"/>
    </w:pPr>
    <w:rPr>
      <w:b/>
      <w:bCs/>
      <w:sz w:val="40"/>
      <w:szCs w:val="40"/>
    </w:rPr>
  </w:style>
  <w:style w:type="paragraph" w:customStyle="1" w:styleId="fa5a36fd-2087-4c73-a43b-0ed85f4bec74">
    <w:name w:val="石墨文档中标题"/>
    <w:next w:val="a3"/>
    <w:uiPriority w:val="9"/>
    <w:unhideWhenUsed/>
    <w:qFormat/>
    <w:pPr>
      <w:spacing w:before="260" w:after="260"/>
      <w:outlineLvl w:val="1"/>
    </w:pPr>
    <w:rPr>
      <w:b/>
      <w:bCs/>
      <w:sz w:val="36"/>
      <w:szCs w:val="36"/>
    </w:rPr>
  </w:style>
  <w:style w:type="paragraph" w:customStyle="1" w:styleId="931dc956-92cc-4eb2-a3fe-0578a58d5325">
    <w:name w:val="石墨文档小标题"/>
    <w:next w:val="a3"/>
    <w:uiPriority w:val="9"/>
    <w:unhideWhenUsed/>
    <w:qFormat/>
    <w:pPr>
      <w:spacing w:before="260" w:after="260"/>
      <w:outlineLvl w:val="2"/>
    </w:pPr>
    <w:rPr>
      <w:b/>
      <w:bCs/>
      <w:sz w:val="32"/>
      <w:szCs w:val="32"/>
    </w:rPr>
  </w:style>
  <w:style w:type="paragraph" w:customStyle="1" w:styleId="10251c18-6e9f-47d8-9c8a-33ad618dc6da">
    <w:name w:val="石墨文档标题"/>
    <w:next w:val="a3"/>
    <w:uiPriority w:val="9"/>
    <w:unhideWhenUsed/>
    <w:qFormat/>
    <w:pPr>
      <w:spacing w:before="260" w:after="260"/>
      <w:outlineLvl w:val="3"/>
    </w:pPr>
    <w:rPr>
      <w:b/>
      <w:bCs/>
      <w:sz w:val="56"/>
      <w:szCs w:val="56"/>
    </w:rPr>
  </w:style>
  <w:style w:type="paragraph" w:customStyle="1" w:styleId="6cfe8bee-041b-4d13-9861-4e835efa03fb">
    <w:name w:val="石墨文档引用"/>
    <w:qFormat/>
    <w:pPr>
      <w:pBdr>
        <w:left w:val="single" w:sz="30" w:space="10" w:color="F0F0F0"/>
      </w:pBdr>
    </w:pPr>
    <w:rPr>
      <w:color w:val="ADADAD"/>
    </w:rPr>
  </w:style>
  <w:style w:type="paragraph" w:default="1" w:styleId="628438f5-867d-4ab9-bd4e-ca36bb75b809">
    <w:name w:val="Normal"/>
    <w:qFormat/>
    <w:pPr>
      <w:widowControl w:val="0"/>
      <w:jc w:val="both"/>
    </w:pPr>
  </w:style>
  <w:style w:type="character" w:default="1" w:styleId="467e85f6-6878-4bd4-913f-ac8e9115b9fd">
    <w:name w:val="Default Paragraph Font"/>
    <w:uiPriority w:val="1"/>
    <w:semiHidden/>
    <w:unhideWhenUsed/>
  </w:style>
  <w:style w:type="table" w:default="1" w:styleId="8bf3451f-3a41-4945-b39d-0c8731ec1be4">
    <w:name w:val="Normal Table"/>
    <w:uiPriority w:val="99"/>
    <w:semiHidden/>
    <w:unhideWhenUsed/>
    <w:tblPr>
      <w:tblInd w:w="0" w:type="dxa"/>
      <w:tblCellMar>
        <w:top w:w="0" w:type="dxa"/>
        <w:left w:w="108" w:type="dxa"/>
        <w:bottom w:w="0" w:type="dxa"/>
        <w:right w:w="108" w:type="dxa"/>
      </w:tblCellMar>
    </w:tblPr>
  </w:style>
  <w:style w:type="numbering" w:default="1" w:styleId="1683e53c-7c03-45e1-96ec-3b386a2f9770">
    <w:name w:val="No List"/>
    <w:uiPriority w:val="99"/>
    <w:semiHidden/>
    <w:unhideWhenUsed/>
  </w:style>
  <w:style w:type="paragraph" w:customStyle="1" w:styleId="1546535b-f2bf-4bd4-bf66-e1b7653584fa">
    <w:name w:val="石墨文档正文"/>
    <w:qFormat/>
    <w:rPr>
      <w:szCs w:val="22"/>
    </w:rPr>
  </w:style>
  <w:style w:type="paragraph" w:customStyle="1" w:styleId="31b12fdf-131d-4879-96fb-1145deb2ef3e">
    <w:name w:val="石墨文档副标题"/>
    <w:qFormat/>
    <w:rPr>
      <w:color w:val="888888"/>
      <w:sz w:val="48"/>
      <w:szCs w:val="48"/>
    </w:rPr>
  </w:style>
  <w:style w:type="paragraph" w:customStyle="1" w:styleId="800b8b54-1f11-48d0-8e3e-57575a799234">
    <w:name w:val="石墨文档大标题"/>
    <w:next w:val="a3"/>
    <w:uiPriority w:val="9"/>
    <w:unhideWhenUsed/>
    <w:qFormat/>
    <w:pPr>
      <w:spacing w:before="260" w:after="260"/>
      <w:outlineLvl w:val="0"/>
    </w:pPr>
    <w:rPr>
      <w:b/>
      <w:bCs/>
      <w:sz w:val="40"/>
      <w:szCs w:val="40"/>
    </w:rPr>
  </w:style>
  <w:style w:type="paragraph" w:customStyle="1" w:styleId="37c4dd2a-fe5c-4d24-8c20-e30a861385f1">
    <w:name w:val="石墨文档中标题"/>
    <w:next w:val="a3"/>
    <w:uiPriority w:val="9"/>
    <w:unhideWhenUsed/>
    <w:qFormat/>
    <w:pPr>
      <w:spacing w:before="260" w:after="260"/>
      <w:outlineLvl w:val="1"/>
    </w:pPr>
    <w:rPr>
      <w:b/>
      <w:bCs/>
      <w:sz w:val="36"/>
      <w:szCs w:val="36"/>
    </w:rPr>
  </w:style>
  <w:style w:type="paragraph" w:customStyle="1" w:styleId="aec503c2-226c-47fb-abd7-208ea7a7b3d8">
    <w:name w:val="石墨文档小标题"/>
    <w:next w:val="a3"/>
    <w:uiPriority w:val="9"/>
    <w:unhideWhenUsed/>
    <w:qFormat/>
    <w:pPr>
      <w:spacing w:before="260" w:after="260"/>
      <w:outlineLvl w:val="2"/>
    </w:pPr>
    <w:rPr>
      <w:b/>
      <w:bCs/>
      <w:sz w:val="32"/>
      <w:szCs w:val="32"/>
    </w:rPr>
  </w:style>
  <w:style w:type="paragraph" w:customStyle="1" w:styleId="f0bf1fed-f20a-495a-b5e1-70667b2c1825">
    <w:name w:val="石墨文档标题"/>
    <w:next w:val="a3"/>
    <w:uiPriority w:val="9"/>
    <w:unhideWhenUsed/>
    <w:qFormat/>
    <w:pPr>
      <w:spacing w:before="260" w:after="260"/>
      <w:outlineLvl w:val="3"/>
    </w:pPr>
    <w:rPr>
      <w:b/>
      <w:bCs/>
      <w:sz w:val="56"/>
      <w:szCs w:val="56"/>
    </w:rPr>
  </w:style>
  <w:style w:type="paragraph" w:customStyle="1" w:styleId="5e52c75b-7fb9-4bec-8f5e-589767ce6e11">
    <w:name w:val="石墨文档引用"/>
    <w:qFormat/>
    <w:pPr>
      <w:pBdr>
        <w:left w:val="single" w:sz="30" w:space="10" w:color="F0F0F0"/>
      </w:pBdr>
    </w:pPr>
    <w:rPr>
      <w:color w:val="ADADAD"/>
    </w:rPr>
  </w:style>
  <w:style w:type="paragraph" w:default="1" w:styleId="cf897370-1021-4bb1-9580-d1fecb86972d">
    <w:name w:val="Normal"/>
    <w:qFormat/>
    <w:pPr>
      <w:widowControl w:val="0"/>
      <w:jc w:val="both"/>
    </w:pPr>
  </w:style>
  <w:style w:type="character" w:default="1" w:styleId="42a74044-7eea-4823-af29-d0aeed2fc74c">
    <w:name w:val="Default Paragraph Font"/>
    <w:uiPriority w:val="1"/>
    <w:semiHidden/>
    <w:unhideWhenUsed/>
  </w:style>
  <w:style w:type="table" w:default="1" w:styleId="3ad02de2-69bf-497c-9f38-df68c2f93d43">
    <w:name w:val="Normal Table"/>
    <w:uiPriority w:val="99"/>
    <w:semiHidden/>
    <w:unhideWhenUsed/>
    <w:tblPr>
      <w:tblInd w:w="0" w:type="dxa"/>
      <w:tblCellMar>
        <w:top w:w="0" w:type="dxa"/>
        <w:left w:w="108" w:type="dxa"/>
        <w:bottom w:w="0" w:type="dxa"/>
        <w:right w:w="108" w:type="dxa"/>
      </w:tblCellMar>
    </w:tblPr>
  </w:style>
  <w:style w:type="numbering" w:default="1" w:styleId="df202d93-c299-43b4-a3db-54aac7c63655">
    <w:name w:val="No List"/>
    <w:uiPriority w:val="99"/>
    <w:semiHidden/>
    <w:unhideWhenUsed/>
  </w:style>
  <w:style w:type="paragraph" w:customStyle="1" w:styleId="b269925f-40d5-4f8c-86b9-084d3b53cd58">
    <w:name w:val="石墨文档正文"/>
    <w:qFormat/>
    <w:rPr>
      <w:szCs w:val="22"/>
    </w:rPr>
  </w:style>
  <w:style w:type="paragraph" w:customStyle="1" w:styleId="f2d15dfa-455c-48ec-9d5b-24f40d44f5b5">
    <w:name w:val="石墨文档副标题"/>
    <w:qFormat/>
    <w:rPr>
      <w:color w:val="888888"/>
      <w:sz w:val="48"/>
      <w:szCs w:val="48"/>
    </w:rPr>
  </w:style>
  <w:style w:type="paragraph" w:customStyle="1" w:styleId="05d9be3a-f297-4419-b7d3-67cca23f8cb8">
    <w:name w:val="石墨文档大标题"/>
    <w:next w:val="a3"/>
    <w:uiPriority w:val="9"/>
    <w:unhideWhenUsed/>
    <w:qFormat/>
    <w:pPr>
      <w:spacing w:before="260" w:after="260"/>
      <w:outlineLvl w:val="0"/>
    </w:pPr>
    <w:rPr>
      <w:b/>
      <w:bCs/>
      <w:sz w:val="40"/>
      <w:szCs w:val="40"/>
    </w:rPr>
  </w:style>
  <w:style w:type="paragraph" w:customStyle="1" w:styleId="91421d03-d300-4b0c-9209-3b020642655e">
    <w:name w:val="石墨文档中标题"/>
    <w:next w:val="a3"/>
    <w:uiPriority w:val="9"/>
    <w:unhideWhenUsed/>
    <w:qFormat/>
    <w:pPr>
      <w:spacing w:before="260" w:after="260"/>
      <w:outlineLvl w:val="1"/>
    </w:pPr>
    <w:rPr>
      <w:b/>
      <w:bCs/>
      <w:sz w:val="36"/>
      <w:szCs w:val="36"/>
    </w:rPr>
  </w:style>
  <w:style w:type="paragraph" w:customStyle="1" w:styleId="bc4d8a34-7044-442c-9ea3-0c41d62327a9">
    <w:name w:val="石墨文档小标题"/>
    <w:next w:val="a3"/>
    <w:uiPriority w:val="9"/>
    <w:unhideWhenUsed/>
    <w:qFormat/>
    <w:pPr>
      <w:spacing w:before="260" w:after="260"/>
      <w:outlineLvl w:val="2"/>
    </w:pPr>
    <w:rPr>
      <w:b/>
      <w:bCs/>
      <w:sz w:val="32"/>
      <w:szCs w:val="32"/>
    </w:rPr>
  </w:style>
  <w:style w:type="paragraph" w:customStyle="1" w:styleId="68c2b5ca-7efa-48b2-9070-f3250ee609e8">
    <w:name w:val="石墨文档标题"/>
    <w:next w:val="a3"/>
    <w:uiPriority w:val="9"/>
    <w:unhideWhenUsed/>
    <w:qFormat/>
    <w:pPr>
      <w:spacing w:before="260" w:after="260"/>
      <w:outlineLvl w:val="3"/>
    </w:pPr>
    <w:rPr>
      <w:b/>
      <w:bCs/>
      <w:sz w:val="56"/>
      <w:szCs w:val="56"/>
    </w:rPr>
  </w:style>
  <w:style w:type="paragraph" w:customStyle="1" w:styleId="784ed32e-1951-458a-9906-06a901b9ab27">
    <w:name w:val="石墨文档引用"/>
    <w:qFormat/>
    <w:pPr>
      <w:pBdr>
        <w:left w:val="single" w:sz="30" w:space="10" w:color="F0F0F0"/>
      </w:pBdr>
    </w:pPr>
    <w:rPr>
      <w:color w:val="ADADAD"/>
    </w:rPr>
  </w:style>
  <w:style w:type="paragraph" w:default="1" w:styleId="d83be3c7-cf03-4cbc-93f9-d8269be79ee1">
    <w:name w:val="Normal"/>
    <w:qFormat/>
    <w:pPr>
      <w:widowControl w:val="0"/>
      <w:jc w:val="both"/>
    </w:pPr>
  </w:style>
  <w:style w:type="character" w:default="1" w:styleId="cb9385de-7d9d-4cc0-a7c7-250739a6d0f0">
    <w:name w:val="Default Paragraph Font"/>
    <w:uiPriority w:val="1"/>
    <w:semiHidden/>
    <w:unhideWhenUsed/>
  </w:style>
  <w:style w:type="table" w:default="1" w:styleId="3533f88f-73d6-46fe-bd9d-8e022628ea9b">
    <w:name w:val="Normal Table"/>
    <w:uiPriority w:val="99"/>
    <w:semiHidden/>
    <w:unhideWhenUsed/>
    <w:tblPr>
      <w:tblInd w:w="0" w:type="dxa"/>
      <w:tblCellMar>
        <w:top w:w="0" w:type="dxa"/>
        <w:left w:w="108" w:type="dxa"/>
        <w:bottom w:w="0" w:type="dxa"/>
        <w:right w:w="108" w:type="dxa"/>
      </w:tblCellMar>
    </w:tblPr>
  </w:style>
  <w:style w:type="numbering" w:default="1" w:styleId="9a81c2e0-9705-4bb4-84fd-8610591cbd0d">
    <w:name w:val="No List"/>
    <w:uiPriority w:val="99"/>
    <w:semiHidden/>
    <w:unhideWhenUsed/>
  </w:style>
  <w:style w:type="paragraph" w:customStyle="1" w:styleId="46caff24-4fee-4481-97b5-9714c58ec1d8">
    <w:name w:val="石墨文档正文"/>
    <w:qFormat/>
    <w:rPr>
      <w:szCs w:val="22"/>
    </w:rPr>
  </w:style>
  <w:style w:type="paragraph" w:customStyle="1" w:styleId="6f4f64fc-a108-461d-b69b-6a771cc66849">
    <w:name w:val="石墨文档副标题"/>
    <w:qFormat/>
    <w:rPr>
      <w:color w:val="888888"/>
      <w:sz w:val="48"/>
      <w:szCs w:val="48"/>
    </w:rPr>
  </w:style>
  <w:style w:type="paragraph" w:customStyle="1" w:styleId="f30af6bb-d6d8-46c7-886b-5a2e13d292c9">
    <w:name w:val="石墨文档大标题"/>
    <w:next w:val="a3"/>
    <w:uiPriority w:val="9"/>
    <w:unhideWhenUsed/>
    <w:qFormat/>
    <w:pPr>
      <w:spacing w:before="260" w:after="260"/>
      <w:outlineLvl w:val="0"/>
    </w:pPr>
    <w:rPr>
      <w:b/>
      <w:bCs/>
      <w:sz w:val="40"/>
      <w:szCs w:val="40"/>
    </w:rPr>
  </w:style>
  <w:style w:type="paragraph" w:customStyle="1" w:styleId="3f6ebce0-12b1-4238-9474-472c831ace78">
    <w:name w:val="石墨文档中标题"/>
    <w:next w:val="a3"/>
    <w:uiPriority w:val="9"/>
    <w:unhideWhenUsed/>
    <w:qFormat/>
    <w:pPr>
      <w:spacing w:before="260" w:after="260"/>
      <w:outlineLvl w:val="1"/>
    </w:pPr>
    <w:rPr>
      <w:b/>
      <w:bCs/>
      <w:sz w:val="36"/>
      <w:szCs w:val="36"/>
    </w:rPr>
  </w:style>
  <w:style w:type="paragraph" w:customStyle="1" w:styleId="2c7f645b-e330-4884-80fd-b49e57322dc3">
    <w:name w:val="石墨文档小标题"/>
    <w:next w:val="a3"/>
    <w:uiPriority w:val="9"/>
    <w:unhideWhenUsed/>
    <w:qFormat/>
    <w:pPr>
      <w:spacing w:before="260" w:after="260"/>
      <w:outlineLvl w:val="2"/>
    </w:pPr>
    <w:rPr>
      <w:b/>
      <w:bCs/>
      <w:sz w:val="32"/>
      <w:szCs w:val="32"/>
    </w:rPr>
  </w:style>
  <w:style w:type="paragraph" w:customStyle="1" w:styleId="3591dc45-6adb-404b-b1f6-13016bf876c4">
    <w:name w:val="石墨文档标题"/>
    <w:next w:val="a3"/>
    <w:uiPriority w:val="9"/>
    <w:unhideWhenUsed/>
    <w:qFormat/>
    <w:pPr>
      <w:spacing w:before="260" w:after="260"/>
      <w:outlineLvl w:val="3"/>
    </w:pPr>
    <w:rPr>
      <w:b/>
      <w:bCs/>
      <w:sz w:val="56"/>
      <w:szCs w:val="56"/>
    </w:rPr>
  </w:style>
  <w:style w:type="paragraph" w:customStyle="1" w:styleId="0f04e559-05ca-4f1b-b2e5-c6990356b4d8">
    <w:name w:val="石墨文档引用"/>
    <w:qFormat/>
    <w:pPr>
      <w:pBdr>
        <w:left w:val="single" w:sz="30" w:space="10" w:color="F0F0F0"/>
      </w:pBdr>
    </w:pPr>
    <w:rPr>
      <w:color w:val="ADADAD"/>
    </w:rPr>
  </w:style>
  <w:style w:type="paragraph" w:default="1" w:styleId="8c650040-53da-4a63-9f36-21869e2b1dae">
    <w:name w:val="Normal"/>
    <w:qFormat/>
    <w:pPr>
      <w:widowControl w:val="0"/>
      <w:jc w:val="both"/>
    </w:pPr>
  </w:style>
  <w:style w:type="character" w:default="1" w:styleId="25cf2204-4d9a-4e0e-a08d-d9d6cbce7c3e">
    <w:name w:val="Default Paragraph Font"/>
    <w:uiPriority w:val="1"/>
    <w:semiHidden/>
    <w:unhideWhenUsed/>
  </w:style>
  <w:style w:type="table" w:default="1" w:styleId="8483db0d-f44a-4b43-b69f-ce927d37540c">
    <w:name w:val="Normal Table"/>
    <w:uiPriority w:val="99"/>
    <w:semiHidden/>
    <w:unhideWhenUsed/>
    <w:tblPr>
      <w:tblInd w:w="0" w:type="dxa"/>
      <w:tblCellMar>
        <w:top w:w="0" w:type="dxa"/>
        <w:left w:w="108" w:type="dxa"/>
        <w:bottom w:w="0" w:type="dxa"/>
        <w:right w:w="108" w:type="dxa"/>
      </w:tblCellMar>
    </w:tblPr>
  </w:style>
  <w:style w:type="numbering" w:default="1" w:styleId="b27fbf09-2608-4311-88c7-9bd73f858b67">
    <w:name w:val="No List"/>
    <w:uiPriority w:val="99"/>
    <w:semiHidden/>
    <w:unhideWhenUsed/>
  </w:style>
  <w:style w:type="paragraph" w:customStyle="1" w:styleId="bd2ce5cc-a3b5-4597-b463-f4a61ad9ed9b">
    <w:name w:val="石墨文档正文"/>
    <w:qFormat/>
    <w:rPr>
      <w:szCs w:val="22"/>
    </w:rPr>
  </w:style>
  <w:style w:type="paragraph" w:customStyle="1" w:styleId="3ffbb062-4abb-49ff-a317-2e181e72e4f7">
    <w:name w:val="石墨文档副标题"/>
    <w:qFormat/>
    <w:rPr>
      <w:color w:val="888888"/>
      <w:sz w:val="48"/>
      <w:szCs w:val="48"/>
    </w:rPr>
  </w:style>
  <w:style w:type="paragraph" w:customStyle="1" w:styleId="cf40951c-9b2b-42c7-a172-79653deea149">
    <w:name w:val="石墨文档大标题"/>
    <w:next w:val="a3"/>
    <w:uiPriority w:val="9"/>
    <w:unhideWhenUsed/>
    <w:qFormat/>
    <w:pPr>
      <w:spacing w:before="260" w:after="260"/>
      <w:outlineLvl w:val="0"/>
    </w:pPr>
    <w:rPr>
      <w:b/>
      <w:bCs/>
      <w:sz w:val="40"/>
      <w:szCs w:val="40"/>
    </w:rPr>
  </w:style>
  <w:style w:type="paragraph" w:customStyle="1" w:styleId="c7e47e58-90e7-4581-b3d1-ef0d640fb6eb">
    <w:name w:val="石墨文档中标题"/>
    <w:next w:val="a3"/>
    <w:uiPriority w:val="9"/>
    <w:unhideWhenUsed/>
    <w:qFormat/>
    <w:pPr>
      <w:spacing w:before="260" w:after="260"/>
      <w:outlineLvl w:val="1"/>
    </w:pPr>
    <w:rPr>
      <w:b/>
      <w:bCs/>
      <w:sz w:val="36"/>
      <w:szCs w:val="36"/>
    </w:rPr>
  </w:style>
  <w:style w:type="paragraph" w:customStyle="1" w:styleId="fbe830db-661d-46f2-a2a5-2cbe8b4a37ae">
    <w:name w:val="石墨文档小标题"/>
    <w:next w:val="a3"/>
    <w:uiPriority w:val="9"/>
    <w:unhideWhenUsed/>
    <w:qFormat/>
    <w:pPr>
      <w:spacing w:before="260" w:after="260"/>
      <w:outlineLvl w:val="2"/>
    </w:pPr>
    <w:rPr>
      <w:b/>
      <w:bCs/>
      <w:sz w:val="32"/>
      <w:szCs w:val="32"/>
    </w:rPr>
  </w:style>
  <w:style w:type="paragraph" w:customStyle="1" w:styleId="3ef7bbb9-b3b0-4958-be59-9b9b8266f914">
    <w:name w:val="石墨文档标题"/>
    <w:next w:val="a3"/>
    <w:uiPriority w:val="9"/>
    <w:unhideWhenUsed/>
    <w:qFormat/>
    <w:pPr>
      <w:spacing w:before="260" w:after="260"/>
      <w:outlineLvl w:val="3"/>
    </w:pPr>
    <w:rPr>
      <w:b/>
      <w:bCs/>
      <w:sz w:val="56"/>
      <w:szCs w:val="56"/>
    </w:rPr>
  </w:style>
  <w:style w:type="paragraph" w:customStyle="1" w:styleId="d5e0b14d-9fac-4128-8ef1-f6ae5864bafd">
    <w:name w:val="石墨文档引用"/>
    <w:qFormat/>
    <w:pPr>
      <w:pBdr>
        <w:left w:val="single" w:sz="30" w:space="10" w:color="F0F0F0"/>
      </w:pBdr>
    </w:pPr>
    <w:rPr>
      <w:color w:val="ADADAD"/>
    </w:rPr>
  </w:style>
  <w:style w:type="paragraph" w:default="1" w:styleId="ccb8c3c2-6b22-4c21-8b9a-f7d0458b8273">
    <w:name w:val="Normal"/>
    <w:qFormat/>
    <w:pPr>
      <w:widowControl w:val="0"/>
      <w:jc w:val="both"/>
    </w:pPr>
  </w:style>
  <w:style w:type="character" w:default="1" w:styleId="d9cce0b9-1f8b-43ce-aa6a-eccab60029be">
    <w:name w:val="Default Paragraph Font"/>
    <w:uiPriority w:val="1"/>
    <w:semiHidden/>
    <w:unhideWhenUsed/>
  </w:style>
  <w:style w:type="table" w:default="1" w:styleId="30ea7fdf-8c77-4c85-b6ee-60e50a1cb2dd">
    <w:name w:val="Normal Table"/>
    <w:uiPriority w:val="99"/>
    <w:semiHidden/>
    <w:unhideWhenUsed/>
    <w:tblPr>
      <w:tblInd w:w="0" w:type="dxa"/>
      <w:tblCellMar>
        <w:top w:w="0" w:type="dxa"/>
        <w:left w:w="108" w:type="dxa"/>
        <w:bottom w:w="0" w:type="dxa"/>
        <w:right w:w="108" w:type="dxa"/>
      </w:tblCellMar>
    </w:tblPr>
  </w:style>
  <w:style w:type="numbering" w:default="1" w:styleId="1dc6401e-1e3c-458d-8e4c-2487ebe6231f">
    <w:name w:val="No List"/>
    <w:uiPriority w:val="99"/>
    <w:semiHidden/>
    <w:unhideWhenUsed/>
  </w:style>
  <w:style w:type="paragraph" w:customStyle="1" w:styleId="08c7d2d9-3f16-45cf-8e5b-0419ed92aa38">
    <w:name w:val="石墨文档正文"/>
    <w:qFormat/>
    <w:rPr>
      <w:szCs w:val="22"/>
    </w:rPr>
  </w:style>
  <w:style w:type="paragraph" w:customStyle="1" w:styleId="db1deb15-384c-4e62-931d-3c6b2962455a">
    <w:name w:val="石墨文档副标题"/>
    <w:qFormat/>
    <w:rPr>
      <w:color w:val="888888"/>
      <w:sz w:val="48"/>
      <w:szCs w:val="48"/>
    </w:rPr>
  </w:style>
  <w:style w:type="paragraph" w:customStyle="1" w:styleId="d287ff49-6bad-495f-a34d-58f47816c2ff">
    <w:name w:val="石墨文档大标题"/>
    <w:next w:val="a3"/>
    <w:uiPriority w:val="9"/>
    <w:unhideWhenUsed/>
    <w:qFormat/>
    <w:pPr>
      <w:spacing w:before="260" w:after="260"/>
      <w:outlineLvl w:val="0"/>
    </w:pPr>
    <w:rPr>
      <w:b/>
      <w:bCs/>
      <w:sz w:val="40"/>
      <w:szCs w:val="40"/>
    </w:rPr>
  </w:style>
  <w:style w:type="paragraph" w:customStyle="1" w:styleId="07e08e12-200d-4b41-87ab-9ab9eb1e3e90">
    <w:name w:val="石墨文档中标题"/>
    <w:next w:val="a3"/>
    <w:uiPriority w:val="9"/>
    <w:unhideWhenUsed/>
    <w:qFormat/>
    <w:pPr>
      <w:spacing w:before="260" w:after="260"/>
      <w:outlineLvl w:val="1"/>
    </w:pPr>
    <w:rPr>
      <w:b/>
      <w:bCs/>
      <w:sz w:val="36"/>
      <w:szCs w:val="36"/>
    </w:rPr>
  </w:style>
  <w:style w:type="paragraph" w:customStyle="1" w:styleId="6dd7d0c2-e1f6-4c0d-bc47-794ea4fb000e">
    <w:name w:val="石墨文档小标题"/>
    <w:next w:val="a3"/>
    <w:uiPriority w:val="9"/>
    <w:unhideWhenUsed/>
    <w:qFormat/>
    <w:pPr>
      <w:spacing w:before="260" w:after="260"/>
      <w:outlineLvl w:val="2"/>
    </w:pPr>
    <w:rPr>
      <w:b/>
      <w:bCs/>
      <w:sz w:val="32"/>
      <w:szCs w:val="32"/>
    </w:rPr>
  </w:style>
  <w:style w:type="paragraph" w:customStyle="1" w:styleId="37d95388-01fb-43b2-9c2d-a2a8ca5a3485">
    <w:name w:val="石墨文档标题"/>
    <w:next w:val="a3"/>
    <w:uiPriority w:val="9"/>
    <w:unhideWhenUsed/>
    <w:qFormat/>
    <w:pPr>
      <w:spacing w:before="260" w:after="260"/>
      <w:outlineLvl w:val="3"/>
    </w:pPr>
    <w:rPr>
      <w:b/>
      <w:bCs/>
      <w:sz w:val="56"/>
      <w:szCs w:val="56"/>
    </w:rPr>
  </w:style>
  <w:style w:type="paragraph" w:customStyle="1" w:styleId="0d0a1ecc-8587-4f34-badd-39d8f5c625da">
    <w:name w:val="石墨文档引用"/>
    <w:qFormat/>
    <w:pPr>
      <w:pBdr>
        <w:left w:val="single" w:sz="30" w:space="10" w:color="F0F0F0"/>
      </w:pBdr>
    </w:pPr>
    <w:rPr>
      <w:color w:val="ADADAD"/>
    </w:rPr>
  </w:style>
  <w:style w:type="paragraph" w:default="1" w:styleId="a85c8750-14c9-40bd-8e00-1f9c4f0dbf8a">
    <w:name w:val="Normal"/>
    <w:qFormat/>
    <w:pPr>
      <w:widowControl w:val="0"/>
      <w:jc w:val="both"/>
    </w:pPr>
  </w:style>
  <w:style w:type="character" w:default="1" w:styleId="7d757018-e6e4-4ae4-9ecb-9492bd15d493">
    <w:name w:val="Default Paragraph Font"/>
    <w:uiPriority w:val="1"/>
    <w:semiHidden/>
    <w:unhideWhenUsed/>
  </w:style>
  <w:style w:type="table" w:default="1" w:styleId="4626d304-24ce-4323-855e-776adbe2fa13">
    <w:name w:val="Normal Table"/>
    <w:uiPriority w:val="99"/>
    <w:semiHidden/>
    <w:unhideWhenUsed/>
    <w:tblPr>
      <w:tblInd w:w="0" w:type="dxa"/>
      <w:tblCellMar>
        <w:top w:w="0" w:type="dxa"/>
        <w:left w:w="108" w:type="dxa"/>
        <w:bottom w:w="0" w:type="dxa"/>
        <w:right w:w="108" w:type="dxa"/>
      </w:tblCellMar>
    </w:tblPr>
  </w:style>
  <w:style w:type="numbering" w:default="1" w:styleId="8c64984d-b64d-4c18-9fea-2866d75e5547">
    <w:name w:val="No List"/>
    <w:uiPriority w:val="99"/>
    <w:semiHidden/>
    <w:unhideWhenUsed/>
  </w:style>
  <w:style w:type="paragraph" w:customStyle="1" w:styleId="51edfbe6-7171-4372-9ad7-3dcfc8f0ada7">
    <w:name w:val="石墨文档正文"/>
    <w:qFormat/>
    <w:rPr>
      <w:szCs w:val="22"/>
    </w:rPr>
  </w:style>
  <w:style w:type="paragraph" w:customStyle="1" w:styleId="8ce375c6-0071-4e80-81a0-70fe35d88c1a">
    <w:name w:val="石墨文档副标题"/>
    <w:qFormat/>
    <w:rPr>
      <w:color w:val="888888"/>
      <w:sz w:val="48"/>
      <w:szCs w:val="48"/>
    </w:rPr>
  </w:style>
  <w:style w:type="paragraph" w:customStyle="1" w:styleId="47f74da4-a7e8-4dd4-bd2c-84b11c8e012d">
    <w:name w:val="石墨文档大标题"/>
    <w:next w:val="a3"/>
    <w:uiPriority w:val="9"/>
    <w:unhideWhenUsed/>
    <w:qFormat/>
    <w:pPr>
      <w:spacing w:before="260" w:after="260"/>
      <w:outlineLvl w:val="0"/>
    </w:pPr>
    <w:rPr>
      <w:b/>
      <w:bCs/>
      <w:sz w:val="40"/>
      <w:szCs w:val="40"/>
    </w:rPr>
  </w:style>
  <w:style w:type="paragraph" w:customStyle="1" w:styleId="737ab76b-5177-4510-8484-7f2c80c6305b">
    <w:name w:val="石墨文档中标题"/>
    <w:next w:val="a3"/>
    <w:uiPriority w:val="9"/>
    <w:unhideWhenUsed/>
    <w:qFormat/>
    <w:pPr>
      <w:spacing w:before="260" w:after="260"/>
      <w:outlineLvl w:val="1"/>
    </w:pPr>
    <w:rPr>
      <w:b/>
      <w:bCs/>
      <w:sz w:val="36"/>
      <w:szCs w:val="36"/>
    </w:rPr>
  </w:style>
  <w:style w:type="paragraph" w:customStyle="1" w:styleId="e4828a4a-9bed-40bb-9593-a8bc01eaf8e0">
    <w:name w:val="石墨文档小标题"/>
    <w:next w:val="a3"/>
    <w:uiPriority w:val="9"/>
    <w:unhideWhenUsed/>
    <w:qFormat/>
    <w:pPr>
      <w:spacing w:before="260" w:after="260"/>
      <w:outlineLvl w:val="2"/>
    </w:pPr>
    <w:rPr>
      <w:b/>
      <w:bCs/>
      <w:sz w:val="32"/>
      <w:szCs w:val="32"/>
    </w:rPr>
  </w:style>
  <w:style w:type="paragraph" w:customStyle="1" w:styleId="3efad82f-7dbb-4ac9-bc5d-91a29804ce64">
    <w:name w:val="石墨文档标题"/>
    <w:next w:val="a3"/>
    <w:uiPriority w:val="9"/>
    <w:unhideWhenUsed/>
    <w:qFormat/>
    <w:pPr>
      <w:spacing w:before="260" w:after="260"/>
      <w:outlineLvl w:val="3"/>
    </w:pPr>
    <w:rPr>
      <w:b/>
      <w:bCs/>
      <w:sz w:val="56"/>
      <w:szCs w:val="56"/>
    </w:rPr>
  </w:style>
  <w:style w:type="paragraph" w:customStyle="1" w:styleId="00d96de8-1b77-4ab5-bf0d-fbdd49f0583c">
    <w:name w:val="石墨文档引用"/>
    <w:qFormat/>
    <w:pPr>
      <w:pBdr>
        <w:left w:val="single" w:sz="30" w:space="10" w:color="F0F0F0"/>
      </w:pBdr>
    </w:pPr>
    <w:rPr>
      <w:color w:val="ADADAD"/>
    </w:rPr>
  </w:style>
  <w:style w:type="paragraph" w:default="1" w:styleId="145ee7e5-6101-4b11-bd54-f4eced5c87af">
    <w:name w:val="Normal"/>
    <w:qFormat/>
    <w:pPr>
      <w:widowControl w:val="0"/>
      <w:jc w:val="both"/>
    </w:pPr>
  </w:style>
  <w:style w:type="character" w:default="1" w:styleId="a7b76fea-4878-47b1-9b39-a13884f3c415">
    <w:name w:val="Default Paragraph Font"/>
    <w:uiPriority w:val="1"/>
    <w:semiHidden/>
    <w:unhideWhenUsed/>
  </w:style>
  <w:style w:type="table" w:default="1" w:styleId="ed223361-6bee-40fb-aacf-010419259d9d">
    <w:name w:val="Normal Table"/>
    <w:uiPriority w:val="99"/>
    <w:semiHidden/>
    <w:unhideWhenUsed/>
    <w:tblPr>
      <w:tblInd w:w="0" w:type="dxa"/>
      <w:tblCellMar>
        <w:top w:w="0" w:type="dxa"/>
        <w:left w:w="108" w:type="dxa"/>
        <w:bottom w:w="0" w:type="dxa"/>
        <w:right w:w="108" w:type="dxa"/>
      </w:tblCellMar>
    </w:tblPr>
  </w:style>
  <w:style w:type="numbering" w:default="1" w:styleId="1e70ea30-9078-4bcf-9e42-c1367f713bf8">
    <w:name w:val="No List"/>
    <w:uiPriority w:val="99"/>
    <w:semiHidden/>
    <w:unhideWhenUsed/>
  </w:style>
  <w:style w:type="paragraph" w:customStyle="1" w:styleId="c36f4110-0686-4827-8067-d652336cd088">
    <w:name w:val="石墨文档正文"/>
    <w:qFormat/>
    <w:rPr>
      <w:szCs w:val="22"/>
    </w:rPr>
  </w:style>
  <w:style w:type="paragraph" w:customStyle="1" w:styleId="b182516b-bd0e-4c01-999b-d3405cf476eb">
    <w:name w:val="石墨文档副标题"/>
    <w:qFormat/>
    <w:rPr>
      <w:color w:val="888888"/>
      <w:sz w:val="48"/>
      <w:szCs w:val="48"/>
    </w:rPr>
  </w:style>
  <w:style w:type="paragraph" w:customStyle="1" w:styleId="17e03b35-c87f-443c-b00a-347c9e7d3186">
    <w:name w:val="石墨文档大标题"/>
    <w:next w:val="a3"/>
    <w:uiPriority w:val="9"/>
    <w:unhideWhenUsed/>
    <w:qFormat/>
    <w:pPr>
      <w:spacing w:before="260" w:after="260"/>
      <w:outlineLvl w:val="0"/>
    </w:pPr>
    <w:rPr>
      <w:b/>
      <w:bCs/>
      <w:sz w:val="40"/>
      <w:szCs w:val="40"/>
    </w:rPr>
  </w:style>
  <w:style w:type="paragraph" w:customStyle="1" w:styleId="7b3c2794-e457-4bea-8e61-98e27c872bd8">
    <w:name w:val="石墨文档中标题"/>
    <w:next w:val="a3"/>
    <w:uiPriority w:val="9"/>
    <w:unhideWhenUsed/>
    <w:qFormat/>
    <w:pPr>
      <w:spacing w:before="260" w:after="260"/>
      <w:outlineLvl w:val="1"/>
    </w:pPr>
    <w:rPr>
      <w:b/>
      <w:bCs/>
      <w:sz w:val="36"/>
      <w:szCs w:val="36"/>
    </w:rPr>
  </w:style>
  <w:style w:type="paragraph" w:customStyle="1" w:styleId="e34d3b0f-ffb5-401b-bc1c-fa28bb21c182">
    <w:name w:val="石墨文档小标题"/>
    <w:next w:val="a3"/>
    <w:uiPriority w:val="9"/>
    <w:unhideWhenUsed/>
    <w:qFormat/>
    <w:pPr>
      <w:spacing w:before="260" w:after="260"/>
      <w:outlineLvl w:val="2"/>
    </w:pPr>
    <w:rPr>
      <w:b/>
      <w:bCs/>
      <w:sz w:val="32"/>
      <w:szCs w:val="32"/>
    </w:rPr>
  </w:style>
  <w:style w:type="paragraph" w:customStyle="1" w:styleId="45068c8d-4951-40ec-afa1-a969368a8a49">
    <w:name w:val="石墨文档标题"/>
    <w:next w:val="a3"/>
    <w:uiPriority w:val="9"/>
    <w:unhideWhenUsed/>
    <w:qFormat/>
    <w:pPr>
      <w:spacing w:before="260" w:after="260"/>
      <w:outlineLvl w:val="3"/>
    </w:pPr>
    <w:rPr>
      <w:b/>
      <w:bCs/>
      <w:sz w:val="56"/>
      <w:szCs w:val="56"/>
    </w:rPr>
  </w:style>
  <w:style w:type="paragraph" w:customStyle="1" w:styleId="1cd01147-cd28-4b6f-b2e0-b62c0883080b">
    <w:name w:val="石墨文档引用"/>
    <w:qFormat/>
    <w:pPr>
      <w:pBdr>
        <w:left w:val="single" w:sz="30" w:space="10" w:color="F0F0F0"/>
      </w:pBdr>
    </w:pPr>
    <w:rPr>
      <w:color w:val="ADADAD"/>
    </w:rPr>
  </w:style>
  <w:style w:type="paragraph" w:default="1" w:styleId="8f26f207-ee4d-44e0-b56d-dc252fd12890">
    <w:name w:val="Normal"/>
    <w:qFormat/>
    <w:pPr>
      <w:widowControl w:val="0"/>
      <w:jc w:val="both"/>
    </w:pPr>
  </w:style>
  <w:style w:type="character" w:default="1" w:styleId="5a775f24-56ea-44da-967e-3170e63265f5">
    <w:name w:val="Default Paragraph Font"/>
    <w:uiPriority w:val="1"/>
    <w:semiHidden/>
    <w:unhideWhenUsed/>
  </w:style>
  <w:style w:type="table" w:default="1" w:styleId="6ea0367f-5c1b-495d-a510-6063476aa797">
    <w:name w:val="Normal Table"/>
    <w:uiPriority w:val="99"/>
    <w:semiHidden/>
    <w:unhideWhenUsed/>
    <w:tblPr>
      <w:tblInd w:w="0" w:type="dxa"/>
      <w:tblCellMar>
        <w:top w:w="0" w:type="dxa"/>
        <w:left w:w="108" w:type="dxa"/>
        <w:bottom w:w="0" w:type="dxa"/>
        <w:right w:w="108" w:type="dxa"/>
      </w:tblCellMar>
    </w:tblPr>
  </w:style>
  <w:style w:type="numbering" w:default="1" w:styleId="9ff067fc-d91f-423b-8769-588bf78a32f1">
    <w:name w:val="No List"/>
    <w:uiPriority w:val="99"/>
    <w:semiHidden/>
    <w:unhideWhenUsed/>
  </w:style>
  <w:style w:type="paragraph" w:customStyle="1" w:styleId="4daf95ab-07b6-4708-919b-435041ef1e42">
    <w:name w:val="石墨文档正文"/>
    <w:qFormat/>
    <w:rPr>
      <w:szCs w:val="22"/>
    </w:rPr>
  </w:style>
  <w:style w:type="paragraph" w:customStyle="1" w:styleId="8a81e36f-683a-4c7b-8d08-727bc2187535">
    <w:name w:val="石墨文档副标题"/>
    <w:qFormat/>
    <w:rPr>
      <w:color w:val="888888"/>
      <w:sz w:val="48"/>
      <w:szCs w:val="48"/>
    </w:rPr>
  </w:style>
  <w:style w:type="paragraph" w:customStyle="1" w:styleId="7c6ec34a-ea1b-4348-9327-24db12260a0e">
    <w:name w:val="石墨文档大标题"/>
    <w:next w:val="a3"/>
    <w:uiPriority w:val="9"/>
    <w:unhideWhenUsed/>
    <w:qFormat/>
    <w:pPr>
      <w:spacing w:before="260" w:after="260"/>
      <w:outlineLvl w:val="0"/>
    </w:pPr>
    <w:rPr>
      <w:b/>
      <w:bCs/>
      <w:sz w:val="40"/>
      <w:szCs w:val="40"/>
    </w:rPr>
  </w:style>
  <w:style w:type="paragraph" w:customStyle="1" w:styleId="a9e7d6b5-55a6-4729-a415-90a043c23b4d">
    <w:name w:val="石墨文档中标题"/>
    <w:next w:val="a3"/>
    <w:uiPriority w:val="9"/>
    <w:unhideWhenUsed/>
    <w:qFormat/>
    <w:pPr>
      <w:spacing w:before="260" w:after="260"/>
      <w:outlineLvl w:val="1"/>
    </w:pPr>
    <w:rPr>
      <w:b/>
      <w:bCs/>
      <w:sz w:val="36"/>
      <w:szCs w:val="36"/>
    </w:rPr>
  </w:style>
  <w:style w:type="paragraph" w:customStyle="1" w:styleId="dff861af-66ea-4638-97d1-0e2a62f807e5">
    <w:name w:val="石墨文档小标题"/>
    <w:next w:val="a3"/>
    <w:uiPriority w:val="9"/>
    <w:unhideWhenUsed/>
    <w:qFormat/>
    <w:pPr>
      <w:spacing w:before="260" w:after="260"/>
      <w:outlineLvl w:val="2"/>
    </w:pPr>
    <w:rPr>
      <w:b/>
      <w:bCs/>
      <w:sz w:val="32"/>
      <w:szCs w:val="32"/>
    </w:rPr>
  </w:style>
  <w:style w:type="paragraph" w:customStyle="1" w:styleId="fa534d71-7e47-43e1-824d-3b6a325d9215">
    <w:name w:val="石墨文档标题"/>
    <w:next w:val="a3"/>
    <w:uiPriority w:val="9"/>
    <w:unhideWhenUsed/>
    <w:qFormat/>
    <w:pPr>
      <w:spacing w:before="260" w:after="260"/>
      <w:outlineLvl w:val="3"/>
    </w:pPr>
    <w:rPr>
      <w:b/>
      <w:bCs/>
      <w:sz w:val="56"/>
      <w:szCs w:val="56"/>
    </w:rPr>
  </w:style>
  <w:style w:type="paragraph" w:customStyle="1" w:styleId="cc57243f-83d8-4207-bbc8-bc50a6239ced">
    <w:name w:val="石墨文档引用"/>
    <w:qFormat/>
    <w:pPr>
      <w:pBdr>
        <w:left w:val="single" w:sz="30" w:space="10" w:color="F0F0F0"/>
      </w:pBdr>
    </w:pPr>
    <w:rPr>
      <w:color w:val="ADADAD"/>
    </w:rPr>
  </w:style>
  <w:style w:type="paragraph" w:default="1" w:styleId="0ce7ffd2-8c79-41ff-97c2-0f2b734cc14d">
    <w:name w:val="Normal"/>
    <w:qFormat/>
    <w:pPr>
      <w:widowControl w:val="0"/>
      <w:jc w:val="both"/>
    </w:pPr>
  </w:style>
  <w:style w:type="character" w:default="1" w:styleId="8c250eb8-4cde-4d26-bf2c-b2fcc05078f9">
    <w:name w:val="Default Paragraph Font"/>
    <w:uiPriority w:val="1"/>
    <w:semiHidden/>
    <w:unhideWhenUsed/>
  </w:style>
  <w:style w:type="table" w:default="1" w:styleId="8cc1c29d-11f7-4078-ba3b-210337fa72e1">
    <w:name w:val="Normal Table"/>
    <w:uiPriority w:val="99"/>
    <w:semiHidden/>
    <w:unhideWhenUsed/>
    <w:tblPr>
      <w:tblInd w:w="0" w:type="dxa"/>
      <w:tblCellMar>
        <w:top w:w="0" w:type="dxa"/>
        <w:left w:w="108" w:type="dxa"/>
        <w:bottom w:w="0" w:type="dxa"/>
        <w:right w:w="108" w:type="dxa"/>
      </w:tblCellMar>
    </w:tblPr>
  </w:style>
  <w:style w:type="numbering" w:default="1" w:styleId="f2d0685c-5c65-4a62-8d57-0a9b11360ebc">
    <w:name w:val="No List"/>
    <w:uiPriority w:val="99"/>
    <w:semiHidden/>
    <w:unhideWhenUsed/>
  </w:style>
  <w:style w:type="paragraph" w:customStyle="1" w:styleId="771c386f-354b-4000-872b-8482f7a7ba82">
    <w:name w:val="石墨文档正文"/>
    <w:qFormat/>
    <w:rPr>
      <w:szCs w:val="22"/>
    </w:rPr>
  </w:style>
  <w:style w:type="paragraph" w:customStyle="1" w:styleId="b66ae451-bd1f-4615-801d-7444efa5e80b">
    <w:name w:val="石墨文档副标题"/>
    <w:qFormat/>
    <w:rPr>
      <w:color w:val="888888"/>
      <w:sz w:val="48"/>
      <w:szCs w:val="48"/>
    </w:rPr>
  </w:style>
  <w:style w:type="paragraph" w:customStyle="1" w:styleId="2995019c-3a67-467a-9178-dc81b86fc956">
    <w:name w:val="石墨文档大标题"/>
    <w:next w:val="a3"/>
    <w:uiPriority w:val="9"/>
    <w:unhideWhenUsed/>
    <w:qFormat/>
    <w:pPr>
      <w:spacing w:before="260" w:after="260"/>
      <w:outlineLvl w:val="0"/>
    </w:pPr>
    <w:rPr>
      <w:b/>
      <w:bCs/>
      <w:sz w:val="40"/>
      <w:szCs w:val="40"/>
    </w:rPr>
  </w:style>
  <w:style w:type="paragraph" w:customStyle="1" w:styleId="eaea6748-5111-458c-9bfa-cf230444c22c">
    <w:name w:val="石墨文档中标题"/>
    <w:next w:val="a3"/>
    <w:uiPriority w:val="9"/>
    <w:unhideWhenUsed/>
    <w:qFormat/>
    <w:pPr>
      <w:spacing w:before="260" w:after="260"/>
      <w:outlineLvl w:val="1"/>
    </w:pPr>
    <w:rPr>
      <w:b/>
      <w:bCs/>
      <w:sz w:val="36"/>
      <w:szCs w:val="36"/>
    </w:rPr>
  </w:style>
  <w:style w:type="paragraph" w:customStyle="1" w:styleId="cbc1af46-979a-4eae-b581-5b29e619b4a4">
    <w:name w:val="石墨文档小标题"/>
    <w:next w:val="a3"/>
    <w:uiPriority w:val="9"/>
    <w:unhideWhenUsed/>
    <w:qFormat/>
    <w:pPr>
      <w:spacing w:before="260" w:after="260"/>
      <w:outlineLvl w:val="2"/>
    </w:pPr>
    <w:rPr>
      <w:b/>
      <w:bCs/>
      <w:sz w:val="32"/>
      <w:szCs w:val="32"/>
    </w:rPr>
  </w:style>
  <w:style w:type="paragraph" w:customStyle="1" w:styleId="f6f267ba-f334-431b-9720-6997acd58d9d">
    <w:name w:val="石墨文档标题"/>
    <w:next w:val="a3"/>
    <w:uiPriority w:val="9"/>
    <w:unhideWhenUsed/>
    <w:qFormat/>
    <w:pPr>
      <w:spacing w:before="260" w:after="260"/>
      <w:outlineLvl w:val="3"/>
    </w:pPr>
    <w:rPr>
      <w:b/>
      <w:bCs/>
      <w:sz w:val="56"/>
      <w:szCs w:val="56"/>
    </w:rPr>
  </w:style>
  <w:style w:type="paragraph" w:customStyle="1" w:styleId="d6355fba-15ba-458c-9d82-dee51d55460e">
    <w:name w:val="石墨文档引用"/>
    <w:qFormat/>
    <w:pPr>
      <w:pBdr>
        <w:left w:val="single" w:sz="30" w:space="10" w:color="F0F0F0"/>
      </w:pBdr>
    </w:pPr>
    <w:rPr>
      <w:color w:val="ADADAD"/>
    </w:rPr>
  </w:style>
  <w:style w:type="paragraph" w:default="1" w:styleId="1555fe18-4bc2-4a65-bf98-7542858842ec">
    <w:name w:val="Normal"/>
    <w:qFormat/>
    <w:pPr>
      <w:widowControl w:val="0"/>
      <w:jc w:val="both"/>
    </w:pPr>
  </w:style>
  <w:style w:type="character" w:default="1" w:styleId="b6f70d8e-04ce-440a-b2b7-a401b30dc680">
    <w:name w:val="Default Paragraph Font"/>
    <w:uiPriority w:val="1"/>
    <w:semiHidden/>
    <w:unhideWhenUsed/>
  </w:style>
  <w:style w:type="table" w:default="1" w:styleId="a6bede31-afd4-4e31-8bec-9f49b881e07a">
    <w:name w:val="Normal Table"/>
    <w:uiPriority w:val="99"/>
    <w:semiHidden/>
    <w:unhideWhenUsed/>
    <w:tblPr>
      <w:tblInd w:w="0" w:type="dxa"/>
      <w:tblCellMar>
        <w:top w:w="0" w:type="dxa"/>
        <w:left w:w="108" w:type="dxa"/>
        <w:bottom w:w="0" w:type="dxa"/>
        <w:right w:w="108" w:type="dxa"/>
      </w:tblCellMar>
    </w:tblPr>
  </w:style>
  <w:style w:type="numbering" w:default="1" w:styleId="39463564-0fd4-41e6-8978-774aebf62f2c">
    <w:name w:val="No List"/>
    <w:uiPriority w:val="99"/>
    <w:semiHidden/>
    <w:unhideWhenUsed/>
  </w:style>
  <w:style w:type="paragraph" w:customStyle="1" w:styleId="0b64e3b5-94cd-48f3-875f-d4627faf6fa5">
    <w:name w:val="石墨文档正文"/>
    <w:qFormat/>
    <w:rPr>
      <w:szCs w:val="22"/>
    </w:rPr>
  </w:style>
  <w:style w:type="paragraph" w:customStyle="1" w:styleId="47575cd2-2799-47f5-9a62-44ac9de0421e">
    <w:name w:val="石墨文档副标题"/>
    <w:qFormat/>
    <w:rPr>
      <w:color w:val="888888"/>
      <w:sz w:val="48"/>
      <w:szCs w:val="48"/>
    </w:rPr>
  </w:style>
  <w:style w:type="paragraph" w:customStyle="1" w:styleId="7df6c7b6-8ee1-4160-9613-d779902ef4c3">
    <w:name w:val="石墨文档大标题"/>
    <w:next w:val="a3"/>
    <w:uiPriority w:val="9"/>
    <w:unhideWhenUsed/>
    <w:qFormat/>
    <w:pPr>
      <w:spacing w:before="260" w:after="260"/>
      <w:outlineLvl w:val="0"/>
    </w:pPr>
    <w:rPr>
      <w:b/>
      <w:bCs/>
      <w:sz w:val="40"/>
      <w:szCs w:val="40"/>
    </w:rPr>
  </w:style>
  <w:style w:type="paragraph" w:customStyle="1" w:styleId="44981f09-1efe-4f5a-971f-b428213382f2">
    <w:name w:val="石墨文档中标题"/>
    <w:next w:val="a3"/>
    <w:uiPriority w:val="9"/>
    <w:unhideWhenUsed/>
    <w:qFormat/>
    <w:pPr>
      <w:spacing w:before="260" w:after="260"/>
      <w:outlineLvl w:val="1"/>
    </w:pPr>
    <w:rPr>
      <w:b/>
      <w:bCs/>
      <w:sz w:val="36"/>
      <w:szCs w:val="36"/>
    </w:rPr>
  </w:style>
  <w:style w:type="paragraph" w:customStyle="1" w:styleId="5283e632-6ee3-4015-b843-4b409a00a56e">
    <w:name w:val="石墨文档小标题"/>
    <w:next w:val="a3"/>
    <w:uiPriority w:val="9"/>
    <w:unhideWhenUsed/>
    <w:qFormat/>
    <w:pPr>
      <w:spacing w:before="260" w:after="260"/>
      <w:outlineLvl w:val="2"/>
    </w:pPr>
    <w:rPr>
      <w:b/>
      <w:bCs/>
      <w:sz w:val="32"/>
      <w:szCs w:val="32"/>
    </w:rPr>
  </w:style>
  <w:style w:type="paragraph" w:customStyle="1" w:styleId="beb79779-e6c5-47b9-8b0f-668dab58c57f">
    <w:name w:val="石墨文档标题"/>
    <w:next w:val="a3"/>
    <w:uiPriority w:val="9"/>
    <w:unhideWhenUsed/>
    <w:qFormat/>
    <w:pPr>
      <w:spacing w:before="260" w:after="260"/>
      <w:outlineLvl w:val="3"/>
    </w:pPr>
    <w:rPr>
      <w:b/>
      <w:bCs/>
      <w:sz w:val="56"/>
      <w:szCs w:val="56"/>
    </w:rPr>
  </w:style>
  <w:style w:type="paragraph" w:customStyle="1" w:styleId="94e565d9-a920-43f1-9b92-50d2b038b4a7">
    <w:name w:val="石墨文档引用"/>
    <w:qFormat/>
    <w:pPr>
      <w:pBdr>
        <w:left w:val="single" w:sz="30" w:space="10" w:color="F0F0F0"/>
      </w:pBdr>
    </w:pPr>
    <w:rPr>
      <w:color w:val="ADADAD"/>
    </w:rPr>
  </w:style>
  <w:style w:type="paragraph" w:default="1" w:styleId="022289a6-46e9-4d7f-b49e-484c6f5eaff1">
    <w:name w:val="Normal"/>
    <w:qFormat/>
    <w:pPr>
      <w:widowControl w:val="0"/>
      <w:jc w:val="both"/>
    </w:pPr>
  </w:style>
  <w:style w:type="character" w:default="1" w:styleId="254dee3f-a55e-454b-8f9d-8eaccef901df">
    <w:name w:val="Default Paragraph Font"/>
    <w:uiPriority w:val="1"/>
    <w:semiHidden/>
    <w:unhideWhenUsed/>
  </w:style>
  <w:style w:type="table" w:default="1" w:styleId="5c99d6de-f106-4456-b907-be642b947219">
    <w:name w:val="Normal Table"/>
    <w:uiPriority w:val="99"/>
    <w:semiHidden/>
    <w:unhideWhenUsed/>
    <w:tblPr>
      <w:tblInd w:w="0" w:type="dxa"/>
      <w:tblCellMar>
        <w:top w:w="0" w:type="dxa"/>
        <w:left w:w="108" w:type="dxa"/>
        <w:bottom w:w="0" w:type="dxa"/>
        <w:right w:w="108" w:type="dxa"/>
      </w:tblCellMar>
    </w:tblPr>
  </w:style>
  <w:style w:type="numbering" w:default="1" w:styleId="b03c9afd-0c38-4c44-a1a6-8b03fac084b8">
    <w:name w:val="No List"/>
    <w:uiPriority w:val="99"/>
    <w:semiHidden/>
    <w:unhideWhenUsed/>
  </w:style>
  <w:style w:type="paragraph" w:customStyle="1" w:styleId="0f0b66b1-8387-4a03-8114-7a10507842f6">
    <w:name w:val="石墨文档正文"/>
    <w:qFormat/>
    <w:rPr>
      <w:szCs w:val="22"/>
    </w:rPr>
  </w:style>
  <w:style w:type="paragraph" w:customStyle="1" w:styleId="afecbe2e-8a99-42c7-acb4-497d28742ccc">
    <w:name w:val="石墨文档副标题"/>
    <w:qFormat/>
    <w:rPr>
      <w:color w:val="888888"/>
      <w:sz w:val="48"/>
      <w:szCs w:val="48"/>
    </w:rPr>
  </w:style>
  <w:style w:type="paragraph" w:customStyle="1" w:styleId="42c8105d-5fe4-4a8a-a33b-6f99caeb0c40">
    <w:name w:val="石墨文档大标题"/>
    <w:next w:val="a3"/>
    <w:uiPriority w:val="9"/>
    <w:unhideWhenUsed/>
    <w:qFormat/>
    <w:pPr>
      <w:spacing w:before="260" w:after="260"/>
      <w:outlineLvl w:val="0"/>
    </w:pPr>
    <w:rPr>
      <w:b/>
      <w:bCs/>
      <w:sz w:val="40"/>
      <w:szCs w:val="40"/>
    </w:rPr>
  </w:style>
  <w:style w:type="paragraph" w:customStyle="1" w:styleId="9d04a9f5-8c93-41e5-aa14-40378a7e3351">
    <w:name w:val="石墨文档中标题"/>
    <w:next w:val="a3"/>
    <w:uiPriority w:val="9"/>
    <w:unhideWhenUsed/>
    <w:qFormat/>
    <w:pPr>
      <w:spacing w:before="260" w:after="260"/>
      <w:outlineLvl w:val="1"/>
    </w:pPr>
    <w:rPr>
      <w:b/>
      <w:bCs/>
      <w:sz w:val="36"/>
      <w:szCs w:val="36"/>
    </w:rPr>
  </w:style>
  <w:style w:type="paragraph" w:customStyle="1" w:styleId="d5c9dd60-4b56-49a7-a063-5277ca0829ee">
    <w:name w:val="石墨文档小标题"/>
    <w:next w:val="a3"/>
    <w:uiPriority w:val="9"/>
    <w:unhideWhenUsed/>
    <w:qFormat/>
    <w:pPr>
      <w:spacing w:before="260" w:after="260"/>
      <w:outlineLvl w:val="2"/>
    </w:pPr>
    <w:rPr>
      <w:b/>
      <w:bCs/>
      <w:sz w:val="32"/>
      <w:szCs w:val="32"/>
    </w:rPr>
  </w:style>
  <w:style w:type="paragraph" w:customStyle="1" w:styleId="b6d7cac8-1246-4107-9f24-8a0fecf7c020">
    <w:name w:val="石墨文档标题"/>
    <w:next w:val="a3"/>
    <w:uiPriority w:val="9"/>
    <w:unhideWhenUsed/>
    <w:qFormat/>
    <w:pPr>
      <w:spacing w:before="260" w:after="260"/>
      <w:outlineLvl w:val="3"/>
    </w:pPr>
    <w:rPr>
      <w:b/>
      <w:bCs/>
      <w:sz w:val="56"/>
      <w:szCs w:val="56"/>
    </w:rPr>
  </w:style>
  <w:style w:type="paragraph" w:customStyle="1" w:styleId="969c373e-b3f9-46b1-bbb6-6560cb6ae0bd">
    <w:name w:val="石墨文档引用"/>
    <w:qFormat/>
    <w:pPr>
      <w:pBdr>
        <w:left w:val="single" w:sz="30" w:space="10" w:color="F0F0F0"/>
      </w:pBdr>
    </w:pPr>
    <w:rPr>
      <w:color w:val="ADADAD"/>
    </w:rPr>
  </w:style>
  <w:style w:type="paragraph" w:default="1" w:styleId="18a5e893-abd0-4785-9698-93f7f320fdff">
    <w:name w:val="Normal"/>
    <w:qFormat/>
    <w:pPr>
      <w:widowControl w:val="0"/>
      <w:jc w:val="both"/>
    </w:pPr>
  </w:style>
  <w:style w:type="character" w:default="1" w:styleId="b6657bcc-1ae8-48c8-ba4c-32890ca28298">
    <w:name w:val="Default Paragraph Font"/>
    <w:uiPriority w:val="1"/>
    <w:semiHidden/>
    <w:unhideWhenUsed/>
  </w:style>
  <w:style w:type="table" w:default="1" w:styleId="e13118b1-897b-48dc-8020-42da77e0d21a">
    <w:name w:val="Normal Table"/>
    <w:uiPriority w:val="99"/>
    <w:semiHidden/>
    <w:unhideWhenUsed/>
    <w:tblPr>
      <w:tblInd w:w="0" w:type="dxa"/>
      <w:tblCellMar>
        <w:top w:w="0" w:type="dxa"/>
        <w:left w:w="108" w:type="dxa"/>
        <w:bottom w:w="0" w:type="dxa"/>
        <w:right w:w="108" w:type="dxa"/>
      </w:tblCellMar>
    </w:tblPr>
  </w:style>
  <w:style w:type="numbering" w:default="1" w:styleId="b6c1ca6e-e0e1-4bcf-8ac0-78fb8fa78619">
    <w:name w:val="No List"/>
    <w:uiPriority w:val="99"/>
    <w:semiHidden/>
    <w:unhideWhenUsed/>
  </w:style>
  <w:style w:type="paragraph" w:customStyle="1" w:styleId="af1ff002-e907-405a-85ed-d31480da2d36">
    <w:name w:val="石墨文档正文"/>
    <w:qFormat/>
    <w:rPr>
      <w:szCs w:val="22"/>
    </w:rPr>
  </w:style>
  <w:style w:type="paragraph" w:customStyle="1" w:styleId="062af60b-5100-4034-bc81-09a19ee01a0b">
    <w:name w:val="石墨文档副标题"/>
    <w:qFormat/>
    <w:rPr>
      <w:color w:val="888888"/>
      <w:sz w:val="48"/>
      <w:szCs w:val="48"/>
    </w:rPr>
  </w:style>
  <w:style w:type="paragraph" w:customStyle="1" w:styleId="3f7b269d-34d5-4a35-b013-d98cc3b1aecd">
    <w:name w:val="石墨文档大标题"/>
    <w:next w:val="a3"/>
    <w:uiPriority w:val="9"/>
    <w:unhideWhenUsed/>
    <w:qFormat/>
    <w:pPr>
      <w:spacing w:before="260" w:after="260"/>
      <w:outlineLvl w:val="0"/>
    </w:pPr>
    <w:rPr>
      <w:b/>
      <w:bCs/>
      <w:sz w:val="40"/>
      <w:szCs w:val="40"/>
    </w:rPr>
  </w:style>
  <w:style w:type="paragraph" w:customStyle="1" w:styleId="d073bd27-edf6-4beb-b696-442b975c1fd9">
    <w:name w:val="石墨文档中标题"/>
    <w:next w:val="a3"/>
    <w:uiPriority w:val="9"/>
    <w:unhideWhenUsed/>
    <w:qFormat/>
    <w:pPr>
      <w:spacing w:before="260" w:after="260"/>
      <w:outlineLvl w:val="1"/>
    </w:pPr>
    <w:rPr>
      <w:b/>
      <w:bCs/>
      <w:sz w:val="36"/>
      <w:szCs w:val="36"/>
    </w:rPr>
  </w:style>
  <w:style w:type="paragraph" w:customStyle="1" w:styleId="7f289439-ada3-46d9-8170-ac77bdd15c3a">
    <w:name w:val="石墨文档小标题"/>
    <w:next w:val="a3"/>
    <w:uiPriority w:val="9"/>
    <w:unhideWhenUsed/>
    <w:qFormat/>
    <w:pPr>
      <w:spacing w:before="260" w:after="260"/>
      <w:outlineLvl w:val="2"/>
    </w:pPr>
    <w:rPr>
      <w:b/>
      <w:bCs/>
      <w:sz w:val="32"/>
      <w:szCs w:val="32"/>
    </w:rPr>
  </w:style>
  <w:style w:type="paragraph" w:customStyle="1" w:styleId="1f32b9c6-660c-4cfb-ac0c-c7a8f09e15ba">
    <w:name w:val="石墨文档标题"/>
    <w:next w:val="a3"/>
    <w:uiPriority w:val="9"/>
    <w:unhideWhenUsed/>
    <w:qFormat/>
    <w:pPr>
      <w:spacing w:before="260" w:after="260"/>
      <w:outlineLvl w:val="3"/>
    </w:pPr>
    <w:rPr>
      <w:b/>
      <w:bCs/>
      <w:sz w:val="56"/>
      <w:szCs w:val="56"/>
    </w:rPr>
  </w:style>
  <w:style w:type="paragraph" w:customStyle="1" w:styleId="3ea219b3-4032-4400-a8f9-d7d3ef09045a">
    <w:name w:val="石墨文档引用"/>
    <w:qFormat/>
    <w:pPr>
      <w:pBdr>
        <w:left w:val="single" w:sz="30" w:space="10" w:color="F0F0F0"/>
      </w:pBdr>
    </w:pPr>
    <w:rPr>
      <w:color w:val="ADADAD"/>
    </w:rPr>
  </w:style>
  <w:style w:type="paragraph" w:default="1" w:styleId="aa933d05-a1c0-4f42-acb6-4330dd1cfa51">
    <w:name w:val="Normal"/>
    <w:qFormat/>
    <w:pPr>
      <w:widowControl w:val="0"/>
      <w:jc w:val="both"/>
    </w:pPr>
  </w:style>
  <w:style w:type="character" w:default="1" w:styleId="f8f70e5c-1c76-47f4-a86e-7fcee3467b96">
    <w:name w:val="Default Paragraph Font"/>
    <w:uiPriority w:val="1"/>
    <w:semiHidden/>
    <w:unhideWhenUsed/>
  </w:style>
  <w:style w:type="table" w:default="1" w:styleId="591b18c5-4d4d-406a-9917-92207bdd831e">
    <w:name w:val="Normal Table"/>
    <w:uiPriority w:val="99"/>
    <w:semiHidden/>
    <w:unhideWhenUsed/>
    <w:tblPr>
      <w:tblInd w:w="0" w:type="dxa"/>
      <w:tblCellMar>
        <w:top w:w="0" w:type="dxa"/>
        <w:left w:w="108" w:type="dxa"/>
        <w:bottom w:w="0" w:type="dxa"/>
        <w:right w:w="108" w:type="dxa"/>
      </w:tblCellMar>
    </w:tblPr>
  </w:style>
  <w:style w:type="numbering" w:default="1" w:styleId="a9ccf550-2dc9-479e-96a5-acb735b39cf3">
    <w:name w:val="No List"/>
    <w:uiPriority w:val="99"/>
    <w:semiHidden/>
    <w:unhideWhenUsed/>
  </w:style>
  <w:style w:type="paragraph" w:customStyle="1" w:styleId="5974456c-8a67-4002-af93-f4cef5c88d91">
    <w:name w:val="石墨文档正文"/>
    <w:qFormat/>
    <w:rPr>
      <w:szCs w:val="22"/>
    </w:rPr>
  </w:style>
  <w:style w:type="paragraph" w:customStyle="1" w:styleId="035b7d8a-ac5f-4c2e-a44e-9263a6795f81">
    <w:name w:val="石墨文档副标题"/>
    <w:qFormat/>
    <w:rPr>
      <w:color w:val="888888"/>
      <w:sz w:val="48"/>
      <w:szCs w:val="48"/>
    </w:rPr>
  </w:style>
  <w:style w:type="paragraph" w:customStyle="1" w:styleId="4d6afe10-ee26-4ebd-9a7d-76075b31f70b">
    <w:name w:val="石墨文档大标题"/>
    <w:next w:val="a3"/>
    <w:uiPriority w:val="9"/>
    <w:unhideWhenUsed/>
    <w:qFormat/>
    <w:pPr>
      <w:spacing w:before="260" w:after="260"/>
      <w:outlineLvl w:val="0"/>
    </w:pPr>
    <w:rPr>
      <w:b/>
      <w:bCs/>
      <w:sz w:val="40"/>
      <w:szCs w:val="40"/>
    </w:rPr>
  </w:style>
  <w:style w:type="paragraph" w:customStyle="1" w:styleId="6b1a5677-2e5f-45f4-942e-2190663abdfa">
    <w:name w:val="石墨文档中标题"/>
    <w:next w:val="a3"/>
    <w:uiPriority w:val="9"/>
    <w:unhideWhenUsed/>
    <w:qFormat/>
    <w:pPr>
      <w:spacing w:before="260" w:after="260"/>
      <w:outlineLvl w:val="1"/>
    </w:pPr>
    <w:rPr>
      <w:b/>
      <w:bCs/>
      <w:sz w:val="36"/>
      <w:szCs w:val="36"/>
    </w:rPr>
  </w:style>
  <w:style w:type="paragraph" w:customStyle="1" w:styleId="3303e3c6-7ab2-4d32-8e30-7ae7ca1e6ae1">
    <w:name w:val="石墨文档小标题"/>
    <w:next w:val="a3"/>
    <w:uiPriority w:val="9"/>
    <w:unhideWhenUsed/>
    <w:qFormat/>
    <w:pPr>
      <w:spacing w:before="260" w:after="260"/>
      <w:outlineLvl w:val="2"/>
    </w:pPr>
    <w:rPr>
      <w:b/>
      <w:bCs/>
      <w:sz w:val="32"/>
      <w:szCs w:val="32"/>
    </w:rPr>
  </w:style>
  <w:style w:type="paragraph" w:customStyle="1" w:styleId="179d9c4a-56bf-4251-8b27-56e9459abb48">
    <w:name w:val="石墨文档标题"/>
    <w:next w:val="a3"/>
    <w:uiPriority w:val="9"/>
    <w:unhideWhenUsed/>
    <w:qFormat/>
    <w:pPr>
      <w:spacing w:before="260" w:after="260"/>
      <w:outlineLvl w:val="3"/>
    </w:pPr>
    <w:rPr>
      <w:b/>
      <w:bCs/>
      <w:sz w:val="56"/>
      <w:szCs w:val="56"/>
    </w:rPr>
  </w:style>
  <w:style w:type="paragraph" w:customStyle="1" w:styleId="a0d07201-cf38-414e-bf11-1bf7c887ec47">
    <w:name w:val="石墨文档引用"/>
    <w:qFormat/>
    <w:pPr>
      <w:pBdr>
        <w:left w:val="single" w:sz="30" w:space="10" w:color="F0F0F0"/>
      </w:pBdr>
    </w:pPr>
    <w:rPr>
      <w:color w:val="ADADAD"/>
    </w:rPr>
  </w:style>
  <w:style w:type="paragraph" w:default="1" w:styleId="1c53c3f4-6d88-4ed2-8115-ff7d6bd25789">
    <w:name w:val="Normal"/>
    <w:qFormat/>
    <w:pPr>
      <w:widowControl w:val="0"/>
      <w:jc w:val="both"/>
    </w:pPr>
  </w:style>
  <w:style w:type="character" w:default="1" w:styleId="2a62d39f-7fef-4365-ba61-442f5e18bb77">
    <w:name w:val="Default Paragraph Font"/>
    <w:uiPriority w:val="1"/>
    <w:semiHidden/>
    <w:unhideWhenUsed/>
  </w:style>
  <w:style w:type="table" w:default="1" w:styleId="fd73687c-a16a-43d7-ab5d-8a4c7276bc1d">
    <w:name w:val="Normal Table"/>
    <w:uiPriority w:val="99"/>
    <w:semiHidden/>
    <w:unhideWhenUsed/>
    <w:tblPr>
      <w:tblInd w:w="0" w:type="dxa"/>
      <w:tblCellMar>
        <w:top w:w="0" w:type="dxa"/>
        <w:left w:w="108" w:type="dxa"/>
        <w:bottom w:w="0" w:type="dxa"/>
        <w:right w:w="108" w:type="dxa"/>
      </w:tblCellMar>
    </w:tblPr>
  </w:style>
  <w:style w:type="numbering" w:default="1" w:styleId="65634706-77cf-48ec-aa05-2219f3ba1470">
    <w:name w:val="No List"/>
    <w:uiPriority w:val="99"/>
    <w:semiHidden/>
    <w:unhideWhenUsed/>
  </w:style>
  <w:style w:type="paragraph" w:customStyle="1" w:styleId="3b470154-4af7-47b2-950d-e08f7f0eb110">
    <w:name w:val="石墨文档正文"/>
    <w:qFormat/>
    <w:rPr>
      <w:szCs w:val="22"/>
    </w:rPr>
  </w:style>
  <w:style w:type="paragraph" w:customStyle="1" w:styleId="476e0b8e-6274-45c1-9e9a-2c35ef771e3e">
    <w:name w:val="石墨文档副标题"/>
    <w:qFormat/>
    <w:rPr>
      <w:color w:val="888888"/>
      <w:sz w:val="48"/>
      <w:szCs w:val="48"/>
    </w:rPr>
  </w:style>
  <w:style w:type="paragraph" w:customStyle="1" w:styleId="d00c9ff6-7b09-459d-ac65-c89c4ecb2e32">
    <w:name w:val="石墨文档大标题"/>
    <w:next w:val="a3"/>
    <w:uiPriority w:val="9"/>
    <w:unhideWhenUsed/>
    <w:qFormat/>
    <w:pPr>
      <w:spacing w:before="260" w:after="260"/>
      <w:outlineLvl w:val="0"/>
    </w:pPr>
    <w:rPr>
      <w:b/>
      <w:bCs/>
      <w:sz w:val="40"/>
      <w:szCs w:val="40"/>
    </w:rPr>
  </w:style>
  <w:style w:type="paragraph" w:customStyle="1" w:styleId="10d2928e-549e-4956-abaf-c72fbb6c8647">
    <w:name w:val="石墨文档中标题"/>
    <w:next w:val="a3"/>
    <w:uiPriority w:val="9"/>
    <w:unhideWhenUsed/>
    <w:qFormat/>
    <w:pPr>
      <w:spacing w:before="260" w:after="260"/>
      <w:outlineLvl w:val="1"/>
    </w:pPr>
    <w:rPr>
      <w:b/>
      <w:bCs/>
      <w:sz w:val="36"/>
      <w:szCs w:val="36"/>
    </w:rPr>
  </w:style>
  <w:style w:type="paragraph" w:customStyle="1" w:styleId="3e9e4c4f-be1a-49b3-bd32-3b61d7778591">
    <w:name w:val="石墨文档小标题"/>
    <w:next w:val="a3"/>
    <w:uiPriority w:val="9"/>
    <w:unhideWhenUsed/>
    <w:qFormat/>
    <w:pPr>
      <w:spacing w:before="260" w:after="260"/>
      <w:outlineLvl w:val="2"/>
    </w:pPr>
    <w:rPr>
      <w:b/>
      <w:bCs/>
      <w:sz w:val="32"/>
      <w:szCs w:val="32"/>
    </w:rPr>
  </w:style>
  <w:style w:type="paragraph" w:customStyle="1" w:styleId="a4654c76-a9a9-424c-9764-a07f5c988ed6">
    <w:name w:val="石墨文档标题"/>
    <w:next w:val="a3"/>
    <w:uiPriority w:val="9"/>
    <w:unhideWhenUsed/>
    <w:qFormat/>
    <w:pPr>
      <w:spacing w:before="260" w:after="260"/>
      <w:outlineLvl w:val="3"/>
    </w:pPr>
    <w:rPr>
      <w:b/>
      <w:bCs/>
      <w:sz w:val="56"/>
      <w:szCs w:val="56"/>
    </w:rPr>
  </w:style>
  <w:style w:type="paragraph" w:customStyle="1" w:styleId="4d2a6593-a8ea-4ae5-9b47-e37fa009dc55">
    <w:name w:val="石墨文档引用"/>
    <w:qFormat/>
    <w:pPr>
      <w:pBdr>
        <w:left w:val="single" w:sz="30" w:space="10" w:color="F0F0F0"/>
      </w:pBdr>
    </w:pPr>
    <w:rPr>
      <w:color w:val="ADADAD"/>
    </w:rPr>
  </w:style>
  <w:style w:type="paragraph" w:default="1" w:styleId="35d78e39-30d3-4c4a-8fa5-ee3d74d2c9f4">
    <w:name w:val="Normal"/>
    <w:qFormat/>
    <w:pPr>
      <w:widowControl w:val="0"/>
      <w:jc w:val="both"/>
    </w:pPr>
  </w:style>
  <w:style w:type="character" w:default="1" w:styleId="3b69d933-f1f4-4344-abe9-94ad316db597">
    <w:name w:val="Default Paragraph Font"/>
    <w:uiPriority w:val="1"/>
    <w:semiHidden/>
    <w:unhideWhenUsed/>
  </w:style>
  <w:style w:type="table" w:default="1" w:styleId="99385f40-32f0-43e6-915c-87e8f196befb">
    <w:name w:val="Normal Table"/>
    <w:uiPriority w:val="99"/>
    <w:semiHidden/>
    <w:unhideWhenUsed/>
    <w:tblPr>
      <w:tblInd w:w="0" w:type="dxa"/>
      <w:tblCellMar>
        <w:top w:w="0" w:type="dxa"/>
        <w:left w:w="108" w:type="dxa"/>
        <w:bottom w:w="0" w:type="dxa"/>
        <w:right w:w="108" w:type="dxa"/>
      </w:tblCellMar>
    </w:tblPr>
  </w:style>
  <w:style w:type="numbering" w:default="1" w:styleId="a1b536e3-3ab3-41da-9134-f973603ebf44">
    <w:name w:val="No List"/>
    <w:uiPriority w:val="99"/>
    <w:semiHidden/>
    <w:unhideWhenUsed/>
  </w:style>
  <w:style w:type="paragraph" w:customStyle="1" w:styleId="0b7c25c1-fad2-472f-980a-e43e34426379">
    <w:name w:val="石墨文档正文"/>
    <w:qFormat/>
    <w:rPr>
      <w:szCs w:val="22"/>
    </w:rPr>
  </w:style>
  <w:style w:type="paragraph" w:customStyle="1" w:styleId="9b359da4-2859-4daa-8868-2112e4116658">
    <w:name w:val="石墨文档副标题"/>
    <w:qFormat/>
    <w:rPr>
      <w:color w:val="888888"/>
      <w:sz w:val="48"/>
      <w:szCs w:val="48"/>
    </w:rPr>
  </w:style>
  <w:style w:type="paragraph" w:customStyle="1" w:styleId="4e1388f8-d6ea-4201-953d-832cd07c5c02">
    <w:name w:val="石墨文档大标题"/>
    <w:next w:val="a3"/>
    <w:uiPriority w:val="9"/>
    <w:unhideWhenUsed/>
    <w:qFormat/>
    <w:pPr>
      <w:spacing w:before="260" w:after="260"/>
      <w:outlineLvl w:val="0"/>
    </w:pPr>
    <w:rPr>
      <w:b/>
      <w:bCs/>
      <w:sz w:val="40"/>
      <w:szCs w:val="40"/>
    </w:rPr>
  </w:style>
  <w:style w:type="paragraph" w:customStyle="1" w:styleId="ca1a9165-4df4-4514-ba62-9ba7591275fe">
    <w:name w:val="石墨文档中标题"/>
    <w:next w:val="a3"/>
    <w:uiPriority w:val="9"/>
    <w:unhideWhenUsed/>
    <w:qFormat/>
    <w:pPr>
      <w:spacing w:before="260" w:after="260"/>
      <w:outlineLvl w:val="1"/>
    </w:pPr>
    <w:rPr>
      <w:b/>
      <w:bCs/>
      <w:sz w:val="36"/>
      <w:szCs w:val="36"/>
    </w:rPr>
  </w:style>
  <w:style w:type="paragraph" w:customStyle="1" w:styleId="777a8c9f-c71e-4b13-a4b5-29832ad5c877">
    <w:name w:val="石墨文档小标题"/>
    <w:next w:val="a3"/>
    <w:uiPriority w:val="9"/>
    <w:unhideWhenUsed/>
    <w:qFormat/>
    <w:pPr>
      <w:spacing w:before="260" w:after="260"/>
      <w:outlineLvl w:val="2"/>
    </w:pPr>
    <w:rPr>
      <w:b/>
      <w:bCs/>
      <w:sz w:val="32"/>
      <w:szCs w:val="32"/>
    </w:rPr>
  </w:style>
  <w:style w:type="paragraph" w:customStyle="1" w:styleId="783d75ff-2649-4558-87bf-4bb8104b0ccf">
    <w:name w:val="石墨文档标题"/>
    <w:next w:val="a3"/>
    <w:uiPriority w:val="9"/>
    <w:unhideWhenUsed/>
    <w:qFormat/>
    <w:pPr>
      <w:spacing w:before="260" w:after="260"/>
      <w:outlineLvl w:val="3"/>
    </w:pPr>
    <w:rPr>
      <w:b/>
      <w:bCs/>
      <w:sz w:val="56"/>
      <w:szCs w:val="56"/>
    </w:rPr>
  </w:style>
  <w:style w:type="paragraph" w:customStyle="1" w:styleId="4ae9d8c4-620f-42cd-a991-0e6599970967">
    <w:name w:val="石墨文档引用"/>
    <w:qFormat/>
    <w:pPr>
      <w:pBdr>
        <w:left w:val="single" w:sz="30" w:space="10" w:color="F0F0F0"/>
      </w:pBdr>
    </w:pPr>
    <w:rPr>
      <w:color w:val="ADADAD"/>
    </w:rPr>
  </w:style>
  <w:style w:type="paragraph" w:default="1" w:styleId="5e7edcfc-0d87-46d6-918c-f397023f5191">
    <w:name w:val="Normal"/>
    <w:qFormat/>
    <w:pPr>
      <w:widowControl w:val="0"/>
      <w:jc w:val="both"/>
    </w:pPr>
  </w:style>
  <w:style w:type="character" w:default="1" w:styleId="79627544-21ec-404e-9f42-5f30a06bf832">
    <w:name w:val="Default Paragraph Font"/>
    <w:uiPriority w:val="1"/>
    <w:semiHidden/>
    <w:unhideWhenUsed/>
  </w:style>
  <w:style w:type="table" w:default="1" w:styleId="0f481892-f7d8-4e60-b6e2-3395fc660b7a">
    <w:name w:val="Normal Table"/>
    <w:uiPriority w:val="99"/>
    <w:semiHidden/>
    <w:unhideWhenUsed/>
    <w:tblPr>
      <w:tblInd w:w="0" w:type="dxa"/>
      <w:tblCellMar>
        <w:top w:w="0" w:type="dxa"/>
        <w:left w:w="108" w:type="dxa"/>
        <w:bottom w:w="0" w:type="dxa"/>
        <w:right w:w="108" w:type="dxa"/>
      </w:tblCellMar>
    </w:tblPr>
  </w:style>
  <w:style w:type="numbering" w:default="1" w:styleId="ea93e959-ebad-4e2b-b6d1-003fa9b85841">
    <w:name w:val="No List"/>
    <w:uiPriority w:val="99"/>
    <w:semiHidden/>
    <w:unhideWhenUsed/>
  </w:style>
  <w:style w:type="paragraph" w:customStyle="1" w:styleId="2ad827af-e44e-420d-ad2e-9416b5fbf7f2">
    <w:name w:val="石墨文档正文"/>
    <w:qFormat/>
    <w:rPr>
      <w:szCs w:val="22"/>
    </w:rPr>
  </w:style>
  <w:style w:type="paragraph" w:customStyle="1" w:styleId="0cd8b76a-25fc-4833-9530-fb4c642fc96d">
    <w:name w:val="石墨文档副标题"/>
    <w:qFormat/>
    <w:rPr>
      <w:color w:val="888888"/>
      <w:sz w:val="48"/>
      <w:szCs w:val="48"/>
    </w:rPr>
  </w:style>
  <w:style w:type="paragraph" w:customStyle="1" w:styleId="7bcb0365-ca21-4c60-858e-2cd6dfc79ed5">
    <w:name w:val="石墨文档大标题"/>
    <w:next w:val="a3"/>
    <w:uiPriority w:val="9"/>
    <w:unhideWhenUsed/>
    <w:qFormat/>
    <w:pPr>
      <w:spacing w:before="260" w:after="260"/>
      <w:outlineLvl w:val="0"/>
    </w:pPr>
    <w:rPr>
      <w:b/>
      <w:bCs/>
      <w:sz w:val="40"/>
      <w:szCs w:val="40"/>
    </w:rPr>
  </w:style>
  <w:style w:type="paragraph" w:customStyle="1" w:styleId="57524f2e-217c-4014-ad2a-e237a33febea">
    <w:name w:val="石墨文档中标题"/>
    <w:next w:val="a3"/>
    <w:uiPriority w:val="9"/>
    <w:unhideWhenUsed/>
    <w:qFormat/>
    <w:pPr>
      <w:spacing w:before="260" w:after="260"/>
      <w:outlineLvl w:val="1"/>
    </w:pPr>
    <w:rPr>
      <w:b/>
      <w:bCs/>
      <w:sz w:val="36"/>
      <w:szCs w:val="36"/>
    </w:rPr>
  </w:style>
  <w:style w:type="paragraph" w:customStyle="1" w:styleId="5c9ddb47-ae59-4b8d-8f5b-2dcc22672f1c">
    <w:name w:val="石墨文档小标题"/>
    <w:next w:val="a3"/>
    <w:uiPriority w:val="9"/>
    <w:unhideWhenUsed/>
    <w:qFormat/>
    <w:pPr>
      <w:spacing w:before="260" w:after="260"/>
      <w:outlineLvl w:val="2"/>
    </w:pPr>
    <w:rPr>
      <w:b/>
      <w:bCs/>
      <w:sz w:val="32"/>
      <w:szCs w:val="32"/>
    </w:rPr>
  </w:style>
  <w:style w:type="paragraph" w:customStyle="1" w:styleId="c0f472e6-6990-4ade-a3c5-af9b140d6648">
    <w:name w:val="石墨文档标题"/>
    <w:next w:val="a3"/>
    <w:uiPriority w:val="9"/>
    <w:unhideWhenUsed/>
    <w:qFormat/>
    <w:pPr>
      <w:spacing w:before="260" w:after="260"/>
      <w:outlineLvl w:val="3"/>
    </w:pPr>
    <w:rPr>
      <w:b/>
      <w:bCs/>
      <w:sz w:val="56"/>
      <w:szCs w:val="56"/>
    </w:rPr>
  </w:style>
  <w:style w:type="paragraph" w:customStyle="1" w:styleId="455a5757-bbd2-405b-a831-bc9c55d2cb3d">
    <w:name w:val="石墨文档引用"/>
    <w:qFormat/>
    <w:pPr>
      <w:pBdr>
        <w:left w:val="single" w:sz="30" w:space="10" w:color="F0F0F0"/>
      </w:pBdr>
    </w:pPr>
    <w:rPr>
      <w:color w:val="ADADAD"/>
    </w:rPr>
  </w:style>
  <w:style w:type="paragraph" w:default="1" w:styleId="d355398d-da30-4d7f-a469-10bb8ee1bf51">
    <w:name w:val="Normal"/>
    <w:qFormat/>
    <w:pPr>
      <w:widowControl w:val="0"/>
      <w:jc w:val="both"/>
    </w:pPr>
  </w:style>
  <w:style w:type="character" w:default="1" w:styleId="252185b0-2ba2-4c54-82f2-35f8656c8ad7">
    <w:name w:val="Default Paragraph Font"/>
    <w:uiPriority w:val="1"/>
    <w:semiHidden/>
    <w:unhideWhenUsed/>
  </w:style>
  <w:style w:type="table" w:default="1" w:styleId="c9670aac-9b57-400e-a16f-17754c08e0bc">
    <w:name w:val="Normal Table"/>
    <w:uiPriority w:val="99"/>
    <w:semiHidden/>
    <w:unhideWhenUsed/>
    <w:tblPr>
      <w:tblInd w:w="0" w:type="dxa"/>
      <w:tblCellMar>
        <w:top w:w="0" w:type="dxa"/>
        <w:left w:w="108" w:type="dxa"/>
        <w:bottom w:w="0" w:type="dxa"/>
        <w:right w:w="108" w:type="dxa"/>
      </w:tblCellMar>
    </w:tblPr>
  </w:style>
  <w:style w:type="numbering" w:default="1" w:styleId="5432d969-6006-43e3-9353-aa4656205b1e">
    <w:name w:val="No List"/>
    <w:uiPriority w:val="99"/>
    <w:semiHidden/>
    <w:unhideWhenUsed/>
  </w:style>
  <w:style w:type="paragraph" w:customStyle="1" w:styleId="4d428661-114f-410c-9c5f-bb4aeae06ee2">
    <w:name w:val="石墨文档正文"/>
    <w:qFormat/>
    <w:rPr>
      <w:szCs w:val="22"/>
    </w:rPr>
  </w:style>
  <w:style w:type="paragraph" w:customStyle="1" w:styleId="d9608bb8-335b-411a-ba49-48986d453f42">
    <w:name w:val="石墨文档副标题"/>
    <w:qFormat/>
    <w:rPr>
      <w:color w:val="888888"/>
      <w:sz w:val="48"/>
      <w:szCs w:val="48"/>
    </w:rPr>
  </w:style>
  <w:style w:type="paragraph" w:customStyle="1" w:styleId="54b685a3-fb8e-437c-a883-b8755efebfcc">
    <w:name w:val="石墨文档大标题"/>
    <w:next w:val="a3"/>
    <w:uiPriority w:val="9"/>
    <w:unhideWhenUsed/>
    <w:qFormat/>
    <w:pPr>
      <w:spacing w:before="260" w:after="260"/>
      <w:outlineLvl w:val="0"/>
    </w:pPr>
    <w:rPr>
      <w:b/>
      <w:bCs/>
      <w:sz w:val="40"/>
      <w:szCs w:val="40"/>
    </w:rPr>
  </w:style>
  <w:style w:type="paragraph" w:customStyle="1" w:styleId="a94ba725-277f-405e-8cd5-376856ef1ddc">
    <w:name w:val="石墨文档中标题"/>
    <w:next w:val="a3"/>
    <w:uiPriority w:val="9"/>
    <w:unhideWhenUsed/>
    <w:qFormat/>
    <w:pPr>
      <w:spacing w:before="260" w:after="260"/>
      <w:outlineLvl w:val="1"/>
    </w:pPr>
    <w:rPr>
      <w:b/>
      <w:bCs/>
      <w:sz w:val="36"/>
      <w:szCs w:val="36"/>
    </w:rPr>
  </w:style>
  <w:style w:type="paragraph" w:customStyle="1" w:styleId="605bfd24-039d-4c01-a478-9c00a0d44344">
    <w:name w:val="石墨文档小标题"/>
    <w:next w:val="a3"/>
    <w:uiPriority w:val="9"/>
    <w:unhideWhenUsed/>
    <w:qFormat/>
    <w:pPr>
      <w:spacing w:before="260" w:after="260"/>
      <w:outlineLvl w:val="2"/>
    </w:pPr>
    <w:rPr>
      <w:b/>
      <w:bCs/>
      <w:sz w:val="32"/>
      <w:szCs w:val="32"/>
    </w:rPr>
  </w:style>
  <w:style w:type="paragraph" w:customStyle="1" w:styleId="16d6bb58-d402-4067-88d1-dcc2f3fd6927">
    <w:name w:val="石墨文档标题"/>
    <w:next w:val="a3"/>
    <w:uiPriority w:val="9"/>
    <w:unhideWhenUsed/>
    <w:qFormat/>
    <w:pPr>
      <w:spacing w:before="260" w:after="260"/>
      <w:outlineLvl w:val="3"/>
    </w:pPr>
    <w:rPr>
      <w:b/>
      <w:bCs/>
      <w:sz w:val="56"/>
      <w:szCs w:val="56"/>
    </w:rPr>
  </w:style>
  <w:style w:type="paragraph" w:customStyle="1" w:styleId="9efc970c-93a9-43d2-81fc-13173c89540b">
    <w:name w:val="石墨文档引用"/>
    <w:qFormat/>
    <w:pPr>
      <w:pBdr>
        <w:left w:val="single" w:sz="30" w:space="10" w:color="F0F0F0"/>
      </w:pBdr>
    </w:pPr>
    <w:rPr>
      <w:color w:val="ADADAD"/>
    </w:rPr>
  </w:style>
  <w:style w:type="paragraph" w:default="1" w:styleId="75d6b2b0-5bcd-4d3c-b28b-40ba71bce260">
    <w:name w:val="Normal"/>
    <w:qFormat/>
    <w:pPr>
      <w:widowControl w:val="0"/>
      <w:jc w:val="both"/>
    </w:pPr>
  </w:style>
  <w:style w:type="character" w:default="1" w:styleId="c88268e1-745c-4431-b28a-da74f4078e3b">
    <w:name w:val="Default Paragraph Font"/>
    <w:uiPriority w:val="1"/>
    <w:semiHidden/>
    <w:unhideWhenUsed/>
  </w:style>
  <w:style w:type="table" w:default="1" w:styleId="e36f97f8-1c9a-466c-a089-ae5664d4b666">
    <w:name w:val="Normal Table"/>
    <w:uiPriority w:val="99"/>
    <w:semiHidden/>
    <w:unhideWhenUsed/>
    <w:tblPr>
      <w:tblInd w:w="0" w:type="dxa"/>
      <w:tblCellMar>
        <w:top w:w="0" w:type="dxa"/>
        <w:left w:w="108" w:type="dxa"/>
        <w:bottom w:w="0" w:type="dxa"/>
        <w:right w:w="108" w:type="dxa"/>
      </w:tblCellMar>
    </w:tblPr>
  </w:style>
  <w:style w:type="numbering" w:default="1" w:styleId="3264dc25-9fd5-4859-b4bb-e3132eea93ef">
    <w:name w:val="No List"/>
    <w:uiPriority w:val="99"/>
    <w:semiHidden/>
    <w:unhideWhenUsed/>
  </w:style>
  <w:style w:type="paragraph" w:customStyle="1" w:styleId="738ffd85-6311-448f-b318-e90c83278e33">
    <w:name w:val="石墨文档正文"/>
    <w:qFormat/>
    <w:rPr>
      <w:szCs w:val="22"/>
    </w:rPr>
  </w:style>
  <w:style w:type="paragraph" w:customStyle="1" w:styleId="7129c900-f409-418b-9565-f9b2e041d709">
    <w:name w:val="石墨文档副标题"/>
    <w:qFormat/>
    <w:rPr>
      <w:color w:val="888888"/>
      <w:sz w:val="48"/>
      <w:szCs w:val="48"/>
    </w:rPr>
  </w:style>
  <w:style w:type="paragraph" w:customStyle="1" w:styleId="5d6eea20-659b-47db-b8d4-c02053f13282">
    <w:name w:val="石墨文档大标题"/>
    <w:next w:val="a3"/>
    <w:uiPriority w:val="9"/>
    <w:unhideWhenUsed/>
    <w:qFormat/>
    <w:pPr>
      <w:spacing w:before="260" w:after="260"/>
      <w:outlineLvl w:val="0"/>
    </w:pPr>
    <w:rPr>
      <w:b/>
      <w:bCs/>
      <w:sz w:val="40"/>
      <w:szCs w:val="40"/>
    </w:rPr>
  </w:style>
  <w:style w:type="paragraph" w:customStyle="1" w:styleId="2cb452f9-fb02-4515-b2d6-aaaefb96573f">
    <w:name w:val="石墨文档中标题"/>
    <w:next w:val="a3"/>
    <w:uiPriority w:val="9"/>
    <w:unhideWhenUsed/>
    <w:qFormat/>
    <w:pPr>
      <w:spacing w:before="260" w:after="260"/>
      <w:outlineLvl w:val="1"/>
    </w:pPr>
    <w:rPr>
      <w:b/>
      <w:bCs/>
      <w:sz w:val="36"/>
      <w:szCs w:val="36"/>
    </w:rPr>
  </w:style>
  <w:style w:type="paragraph" w:customStyle="1" w:styleId="6ded1b7d-d73c-4e7b-bdf3-f156df01214b">
    <w:name w:val="石墨文档小标题"/>
    <w:next w:val="a3"/>
    <w:uiPriority w:val="9"/>
    <w:unhideWhenUsed/>
    <w:qFormat/>
    <w:pPr>
      <w:spacing w:before="260" w:after="260"/>
      <w:outlineLvl w:val="2"/>
    </w:pPr>
    <w:rPr>
      <w:b/>
      <w:bCs/>
      <w:sz w:val="32"/>
      <w:szCs w:val="32"/>
    </w:rPr>
  </w:style>
  <w:style w:type="paragraph" w:customStyle="1" w:styleId="5c4ef21a-087f-49f9-9bdb-7c6b8565b560">
    <w:name w:val="石墨文档标题"/>
    <w:next w:val="a3"/>
    <w:uiPriority w:val="9"/>
    <w:unhideWhenUsed/>
    <w:qFormat/>
    <w:pPr>
      <w:spacing w:before="260" w:after="260"/>
      <w:outlineLvl w:val="3"/>
    </w:pPr>
    <w:rPr>
      <w:b/>
      <w:bCs/>
      <w:sz w:val="56"/>
      <w:szCs w:val="56"/>
    </w:rPr>
  </w:style>
  <w:style w:type="paragraph" w:customStyle="1" w:styleId="b20d80d6-512c-4d8a-967f-04e0918a1ee5">
    <w:name w:val="石墨文档引用"/>
    <w:qFormat/>
    <w:pPr>
      <w:pBdr>
        <w:left w:val="single" w:sz="30" w:space="10" w:color="F0F0F0"/>
      </w:pBdr>
    </w:pPr>
    <w:rPr>
      <w:color w:val="ADADAD"/>
    </w:rPr>
  </w:style>
  <w:style w:type="paragraph" w:default="1" w:styleId="8fa9e84d-30e7-4bba-85c2-10f4408f9096">
    <w:name w:val="Normal"/>
    <w:qFormat/>
    <w:pPr>
      <w:widowControl w:val="0"/>
      <w:jc w:val="both"/>
    </w:pPr>
  </w:style>
  <w:style w:type="character" w:default="1" w:styleId="aa9d5eca-fa18-461a-b29a-93c1c1a9dd6d">
    <w:name w:val="Default Paragraph Font"/>
    <w:uiPriority w:val="1"/>
    <w:semiHidden/>
    <w:unhideWhenUsed/>
  </w:style>
  <w:style w:type="table" w:default="1" w:styleId="d8154569-1556-4b45-a949-c61058e84fa1">
    <w:name w:val="Normal Table"/>
    <w:uiPriority w:val="99"/>
    <w:semiHidden/>
    <w:unhideWhenUsed/>
    <w:tblPr>
      <w:tblInd w:w="0" w:type="dxa"/>
      <w:tblCellMar>
        <w:top w:w="0" w:type="dxa"/>
        <w:left w:w="108" w:type="dxa"/>
        <w:bottom w:w="0" w:type="dxa"/>
        <w:right w:w="108" w:type="dxa"/>
      </w:tblCellMar>
    </w:tblPr>
  </w:style>
  <w:style w:type="numbering" w:default="1" w:styleId="d4185141-22dc-45ce-8494-37bd466767e6">
    <w:name w:val="No List"/>
    <w:uiPriority w:val="99"/>
    <w:semiHidden/>
    <w:unhideWhenUsed/>
  </w:style>
  <w:style w:type="paragraph" w:customStyle="1" w:styleId="4c1ce9fd-c2f0-409a-908d-0ab613618c83">
    <w:name w:val="石墨文档正文"/>
    <w:qFormat/>
    <w:rPr>
      <w:szCs w:val="22"/>
    </w:rPr>
  </w:style>
  <w:style w:type="paragraph" w:customStyle="1" w:styleId="d1a2ecde-473b-4309-9fda-7f4e337f346b">
    <w:name w:val="石墨文档副标题"/>
    <w:qFormat/>
    <w:rPr>
      <w:color w:val="888888"/>
      <w:sz w:val="48"/>
      <w:szCs w:val="48"/>
    </w:rPr>
  </w:style>
  <w:style w:type="paragraph" w:customStyle="1" w:styleId="4244b6e9-2b5d-43c0-975d-1efe3e842b00">
    <w:name w:val="石墨文档大标题"/>
    <w:next w:val="a3"/>
    <w:uiPriority w:val="9"/>
    <w:unhideWhenUsed/>
    <w:qFormat/>
    <w:pPr>
      <w:spacing w:before="260" w:after="260"/>
      <w:outlineLvl w:val="0"/>
    </w:pPr>
    <w:rPr>
      <w:b/>
      <w:bCs/>
      <w:sz w:val="40"/>
      <w:szCs w:val="40"/>
    </w:rPr>
  </w:style>
  <w:style w:type="paragraph" w:customStyle="1" w:styleId="b23122f2-edf2-422e-84a0-21e42bd034b2">
    <w:name w:val="石墨文档中标题"/>
    <w:next w:val="a3"/>
    <w:uiPriority w:val="9"/>
    <w:unhideWhenUsed/>
    <w:qFormat/>
    <w:pPr>
      <w:spacing w:before="260" w:after="260"/>
      <w:outlineLvl w:val="1"/>
    </w:pPr>
    <w:rPr>
      <w:b/>
      <w:bCs/>
      <w:sz w:val="36"/>
      <w:szCs w:val="36"/>
    </w:rPr>
  </w:style>
  <w:style w:type="paragraph" w:customStyle="1" w:styleId="a2f59375-4eb0-44f3-9129-153f3b13e15d">
    <w:name w:val="石墨文档小标题"/>
    <w:next w:val="a3"/>
    <w:uiPriority w:val="9"/>
    <w:unhideWhenUsed/>
    <w:qFormat/>
    <w:pPr>
      <w:spacing w:before="260" w:after="260"/>
      <w:outlineLvl w:val="2"/>
    </w:pPr>
    <w:rPr>
      <w:b/>
      <w:bCs/>
      <w:sz w:val="32"/>
      <w:szCs w:val="32"/>
    </w:rPr>
  </w:style>
  <w:style w:type="paragraph" w:customStyle="1" w:styleId="a824c8e5-c540-4d76-9ad1-e6ab9489932d">
    <w:name w:val="石墨文档标题"/>
    <w:next w:val="a3"/>
    <w:uiPriority w:val="9"/>
    <w:unhideWhenUsed/>
    <w:qFormat/>
    <w:pPr>
      <w:spacing w:before="260" w:after="260"/>
      <w:outlineLvl w:val="3"/>
    </w:pPr>
    <w:rPr>
      <w:b/>
      <w:bCs/>
      <w:sz w:val="56"/>
      <w:szCs w:val="56"/>
    </w:rPr>
  </w:style>
  <w:style w:type="paragraph" w:customStyle="1" w:styleId="3494c932-c478-40aa-b214-0bacf0e8bccb">
    <w:name w:val="石墨文档引用"/>
    <w:qFormat/>
    <w:pPr>
      <w:pBdr>
        <w:left w:val="single" w:sz="30" w:space="10" w:color="F0F0F0"/>
      </w:pBdr>
    </w:pPr>
    <w:rPr>
      <w:color w:val="ADADAD"/>
    </w:rPr>
  </w:style>
  <w:style w:type="paragraph" w:default="1" w:styleId="ec7aef7b-aa6c-4ab9-a97d-0614a4253028">
    <w:name w:val="Normal"/>
    <w:qFormat/>
    <w:pPr>
      <w:widowControl w:val="0"/>
      <w:jc w:val="both"/>
    </w:pPr>
  </w:style>
  <w:style w:type="character" w:default="1" w:styleId="757f21c6-c08d-4f9e-aba5-1eed7c265877">
    <w:name w:val="Default Paragraph Font"/>
    <w:uiPriority w:val="1"/>
    <w:semiHidden/>
    <w:unhideWhenUsed/>
  </w:style>
  <w:style w:type="table" w:default="1" w:styleId="722021ac-4d85-46f7-b92a-99aeff344722">
    <w:name w:val="Normal Table"/>
    <w:uiPriority w:val="99"/>
    <w:semiHidden/>
    <w:unhideWhenUsed/>
    <w:tblPr>
      <w:tblInd w:w="0" w:type="dxa"/>
      <w:tblCellMar>
        <w:top w:w="0" w:type="dxa"/>
        <w:left w:w="108" w:type="dxa"/>
        <w:bottom w:w="0" w:type="dxa"/>
        <w:right w:w="108" w:type="dxa"/>
      </w:tblCellMar>
    </w:tblPr>
  </w:style>
  <w:style w:type="numbering" w:default="1" w:styleId="2754c306-6b91-4848-b0b1-518c9d70afd2">
    <w:name w:val="No List"/>
    <w:uiPriority w:val="99"/>
    <w:semiHidden/>
    <w:unhideWhenUsed/>
  </w:style>
  <w:style w:type="paragraph" w:customStyle="1" w:styleId="f21eea36-b830-445d-b89b-fb05f6e8a8fa">
    <w:name w:val="石墨文档正文"/>
    <w:qFormat/>
    <w:rPr>
      <w:szCs w:val="22"/>
    </w:rPr>
  </w:style>
  <w:style w:type="paragraph" w:customStyle="1" w:styleId="d74a483e-a87c-4fbe-a963-d39c6fc2357e">
    <w:name w:val="石墨文档副标题"/>
    <w:qFormat/>
    <w:rPr>
      <w:color w:val="888888"/>
      <w:sz w:val="48"/>
      <w:szCs w:val="48"/>
    </w:rPr>
  </w:style>
  <w:style w:type="paragraph" w:customStyle="1" w:styleId="2903ce4a-207d-4ead-8628-140f42576fa3">
    <w:name w:val="石墨文档大标题"/>
    <w:next w:val="a3"/>
    <w:uiPriority w:val="9"/>
    <w:unhideWhenUsed/>
    <w:qFormat/>
    <w:pPr>
      <w:spacing w:before="260" w:after="260"/>
      <w:outlineLvl w:val="0"/>
    </w:pPr>
    <w:rPr>
      <w:b/>
      <w:bCs/>
      <w:sz w:val="40"/>
      <w:szCs w:val="40"/>
    </w:rPr>
  </w:style>
  <w:style w:type="paragraph" w:customStyle="1" w:styleId="777630c4-af1f-4e88-b28a-bd0e2764b973">
    <w:name w:val="石墨文档中标题"/>
    <w:next w:val="a3"/>
    <w:uiPriority w:val="9"/>
    <w:unhideWhenUsed/>
    <w:qFormat/>
    <w:pPr>
      <w:spacing w:before="260" w:after="260"/>
      <w:outlineLvl w:val="1"/>
    </w:pPr>
    <w:rPr>
      <w:b/>
      <w:bCs/>
      <w:sz w:val="36"/>
      <w:szCs w:val="36"/>
    </w:rPr>
  </w:style>
  <w:style w:type="paragraph" w:customStyle="1" w:styleId="8b64accc-8ba2-4c38-bb4e-06819df90fdd">
    <w:name w:val="石墨文档小标题"/>
    <w:next w:val="a3"/>
    <w:uiPriority w:val="9"/>
    <w:unhideWhenUsed/>
    <w:qFormat/>
    <w:pPr>
      <w:spacing w:before="260" w:after="260"/>
      <w:outlineLvl w:val="2"/>
    </w:pPr>
    <w:rPr>
      <w:b/>
      <w:bCs/>
      <w:sz w:val="32"/>
      <w:szCs w:val="32"/>
    </w:rPr>
  </w:style>
  <w:style w:type="paragraph" w:customStyle="1" w:styleId="1b78733a-fb42-41d2-b75f-6450ab8b722b">
    <w:name w:val="石墨文档标题"/>
    <w:next w:val="a3"/>
    <w:uiPriority w:val="9"/>
    <w:unhideWhenUsed/>
    <w:qFormat/>
    <w:pPr>
      <w:spacing w:before="260" w:after="260"/>
      <w:outlineLvl w:val="3"/>
    </w:pPr>
    <w:rPr>
      <w:b/>
      <w:bCs/>
      <w:sz w:val="56"/>
      <w:szCs w:val="56"/>
    </w:rPr>
  </w:style>
  <w:style w:type="paragraph" w:customStyle="1" w:styleId="0b000eab-3eb0-4747-b7ba-5d8ca85efe5e">
    <w:name w:val="石墨文档引用"/>
    <w:qFormat/>
    <w:pPr>
      <w:pBdr>
        <w:left w:val="single" w:sz="30" w:space="10" w:color="F0F0F0"/>
      </w:pBdr>
    </w:pPr>
    <w:rPr>
      <w:color w:val="ADADAD"/>
    </w:rPr>
  </w:style>
  <w:style w:type="paragraph" w:default="1" w:styleId="1e3cdcd1-e97d-42b5-9937-0a20d6ffd619">
    <w:name w:val="Normal"/>
    <w:qFormat/>
    <w:pPr>
      <w:widowControl w:val="0"/>
      <w:jc w:val="both"/>
    </w:pPr>
  </w:style>
  <w:style w:type="character" w:default="1" w:styleId="0ebf51b5-253d-45e0-a293-f0b583f8a2a6">
    <w:name w:val="Default Paragraph Font"/>
    <w:uiPriority w:val="1"/>
    <w:semiHidden/>
    <w:unhideWhenUsed/>
  </w:style>
  <w:style w:type="table" w:default="1" w:styleId="a3d95a89-f536-462e-a3a2-3e5ffe04c37e">
    <w:name w:val="Normal Table"/>
    <w:uiPriority w:val="99"/>
    <w:semiHidden/>
    <w:unhideWhenUsed/>
    <w:tblPr>
      <w:tblInd w:w="0" w:type="dxa"/>
      <w:tblCellMar>
        <w:top w:w="0" w:type="dxa"/>
        <w:left w:w="108" w:type="dxa"/>
        <w:bottom w:w="0" w:type="dxa"/>
        <w:right w:w="108" w:type="dxa"/>
      </w:tblCellMar>
    </w:tblPr>
  </w:style>
  <w:style w:type="numbering" w:default="1" w:styleId="cf24e8d5-05d5-478c-b8b5-2c785ee3d06e">
    <w:name w:val="No List"/>
    <w:uiPriority w:val="99"/>
    <w:semiHidden/>
    <w:unhideWhenUsed/>
  </w:style>
  <w:style w:type="paragraph" w:customStyle="1" w:styleId="7240527c-c3b4-4a96-a012-5712b7896ef9">
    <w:name w:val="石墨文档正文"/>
    <w:qFormat/>
    <w:rPr>
      <w:szCs w:val="22"/>
    </w:rPr>
  </w:style>
  <w:style w:type="paragraph" w:customStyle="1" w:styleId="389a0b20-c1d3-419a-b4a9-10d3aced350c">
    <w:name w:val="石墨文档副标题"/>
    <w:qFormat/>
    <w:rPr>
      <w:color w:val="888888"/>
      <w:sz w:val="48"/>
      <w:szCs w:val="48"/>
    </w:rPr>
  </w:style>
  <w:style w:type="paragraph" w:customStyle="1" w:styleId="a273d85d-518d-41d1-bff8-ea99aabd96c7">
    <w:name w:val="石墨文档大标题"/>
    <w:next w:val="a3"/>
    <w:uiPriority w:val="9"/>
    <w:unhideWhenUsed/>
    <w:qFormat/>
    <w:pPr>
      <w:spacing w:before="260" w:after="260"/>
      <w:outlineLvl w:val="0"/>
    </w:pPr>
    <w:rPr>
      <w:b/>
      <w:bCs/>
      <w:sz w:val="40"/>
      <w:szCs w:val="40"/>
    </w:rPr>
  </w:style>
  <w:style w:type="paragraph" w:customStyle="1" w:styleId="bf9b1d09-98fa-41ce-8e13-2254904a73e6">
    <w:name w:val="石墨文档中标题"/>
    <w:next w:val="a3"/>
    <w:uiPriority w:val="9"/>
    <w:unhideWhenUsed/>
    <w:qFormat/>
    <w:pPr>
      <w:spacing w:before="260" w:after="260"/>
      <w:outlineLvl w:val="1"/>
    </w:pPr>
    <w:rPr>
      <w:b/>
      <w:bCs/>
      <w:sz w:val="36"/>
      <w:szCs w:val="36"/>
    </w:rPr>
  </w:style>
  <w:style w:type="paragraph" w:customStyle="1" w:styleId="f418bc22-7d3e-49f2-92eb-9d46f98657e8">
    <w:name w:val="石墨文档小标题"/>
    <w:next w:val="a3"/>
    <w:uiPriority w:val="9"/>
    <w:unhideWhenUsed/>
    <w:qFormat/>
    <w:pPr>
      <w:spacing w:before="260" w:after="260"/>
      <w:outlineLvl w:val="2"/>
    </w:pPr>
    <w:rPr>
      <w:b/>
      <w:bCs/>
      <w:sz w:val="32"/>
      <w:szCs w:val="32"/>
    </w:rPr>
  </w:style>
  <w:style w:type="paragraph" w:customStyle="1" w:styleId="ff3f9ce9-b556-4785-a160-3df2cd30f4d4">
    <w:name w:val="石墨文档标题"/>
    <w:next w:val="a3"/>
    <w:uiPriority w:val="9"/>
    <w:unhideWhenUsed/>
    <w:qFormat/>
    <w:pPr>
      <w:spacing w:before="260" w:after="260"/>
      <w:outlineLvl w:val="3"/>
    </w:pPr>
    <w:rPr>
      <w:b/>
      <w:bCs/>
      <w:sz w:val="56"/>
      <w:szCs w:val="56"/>
    </w:rPr>
  </w:style>
  <w:style w:type="paragraph" w:customStyle="1" w:styleId="1fe6120d-cb1e-4c85-a22b-41c16ac28be5">
    <w:name w:val="石墨文档引用"/>
    <w:qFormat/>
    <w:pPr>
      <w:pBdr>
        <w:left w:val="single" w:sz="30" w:space="10" w:color="F0F0F0"/>
      </w:pBdr>
    </w:pPr>
    <w:rPr>
      <w:color w:val="ADADAD"/>
    </w:rPr>
  </w:style>
  <w:style w:type="paragraph" w:default="1" w:styleId="020d5f96-daed-44eb-b335-ec3486a1b76f">
    <w:name w:val="Normal"/>
    <w:qFormat/>
    <w:pPr>
      <w:widowControl w:val="0"/>
      <w:jc w:val="both"/>
    </w:pPr>
  </w:style>
  <w:style w:type="character" w:default="1" w:styleId="3d557234-89c7-48b4-b6da-6bcaa94c9907">
    <w:name w:val="Default Paragraph Font"/>
    <w:uiPriority w:val="1"/>
    <w:semiHidden/>
    <w:unhideWhenUsed/>
  </w:style>
  <w:style w:type="table" w:default="1" w:styleId="0a588c8e-a61f-4018-96b3-30ebe9db1177">
    <w:name w:val="Normal Table"/>
    <w:uiPriority w:val="99"/>
    <w:semiHidden/>
    <w:unhideWhenUsed/>
    <w:tblPr>
      <w:tblInd w:w="0" w:type="dxa"/>
      <w:tblCellMar>
        <w:top w:w="0" w:type="dxa"/>
        <w:left w:w="108" w:type="dxa"/>
        <w:bottom w:w="0" w:type="dxa"/>
        <w:right w:w="108" w:type="dxa"/>
      </w:tblCellMar>
    </w:tblPr>
  </w:style>
  <w:style w:type="numbering" w:default="1" w:styleId="84b1ebe0-62c6-4b4d-ac7d-78d6f1fb82bc">
    <w:name w:val="No List"/>
    <w:uiPriority w:val="99"/>
    <w:semiHidden/>
    <w:unhideWhenUsed/>
  </w:style>
  <w:style w:type="paragraph" w:customStyle="1" w:styleId="4029a450-363d-49ea-b946-6ae42ba8d543">
    <w:name w:val="石墨文档正文"/>
    <w:qFormat/>
    <w:rPr>
      <w:szCs w:val="22"/>
    </w:rPr>
  </w:style>
  <w:style w:type="paragraph" w:customStyle="1" w:styleId="1cb4fb00-1cea-4718-ae09-ead3dcc05b08">
    <w:name w:val="石墨文档副标题"/>
    <w:qFormat/>
    <w:rPr>
      <w:color w:val="888888"/>
      <w:sz w:val="48"/>
      <w:szCs w:val="48"/>
    </w:rPr>
  </w:style>
  <w:style w:type="paragraph" w:customStyle="1" w:styleId="90dbf0d0-7485-45b8-829d-7679893e3c7a">
    <w:name w:val="石墨文档大标题"/>
    <w:next w:val="a3"/>
    <w:uiPriority w:val="9"/>
    <w:unhideWhenUsed/>
    <w:qFormat/>
    <w:pPr>
      <w:spacing w:before="260" w:after="260"/>
      <w:outlineLvl w:val="0"/>
    </w:pPr>
    <w:rPr>
      <w:b/>
      <w:bCs/>
      <w:sz w:val="40"/>
      <w:szCs w:val="40"/>
    </w:rPr>
  </w:style>
  <w:style w:type="paragraph" w:customStyle="1" w:styleId="55070e0a-5c64-4035-b26c-c66b0f777672">
    <w:name w:val="石墨文档中标题"/>
    <w:next w:val="a3"/>
    <w:uiPriority w:val="9"/>
    <w:unhideWhenUsed/>
    <w:qFormat/>
    <w:pPr>
      <w:spacing w:before="260" w:after="260"/>
      <w:outlineLvl w:val="1"/>
    </w:pPr>
    <w:rPr>
      <w:b/>
      <w:bCs/>
      <w:sz w:val="36"/>
      <w:szCs w:val="36"/>
    </w:rPr>
  </w:style>
  <w:style w:type="paragraph" w:customStyle="1" w:styleId="d096863c-7c74-456f-86db-cd5fe5087549">
    <w:name w:val="石墨文档小标题"/>
    <w:next w:val="a3"/>
    <w:uiPriority w:val="9"/>
    <w:unhideWhenUsed/>
    <w:qFormat/>
    <w:pPr>
      <w:spacing w:before="260" w:after="260"/>
      <w:outlineLvl w:val="2"/>
    </w:pPr>
    <w:rPr>
      <w:b/>
      <w:bCs/>
      <w:sz w:val="32"/>
      <w:szCs w:val="32"/>
    </w:rPr>
  </w:style>
  <w:style w:type="paragraph" w:customStyle="1" w:styleId="f22ab2fd-904f-4dbf-be96-d2af3e58d550">
    <w:name w:val="石墨文档标题"/>
    <w:next w:val="a3"/>
    <w:uiPriority w:val="9"/>
    <w:unhideWhenUsed/>
    <w:qFormat/>
    <w:pPr>
      <w:spacing w:before="260" w:after="260"/>
      <w:outlineLvl w:val="3"/>
    </w:pPr>
    <w:rPr>
      <w:b/>
      <w:bCs/>
      <w:sz w:val="56"/>
      <w:szCs w:val="56"/>
    </w:rPr>
  </w:style>
  <w:style w:type="paragraph" w:customStyle="1" w:styleId="163f4cb7-4698-433c-abc8-7af2cfa0178d">
    <w:name w:val="石墨文档引用"/>
    <w:qFormat/>
    <w:pPr>
      <w:pBdr>
        <w:left w:val="single" w:sz="30" w:space="10" w:color="F0F0F0"/>
      </w:pBdr>
    </w:pPr>
    <w:rPr>
      <w:color w:val="ADADAD"/>
    </w:rPr>
  </w:style>
  <w:style w:type="paragraph" w:default="1" w:styleId="dd7254ba-7428-4324-a6ba-8e365b4ac37b">
    <w:name w:val="Normal"/>
    <w:qFormat/>
    <w:pPr>
      <w:widowControl w:val="0"/>
      <w:jc w:val="both"/>
    </w:pPr>
  </w:style>
  <w:style w:type="character" w:default="1" w:styleId="870db218-e6e5-48af-8d51-b617b139cbfb">
    <w:name w:val="Default Paragraph Font"/>
    <w:uiPriority w:val="1"/>
    <w:semiHidden/>
    <w:unhideWhenUsed/>
  </w:style>
  <w:style w:type="table" w:default="1" w:styleId="7438bc1c-257d-452e-9590-f27a19e05d64">
    <w:name w:val="Normal Table"/>
    <w:uiPriority w:val="99"/>
    <w:semiHidden/>
    <w:unhideWhenUsed/>
    <w:tblPr>
      <w:tblInd w:w="0" w:type="dxa"/>
      <w:tblCellMar>
        <w:top w:w="0" w:type="dxa"/>
        <w:left w:w="108" w:type="dxa"/>
        <w:bottom w:w="0" w:type="dxa"/>
        <w:right w:w="108" w:type="dxa"/>
      </w:tblCellMar>
    </w:tblPr>
  </w:style>
  <w:style w:type="numbering" w:default="1" w:styleId="ace90397-52e7-4198-962a-c17e375f0ec4">
    <w:name w:val="No List"/>
    <w:uiPriority w:val="99"/>
    <w:semiHidden/>
    <w:unhideWhenUsed/>
  </w:style>
  <w:style w:type="paragraph" w:customStyle="1" w:styleId="bc1f64f1-9d99-4dd9-9898-9ce64bc488e7">
    <w:name w:val="石墨文档正文"/>
    <w:qFormat/>
    <w:rPr>
      <w:szCs w:val="22"/>
    </w:rPr>
  </w:style>
  <w:style w:type="paragraph" w:customStyle="1" w:styleId="6b6af9ec-ba08-4da8-a88d-eb57ddbf5e69">
    <w:name w:val="石墨文档副标题"/>
    <w:qFormat/>
    <w:rPr>
      <w:color w:val="888888"/>
      <w:sz w:val="48"/>
      <w:szCs w:val="48"/>
    </w:rPr>
  </w:style>
  <w:style w:type="paragraph" w:customStyle="1" w:styleId="62599213-6ffd-425b-8c05-4f2719b711ef">
    <w:name w:val="石墨文档大标题"/>
    <w:next w:val="a3"/>
    <w:uiPriority w:val="9"/>
    <w:unhideWhenUsed/>
    <w:qFormat/>
    <w:pPr>
      <w:spacing w:before="260" w:after="260"/>
      <w:outlineLvl w:val="0"/>
    </w:pPr>
    <w:rPr>
      <w:b/>
      <w:bCs/>
      <w:sz w:val="40"/>
      <w:szCs w:val="40"/>
    </w:rPr>
  </w:style>
  <w:style w:type="paragraph" w:customStyle="1" w:styleId="3aea6448-282f-48ea-8934-4c49c30c50f5">
    <w:name w:val="石墨文档中标题"/>
    <w:next w:val="a3"/>
    <w:uiPriority w:val="9"/>
    <w:unhideWhenUsed/>
    <w:qFormat/>
    <w:pPr>
      <w:spacing w:before="260" w:after="260"/>
      <w:outlineLvl w:val="1"/>
    </w:pPr>
    <w:rPr>
      <w:b/>
      <w:bCs/>
      <w:sz w:val="36"/>
      <w:szCs w:val="36"/>
    </w:rPr>
  </w:style>
  <w:style w:type="paragraph" w:customStyle="1" w:styleId="3e0b7c44-24ab-4c26-a597-aa8ede2e2849">
    <w:name w:val="石墨文档小标题"/>
    <w:next w:val="a3"/>
    <w:uiPriority w:val="9"/>
    <w:unhideWhenUsed/>
    <w:qFormat/>
    <w:pPr>
      <w:spacing w:before="260" w:after="260"/>
      <w:outlineLvl w:val="2"/>
    </w:pPr>
    <w:rPr>
      <w:b/>
      <w:bCs/>
      <w:sz w:val="32"/>
      <w:szCs w:val="32"/>
    </w:rPr>
  </w:style>
  <w:style w:type="paragraph" w:customStyle="1" w:styleId="e6bb1980-6369-4ca8-ab3a-bac1b17bbcd3">
    <w:name w:val="石墨文档标题"/>
    <w:next w:val="a3"/>
    <w:uiPriority w:val="9"/>
    <w:unhideWhenUsed/>
    <w:qFormat/>
    <w:pPr>
      <w:spacing w:before="260" w:after="260"/>
      <w:outlineLvl w:val="3"/>
    </w:pPr>
    <w:rPr>
      <w:b/>
      <w:bCs/>
      <w:sz w:val="56"/>
      <w:szCs w:val="56"/>
    </w:rPr>
  </w:style>
  <w:style w:type="paragraph" w:customStyle="1" w:styleId="36272b03-ae37-43e9-9f2c-f0566d67b473">
    <w:name w:val="石墨文档引用"/>
    <w:qFormat/>
    <w:pPr>
      <w:pBdr>
        <w:left w:val="single" w:sz="30" w:space="10" w:color="F0F0F0"/>
      </w:pBdr>
    </w:pPr>
    <w:rPr>
      <w:color w:val="ADADAD"/>
    </w:rPr>
  </w:style>
  <w:style w:type="paragraph" w:default="1" w:styleId="fe664d53-dd81-4ffa-9647-b6674dbc48f6">
    <w:name w:val="Normal"/>
    <w:qFormat/>
    <w:pPr>
      <w:widowControl w:val="0"/>
      <w:jc w:val="both"/>
    </w:pPr>
  </w:style>
  <w:style w:type="character" w:default="1" w:styleId="148d8362-9381-4cc9-be19-fffa2e4ab155">
    <w:name w:val="Default Paragraph Font"/>
    <w:uiPriority w:val="1"/>
    <w:semiHidden/>
    <w:unhideWhenUsed/>
  </w:style>
  <w:style w:type="table" w:default="1" w:styleId="a961b27d-6bc8-4307-b25e-593c95d017f9">
    <w:name w:val="Normal Table"/>
    <w:uiPriority w:val="99"/>
    <w:semiHidden/>
    <w:unhideWhenUsed/>
    <w:tblPr>
      <w:tblInd w:w="0" w:type="dxa"/>
      <w:tblCellMar>
        <w:top w:w="0" w:type="dxa"/>
        <w:left w:w="108" w:type="dxa"/>
        <w:bottom w:w="0" w:type="dxa"/>
        <w:right w:w="108" w:type="dxa"/>
      </w:tblCellMar>
    </w:tblPr>
  </w:style>
  <w:style w:type="numbering" w:default="1" w:styleId="780cf843-be0d-4b83-991b-78f3b0160a4d">
    <w:name w:val="No List"/>
    <w:uiPriority w:val="99"/>
    <w:semiHidden/>
    <w:unhideWhenUsed/>
  </w:style>
  <w:style w:type="paragraph" w:customStyle="1" w:styleId="58c3ccae-293b-42fe-bb2d-a52600474a2d">
    <w:name w:val="石墨文档正文"/>
    <w:qFormat/>
    <w:rPr>
      <w:szCs w:val="22"/>
    </w:rPr>
  </w:style>
  <w:style w:type="paragraph" w:customStyle="1" w:styleId="5977f9b7-49da-4ab7-b516-b6db6da29c32">
    <w:name w:val="石墨文档副标题"/>
    <w:qFormat/>
    <w:rPr>
      <w:color w:val="888888"/>
      <w:sz w:val="48"/>
      <w:szCs w:val="48"/>
    </w:rPr>
  </w:style>
  <w:style w:type="paragraph" w:customStyle="1" w:styleId="8c4ed13b-6687-401c-96bf-377ec4ece219">
    <w:name w:val="石墨文档大标题"/>
    <w:next w:val="a3"/>
    <w:uiPriority w:val="9"/>
    <w:unhideWhenUsed/>
    <w:qFormat/>
    <w:pPr>
      <w:spacing w:before="260" w:after="260"/>
      <w:outlineLvl w:val="0"/>
    </w:pPr>
    <w:rPr>
      <w:b/>
      <w:bCs/>
      <w:sz w:val="40"/>
      <w:szCs w:val="40"/>
    </w:rPr>
  </w:style>
  <w:style w:type="paragraph" w:customStyle="1" w:styleId="285d5f66-3684-48f5-8761-91080c6d45b3">
    <w:name w:val="石墨文档中标题"/>
    <w:next w:val="a3"/>
    <w:uiPriority w:val="9"/>
    <w:unhideWhenUsed/>
    <w:qFormat/>
    <w:pPr>
      <w:spacing w:before="260" w:after="260"/>
      <w:outlineLvl w:val="1"/>
    </w:pPr>
    <w:rPr>
      <w:b/>
      <w:bCs/>
      <w:sz w:val="36"/>
      <w:szCs w:val="36"/>
    </w:rPr>
  </w:style>
  <w:style w:type="paragraph" w:customStyle="1" w:styleId="630c0c2b-d8ab-475b-b66a-1a9f293b1033">
    <w:name w:val="石墨文档小标题"/>
    <w:next w:val="a3"/>
    <w:uiPriority w:val="9"/>
    <w:unhideWhenUsed/>
    <w:qFormat/>
    <w:pPr>
      <w:spacing w:before="260" w:after="260"/>
      <w:outlineLvl w:val="2"/>
    </w:pPr>
    <w:rPr>
      <w:b/>
      <w:bCs/>
      <w:sz w:val="32"/>
      <w:szCs w:val="32"/>
    </w:rPr>
  </w:style>
  <w:style w:type="paragraph" w:customStyle="1" w:styleId="9e67fec4-c77c-40cd-bafc-06b76dda5259">
    <w:name w:val="石墨文档标题"/>
    <w:next w:val="a3"/>
    <w:uiPriority w:val="9"/>
    <w:unhideWhenUsed/>
    <w:qFormat/>
    <w:pPr>
      <w:spacing w:before="260" w:after="260"/>
      <w:outlineLvl w:val="3"/>
    </w:pPr>
    <w:rPr>
      <w:b/>
      <w:bCs/>
      <w:sz w:val="56"/>
      <w:szCs w:val="56"/>
    </w:rPr>
  </w:style>
  <w:style w:type="paragraph" w:customStyle="1" w:styleId="23d5f481-6e9e-491b-8145-a6abe64c41a5">
    <w:name w:val="石墨文档引用"/>
    <w:qFormat/>
    <w:pPr>
      <w:pBdr>
        <w:left w:val="single" w:sz="30" w:space="10" w:color="F0F0F0"/>
      </w:pBdr>
    </w:pPr>
    <w:rPr>
      <w:color w:val="ADADAD"/>
    </w:rPr>
  </w:style>
  <w:style w:type="paragraph" w:default="1" w:styleId="2be17f72-9984-43c8-b065-9f022d7dca7f">
    <w:name w:val="Normal"/>
    <w:qFormat/>
    <w:pPr>
      <w:widowControl w:val="0"/>
      <w:jc w:val="both"/>
    </w:pPr>
  </w:style>
  <w:style w:type="character" w:default="1" w:styleId="03cb1859-138b-4c42-8841-6b3741dce882">
    <w:name w:val="Default Paragraph Font"/>
    <w:uiPriority w:val="1"/>
    <w:semiHidden/>
    <w:unhideWhenUsed/>
  </w:style>
  <w:style w:type="table" w:default="1" w:styleId="90eed101-9c62-49c9-8230-4ce512fb3a49">
    <w:name w:val="Normal Table"/>
    <w:uiPriority w:val="99"/>
    <w:semiHidden/>
    <w:unhideWhenUsed/>
    <w:tblPr>
      <w:tblInd w:w="0" w:type="dxa"/>
      <w:tblCellMar>
        <w:top w:w="0" w:type="dxa"/>
        <w:left w:w="108" w:type="dxa"/>
        <w:bottom w:w="0" w:type="dxa"/>
        <w:right w:w="108" w:type="dxa"/>
      </w:tblCellMar>
    </w:tblPr>
  </w:style>
  <w:style w:type="numbering" w:default="1" w:styleId="36705ed5-ae74-4c15-9fec-fef81938d081">
    <w:name w:val="No List"/>
    <w:uiPriority w:val="99"/>
    <w:semiHidden/>
    <w:unhideWhenUsed/>
  </w:style>
  <w:style w:type="paragraph" w:customStyle="1" w:styleId="f573f9ad-ec7a-4835-af30-9e1eb4378562">
    <w:name w:val="石墨文档正文"/>
    <w:qFormat/>
    <w:rPr>
      <w:szCs w:val="22"/>
    </w:rPr>
  </w:style>
  <w:style w:type="paragraph" w:customStyle="1" w:styleId="e50385eb-9e75-411c-ba51-2c2dcb0df2b7">
    <w:name w:val="石墨文档副标题"/>
    <w:qFormat/>
    <w:rPr>
      <w:color w:val="888888"/>
      <w:sz w:val="48"/>
      <w:szCs w:val="48"/>
    </w:rPr>
  </w:style>
  <w:style w:type="paragraph" w:customStyle="1" w:styleId="7f4050c0-30f3-4243-8713-c32195dddcc9">
    <w:name w:val="石墨文档大标题"/>
    <w:next w:val="a3"/>
    <w:uiPriority w:val="9"/>
    <w:unhideWhenUsed/>
    <w:qFormat/>
    <w:pPr>
      <w:spacing w:before="260" w:after="260"/>
      <w:outlineLvl w:val="0"/>
    </w:pPr>
    <w:rPr>
      <w:b/>
      <w:bCs/>
      <w:sz w:val="40"/>
      <w:szCs w:val="40"/>
    </w:rPr>
  </w:style>
  <w:style w:type="paragraph" w:customStyle="1" w:styleId="7409fe98-7893-4b6b-8ee9-35995ae2a045">
    <w:name w:val="石墨文档中标题"/>
    <w:next w:val="a3"/>
    <w:uiPriority w:val="9"/>
    <w:unhideWhenUsed/>
    <w:qFormat/>
    <w:pPr>
      <w:spacing w:before="260" w:after="260"/>
      <w:outlineLvl w:val="1"/>
    </w:pPr>
    <w:rPr>
      <w:b/>
      <w:bCs/>
      <w:sz w:val="36"/>
      <w:szCs w:val="36"/>
    </w:rPr>
  </w:style>
  <w:style w:type="paragraph" w:customStyle="1" w:styleId="3cf98fe7-3e8f-44ad-b12c-b0d164d170ad">
    <w:name w:val="石墨文档小标题"/>
    <w:next w:val="a3"/>
    <w:uiPriority w:val="9"/>
    <w:unhideWhenUsed/>
    <w:qFormat/>
    <w:pPr>
      <w:spacing w:before="260" w:after="260"/>
      <w:outlineLvl w:val="2"/>
    </w:pPr>
    <w:rPr>
      <w:b/>
      <w:bCs/>
      <w:sz w:val="32"/>
      <w:szCs w:val="32"/>
    </w:rPr>
  </w:style>
  <w:style w:type="paragraph" w:customStyle="1" w:styleId="8769f847-9654-4f3c-bc72-8e3d8de0b116">
    <w:name w:val="石墨文档标题"/>
    <w:next w:val="a3"/>
    <w:uiPriority w:val="9"/>
    <w:unhideWhenUsed/>
    <w:qFormat/>
    <w:pPr>
      <w:spacing w:before="260" w:after="260"/>
      <w:outlineLvl w:val="3"/>
    </w:pPr>
    <w:rPr>
      <w:b/>
      <w:bCs/>
      <w:sz w:val="56"/>
      <w:szCs w:val="56"/>
    </w:rPr>
  </w:style>
  <w:style w:type="paragraph" w:customStyle="1" w:styleId="2b3f3f95-f53b-478a-85ba-2f5c39245922">
    <w:name w:val="石墨文档引用"/>
    <w:qFormat/>
    <w:pPr>
      <w:pBdr>
        <w:left w:val="single" w:sz="30" w:space="10" w:color="F0F0F0"/>
      </w:pBdr>
    </w:pPr>
    <w:rPr>
      <w:color w:val="ADADAD"/>
    </w:rPr>
  </w:style>
  <w:style w:type="paragraph" w:default="1" w:styleId="b1483ce3-de26-4956-86e1-1ff0b95bbf31">
    <w:name w:val="Normal"/>
    <w:qFormat/>
    <w:pPr>
      <w:widowControl w:val="0"/>
      <w:jc w:val="both"/>
    </w:pPr>
  </w:style>
  <w:style w:type="character" w:default="1" w:styleId="8cd1ae11-cbc1-42a7-b6d8-118f5a4a9a0a">
    <w:name w:val="Default Paragraph Font"/>
    <w:uiPriority w:val="1"/>
    <w:semiHidden/>
    <w:unhideWhenUsed/>
  </w:style>
  <w:style w:type="table" w:default="1" w:styleId="e51d0b29-5be5-45f8-b7ab-130b2415f4cb">
    <w:name w:val="Normal Table"/>
    <w:uiPriority w:val="99"/>
    <w:semiHidden/>
    <w:unhideWhenUsed/>
    <w:tblPr>
      <w:tblInd w:w="0" w:type="dxa"/>
      <w:tblCellMar>
        <w:top w:w="0" w:type="dxa"/>
        <w:left w:w="108" w:type="dxa"/>
        <w:bottom w:w="0" w:type="dxa"/>
        <w:right w:w="108" w:type="dxa"/>
      </w:tblCellMar>
    </w:tblPr>
  </w:style>
  <w:style w:type="numbering" w:default="1" w:styleId="1f87f528-cdcf-4a2d-ae1c-ef18d0e5d6fa">
    <w:name w:val="No List"/>
    <w:uiPriority w:val="99"/>
    <w:semiHidden/>
    <w:unhideWhenUsed/>
  </w:style>
  <w:style w:type="paragraph" w:customStyle="1" w:styleId="5c288e15-3b12-48b9-91f7-b3f0a467171d">
    <w:name w:val="石墨文档正文"/>
    <w:qFormat/>
    <w:rPr>
      <w:szCs w:val="22"/>
    </w:rPr>
  </w:style>
  <w:style w:type="paragraph" w:customStyle="1" w:styleId="1a32dcad-e842-48f7-9fcb-a4f00c29e7e8">
    <w:name w:val="石墨文档副标题"/>
    <w:qFormat/>
    <w:rPr>
      <w:color w:val="888888"/>
      <w:sz w:val="48"/>
      <w:szCs w:val="48"/>
    </w:rPr>
  </w:style>
  <w:style w:type="paragraph" w:customStyle="1" w:styleId="ef6bc6bb-47e7-42b4-ac39-9a02e21060f7">
    <w:name w:val="石墨文档大标题"/>
    <w:next w:val="a3"/>
    <w:uiPriority w:val="9"/>
    <w:unhideWhenUsed/>
    <w:qFormat/>
    <w:pPr>
      <w:spacing w:before="260" w:after="260"/>
      <w:outlineLvl w:val="0"/>
    </w:pPr>
    <w:rPr>
      <w:b/>
      <w:bCs/>
      <w:sz w:val="40"/>
      <w:szCs w:val="40"/>
    </w:rPr>
  </w:style>
  <w:style w:type="paragraph" w:customStyle="1" w:styleId="c3d5675a-8b31-4787-a6b8-771977ef7e92">
    <w:name w:val="石墨文档中标题"/>
    <w:next w:val="a3"/>
    <w:uiPriority w:val="9"/>
    <w:unhideWhenUsed/>
    <w:qFormat/>
    <w:pPr>
      <w:spacing w:before="260" w:after="260"/>
      <w:outlineLvl w:val="1"/>
    </w:pPr>
    <w:rPr>
      <w:b/>
      <w:bCs/>
      <w:sz w:val="36"/>
      <w:szCs w:val="36"/>
    </w:rPr>
  </w:style>
  <w:style w:type="paragraph" w:customStyle="1" w:styleId="cd2a3c3e-43ef-4e32-a18f-d0cf7fb45c1a">
    <w:name w:val="石墨文档小标题"/>
    <w:next w:val="a3"/>
    <w:uiPriority w:val="9"/>
    <w:unhideWhenUsed/>
    <w:qFormat/>
    <w:pPr>
      <w:spacing w:before="260" w:after="260"/>
      <w:outlineLvl w:val="2"/>
    </w:pPr>
    <w:rPr>
      <w:b/>
      <w:bCs/>
      <w:sz w:val="32"/>
      <w:szCs w:val="32"/>
    </w:rPr>
  </w:style>
  <w:style w:type="paragraph" w:customStyle="1" w:styleId="cb7fc95f-d0a6-4827-a504-ad0544ad2562">
    <w:name w:val="石墨文档标题"/>
    <w:next w:val="a3"/>
    <w:uiPriority w:val="9"/>
    <w:unhideWhenUsed/>
    <w:qFormat/>
    <w:pPr>
      <w:spacing w:before="260" w:after="260"/>
      <w:outlineLvl w:val="3"/>
    </w:pPr>
    <w:rPr>
      <w:b/>
      <w:bCs/>
      <w:sz w:val="56"/>
      <w:szCs w:val="56"/>
    </w:rPr>
  </w:style>
  <w:style w:type="paragraph" w:customStyle="1" w:styleId="b7694aa1-0d3c-4478-9eda-ebe376f716a4">
    <w:name w:val="石墨文档引用"/>
    <w:qFormat/>
    <w:pPr>
      <w:pBdr>
        <w:left w:val="single" w:sz="30" w:space="10" w:color="F0F0F0"/>
      </w:pBdr>
    </w:pPr>
    <w:rPr>
      <w:color w:val="ADADAD"/>
    </w:rPr>
  </w:style>
  <w:style w:type="paragraph" w:default="1" w:styleId="940717c8-f8f0-4959-9e0d-e62250a23244">
    <w:name w:val="Normal"/>
    <w:qFormat/>
    <w:pPr>
      <w:widowControl w:val="0"/>
      <w:jc w:val="both"/>
    </w:pPr>
  </w:style>
  <w:style w:type="character" w:default="1" w:styleId="d7be68b4-5264-4cfe-abfb-05680e3416a2">
    <w:name w:val="Default Paragraph Font"/>
    <w:uiPriority w:val="1"/>
    <w:semiHidden/>
    <w:unhideWhenUsed/>
  </w:style>
  <w:style w:type="table" w:default="1" w:styleId="0401de5a-78ed-45ae-934b-539e6755ac0e">
    <w:name w:val="Normal Table"/>
    <w:uiPriority w:val="99"/>
    <w:semiHidden/>
    <w:unhideWhenUsed/>
    <w:tblPr>
      <w:tblInd w:w="0" w:type="dxa"/>
      <w:tblCellMar>
        <w:top w:w="0" w:type="dxa"/>
        <w:left w:w="108" w:type="dxa"/>
        <w:bottom w:w="0" w:type="dxa"/>
        <w:right w:w="108" w:type="dxa"/>
      </w:tblCellMar>
    </w:tblPr>
  </w:style>
  <w:style w:type="numbering" w:default="1" w:styleId="c043f75b-7bc4-4a7e-95d8-0efe43eef118">
    <w:name w:val="No List"/>
    <w:uiPriority w:val="99"/>
    <w:semiHidden/>
    <w:unhideWhenUsed/>
  </w:style>
  <w:style w:type="paragraph" w:customStyle="1" w:styleId="fe969ef7-3070-4349-8152-896f4d46575a">
    <w:name w:val="石墨文档正文"/>
    <w:qFormat/>
    <w:rPr>
      <w:szCs w:val="22"/>
    </w:rPr>
  </w:style>
  <w:style w:type="paragraph" w:customStyle="1" w:styleId="6d97f5e0-cb5b-440c-9dce-400d77d773f6">
    <w:name w:val="石墨文档副标题"/>
    <w:qFormat/>
    <w:rPr>
      <w:color w:val="888888"/>
      <w:sz w:val="48"/>
      <w:szCs w:val="48"/>
    </w:rPr>
  </w:style>
  <w:style w:type="paragraph" w:customStyle="1" w:styleId="e448308c-4333-4662-9c3f-3711da12a47f">
    <w:name w:val="石墨文档大标题"/>
    <w:next w:val="a3"/>
    <w:uiPriority w:val="9"/>
    <w:unhideWhenUsed/>
    <w:qFormat/>
    <w:pPr>
      <w:spacing w:before="260" w:after="260"/>
      <w:outlineLvl w:val="0"/>
    </w:pPr>
    <w:rPr>
      <w:b/>
      <w:bCs/>
      <w:sz w:val="40"/>
      <w:szCs w:val="40"/>
    </w:rPr>
  </w:style>
  <w:style w:type="paragraph" w:customStyle="1" w:styleId="58fb93c9-c604-4e39-84d5-79dc5211bd13">
    <w:name w:val="石墨文档中标题"/>
    <w:next w:val="a3"/>
    <w:uiPriority w:val="9"/>
    <w:unhideWhenUsed/>
    <w:qFormat/>
    <w:pPr>
      <w:spacing w:before="260" w:after="260"/>
      <w:outlineLvl w:val="1"/>
    </w:pPr>
    <w:rPr>
      <w:b/>
      <w:bCs/>
      <w:sz w:val="36"/>
      <w:szCs w:val="36"/>
    </w:rPr>
  </w:style>
  <w:style w:type="paragraph" w:customStyle="1" w:styleId="0fb57423-5340-457c-bce6-a121afacbf56">
    <w:name w:val="石墨文档小标题"/>
    <w:next w:val="a3"/>
    <w:uiPriority w:val="9"/>
    <w:unhideWhenUsed/>
    <w:qFormat/>
    <w:pPr>
      <w:spacing w:before="260" w:after="260"/>
      <w:outlineLvl w:val="2"/>
    </w:pPr>
    <w:rPr>
      <w:b/>
      <w:bCs/>
      <w:sz w:val="32"/>
      <w:szCs w:val="32"/>
    </w:rPr>
  </w:style>
  <w:style w:type="paragraph" w:customStyle="1" w:styleId="01233bb3-5b67-455f-8782-5d1a553f83d8">
    <w:name w:val="石墨文档标题"/>
    <w:next w:val="a3"/>
    <w:uiPriority w:val="9"/>
    <w:unhideWhenUsed/>
    <w:qFormat/>
    <w:pPr>
      <w:spacing w:before="260" w:after="260"/>
      <w:outlineLvl w:val="3"/>
    </w:pPr>
    <w:rPr>
      <w:b/>
      <w:bCs/>
      <w:sz w:val="56"/>
      <w:szCs w:val="56"/>
    </w:rPr>
  </w:style>
  <w:style w:type="paragraph" w:customStyle="1" w:styleId="f82a3e5e-9705-4436-ae43-c3d537bb7933">
    <w:name w:val="石墨文档引用"/>
    <w:qFormat/>
    <w:pPr>
      <w:pBdr>
        <w:left w:val="single" w:sz="30" w:space="10" w:color="F0F0F0"/>
      </w:pBdr>
    </w:pPr>
    <w:rPr>
      <w:color w:val="ADADAD"/>
    </w:rPr>
  </w:style>
  <w:style w:type="paragraph" w:default="1" w:styleId="f1c199ce-c0bb-4f7a-b8da-eff68fa7ae2b">
    <w:name w:val="Normal"/>
    <w:qFormat/>
    <w:pPr>
      <w:widowControl w:val="0"/>
      <w:jc w:val="both"/>
    </w:pPr>
  </w:style>
  <w:style w:type="character" w:default="1" w:styleId="ddbc3280-6c2f-42b1-80ff-e074ddd17672">
    <w:name w:val="Default Paragraph Font"/>
    <w:uiPriority w:val="1"/>
    <w:semiHidden/>
    <w:unhideWhenUsed/>
  </w:style>
  <w:style w:type="table" w:default="1" w:styleId="d2c1bbcd-78ac-44bf-bb38-2c51449c46fc">
    <w:name w:val="Normal Table"/>
    <w:uiPriority w:val="99"/>
    <w:semiHidden/>
    <w:unhideWhenUsed/>
    <w:tblPr>
      <w:tblInd w:w="0" w:type="dxa"/>
      <w:tblCellMar>
        <w:top w:w="0" w:type="dxa"/>
        <w:left w:w="108" w:type="dxa"/>
        <w:bottom w:w="0" w:type="dxa"/>
        <w:right w:w="108" w:type="dxa"/>
      </w:tblCellMar>
    </w:tblPr>
  </w:style>
  <w:style w:type="numbering" w:default="1" w:styleId="f74c35f9-2be2-4542-88f6-b4fcaae6d338">
    <w:name w:val="No List"/>
    <w:uiPriority w:val="99"/>
    <w:semiHidden/>
    <w:unhideWhenUsed/>
  </w:style>
  <w:style w:type="paragraph" w:customStyle="1" w:styleId="3eb7678c-4193-4dda-bf3b-7c1df87b9619">
    <w:name w:val="石墨文档正文"/>
    <w:qFormat/>
    <w:rPr>
      <w:szCs w:val="22"/>
    </w:rPr>
  </w:style>
  <w:style w:type="paragraph" w:customStyle="1" w:styleId="fc0a692d-7460-424c-8ae6-e425b254a0a4">
    <w:name w:val="石墨文档副标题"/>
    <w:qFormat/>
    <w:rPr>
      <w:color w:val="888888"/>
      <w:sz w:val="48"/>
      <w:szCs w:val="48"/>
    </w:rPr>
  </w:style>
  <w:style w:type="paragraph" w:customStyle="1" w:styleId="d170fdeb-9c9b-4548-97da-482ccdea6b40">
    <w:name w:val="石墨文档大标题"/>
    <w:next w:val="a3"/>
    <w:uiPriority w:val="9"/>
    <w:unhideWhenUsed/>
    <w:qFormat/>
    <w:pPr>
      <w:spacing w:before="260" w:after="260"/>
      <w:outlineLvl w:val="0"/>
    </w:pPr>
    <w:rPr>
      <w:b/>
      <w:bCs/>
      <w:sz w:val="40"/>
      <w:szCs w:val="40"/>
    </w:rPr>
  </w:style>
  <w:style w:type="paragraph" w:customStyle="1" w:styleId="897c1fbc-283d-4ab8-b8fd-f21f4d96efb1">
    <w:name w:val="石墨文档中标题"/>
    <w:next w:val="a3"/>
    <w:uiPriority w:val="9"/>
    <w:unhideWhenUsed/>
    <w:qFormat/>
    <w:pPr>
      <w:spacing w:before="260" w:after="260"/>
      <w:outlineLvl w:val="1"/>
    </w:pPr>
    <w:rPr>
      <w:b/>
      <w:bCs/>
      <w:sz w:val="36"/>
      <w:szCs w:val="36"/>
    </w:rPr>
  </w:style>
  <w:style w:type="paragraph" w:customStyle="1" w:styleId="224b243a-1893-4b88-83f8-10642aff8387">
    <w:name w:val="石墨文档小标题"/>
    <w:next w:val="a3"/>
    <w:uiPriority w:val="9"/>
    <w:unhideWhenUsed/>
    <w:qFormat/>
    <w:pPr>
      <w:spacing w:before="260" w:after="260"/>
      <w:outlineLvl w:val="2"/>
    </w:pPr>
    <w:rPr>
      <w:b/>
      <w:bCs/>
      <w:sz w:val="32"/>
      <w:szCs w:val="32"/>
    </w:rPr>
  </w:style>
  <w:style w:type="paragraph" w:customStyle="1" w:styleId="97707ee8-589d-41e2-88c2-3f95951e3ca4">
    <w:name w:val="石墨文档标题"/>
    <w:next w:val="a3"/>
    <w:uiPriority w:val="9"/>
    <w:unhideWhenUsed/>
    <w:qFormat/>
    <w:pPr>
      <w:spacing w:before="260" w:after="260"/>
      <w:outlineLvl w:val="3"/>
    </w:pPr>
    <w:rPr>
      <w:b/>
      <w:bCs/>
      <w:sz w:val="56"/>
      <w:szCs w:val="56"/>
    </w:rPr>
  </w:style>
  <w:style w:type="paragraph" w:customStyle="1" w:styleId="05f025f2-d1fd-453a-a2bc-b82a093ad850">
    <w:name w:val="石墨文档引用"/>
    <w:qFormat/>
    <w:pPr>
      <w:pBdr>
        <w:left w:val="single" w:sz="30" w:space="10" w:color="F0F0F0"/>
      </w:pBdr>
    </w:pPr>
    <w:rPr>
      <w:color w:val="ADADAD"/>
    </w:rPr>
  </w:style>
  <w:style w:type="paragraph" w:default="1" w:styleId="0e623152-32db-44c8-be6a-3b14e82cd4bf">
    <w:name w:val="Normal"/>
    <w:qFormat/>
    <w:pPr>
      <w:widowControl w:val="0"/>
      <w:jc w:val="both"/>
    </w:pPr>
  </w:style>
  <w:style w:type="character" w:default="1" w:styleId="7d977be0-b0fd-458e-b0ae-e9ed830c53f9">
    <w:name w:val="Default Paragraph Font"/>
    <w:uiPriority w:val="1"/>
    <w:semiHidden/>
    <w:unhideWhenUsed/>
  </w:style>
  <w:style w:type="table" w:default="1" w:styleId="3fd00d31-0049-4ea7-bd73-e228dfb4254e">
    <w:name w:val="Normal Table"/>
    <w:uiPriority w:val="99"/>
    <w:semiHidden/>
    <w:unhideWhenUsed/>
    <w:tblPr>
      <w:tblInd w:w="0" w:type="dxa"/>
      <w:tblCellMar>
        <w:top w:w="0" w:type="dxa"/>
        <w:left w:w="108" w:type="dxa"/>
        <w:bottom w:w="0" w:type="dxa"/>
        <w:right w:w="108" w:type="dxa"/>
      </w:tblCellMar>
    </w:tblPr>
  </w:style>
  <w:style w:type="numbering" w:default="1" w:styleId="917482a7-e7af-4d9d-bce3-193e01cff812">
    <w:name w:val="No List"/>
    <w:uiPriority w:val="99"/>
    <w:semiHidden/>
    <w:unhideWhenUsed/>
  </w:style>
  <w:style w:type="paragraph" w:customStyle="1" w:styleId="757389bd-aa96-48d8-9e94-d0e088e5de1a">
    <w:name w:val="石墨文档正文"/>
    <w:qFormat/>
    <w:rPr>
      <w:szCs w:val="22"/>
    </w:rPr>
  </w:style>
  <w:style w:type="paragraph" w:customStyle="1" w:styleId="a7a7e9e3-1615-4258-9f3e-93242385245c">
    <w:name w:val="石墨文档副标题"/>
    <w:qFormat/>
    <w:rPr>
      <w:color w:val="888888"/>
      <w:sz w:val="48"/>
      <w:szCs w:val="48"/>
    </w:rPr>
  </w:style>
  <w:style w:type="paragraph" w:customStyle="1" w:styleId="9625cfc3-1697-4463-8c25-c85eb0d108fc">
    <w:name w:val="石墨文档大标题"/>
    <w:next w:val="a3"/>
    <w:uiPriority w:val="9"/>
    <w:unhideWhenUsed/>
    <w:qFormat/>
    <w:pPr>
      <w:spacing w:before="260" w:after="260"/>
      <w:outlineLvl w:val="0"/>
    </w:pPr>
    <w:rPr>
      <w:b/>
      <w:bCs/>
      <w:sz w:val="40"/>
      <w:szCs w:val="40"/>
    </w:rPr>
  </w:style>
  <w:style w:type="paragraph" w:customStyle="1" w:styleId="e10b3db5-54fd-4baf-b411-9c4a6024c420">
    <w:name w:val="石墨文档中标题"/>
    <w:next w:val="a3"/>
    <w:uiPriority w:val="9"/>
    <w:unhideWhenUsed/>
    <w:qFormat/>
    <w:pPr>
      <w:spacing w:before="260" w:after="260"/>
      <w:outlineLvl w:val="1"/>
    </w:pPr>
    <w:rPr>
      <w:b/>
      <w:bCs/>
      <w:sz w:val="36"/>
      <w:szCs w:val="36"/>
    </w:rPr>
  </w:style>
  <w:style w:type="paragraph" w:customStyle="1" w:styleId="3b653bb7-1889-425b-ae05-852f915ac79a">
    <w:name w:val="石墨文档小标题"/>
    <w:next w:val="a3"/>
    <w:uiPriority w:val="9"/>
    <w:unhideWhenUsed/>
    <w:qFormat/>
    <w:pPr>
      <w:spacing w:before="260" w:after="260"/>
      <w:outlineLvl w:val="2"/>
    </w:pPr>
    <w:rPr>
      <w:b/>
      <w:bCs/>
      <w:sz w:val="32"/>
      <w:szCs w:val="32"/>
    </w:rPr>
  </w:style>
  <w:style w:type="paragraph" w:customStyle="1" w:styleId="70fc1fa3-82c4-4251-8260-c1e99148f926">
    <w:name w:val="石墨文档标题"/>
    <w:next w:val="a3"/>
    <w:uiPriority w:val="9"/>
    <w:unhideWhenUsed/>
    <w:qFormat/>
    <w:pPr>
      <w:spacing w:before="260" w:after="260"/>
      <w:outlineLvl w:val="3"/>
    </w:pPr>
    <w:rPr>
      <w:b/>
      <w:bCs/>
      <w:sz w:val="56"/>
      <w:szCs w:val="56"/>
    </w:rPr>
  </w:style>
  <w:style w:type="paragraph" w:customStyle="1" w:styleId="6fa9615e-ddad-47f2-917d-5f62d99c2dd4">
    <w:name w:val="石墨文档引用"/>
    <w:qFormat/>
    <w:pPr>
      <w:pBdr>
        <w:left w:val="single" w:sz="30" w:space="10" w:color="F0F0F0"/>
      </w:pBdr>
    </w:pPr>
    <w:rPr>
      <w:color w:val="ADADAD"/>
    </w:rPr>
  </w:style>
  <w:style w:type="paragraph" w:default="1" w:styleId="69c4468d-13b3-4cdd-aa69-4b03e8126329">
    <w:name w:val="Normal"/>
    <w:qFormat/>
    <w:pPr>
      <w:widowControl w:val="0"/>
      <w:jc w:val="both"/>
    </w:pPr>
  </w:style>
  <w:style w:type="character" w:default="1" w:styleId="c4a5ab01-e0b2-4011-8bd6-6325ce4cebfd">
    <w:name w:val="Default Paragraph Font"/>
    <w:uiPriority w:val="1"/>
    <w:semiHidden/>
    <w:unhideWhenUsed/>
  </w:style>
  <w:style w:type="table" w:default="1" w:styleId="1133b29e-b239-4e4b-b089-44edf721df3a">
    <w:name w:val="Normal Table"/>
    <w:uiPriority w:val="99"/>
    <w:semiHidden/>
    <w:unhideWhenUsed/>
    <w:tblPr>
      <w:tblInd w:w="0" w:type="dxa"/>
      <w:tblCellMar>
        <w:top w:w="0" w:type="dxa"/>
        <w:left w:w="108" w:type="dxa"/>
        <w:bottom w:w="0" w:type="dxa"/>
        <w:right w:w="108" w:type="dxa"/>
      </w:tblCellMar>
    </w:tblPr>
  </w:style>
  <w:style w:type="numbering" w:default="1" w:styleId="6f04269b-838c-46f8-bc40-b5273b518393">
    <w:name w:val="No List"/>
    <w:uiPriority w:val="99"/>
    <w:semiHidden/>
    <w:unhideWhenUsed/>
  </w:style>
  <w:style w:type="paragraph" w:customStyle="1" w:styleId="da64dac5-8269-4e54-86fd-15bcc0c3473d">
    <w:name w:val="石墨文档正文"/>
    <w:qFormat/>
    <w:rPr>
      <w:szCs w:val="22"/>
    </w:rPr>
  </w:style>
  <w:style w:type="paragraph" w:customStyle="1" w:styleId="44bb0bab-efeb-4e4e-929c-0def7df0d866">
    <w:name w:val="石墨文档副标题"/>
    <w:qFormat/>
    <w:rPr>
      <w:color w:val="888888"/>
      <w:sz w:val="48"/>
      <w:szCs w:val="48"/>
    </w:rPr>
  </w:style>
  <w:style w:type="paragraph" w:customStyle="1" w:styleId="e6fc91ef-f086-4b17-ab49-10f78ef7842e">
    <w:name w:val="石墨文档大标题"/>
    <w:next w:val="a3"/>
    <w:uiPriority w:val="9"/>
    <w:unhideWhenUsed/>
    <w:qFormat/>
    <w:pPr>
      <w:spacing w:before="260" w:after="260"/>
      <w:outlineLvl w:val="0"/>
    </w:pPr>
    <w:rPr>
      <w:b/>
      <w:bCs/>
      <w:sz w:val="40"/>
      <w:szCs w:val="40"/>
    </w:rPr>
  </w:style>
  <w:style w:type="paragraph" w:customStyle="1" w:styleId="630f1e1f-cc07-4558-9d2c-702b1347dedb">
    <w:name w:val="石墨文档中标题"/>
    <w:next w:val="a3"/>
    <w:uiPriority w:val="9"/>
    <w:unhideWhenUsed/>
    <w:qFormat/>
    <w:pPr>
      <w:spacing w:before="260" w:after="260"/>
      <w:outlineLvl w:val="1"/>
    </w:pPr>
    <w:rPr>
      <w:b/>
      <w:bCs/>
      <w:sz w:val="36"/>
      <w:szCs w:val="36"/>
    </w:rPr>
  </w:style>
  <w:style w:type="paragraph" w:customStyle="1" w:styleId="a95328ad-e2b6-4de7-afab-9eb80c7004e6">
    <w:name w:val="石墨文档小标题"/>
    <w:next w:val="a3"/>
    <w:uiPriority w:val="9"/>
    <w:unhideWhenUsed/>
    <w:qFormat/>
    <w:pPr>
      <w:spacing w:before="260" w:after="260"/>
      <w:outlineLvl w:val="2"/>
    </w:pPr>
    <w:rPr>
      <w:b/>
      <w:bCs/>
      <w:sz w:val="32"/>
      <w:szCs w:val="32"/>
    </w:rPr>
  </w:style>
  <w:style w:type="paragraph" w:customStyle="1" w:styleId="8243a712-7677-4665-9a0c-7f701a2bb9d8">
    <w:name w:val="石墨文档标题"/>
    <w:next w:val="a3"/>
    <w:uiPriority w:val="9"/>
    <w:unhideWhenUsed/>
    <w:qFormat/>
    <w:pPr>
      <w:spacing w:before="260" w:after="260"/>
      <w:outlineLvl w:val="3"/>
    </w:pPr>
    <w:rPr>
      <w:b/>
      <w:bCs/>
      <w:sz w:val="56"/>
      <w:szCs w:val="56"/>
    </w:rPr>
  </w:style>
  <w:style w:type="paragraph" w:customStyle="1" w:styleId="28b4d37a-977d-4e7e-a8e9-0f94820d9904">
    <w:name w:val="石墨文档引用"/>
    <w:qFormat/>
    <w:pPr>
      <w:pBdr>
        <w:left w:val="single" w:sz="30" w:space="10" w:color="F0F0F0"/>
      </w:pBdr>
    </w:pPr>
    <w:rPr>
      <w:color w:val="ADADAD"/>
    </w:rPr>
  </w:style>
  <w:style w:type="paragraph" w:default="1" w:styleId="0cbb2eaf-1ba1-41f6-b826-8360bcdbeaf3">
    <w:name w:val="Normal"/>
    <w:qFormat/>
    <w:pPr>
      <w:widowControl w:val="0"/>
      <w:jc w:val="both"/>
    </w:pPr>
  </w:style>
  <w:style w:type="character" w:default="1" w:styleId="0e8243f6-99a2-459b-a5af-a5647e7e6836">
    <w:name w:val="Default Paragraph Font"/>
    <w:uiPriority w:val="1"/>
    <w:semiHidden/>
    <w:unhideWhenUsed/>
  </w:style>
  <w:style w:type="table" w:default="1" w:styleId="0220d664-8bf3-4d0a-b960-847343845c35">
    <w:name w:val="Normal Table"/>
    <w:uiPriority w:val="99"/>
    <w:semiHidden/>
    <w:unhideWhenUsed/>
    <w:tblPr>
      <w:tblInd w:w="0" w:type="dxa"/>
      <w:tblCellMar>
        <w:top w:w="0" w:type="dxa"/>
        <w:left w:w="108" w:type="dxa"/>
        <w:bottom w:w="0" w:type="dxa"/>
        <w:right w:w="108" w:type="dxa"/>
      </w:tblCellMar>
    </w:tblPr>
  </w:style>
  <w:style w:type="numbering" w:default="1" w:styleId="0f4946d3-245b-45fb-b3dc-8eb1988b8297">
    <w:name w:val="No List"/>
    <w:uiPriority w:val="99"/>
    <w:semiHidden/>
    <w:unhideWhenUsed/>
  </w:style>
  <w:style w:type="paragraph" w:customStyle="1" w:styleId="6e38298d-119c-494c-a469-4e36d3269980">
    <w:name w:val="石墨文档正文"/>
    <w:qFormat/>
    <w:rPr>
      <w:szCs w:val="22"/>
    </w:rPr>
  </w:style>
  <w:style w:type="paragraph" w:customStyle="1" w:styleId="41688cba-c49b-4d0b-9a72-706b841c4201">
    <w:name w:val="石墨文档副标题"/>
    <w:qFormat/>
    <w:rPr>
      <w:color w:val="888888"/>
      <w:sz w:val="48"/>
      <w:szCs w:val="48"/>
    </w:rPr>
  </w:style>
  <w:style w:type="paragraph" w:customStyle="1" w:styleId="a6ff3ddf-b701-40a9-9968-2354abea3d33">
    <w:name w:val="石墨文档大标题"/>
    <w:next w:val="a3"/>
    <w:uiPriority w:val="9"/>
    <w:unhideWhenUsed/>
    <w:qFormat/>
    <w:pPr>
      <w:spacing w:before="260" w:after="260"/>
      <w:outlineLvl w:val="0"/>
    </w:pPr>
    <w:rPr>
      <w:b/>
      <w:bCs/>
      <w:sz w:val="40"/>
      <w:szCs w:val="40"/>
    </w:rPr>
  </w:style>
  <w:style w:type="paragraph" w:customStyle="1" w:styleId="1f9b8254-016d-4cf1-8f02-248e5c1174e9">
    <w:name w:val="石墨文档中标题"/>
    <w:next w:val="a3"/>
    <w:uiPriority w:val="9"/>
    <w:unhideWhenUsed/>
    <w:qFormat/>
    <w:pPr>
      <w:spacing w:before="260" w:after="260"/>
      <w:outlineLvl w:val="1"/>
    </w:pPr>
    <w:rPr>
      <w:b/>
      <w:bCs/>
      <w:sz w:val="36"/>
      <w:szCs w:val="36"/>
    </w:rPr>
  </w:style>
  <w:style w:type="paragraph" w:customStyle="1" w:styleId="2f0fad62-be41-456c-9037-525b3c4e2c01">
    <w:name w:val="石墨文档小标题"/>
    <w:next w:val="a3"/>
    <w:uiPriority w:val="9"/>
    <w:unhideWhenUsed/>
    <w:qFormat/>
    <w:pPr>
      <w:spacing w:before="260" w:after="260"/>
      <w:outlineLvl w:val="2"/>
    </w:pPr>
    <w:rPr>
      <w:b/>
      <w:bCs/>
      <w:sz w:val="32"/>
      <w:szCs w:val="32"/>
    </w:rPr>
  </w:style>
  <w:style w:type="paragraph" w:customStyle="1" w:styleId="87badcb5-4298-48da-b173-134d9a1014f7">
    <w:name w:val="石墨文档标题"/>
    <w:next w:val="a3"/>
    <w:uiPriority w:val="9"/>
    <w:unhideWhenUsed/>
    <w:qFormat/>
    <w:pPr>
      <w:spacing w:before="260" w:after="260"/>
      <w:outlineLvl w:val="3"/>
    </w:pPr>
    <w:rPr>
      <w:b/>
      <w:bCs/>
      <w:sz w:val="56"/>
      <w:szCs w:val="56"/>
    </w:rPr>
  </w:style>
  <w:style w:type="paragraph" w:customStyle="1" w:styleId="f746fdf8-1970-44fb-8b66-1610dd773619">
    <w:name w:val="石墨文档引用"/>
    <w:qFormat/>
    <w:pPr>
      <w:pBdr>
        <w:left w:val="single" w:sz="30" w:space="10" w:color="F0F0F0"/>
      </w:pBdr>
    </w:pPr>
    <w:rPr>
      <w:color w:val="ADADAD"/>
    </w:rPr>
  </w:style>
  <w:style w:type="paragraph" w:default="1" w:styleId="ae9f4636-f097-4102-81a9-f2723c13e867">
    <w:name w:val="Normal"/>
    <w:qFormat/>
    <w:pPr>
      <w:widowControl w:val="0"/>
      <w:jc w:val="both"/>
    </w:pPr>
  </w:style>
  <w:style w:type="character" w:default="1" w:styleId="8519f35d-64a0-4240-a0ea-98542dc0d719">
    <w:name w:val="Default Paragraph Font"/>
    <w:uiPriority w:val="1"/>
    <w:semiHidden/>
    <w:unhideWhenUsed/>
  </w:style>
  <w:style w:type="table" w:default="1" w:styleId="493086fb-9412-4ca4-bf22-006b1ec10ceb">
    <w:name w:val="Normal Table"/>
    <w:uiPriority w:val="99"/>
    <w:semiHidden/>
    <w:unhideWhenUsed/>
    <w:tblPr>
      <w:tblInd w:w="0" w:type="dxa"/>
      <w:tblCellMar>
        <w:top w:w="0" w:type="dxa"/>
        <w:left w:w="108" w:type="dxa"/>
        <w:bottom w:w="0" w:type="dxa"/>
        <w:right w:w="108" w:type="dxa"/>
      </w:tblCellMar>
    </w:tblPr>
  </w:style>
  <w:style w:type="numbering" w:default="1" w:styleId="d0e8c097-4bbd-48d0-b1e0-b68922933333">
    <w:name w:val="No List"/>
    <w:uiPriority w:val="99"/>
    <w:semiHidden/>
    <w:unhideWhenUsed/>
  </w:style>
  <w:style w:type="paragraph" w:customStyle="1" w:styleId="4bc46006-9f54-4543-ae41-96d3cdfb5ae7">
    <w:name w:val="石墨文档正文"/>
    <w:qFormat/>
    <w:rPr>
      <w:szCs w:val="22"/>
    </w:rPr>
  </w:style>
  <w:style w:type="paragraph" w:customStyle="1" w:styleId="b9f40abc-99a4-4af0-b55f-7b9b07c81525">
    <w:name w:val="石墨文档副标题"/>
    <w:qFormat/>
    <w:rPr>
      <w:color w:val="888888"/>
      <w:sz w:val="48"/>
      <w:szCs w:val="48"/>
    </w:rPr>
  </w:style>
  <w:style w:type="paragraph" w:customStyle="1" w:styleId="8186a32b-cd6b-4fc7-a3d1-461453d8bb91">
    <w:name w:val="石墨文档大标题"/>
    <w:next w:val="a3"/>
    <w:uiPriority w:val="9"/>
    <w:unhideWhenUsed/>
    <w:qFormat/>
    <w:pPr>
      <w:spacing w:before="260" w:after="260"/>
      <w:outlineLvl w:val="0"/>
    </w:pPr>
    <w:rPr>
      <w:b/>
      <w:bCs/>
      <w:sz w:val="40"/>
      <w:szCs w:val="40"/>
    </w:rPr>
  </w:style>
  <w:style w:type="paragraph" w:customStyle="1" w:styleId="158736cb-4173-4d3f-8321-be110e2042ed">
    <w:name w:val="石墨文档中标题"/>
    <w:next w:val="a3"/>
    <w:uiPriority w:val="9"/>
    <w:unhideWhenUsed/>
    <w:qFormat/>
    <w:pPr>
      <w:spacing w:before="260" w:after="260"/>
      <w:outlineLvl w:val="1"/>
    </w:pPr>
    <w:rPr>
      <w:b/>
      <w:bCs/>
      <w:sz w:val="36"/>
      <w:szCs w:val="36"/>
    </w:rPr>
  </w:style>
  <w:style w:type="paragraph" w:customStyle="1" w:styleId="1a86dedd-aebb-495b-a9ad-72f1d56ede24">
    <w:name w:val="石墨文档小标题"/>
    <w:next w:val="a3"/>
    <w:uiPriority w:val="9"/>
    <w:unhideWhenUsed/>
    <w:qFormat/>
    <w:pPr>
      <w:spacing w:before="260" w:after="260"/>
      <w:outlineLvl w:val="2"/>
    </w:pPr>
    <w:rPr>
      <w:b/>
      <w:bCs/>
      <w:sz w:val="32"/>
      <w:szCs w:val="32"/>
    </w:rPr>
  </w:style>
  <w:style w:type="paragraph" w:customStyle="1" w:styleId="ccb1107f-5d4c-4957-b28a-8ef243060d9f">
    <w:name w:val="石墨文档标题"/>
    <w:next w:val="a3"/>
    <w:uiPriority w:val="9"/>
    <w:unhideWhenUsed/>
    <w:qFormat/>
    <w:pPr>
      <w:spacing w:before="260" w:after="260"/>
      <w:outlineLvl w:val="3"/>
    </w:pPr>
    <w:rPr>
      <w:b/>
      <w:bCs/>
      <w:sz w:val="56"/>
      <w:szCs w:val="56"/>
    </w:rPr>
  </w:style>
  <w:style w:type="paragraph" w:customStyle="1" w:styleId="0d9e514d-39c6-4655-80fd-ff507c34d69f">
    <w:name w:val="石墨文档引用"/>
    <w:qFormat/>
    <w:pPr>
      <w:pBdr>
        <w:left w:val="single" w:sz="30" w:space="10" w:color="F0F0F0"/>
      </w:pBdr>
    </w:pPr>
    <w:rPr>
      <w:color w:val="ADADAD"/>
    </w:rPr>
  </w:style>
  <w:style w:type="paragraph" w:default="1" w:styleId="6bf29fac-3af6-4dd3-acad-a316ded6aa00">
    <w:name w:val="Normal"/>
    <w:qFormat/>
    <w:pPr>
      <w:widowControl w:val="0"/>
      <w:jc w:val="both"/>
    </w:pPr>
  </w:style>
  <w:style w:type="character" w:default="1" w:styleId="f2fbc71f-e227-495c-81c2-58cefd008835">
    <w:name w:val="Default Paragraph Font"/>
    <w:uiPriority w:val="1"/>
    <w:semiHidden/>
    <w:unhideWhenUsed/>
  </w:style>
  <w:style w:type="table" w:default="1" w:styleId="2301d094-ae7f-4d88-96c7-b282b79bfcad">
    <w:name w:val="Normal Table"/>
    <w:uiPriority w:val="99"/>
    <w:semiHidden/>
    <w:unhideWhenUsed/>
    <w:tblPr>
      <w:tblInd w:w="0" w:type="dxa"/>
      <w:tblCellMar>
        <w:top w:w="0" w:type="dxa"/>
        <w:left w:w="108" w:type="dxa"/>
        <w:bottom w:w="0" w:type="dxa"/>
        <w:right w:w="108" w:type="dxa"/>
      </w:tblCellMar>
    </w:tblPr>
  </w:style>
  <w:style w:type="numbering" w:default="1" w:styleId="da56f9f9-901a-479c-b9d4-d1b344d879c4">
    <w:name w:val="No List"/>
    <w:uiPriority w:val="99"/>
    <w:semiHidden/>
    <w:unhideWhenUsed/>
  </w:style>
  <w:style w:type="paragraph" w:customStyle="1" w:styleId="7b51dc43-720d-4d33-ba6b-6eca8271a314">
    <w:name w:val="石墨文档正文"/>
    <w:qFormat/>
    <w:rPr>
      <w:szCs w:val="22"/>
    </w:rPr>
  </w:style>
  <w:style w:type="paragraph" w:customStyle="1" w:styleId="95163d01-c840-4756-8c95-556c969dc7b2">
    <w:name w:val="石墨文档副标题"/>
    <w:qFormat/>
    <w:rPr>
      <w:color w:val="888888"/>
      <w:sz w:val="48"/>
      <w:szCs w:val="48"/>
    </w:rPr>
  </w:style>
  <w:style w:type="paragraph" w:customStyle="1" w:styleId="43d10e65-6166-48af-ab3d-d26bf69376e4">
    <w:name w:val="石墨文档大标题"/>
    <w:next w:val="a3"/>
    <w:uiPriority w:val="9"/>
    <w:unhideWhenUsed/>
    <w:qFormat/>
    <w:pPr>
      <w:spacing w:before="260" w:after="260"/>
      <w:outlineLvl w:val="0"/>
    </w:pPr>
    <w:rPr>
      <w:b/>
      <w:bCs/>
      <w:sz w:val="40"/>
      <w:szCs w:val="40"/>
    </w:rPr>
  </w:style>
  <w:style w:type="paragraph" w:customStyle="1" w:styleId="c70404b0-4df8-4bd7-af11-37f1df75837d">
    <w:name w:val="石墨文档中标题"/>
    <w:next w:val="a3"/>
    <w:uiPriority w:val="9"/>
    <w:unhideWhenUsed/>
    <w:qFormat/>
    <w:pPr>
      <w:spacing w:before="260" w:after="260"/>
      <w:outlineLvl w:val="1"/>
    </w:pPr>
    <w:rPr>
      <w:b/>
      <w:bCs/>
      <w:sz w:val="36"/>
      <w:szCs w:val="36"/>
    </w:rPr>
  </w:style>
  <w:style w:type="paragraph" w:customStyle="1" w:styleId="69081970-18ae-4e76-8463-c6860656f22c">
    <w:name w:val="石墨文档小标题"/>
    <w:next w:val="a3"/>
    <w:uiPriority w:val="9"/>
    <w:unhideWhenUsed/>
    <w:qFormat/>
    <w:pPr>
      <w:spacing w:before="260" w:after="260"/>
      <w:outlineLvl w:val="2"/>
    </w:pPr>
    <w:rPr>
      <w:b/>
      <w:bCs/>
      <w:sz w:val="32"/>
      <w:szCs w:val="32"/>
    </w:rPr>
  </w:style>
  <w:style w:type="paragraph" w:customStyle="1" w:styleId="6facc9c6-5e1d-41a4-b622-d879dbcf8d36">
    <w:name w:val="石墨文档标题"/>
    <w:next w:val="a3"/>
    <w:uiPriority w:val="9"/>
    <w:unhideWhenUsed/>
    <w:qFormat/>
    <w:pPr>
      <w:spacing w:before="260" w:after="260"/>
      <w:outlineLvl w:val="3"/>
    </w:pPr>
    <w:rPr>
      <w:b/>
      <w:bCs/>
      <w:sz w:val="56"/>
      <w:szCs w:val="56"/>
    </w:rPr>
  </w:style>
  <w:style w:type="paragraph" w:customStyle="1" w:styleId="5e99ba0f-fcd9-4a7b-a930-12fc83493b55">
    <w:name w:val="石墨文档引用"/>
    <w:qFormat/>
    <w:pPr>
      <w:pBdr>
        <w:left w:val="single" w:sz="30" w:space="10" w:color="F0F0F0"/>
      </w:pBdr>
    </w:pPr>
    <w:rPr>
      <w:color w:val="ADADAD"/>
    </w:rPr>
  </w:style>
  <w:style w:type="paragraph" w:default="1" w:styleId="689e8efb-415d-4754-80e4-f5e0526b83ca">
    <w:name w:val="Normal"/>
    <w:qFormat/>
    <w:pPr>
      <w:widowControl w:val="0"/>
      <w:jc w:val="both"/>
    </w:pPr>
  </w:style>
  <w:style w:type="character" w:default="1" w:styleId="d31f28e1-ff01-465b-8ebe-3eb4ae82dd31">
    <w:name w:val="Default Paragraph Font"/>
    <w:uiPriority w:val="1"/>
    <w:semiHidden/>
    <w:unhideWhenUsed/>
  </w:style>
  <w:style w:type="table" w:default="1" w:styleId="d56fef9b-682b-419b-a770-cce87d1d0264">
    <w:name w:val="Normal Table"/>
    <w:uiPriority w:val="99"/>
    <w:semiHidden/>
    <w:unhideWhenUsed/>
    <w:tblPr>
      <w:tblInd w:w="0" w:type="dxa"/>
      <w:tblCellMar>
        <w:top w:w="0" w:type="dxa"/>
        <w:left w:w="108" w:type="dxa"/>
        <w:bottom w:w="0" w:type="dxa"/>
        <w:right w:w="108" w:type="dxa"/>
      </w:tblCellMar>
    </w:tblPr>
  </w:style>
  <w:style w:type="numbering" w:default="1" w:styleId="6e6c798c-9cbb-42b1-a2eb-1c8302682d8e">
    <w:name w:val="No List"/>
    <w:uiPriority w:val="99"/>
    <w:semiHidden/>
    <w:unhideWhenUsed/>
  </w:style>
  <w:style w:type="paragraph" w:customStyle="1" w:styleId="7f4308e4-053d-4635-b091-5703a884d862">
    <w:name w:val="石墨文档正文"/>
    <w:qFormat/>
    <w:rPr>
      <w:szCs w:val="22"/>
    </w:rPr>
  </w:style>
  <w:style w:type="paragraph" w:customStyle="1" w:styleId="0f146c9a-85e1-4753-a258-bde4b6301322">
    <w:name w:val="石墨文档副标题"/>
    <w:qFormat/>
    <w:rPr>
      <w:color w:val="888888"/>
      <w:sz w:val="48"/>
      <w:szCs w:val="48"/>
    </w:rPr>
  </w:style>
  <w:style w:type="paragraph" w:customStyle="1" w:styleId="3b679815-0043-42b8-be3c-757ceb817a72">
    <w:name w:val="石墨文档大标题"/>
    <w:next w:val="a3"/>
    <w:uiPriority w:val="9"/>
    <w:unhideWhenUsed/>
    <w:qFormat/>
    <w:pPr>
      <w:spacing w:before="260" w:after="260"/>
      <w:outlineLvl w:val="0"/>
    </w:pPr>
    <w:rPr>
      <w:b/>
      <w:bCs/>
      <w:sz w:val="40"/>
      <w:szCs w:val="40"/>
    </w:rPr>
  </w:style>
  <w:style w:type="paragraph" w:customStyle="1" w:styleId="20bd9143-8506-4a53-9db6-f4f3e4134954">
    <w:name w:val="石墨文档中标题"/>
    <w:next w:val="a3"/>
    <w:uiPriority w:val="9"/>
    <w:unhideWhenUsed/>
    <w:qFormat/>
    <w:pPr>
      <w:spacing w:before="260" w:after="260"/>
      <w:outlineLvl w:val="1"/>
    </w:pPr>
    <w:rPr>
      <w:b/>
      <w:bCs/>
      <w:sz w:val="36"/>
      <w:szCs w:val="36"/>
    </w:rPr>
  </w:style>
  <w:style w:type="paragraph" w:customStyle="1" w:styleId="8881098f-48ed-436c-ab3d-ee95d892e5cd">
    <w:name w:val="石墨文档小标题"/>
    <w:next w:val="a3"/>
    <w:uiPriority w:val="9"/>
    <w:unhideWhenUsed/>
    <w:qFormat/>
    <w:pPr>
      <w:spacing w:before="260" w:after="260"/>
      <w:outlineLvl w:val="2"/>
    </w:pPr>
    <w:rPr>
      <w:b/>
      <w:bCs/>
      <w:sz w:val="32"/>
      <w:szCs w:val="32"/>
    </w:rPr>
  </w:style>
  <w:style w:type="paragraph" w:customStyle="1" w:styleId="94f1e9b4-4ba6-48b7-b525-55fa0a281377">
    <w:name w:val="石墨文档标题"/>
    <w:next w:val="a3"/>
    <w:uiPriority w:val="9"/>
    <w:unhideWhenUsed/>
    <w:qFormat/>
    <w:pPr>
      <w:spacing w:before="260" w:after="260"/>
      <w:outlineLvl w:val="3"/>
    </w:pPr>
    <w:rPr>
      <w:b/>
      <w:bCs/>
      <w:sz w:val="56"/>
      <w:szCs w:val="56"/>
    </w:rPr>
  </w:style>
  <w:style w:type="paragraph" w:customStyle="1" w:styleId="d00af791-a972-4387-9e29-d99993c8dc24">
    <w:name w:val="石墨文档引用"/>
    <w:qFormat/>
    <w:pPr>
      <w:pBdr>
        <w:left w:val="single" w:sz="30" w:space="10" w:color="F0F0F0"/>
      </w:pBdr>
    </w:pPr>
    <w:rPr>
      <w:color w:val="ADADAD"/>
    </w:rPr>
  </w:style>
  <w:style w:type="paragraph" w:default="1" w:styleId="698841f4-1074-4f88-80f6-b7f805c503c5">
    <w:name w:val="Normal"/>
    <w:qFormat/>
    <w:pPr>
      <w:widowControl w:val="0"/>
      <w:jc w:val="both"/>
    </w:pPr>
  </w:style>
  <w:style w:type="character" w:default="1" w:styleId="ea7f8fed-4726-4f35-86e6-7b0e5ac7b108">
    <w:name w:val="Default Paragraph Font"/>
    <w:uiPriority w:val="1"/>
    <w:semiHidden/>
    <w:unhideWhenUsed/>
  </w:style>
  <w:style w:type="table" w:default="1" w:styleId="1e41ac7a-3108-4f77-b5c5-fd54cac77e53">
    <w:name w:val="Normal Table"/>
    <w:uiPriority w:val="99"/>
    <w:semiHidden/>
    <w:unhideWhenUsed/>
    <w:tblPr>
      <w:tblInd w:w="0" w:type="dxa"/>
      <w:tblCellMar>
        <w:top w:w="0" w:type="dxa"/>
        <w:left w:w="108" w:type="dxa"/>
        <w:bottom w:w="0" w:type="dxa"/>
        <w:right w:w="108" w:type="dxa"/>
      </w:tblCellMar>
    </w:tblPr>
  </w:style>
  <w:style w:type="numbering" w:default="1" w:styleId="fd00e99d-3d75-463a-82c3-c693a46ad8e7">
    <w:name w:val="No List"/>
    <w:uiPriority w:val="99"/>
    <w:semiHidden/>
    <w:unhideWhenUsed/>
  </w:style>
  <w:style w:type="paragraph" w:customStyle="1" w:styleId="57b8fd12-4836-4d65-b2ae-8b8b35ffa557">
    <w:name w:val="石墨文档正文"/>
    <w:qFormat/>
    <w:rPr>
      <w:szCs w:val="22"/>
    </w:rPr>
  </w:style>
  <w:style w:type="paragraph" w:customStyle="1" w:styleId="fafbb129-d919-4925-ad00-9bbdb80301c7">
    <w:name w:val="石墨文档副标题"/>
    <w:qFormat/>
    <w:rPr>
      <w:color w:val="888888"/>
      <w:sz w:val="48"/>
      <w:szCs w:val="48"/>
    </w:rPr>
  </w:style>
  <w:style w:type="paragraph" w:customStyle="1" w:styleId="6fd9626a-efa7-4eb6-8c61-8ddfe96962d0">
    <w:name w:val="石墨文档大标题"/>
    <w:next w:val="a3"/>
    <w:uiPriority w:val="9"/>
    <w:unhideWhenUsed/>
    <w:qFormat/>
    <w:pPr>
      <w:spacing w:before="260" w:after="260"/>
      <w:outlineLvl w:val="0"/>
    </w:pPr>
    <w:rPr>
      <w:b/>
      <w:bCs/>
      <w:sz w:val="40"/>
      <w:szCs w:val="40"/>
    </w:rPr>
  </w:style>
  <w:style w:type="paragraph" w:customStyle="1" w:styleId="7c00d99c-6789-4614-b73c-998d0862a885">
    <w:name w:val="石墨文档中标题"/>
    <w:next w:val="a3"/>
    <w:uiPriority w:val="9"/>
    <w:unhideWhenUsed/>
    <w:qFormat/>
    <w:pPr>
      <w:spacing w:before="260" w:after="260"/>
      <w:outlineLvl w:val="1"/>
    </w:pPr>
    <w:rPr>
      <w:b/>
      <w:bCs/>
      <w:sz w:val="36"/>
      <w:szCs w:val="36"/>
    </w:rPr>
  </w:style>
  <w:style w:type="paragraph" w:customStyle="1" w:styleId="6cddb87e-7501-476c-b8ff-d6a9fc1a0061">
    <w:name w:val="石墨文档小标题"/>
    <w:next w:val="a3"/>
    <w:uiPriority w:val="9"/>
    <w:unhideWhenUsed/>
    <w:qFormat/>
    <w:pPr>
      <w:spacing w:before="260" w:after="260"/>
      <w:outlineLvl w:val="2"/>
    </w:pPr>
    <w:rPr>
      <w:b/>
      <w:bCs/>
      <w:sz w:val="32"/>
      <w:szCs w:val="32"/>
    </w:rPr>
  </w:style>
  <w:style w:type="paragraph" w:customStyle="1" w:styleId="84aff5dd-45bc-41ed-a038-e3d50ca69e29">
    <w:name w:val="石墨文档标题"/>
    <w:next w:val="a3"/>
    <w:uiPriority w:val="9"/>
    <w:unhideWhenUsed/>
    <w:qFormat/>
    <w:pPr>
      <w:spacing w:before="260" w:after="260"/>
      <w:outlineLvl w:val="3"/>
    </w:pPr>
    <w:rPr>
      <w:b/>
      <w:bCs/>
      <w:sz w:val="56"/>
      <w:szCs w:val="56"/>
    </w:rPr>
  </w:style>
  <w:style w:type="paragraph" w:customStyle="1" w:styleId="1819a826-49d9-4384-a49f-359e9b067519">
    <w:name w:val="石墨文档引用"/>
    <w:qFormat/>
    <w:pPr>
      <w:pBdr>
        <w:left w:val="single" w:sz="30" w:space="10" w:color="F0F0F0"/>
      </w:pBdr>
    </w:pPr>
    <w:rPr>
      <w:color w:val="ADADAD"/>
    </w:rPr>
  </w:style>
  <w:style w:type="paragraph" w:default="1" w:styleId="a272d6c6-8357-4a3e-a1a6-88496895c2e4">
    <w:name w:val="Normal"/>
    <w:qFormat/>
    <w:pPr>
      <w:widowControl w:val="0"/>
      <w:jc w:val="both"/>
    </w:pPr>
  </w:style>
  <w:style w:type="character" w:default="1" w:styleId="a0b0d244-ab5d-4a4f-bbd3-0f9ab07c046b">
    <w:name w:val="Default Paragraph Font"/>
    <w:uiPriority w:val="1"/>
    <w:semiHidden/>
    <w:unhideWhenUsed/>
  </w:style>
  <w:style w:type="table" w:default="1" w:styleId="2a0a4f06-c3a9-409a-b433-9360c9960fef">
    <w:name w:val="Normal Table"/>
    <w:uiPriority w:val="99"/>
    <w:semiHidden/>
    <w:unhideWhenUsed/>
    <w:tblPr>
      <w:tblInd w:w="0" w:type="dxa"/>
      <w:tblCellMar>
        <w:top w:w="0" w:type="dxa"/>
        <w:left w:w="108" w:type="dxa"/>
        <w:bottom w:w="0" w:type="dxa"/>
        <w:right w:w="108" w:type="dxa"/>
      </w:tblCellMar>
    </w:tblPr>
  </w:style>
  <w:style w:type="numbering" w:default="1" w:styleId="83d83495-5373-4e99-ad61-28a23de20206">
    <w:name w:val="No List"/>
    <w:uiPriority w:val="99"/>
    <w:semiHidden/>
    <w:unhideWhenUsed/>
  </w:style>
  <w:style w:type="paragraph" w:customStyle="1" w:styleId="931f5bd0-8dba-48b4-a33f-8cd996987eb6">
    <w:name w:val="石墨文档正文"/>
    <w:qFormat/>
    <w:rPr>
      <w:szCs w:val="22"/>
    </w:rPr>
  </w:style>
  <w:style w:type="paragraph" w:customStyle="1" w:styleId="df946e3d-6961-4864-a546-f36eac036830">
    <w:name w:val="石墨文档副标题"/>
    <w:qFormat/>
    <w:rPr>
      <w:color w:val="888888"/>
      <w:sz w:val="48"/>
      <w:szCs w:val="48"/>
    </w:rPr>
  </w:style>
  <w:style w:type="paragraph" w:customStyle="1" w:styleId="06a876c5-2fe4-4bd9-95bf-f9bdfb5fbf45">
    <w:name w:val="石墨文档大标题"/>
    <w:next w:val="a3"/>
    <w:uiPriority w:val="9"/>
    <w:unhideWhenUsed/>
    <w:qFormat/>
    <w:pPr>
      <w:spacing w:before="260" w:after="260"/>
      <w:outlineLvl w:val="0"/>
    </w:pPr>
    <w:rPr>
      <w:b/>
      <w:bCs/>
      <w:sz w:val="40"/>
      <w:szCs w:val="40"/>
    </w:rPr>
  </w:style>
  <w:style w:type="paragraph" w:customStyle="1" w:styleId="4b8612d2-1c3f-4517-bdfd-7bdaab731c58">
    <w:name w:val="石墨文档中标题"/>
    <w:next w:val="a3"/>
    <w:uiPriority w:val="9"/>
    <w:unhideWhenUsed/>
    <w:qFormat/>
    <w:pPr>
      <w:spacing w:before="260" w:after="260"/>
      <w:outlineLvl w:val="1"/>
    </w:pPr>
    <w:rPr>
      <w:b/>
      <w:bCs/>
      <w:sz w:val="36"/>
      <w:szCs w:val="36"/>
    </w:rPr>
  </w:style>
  <w:style w:type="paragraph" w:customStyle="1" w:styleId="6f9df45e-3943-4122-b3a9-5dd1db92efa9">
    <w:name w:val="石墨文档小标题"/>
    <w:next w:val="a3"/>
    <w:uiPriority w:val="9"/>
    <w:unhideWhenUsed/>
    <w:qFormat/>
    <w:pPr>
      <w:spacing w:before="260" w:after="260"/>
      <w:outlineLvl w:val="2"/>
    </w:pPr>
    <w:rPr>
      <w:b/>
      <w:bCs/>
      <w:sz w:val="32"/>
      <w:szCs w:val="32"/>
    </w:rPr>
  </w:style>
  <w:style w:type="paragraph" w:customStyle="1" w:styleId="be5a1ee8-a20b-4525-baa0-a8c3656717f8">
    <w:name w:val="石墨文档标题"/>
    <w:next w:val="a3"/>
    <w:uiPriority w:val="9"/>
    <w:unhideWhenUsed/>
    <w:qFormat/>
    <w:pPr>
      <w:spacing w:before="260" w:after="260"/>
      <w:outlineLvl w:val="3"/>
    </w:pPr>
    <w:rPr>
      <w:b/>
      <w:bCs/>
      <w:sz w:val="56"/>
      <w:szCs w:val="56"/>
    </w:rPr>
  </w:style>
  <w:style w:type="paragraph" w:customStyle="1" w:styleId="7e21c6cc-4683-42a5-8bb0-cfb1daf5a081">
    <w:name w:val="石墨文档引用"/>
    <w:qFormat/>
    <w:pPr>
      <w:pBdr>
        <w:left w:val="single" w:sz="30" w:space="10" w:color="F0F0F0"/>
      </w:pBdr>
    </w:pPr>
    <w:rPr>
      <w:color w:val="ADADAD"/>
    </w:rPr>
  </w:style>
  <w:style w:type="paragraph" w:default="1" w:styleId="083db6b8-9068-43ae-bf36-7b1697906394">
    <w:name w:val="Normal"/>
    <w:qFormat/>
    <w:pPr>
      <w:widowControl w:val="0"/>
      <w:jc w:val="both"/>
    </w:pPr>
  </w:style>
  <w:style w:type="character" w:default="1" w:styleId="74cd0328-3063-41c6-be65-b771e1a6deec">
    <w:name w:val="Default Paragraph Font"/>
    <w:uiPriority w:val="1"/>
    <w:semiHidden/>
    <w:unhideWhenUsed/>
  </w:style>
  <w:style w:type="table" w:default="1" w:styleId="5ccd35e0-f7a8-4a6f-88c2-4ca53d7d1d47">
    <w:name w:val="Normal Table"/>
    <w:uiPriority w:val="99"/>
    <w:semiHidden/>
    <w:unhideWhenUsed/>
    <w:tblPr>
      <w:tblInd w:w="0" w:type="dxa"/>
      <w:tblCellMar>
        <w:top w:w="0" w:type="dxa"/>
        <w:left w:w="108" w:type="dxa"/>
        <w:bottom w:w="0" w:type="dxa"/>
        <w:right w:w="108" w:type="dxa"/>
      </w:tblCellMar>
    </w:tblPr>
  </w:style>
  <w:style w:type="numbering" w:default="1" w:styleId="c010da3d-2c1f-4961-b272-486ad6dc59a9">
    <w:name w:val="No List"/>
    <w:uiPriority w:val="99"/>
    <w:semiHidden/>
    <w:unhideWhenUsed/>
  </w:style>
  <w:style w:type="paragraph" w:customStyle="1" w:styleId="418e8703-bb48-43b6-acd7-c7085933152a">
    <w:name w:val="石墨文档正文"/>
    <w:qFormat/>
    <w:rPr>
      <w:szCs w:val="22"/>
    </w:rPr>
  </w:style>
  <w:style w:type="paragraph" w:customStyle="1" w:styleId="77fb2533-ec16-42ad-84ed-8c7efbbadb9c">
    <w:name w:val="石墨文档副标题"/>
    <w:qFormat/>
    <w:rPr>
      <w:color w:val="888888"/>
      <w:sz w:val="48"/>
      <w:szCs w:val="48"/>
    </w:rPr>
  </w:style>
  <w:style w:type="paragraph" w:customStyle="1" w:styleId="7e4a34be-b094-444b-98ec-7f514e0df4c0">
    <w:name w:val="石墨文档大标题"/>
    <w:next w:val="a3"/>
    <w:uiPriority w:val="9"/>
    <w:unhideWhenUsed/>
    <w:qFormat/>
    <w:pPr>
      <w:spacing w:before="260" w:after="260"/>
      <w:outlineLvl w:val="0"/>
    </w:pPr>
    <w:rPr>
      <w:b/>
      <w:bCs/>
      <w:sz w:val="40"/>
      <w:szCs w:val="40"/>
    </w:rPr>
  </w:style>
  <w:style w:type="paragraph" w:customStyle="1" w:styleId="ddee8685-e519-419c-9081-b239194910f7">
    <w:name w:val="石墨文档中标题"/>
    <w:next w:val="a3"/>
    <w:uiPriority w:val="9"/>
    <w:unhideWhenUsed/>
    <w:qFormat/>
    <w:pPr>
      <w:spacing w:before="260" w:after="260"/>
      <w:outlineLvl w:val="1"/>
    </w:pPr>
    <w:rPr>
      <w:b/>
      <w:bCs/>
      <w:sz w:val="36"/>
      <w:szCs w:val="36"/>
    </w:rPr>
  </w:style>
  <w:style w:type="paragraph" w:customStyle="1" w:styleId="9d801aa2-ab7e-4088-823b-8ef7a2c2e7b4">
    <w:name w:val="石墨文档小标题"/>
    <w:next w:val="a3"/>
    <w:uiPriority w:val="9"/>
    <w:unhideWhenUsed/>
    <w:qFormat/>
    <w:pPr>
      <w:spacing w:before="260" w:after="260"/>
      <w:outlineLvl w:val="2"/>
    </w:pPr>
    <w:rPr>
      <w:b/>
      <w:bCs/>
      <w:sz w:val="32"/>
      <w:szCs w:val="32"/>
    </w:rPr>
  </w:style>
  <w:style w:type="paragraph" w:customStyle="1" w:styleId="2a4d8f32-1c7a-43b4-ae02-6cf13b9f06c9">
    <w:name w:val="石墨文档标题"/>
    <w:next w:val="a3"/>
    <w:uiPriority w:val="9"/>
    <w:unhideWhenUsed/>
    <w:qFormat/>
    <w:pPr>
      <w:spacing w:before="260" w:after="260"/>
      <w:outlineLvl w:val="3"/>
    </w:pPr>
    <w:rPr>
      <w:b/>
      <w:bCs/>
      <w:sz w:val="56"/>
      <w:szCs w:val="56"/>
    </w:rPr>
  </w:style>
  <w:style w:type="paragraph" w:customStyle="1" w:styleId="23b62cc0-b0d7-4969-bc87-0fbdaf78ddad">
    <w:name w:val="石墨文档引用"/>
    <w:qFormat/>
    <w:pPr>
      <w:pBdr>
        <w:left w:val="single" w:sz="30" w:space="10" w:color="F0F0F0"/>
      </w:pBdr>
    </w:pPr>
    <w:rPr>
      <w:color w:val="ADADAD"/>
    </w:rPr>
  </w:style>
  <w:style w:type="paragraph" w:default="1" w:styleId="0bcfa393-1ad5-4f90-bf29-57dbeec08fd1">
    <w:name w:val="Normal"/>
    <w:qFormat/>
    <w:pPr>
      <w:widowControl w:val="0"/>
      <w:jc w:val="both"/>
    </w:pPr>
  </w:style>
  <w:style w:type="character" w:default="1" w:styleId="d9865346-2f0a-4754-ac51-955ff56c6d62">
    <w:name w:val="Default Paragraph Font"/>
    <w:uiPriority w:val="1"/>
    <w:semiHidden/>
    <w:unhideWhenUsed/>
  </w:style>
  <w:style w:type="table" w:default="1" w:styleId="08a82698-0514-4666-b278-8d1e5fd58855">
    <w:name w:val="Normal Table"/>
    <w:uiPriority w:val="99"/>
    <w:semiHidden/>
    <w:unhideWhenUsed/>
    <w:tblPr>
      <w:tblInd w:w="0" w:type="dxa"/>
      <w:tblCellMar>
        <w:top w:w="0" w:type="dxa"/>
        <w:left w:w="108" w:type="dxa"/>
        <w:bottom w:w="0" w:type="dxa"/>
        <w:right w:w="108" w:type="dxa"/>
      </w:tblCellMar>
    </w:tblPr>
  </w:style>
  <w:style w:type="numbering" w:default="1" w:styleId="576176ab-c0dd-4ed3-a17b-a193592b914c">
    <w:name w:val="No List"/>
    <w:uiPriority w:val="99"/>
    <w:semiHidden/>
    <w:unhideWhenUsed/>
  </w:style>
  <w:style w:type="paragraph" w:customStyle="1" w:styleId="cd648cc0-4b78-44f1-a7fc-768175979e20">
    <w:name w:val="石墨文档正文"/>
    <w:qFormat/>
    <w:rPr>
      <w:szCs w:val="22"/>
    </w:rPr>
  </w:style>
  <w:style w:type="paragraph" w:customStyle="1" w:styleId="c58fd5e9-7ff8-4461-a81b-7e55ce06e901">
    <w:name w:val="石墨文档副标题"/>
    <w:qFormat/>
    <w:rPr>
      <w:color w:val="888888"/>
      <w:sz w:val="48"/>
      <w:szCs w:val="48"/>
    </w:rPr>
  </w:style>
  <w:style w:type="paragraph" w:customStyle="1" w:styleId="e5a84b3f-1759-4bcb-8815-59523a9bfd90">
    <w:name w:val="石墨文档大标题"/>
    <w:next w:val="a3"/>
    <w:uiPriority w:val="9"/>
    <w:unhideWhenUsed/>
    <w:qFormat/>
    <w:pPr>
      <w:spacing w:before="260" w:after="260"/>
      <w:outlineLvl w:val="0"/>
    </w:pPr>
    <w:rPr>
      <w:b/>
      <w:bCs/>
      <w:sz w:val="40"/>
      <w:szCs w:val="40"/>
    </w:rPr>
  </w:style>
  <w:style w:type="paragraph" w:customStyle="1" w:styleId="4fb578e3-046c-4c09-a55d-5a9b536b678b">
    <w:name w:val="石墨文档中标题"/>
    <w:next w:val="a3"/>
    <w:uiPriority w:val="9"/>
    <w:unhideWhenUsed/>
    <w:qFormat/>
    <w:pPr>
      <w:spacing w:before="260" w:after="260"/>
      <w:outlineLvl w:val="1"/>
    </w:pPr>
    <w:rPr>
      <w:b/>
      <w:bCs/>
      <w:sz w:val="36"/>
      <w:szCs w:val="36"/>
    </w:rPr>
  </w:style>
  <w:style w:type="paragraph" w:customStyle="1" w:styleId="9e2e45a7-3178-4e96-ab33-ddb355cc80cd">
    <w:name w:val="石墨文档小标题"/>
    <w:next w:val="a3"/>
    <w:uiPriority w:val="9"/>
    <w:unhideWhenUsed/>
    <w:qFormat/>
    <w:pPr>
      <w:spacing w:before="260" w:after="260"/>
      <w:outlineLvl w:val="2"/>
    </w:pPr>
    <w:rPr>
      <w:b/>
      <w:bCs/>
      <w:sz w:val="32"/>
      <w:szCs w:val="32"/>
    </w:rPr>
  </w:style>
  <w:style w:type="paragraph" w:customStyle="1" w:styleId="fe19dfa1-35af-45e1-82a1-ab3e70081377">
    <w:name w:val="石墨文档标题"/>
    <w:next w:val="a3"/>
    <w:uiPriority w:val="9"/>
    <w:unhideWhenUsed/>
    <w:qFormat/>
    <w:pPr>
      <w:spacing w:before="260" w:after="260"/>
      <w:outlineLvl w:val="3"/>
    </w:pPr>
    <w:rPr>
      <w:b/>
      <w:bCs/>
      <w:sz w:val="56"/>
      <w:szCs w:val="56"/>
    </w:rPr>
  </w:style>
  <w:style w:type="paragraph" w:customStyle="1" w:styleId="0ff98409-add7-409a-9afe-671cbb9adf2f">
    <w:name w:val="石墨文档引用"/>
    <w:qFormat/>
    <w:pPr>
      <w:pBdr>
        <w:left w:val="single" w:sz="30" w:space="10" w:color="F0F0F0"/>
      </w:pBdr>
    </w:pPr>
    <w:rPr>
      <w:color w:val="ADADAD"/>
    </w:rPr>
  </w:style>
  <w:style w:type="paragraph" w:default="1" w:styleId="961f23d9-e5d6-496d-a04c-68d112560ea6">
    <w:name w:val="Normal"/>
    <w:qFormat/>
    <w:pPr>
      <w:widowControl w:val="0"/>
      <w:jc w:val="both"/>
    </w:pPr>
  </w:style>
  <w:style w:type="character" w:default="1" w:styleId="201844bd-9c7c-40e9-9a5c-8e1d4f8d3d78">
    <w:name w:val="Default Paragraph Font"/>
    <w:uiPriority w:val="1"/>
    <w:semiHidden/>
    <w:unhideWhenUsed/>
  </w:style>
  <w:style w:type="table" w:default="1" w:styleId="d98b6fa1-4ed5-430a-9de2-09ebeb59b7d0">
    <w:name w:val="Normal Table"/>
    <w:uiPriority w:val="99"/>
    <w:semiHidden/>
    <w:unhideWhenUsed/>
    <w:tblPr>
      <w:tblInd w:w="0" w:type="dxa"/>
      <w:tblCellMar>
        <w:top w:w="0" w:type="dxa"/>
        <w:left w:w="108" w:type="dxa"/>
        <w:bottom w:w="0" w:type="dxa"/>
        <w:right w:w="108" w:type="dxa"/>
      </w:tblCellMar>
    </w:tblPr>
  </w:style>
  <w:style w:type="numbering" w:default="1" w:styleId="c337ab24-49f8-459e-98e4-c2fe30e2abc5">
    <w:name w:val="No List"/>
    <w:uiPriority w:val="99"/>
    <w:semiHidden/>
    <w:unhideWhenUsed/>
  </w:style>
  <w:style w:type="paragraph" w:customStyle="1" w:styleId="1becce9b-956e-472e-a214-c812aa6814f0">
    <w:name w:val="石墨文档正文"/>
    <w:qFormat/>
    <w:rPr>
      <w:szCs w:val="22"/>
    </w:rPr>
  </w:style>
  <w:style w:type="paragraph" w:customStyle="1" w:styleId="5f0b2085-9f75-40aa-9f9b-cedf93313a59">
    <w:name w:val="石墨文档副标题"/>
    <w:qFormat/>
    <w:rPr>
      <w:color w:val="888888"/>
      <w:sz w:val="48"/>
      <w:szCs w:val="48"/>
    </w:rPr>
  </w:style>
  <w:style w:type="paragraph" w:customStyle="1" w:styleId="01525c9e-fc60-4fbe-9f21-07a4299dde8a">
    <w:name w:val="石墨文档大标题"/>
    <w:next w:val="a3"/>
    <w:uiPriority w:val="9"/>
    <w:unhideWhenUsed/>
    <w:qFormat/>
    <w:pPr>
      <w:spacing w:before="260" w:after="260"/>
      <w:outlineLvl w:val="0"/>
    </w:pPr>
    <w:rPr>
      <w:b/>
      <w:bCs/>
      <w:sz w:val="40"/>
      <w:szCs w:val="40"/>
    </w:rPr>
  </w:style>
  <w:style w:type="paragraph" w:customStyle="1" w:styleId="fa4bfd55-bd35-4c34-a486-9f7f21e40511">
    <w:name w:val="石墨文档中标题"/>
    <w:next w:val="a3"/>
    <w:uiPriority w:val="9"/>
    <w:unhideWhenUsed/>
    <w:qFormat/>
    <w:pPr>
      <w:spacing w:before="260" w:after="260"/>
      <w:outlineLvl w:val="1"/>
    </w:pPr>
    <w:rPr>
      <w:b/>
      <w:bCs/>
      <w:sz w:val="36"/>
      <w:szCs w:val="36"/>
    </w:rPr>
  </w:style>
  <w:style w:type="paragraph" w:customStyle="1" w:styleId="8342d8b1-772b-458d-a760-518355d56112">
    <w:name w:val="石墨文档小标题"/>
    <w:next w:val="a3"/>
    <w:uiPriority w:val="9"/>
    <w:unhideWhenUsed/>
    <w:qFormat/>
    <w:pPr>
      <w:spacing w:before="260" w:after="260"/>
      <w:outlineLvl w:val="2"/>
    </w:pPr>
    <w:rPr>
      <w:b/>
      <w:bCs/>
      <w:sz w:val="32"/>
      <w:szCs w:val="32"/>
    </w:rPr>
  </w:style>
  <w:style w:type="paragraph" w:customStyle="1" w:styleId="8bb78aa5-aa1e-44db-986b-b39598595b40">
    <w:name w:val="石墨文档标题"/>
    <w:next w:val="a3"/>
    <w:uiPriority w:val="9"/>
    <w:unhideWhenUsed/>
    <w:qFormat/>
    <w:pPr>
      <w:spacing w:before="260" w:after="260"/>
      <w:outlineLvl w:val="3"/>
    </w:pPr>
    <w:rPr>
      <w:b/>
      <w:bCs/>
      <w:sz w:val="56"/>
      <w:szCs w:val="56"/>
    </w:rPr>
  </w:style>
  <w:style w:type="paragraph" w:customStyle="1" w:styleId="f2e865a0-1a27-4ebf-8903-ca2e20887e8f">
    <w:name w:val="石墨文档引用"/>
    <w:qFormat/>
    <w:pPr>
      <w:pBdr>
        <w:left w:val="single" w:sz="30" w:space="10" w:color="F0F0F0"/>
      </w:pBdr>
    </w:pPr>
    <w:rPr>
      <w:color w:val="ADADAD"/>
    </w:rPr>
  </w:style>
  <w:style w:type="paragraph" w:default="1" w:styleId="aaa1edb9-a353-4988-bfc3-db022b8fb7e4">
    <w:name w:val="Normal"/>
    <w:qFormat/>
    <w:pPr>
      <w:widowControl w:val="0"/>
      <w:jc w:val="both"/>
    </w:pPr>
  </w:style>
  <w:style w:type="character" w:default="1" w:styleId="1ea35c7e-9bb0-4eb9-8b3f-37f974954a98">
    <w:name w:val="Default Paragraph Font"/>
    <w:uiPriority w:val="1"/>
    <w:semiHidden/>
    <w:unhideWhenUsed/>
  </w:style>
  <w:style w:type="table" w:default="1" w:styleId="7c10a4b5-9717-49aa-9b9b-8d611e0760b8">
    <w:name w:val="Normal Table"/>
    <w:uiPriority w:val="99"/>
    <w:semiHidden/>
    <w:unhideWhenUsed/>
    <w:tblPr>
      <w:tblInd w:w="0" w:type="dxa"/>
      <w:tblCellMar>
        <w:top w:w="0" w:type="dxa"/>
        <w:left w:w="108" w:type="dxa"/>
        <w:bottom w:w="0" w:type="dxa"/>
        <w:right w:w="108" w:type="dxa"/>
      </w:tblCellMar>
    </w:tblPr>
  </w:style>
  <w:style w:type="numbering" w:default="1" w:styleId="815a6299-e262-44b1-9023-f5ce69e902c5">
    <w:name w:val="No List"/>
    <w:uiPriority w:val="99"/>
    <w:semiHidden/>
    <w:unhideWhenUsed/>
  </w:style>
  <w:style w:type="paragraph" w:customStyle="1" w:styleId="9aad7529-fe19-4fcf-9923-101717bc47f3">
    <w:name w:val="石墨文档正文"/>
    <w:qFormat/>
    <w:rPr>
      <w:szCs w:val="22"/>
    </w:rPr>
  </w:style>
  <w:style w:type="paragraph" w:customStyle="1" w:styleId="b7fcd67a-b321-4c83-9fc6-0b7a766b33bf">
    <w:name w:val="石墨文档副标题"/>
    <w:qFormat/>
    <w:rPr>
      <w:color w:val="888888"/>
      <w:sz w:val="48"/>
      <w:szCs w:val="48"/>
    </w:rPr>
  </w:style>
  <w:style w:type="paragraph" w:customStyle="1" w:styleId="ae126797-9e55-4751-a400-0d72da7502c1">
    <w:name w:val="石墨文档大标题"/>
    <w:next w:val="a3"/>
    <w:uiPriority w:val="9"/>
    <w:unhideWhenUsed/>
    <w:qFormat/>
    <w:pPr>
      <w:spacing w:before="260" w:after="260"/>
      <w:outlineLvl w:val="0"/>
    </w:pPr>
    <w:rPr>
      <w:b/>
      <w:bCs/>
      <w:sz w:val="40"/>
      <w:szCs w:val="40"/>
    </w:rPr>
  </w:style>
  <w:style w:type="paragraph" w:customStyle="1" w:styleId="ab9f3ef5-bf2d-4754-997f-9b5952bc57d1">
    <w:name w:val="石墨文档中标题"/>
    <w:next w:val="a3"/>
    <w:uiPriority w:val="9"/>
    <w:unhideWhenUsed/>
    <w:qFormat/>
    <w:pPr>
      <w:spacing w:before="260" w:after="260"/>
      <w:outlineLvl w:val="1"/>
    </w:pPr>
    <w:rPr>
      <w:b/>
      <w:bCs/>
      <w:sz w:val="36"/>
      <w:szCs w:val="36"/>
    </w:rPr>
  </w:style>
  <w:style w:type="paragraph" w:customStyle="1" w:styleId="e66545dd-cbfa-4263-94c5-3163ad26870b">
    <w:name w:val="石墨文档小标题"/>
    <w:next w:val="a3"/>
    <w:uiPriority w:val="9"/>
    <w:unhideWhenUsed/>
    <w:qFormat/>
    <w:pPr>
      <w:spacing w:before="260" w:after="260"/>
      <w:outlineLvl w:val="2"/>
    </w:pPr>
    <w:rPr>
      <w:b/>
      <w:bCs/>
      <w:sz w:val="32"/>
      <w:szCs w:val="32"/>
    </w:rPr>
  </w:style>
  <w:style w:type="paragraph" w:customStyle="1" w:styleId="69adc20b-d852-46f5-9e40-9a54d4200052">
    <w:name w:val="石墨文档标题"/>
    <w:next w:val="a3"/>
    <w:uiPriority w:val="9"/>
    <w:unhideWhenUsed/>
    <w:qFormat/>
    <w:pPr>
      <w:spacing w:before="260" w:after="260"/>
      <w:outlineLvl w:val="3"/>
    </w:pPr>
    <w:rPr>
      <w:b/>
      <w:bCs/>
      <w:sz w:val="56"/>
      <w:szCs w:val="56"/>
    </w:rPr>
  </w:style>
  <w:style w:type="paragraph" w:customStyle="1" w:styleId="9bb64549-75ac-494d-a31f-b894c22ec29b">
    <w:name w:val="石墨文档引用"/>
    <w:qFormat/>
    <w:pPr>
      <w:pBdr>
        <w:left w:val="single" w:sz="30" w:space="10" w:color="F0F0F0"/>
      </w:pBdr>
    </w:pPr>
    <w:rPr>
      <w:color w:val="ADADAD"/>
    </w:rPr>
  </w:style>
  <w:style w:type="paragraph" w:default="1" w:styleId="a0f5e7c7-3242-4d7e-b6a6-ed4dcde9a918">
    <w:name w:val="Normal"/>
    <w:qFormat/>
    <w:pPr>
      <w:widowControl w:val="0"/>
      <w:jc w:val="both"/>
    </w:pPr>
  </w:style>
  <w:style w:type="character" w:default="1" w:styleId="bd670003-cf9f-40d7-bc4a-90a57028676e">
    <w:name w:val="Default Paragraph Font"/>
    <w:uiPriority w:val="1"/>
    <w:semiHidden/>
    <w:unhideWhenUsed/>
  </w:style>
  <w:style w:type="table" w:default="1" w:styleId="18afc81f-fdeb-4596-9f94-8009db66f77c">
    <w:name w:val="Normal Table"/>
    <w:uiPriority w:val="99"/>
    <w:semiHidden/>
    <w:unhideWhenUsed/>
    <w:tblPr>
      <w:tblInd w:w="0" w:type="dxa"/>
      <w:tblCellMar>
        <w:top w:w="0" w:type="dxa"/>
        <w:left w:w="108" w:type="dxa"/>
        <w:bottom w:w="0" w:type="dxa"/>
        <w:right w:w="108" w:type="dxa"/>
      </w:tblCellMar>
    </w:tblPr>
  </w:style>
  <w:style w:type="numbering" w:default="1" w:styleId="8da56d39-e17f-42bc-ab0a-f4a1b985d7aa">
    <w:name w:val="No List"/>
    <w:uiPriority w:val="99"/>
    <w:semiHidden/>
    <w:unhideWhenUsed/>
  </w:style>
  <w:style w:type="paragraph" w:customStyle="1" w:styleId="8e4ec065-eacc-441e-ac50-a5e1a451b299">
    <w:name w:val="石墨文档正文"/>
    <w:qFormat/>
    <w:rPr>
      <w:szCs w:val="22"/>
    </w:rPr>
  </w:style>
  <w:style w:type="paragraph" w:customStyle="1" w:styleId="31b6cb27-0876-4e4c-8f11-41d332806c0b">
    <w:name w:val="石墨文档副标题"/>
    <w:qFormat/>
    <w:rPr>
      <w:color w:val="888888"/>
      <w:sz w:val="48"/>
      <w:szCs w:val="48"/>
    </w:rPr>
  </w:style>
  <w:style w:type="paragraph" w:customStyle="1" w:styleId="52d42af9-1142-4abb-b2ab-102b78c35caf">
    <w:name w:val="石墨文档大标题"/>
    <w:next w:val="a3"/>
    <w:uiPriority w:val="9"/>
    <w:unhideWhenUsed/>
    <w:qFormat/>
    <w:pPr>
      <w:spacing w:before="260" w:after="260"/>
      <w:outlineLvl w:val="0"/>
    </w:pPr>
    <w:rPr>
      <w:b/>
      <w:bCs/>
      <w:sz w:val="40"/>
      <w:szCs w:val="40"/>
    </w:rPr>
  </w:style>
  <w:style w:type="paragraph" w:customStyle="1" w:styleId="5de08719-b2e5-4b48-91f6-3773972b4d62">
    <w:name w:val="石墨文档中标题"/>
    <w:next w:val="a3"/>
    <w:uiPriority w:val="9"/>
    <w:unhideWhenUsed/>
    <w:qFormat/>
    <w:pPr>
      <w:spacing w:before="260" w:after="260"/>
      <w:outlineLvl w:val="1"/>
    </w:pPr>
    <w:rPr>
      <w:b/>
      <w:bCs/>
      <w:sz w:val="36"/>
      <w:szCs w:val="36"/>
    </w:rPr>
  </w:style>
  <w:style w:type="paragraph" w:customStyle="1" w:styleId="b217a5c4-2ae9-4867-8173-12a1ce48a909">
    <w:name w:val="石墨文档小标题"/>
    <w:next w:val="a3"/>
    <w:uiPriority w:val="9"/>
    <w:unhideWhenUsed/>
    <w:qFormat/>
    <w:pPr>
      <w:spacing w:before="260" w:after="260"/>
      <w:outlineLvl w:val="2"/>
    </w:pPr>
    <w:rPr>
      <w:b/>
      <w:bCs/>
      <w:sz w:val="32"/>
      <w:szCs w:val="32"/>
    </w:rPr>
  </w:style>
  <w:style w:type="paragraph" w:customStyle="1" w:styleId="5e6c75a8-5684-4e61-a3c5-a21bd7b468ab">
    <w:name w:val="石墨文档标题"/>
    <w:next w:val="a3"/>
    <w:uiPriority w:val="9"/>
    <w:unhideWhenUsed/>
    <w:qFormat/>
    <w:pPr>
      <w:spacing w:before="260" w:after="260"/>
      <w:outlineLvl w:val="3"/>
    </w:pPr>
    <w:rPr>
      <w:b/>
      <w:bCs/>
      <w:sz w:val="56"/>
      <w:szCs w:val="56"/>
    </w:rPr>
  </w:style>
  <w:style w:type="paragraph" w:customStyle="1" w:styleId="2f5fee91-cfdb-463d-92cf-2f297a3f4341">
    <w:name w:val="石墨文档引用"/>
    <w:qFormat/>
    <w:pPr>
      <w:pBdr>
        <w:left w:val="single" w:sz="30" w:space="10" w:color="F0F0F0"/>
      </w:pBdr>
    </w:pPr>
    <w:rPr>
      <w:color w:val="ADADAD"/>
    </w:rPr>
  </w:style>
  <w:style w:type="paragraph" w:default="1" w:styleId="d33a3a5f-c5eb-41b9-b7e8-d906ecfdcb86">
    <w:name w:val="Normal"/>
    <w:qFormat/>
    <w:pPr>
      <w:widowControl w:val="0"/>
      <w:jc w:val="both"/>
    </w:pPr>
  </w:style>
  <w:style w:type="character" w:default="1" w:styleId="7c5be9aa-d9fa-446b-b090-b023b926bfb6">
    <w:name w:val="Default Paragraph Font"/>
    <w:uiPriority w:val="1"/>
    <w:semiHidden/>
    <w:unhideWhenUsed/>
  </w:style>
  <w:style w:type="table" w:default="1" w:styleId="3f865693-cf1b-438b-8d18-21dd3c693328">
    <w:name w:val="Normal Table"/>
    <w:uiPriority w:val="99"/>
    <w:semiHidden/>
    <w:unhideWhenUsed/>
    <w:tblPr>
      <w:tblInd w:w="0" w:type="dxa"/>
      <w:tblCellMar>
        <w:top w:w="0" w:type="dxa"/>
        <w:left w:w="108" w:type="dxa"/>
        <w:bottom w:w="0" w:type="dxa"/>
        <w:right w:w="108" w:type="dxa"/>
      </w:tblCellMar>
    </w:tblPr>
  </w:style>
  <w:style w:type="numbering" w:default="1" w:styleId="cb069185-1775-4a57-96b1-f22073a63c45">
    <w:name w:val="No List"/>
    <w:uiPriority w:val="99"/>
    <w:semiHidden/>
    <w:unhideWhenUsed/>
  </w:style>
  <w:style w:type="paragraph" w:customStyle="1" w:styleId="e53d6b34-a7bb-43dc-b78b-1def45915740">
    <w:name w:val="石墨文档正文"/>
    <w:qFormat/>
    <w:rPr>
      <w:szCs w:val="22"/>
    </w:rPr>
  </w:style>
  <w:style w:type="paragraph" w:customStyle="1" w:styleId="3d6db2f6-0f09-466a-b929-cc4b239e741e">
    <w:name w:val="石墨文档副标题"/>
    <w:qFormat/>
    <w:rPr>
      <w:color w:val="888888"/>
      <w:sz w:val="48"/>
      <w:szCs w:val="48"/>
    </w:rPr>
  </w:style>
  <w:style w:type="paragraph" w:customStyle="1" w:styleId="40e95f83-370e-4edf-9792-c45507fc4710">
    <w:name w:val="石墨文档大标题"/>
    <w:next w:val="a3"/>
    <w:uiPriority w:val="9"/>
    <w:unhideWhenUsed/>
    <w:qFormat/>
    <w:pPr>
      <w:spacing w:before="260" w:after="260"/>
      <w:outlineLvl w:val="0"/>
    </w:pPr>
    <w:rPr>
      <w:b/>
      <w:bCs/>
      <w:sz w:val="40"/>
      <w:szCs w:val="40"/>
    </w:rPr>
  </w:style>
  <w:style w:type="paragraph" w:customStyle="1" w:styleId="14b65da1-434d-4487-bf81-98e08fb2c5c3">
    <w:name w:val="石墨文档中标题"/>
    <w:next w:val="a3"/>
    <w:uiPriority w:val="9"/>
    <w:unhideWhenUsed/>
    <w:qFormat/>
    <w:pPr>
      <w:spacing w:before="260" w:after="260"/>
      <w:outlineLvl w:val="1"/>
    </w:pPr>
    <w:rPr>
      <w:b/>
      <w:bCs/>
      <w:sz w:val="36"/>
      <w:szCs w:val="36"/>
    </w:rPr>
  </w:style>
  <w:style w:type="paragraph" w:customStyle="1" w:styleId="fe3892a3-8d65-4872-94b0-99a16ab553e5">
    <w:name w:val="石墨文档小标题"/>
    <w:next w:val="a3"/>
    <w:uiPriority w:val="9"/>
    <w:unhideWhenUsed/>
    <w:qFormat/>
    <w:pPr>
      <w:spacing w:before="260" w:after="260"/>
      <w:outlineLvl w:val="2"/>
    </w:pPr>
    <w:rPr>
      <w:b/>
      <w:bCs/>
      <w:sz w:val="32"/>
      <w:szCs w:val="32"/>
    </w:rPr>
  </w:style>
  <w:style w:type="paragraph" w:customStyle="1" w:styleId="ed352b1f-9353-4b56-8083-7f8eee6da5f4">
    <w:name w:val="石墨文档标题"/>
    <w:next w:val="a3"/>
    <w:uiPriority w:val="9"/>
    <w:unhideWhenUsed/>
    <w:qFormat/>
    <w:pPr>
      <w:spacing w:before="260" w:after="260"/>
      <w:outlineLvl w:val="3"/>
    </w:pPr>
    <w:rPr>
      <w:b/>
      <w:bCs/>
      <w:sz w:val="56"/>
      <w:szCs w:val="56"/>
    </w:rPr>
  </w:style>
  <w:style w:type="paragraph" w:customStyle="1" w:styleId="b5b79858-4e19-4405-ac6b-b019993942a3">
    <w:name w:val="石墨文档引用"/>
    <w:qFormat/>
    <w:pPr>
      <w:pBdr>
        <w:left w:val="single" w:sz="30" w:space="10" w:color="F0F0F0"/>
      </w:pBdr>
    </w:pPr>
    <w:rPr>
      <w:color w:val="ADADAD"/>
    </w:rPr>
  </w:style>
  <w:style w:type="paragraph" w:default="1" w:styleId="29a06ceb-bc9b-43e5-97b8-3713424936ce">
    <w:name w:val="Normal"/>
    <w:qFormat/>
    <w:pPr>
      <w:widowControl w:val="0"/>
      <w:jc w:val="both"/>
    </w:pPr>
  </w:style>
  <w:style w:type="character" w:default="1" w:styleId="08fb40a9-bc6a-4eb4-9607-acec2ea2a2d4">
    <w:name w:val="Default Paragraph Font"/>
    <w:uiPriority w:val="1"/>
    <w:semiHidden/>
    <w:unhideWhenUsed/>
  </w:style>
  <w:style w:type="table" w:default="1" w:styleId="fa8fbd6f-f728-4aaf-9bbf-b8f633c7744e">
    <w:name w:val="Normal Table"/>
    <w:uiPriority w:val="99"/>
    <w:semiHidden/>
    <w:unhideWhenUsed/>
    <w:tblPr>
      <w:tblInd w:w="0" w:type="dxa"/>
      <w:tblCellMar>
        <w:top w:w="0" w:type="dxa"/>
        <w:left w:w="108" w:type="dxa"/>
        <w:bottom w:w="0" w:type="dxa"/>
        <w:right w:w="108" w:type="dxa"/>
      </w:tblCellMar>
    </w:tblPr>
  </w:style>
  <w:style w:type="numbering" w:default="1" w:styleId="2ba06e35-c10c-43a0-85e6-c9cd3c0a73c5">
    <w:name w:val="No List"/>
    <w:uiPriority w:val="99"/>
    <w:semiHidden/>
    <w:unhideWhenUsed/>
  </w:style>
  <w:style w:type="paragraph" w:customStyle="1" w:styleId="880f601a-657b-4d3b-95d6-ea5e851cebc5">
    <w:name w:val="石墨文档正文"/>
    <w:qFormat/>
    <w:rPr>
      <w:szCs w:val="22"/>
    </w:rPr>
  </w:style>
  <w:style w:type="paragraph" w:customStyle="1" w:styleId="ea832935-af24-41e6-8141-abf486921db0">
    <w:name w:val="石墨文档副标题"/>
    <w:qFormat/>
    <w:rPr>
      <w:color w:val="888888"/>
      <w:sz w:val="48"/>
      <w:szCs w:val="48"/>
    </w:rPr>
  </w:style>
  <w:style w:type="paragraph" w:customStyle="1" w:styleId="faaf0528-4f25-4449-a2bb-21daf2632f6c">
    <w:name w:val="石墨文档大标题"/>
    <w:next w:val="a3"/>
    <w:uiPriority w:val="9"/>
    <w:unhideWhenUsed/>
    <w:qFormat/>
    <w:pPr>
      <w:spacing w:before="260" w:after="260"/>
      <w:outlineLvl w:val="0"/>
    </w:pPr>
    <w:rPr>
      <w:b/>
      <w:bCs/>
      <w:sz w:val="40"/>
      <w:szCs w:val="40"/>
    </w:rPr>
  </w:style>
  <w:style w:type="paragraph" w:customStyle="1" w:styleId="653d1e01-afee-4595-97ce-a8b7c93d545b">
    <w:name w:val="石墨文档中标题"/>
    <w:next w:val="a3"/>
    <w:uiPriority w:val="9"/>
    <w:unhideWhenUsed/>
    <w:qFormat/>
    <w:pPr>
      <w:spacing w:before="260" w:after="260"/>
      <w:outlineLvl w:val="1"/>
    </w:pPr>
    <w:rPr>
      <w:b/>
      <w:bCs/>
      <w:sz w:val="36"/>
      <w:szCs w:val="36"/>
    </w:rPr>
  </w:style>
  <w:style w:type="paragraph" w:customStyle="1" w:styleId="2908e5e6-75f9-445c-a31e-215620a353e7">
    <w:name w:val="石墨文档小标题"/>
    <w:next w:val="a3"/>
    <w:uiPriority w:val="9"/>
    <w:unhideWhenUsed/>
    <w:qFormat/>
    <w:pPr>
      <w:spacing w:before="260" w:after="260"/>
      <w:outlineLvl w:val="2"/>
    </w:pPr>
    <w:rPr>
      <w:b/>
      <w:bCs/>
      <w:sz w:val="32"/>
      <w:szCs w:val="32"/>
    </w:rPr>
  </w:style>
  <w:style w:type="paragraph" w:customStyle="1" w:styleId="813c5634-66b9-45b4-964e-ebc4ac1a7473">
    <w:name w:val="石墨文档标题"/>
    <w:next w:val="a3"/>
    <w:uiPriority w:val="9"/>
    <w:unhideWhenUsed/>
    <w:qFormat/>
    <w:pPr>
      <w:spacing w:before="260" w:after="260"/>
      <w:outlineLvl w:val="3"/>
    </w:pPr>
    <w:rPr>
      <w:b/>
      <w:bCs/>
      <w:sz w:val="56"/>
      <w:szCs w:val="56"/>
    </w:rPr>
  </w:style>
  <w:style w:type="paragraph" w:customStyle="1" w:styleId="a5c98050-7c3e-4a5a-a2a5-2cc333b4aa3f">
    <w:name w:val="石墨文档引用"/>
    <w:qFormat/>
    <w:pPr>
      <w:pBdr>
        <w:left w:val="single" w:sz="30" w:space="10" w:color="F0F0F0"/>
      </w:pBdr>
    </w:pPr>
    <w:rPr>
      <w:color w:val="ADADAD"/>
    </w:rPr>
  </w:style>
  <w:style w:type="paragraph" w:default="1" w:styleId="99514357-756b-41dd-83c6-0db84fa4a92f">
    <w:name w:val="Normal"/>
    <w:qFormat/>
    <w:pPr>
      <w:widowControl w:val="0"/>
      <w:jc w:val="both"/>
    </w:pPr>
  </w:style>
  <w:style w:type="character" w:default="1" w:styleId="30b06c0f-eea8-4515-b6fa-2a52750886bb">
    <w:name w:val="Default Paragraph Font"/>
    <w:uiPriority w:val="1"/>
    <w:semiHidden/>
    <w:unhideWhenUsed/>
  </w:style>
  <w:style w:type="table" w:default="1" w:styleId="f9b88e61-5668-497d-b95f-0a4426877cd2">
    <w:name w:val="Normal Table"/>
    <w:uiPriority w:val="99"/>
    <w:semiHidden/>
    <w:unhideWhenUsed/>
    <w:tblPr>
      <w:tblInd w:w="0" w:type="dxa"/>
      <w:tblCellMar>
        <w:top w:w="0" w:type="dxa"/>
        <w:left w:w="108" w:type="dxa"/>
        <w:bottom w:w="0" w:type="dxa"/>
        <w:right w:w="108" w:type="dxa"/>
      </w:tblCellMar>
    </w:tblPr>
  </w:style>
  <w:style w:type="numbering" w:default="1" w:styleId="75ff6375-8e18-4dc0-98ea-08f1696aef42">
    <w:name w:val="No List"/>
    <w:uiPriority w:val="99"/>
    <w:semiHidden/>
    <w:unhideWhenUsed/>
  </w:style>
  <w:style w:type="paragraph" w:customStyle="1" w:styleId="ba266208-dff2-4900-afca-4bf7b0c2b6c0">
    <w:name w:val="石墨文档正文"/>
    <w:qFormat/>
    <w:rPr>
      <w:szCs w:val="22"/>
    </w:rPr>
  </w:style>
  <w:style w:type="paragraph" w:customStyle="1" w:styleId="60eadab7-990f-41f6-b396-79ec4a3b7c9b">
    <w:name w:val="石墨文档副标题"/>
    <w:qFormat/>
    <w:rPr>
      <w:color w:val="888888"/>
      <w:sz w:val="48"/>
      <w:szCs w:val="48"/>
    </w:rPr>
  </w:style>
  <w:style w:type="paragraph" w:customStyle="1" w:styleId="c6e55a13-2d1a-4065-bf47-8fa4d7b404af">
    <w:name w:val="石墨文档大标题"/>
    <w:next w:val="a3"/>
    <w:uiPriority w:val="9"/>
    <w:unhideWhenUsed/>
    <w:qFormat/>
    <w:pPr>
      <w:spacing w:before="260" w:after="260"/>
      <w:outlineLvl w:val="0"/>
    </w:pPr>
    <w:rPr>
      <w:b/>
      <w:bCs/>
      <w:sz w:val="40"/>
      <w:szCs w:val="40"/>
    </w:rPr>
  </w:style>
  <w:style w:type="paragraph" w:customStyle="1" w:styleId="c061b659-d307-488a-9b1d-9719e6b8fdd5">
    <w:name w:val="石墨文档中标题"/>
    <w:next w:val="a3"/>
    <w:uiPriority w:val="9"/>
    <w:unhideWhenUsed/>
    <w:qFormat/>
    <w:pPr>
      <w:spacing w:before="260" w:after="260"/>
      <w:outlineLvl w:val="1"/>
    </w:pPr>
    <w:rPr>
      <w:b/>
      <w:bCs/>
      <w:sz w:val="36"/>
      <w:szCs w:val="36"/>
    </w:rPr>
  </w:style>
  <w:style w:type="paragraph" w:customStyle="1" w:styleId="6a23e802-9f66-4c7b-9d7f-baf2b634a7cb">
    <w:name w:val="石墨文档小标题"/>
    <w:next w:val="a3"/>
    <w:uiPriority w:val="9"/>
    <w:unhideWhenUsed/>
    <w:qFormat/>
    <w:pPr>
      <w:spacing w:before="260" w:after="260"/>
      <w:outlineLvl w:val="2"/>
    </w:pPr>
    <w:rPr>
      <w:b/>
      <w:bCs/>
      <w:sz w:val="32"/>
      <w:szCs w:val="32"/>
    </w:rPr>
  </w:style>
  <w:style w:type="paragraph" w:customStyle="1" w:styleId="b70f7d4f-56d1-4ff8-88c3-4ac351d53e24">
    <w:name w:val="石墨文档标题"/>
    <w:next w:val="a3"/>
    <w:uiPriority w:val="9"/>
    <w:unhideWhenUsed/>
    <w:qFormat/>
    <w:pPr>
      <w:spacing w:before="260" w:after="260"/>
      <w:outlineLvl w:val="3"/>
    </w:pPr>
    <w:rPr>
      <w:b/>
      <w:bCs/>
      <w:sz w:val="56"/>
      <w:szCs w:val="56"/>
    </w:rPr>
  </w:style>
  <w:style w:type="paragraph" w:customStyle="1" w:styleId="3f5c29f3-cae3-4fa7-8e1c-650cdb6bd2c0">
    <w:name w:val="石墨文档引用"/>
    <w:qFormat/>
    <w:pPr>
      <w:pBdr>
        <w:left w:val="single" w:sz="30" w:space="10" w:color="F0F0F0"/>
      </w:pBdr>
    </w:pPr>
    <w:rPr>
      <w:color w:val="ADADAD"/>
    </w:rPr>
  </w:style>
  <w:style w:type="paragraph" w:default="1" w:styleId="41735f9a-cf8c-4371-851e-14a0a971aeff">
    <w:name w:val="Normal"/>
    <w:qFormat/>
    <w:pPr>
      <w:widowControl w:val="0"/>
      <w:jc w:val="both"/>
    </w:pPr>
  </w:style>
  <w:style w:type="character" w:default="1" w:styleId="bd3b89d9-cbef-4251-bb60-aef896f92cc1">
    <w:name w:val="Default Paragraph Font"/>
    <w:uiPriority w:val="1"/>
    <w:semiHidden/>
    <w:unhideWhenUsed/>
  </w:style>
  <w:style w:type="table" w:default="1" w:styleId="f67a0b7e-4949-4c51-a4aa-44b67f33476f">
    <w:name w:val="Normal Table"/>
    <w:uiPriority w:val="99"/>
    <w:semiHidden/>
    <w:unhideWhenUsed/>
    <w:tblPr>
      <w:tblInd w:w="0" w:type="dxa"/>
      <w:tblCellMar>
        <w:top w:w="0" w:type="dxa"/>
        <w:left w:w="108" w:type="dxa"/>
        <w:bottom w:w="0" w:type="dxa"/>
        <w:right w:w="108" w:type="dxa"/>
      </w:tblCellMar>
    </w:tblPr>
  </w:style>
  <w:style w:type="numbering" w:default="1" w:styleId="d12f2136-8cf9-4473-9bd7-8eaa3c66ed85">
    <w:name w:val="No List"/>
    <w:uiPriority w:val="99"/>
    <w:semiHidden/>
    <w:unhideWhenUsed/>
  </w:style>
  <w:style w:type="paragraph" w:customStyle="1" w:styleId="e87c479a-68c3-433c-9fa1-b46e1a3f9ae7">
    <w:name w:val="石墨文档正文"/>
    <w:qFormat/>
    <w:rPr>
      <w:szCs w:val="22"/>
    </w:rPr>
  </w:style>
  <w:style w:type="paragraph" w:customStyle="1" w:styleId="2e63a86b-ffe0-40c1-8c0e-ee0b64e8fa79">
    <w:name w:val="石墨文档副标题"/>
    <w:qFormat/>
    <w:rPr>
      <w:color w:val="888888"/>
      <w:sz w:val="48"/>
      <w:szCs w:val="48"/>
    </w:rPr>
  </w:style>
  <w:style w:type="paragraph" w:customStyle="1" w:styleId="d487706b-7391-413f-add1-3c8986e58e24">
    <w:name w:val="石墨文档大标题"/>
    <w:next w:val="a3"/>
    <w:uiPriority w:val="9"/>
    <w:unhideWhenUsed/>
    <w:qFormat/>
    <w:pPr>
      <w:spacing w:before="260" w:after="260"/>
      <w:outlineLvl w:val="0"/>
    </w:pPr>
    <w:rPr>
      <w:b/>
      <w:bCs/>
      <w:sz w:val="40"/>
      <w:szCs w:val="40"/>
    </w:rPr>
  </w:style>
  <w:style w:type="paragraph" w:customStyle="1" w:styleId="c44ec7f5-c285-47f3-a973-f8c5a82eb6f6">
    <w:name w:val="石墨文档中标题"/>
    <w:next w:val="a3"/>
    <w:uiPriority w:val="9"/>
    <w:unhideWhenUsed/>
    <w:qFormat/>
    <w:pPr>
      <w:spacing w:before="260" w:after="260"/>
      <w:outlineLvl w:val="1"/>
    </w:pPr>
    <w:rPr>
      <w:b/>
      <w:bCs/>
      <w:sz w:val="36"/>
      <w:szCs w:val="36"/>
    </w:rPr>
  </w:style>
  <w:style w:type="paragraph" w:customStyle="1" w:styleId="da973977-a54d-4a94-92c3-d30fce53c36a">
    <w:name w:val="石墨文档小标题"/>
    <w:next w:val="a3"/>
    <w:uiPriority w:val="9"/>
    <w:unhideWhenUsed/>
    <w:qFormat/>
    <w:pPr>
      <w:spacing w:before="260" w:after="260"/>
      <w:outlineLvl w:val="2"/>
    </w:pPr>
    <w:rPr>
      <w:b/>
      <w:bCs/>
      <w:sz w:val="32"/>
      <w:szCs w:val="32"/>
    </w:rPr>
  </w:style>
  <w:style w:type="paragraph" w:customStyle="1" w:styleId="a914dcff-04cb-4913-88d0-5d6d6b7ffb03">
    <w:name w:val="石墨文档标题"/>
    <w:next w:val="a3"/>
    <w:uiPriority w:val="9"/>
    <w:unhideWhenUsed/>
    <w:qFormat/>
    <w:pPr>
      <w:spacing w:before="260" w:after="260"/>
      <w:outlineLvl w:val="3"/>
    </w:pPr>
    <w:rPr>
      <w:b/>
      <w:bCs/>
      <w:sz w:val="56"/>
      <w:szCs w:val="56"/>
    </w:rPr>
  </w:style>
  <w:style w:type="paragraph" w:customStyle="1" w:styleId="b78f36d0-0156-4242-967e-61d82495fc75">
    <w:name w:val="石墨文档引用"/>
    <w:qFormat/>
    <w:pPr>
      <w:pBdr>
        <w:left w:val="single" w:sz="30" w:space="10" w:color="F0F0F0"/>
      </w:pBdr>
    </w:pPr>
    <w:rPr>
      <w:color w:val="ADADAD"/>
    </w:rPr>
  </w:style>
  <w:style w:type="paragraph" w:default="1" w:styleId="8b60bdb2-f8a9-4542-bdf4-bb31f2e6a444">
    <w:name w:val="Normal"/>
    <w:qFormat/>
    <w:pPr>
      <w:widowControl w:val="0"/>
      <w:jc w:val="both"/>
    </w:pPr>
  </w:style>
  <w:style w:type="character" w:default="1" w:styleId="4d60571c-686f-4e58-9f4d-186757ab0c4e">
    <w:name w:val="Default Paragraph Font"/>
    <w:uiPriority w:val="1"/>
    <w:semiHidden/>
    <w:unhideWhenUsed/>
  </w:style>
  <w:style w:type="table" w:default="1" w:styleId="27bfc0b2-6396-43df-8cbb-29615d7164ca">
    <w:name w:val="Normal Table"/>
    <w:uiPriority w:val="99"/>
    <w:semiHidden/>
    <w:unhideWhenUsed/>
    <w:tblPr>
      <w:tblInd w:w="0" w:type="dxa"/>
      <w:tblCellMar>
        <w:top w:w="0" w:type="dxa"/>
        <w:left w:w="108" w:type="dxa"/>
        <w:bottom w:w="0" w:type="dxa"/>
        <w:right w:w="108" w:type="dxa"/>
      </w:tblCellMar>
    </w:tblPr>
  </w:style>
  <w:style w:type="numbering" w:default="1" w:styleId="c731b327-ce54-4ef9-bde3-6eea30642f5a">
    <w:name w:val="No List"/>
    <w:uiPriority w:val="99"/>
    <w:semiHidden/>
    <w:unhideWhenUsed/>
  </w:style>
  <w:style w:type="paragraph" w:customStyle="1" w:styleId="577d98ef-28ec-4c2e-9079-517ef62cbc98">
    <w:name w:val="石墨文档正文"/>
    <w:qFormat/>
    <w:rPr>
      <w:szCs w:val="22"/>
    </w:rPr>
  </w:style>
  <w:style w:type="paragraph" w:customStyle="1" w:styleId="c60e7819-3bab-42fa-9fc5-24a4e4b7c328">
    <w:name w:val="石墨文档副标题"/>
    <w:qFormat/>
    <w:rPr>
      <w:color w:val="888888"/>
      <w:sz w:val="48"/>
      <w:szCs w:val="48"/>
    </w:rPr>
  </w:style>
  <w:style w:type="paragraph" w:customStyle="1" w:styleId="b644f7e1-70a5-4eb4-a8fc-48484aae931b">
    <w:name w:val="石墨文档大标题"/>
    <w:next w:val="a3"/>
    <w:uiPriority w:val="9"/>
    <w:unhideWhenUsed/>
    <w:qFormat/>
    <w:pPr>
      <w:spacing w:before="260" w:after="260"/>
      <w:outlineLvl w:val="0"/>
    </w:pPr>
    <w:rPr>
      <w:b/>
      <w:bCs/>
      <w:sz w:val="40"/>
      <w:szCs w:val="40"/>
    </w:rPr>
  </w:style>
  <w:style w:type="paragraph" w:customStyle="1" w:styleId="4ee6cb46-c1ec-43f3-b9b0-e6a6e2b6b8a9">
    <w:name w:val="石墨文档中标题"/>
    <w:next w:val="a3"/>
    <w:uiPriority w:val="9"/>
    <w:unhideWhenUsed/>
    <w:qFormat/>
    <w:pPr>
      <w:spacing w:before="260" w:after="260"/>
      <w:outlineLvl w:val="1"/>
    </w:pPr>
    <w:rPr>
      <w:b/>
      <w:bCs/>
      <w:sz w:val="36"/>
      <w:szCs w:val="36"/>
    </w:rPr>
  </w:style>
  <w:style w:type="paragraph" w:customStyle="1" w:styleId="28a6f2fe-344f-42ea-84e4-e5a822789aec">
    <w:name w:val="石墨文档小标题"/>
    <w:next w:val="a3"/>
    <w:uiPriority w:val="9"/>
    <w:unhideWhenUsed/>
    <w:qFormat/>
    <w:pPr>
      <w:spacing w:before="260" w:after="260"/>
      <w:outlineLvl w:val="2"/>
    </w:pPr>
    <w:rPr>
      <w:b/>
      <w:bCs/>
      <w:sz w:val="32"/>
      <w:szCs w:val="32"/>
    </w:rPr>
  </w:style>
  <w:style w:type="paragraph" w:customStyle="1" w:styleId="6d076e7c-311d-42a6-8d4a-31b9f548fe5f">
    <w:name w:val="石墨文档标题"/>
    <w:next w:val="a3"/>
    <w:uiPriority w:val="9"/>
    <w:unhideWhenUsed/>
    <w:qFormat/>
    <w:pPr>
      <w:spacing w:before="260" w:after="260"/>
      <w:outlineLvl w:val="3"/>
    </w:pPr>
    <w:rPr>
      <w:b/>
      <w:bCs/>
      <w:sz w:val="56"/>
      <w:szCs w:val="56"/>
    </w:rPr>
  </w:style>
  <w:style w:type="paragraph" w:customStyle="1" w:styleId="a7020473-0132-4d82-b5e3-07d29b9e5945">
    <w:name w:val="石墨文档引用"/>
    <w:qFormat/>
    <w:pPr>
      <w:pBdr>
        <w:left w:val="single" w:sz="30" w:space="10" w:color="F0F0F0"/>
      </w:pBdr>
    </w:pPr>
    <w:rPr>
      <w:color w:val="ADADAD"/>
    </w:rPr>
  </w:style>
  <w:style w:type="paragraph" w:default="1" w:styleId="a25c8255-4b93-4369-b024-7c794b14ed44">
    <w:name w:val="Normal"/>
    <w:qFormat/>
    <w:pPr>
      <w:widowControl w:val="0"/>
      <w:jc w:val="both"/>
    </w:pPr>
  </w:style>
  <w:style w:type="character" w:default="1" w:styleId="7856678a-08c4-455b-a4b4-119c01e72094">
    <w:name w:val="Default Paragraph Font"/>
    <w:uiPriority w:val="1"/>
    <w:semiHidden/>
    <w:unhideWhenUsed/>
  </w:style>
  <w:style w:type="table" w:default="1" w:styleId="d10585c8-e74a-4723-88ee-a9129227d93c">
    <w:name w:val="Normal Table"/>
    <w:uiPriority w:val="99"/>
    <w:semiHidden/>
    <w:unhideWhenUsed/>
    <w:tblPr>
      <w:tblInd w:w="0" w:type="dxa"/>
      <w:tblCellMar>
        <w:top w:w="0" w:type="dxa"/>
        <w:left w:w="108" w:type="dxa"/>
        <w:bottom w:w="0" w:type="dxa"/>
        <w:right w:w="108" w:type="dxa"/>
      </w:tblCellMar>
    </w:tblPr>
  </w:style>
  <w:style w:type="numbering" w:default="1" w:styleId="55dc0524-7502-4f67-81c7-a3ca8d0ce2e9">
    <w:name w:val="No List"/>
    <w:uiPriority w:val="99"/>
    <w:semiHidden/>
    <w:unhideWhenUsed/>
  </w:style>
  <w:style w:type="paragraph" w:customStyle="1" w:styleId="3a0ffdd7-7415-417e-b2d8-8edf48e61d7e">
    <w:name w:val="石墨文档正文"/>
    <w:qFormat/>
    <w:rPr>
      <w:szCs w:val="22"/>
    </w:rPr>
  </w:style>
  <w:style w:type="paragraph" w:customStyle="1" w:styleId="813d3df0-bed6-4238-a6bb-c949d6229db4">
    <w:name w:val="石墨文档副标题"/>
    <w:qFormat/>
    <w:rPr>
      <w:color w:val="888888"/>
      <w:sz w:val="48"/>
      <w:szCs w:val="48"/>
    </w:rPr>
  </w:style>
  <w:style w:type="paragraph" w:customStyle="1" w:styleId="67357622-90e3-43e4-929a-b14499c13c81">
    <w:name w:val="石墨文档大标题"/>
    <w:next w:val="a3"/>
    <w:uiPriority w:val="9"/>
    <w:unhideWhenUsed/>
    <w:qFormat/>
    <w:pPr>
      <w:spacing w:before="260" w:after="260"/>
      <w:outlineLvl w:val="0"/>
    </w:pPr>
    <w:rPr>
      <w:b/>
      <w:bCs/>
      <w:sz w:val="40"/>
      <w:szCs w:val="40"/>
    </w:rPr>
  </w:style>
  <w:style w:type="paragraph" w:customStyle="1" w:styleId="d420b35a-9393-4f3f-bdcf-dc2d43fed4c2">
    <w:name w:val="石墨文档中标题"/>
    <w:next w:val="a3"/>
    <w:uiPriority w:val="9"/>
    <w:unhideWhenUsed/>
    <w:qFormat/>
    <w:pPr>
      <w:spacing w:before="260" w:after="260"/>
      <w:outlineLvl w:val="1"/>
    </w:pPr>
    <w:rPr>
      <w:b/>
      <w:bCs/>
      <w:sz w:val="36"/>
      <w:szCs w:val="36"/>
    </w:rPr>
  </w:style>
  <w:style w:type="paragraph" w:customStyle="1" w:styleId="2e8b611f-f12f-4731-baac-204d83eb466f">
    <w:name w:val="石墨文档小标题"/>
    <w:next w:val="a3"/>
    <w:uiPriority w:val="9"/>
    <w:unhideWhenUsed/>
    <w:qFormat/>
    <w:pPr>
      <w:spacing w:before="260" w:after="260"/>
      <w:outlineLvl w:val="2"/>
    </w:pPr>
    <w:rPr>
      <w:b/>
      <w:bCs/>
      <w:sz w:val="32"/>
      <w:szCs w:val="32"/>
    </w:rPr>
  </w:style>
  <w:style w:type="paragraph" w:customStyle="1" w:styleId="d828003e-f0d9-4d35-9190-85280c886676">
    <w:name w:val="石墨文档标题"/>
    <w:next w:val="a3"/>
    <w:uiPriority w:val="9"/>
    <w:unhideWhenUsed/>
    <w:qFormat/>
    <w:pPr>
      <w:spacing w:before="260" w:after="260"/>
      <w:outlineLvl w:val="3"/>
    </w:pPr>
    <w:rPr>
      <w:b/>
      <w:bCs/>
      <w:sz w:val="56"/>
      <w:szCs w:val="56"/>
    </w:rPr>
  </w:style>
  <w:style w:type="paragraph" w:customStyle="1" w:styleId="2b133efb-d41c-4444-b315-f43154e2a27a">
    <w:name w:val="石墨文档引用"/>
    <w:qFormat/>
    <w:pPr>
      <w:pBdr>
        <w:left w:val="single" w:sz="30" w:space="10" w:color="F0F0F0"/>
      </w:pBdr>
    </w:pPr>
    <w:rPr>
      <w:color w:val="ADADAD"/>
    </w:rPr>
  </w:style>
  <w:style w:type="paragraph" w:default="1" w:styleId="c8b66e57-1523-4e67-ad3c-8b1b0baac2c8">
    <w:name w:val="Normal"/>
    <w:qFormat/>
    <w:pPr>
      <w:widowControl w:val="0"/>
      <w:jc w:val="both"/>
    </w:pPr>
  </w:style>
  <w:style w:type="character" w:default="1" w:styleId="2e039fb1-f7be-41a9-b4f9-a71fca57f150">
    <w:name w:val="Default Paragraph Font"/>
    <w:uiPriority w:val="1"/>
    <w:semiHidden/>
    <w:unhideWhenUsed/>
  </w:style>
  <w:style w:type="table" w:default="1" w:styleId="fe11c16e-aedf-4fd4-87be-53b23929f7c6">
    <w:name w:val="Normal Table"/>
    <w:uiPriority w:val="99"/>
    <w:semiHidden/>
    <w:unhideWhenUsed/>
    <w:tblPr>
      <w:tblInd w:w="0" w:type="dxa"/>
      <w:tblCellMar>
        <w:top w:w="0" w:type="dxa"/>
        <w:left w:w="108" w:type="dxa"/>
        <w:bottom w:w="0" w:type="dxa"/>
        <w:right w:w="108" w:type="dxa"/>
      </w:tblCellMar>
    </w:tblPr>
  </w:style>
  <w:style w:type="numbering" w:default="1" w:styleId="0e09fe55-adf9-4380-b7c8-a585199ae81c">
    <w:name w:val="No List"/>
    <w:uiPriority w:val="99"/>
    <w:semiHidden/>
    <w:unhideWhenUsed/>
  </w:style>
  <w:style w:type="paragraph" w:customStyle="1" w:styleId="db626e0c-bee3-4e6d-812e-a39dd2e6e2c4">
    <w:name w:val="石墨文档正文"/>
    <w:qFormat/>
    <w:rPr>
      <w:szCs w:val="22"/>
    </w:rPr>
  </w:style>
  <w:style w:type="paragraph" w:customStyle="1" w:styleId="b21c3f1d-6a2c-4ff3-9a07-4aa4e2b728c7">
    <w:name w:val="石墨文档副标题"/>
    <w:qFormat/>
    <w:rPr>
      <w:color w:val="888888"/>
      <w:sz w:val="48"/>
      <w:szCs w:val="48"/>
    </w:rPr>
  </w:style>
  <w:style w:type="paragraph" w:customStyle="1" w:styleId="e58d27d4-4de2-4a0b-886b-f1b25777becc">
    <w:name w:val="石墨文档大标题"/>
    <w:next w:val="a3"/>
    <w:uiPriority w:val="9"/>
    <w:unhideWhenUsed/>
    <w:qFormat/>
    <w:pPr>
      <w:spacing w:before="260" w:after="260"/>
      <w:outlineLvl w:val="0"/>
    </w:pPr>
    <w:rPr>
      <w:b/>
      <w:bCs/>
      <w:sz w:val="40"/>
      <w:szCs w:val="40"/>
    </w:rPr>
  </w:style>
  <w:style w:type="paragraph" w:customStyle="1" w:styleId="beb923ab-cdad-4897-b2f7-e3a72b1c501d">
    <w:name w:val="石墨文档中标题"/>
    <w:next w:val="a3"/>
    <w:uiPriority w:val="9"/>
    <w:unhideWhenUsed/>
    <w:qFormat/>
    <w:pPr>
      <w:spacing w:before="260" w:after="260"/>
      <w:outlineLvl w:val="1"/>
    </w:pPr>
    <w:rPr>
      <w:b/>
      <w:bCs/>
      <w:sz w:val="36"/>
      <w:szCs w:val="36"/>
    </w:rPr>
  </w:style>
  <w:style w:type="paragraph" w:customStyle="1" w:styleId="a6d7c33d-50a0-4f27-bafd-ca2cfc8eb228">
    <w:name w:val="石墨文档小标题"/>
    <w:next w:val="a3"/>
    <w:uiPriority w:val="9"/>
    <w:unhideWhenUsed/>
    <w:qFormat/>
    <w:pPr>
      <w:spacing w:before="260" w:after="260"/>
      <w:outlineLvl w:val="2"/>
    </w:pPr>
    <w:rPr>
      <w:b/>
      <w:bCs/>
      <w:sz w:val="32"/>
      <w:szCs w:val="32"/>
    </w:rPr>
  </w:style>
  <w:style w:type="paragraph" w:customStyle="1" w:styleId="f38af17a-9904-4573-b46c-e5a08a78f666">
    <w:name w:val="石墨文档标题"/>
    <w:next w:val="a3"/>
    <w:uiPriority w:val="9"/>
    <w:unhideWhenUsed/>
    <w:qFormat/>
    <w:pPr>
      <w:spacing w:before="260" w:after="260"/>
      <w:outlineLvl w:val="3"/>
    </w:pPr>
    <w:rPr>
      <w:b/>
      <w:bCs/>
      <w:sz w:val="56"/>
      <w:szCs w:val="56"/>
    </w:rPr>
  </w:style>
  <w:style w:type="paragraph" w:customStyle="1" w:styleId="52e122a4-0d22-46e1-9f06-8b67cf05c652">
    <w:name w:val="石墨文档引用"/>
    <w:qFormat/>
    <w:pPr>
      <w:pBdr>
        <w:left w:val="single" w:sz="30" w:space="10" w:color="F0F0F0"/>
      </w:pBdr>
    </w:pPr>
    <w:rPr>
      <w:color w:val="ADADAD"/>
    </w:rPr>
  </w:style>
  <w:style w:type="paragraph" w:default="1" w:styleId="e62f9681-560a-4d58-8de0-f7160191d459">
    <w:name w:val="Normal"/>
    <w:qFormat/>
    <w:pPr>
      <w:widowControl w:val="0"/>
      <w:jc w:val="both"/>
    </w:pPr>
  </w:style>
  <w:style w:type="character" w:default="1" w:styleId="d41fcfdb-bc9d-4589-9bae-51de893d3e91">
    <w:name w:val="Default Paragraph Font"/>
    <w:uiPriority w:val="1"/>
    <w:semiHidden/>
    <w:unhideWhenUsed/>
  </w:style>
  <w:style w:type="table" w:default="1" w:styleId="b761b4b0-206f-4329-9f02-1c8dff73de66">
    <w:name w:val="Normal Table"/>
    <w:uiPriority w:val="99"/>
    <w:semiHidden/>
    <w:unhideWhenUsed/>
    <w:tblPr>
      <w:tblInd w:w="0" w:type="dxa"/>
      <w:tblCellMar>
        <w:top w:w="0" w:type="dxa"/>
        <w:left w:w="108" w:type="dxa"/>
        <w:bottom w:w="0" w:type="dxa"/>
        <w:right w:w="108" w:type="dxa"/>
      </w:tblCellMar>
    </w:tblPr>
  </w:style>
  <w:style w:type="numbering" w:default="1" w:styleId="647f63f7-52cd-43ef-92d8-482d0464ebef">
    <w:name w:val="No List"/>
    <w:uiPriority w:val="99"/>
    <w:semiHidden/>
    <w:unhideWhenUsed/>
  </w:style>
  <w:style w:type="paragraph" w:customStyle="1" w:styleId="6f072071-02b8-4ec5-b982-e0c7b951c2a9">
    <w:name w:val="石墨文档正文"/>
    <w:qFormat/>
    <w:rPr>
      <w:szCs w:val="22"/>
    </w:rPr>
  </w:style>
  <w:style w:type="paragraph" w:customStyle="1" w:styleId="1bfb4dfe-a101-4420-85d9-b30aa41d5789">
    <w:name w:val="石墨文档副标题"/>
    <w:qFormat/>
    <w:rPr>
      <w:color w:val="888888"/>
      <w:sz w:val="48"/>
      <w:szCs w:val="48"/>
    </w:rPr>
  </w:style>
  <w:style w:type="paragraph" w:customStyle="1" w:styleId="f9ab561c-07f2-4729-b6af-8f4cbd9642a2">
    <w:name w:val="石墨文档大标题"/>
    <w:next w:val="a3"/>
    <w:uiPriority w:val="9"/>
    <w:unhideWhenUsed/>
    <w:qFormat/>
    <w:pPr>
      <w:spacing w:before="260" w:after="260"/>
      <w:outlineLvl w:val="0"/>
    </w:pPr>
    <w:rPr>
      <w:b/>
      <w:bCs/>
      <w:sz w:val="40"/>
      <w:szCs w:val="40"/>
    </w:rPr>
  </w:style>
  <w:style w:type="paragraph" w:customStyle="1" w:styleId="1afc0ae3-076e-4758-b711-b69fe0759b57">
    <w:name w:val="石墨文档中标题"/>
    <w:next w:val="a3"/>
    <w:uiPriority w:val="9"/>
    <w:unhideWhenUsed/>
    <w:qFormat/>
    <w:pPr>
      <w:spacing w:before="260" w:after="260"/>
      <w:outlineLvl w:val="1"/>
    </w:pPr>
    <w:rPr>
      <w:b/>
      <w:bCs/>
      <w:sz w:val="36"/>
      <w:szCs w:val="36"/>
    </w:rPr>
  </w:style>
  <w:style w:type="paragraph" w:customStyle="1" w:styleId="1d100f63-a3ff-48aa-81a2-1ec15788fc2a">
    <w:name w:val="石墨文档小标题"/>
    <w:next w:val="a3"/>
    <w:uiPriority w:val="9"/>
    <w:unhideWhenUsed/>
    <w:qFormat/>
    <w:pPr>
      <w:spacing w:before="260" w:after="260"/>
      <w:outlineLvl w:val="2"/>
    </w:pPr>
    <w:rPr>
      <w:b/>
      <w:bCs/>
      <w:sz w:val="32"/>
      <w:szCs w:val="32"/>
    </w:rPr>
  </w:style>
  <w:style w:type="paragraph" w:customStyle="1" w:styleId="f4752540-cf0a-4e81-b218-989ed0fad899">
    <w:name w:val="石墨文档标题"/>
    <w:next w:val="a3"/>
    <w:uiPriority w:val="9"/>
    <w:unhideWhenUsed/>
    <w:qFormat/>
    <w:pPr>
      <w:spacing w:before="260" w:after="260"/>
      <w:outlineLvl w:val="3"/>
    </w:pPr>
    <w:rPr>
      <w:b/>
      <w:bCs/>
      <w:sz w:val="56"/>
      <w:szCs w:val="56"/>
    </w:rPr>
  </w:style>
  <w:style w:type="paragraph" w:customStyle="1" w:styleId="e8551ccd-79dc-4dcc-9a6e-cfe19496aee9">
    <w:name w:val="石墨文档引用"/>
    <w:qFormat/>
    <w:pPr>
      <w:pBdr>
        <w:left w:val="single" w:sz="30" w:space="10" w:color="F0F0F0"/>
      </w:pBdr>
    </w:pPr>
    <w:rPr>
      <w:color w:val="ADADAD"/>
    </w:rPr>
  </w:style>
  <w:style w:type="paragraph" w:default="1" w:styleId="4d19e221-3687-45d6-8508-accac83acb1d">
    <w:name w:val="Normal"/>
    <w:qFormat/>
    <w:pPr>
      <w:widowControl w:val="0"/>
      <w:jc w:val="both"/>
    </w:pPr>
  </w:style>
  <w:style w:type="character" w:default="1" w:styleId="9930b64c-797e-439d-aa87-0573dd3b87a7">
    <w:name w:val="Default Paragraph Font"/>
    <w:uiPriority w:val="1"/>
    <w:semiHidden/>
    <w:unhideWhenUsed/>
  </w:style>
  <w:style w:type="table" w:default="1" w:styleId="56ab9202-bcdc-445f-98ee-584889fdcb20">
    <w:name w:val="Normal Table"/>
    <w:uiPriority w:val="99"/>
    <w:semiHidden/>
    <w:unhideWhenUsed/>
    <w:tblPr>
      <w:tblInd w:w="0" w:type="dxa"/>
      <w:tblCellMar>
        <w:top w:w="0" w:type="dxa"/>
        <w:left w:w="108" w:type="dxa"/>
        <w:bottom w:w="0" w:type="dxa"/>
        <w:right w:w="108" w:type="dxa"/>
      </w:tblCellMar>
    </w:tblPr>
  </w:style>
  <w:style w:type="numbering" w:default="1" w:styleId="66c217f5-fb3d-4abb-82b6-b72da54b8fb9">
    <w:name w:val="No List"/>
    <w:uiPriority w:val="99"/>
    <w:semiHidden/>
    <w:unhideWhenUsed/>
  </w:style>
  <w:style w:type="paragraph" w:customStyle="1" w:styleId="460a930f-b4a0-4456-8a2d-04e34495a2e1">
    <w:name w:val="石墨文档正文"/>
    <w:qFormat/>
    <w:rPr>
      <w:szCs w:val="22"/>
    </w:rPr>
  </w:style>
  <w:style w:type="paragraph" w:customStyle="1" w:styleId="e8d16073-bd61-42b2-903d-14dec4dfb904">
    <w:name w:val="石墨文档副标题"/>
    <w:qFormat/>
    <w:rPr>
      <w:color w:val="888888"/>
      <w:sz w:val="48"/>
      <w:szCs w:val="48"/>
    </w:rPr>
  </w:style>
  <w:style w:type="paragraph" w:customStyle="1" w:styleId="20acb5dd-cb03-450f-937e-704a4880440d">
    <w:name w:val="石墨文档大标题"/>
    <w:next w:val="a3"/>
    <w:uiPriority w:val="9"/>
    <w:unhideWhenUsed/>
    <w:qFormat/>
    <w:pPr>
      <w:spacing w:before="260" w:after="260"/>
      <w:outlineLvl w:val="0"/>
    </w:pPr>
    <w:rPr>
      <w:b/>
      <w:bCs/>
      <w:sz w:val="40"/>
      <w:szCs w:val="40"/>
    </w:rPr>
  </w:style>
  <w:style w:type="paragraph" w:customStyle="1" w:styleId="2cf8c9af-3609-4b09-90d7-1b548afefca4">
    <w:name w:val="石墨文档中标题"/>
    <w:next w:val="a3"/>
    <w:uiPriority w:val="9"/>
    <w:unhideWhenUsed/>
    <w:qFormat/>
    <w:pPr>
      <w:spacing w:before="260" w:after="260"/>
      <w:outlineLvl w:val="1"/>
    </w:pPr>
    <w:rPr>
      <w:b/>
      <w:bCs/>
      <w:sz w:val="36"/>
      <w:szCs w:val="36"/>
    </w:rPr>
  </w:style>
  <w:style w:type="paragraph" w:customStyle="1" w:styleId="e9cc42ee-904b-4b0d-b5c9-aff19d7be83a">
    <w:name w:val="石墨文档小标题"/>
    <w:next w:val="a3"/>
    <w:uiPriority w:val="9"/>
    <w:unhideWhenUsed/>
    <w:qFormat/>
    <w:pPr>
      <w:spacing w:before="260" w:after="260"/>
      <w:outlineLvl w:val="2"/>
    </w:pPr>
    <w:rPr>
      <w:b/>
      <w:bCs/>
      <w:sz w:val="32"/>
      <w:szCs w:val="32"/>
    </w:rPr>
  </w:style>
  <w:style w:type="paragraph" w:customStyle="1" w:styleId="75ca0bf2-2dd2-438f-9c5b-090305641ab6">
    <w:name w:val="石墨文档标题"/>
    <w:next w:val="a3"/>
    <w:uiPriority w:val="9"/>
    <w:unhideWhenUsed/>
    <w:qFormat/>
    <w:pPr>
      <w:spacing w:before="260" w:after="260"/>
      <w:outlineLvl w:val="3"/>
    </w:pPr>
    <w:rPr>
      <w:b/>
      <w:bCs/>
      <w:sz w:val="56"/>
      <w:szCs w:val="56"/>
    </w:rPr>
  </w:style>
  <w:style w:type="paragraph" w:customStyle="1" w:styleId="a76bbfe3-c816-48fe-bc93-e6265431258b">
    <w:name w:val="石墨文档引用"/>
    <w:qFormat/>
    <w:pPr>
      <w:pBdr>
        <w:left w:val="single" w:sz="30" w:space="10" w:color="F0F0F0"/>
      </w:pBdr>
    </w:pPr>
    <w:rPr>
      <w:color w:val="ADADAD"/>
    </w:rPr>
  </w:style>
  <w:style w:type="paragraph" w:default="1" w:styleId="e724a3f8-7a69-4132-a242-bb91d2912861">
    <w:name w:val="Normal"/>
    <w:qFormat/>
    <w:pPr>
      <w:widowControl w:val="0"/>
      <w:jc w:val="both"/>
    </w:pPr>
  </w:style>
  <w:style w:type="character" w:default="1" w:styleId="821c27c7-91a5-46c6-8c3f-68c756e6f1fb">
    <w:name w:val="Default Paragraph Font"/>
    <w:uiPriority w:val="1"/>
    <w:semiHidden/>
    <w:unhideWhenUsed/>
  </w:style>
  <w:style w:type="table" w:default="1" w:styleId="9651ef39-7959-4047-b9ac-ec6feaa31f0d">
    <w:name w:val="Normal Table"/>
    <w:uiPriority w:val="99"/>
    <w:semiHidden/>
    <w:unhideWhenUsed/>
    <w:tblPr>
      <w:tblInd w:w="0" w:type="dxa"/>
      <w:tblCellMar>
        <w:top w:w="0" w:type="dxa"/>
        <w:left w:w="108" w:type="dxa"/>
        <w:bottom w:w="0" w:type="dxa"/>
        <w:right w:w="108" w:type="dxa"/>
      </w:tblCellMar>
    </w:tblPr>
  </w:style>
  <w:style w:type="numbering" w:default="1" w:styleId="442f3f84-dec9-436d-a8c6-820d64e14c8d">
    <w:name w:val="No List"/>
    <w:uiPriority w:val="99"/>
    <w:semiHidden/>
    <w:unhideWhenUsed/>
  </w:style>
  <w:style w:type="paragraph" w:customStyle="1" w:styleId="d3b55ac3-7653-472b-9e4c-94f84b4d62e7">
    <w:name w:val="石墨文档正文"/>
    <w:qFormat/>
    <w:rPr>
      <w:szCs w:val="22"/>
    </w:rPr>
  </w:style>
  <w:style w:type="paragraph" w:customStyle="1" w:styleId="75774b45-d779-4a81-b494-fb7aea38e15b">
    <w:name w:val="石墨文档副标题"/>
    <w:qFormat/>
    <w:rPr>
      <w:color w:val="888888"/>
      <w:sz w:val="48"/>
      <w:szCs w:val="48"/>
    </w:rPr>
  </w:style>
  <w:style w:type="paragraph" w:customStyle="1" w:styleId="28e4a22e-6c98-470a-81ba-b3a8ca64374d">
    <w:name w:val="石墨文档大标题"/>
    <w:next w:val="a3"/>
    <w:uiPriority w:val="9"/>
    <w:unhideWhenUsed/>
    <w:qFormat/>
    <w:pPr>
      <w:spacing w:before="260" w:after="260"/>
      <w:outlineLvl w:val="0"/>
    </w:pPr>
    <w:rPr>
      <w:b/>
      <w:bCs/>
      <w:sz w:val="40"/>
      <w:szCs w:val="40"/>
    </w:rPr>
  </w:style>
  <w:style w:type="paragraph" w:customStyle="1" w:styleId="d892e608-cda2-493c-9983-399dc39805dc">
    <w:name w:val="石墨文档中标题"/>
    <w:next w:val="a3"/>
    <w:uiPriority w:val="9"/>
    <w:unhideWhenUsed/>
    <w:qFormat/>
    <w:pPr>
      <w:spacing w:before="260" w:after="260"/>
      <w:outlineLvl w:val="1"/>
    </w:pPr>
    <w:rPr>
      <w:b/>
      <w:bCs/>
      <w:sz w:val="36"/>
      <w:szCs w:val="36"/>
    </w:rPr>
  </w:style>
  <w:style w:type="paragraph" w:customStyle="1" w:styleId="9b56e9e2-f1f7-4338-9356-91e3db38c8d6">
    <w:name w:val="石墨文档小标题"/>
    <w:next w:val="a3"/>
    <w:uiPriority w:val="9"/>
    <w:unhideWhenUsed/>
    <w:qFormat/>
    <w:pPr>
      <w:spacing w:before="260" w:after="260"/>
      <w:outlineLvl w:val="2"/>
    </w:pPr>
    <w:rPr>
      <w:b/>
      <w:bCs/>
      <w:sz w:val="32"/>
      <w:szCs w:val="32"/>
    </w:rPr>
  </w:style>
  <w:style w:type="paragraph" w:customStyle="1" w:styleId="3979bc32-7c91-487d-b948-55594f020d22">
    <w:name w:val="石墨文档标题"/>
    <w:next w:val="a3"/>
    <w:uiPriority w:val="9"/>
    <w:unhideWhenUsed/>
    <w:qFormat/>
    <w:pPr>
      <w:spacing w:before="260" w:after="260"/>
      <w:outlineLvl w:val="3"/>
    </w:pPr>
    <w:rPr>
      <w:b/>
      <w:bCs/>
      <w:sz w:val="56"/>
      <w:szCs w:val="56"/>
    </w:rPr>
  </w:style>
  <w:style w:type="paragraph" w:customStyle="1" w:styleId="ef31e5e1-f940-4bea-bb33-9a0feca2da2c">
    <w:name w:val="石墨文档引用"/>
    <w:qFormat/>
    <w:pPr>
      <w:pBdr>
        <w:left w:val="single" w:sz="30" w:space="10" w:color="F0F0F0"/>
      </w:pBdr>
    </w:pPr>
    <w:rPr>
      <w:color w:val="ADADAD"/>
    </w:rPr>
  </w:style>
  <w:style w:type="paragraph" w:default="1" w:styleId="cc2d2014-a06c-4e39-a5d5-eba12d6d0743">
    <w:name w:val="Normal"/>
    <w:qFormat/>
    <w:pPr>
      <w:widowControl w:val="0"/>
      <w:jc w:val="both"/>
    </w:pPr>
  </w:style>
  <w:style w:type="character" w:default="1" w:styleId="4c3fde15-d417-4223-8df1-54e047cd68fd">
    <w:name w:val="Default Paragraph Font"/>
    <w:uiPriority w:val="1"/>
    <w:semiHidden/>
    <w:unhideWhenUsed/>
  </w:style>
  <w:style w:type="table" w:default="1" w:styleId="1dca3077-d09f-4f63-b9b3-9341aa557b18">
    <w:name w:val="Normal Table"/>
    <w:uiPriority w:val="99"/>
    <w:semiHidden/>
    <w:unhideWhenUsed/>
    <w:tblPr>
      <w:tblInd w:w="0" w:type="dxa"/>
      <w:tblCellMar>
        <w:top w:w="0" w:type="dxa"/>
        <w:left w:w="108" w:type="dxa"/>
        <w:bottom w:w="0" w:type="dxa"/>
        <w:right w:w="108" w:type="dxa"/>
      </w:tblCellMar>
    </w:tblPr>
  </w:style>
  <w:style w:type="numbering" w:default="1" w:styleId="806ad233-7c9d-4d03-9796-220f0e4064e6">
    <w:name w:val="No List"/>
    <w:uiPriority w:val="99"/>
    <w:semiHidden/>
    <w:unhideWhenUsed/>
  </w:style>
  <w:style w:type="paragraph" w:customStyle="1" w:styleId="ce125ebc-d95b-4466-af76-244970a5def8">
    <w:name w:val="石墨文档正文"/>
    <w:qFormat/>
    <w:rPr>
      <w:szCs w:val="22"/>
    </w:rPr>
  </w:style>
  <w:style w:type="paragraph" w:customStyle="1" w:styleId="ff2c1e6d-19d0-4705-a854-126354a4b08e">
    <w:name w:val="石墨文档副标题"/>
    <w:qFormat/>
    <w:rPr>
      <w:color w:val="888888"/>
      <w:sz w:val="48"/>
      <w:szCs w:val="48"/>
    </w:rPr>
  </w:style>
  <w:style w:type="paragraph" w:customStyle="1" w:styleId="6c5783cf-b26b-476c-9165-56c0c5d18457">
    <w:name w:val="石墨文档大标题"/>
    <w:next w:val="a3"/>
    <w:uiPriority w:val="9"/>
    <w:unhideWhenUsed/>
    <w:qFormat/>
    <w:pPr>
      <w:spacing w:before="260" w:after="260"/>
      <w:outlineLvl w:val="0"/>
    </w:pPr>
    <w:rPr>
      <w:b/>
      <w:bCs/>
      <w:sz w:val="40"/>
      <w:szCs w:val="40"/>
    </w:rPr>
  </w:style>
  <w:style w:type="paragraph" w:customStyle="1" w:styleId="1adf01a3-c1df-4bb8-8a73-1e66d246428c">
    <w:name w:val="石墨文档中标题"/>
    <w:next w:val="a3"/>
    <w:uiPriority w:val="9"/>
    <w:unhideWhenUsed/>
    <w:qFormat/>
    <w:pPr>
      <w:spacing w:before="260" w:after="260"/>
      <w:outlineLvl w:val="1"/>
    </w:pPr>
    <w:rPr>
      <w:b/>
      <w:bCs/>
      <w:sz w:val="36"/>
      <w:szCs w:val="36"/>
    </w:rPr>
  </w:style>
  <w:style w:type="paragraph" w:customStyle="1" w:styleId="392c0171-37bc-43b5-bb3f-c1b040569e98">
    <w:name w:val="石墨文档小标题"/>
    <w:next w:val="a3"/>
    <w:uiPriority w:val="9"/>
    <w:unhideWhenUsed/>
    <w:qFormat/>
    <w:pPr>
      <w:spacing w:before="260" w:after="260"/>
      <w:outlineLvl w:val="2"/>
    </w:pPr>
    <w:rPr>
      <w:b/>
      <w:bCs/>
      <w:sz w:val="32"/>
      <w:szCs w:val="32"/>
    </w:rPr>
  </w:style>
  <w:style w:type="paragraph" w:customStyle="1" w:styleId="c953e38f-fded-4f8b-83d9-55bc50d2b306">
    <w:name w:val="石墨文档标题"/>
    <w:next w:val="a3"/>
    <w:uiPriority w:val="9"/>
    <w:unhideWhenUsed/>
    <w:qFormat/>
    <w:pPr>
      <w:spacing w:before="260" w:after="260"/>
      <w:outlineLvl w:val="3"/>
    </w:pPr>
    <w:rPr>
      <w:b/>
      <w:bCs/>
      <w:sz w:val="56"/>
      <w:szCs w:val="56"/>
    </w:rPr>
  </w:style>
  <w:style w:type="paragraph" w:customStyle="1" w:styleId="ed32ab25-9399-4258-95e3-b3e7990a9f46">
    <w:name w:val="石墨文档引用"/>
    <w:qFormat/>
    <w:pPr>
      <w:pBdr>
        <w:left w:val="single" w:sz="30" w:space="10" w:color="F0F0F0"/>
      </w:pBdr>
    </w:pPr>
    <w:rPr>
      <w:color w:val="ADADAD"/>
    </w:rPr>
  </w:style>
  <w:style w:type="paragraph" w:default="1" w:styleId="fdb790f8-05ab-4081-be30-bcd4b2e5d9a2">
    <w:name w:val="Normal"/>
    <w:qFormat/>
    <w:pPr>
      <w:widowControl w:val="0"/>
      <w:jc w:val="both"/>
    </w:pPr>
  </w:style>
  <w:style w:type="character" w:default="1" w:styleId="a2b71a0f-7f0c-4ab0-8fcc-dfe1ec11b7e2">
    <w:name w:val="Default Paragraph Font"/>
    <w:uiPriority w:val="1"/>
    <w:semiHidden/>
    <w:unhideWhenUsed/>
  </w:style>
  <w:style w:type="table" w:default="1" w:styleId="a7a7cae0-55d8-4754-9c7d-09962e029900">
    <w:name w:val="Normal Table"/>
    <w:uiPriority w:val="99"/>
    <w:semiHidden/>
    <w:unhideWhenUsed/>
    <w:tblPr>
      <w:tblInd w:w="0" w:type="dxa"/>
      <w:tblCellMar>
        <w:top w:w="0" w:type="dxa"/>
        <w:left w:w="108" w:type="dxa"/>
        <w:bottom w:w="0" w:type="dxa"/>
        <w:right w:w="108" w:type="dxa"/>
      </w:tblCellMar>
    </w:tblPr>
  </w:style>
  <w:style w:type="numbering" w:default="1" w:styleId="8fd10145-46a0-4195-a8ff-bfddb1d44a75">
    <w:name w:val="No List"/>
    <w:uiPriority w:val="99"/>
    <w:semiHidden/>
    <w:unhideWhenUsed/>
  </w:style>
  <w:style w:type="paragraph" w:customStyle="1" w:styleId="cbaf75a5-a831-4e71-be6a-a916cdc9823c">
    <w:name w:val="石墨文档正文"/>
    <w:qFormat/>
    <w:rPr>
      <w:szCs w:val="22"/>
    </w:rPr>
  </w:style>
  <w:style w:type="paragraph" w:customStyle="1" w:styleId="87cc2ab1-daf4-4d6b-b9fb-d71105590130">
    <w:name w:val="石墨文档副标题"/>
    <w:qFormat/>
    <w:rPr>
      <w:color w:val="888888"/>
      <w:sz w:val="48"/>
      <w:szCs w:val="48"/>
    </w:rPr>
  </w:style>
  <w:style w:type="paragraph" w:customStyle="1" w:styleId="690c0887-3d84-46cd-bb6f-203e1a427b0e">
    <w:name w:val="石墨文档大标题"/>
    <w:next w:val="a3"/>
    <w:uiPriority w:val="9"/>
    <w:unhideWhenUsed/>
    <w:qFormat/>
    <w:pPr>
      <w:spacing w:before="260" w:after="260"/>
      <w:outlineLvl w:val="0"/>
    </w:pPr>
    <w:rPr>
      <w:b/>
      <w:bCs/>
      <w:sz w:val="40"/>
      <w:szCs w:val="40"/>
    </w:rPr>
  </w:style>
  <w:style w:type="paragraph" w:customStyle="1" w:styleId="5d288cdc-4178-41a5-95d3-7844111aa39c">
    <w:name w:val="石墨文档中标题"/>
    <w:next w:val="a3"/>
    <w:uiPriority w:val="9"/>
    <w:unhideWhenUsed/>
    <w:qFormat/>
    <w:pPr>
      <w:spacing w:before="260" w:after="260"/>
      <w:outlineLvl w:val="1"/>
    </w:pPr>
    <w:rPr>
      <w:b/>
      <w:bCs/>
      <w:sz w:val="36"/>
      <w:szCs w:val="36"/>
    </w:rPr>
  </w:style>
  <w:style w:type="paragraph" w:customStyle="1" w:styleId="305fc2b6-3882-40cc-af37-4529823ba78f">
    <w:name w:val="石墨文档小标题"/>
    <w:next w:val="a3"/>
    <w:uiPriority w:val="9"/>
    <w:unhideWhenUsed/>
    <w:qFormat/>
    <w:pPr>
      <w:spacing w:before="260" w:after="260"/>
      <w:outlineLvl w:val="2"/>
    </w:pPr>
    <w:rPr>
      <w:b/>
      <w:bCs/>
      <w:sz w:val="32"/>
      <w:szCs w:val="32"/>
    </w:rPr>
  </w:style>
  <w:style w:type="paragraph" w:customStyle="1" w:styleId="2390590e-5bee-4a3d-a0bf-00486d2ec8df">
    <w:name w:val="石墨文档标题"/>
    <w:next w:val="a3"/>
    <w:uiPriority w:val="9"/>
    <w:unhideWhenUsed/>
    <w:qFormat/>
    <w:pPr>
      <w:spacing w:before="260" w:after="260"/>
      <w:outlineLvl w:val="3"/>
    </w:pPr>
    <w:rPr>
      <w:b/>
      <w:bCs/>
      <w:sz w:val="56"/>
      <w:szCs w:val="56"/>
    </w:rPr>
  </w:style>
  <w:style w:type="paragraph" w:customStyle="1" w:styleId="7aeac97a-6d48-428a-9a16-da61902180cb">
    <w:name w:val="石墨文档引用"/>
    <w:qFormat/>
    <w:pPr>
      <w:pBdr>
        <w:left w:val="single" w:sz="30" w:space="10" w:color="F0F0F0"/>
      </w:pBdr>
    </w:pPr>
    <w:rPr>
      <w:color w:val="ADADAD"/>
    </w:rPr>
  </w:style>
  <w:style w:type="paragraph" w:default="1" w:styleId="b8bca483-f5fe-43b2-ab35-ae903042ed68">
    <w:name w:val="Normal"/>
    <w:qFormat/>
    <w:pPr>
      <w:widowControl w:val="0"/>
      <w:jc w:val="both"/>
    </w:pPr>
  </w:style>
  <w:style w:type="character" w:default="1" w:styleId="32c78bf4-dc7d-469a-bb34-dbe7532323be">
    <w:name w:val="Default Paragraph Font"/>
    <w:uiPriority w:val="1"/>
    <w:semiHidden/>
    <w:unhideWhenUsed/>
  </w:style>
  <w:style w:type="table" w:default="1" w:styleId="2e3d39bd-6f67-455b-a96d-d59f2b3cf0cc">
    <w:name w:val="Normal Table"/>
    <w:uiPriority w:val="99"/>
    <w:semiHidden/>
    <w:unhideWhenUsed/>
    <w:tblPr>
      <w:tblInd w:w="0" w:type="dxa"/>
      <w:tblCellMar>
        <w:top w:w="0" w:type="dxa"/>
        <w:left w:w="108" w:type="dxa"/>
        <w:bottom w:w="0" w:type="dxa"/>
        <w:right w:w="108" w:type="dxa"/>
      </w:tblCellMar>
    </w:tblPr>
  </w:style>
  <w:style w:type="numbering" w:default="1" w:styleId="14db11e4-da17-4c31-bfad-c36c8541180d">
    <w:name w:val="No List"/>
    <w:uiPriority w:val="99"/>
    <w:semiHidden/>
    <w:unhideWhenUsed/>
  </w:style>
  <w:style w:type="paragraph" w:customStyle="1" w:styleId="a31b806f-cfbd-4614-aff2-9cb3a5785e3a">
    <w:name w:val="石墨文档正文"/>
    <w:qFormat/>
    <w:rPr>
      <w:szCs w:val="22"/>
    </w:rPr>
  </w:style>
  <w:style w:type="paragraph" w:customStyle="1" w:styleId="ba774931-4ca4-4597-aced-6b127740c1f9">
    <w:name w:val="石墨文档副标题"/>
    <w:qFormat/>
    <w:rPr>
      <w:color w:val="888888"/>
      <w:sz w:val="48"/>
      <w:szCs w:val="48"/>
    </w:rPr>
  </w:style>
  <w:style w:type="paragraph" w:customStyle="1" w:styleId="83d5ffc6-cc59-4698-85cf-0e45f0e3b767">
    <w:name w:val="石墨文档大标题"/>
    <w:next w:val="a3"/>
    <w:uiPriority w:val="9"/>
    <w:unhideWhenUsed/>
    <w:qFormat/>
    <w:pPr>
      <w:spacing w:before="260" w:after="260"/>
      <w:outlineLvl w:val="0"/>
    </w:pPr>
    <w:rPr>
      <w:b/>
      <w:bCs/>
      <w:sz w:val="40"/>
      <w:szCs w:val="40"/>
    </w:rPr>
  </w:style>
  <w:style w:type="paragraph" w:customStyle="1" w:styleId="2eefdf54-7e12-460e-9fd9-96e5e1853ab8">
    <w:name w:val="石墨文档中标题"/>
    <w:next w:val="a3"/>
    <w:uiPriority w:val="9"/>
    <w:unhideWhenUsed/>
    <w:qFormat/>
    <w:pPr>
      <w:spacing w:before="260" w:after="260"/>
      <w:outlineLvl w:val="1"/>
    </w:pPr>
    <w:rPr>
      <w:b/>
      <w:bCs/>
      <w:sz w:val="36"/>
      <w:szCs w:val="36"/>
    </w:rPr>
  </w:style>
  <w:style w:type="paragraph" w:customStyle="1" w:styleId="7663ff33-09b3-4102-910b-c72799725be6">
    <w:name w:val="石墨文档小标题"/>
    <w:next w:val="a3"/>
    <w:uiPriority w:val="9"/>
    <w:unhideWhenUsed/>
    <w:qFormat/>
    <w:pPr>
      <w:spacing w:before="260" w:after="260"/>
      <w:outlineLvl w:val="2"/>
    </w:pPr>
    <w:rPr>
      <w:b/>
      <w:bCs/>
      <w:sz w:val="32"/>
      <w:szCs w:val="32"/>
    </w:rPr>
  </w:style>
  <w:style w:type="paragraph" w:customStyle="1" w:styleId="f03b0e8d-d818-4ca9-9d58-89af8443f757">
    <w:name w:val="石墨文档标题"/>
    <w:next w:val="a3"/>
    <w:uiPriority w:val="9"/>
    <w:unhideWhenUsed/>
    <w:qFormat/>
    <w:pPr>
      <w:spacing w:before="260" w:after="260"/>
      <w:outlineLvl w:val="3"/>
    </w:pPr>
    <w:rPr>
      <w:b/>
      <w:bCs/>
      <w:sz w:val="56"/>
      <w:szCs w:val="56"/>
    </w:rPr>
  </w:style>
  <w:style w:type="paragraph" w:customStyle="1" w:styleId="25166ef8-1393-42ba-a314-8c3ea632c644">
    <w:name w:val="石墨文档引用"/>
    <w:qFormat/>
    <w:pPr>
      <w:pBdr>
        <w:left w:val="single" w:sz="30" w:space="10" w:color="F0F0F0"/>
      </w:pBdr>
    </w:pPr>
    <w:rPr>
      <w:color w:val="ADADAD"/>
    </w:rPr>
  </w:style>
  <w:style w:type="paragraph" w:default="1" w:styleId="0c17f2a9-6ce5-44bd-8b23-9ddc3b4de096">
    <w:name w:val="Normal"/>
    <w:qFormat/>
    <w:pPr>
      <w:widowControl w:val="0"/>
      <w:jc w:val="both"/>
    </w:pPr>
  </w:style>
  <w:style w:type="character" w:default="1" w:styleId="cb297ad7-d30d-4271-bc99-c46a3cd21767">
    <w:name w:val="Default Paragraph Font"/>
    <w:uiPriority w:val="1"/>
    <w:semiHidden/>
    <w:unhideWhenUsed/>
  </w:style>
  <w:style w:type="table" w:default="1" w:styleId="63056310-104d-4ca0-8bc3-d2979777d783">
    <w:name w:val="Normal Table"/>
    <w:uiPriority w:val="99"/>
    <w:semiHidden/>
    <w:unhideWhenUsed/>
    <w:tblPr>
      <w:tblInd w:w="0" w:type="dxa"/>
      <w:tblCellMar>
        <w:top w:w="0" w:type="dxa"/>
        <w:left w:w="108" w:type="dxa"/>
        <w:bottom w:w="0" w:type="dxa"/>
        <w:right w:w="108" w:type="dxa"/>
      </w:tblCellMar>
    </w:tblPr>
  </w:style>
  <w:style w:type="numbering" w:default="1" w:styleId="e8638112-178b-485f-a338-5b3c80b3e502">
    <w:name w:val="No List"/>
    <w:uiPriority w:val="99"/>
    <w:semiHidden/>
    <w:unhideWhenUsed/>
  </w:style>
  <w:style w:type="paragraph" w:customStyle="1" w:styleId="d571ad4f-727e-438a-aa13-b1d07670d144">
    <w:name w:val="石墨文档正文"/>
    <w:qFormat/>
    <w:rPr>
      <w:szCs w:val="22"/>
    </w:rPr>
  </w:style>
  <w:style w:type="paragraph" w:customStyle="1" w:styleId="c9b8487a-634b-4d7f-9302-a8223ebbc504">
    <w:name w:val="石墨文档副标题"/>
    <w:qFormat/>
    <w:rPr>
      <w:color w:val="888888"/>
      <w:sz w:val="48"/>
      <w:szCs w:val="48"/>
    </w:rPr>
  </w:style>
  <w:style w:type="paragraph" w:customStyle="1" w:styleId="97263c33-3279-4264-9e11-76b7b5e048ab">
    <w:name w:val="石墨文档大标题"/>
    <w:next w:val="a3"/>
    <w:uiPriority w:val="9"/>
    <w:unhideWhenUsed/>
    <w:qFormat/>
    <w:pPr>
      <w:spacing w:before="260" w:after="260"/>
      <w:outlineLvl w:val="0"/>
    </w:pPr>
    <w:rPr>
      <w:b/>
      <w:bCs/>
      <w:sz w:val="40"/>
      <w:szCs w:val="40"/>
    </w:rPr>
  </w:style>
  <w:style w:type="paragraph" w:customStyle="1" w:styleId="022ce77d-d624-42d4-822f-d82ccce8daf3">
    <w:name w:val="石墨文档中标题"/>
    <w:next w:val="a3"/>
    <w:uiPriority w:val="9"/>
    <w:unhideWhenUsed/>
    <w:qFormat/>
    <w:pPr>
      <w:spacing w:before="260" w:after="260"/>
      <w:outlineLvl w:val="1"/>
    </w:pPr>
    <w:rPr>
      <w:b/>
      <w:bCs/>
      <w:sz w:val="36"/>
      <w:szCs w:val="36"/>
    </w:rPr>
  </w:style>
  <w:style w:type="paragraph" w:customStyle="1" w:styleId="c8c1e185-8cdd-4222-8aba-e477fba4b759">
    <w:name w:val="石墨文档小标题"/>
    <w:next w:val="a3"/>
    <w:uiPriority w:val="9"/>
    <w:unhideWhenUsed/>
    <w:qFormat/>
    <w:pPr>
      <w:spacing w:before="260" w:after="260"/>
      <w:outlineLvl w:val="2"/>
    </w:pPr>
    <w:rPr>
      <w:b/>
      <w:bCs/>
      <w:sz w:val="32"/>
      <w:szCs w:val="32"/>
    </w:rPr>
  </w:style>
  <w:style w:type="paragraph" w:customStyle="1" w:styleId="7de69eb9-f54e-4280-8bca-ebafc58e69d2">
    <w:name w:val="石墨文档标题"/>
    <w:next w:val="a3"/>
    <w:uiPriority w:val="9"/>
    <w:unhideWhenUsed/>
    <w:qFormat/>
    <w:pPr>
      <w:spacing w:before="260" w:after="260"/>
      <w:outlineLvl w:val="3"/>
    </w:pPr>
    <w:rPr>
      <w:b/>
      <w:bCs/>
      <w:sz w:val="56"/>
      <w:szCs w:val="56"/>
    </w:rPr>
  </w:style>
  <w:style w:type="paragraph" w:customStyle="1" w:styleId="921b19f9-9e66-4e71-92a7-2a63c10b3fb8">
    <w:name w:val="石墨文档引用"/>
    <w:qFormat/>
    <w:pPr>
      <w:pBdr>
        <w:left w:val="single" w:sz="30" w:space="10" w:color="F0F0F0"/>
      </w:pBdr>
    </w:pPr>
    <w:rPr>
      <w:color w:val="ADADAD"/>
    </w:rPr>
  </w:style>
  <w:style w:type="paragraph" w:default="1" w:styleId="c0dfc750-0e03-4b0e-ab07-50d968aa4538">
    <w:name w:val="Normal"/>
    <w:qFormat/>
    <w:pPr>
      <w:widowControl w:val="0"/>
      <w:jc w:val="both"/>
    </w:pPr>
  </w:style>
  <w:style w:type="character" w:default="1" w:styleId="e214f5cf-53ff-459f-8ee5-755f4dfab703">
    <w:name w:val="Default Paragraph Font"/>
    <w:uiPriority w:val="1"/>
    <w:semiHidden/>
    <w:unhideWhenUsed/>
  </w:style>
  <w:style w:type="table" w:default="1" w:styleId="d982970e-f800-400e-9ab1-cebe2a4d6104">
    <w:name w:val="Normal Table"/>
    <w:uiPriority w:val="99"/>
    <w:semiHidden/>
    <w:unhideWhenUsed/>
    <w:tblPr>
      <w:tblInd w:w="0" w:type="dxa"/>
      <w:tblCellMar>
        <w:top w:w="0" w:type="dxa"/>
        <w:left w:w="108" w:type="dxa"/>
        <w:bottom w:w="0" w:type="dxa"/>
        <w:right w:w="108" w:type="dxa"/>
      </w:tblCellMar>
    </w:tblPr>
  </w:style>
  <w:style w:type="numbering" w:default="1" w:styleId="dae51495-8b57-4533-b188-c89a50453cfa">
    <w:name w:val="No List"/>
    <w:uiPriority w:val="99"/>
    <w:semiHidden/>
    <w:unhideWhenUsed/>
  </w:style>
  <w:style w:type="paragraph" w:customStyle="1" w:styleId="7754b04b-0816-4cc6-8d9a-889df20bf6ca">
    <w:name w:val="石墨文档正文"/>
    <w:qFormat/>
    <w:rPr>
      <w:szCs w:val="22"/>
    </w:rPr>
  </w:style>
  <w:style w:type="paragraph" w:customStyle="1" w:styleId="600d4bd1-b9cc-454b-96c7-84b670f97e41">
    <w:name w:val="石墨文档副标题"/>
    <w:qFormat/>
    <w:rPr>
      <w:color w:val="888888"/>
      <w:sz w:val="48"/>
      <w:szCs w:val="48"/>
    </w:rPr>
  </w:style>
  <w:style w:type="paragraph" w:customStyle="1" w:styleId="50163f05-28bb-42cf-86d5-727ad45e9c6f">
    <w:name w:val="石墨文档大标题"/>
    <w:next w:val="a3"/>
    <w:uiPriority w:val="9"/>
    <w:unhideWhenUsed/>
    <w:qFormat/>
    <w:pPr>
      <w:spacing w:before="260" w:after="260"/>
      <w:outlineLvl w:val="0"/>
    </w:pPr>
    <w:rPr>
      <w:b/>
      <w:bCs/>
      <w:sz w:val="40"/>
      <w:szCs w:val="40"/>
    </w:rPr>
  </w:style>
  <w:style w:type="paragraph" w:customStyle="1" w:styleId="bb763ab8-5c4b-4b80-b351-b0e2e9ad60ad">
    <w:name w:val="石墨文档中标题"/>
    <w:next w:val="a3"/>
    <w:uiPriority w:val="9"/>
    <w:unhideWhenUsed/>
    <w:qFormat/>
    <w:pPr>
      <w:spacing w:before="260" w:after="260"/>
      <w:outlineLvl w:val="1"/>
    </w:pPr>
    <w:rPr>
      <w:b/>
      <w:bCs/>
      <w:sz w:val="36"/>
      <w:szCs w:val="36"/>
    </w:rPr>
  </w:style>
  <w:style w:type="paragraph" w:customStyle="1" w:styleId="ddc88208-34e2-4ebf-8092-17b707797bee">
    <w:name w:val="石墨文档小标题"/>
    <w:next w:val="a3"/>
    <w:uiPriority w:val="9"/>
    <w:unhideWhenUsed/>
    <w:qFormat/>
    <w:pPr>
      <w:spacing w:before="260" w:after="260"/>
      <w:outlineLvl w:val="2"/>
    </w:pPr>
    <w:rPr>
      <w:b/>
      <w:bCs/>
      <w:sz w:val="32"/>
      <w:szCs w:val="32"/>
    </w:rPr>
  </w:style>
  <w:style w:type="paragraph" w:customStyle="1" w:styleId="9582dc88-4f44-4ffd-a49c-040b45e5ff0f">
    <w:name w:val="石墨文档标题"/>
    <w:next w:val="a3"/>
    <w:uiPriority w:val="9"/>
    <w:unhideWhenUsed/>
    <w:qFormat/>
    <w:pPr>
      <w:spacing w:before="260" w:after="260"/>
      <w:outlineLvl w:val="3"/>
    </w:pPr>
    <w:rPr>
      <w:b/>
      <w:bCs/>
      <w:sz w:val="56"/>
      <w:szCs w:val="56"/>
    </w:rPr>
  </w:style>
  <w:style w:type="paragraph" w:customStyle="1" w:styleId="6cd248a5-edb3-4d39-a7e4-cde3cdb150ef">
    <w:name w:val="石墨文档引用"/>
    <w:qFormat/>
    <w:pPr>
      <w:pBdr>
        <w:left w:val="single" w:sz="30" w:space="10" w:color="F0F0F0"/>
      </w:pBdr>
    </w:pPr>
    <w:rPr>
      <w:color w:val="ADADAD"/>
    </w:rPr>
  </w:style>
  <w:style w:type="paragraph" w:default="1" w:styleId="c307a0a7-a00a-4423-bb5c-de2496c84c6b">
    <w:name w:val="Normal"/>
    <w:qFormat/>
    <w:pPr>
      <w:widowControl w:val="0"/>
      <w:jc w:val="both"/>
    </w:pPr>
  </w:style>
  <w:style w:type="character" w:default="1" w:styleId="c23de403-652f-4219-b988-4e48c6ebdd24">
    <w:name w:val="Default Paragraph Font"/>
    <w:uiPriority w:val="1"/>
    <w:semiHidden/>
    <w:unhideWhenUsed/>
  </w:style>
  <w:style w:type="table" w:default="1" w:styleId="3edf9b78-b029-4105-9264-e8e09fdebbe4">
    <w:name w:val="Normal Table"/>
    <w:uiPriority w:val="99"/>
    <w:semiHidden/>
    <w:unhideWhenUsed/>
    <w:tblPr>
      <w:tblInd w:w="0" w:type="dxa"/>
      <w:tblCellMar>
        <w:top w:w="0" w:type="dxa"/>
        <w:left w:w="108" w:type="dxa"/>
        <w:bottom w:w="0" w:type="dxa"/>
        <w:right w:w="108" w:type="dxa"/>
      </w:tblCellMar>
    </w:tblPr>
  </w:style>
  <w:style w:type="numbering" w:default="1" w:styleId="18c9ee7d-a170-44d6-8505-3fc1829d1181">
    <w:name w:val="No List"/>
    <w:uiPriority w:val="99"/>
    <w:semiHidden/>
    <w:unhideWhenUsed/>
  </w:style>
  <w:style w:type="paragraph" w:customStyle="1" w:styleId="34dc75e2-b742-4a95-9fdf-999615fb90c5">
    <w:name w:val="石墨文档正文"/>
    <w:qFormat/>
    <w:rPr>
      <w:szCs w:val="22"/>
    </w:rPr>
  </w:style>
  <w:style w:type="paragraph" w:customStyle="1" w:styleId="ea47c541-d2fe-48e8-a065-f5c932dd29c9">
    <w:name w:val="石墨文档副标题"/>
    <w:qFormat/>
    <w:rPr>
      <w:color w:val="888888"/>
      <w:sz w:val="48"/>
      <w:szCs w:val="48"/>
    </w:rPr>
  </w:style>
  <w:style w:type="paragraph" w:customStyle="1" w:styleId="259ada99-d9eb-4007-8876-01cda72a0faf">
    <w:name w:val="石墨文档大标题"/>
    <w:next w:val="a3"/>
    <w:uiPriority w:val="9"/>
    <w:unhideWhenUsed/>
    <w:qFormat/>
    <w:pPr>
      <w:spacing w:before="260" w:after="260"/>
      <w:outlineLvl w:val="0"/>
    </w:pPr>
    <w:rPr>
      <w:b/>
      <w:bCs/>
      <w:sz w:val="40"/>
      <w:szCs w:val="40"/>
    </w:rPr>
  </w:style>
  <w:style w:type="paragraph" w:customStyle="1" w:styleId="1b83de5e-9130-40f1-ab2e-ea2dc970cd53">
    <w:name w:val="石墨文档中标题"/>
    <w:next w:val="a3"/>
    <w:uiPriority w:val="9"/>
    <w:unhideWhenUsed/>
    <w:qFormat/>
    <w:pPr>
      <w:spacing w:before="260" w:after="260"/>
      <w:outlineLvl w:val="1"/>
    </w:pPr>
    <w:rPr>
      <w:b/>
      <w:bCs/>
      <w:sz w:val="36"/>
      <w:szCs w:val="36"/>
    </w:rPr>
  </w:style>
  <w:style w:type="paragraph" w:customStyle="1" w:styleId="4a3e2856-ef06-46bd-ada5-b8104da8954c">
    <w:name w:val="石墨文档小标题"/>
    <w:next w:val="a3"/>
    <w:uiPriority w:val="9"/>
    <w:unhideWhenUsed/>
    <w:qFormat/>
    <w:pPr>
      <w:spacing w:before="260" w:after="260"/>
      <w:outlineLvl w:val="2"/>
    </w:pPr>
    <w:rPr>
      <w:b/>
      <w:bCs/>
      <w:sz w:val="32"/>
      <w:szCs w:val="32"/>
    </w:rPr>
  </w:style>
  <w:style w:type="paragraph" w:customStyle="1" w:styleId="a0e9033f-4409-4400-9521-8e9e5e26d240">
    <w:name w:val="石墨文档标题"/>
    <w:next w:val="a3"/>
    <w:uiPriority w:val="9"/>
    <w:unhideWhenUsed/>
    <w:qFormat/>
    <w:pPr>
      <w:spacing w:before="260" w:after="260"/>
      <w:outlineLvl w:val="3"/>
    </w:pPr>
    <w:rPr>
      <w:b/>
      <w:bCs/>
      <w:sz w:val="56"/>
      <w:szCs w:val="56"/>
    </w:rPr>
  </w:style>
  <w:style w:type="paragraph" w:customStyle="1" w:styleId="b1fd7eae-8be2-4eeb-8d0b-c2197b4ec6d3">
    <w:name w:val="石墨文档引用"/>
    <w:qFormat/>
    <w:pPr>
      <w:pBdr>
        <w:left w:val="single" w:sz="30" w:space="10" w:color="F0F0F0"/>
      </w:pBdr>
    </w:pPr>
    <w:rPr>
      <w:color w:val="ADADAD"/>
    </w:rPr>
  </w:style>
  <w:style w:type="paragraph" w:default="1" w:styleId="75b63190-29d5-4436-8815-edfd185df25f">
    <w:name w:val="Normal"/>
    <w:qFormat/>
    <w:pPr>
      <w:widowControl w:val="0"/>
      <w:jc w:val="both"/>
    </w:pPr>
  </w:style>
  <w:style w:type="character" w:default="1" w:styleId="2e1c52f7-6865-4c8c-9d2b-5a0a5064d80c">
    <w:name w:val="Default Paragraph Font"/>
    <w:uiPriority w:val="1"/>
    <w:semiHidden/>
    <w:unhideWhenUsed/>
  </w:style>
  <w:style w:type="table" w:default="1" w:styleId="ef17630f-ec11-42d4-9d4b-573aff564283">
    <w:name w:val="Normal Table"/>
    <w:uiPriority w:val="99"/>
    <w:semiHidden/>
    <w:unhideWhenUsed/>
    <w:tblPr>
      <w:tblInd w:w="0" w:type="dxa"/>
      <w:tblCellMar>
        <w:top w:w="0" w:type="dxa"/>
        <w:left w:w="108" w:type="dxa"/>
        <w:bottom w:w="0" w:type="dxa"/>
        <w:right w:w="108" w:type="dxa"/>
      </w:tblCellMar>
    </w:tblPr>
  </w:style>
  <w:style w:type="numbering" w:default="1" w:styleId="2de98c17-c961-4c69-afbe-8faf074b9216">
    <w:name w:val="No List"/>
    <w:uiPriority w:val="99"/>
    <w:semiHidden/>
    <w:unhideWhenUsed/>
  </w:style>
  <w:style w:type="paragraph" w:customStyle="1" w:styleId="c094678e-950d-496b-bacd-7af8dec1e742">
    <w:name w:val="石墨文档正文"/>
    <w:qFormat/>
    <w:rPr>
      <w:szCs w:val="22"/>
    </w:rPr>
  </w:style>
  <w:style w:type="paragraph" w:customStyle="1" w:styleId="3fe9fc41-7497-4fda-8672-58c894d67542">
    <w:name w:val="石墨文档副标题"/>
    <w:qFormat/>
    <w:rPr>
      <w:color w:val="888888"/>
      <w:sz w:val="48"/>
      <w:szCs w:val="48"/>
    </w:rPr>
  </w:style>
  <w:style w:type="paragraph" w:customStyle="1" w:styleId="7d8ac1de-730d-453b-9350-2d2d0dc5ca39">
    <w:name w:val="石墨文档大标题"/>
    <w:next w:val="a3"/>
    <w:uiPriority w:val="9"/>
    <w:unhideWhenUsed/>
    <w:qFormat/>
    <w:pPr>
      <w:spacing w:before="260" w:after="260"/>
      <w:outlineLvl w:val="0"/>
    </w:pPr>
    <w:rPr>
      <w:b/>
      <w:bCs/>
      <w:sz w:val="40"/>
      <w:szCs w:val="40"/>
    </w:rPr>
  </w:style>
  <w:style w:type="paragraph" w:customStyle="1" w:styleId="2d1c89de-0eb2-4743-9c07-9cc5ff5923df">
    <w:name w:val="石墨文档中标题"/>
    <w:next w:val="a3"/>
    <w:uiPriority w:val="9"/>
    <w:unhideWhenUsed/>
    <w:qFormat/>
    <w:pPr>
      <w:spacing w:before="260" w:after="260"/>
      <w:outlineLvl w:val="1"/>
    </w:pPr>
    <w:rPr>
      <w:b/>
      <w:bCs/>
      <w:sz w:val="36"/>
      <w:szCs w:val="36"/>
    </w:rPr>
  </w:style>
  <w:style w:type="paragraph" w:customStyle="1" w:styleId="c12861ca-8358-4254-a4a9-42bb8534ae9b">
    <w:name w:val="石墨文档小标题"/>
    <w:next w:val="a3"/>
    <w:uiPriority w:val="9"/>
    <w:unhideWhenUsed/>
    <w:qFormat/>
    <w:pPr>
      <w:spacing w:before="260" w:after="260"/>
      <w:outlineLvl w:val="2"/>
    </w:pPr>
    <w:rPr>
      <w:b/>
      <w:bCs/>
      <w:sz w:val="32"/>
      <w:szCs w:val="32"/>
    </w:rPr>
  </w:style>
  <w:style w:type="paragraph" w:customStyle="1" w:styleId="b7bd6437-401c-4239-8227-9ab29f017d4a">
    <w:name w:val="石墨文档标题"/>
    <w:next w:val="a3"/>
    <w:uiPriority w:val="9"/>
    <w:unhideWhenUsed/>
    <w:qFormat/>
    <w:pPr>
      <w:spacing w:before="260" w:after="260"/>
      <w:outlineLvl w:val="3"/>
    </w:pPr>
    <w:rPr>
      <w:b/>
      <w:bCs/>
      <w:sz w:val="56"/>
      <w:szCs w:val="56"/>
    </w:rPr>
  </w:style>
  <w:style w:type="paragraph" w:customStyle="1" w:styleId="78675eca-cab3-48e6-9909-f0aefd086e19">
    <w:name w:val="石墨文档引用"/>
    <w:qFormat/>
    <w:pPr>
      <w:pBdr>
        <w:left w:val="single" w:sz="30" w:space="10" w:color="F0F0F0"/>
      </w:pBdr>
    </w:pPr>
    <w:rPr>
      <w:color w:val="ADADAD"/>
    </w:rPr>
  </w:style>
  <w:style w:type="paragraph" w:default="1" w:styleId="531f6b03-15e0-4d05-9e38-f8e7cd04d86e">
    <w:name w:val="Normal"/>
    <w:qFormat/>
    <w:pPr>
      <w:widowControl w:val="0"/>
      <w:jc w:val="both"/>
    </w:pPr>
  </w:style>
  <w:style w:type="character" w:default="1" w:styleId="aec0f654-a342-4b4c-b175-b6ff56ffa069">
    <w:name w:val="Default Paragraph Font"/>
    <w:uiPriority w:val="1"/>
    <w:semiHidden/>
    <w:unhideWhenUsed/>
  </w:style>
  <w:style w:type="table" w:default="1" w:styleId="37cc2814-ae1b-4596-b7e0-f60261bfbcf4">
    <w:name w:val="Normal Table"/>
    <w:uiPriority w:val="99"/>
    <w:semiHidden/>
    <w:unhideWhenUsed/>
    <w:tblPr>
      <w:tblInd w:w="0" w:type="dxa"/>
      <w:tblCellMar>
        <w:top w:w="0" w:type="dxa"/>
        <w:left w:w="108" w:type="dxa"/>
        <w:bottom w:w="0" w:type="dxa"/>
        <w:right w:w="108" w:type="dxa"/>
      </w:tblCellMar>
    </w:tblPr>
  </w:style>
  <w:style w:type="numbering" w:default="1" w:styleId="bd1c94aa-9747-4c95-8142-baaa25a3ccb9">
    <w:name w:val="No List"/>
    <w:uiPriority w:val="99"/>
    <w:semiHidden/>
    <w:unhideWhenUsed/>
  </w:style>
  <w:style w:type="paragraph" w:customStyle="1" w:styleId="ca3a0287-676e-4028-b36c-5b33af7d8920">
    <w:name w:val="石墨文档正文"/>
    <w:qFormat/>
    <w:rPr>
      <w:szCs w:val="22"/>
    </w:rPr>
  </w:style>
  <w:style w:type="paragraph" w:customStyle="1" w:styleId="1ff10a77-6c03-4b41-974f-839cf1a7e36e">
    <w:name w:val="石墨文档副标题"/>
    <w:qFormat/>
    <w:rPr>
      <w:color w:val="888888"/>
      <w:sz w:val="48"/>
      <w:szCs w:val="48"/>
    </w:rPr>
  </w:style>
  <w:style w:type="paragraph" w:customStyle="1" w:styleId="8c972f38-8c7a-4f58-8cde-237a96a9f799">
    <w:name w:val="石墨文档大标题"/>
    <w:next w:val="a3"/>
    <w:uiPriority w:val="9"/>
    <w:unhideWhenUsed/>
    <w:qFormat/>
    <w:pPr>
      <w:spacing w:before="260" w:after="260"/>
      <w:outlineLvl w:val="0"/>
    </w:pPr>
    <w:rPr>
      <w:b/>
      <w:bCs/>
      <w:sz w:val="40"/>
      <w:szCs w:val="40"/>
    </w:rPr>
  </w:style>
  <w:style w:type="paragraph" w:customStyle="1" w:styleId="644f611f-0a3a-47db-a8a7-160cee6f5c07">
    <w:name w:val="石墨文档中标题"/>
    <w:next w:val="a3"/>
    <w:uiPriority w:val="9"/>
    <w:unhideWhenUsed/>
    <w:qFormat/>
    <w:pPr>
      <w:spacing w:before="260" w:after="260"/>
      <w:outlineLvl w:val="1"/>
    </w:pPr>
    <w:rPr>
      <w:b/>
      <w:bCs/>
      <w:sz w:val="36"/>
      <w:szCs w:val="36"/>
    </w:rPr>
  </w:style>
  <w:style w:type="paragraph" w:customStyle="1" w:styleId="cf6c5cb9-bed0-4716-a226-c555be9e0c0c">
    <w:name w:val="石墨文档小标题"/>
    <w:next w:val="a3"/>
    <w:uiPriority w:val="9"/>
    <w:unhideWhenUsed/>
    <w:qFormat/>
    <w:pPr>
      <w:spacing w:before="260" w:after="260"/>
      <w:outlineLvl w:val="2"/>
    </w:pPr>
    <w:rPr>
      <w:b/>
      <w:bCs/>
      <w:sz w:val="32"/>
      <w:szCs w:val="32"/>
    </w:rPr>
  </w:style>
  <w:style w:type="paragraph" w:customStyle="1" w:styleId="d5ea58f0-05dd-4176-b4d7-44a0071bd57b">
    <w:name w:val="石墨文档标题"/>
    <w:next w:val="a3"/>
    <w:uiPriority w:val="9"/>
    <w:unhideWhenUsed/>
    <w:qFormat/>
    <w:pPr>
      <w:spacing w:before="260" w:after="260"/>
      <w:outlineLvl w:val="3"/>
    </w:pPr>
    <w:rPr>
      <w:b/>
      <w:bCs/>
      <w:sz w:val="56"/>
      <w:szCs w:val="56"/>
    </w:rPr>
  </w:style>
  <w:style w:type="paragraph" w:customStyle="1" w:styleId="2a9b6fca-db84-4239-8b21-83334f073000">
    <w:name w:val="石墨文档引用"/>
    <w:qFormat/>
    <w:pPr>
      <w:pBdr>
        <w:left w:val="single" w:sz="30" w:space="10" w:color="F0F0F0"/>
      </w:pBdr>
    </w:pPr>
    <w:rPr>
      <w:color w:val="ADADAD"/>
    </w:rPr>
  </w:style>
  <w:style w:type="paragraph" w:default="1" w:styleId="7fe74999-71a8-4b03-8bad-d167a17a6ded">
    <w:name w:val="Normal"/>
    <w:qFormat/>
    <w:pPr>
      <w:widowControl w:val="0"/>
      <w:jc w:val="both"/>
    </w:pPr>
  </w:style>
  <w:style w:type="character" w:default="1" w:styleId="9ebe997a-10fc-4494-a012-dbf4a16e0f05">
    <w:name w:val="Default Paragraph Font"/>
    <w:uiPriority w:val="1"/>
    <w:semiHidden/>
    <w:unhideWhenUsed/>
  </w:style>
  <w:style w:type="table" w:default="1" w:styleId="2535550d-9c41-40c6-95f3-8b96245a8ef8">
    <w:name w:val="Normal Table"/>
    <w:uiPriority w:val="99"/>
    <w:semiHidden/>
    <w:unhideWhenUsed/>
    <w:tblPr>
      <w:tblInd w:w="0" w:type="dxa"/>
      <w:tblCellMar>
        <w:top w:w="0" w:type="dxa"/>
        <w:left w:w="108" w:type="dxa"/>
        <w:bottom w:w="0" w:type="dxa"/>
        <w:right w:w="108" w:type="dxa"/>
      </w:tblCellMar>
    </w:tblPr>
  </w:style>
  <w:style w:type="numbering" w:default="1" w:styleId="b6cca741-4238-4733-827c-983e673b08c9">
    <w:name w:val="No List"/>
    <w:uiPriority w:val="99"/>
    <w:semiHidden/>
    <w:unhideWhenUsed/>
  </w:style>
  <w:style w:type="paragraph" w:customStyle="1" w:styleId="6978550b-6cd5-4259-b237-47c8ab100da8">
    <w:name w:val="石墨文档正文"/>
    <w:qFormat/>
    <w:rPr>
      <w:szCs w:val="22"/>
    </w:rPr>
  </w:style>
  <w:style w:type="paragraph" w:customStyle="1" w:styleId="385a155e-0fb6-4865-993b-81706625a4b1">
    <w:name w:val="石墨文档副标题"/>
    <w:qFormat/>
    <w:rPr>
      <w:color w:val="888888"/>
      <w:sz w:val="48"/>
      <w:szCs w:val="48"/>
    </w:rPr>
  </w:style>
  <w:style w:type="paragraph" w:customStyle="1" w:styleId="adc9b00c-af37-4955-82e8-0debd53842dc">
    <w:name w:val="石墨文档大标题"/>
    <w:next w:val="a3"/>
    <w:uiPriority w:val="9"/>
    <w:unhideWhenUsed/>
    <w:qFormat/>
    <w:pPr>
      <w:spacing w:before="260" w:after="260"/>
      <w:outlineLvl w:val="0"/>
    </w:pPr>
    <w:rPr>
      <w:b/>
      <w:bCs/>
      <w:sz w:val="40"/>
      <w:szCs w:val="40"/>
    </w:rPr>
  </w:style>
  <w:style w:type="paragraph" w:customStyle="1" w:styleId="f2378cc0-4bae-4801-aa71-c9e524afb10d">
    <w:name w:val="石墨文档中标题"/>
    <w:next w:val="a3"/>
    <w:uiPriority w:val="9"/>
    <w:unhideWhenUsed/>
    <w:qFormat/>
    <w:pPr>
      <w:spacing w:before="260" w:after="260"/>
      <w:outlineLvl w:val="1"/>
    </w:pPr>
    <w:rPr>
      <w:b/>
      <w:bCs/>
      <w:sz w:val="36"/>
      <w:szCs w:val="36"/>
    </w:rPr>
  </w:style>
  <w:style w:type="paragraph" w:customStyle="1" w:styleId="d50c7664-da5d-42e9-8462-6059889e981e">
    <w:name w:val="石墨文档小标题"/>
    <w:next w:val="a3"/>
    <w:uiPriority w:val="9"/>
    <w:unhideWhenUsed/>
    <w:qFormat/>
    <w:pPr>
      <w:spacing w:before="260" w:after="260"/>
      <w:outlineLvl w:val="2"/>
    </w:pPr>
    <w:rPr>
      <w:b/>
      <w:bCs/>
      <w:sz w:val="32"/>
      <w:szCs w:val="32"/>
    </w:rPr>
  </w:style>
  <w:style w:type="paragraph" w:customStyle="1" w:styleId="255a4687-5168-4a04-91aa-09b02a395309">
    <w:name w:val="石墨文档标题"/>
    <w:next w:val="a3"/>
    <w:uiPriority w:val="9"/>
    <w:unhideWhenUsed/>
    <w:qFormat/>
    <w:pPr>
      <w:spacing w:before="260" w:after="260"/>
      <w:outlineLvl w:val="3"/>
    </w:pPr>
    <w:rPr>
      <w:b/>
      <w:bCs/>
      <w:sz w:val="56"/>
      <w:szCs w:val="56"/>
    </w:rPr>
  </w:style>
  <w:style w:type="paragraph" w:customStyle="1" w:styleId="a84f0559-1db8-445f-9657-2221d4280695">
    <w:name w:val="石墨文档引用"/>
    <w:qFormat/>
    <w:pPr>
      <w:pBdr>
        <w:left w:val="single" w:sz="30" w:space="10" w:color="F0F0F0"/>
      </w:pBdr>
    </w:pPr>
    <w:rPr>
      <w:color w:val="ADADAD"/>
    </w:rPr>
  </w:style>
  <w:style w:type="paragraph" w:default="1" w:styleId="adf392b2-1b82-44d6-a2b4-ccc1b5d674ec">
    <w:name w:val="Normal"/>
    <w:qFormat/>
    <w:pPr>
      <w:widowControl w:val="0"/>
      <w:jc w:val="both"/>
    </w:pPr>
  </w:style>
  <w:style w:type="character" w:default="1" w:styleId="866504f9-47dc-411b-92c2-4a605665eda3">
    <w:name w:val="Default Paragraph Font"/>
    <w:uiPriority w:val="1"/>
    <w:semiHidden/>
    <w:unhideWhenUsed/>
  </w:style>
  <w:style w:type="table" w:default="1" w:styleId="3e7a9399-92d7-4b6a-adbb-ac9f33bff6cf">
    <w:name w:val="Normal Table"/>
    <w:uiPriority w:val="99"/>
    <w:semiHidden/>
    <w:unhideWhenUsed/>
    <w:tblPr>
      <w:tblInd w:w="0" w:type="dxa"/>
      <w:tblCellMar>
        <w:top w:w="0" w:type="dxa"/>
        <w:left w:w="108" w:type="dxa"/>
        <w:bottom w:w="0" w:type="dxa"/>
        <w:right w:w="108" w:type="dxa"/>
      </w:tblCellMar>
    </w:tblPr>
  </w:style>
  <w:style w:type="numbering" w:default="1" w:styleId="fa1f17f4-95b9-48e8-a159-3eafdd39940b">
    <w:name w:val="No List"/>
    <w:uiPriority w:val="99"/>
    <w:semiHidden/>
    <w:unhideWhenUsed/>
  </w:style>
  <w:style w:type="paragraph" w:customStyle="1" w:styleId="36d9e2aa-69eb-4755-af31-bb50da80d147">
    <w:name w:val="石墨文档正文"/>
    <w:qFormat/>
    <w:rPr>
      <w:szCs w:val="22"/>
    </w:rPr>
  </w:style>
  <w:style w:type="paragraph" w:customStyle="1" w:styleId="76ddceea-e2fd-48b6-8d2f-dcc64858b323">
    <w:name w:val="石墨文档副标题"/>
    <w:qFormat/>
    <w:rPr>
      <w:color w:val="888888"/>
      <w:sz w:val="48"/>
      <w:szCs w:val="48"/>
    </w:rPr>
  </w:style>
  <w:style w:type="paragraph" w:customStyle="1" w:styleId="72841a8f-c4f0-45eb-8d3d-826f1b435d93">
    <w:name w:val="石墨文档大标题"/>
    <w:next w:val="a3"/>
    <w:uiPriority w:val="9"/>
    <w:unhideWhenUsed/>
    <w:qFormat/>
    <w:pPr>
      <w:spacing w:before="260" w:after="260"/>
      <w:outlineLvl w:val="0"/>
    </w:pPr>
    <w:rPr>
      <w:b/>
      <w:bCs/>
      <w:sz w:val="40"/>
      <w:szCs w:val="40"/>
    </w:rPr>
  </w:style>
  <w:style w:type="paragraph" w:customStyle="1" w:styleId="1e94a355-d01d-420a-87d3-8a4a62b8e344">
    <w:name w:val="石墨文档中标题"/>
    <w:next w:val="a3"/>
    <w:uiPriority w:val="9"/>
    <w:unhideWhenUsed/>
    <w:qFormat/>
    <w:pPr>
      <w:spacing w:before="260" w:after="260"/>
      <w:outlineLvl w:val="1"/>
    </w:pPr>
    <w:rPr>
      <w:b/>
      <w:bCs/>
      <w:sz w:val="36"/>
      <w:szCs w:val="36"/>
    </w:rPr>
  </w:style>
  <w:style w:type="paragraph" w:customStyle="1" w:styleId="068a3d5e-848b-4b81-a78f-1693b69bd021">
    <w:name w:val="石墨文档小标题"/>
    <w:next w:val="a3"/>
    <w:uiPriority w:val="9"/>
    <w:unhideWhenUsed/>
    <w:qFormat/>
    <w:pPr>
      <w:spacing w:before="260" w:after="260"/>
      <w:outlineLvl w:val="2"/>
    </w:pPr>
    <w:rPr>
      <w:b/>
      <w:bCs/>
      <w:sz w:val="32"/>
      <w:szCs w:val="32"/>
    </w:rPr>
  </w:style>
  <w:style w:type="paragraph" w:customStyle="1" w:styleId="8e6acb87-a2e5-43ec-b991-b7ca8b2f1a83">
    <w:name w:val="石墨文档标题"/>
    <w:next w:val="a3"/>
    <w:uiPriority w:val="9"/>
    <w:unhideWhenUsed/>
    <w:qFormat/>
    <w:pPr>
      <w:spacing w:before="260" w:after="260"/>
      <w:outlineLvl w:val="3"/>
    </w:pPr>
    <w:rPr>
      <w:b/>
      <w:bCs/>
      <w:sz w:val="56"/>
      <w:szCs w:val="56"/>
    </w:rPr>
  </w:style>
  <w:style w:type="paragraph" w:customStyle="1" w:styleId="b18465f8-b438-4542-8b3e-2c2a4ad3cb2f">
    <w:name w:val="石墨文档引用"/>
    <w:qFormat/>
    <w:pPr>
      <w:pBdr>
        <w:left w:val="single" w:sz="30" w:space="10" w:color="F0F0F0"/>
      </w:pBdr>
    </w:pPr>
    <w:rPr>
      <w:color w:val="ADADAD"/>
    </w:rPr>
  </w:style>
  <w:style w:type="paragraph" w:default="1" w:styleId="96c9f557-398b-4f10-815a-38af2dd6baa2">
    <w:name w:val="Normal"/>
    <w:qFormat/>
    <w:pPr>
      <w:widowControl w:val="0"/>
      <w:jc w:val="both"/>
    </w:pPr>
  </w:style>
  <w:style w:type="character" w:default="1" w:styleId="44312672-0009-44ae-a701-18c5bbebb03d">
    <w:name w:val="Default Paragraph Font"/>
    <w:uiPriority w:val="1"/>
    <w:semiHidden/>
    <w:unhideWhenUsed/>
  </w:style>
  <w:style w:type="table" w:default="1" w:styleId="c4b6ca73-21af-4605-ad2e-4a215ed32c67">
    <w:name w:val="Normal Table"/>
    <w:uiPriority w:val="99"/>
    <w:semiHidden/>
    <w:unhideWhenUsed/>
    <w:tblPr>
      <w:tblInd w:w="0" w:type="dxa"/>
      <w:tblCellMar>
        <w:top w:w="0" w:type="dxa"/>
        <w:left w:w="108" w:type="dxa"/>
        <w:bottom w:w="0" w:type="dxa"/>
        <w:right w:w="108" w:type="dxa"/>
      </w:tblCellMar>
    </w:tblPr>
  </w:style>
  <w:style w:type="numbering" w:default="1" w:styleId="6bec9f36-5b4d-4811-b163-fe4909dd6d25">
    <w:name w:val="No List"/>
    <w:uiPriority w:val="99"/>
    <w:semiHidden/>
    <w:unhideWhenUsed/>
  </w:style>
  <w:style w:type="paragraph" w:customStyle="1" w:styleId="781d0f77-8aca-4f70-9f24-ba8adb5c4c80">
    <w:name w:val="石墨文档正文"/>
    <w:qFormat/>
    <w:rPr>
      <w:szCs w:val="22"/>
    </w:rPr>
  </w:style>
  <w:style w:type="paragraph" w:customStyle="1" w:styleId="50f363a3-d2bd-4a71-9938-1cdc23f4cc30">
    <w:name w:val="石墨文档副标题"/>
    <w:qFormat/>
    <w:rPr>
      <w:color w:val="888888"/>
      <w:sz w:val="48"/>
      <w:szCs w:val="48"/>
    </w:rPr>
  </w:style>
  <w:style w:type="paragraph" w:customStyle="1" w:styleId="3070ebaf-9912-4210-bfab-b68697b6cf4c">
    <w:name w:val="石墨文档大标题"/>
    <w:next w:val="a3"/>
    <w:uiPriority w:val="9"/>
    <w:unhideWhenUsed/>
    <w:qFormat/>
    <w:pPr>
      <w:spacing w:before="260" w:after="260"/>
      <w:outlineLvl w:val="0"/>
    </w:pPr>
    <w:rPr>
      <w:b/>
      <w:bCs/>
      <w:sz w:val="40"/>
      <w:szCs w:val="40"/>
    </w:rPr>
  </w:style>
  <w:style w:type="paragraph" w:customStyle="1" w:styleId="cd120852-45ce-4c19-abcd-ba68f7a04800">
    <w:name w:val="石墨文档中标题"/>
    <w:next w:val="a3"/>
    <w:uiPriority w:val="9"/>
    <w:unhideWhenUsed/>
    <w:qFormat/>
    <w:pPr>
      <w:spacing w:before="260" w:after="260"/>
      <w:outlineLvl w:val="1"/>
    </w:pPr>
    <w:rPr>
      <w:b/>
      <w:bCs/>
      <w:sz w:val="36"/>
      <w:szCs w:val="36"/>
    </w:rPr>
  </w:style>
  <w:style w:type="paragraph" w:customStyle="1" w:styleId="ab99f21a-a4a9-4f15-a215-f1c3227b446d">
    <w:name w:val="石墨文档小标题"/>
    <w:next w:val="a3"/>
    <w:uiPriority w:val="9"/>
    <w:unhideWhenUsed/>
    <w:qFormat/>
    <w:pPr>
      <w:spacing w:before="260" w:after="260"/>
      <w:outlineLvl w:val="2"/>
    </w:pPr>
    <w:rPr>
      <w:b/>
      <w:bCs/>
      <w:sz w:val="32"/>
      <w:szCs w:val="32"/>
    </w:rPr>
  </w:style>
  <w:style w:type="paragraph" w:customStyle="1" w:styleId="2367b801-9d68-496e-be28-6b3ffcf39aee">
    <w:name w:val="石墨文档标题"/>
    <w:next w:val="a3"/>
    <w:uiPriority w:val="9"/>
    <w:unhideWhenUsed/>
    <w:qFormat/>
    <w:pPr>
      <w:spacing w:before="260" w:after="260"/>
      <w:outlineLvl w:val="3"/>
    </w:pPr>
    <w:rPr>
      <w:b/>
      <w:bCs/>
      <w:sz w:val="56"/>
      <w:szCs w:val="56"/>
    </w:rPr>
  </w:style>
  <w:style w:type="paragraph" w:customStyle="1" w:styleId="5cf67bb2-5f96-481f-83e7-7895f0916957">
    <w:name w:val="石墨文档引用"/>
    <w:qFormat/>
    <w:pPr>
      <w:pBdr>
        <w:left w:val="single" w:sz="30" w:space="10" w:color="F0F0F0"/>
      </w:pBdr>
    </w:pPr>
    <w:rPr>
      <w:color w:val="ADADAD"/>
    </w:rPr>
  </w:style>
  <w:style w:type="paragraph" w:default="1" w:styleId="8ae346c1-9930-4341-82ef-cf34988f88a5">
    <w:name w:val="Normal"/>
    <w:qFormat/>
    <w:pPr>
      <w:widowControl w:val="0"/>
      <w:jc w:val="both"/>
    </w:pPr>
  </w:style>
  <w:style w:type="character" w:default="1" w:styleId="ed5111c2-b33e-4980-b75f-233f0ad6f803">
    <w:name w:val="Default Paragraph Font"/>
    <w:uiPriority w:val="1"/>
    <w:semiHidden/>
    <w:unhideWhenUsed/>
  </w:style>
  <w:style w:type="table" w:default="1" w:styleId="6a3339a1-8fae-46a9-94f6-c41a25b0857a">
    <w:name w:val="Normal Table"/>
    <w:uiPriority w:val="99"/>
    <w:semiHidden/>
    <w:unhideWhenUsed/>
    <w:tblPr>
      <w:tblInd w:w="0" w:type="dxa"/>
      <w:tblCellMar>
        <w:top w:w="0" w:type="dxa"/>
        <w:left w:w="108" w:type="dxa"/>
        <w:bottom w:w="0" w:type="dxa"/>
        <w:right w:w="108" w:type="dxa"/>
      </w:tblCellMar>
    </w:tblPr>
  </w:style>
  <w:style w:type="numbering" w:default="1" w:styleId="4a5cb254-3c42-457f-b433-10e2310a5eb5">
    <w:name w:val="No List"/>
    <w:uiPriority w:val="99"/>
    <w:semiHidden/>
    <w:unhideWhenUsed/>
  </w:style>
  <w:style w:type="paragraph" w:customStyle="1" w:styleId="8e3e2f49-d00c-4377-b9b8-bcad29e77c5d">
    <w:name w:val="石墨文档正文"/>
    <w:qFormat/>
    <w:rPr>
      <w:szCs w:val="22"/>
    </w:rPr>
  </w:style>
  <w:style w:type="paragraph" w:customStyle="1" w:styleId="b19cd6af-7ef8-4a43-8121-bc27b2ab06f0">
    <w:name w:val="石墨文档副标题"/>
    <w:qFormat/>
    <w:rPr>
      <w:color w:val="888888"/>
      <w:sz w:val="48"/>
      <w:szCs w:val="48"/>
    </w:rPr>
  </w:style>
  <w:style w:type="paragraph" w:customStyle="1" w:styleId="cff37d3c-bd7c-451c-9eaa-11016982fc59">
    <w:name w:val="石墨文档大标题"/>
    <w:next w:val="a3"/>
    <w:uiPriority w:val="9"/>
    <w:unhideWhenUsed/>
    <w:qFormat/>
    <w:pPr>
      <w:spacing w:before="260" w:after="260"/>
      <w:outlineLvl w:val="0"/>
    </w:pPr>
    <w:rPr>
      <w:b/>
      <w:bCs/>
      <w:sz w:val="40"/>
      <w:szCs w:val="40"/>
    </w:rPr>
  </w:style>
  <w:style w:type="paragraph" w:customStyle="1" w:styleId="bc9637ef-30ff-4faf-af3d-8c410fb9da0b">
    <w:name w:val="石墨文档中标题"/>
    <w:next w:val="a3"/>
    <w:uiPriority w:val="9"/>
    <w:unhideWhenUsed/>
    <w:qFormat/>
    <w:pPr>
      <w:spacing w:before="260" w:after="260"/>
      <w:outlineLvl w:val="1"/>
    </w:pPr>
    <w:rPr>
      <w:b/>
      <w:bCs/>
      <w:sz w:val="36"/>
      <w:szCs w:val="36"/>
    </w:rPr>
  </w:style>
  <w:style w:type="paragraph" w:customStyle="1" w:styleId="3a65c43f-a834-4fb6-a531-f45ad1f6b20b">
    <w:name w:val="石墨文档小标题"/>
    <w:next w:val="a3"/>
    <w:uiPriority w:val="9"/>
    <w:unhideWhenUsed/>
    <w:qFormat/>
    <w:pPr>
      <w:spacing w:before="260" w:after="260"/>
      <w:outlineLvl w:val="2"/>
    </w:pPr>
    <w:rPr>
      <w:b/>
      <w:bCs/>
      <w:sz w:val="32"/>
      <w:szCs w:val="32"/>
    </w:rPr>
  </w:style>
  <w:style w:type="paragraph" w:customStyle="1" w:styleId="320f5063-8efd-4269-a1c5-0bd6bf26b133">
    <w:name w:val="石墨文档标题"/>
    <w:next w:val="a3"/>
    <w:uiPriority w:val="9"/>
    <w:unhideWhenUsed/>
    <w:qFormat/>
    <w:pPr>
      <w:spacing w:before="260" w:after="260"/>
      <w:outlineLvl w:val="3"/>
    </w:pPr>
    <w:rPr>
      <w:b/>
      <w:bCs/>
      <w:sz w:val="56"/>
      <w:szCs w:val="56"/>
    </w:rPr>
  </w:style>
  <w:style w:type="paragraph" w:customStyle="1" w:styleId="eceea557-a434-483a-9033-3a6c762092cf">
    <w:name w:val="石墨文档引用"/>
    <w:qFormat/>
    <w:pPr>
      <w:pBdr>
        <w:left w:val="single" w:sz="30" w:space="10" w:color="F0F0F0"/>
      </w:pBdr>
    </w:pPr>
    <w:rPr>
      <w:color w:val="ADADAD"/>
    </w:rPr>
  </w:style>
  <w:style w:type="paragraph" w:default="1" w:styleId="43a8f0a9-67ff-471e-859f-611f37038c13">
    <w:name w:val="Normal"/>
    <w:qFormat/>
    <w:pPr>
      <w:widowControl w:val="0"/>
      <w:jc w:val="both"/>
    </w:pPr>
  </w:style>
  <w:style w:type="character" w:default="1" w:styleId="f02b4dff-70a2-48ed-b69c-84881b89df33">
    <w:name w:val="Default Paragraph Font"/>
    <w:uiPriority w:val="1"/>
    <w:semiHidden/>
    <w:unhideWhenUsed/>
  </w:style>
  <w:style w:type="table" w:default="1" w:styleId="d0f4bb59-7999-49a3-b4f2-8466dc4d6c08">
    <w:name w:val="Normal Table"/>
    <w:uiPriority w:val="99"/>
    <w:semiHidden/>
    <w:unhideWhenUsed/>
    <w:tblPr>
      <w:tblInd w:w="0" w:type="dxa"/>
      <w:tblCellMar>
        <w:top w:w="0" w:type="dxa"/>
        <w:left w:w="108" w:type="dxa"/>
        <w:bottom w:w="0" w:type="dxa"/>
        <w:right w:w="108" w:type="dxa"/>
      </w:tblCellMar>
    </w:tblPr>
  </w:style>
  <w:style w:type="numbering" w:default="1" w:styleId="3914e7ad-7088-4809-9e58-b48daff9bc33">
    <w:name w:val="No List"/>
    <w:uiPriority w:val="99"/>
    <w:semiHidden/>
    <w:unhideWhenUsed/>
  </w:style>
  <w:style w:type="paragraph" w:customStyle="1" w:styleId="4e632147-2479-4cb1-8b6b-ac0c8f8382e6">
    <w:name w:val="石墨文档正文"/>
    <w:qFormat/>
    <w:rPr>
      <w:szCs w:val="22"/>
    </w:rPr>
  </w:style>
  <w:style w:type="paragraph" w:customStyle="1" w:styleId="11596aff-dc4d-4274-a4ba-8d3e81524979">
    <w:name w:val="石墨文档副标题"/>
    <w:qFormat/>
    <w:rPr>
      <w:color w:val="888888"/>
      <w:sz w:val="48"/>
      <w:szCs w:val="48"/>
    </w:rPr>
  </w:style>
  <w:style w:type="paragraph" w:customStyle="1" w:styleId="5fb23674-4484-44e3-85a0-b8d9e167fef4">
    <w:name w:val="石墨文档大标题"/>
    <w:next w:val="a3"/>
    <w:uiPriority w:val="9"/>
    <w:unhideWhenUsed/>
    <w:qFormat/>
    <w:pPr>
      <w:spacing w:before="260" w:after="260"/>
      <w:outlineLvl w:val="0"/>
    </w:pPr>
    <w:rPr>
      <w:b/>
      <w:bCs/>
      <w:sz w:val="40"/>
      <w:szCs w:val="40"/>
    </w:rPr>
  </w:style>
  <w:style w:type="paragraph" w:customStyle="1" w:styleId="ec2253a9-b97b-4ee3-b8ed-56a94d02858a">
    <w:name w:val="石墨文档中标题"/>
    <w:next w:val="a3"/>
    <w:uiPriority w:val="9"/>
    <w:unhideWhenUsed/>
    <w:qFormat/>
    <w:pPr>
      <w:spacing w:before="260" w:after="260"/>
      <w:outlineLvl w:val="1"/>
    </w:pPr>
    <w:rPr>
      <w:b/>
      <w:bCs/>
      <w:sz w:val="36"/>
      <w:szCs w:val="36"/>
    </w:rPr>
  </w:style>
  <w:style w:type="paragraph" w:customStyle="1" w:styleId="2f9c406d-5bc2-428d-a981-b5db125f08c6">
    <w:name w:val="石墨文档小标题"/>
    <w:next w:val="a3"/>
    <w:uiPriority w:val="9"/>
    <w:unhideWhenUsed/>
    <w:qFormat/>
    <w:pPr>
      <w:spacing w:before="260" w:after="260"/>
      <w:outlineLvl w:val="2"/>
    </w:pPr>
    <w:rPr>
      <w:b/>
      <w:bCs/>
      <w:sz w:val="32"/>
      <w:szCs w:val="32"/>
    </w:rPr>
  </w:style>
  <w:style w:type="paragraph" w:customStyle="1" w:styleId="d032b598-0303-4c3b-8c0b-4edfc8146da8">
    <w:name w:val="石墨文档标题"/>
    <w:next w:val="a3"/>
    <w:uiPriority w:val="9"/>
    <w:unhideWhenUsed/>
    <w:qFormat/>
    <w:pPr>
      <w:spacing w:before="260" w:after="260"/>
      <w:outlineLvl w:val="3"/>
    </w:pPr>
    <w:rPr>
      <w:b/>
      <w:bCs/>
      <w:sz w:val="56"/>
      <w:szCs w:val="56"/>
    </w:rPr>
  </w:style>
  <w:style w:type="paragraph" w:customStyle="1" w:styleId="5c9b122b-fef9-4c6c-a6b8-8706744eb339">
    <w:name w:val="石墨文档引用"/>
    <w:qFormat/>
    <w:pPr>
      <w:pBdr>
        <w:left w:val="single" w:sz="30" w:space="10" w:color="F0F0F0"/>
      </w:pBdr>
    </w:pPr>
    <w:rPr>
      <w:color w:val="ADADAD"/>
    </w:rPr>
  </w:style>
  <w:style w:type="paragraph" w:default="1" w:styleId="1c3cd389-fd47-405f-98ac-719f28c87740">
    <w:name w:val="Normal"/>
    <w:qFormat/>
    <w:pPr>
      <w:widowControl w:val="0"/>
      <w:jc w:val="both"/>
    </w:pPr>
  </w:style>
  <w:style w:type="character" w:default="1" w:styleId="59f56f64-6464-4660-829c-0eaca49cb700">
    <w:name w:val="Default Paragraph Font"/>
    <w:uiPriority w:val="1"/>
    <w:semiHidden/>
    <w:unhideWhenUsed/>
  </w:style>
  <w:style w:type="table" w:default="1" w:styleId="ff511936-7194-4514-aa18-3134d9f6408e">
    <w:name w:val="Normal Table"/>
    <w:uiPriority w:val="99"/>
    <w:semiHidden/>
    <w:unhideWhenUsed/>
    <w:tblPr>
      <w:tblInd w:w="0" w:type="dxa"/>
      <w:tblCellMar>
        <w:top w:w="0" w:type="dxa"/>
        <w:left w:w="108" w:type="dxa"/>
        <w:bottom w:w="0" w:type="dxa"/>
        <w:right w:w="108" w:type="dxa"/>
      </w:tblCellMar>
    </w:tblPr>
  </w:style>
  <w:style w:type="numbering" w:default="1" w:styleId="d5bdd5f1-f72e-47d0-afa1-f7f5a7bf0d27">
    <w:name w:val="No List"/>
    <w:uiPriority w:val="99"/>
    <w:semiHidden/>
    <w:unhideWhenUsed/>
  </w:style>
  <w:style w:type="paragraph" w:customStyle="1" w:styleId="cc39577e-1ac7-4e4c-a710-936a5fb86c9d">
    <w:name w:val="石墨文档正文"/>
    <w:qFormat/>
    <w:rPr>
      <w:szCs w:val="22"/>
    </w:rPr>
  </w:style>
  <w:style w:type="paragraph" w:customStyle="1" w:styleId="b001ae31-c933-4306-997f-5e32b9b49ec8">
    <w:name w:val="石墨文档副标题"/>
    <w:qFormat/>
    <w:rPr>
      <w:color w:val="888888"/>
      <w:sz w:val="48"/>
      <w:szCs w:val="48"/>
    </w:rPr>
  </w:style>
  <w:style w:type="paragraph" w:customStyle="1" w:styleId="ae5494f6-79b0-4e4b-987a-7b53d2998a5f">
    <w:name w:val="石墨文档大标题"/>
    <w:next w:val="a3"/>
    <w:uiPriority w:val="9"/>
    <w:unhideWhenUsed/>
    <w:qFormat/>
    <w:pPr>
      <w:spacing w:before="260" w:after="260"/>
      <w:outlineLvl w:val="0"/>
    </w:pPr>
    <w:rPr>
      <w:b/>
      <w:bCs/>
      <w:sz w:val="40"/>
      <w:szCs w:val="40"/>
    </w:rPr>
  </w:style>
  <w:style w:type="paragraph" w:customStyle="1" w:styleId="5caaedf6-756a-48a7-8708-12e1c6c82213">
    <w:name w:val="石墨文档中标题"/>
    <w:next w:val="a3"/>
    <w:uiPriority w:val="9"/>
    <w:unhideWhenUsed/>
    <w:qFormat/>
    <w:pPr>
      <w:spacing w:before="260" w:after="260"/>
      <w:outlineLvl w:val="1"/>
    </w:pPr>
    <w:rPr>
      <w:b/>
      <w:bCs/>
      <w:sz w:val="36"/>
      <w:szCs w:val="36"/>
    </w:rPr>
  </w:style>
  <w:style w:type="paragraph" w:customStyle="1" w:styleId="a57a2c98-ba42-422d-b633-7e007f212cf7">
    <w:name w:val="石墨文档小标题"/>
    <w:next w:val="a3"/>
    <w:uiPriority w:val="9"/>
    <w:unhideWhenUsed/>
    <w:qFormat/>
    <w:pPr>
      <w:spacing w:before="260" w:after="260"/>
      <w:outlineLvl w:val="2"/>
    </w:pPr>
    <w:rPr>
      <w:b/>
      <w:bCs/>
      <w:sz w:val="32"/>
      <w:szCs w:val="32"/>
    </w:rPr>
  </w:style>
  <w:style w:type="paragraph" w:customStyle="1" w:styleId="c527fb56-4d47-4308-840f-09900d25d6e0">
    <w:name w:val="石墨文档标题"/>
    <w:next w:val="a3"/>
    <w:uiPriority w:val="9"/>
    <w:unhideWhenUsed/>
    <w:qFormat/>
    <w:pPr>
      <w:spacing w:before="260" w:after="260"/>
      <w:outlineLvl w:val="3"/>
    </w:pPr>
    <w:rPr>
      <w:b/>
      <w:bCs/>
      <w:sz w:val="56"/>
      <w:szCs w:val="56"/>
    </w:rPr>
  </w:style>
  <w:style w:type="paragraph" w:customStyle="1" w:styleId="b108fd2b-4a00-412f-964e-835403072517">
    <w:name w:val="石墨文档引用"/>
    <w:qFormat/>
    <w:pPr>
      <w:pBdr>
        <w:left w:val="single" w:sz="30" w:space="10" w:color="F0F0F0"/>
      </w:pBdr>
    </w:pPr>
    <w:rPr>
      <w:color w:val="ADADAD"/>
    </w:rPr>
  </w:style>
  <w:style w:type="paragraph" w:default="1" w:styleId="354cdcfa-5326-4d9f-aa1e-b22d9bb5b352">
    <w:name w:val="Normal"/>
    <w:qFormat/>
    <w:pPr>
      <w:widowControl w:val="0"/>
      <w:jc w:val="both"/>
    </w:pPr>
  </w:style>
  <w:style w:type="character" w:default="1" w:styleId="23341af4-deda-4c3e-a50d-0c0b6aae7a58">
    <w:name w:val="Default Paragraph Font"/>
    <w:uiPriority w:val="1"/>
    <w:semiHidden/>
    <w:unhideWhenUsed/>
  </w:style>
  <w:style w:type="table" w:default="1" w:styleId="983e147a-d12f-4d9a-a8ca-5896d8332b6a">
    <w:name w:val="Normal Table"/>
    <w:uiPriority w:val="99"/>
    <w:semiHidden/>
    <w:unhideWhenUsed/>
    <w:tblPr>
      <w:tblInd w:w="0" w:type="dxa"/>
      <w:tblCellMar>
        <w:top w:w="0" w:type="dxa"/>
        <w:left w:w="108" w:type="dxa"/>
        <w:bottom w:w="0" w:type="dxa"/>
        <w:right w:w="108" w:type="dxa"/>
      </w:tblCellMar>
    </w:tblPr>
  </w:style>
  <w:style w:type="numbering" w:default="1" w:styleId="a4688276-96dd-40a3-80fe-42c3a3cf80d0">
    <w:name w:val="No List"/>
    <w:uiPriority w:val="99"/>
    <w:semiHidden/>
    <w:unhideWhenUsed/>
  </w:style>
  <w:style w:type="paragraph" w:customStyle="1" w:styleId="25a1b2b8-0355-4f35-9e92-cc540b919331">
    <w:name w:val="石墨文档正文"/>
    <w:qFormat/>
    <w:rPr>
      <w:szCs w:val="22"/>
    </w:rPr>
  </w:style>
  <w:style w:type="paragraph" w:customStyle="1" w:styleId="120bd607-ee6c-4cce-b82d-f8bdf7bf138b">
    <w:name w:val="石墨文档副标题"/>
    <w:qFormat/>
    <w:rPr>
      <w:color w:val="888888"/>
      <w:sz w:val="48"/>
      <w:szCs w:val="48"/>
    </w:rPr>
  </w:style>
  <w:style w:type="paragraph" w:customStyle="1" w:styleId="119d6fa1-46f0-4e0c-ad10-bea49aa42a70">
    <w:name w:val="石墨文档大标题"/>
    <w:next w:val="a3"/>
    <w:uiPriority w:val="9"/>
    <w:unhideWhenUsed/>
    <w:qFormat/>
    <w:pPr>
      <w:spacing w:before="260" w:after="260"/>
      <w:outlineLvl w:val="0"/>
    </w:pPr>
    <w:rPr>
      <w:b/>
      <w:bCs/>
      <w:sz w:val="40"/>
      <w:szCs w:val="40"/>
    </w:rPr>
  </w:style>
  <w:style w:type="paragraph" w:customStyle="1" w:styleId="9d45ae9d-c749-465d-a6b3-24a29e27e698">
    <w:name w:val="石墨文档中标题"/>
    <w:next w:val="a3"/>
    <w:uiPriority w:val="9"/>
    <w:unhideWhenUsed/>
    <w:qFormat/>
    <w:pPr>
      <w:spacing w:before="260" w:after="260"/>
      <w:outlineLvl w:val="1"/>
    </w:pPr>
    <w:rPr>
      <w:b/>
      <w:bCs/>
      <w:sz w:val="36"/>
      <w:szCs w:val="36"/>
    </w:rPr>
  </w:style>
  <w:style w:type="paragraph" w:customStyle="1" w:styleId="3a61e882-59f8-45a6-adc3-1892da75a578">
    <w:name w:val="石墨文档小标题"/>
    <w:next w:val="a3"/>
    <w:uiPriority w:val="9"/>
    <w:unhideWhenUsed/>
    <w:qFormat/>
    <w:pPr>
      <w:spacing w:before="260" w:after="260"/>
      <w:outlineLvl w:val="2"/>
    </w:pPr>
    <w:rPr>
      <w:b/>
      <w:bCs/>
      <w:sz w:val="32"/>
      <w:szCs w:val="32"/>
    </w:rPr>
  </w:style>
  <w:style w:type="paragraph" w:customStyle="1" w:styleId="f627c541-907f-4110-a271-15c8a6820e02">
    <w:name w:val="石墨文档标题"/>
    <w:next w:val="a3"/>
    <w:uiPriority w:val="9"/>
    <w:unhideWhenUsed/>
    <w:qFormat/>
    <w:pPr>
      <w:spacing w:before="260" w:after="260"/>
      <w:outlineLvl w:val="3"/>
    </w:pPr>
    <w:rPr>
      <w:b/>
      <w:bCs/>
      <w:sz w:val="56"/>
      <w:szCs w:val="56"/>
    </w:rPr>
  </w:style>
  <w:style w:type="paragraph" w:customStyle="1" w:styleId="3b9a2c45-4579-4522-98f5-cd58ad16c63d">
    <w:name w:val="石墨文档引用"/>
    <w:qFormat/>
    <w:pPr>
      <w:pBdr>
        <w:left w:val="single" w:sz="30" w:space="10" w:color="F0F0F0"/>
      </w:pBdr>
    </w:pPr>
    <w:rPr>
      <w:color w:val="ADADAD"/>
    </w:rPr>
  </w:style>
  <w:style w:type="paragraph" w:default="1" w:styleId="36ddf032-9397-4977-af5c-40f0efa81d8f">
    <w:name w:val="Normal"/>
    <w:qFormat/>
    <w:pPr>
      <w:widowControl w:val="0"/>
      <w:jc w:val="both"/>
    </w:pPr>
  </w:style>
  <w:style w:type="character" w:default="1" w:styleId="986a7864-33be-48c0-9a29-d02b71444a72">
    <w:name w:val="Default Paragraph Font"/>
    <w:uiPriority w:val="1"/>
    <w:semiHidden/>
    <w:unhideWhenUsed/>
  </w:style>
  <w:style w:type="table" w:default="1" w:styleId="13d7c08b-7569-45bc-88a8-43e5c41331fd">
    <w:name w:val="Normal Table"/>
    <w:uiPriority w:val="99"/>
    <w:semiHidden/>
    <w:unhideWhenUsed/>
    <w:tblPr>
      <w:tblInd w:w="0" w:type="dxa"/>
      <w:tblCellMar>
        <w:top w:w="0" w:type="dxa"/>
        <w:left w:w="108" w:type="dxa"/>
        <w:bottom w:w="0" w:type="dxa"/>
        <w:right w:w="108" w:type="dxa"/>
      </w:tblCellMar>
    </w:tblPr>
  </w:style>
  <w:style w:type="numbering" w:default="1" w:styleId="9a8b8dda-592f-4fac-a102-f6defbf00f6c">
    <w:name w:val="No List"/>
    <w:uiPriority w:val="99"/>
    <w:semiHidden/>
    <w:unhideWhenUsed/>
  </w:style>
  <w:style w:type="paragraph" w:customStyle="1" w:styleId="f8d62af7-9d18-42d0-a14a-f765fc984413">
    <w:name w:val="石墨文档正文"/>
    <w:qFormat/>
    <w:rPr>
      <w:szCs w:val="22"/>
    </w:rPr>
  </w:style>
  <w:style w:type="paragraph" w:customStyle="1" w:styleId="8975818b-e980-4117-a924-f5f6a64d569d">
    <w:name w:val="石墨文档副标题"/>
    <w:qFormat/>
    <w:rPr>
      <w:color w:val="888888"/>
      <w:sz w:val="48"/>
      <w:szCs w:val="48"/>
    </w:rPr>
  </w:style>
  <w:style w:type="paragraph" w:customStyle="1" w:styleId="96faf3b3-315d-4e2f-996a-54e3ab50c048">
    <w:name w:val="石墨文档大标题"/>
    <w:next w:val="a3"/>
    <w:uiPriority w:val="9"/>
    <w:unhideWhenUsed/>
    <w:qFormat/>
    <w:pPr>
      <w:spacing w:before="260" w:after="260"/>
      <w:outlineLvl w:val="0"/>
    </w:pPr>
    <w:rPr>
      <w:b/>
      <w:bCs/>
      <w:sz w:val="40"/>
      <w:szCs w:val="40"/>
    </w:rPr>
  </w:style>
  <w:style w:type="paragraph" w:customStyle="1" w:styleId="34df126c-cad5-48f3-8b3f-f06822e80509">
    <w:name w:val="石墨文档中标题"/>
    <w:next w:val="a3"/>
    <w:uiPriority w:val="9"/>
    <w:unhideWhenUsed/>
    <w:qFormat/>
    <w:pPr>
      <w:spacing w:before="260" w:after="260"/>
      <w:outlineLvl w:val="1"/>
    </w:pPr>
    <w:rPr>
      <w:b/>
      <w:bCs/>
      <w:sz w:val="36"/>
      <w:szCs w:val="36"/>
    </w:rPr>
  </w:style>
  <w:style w:type="paragraph" w:customStyle="1" w:styleId="eb7a2cf4-8954-483c-8972-81cab0e9323f">
    <w:name w:val="石墨文档小标题"/>
    <w:next w:val="a3"/>
    <w:uiPriority w:val="9"/>
    <w:unhideWhenUsed/>
    <w:qFormat/>
    <w:pPr>
      <w:spacing w:before="260" w:after="260"/>
      <w:outlineLvl w:val="2"/>
    </w:pPr>
    <w:rPr>
      <w:b/>
      <w:bCs/>
      <w:sz w:val="32"/>
      <w:szCs w:val="32"/>
    </w:rPr>
  </w:style>
  <w:style w:type="paragraph" w:customStyle="1" w:styleId="e9325026-62d2-4dff-b8cf-78556f44bef8">
    <w:name w:val="石墨文档标题"/>
    <w:next w:val="a3"/>
    <w:uiPriority w:val="9"/>
    <w:unhideWhenUsed/>
    <w:qFormat/>
    <w:pPr>
      <w:spacing w:before="260" w:after="260"/>
      <w:outlineLvl w:val="3"/>
    </w:pPr>
    <w:rPr>
      <w:b/>
      <w:bCs/>
      <w:sz w:val="56"/>
      <w:szCs w:val="56"/>
    </w:rPr>
  </w:style>
  <w:style w:type="paragraph" w:customStyle="1" w:styleId="832bea76-1ceb-4ed5-b860-2a68e17fc2c6">
    <w:name w:val="石墨文档引用"/>
    <w:qFormat/>
    <w:pPr>
      <w:pBdr>
        <w:left w:val="single" w:sz="30" w:space="10" w:color="F0F0F0"/>
      </w:pBdr>
    </w:pPr>
    <w:rPr>
      <w:color w:val="ADADAD"/>
    </w:rPr>
  </w:style>
  <w:style w:type="paragraph" w:default="1" w:styleId="67135da1-e4a0-4c10-8b6f-c47674d6b1e1">
    <w:name w:val="Normal"/>
    <w:qFormat/>
    <w:pPr>
      <w:widowControl w:val="0"/>
      <w:jc w:val="both"/>
    </w:pPr>
  </w:style>
  <w:style w:type="character" w:default="1" w:styleId="8035500f-cdfb-465d-a26f-9f03af1dbc50">
    <w:name w:val="Default Paragraph Font"/>
    <w:uiPriority w:val="1"/>
    <w:semiHidden/>
    <w:unhideWhenUsed/>
  </w:style>
  <w:style w:type="table" w:default="1" w:styleId="292c0abb-3795-4045-b365-76075ef35c82">
    <w:name w:val="Normal Table"/>
    <w:uiPriority w:val="99"/>
    <w:semiHidden/>
    <w:unhideWhenUsed/>
    <w:tblPr>
      <w:tblInd w:w="0" w:type="dxa"/>
      <w:tblCellMar>
        <w:top w:w="0" w:type="dxa"/>
        <w:left w:w="108" w:type="dxa"/>
        <w:bottom w:w="0" w:type="dxa"/>
        <w:right w:w="108" w:type="dxa"/>
      </w:tblCellMar>
    </w:tblPr>
  </w:style>
  <w:style w:type="numbering" w:default="1" w:styleId="24810699-3ca4-40e5-b4ba-cf31bbc8b22c">
    <w:name w:val="No List"/>
    <w:uiPriority w:val="99"/>
    <w:semiHidden/>
    <w:unhideWhenUsed/>
  </w:style>
  <w:style w:type="paragraph" w:customStyle="1" w:styleId="0770db70-e6bc-474d-9fc8-c5043473ec06">
    <w:name w:val="石墨文档正文"/>
    <w:qFormat/>
    <w:rPr>
      <w:szCs w:val="22"/>
    </w:rPr>
  </w:style>
  <w:style w:type="paragraph" w:customStyle="1" w:styleId="75ab5d22-9bca-46ac-82fb-b77955eb4b7a">
    <w:name w:val="石墨文档副标题"/>
    <w:qFormat/>
    <w:rPr>
      <w:color w:val="888888"/>
      <w:sz w:val="48"/>
      <w:szCs w:val="48"/>
    </w:rPr>
  </w:style>
  <w:style w:type="paragraph" w:customStyle="1" w:styleId="125d6da2-15e1-44e6-b22d-163b5583d09c">
    <w:name w:val="石墨文档大标题"/>
    <w:next w:val="a3"/>
    <w:uiPriority w:val="9"/>
    <w:unhideWhenUsed/>
    <w:qFormat/>
    <w:pPr>
      <w:spacing w:before="260" w:after="260"/>
      <w:outlineLvl w:val="0"/>
    </w:pPr>
    <w:rPr>
      <w:b/>
      <w:bCs/>
      <w:sz w:val="40"/>
      <w:szCs w:val="40"/>
    </w:rPr>
  </w:style>
  <w:style w:type="paragraph" w:customStyle="1" w:styleId="b12f5bf7-b7c8-4e82-9519-22489f4e2253">
    <w:name w:val="石墨文档中标题"/>
    <w:next w:val="a3"/>
    <w:uiPriority w:val="9"/>
    <w:unhideWhenUsed/>
    <w:qFormat/>
    <w:pPr>
      <w:spacing w:before="260" w:after="260"/>
      <w:outlineLvl w:val="1"/>
    </w:pPr>
    <w:rPr>
      <w:b/>
      <w:bCs/>
      <w:sz w:val="36"/>
      <w:szCs w:val="36"/>
    </w:rPr>
  </w:style>
  <w:style w:type="paragraph" w:customStyle="1" w:styleId="4f91ff7a-f1e7-4b47-9c2f-c70a39d50175">
    <w:name w:val="石墨文档小标题"/>
    <w:next w:val="a3"/>
    <w:uiPriority w:val="9"/>
    <w:unhideWhenUsed/>
    <w:qFormat/>
    <w:pPr>
      <w:spacing w:before="260" w:after="260"/>
      <w:outlineLvl w:val="2"/>
    </w:pPr>
    <w:rPr>
      <w:b/>
      <w:bCs/>
      <w:sz w:val="32"/>
      <w:szCs w:val="32"/>
    </w:rPr>
  </w:style>
  <w:style w:type="paragraph" w:customStyle="1" w:styleId="92f0c180-682b-4fe9-921f-a5abba4712b5">
    <w:name w:val="石墨文档标题"/>
    <w:next w:val="a3"/>
    <w:uiPriority w:val="9"/>
    <w:unhideWhenUsed/>
    <w:qFormat/>
    <w:pPr>
      <w:spacing w:before="260" w:after="260"/>
      <w:outlineLvl w:val="3"/>
    </w:pPr>
    <w:rPr>
      <w:b/>
      <w:bCs/>
      <w:sz w:val="56"/>
      <w:szCs w:val="56"/>
    </w:rPr>
  </w:style>
  <w:style w:type="paragraph" w:customStyle="1" w:styleId="770c5ce2-d1e3-4935-8699-1338c724ce9e">
    <w:name w:val="石墨文档引用"/>
    <w:qFormat/>
    <w:pPr>
      <w:pBdr>
        <w:left w:val="single" w:sz="30" w:space="10" w:color="F0F0F0"/>
      </w:pBdr>
    </w:pPr>
    <w:rPr>
      <w:color w:val="ADADAD"/>
    </w:rPr>
  </w:style>
  <w:style w:type="paragraph" w:default="1" w:styleId="f52f8ba2-8685-4493-a74c-c27a83547bd1">
    <w:name w:val="Normal"/>
    <w:qFormat/>
    <w:pPr>
      <w:widowControl w:val="0"/>
      <w:jc w:val="both"/>
    </w:pPr>
  </w:style>
  <w:style w:type="character" w:default="1" w:styleId="70a2fe63-8fc1-4ec8-ac16-5b93bc14d8b7">
    <w:name w:val="Default Paragraph Font"/>
    <w:uiPriority w:val="1"/>
    <w:semiHidden/>
    <w:unhideWhenUsed/>
  </w:style>
  <w:style w:type="table" w:default="1" w:styleId="3ca25734-8374-4988-b1af-1787a6c21bb0">
    <w:name w:val="Normal Table"/>
    <w:uiPriority w:val="99"/>
    <w:semiHidden/>
    <w:unhideWhenUsed/>
    <w:tblPr>
      <w:tblInd w:w="0" w:type="dxa"/>
      <w:tblCellMar>
        <w:top w:w="0" w:type="dxa"/>
        <w:left w:w="108" w:type="dxa"/>
        <w:bottom w:w="0" w:type="dxa"/>
        <w:right w:w="108" w:type="dxa"/>
      </w:tblCellMar>
    </w:tblPr>
  </w:style>
  <w:style w:type="numbering" w:default="1" w:styleId="f8c68418-f37a-45bf-8536-c821e80ab540">
    <w:name w:val="No List"/>
    <w:uiPriority w:val="99"/>
    <w:semiHidden/>
    <w:unhideWhenUsed/>
  </w:style>
  <w:style w:type="paragraph" w:customStyle="1" w:styleId="7cc06c89-b86d-48a1-8077-477661738040">
    <w:name w:val="石墨文档正文"/>
    <w:qFormat/>
    <w:rPr>
      <w:szCs w:val="22"/>
    </w:rPr>
  </w:style>
  <w:style w:type="paragraph" w:customStyle="1" w:styleId="ba162073-4787-4b14-bfb2-b12a858eada1">
    <w:name w:val="石墨文档副标题"/>
    <w:qFormat/>
    <w:rPr>
      <w:color w:val="888888"/>
      <w:sz w:val="48"/>
      <w:szCs w:val="48"/>
    </w:rPr>
  </w:style>
  <w:style w:type="paragraph" w:customStyle="1" w:styleId="3541d7c4-c6fb-4618-a5f1-a9b8a2d1b2b5">
    <w:name w:val="石墨文档大标题"/>
    <w:next w:val="a3"/>
    <w:uiPriority w:val="9"/>
    <w:unhideWhenUsed/>
    <w:qFormat/>
    <w:pPr>
      <w:spacing w:before="260" w:after="260"/>
      <w:outlineLvl w:val="0"/>
    </w:pPr>
    <w:rPr>
      <w:b/>
      <w:bCs/>
      <w:sz w:val="40"/>
      <w:szCs w:val="40"/>
    </w:rPr>
  </w:style>
  <w:style w:type="paragraph" w:customStyle="1" w:styleId="62d8d700-4cb1-42f1-8c90-aa84f0224a5e">
    <w:name w:val="石墨文档中标题"/>
    <w:next w:val="a3"/>
    <w:uiPriority w:val="9"/>
    <w:unhideWhenUsed/>
    <w:qFormat/>
    <w:pPr>
      <w:spacing w:before="260" w:after="260"/>
      <w:outlineLvl w:val="1"/>
    </w:pPr>
    <w:rPr>
      <w:b/>
      <w:bCs/>
      <w:sz w:val="36"/>
      <w:szCs w:val="36"/>
    </w:rPr>
  </w:style>
  <w:style w:type="paragraph" w:customStyle="1" w:styleId="5008d455-108c-422b-9c84-15c69686b3bf">
    <w:name w:val="石墨文档小标题"/>
    <w:next w:val="a3"/>
    <w:uiPriority w:val="9"/>
    <w:unhideWhenUsed/>
    <w:qFormat/>
    <w:pPr>
      <w:spacing w:before="260" w:after="260"/>
      <w:outlineLvl w:val="2"/>
    </w:pPr>
    <w:rPr>
      <w:b/>
      <w:bCs/>
      <w:sz w:val="32"/>
      <w:szCs w:val="32"/>
    </w:rPr>
  </w:style>
  <w:style w:type="paragraph" w:customStyle="1" w:styleId="1d8388ab-33e2-47ba-89d1-6f09716e8ca7">
    <w:name w:val="石墨文档标题"/>
    <w:next w:val="a3"/>
    <w:uiPriority w:val="9"/>
    <w:unhideWhenUsed/>
    <w:qFormat/>
    <w:pPr>
      <w:spacing w:before="260" w:after="260"/>
      <w:outlineLvl w:val="3"/>
    </w:pPr>
    <w:rPr>
      <w:b/>
      <w:bCs/>
      <w:sz w:val="56"/>
      <w:szCs w:val="56"/>
    </w:rPr>
  </w:style>
  <w:style w:type="paragraph" w:customStyle="1" w:styleId="572a7bb7-04dc-4ae6-ba23-9b336f34f27d">
    <w:name w:val="石墨文档引用"/>
    <w:qFormat/>
    <w:pPr>
      <w:pBdr>
        <w:left w:val="single" w:sz="30" w:space="10" w:color="F0F0F0"/>
      </w:pBdr>
    </w:pPr>
    <w:rPr>
      <w:color w:val="ADADAD"/>
    </w:rPr>
  </w:style>
  <w:style w:type="paragraph" w:default="1" w:styleId="659ccd0f-0b33-4153-9920-9f10fca6aa31">
    <w:name w:val="Normal"/>
    <w:qFormat/>
    <w:pPr>
      <w:widowControl w:val="0"/>
      <w:jc w:val="both"/>
    </w:pPr>
  </w:style>
  <w:style w:type="character" w:default="1" w:styleId="07644e0f-9f38-41d5-ba0d-7fff7f344ca3">
    <w:name w:val="Default Paragraph Font"/>
    <w:uiPriority w:val="1"/>
    <w:semiHidden/>
    <w:unhideWhenUsed/>
  </w:style>
  <w:style w:type="table" w:default="1" w:styleId="427f8a0b-a45f-4f31-be15-0baa9cee6dc0">
    <w:name w:val="Normal Table"/>
    <w:uiPriority w:val="99"/>
    <w:semiHidden/>
    <w:unhideWhenUsed/>
    <w:tblPr>
      <w:tblInd w:w="0" w:type="dxa"/>
      <w:tblCellMar>
        <w:top w:w="0" w:type="dxa"/>
        <w:left w:w="108" w:type="dxa"/>
        <w:bottom w:w="0" w:type="dxa"/>
        <w:right w:w="108" w:type="dxa"/>
      </w:tblCellMar>
    </w:tblPr>
  </w:style>
  <w:style w:type="numbering" w:default="1" w:styleId="7b9c0423-14a2-4dee-b2be-d3fcf652eec3">
    <w:name w:val="No List"/>
    <w:uiPriority w:val="99"/>
    <w:semiHidden/>
    <w:unhideWhenUsed/>
  </w:style>
  <w:style w:type="paragraph" w:customStyle="1" w:styleId="b9f87225-e3b0-4451-989a-722920c91073">
    <w:name w:val="石墨文档正文"/>
    <w:qFormat/>
    <w:rPr>
      <w:szCs w:val="22"/>
    </w:rPr>
  </w:style>
  <w:style w:type="paragraph" w:customStyle="1" w:styleId="ee676bfa-8b44-4fbc-b830-bc124d9138e8">
    <w:name w:val="石墨文档副标题"/>
    <w:qFormat/>
    <w:rPr>
      <w:color w:val="888888"/>
      <w:sz w:val="48"/>
      <w:szCs w:val="48"/>
    </w:rPr>
  </w:style>
  <w:style w:type="paragraph" w:customStyle="1" w:styleId="90b5a3b0-4b8b-490f-bf38-66f42560cb17">
    <w:name w:val="石墨文档大标题"/>
    <w:next w:val="a3"/>
    <w:uiPriority w:val="9"/>
    <w:unhideWhenUsed/>
    <w:qFormat/>
    <w:pPr>
      <w:spacing w:before="260" w:after="260"/>
      <w:outlineLvl w:val="0"/>
    </w:pPr>
    <w:rPr>
      <w:b/>
      <w:bCs/>
      <w:sz w:val="40"/>
      <w:szCs w:val="40"/>
    </w:rPr>
  </w:style>
  <w:style w:type="paragraph" w:customStyle="1" w:styleId="c2c98dfb-fd8e-4dce-8090-5a648373bf10">
    <w:name w:val="石墨文档中标题"/>
    <w:next w:val="a3"/>
    <w:uiPriority w:val="9"/>
    <w:unhideWhenUsed/>
    <w:qFormat/>
    <w:pPr>
      <w:spacing w:before="260" w:after="260"/>
      <w:outlineLvl w:val="1"/>
    </w:pPr>
    <w:rPr>
      <w:b/>
      <w:bCs/>
      <w:sz w:val="36"/>
      <w:szCs w:val="36"/>
    </w:rPr>
  </w:style>
  <w:style w:type="paragraph" w:customStyle="1" w:styleId="272d3985-e392-4467-afd2-eff2fda37b3e">
    <w:name w:val="石墨文档小标题"/>
    <w:next w:val="a3"/>
    <w:uiPriority w:val="9"/>
    <w:unhideWhenUsed/>
    <w:qFormat/>
    <w:pPr>
      <w:spacing w:before="260" w:after="260"/>
      <w:outlineLvl w:val="2"/>
    </w:pPr>
    <w:rPr>
      <w:b/>
      <w:bCs/>
      <w:sz w:val="32"/>
      <w:szCs w:val="32"/>
    </w:rPr>
  </w:style>
  <w:style w:type="paragraph" w:customStyle="1" w:styleId="12208caf-ca26-4f6d-8176-307df14ffee5">
    <w:name w:val="石墨文档标题"/>
    <w:next w:val="a3"/>
    <w:uiPriority w:val="9"/>
    <w:unhideWhenUsed/>
    <w:qFormat/>
    <w:pPr>
      <w:spacing w:before="260" w:after="260"/>
      <w:outlineLvl w:val="3"/>
    </w:pPr>
    <w:rPr>
      <w:b/>
      <w:bCs/>
      <w:sz w:val="56"/>
      <w:szCs w:val="56"/>
    </w:rPr>
  </w:style>
  <w:style w:type="paragraph" w:customStyle="1" w:styleId="19e36a30-0efb-4887-a262-3ff90e738bd6">
    <w:name w:val="石墨文档引用"/>
    <w:qFormat/>
    <w:pPr>
      <w:pBdr>
        <w:left w:val="single" w:sz="30" w:space="10" w:color="F0F0F0"/>
      </w:pBdr>
    </w:pPr>
    <w:rPr>
      <w:color w:val="ADADAD"/>
    </w:rPr>
  </w:style>
  <w:style w:type="paragraph" w:default="1" w:styleId="085b06f9-2514-451c-a9e7-3777811598fe">
    <w:name w:val="Normal"/>
    <w:qFormat/>
    <w:pPr>
      <w:widowControl w:val="0"/>
      <w:jc w:val="both"/>
    </w:pPr>
  </w:style>
  <w:style w:type="character" w:default="1" w:styleId="9f6411e8-1016-427a-9caf-599cb07e9b7b">
    <w:name w:val="Default Paragraph Font"/>
    <w:uiPriority w:val="1"/>
    <w:semiHidden/>
    <w:unhideWhenUsed/>
  </w:style>
  <w:style w:type="table" w:default="1" w:styleId="112ed722-d1d2-482e-a096-369b644b562b">
    <w:name w:val="Normal Table"/>
    <w:uiPriority w:val="99"/>
    <w:semiHidden/>
    <w:unhideWhenUsed/>
    <w:tblPr>
      <w:tblInd w:w="0" w:type="dxa"/>
      <w:tblCellMar>
        <w:top w:w="0" w:type="dxa"/>
        <w:left w:w="108" w:type="dxa"/>
        <w:bottom w:w="0" w:type="dxa"/>
        <w:right w:w="108" w:type="dxa"/>
      </w:tblCellMar>
    </w:tblPr>
  </w:style>
  <w:style w:type="numbering" w:default="1" w:styleId="0449ddf0-e627-45e4-a4d1-67b1c96cb3d8">
    <w:name w:val="No List"/>
    <w:uiPriority w:val="99"/>
    <w:semiHidden/>
    <w:unhideWhenUsed/>
  </w:style>
  <w:style w:type="paragraph" w:customStyle="1" w:styleId="2ff896ba-24b3-4c2c-b038-4566e306a754">
    <w:name w:val="石墨文档正文"/>
    <w:qFormat/>
    <w:rPr>
      <w:szCs w:val="22"/>
    </w:rPr>
  </w:style>
  <w:style w:type="paragraph" w:customStyle="1" w:styleId="6928a36f-0d09-4dd4-85f4-5461c02571ad">
    <w:name w:val="石墨文档副标题"/>
    <w:qFormat/>
    <w:rPr>
      <w:color w:val="888888"/>
      <w:sz w:val="48"/>
      <w:szCs w:val="48"/>
    </w:rPr>
  </w:style>
  <w:style w:type="paragraph" w:customStyle="1" w:styleId="d49cdc77-894a-423f-8ed4-4488db09d4e7">
    <w:name w:val="石墨文档大标题"/>
    <w:next w:val="a3"/>
    <w:uiPriority w:val="9"/>
    <w:unhideWhenUsed/>
    <w:qFormat/>
    <w:pPr>
      <w:spacing w:before="260" w:after="260"/>
      <w:outlineLvl w:val="0"/>
    </w:pPr>
    <w:rPr>
      <w:b/>
      <w:bCs/>
      <w:sz w:val="40"/>
      <w:szCs w:val="40"/>
    </w:rPr>
  </w:style>
  <w:style w:type="paragraph" w:customStyle="1" w:styleId="59451dd9-4f97-436e-818f-511701e809be">
    <w:name w:val="石墨文档中标题"/>
    <w:next w:val="a3"/>
    <w:uiPriority w:val="9"/>
    <w:unhideWhenUsed/>
    <w:qFormat/>
    <w:pPr>
      <w:spacing w:before="260" w:after="260"/>
      <w:outlineLvl w:val="1"/>
    </w:pPr>
    <w:rPr>
      <w:b/>
      <w:bCs/>
      <w:sz w:val="36"/>
      <w:szCs w:val="36"/>
    </w:rPr>
  </w:style>
  <w:style w:type="paragraph" w:customStyle="1" w:styleId="5ae9a401-3aea-41f3-a93d-0905bc9e436f">
    <w:name w:val="石墨文档小标题"/>
    <w:next w:val="a3"/>
    <w:uiPriority w:val="9"/>
    <w:unhideWhenUsed/>
    <w:qFormat/>
    <w:pPr>
      <w:spacing w:before="260" w:after="260"/>
      <w:outlineLvl w:val="2"/>
    </w:pPr>
    <w:rPr>
      <w:b/>
      <w:bCs/>
      <w:sz w:val="32"/>
      <w:szCs w:val="32"/>
    </w:rPr>
  </w:style>
  <w:style w:type="paragraph" w:customStyle="1" w:styleId="96b7521e-0ada-4bcf-a197-0a24c336878e">
    <w:name w:val="石墨文档标题"/>
    <w:next w:val="a3"/>
    <w:uiPriority w:val="9"/>
    <w:unhideWhenUsed/>
    <w:qFormat/>
    <w:pPr>
      <w:spacing w:before="260" w:after="260"/>
      <w:outlineLvl w:val="3"/>
    </w:pPr>
    <w:rPr>
      <w:b/>
      <w:bCs/>
      <w:sz w:val="56"/>
      <w:szCs w:val="56"/>
    </w:rPr>
  </w:style>
  <w:style w:type="paragraph" w:customStyle="1" w:styleId="963c898b-3aa1-49af-95dc-911452cb02cd">
    <w:name w:val="石墨文档引用"/>
    <w:qFormat/>
    <w:pPr>
      <w:pBdr>
        <w:left w:val="single" w:sz="30" w:space="10" w:color="F0F0F0"/>
      </w:pBdr>
    </w:pPr>
    <w:rPr>
      <w:color w:val="ADADAD"/>
    </w:rPr>
  </w:style>
  <w:style w:type="paragraph" w:default="1" w:styleId="5dbc3f1c-92f5-4c07-ba5d-073bd5c2815a">
    <w:name w:val="Normal"/>
    <w:qFormat/>
    <w:pPr>
      <w:widowControl w:val="0"/>
      <w:jc w:val="both"/>
    </w:pPr>
  </w:style>
  <w:style w:type="character" w:default="1" w:styleId="f9f171da-bc31-4e06-989e-f2c44bdb83d0">
    <w:name w:val="Default Paragraph Font"/>
    <w:uiPriority w:val="1"/>
    <w:semiHidden/>
    <w:unhideWhenUsed/>
  </w:style>
  <w:style w:type="table" w:default="1" w:styleId="0a6fe85d-1f0c-42ae-ab3e-0409663dd534">
    <w:name w:val="Normal Table"/>
    <w:uiPriority w:val="99"/>
    <w:semiHidden/>
    <w:unhideWhenUsed/>
    <w:tblPr>
      <w:tblInd w:w="0" w:type="dxa"/>
      <w:tblCellMar>
        <w:top w:w="0" w:type="dxa"/>
        <w:left w:w="108" w:type="dxa"/>
        <w:bottom w:w="0" w:type="dxa"/>
        <w:right w:w="108" w:type="dxa"/>
      </w:tblCellMar>
    </w:tblPr>
  </w:style>
  <w:style w:type="numbering" w:default="1" w:styleId="92706a85-4752-46d9-bbaa-d81a5c60feee">
    <w:name w:val="No List"/>
    <w:uiPriority w:val="99"/>
    <w:semiHidden/>
    <w:unhideWhenUsed/>
  </w:style>
  <w:style w:type="paragraph" w:customStyle="1" w:styleId="c9b8b51d-a17d-4d8d-a0a2-08b0df35e078">
    <w:name w:val="石墨文档正文"/>
    <w:qFormat/>
    <w:rPr>
      <w:szCs w:val="22"/>
    </w:rPr>
  </w:style>
  <w:style w:type="paragraph" w:customStyle="1" w:styleId="5ca6da3e-08df-4b89-87d3-80e666926b3f">
    <w:name w:val="石墨文档副标题"/>
    <w:qFormat/>
    <w:rPr>
      <w:color w:val="888888"/>
      <w:sz w:val="48"/>
      <w:szCs w:val="48"/>
    </w:rPr>
  </w:style>
  <w:style w:type="paragraph" w:customStyle="1" w:styleId="408ffe4f-e84b-4c35-8b35-597aa80c2b7a">
    <w:name w:val="石墨文档大标题"/>
    <w:next w:val="a3"/>
    <w:uiPriority w:val="9"/>
    <w:unhideWhenUsed/>
    <w:qFormat/>
    <w:pPr>
      <w:spacing w:before="260" w:after="260"/>
      <w:outlineLvl w:val="0"/>
    </w:pPr>
    <w:rPr>
      <w:b/>
      <w:bCs/>
      <w:sz w:val="40"/>
      <w:szCs w:val="40"/>
    </w:rPr>
  </w:style>
  <w:style w:type="paragraph" w:customStyle="1" w:styleId="0111480e-ace5-4504-9e5f-fe6c5b071d57">
    <w:name w:val="石墨文档中标题"/>
    <w:next w:val="a3"/>
    <w:uiPriority w:val="9"/>
    <w:unhideWhenUsed/>
    <w:qFormat/>
    <w:pPr>
      <w:spacing w:before="260" w:after="260"/>
      <w:outlineLvl w:val="1"/>
    </w:pPr>
    <w:rPr>
      <w:b/>
      <w:bCs/>
      <w:sz w:val="36"/>
      <w:szCs w:val="36"/>
    </w:rPr>
  </w:style>
  <w:style w:type="paragraph" w:customStyle="1" w:styleId="fad16328-d28b-4d23-899c-747a9ac17801">
    <w:name w:val="石墨文档小标题"/>
    <w:next w:val="a3"/>
    <w:uiPriority w:val="9"/>
    <w:unhideWhenUsed/>
    <w:qFormat/>
    <w:pPr>
      <w:spacing w:before="260" w:after="260"/>
      <w:outlineLvl w:val="2"/>
    </w:pPr>
    <w:rPr>
      <w:b/>
      <w:bCs/>
      <w:sz w:val="32"/>
      <w:szCs w:val="32"/>
    </w:rPr>
  </w:style>
  <w:style w:type="paragraph" w:customStyle="1" w:styleId="ecca31b9-e49f-4d49-ba60-2b811b7137dc">
    <w:name w:val="石墨文档标题"/>
    <w:next w:val="a3"/>
    <w:uiPriority w:val="9"/>
    <w:unhideWhenUsed/>
    <w:qFormat/>
    <w:pPr>
      <w:spacing w:before="260" w:after="260"/>
      <w:outlineLvl w:val="3"/>
    </w:pPr>
    <w:rPr>
      <w:b/>
      <w:bCs/>
      <w:sz w:val="56"/>
      <w:szCs w:val="56"/>
    </w:rPr>
  </w:style>
  <w:style w:type="paragraph" w:customStyle="1" w:styleId="01f485ea-82c8-4ce9-8900-ca713f70c15b">
    <w:name w:val="石墨文档引用"/>
    <w:qFormat/>
    <w:pPr>
      <w:pBdr>
        <w:left w:val="single" w:sz="30" w:space="10" w:color="F0F0F0"/>
      </w:pBdr>
    </w:pPr>
    <w:rPr>
      <w:color w:val="ADADAD"/>
    </w:rPr>
  </w:style>
  <w:style w:type="paragraph" w:default="1" w:styleId="c5ee05e5-cc86-4ae1-a5ce-f285f4be81ca">
    <w:name w:val="Normal"/>
    <w:qFormat/>
    <w:pPr>
      <w:widowControl w:val="0"/>
      <w:jc w:val="both"/>
    </w:pPr>
  </w:style>
  <w:style w:type="character" w:default="1" w:styleId="3fdd5f87-bf00-43eb-b75d-fb46964f7b23">
    <w:name w:val="Default Paragraph Font"/>
    <w:uiPriority w:val="1"/>
    <w:semiHidden/>
    <w:unhideWhenUsed/>
  </w:style>
  <w:style w:type="table" w:default="1" w:styleId="e8b14f83-b349-48dc-983d-b42ca0b82328">
    <w:name w:val="Normal Table"/>
    <w:uiPriority w:val="99"/>
    <w:semiHidden/>
    <w:unhideWhenUsed/>
    <w:tblPr>
      <w:tblInd w:w="0" w:type="dxa"/>
      <w:tblCellMar>
        <w:top w:w="0" w:type="dxa"/>
        <w:left w:w="108" w:type="dxa"/>
        <w:bottom w:w="0" w:type="dxa"/>
        <w:right w:w="108" w:type="dxa"/>
      </w:tblCellMar>
    </w:tblPr>
  </w:style>
  <w:style w:type="numbering" w:default="1" w:styleId="56de9783-a114-4f77-af76-931ce00942ee">
    <w:name w:val="No List"/>
    <w:uiPriority w:val="99"/>
    <w:semiHidden/>
    <w:unhideWhenUsed/>
  </w:style>
  <w:style w:type="paragraph" w:customStyle="1" w:styleId="df576f36-8ac0-42a7-93ba-56810d5ea0cf">
    <w:name w:val="石墨文档正文"/>
    <w:qFormat/>
    <w:rPr>
      <w:szCs w:val="22"/>
    </w:rPr>
  </w:style>
  <w:style w:type="paragraph" w:customStyle="1" w:styleId="cf26ab4b-e360-4dec-aa3b-5b46ee1487a3">
    <w:name w:val="石墨文档副标题"/>
    <w:qFormat/>
    <w:rPr>
      <w:color w:val="888888"/>
      <w:sz w:val="48"/>
      <w:szCs w:val="48"/>
    </w:rPr>
  </w:style>
  <w:style w:type="paragraph" w:customStyle="1" w:styleId="45f5c852-b2bc-484c-950f-e8e9db5fd1de">
    <w:name w:val="石墨文档大标题"/>
    <w:next w:val="a3"/>
    <w:uiPriority w:val="9"/>
    <w:unhideWhenUsed/>
    <w:qFormat/>
    <w:pPr>
      <w:spacing w:before="260" w:after="260"/>
      <w:outlineLvl w:val="0"/>
    </w:pPr>
    <w:rPr>
      <w:b/>
      <w:bCs/>
      <w:sz w:val="40"/>
      <w:szCs w:val="40"/>
    </w:rPr>
  </w:style>
  <w:style w:type="paragraph" w:customStyle="1" w:styleId="ccb31e15-1d05-4228-9f83-2f138068d4f1">
    <w:name w:val="石墨文档中标题"/>
    <w:next w:val="a3"/>
    <w:uiPriority w:val="9"/>
    <w:unhideWhenUsed/>
    <w:qFormat/>
    <w:pPr>
      <w:spacing w:before="260" w:after="260"/>
      <w:outlineLvl w:val="1"/>
    </w:pPr>
    <w:rPr>
      <w:b/>
      <w:bCs/>
      <w:sz w:val="36"/>
      <w:szCs w:val="36"/>
    </w:rPr>
  </w:style>
  <w:style w:type="paragraph" w:customStyle="1" w:styleId="486c5bb0-bfdc-4338-aa0d-b1784e88a618">
    <w:name w:val="石墨文档小标题"/>
    <w:next w:val="a3"/>
    <w:uiPriority w:val="9"/>
    <w:unhideWhenUsed/>
    <w:qFormat/>
    <w:pPr>
      <w:spacing w:before="260" w:after="260"/>
      <w:outlineLvl w:val="2"/>
    </w:pPr>
    <w:rPr>
      <w:b/>
      <w:bCs/>
      <w:sz w:val="32"/>
      <w:szCs w:val="32"/>
    </w:rPr>
  </w:style>
  <w:style w:type="paragraph" w:customStyle="1" w:styleId="ddffdbe0-9e20-43ab-99b3-728fe6bebdb6">
    <w:name w:val="石墨文档标题"/>
    <w:next w:val="a3"/>
    <w:uiPriority w:val="9"/>
    <w:unhideWhenUsed/>
    <w:qFormat/>
    <w:pPr>
      <w:spacing w:before="260" w:after="260"/>
      <w:outlineLvl w:val="3"/>
    </w:pPr>
    <w:rPr>
      <w:b/>
      <w:bCs/>
      <w:sz w:val="56"/>
      <w:szCs w:val="56"/>
    </w:rPr>
  </w:style>
  <w:style w:type="paragraph" w:customStyle="1" w:styleId="0fbae681-1b85-415b-9a93-41bb00580ee7">
    <w:name w:val="石墨文档引用"/>
    <w:qFormat/>
    <w:pPr>
      <w:pBdr>
        <w:left w:val="single" w:sz="30" w:space="10" w:color="F0F0F0"/>
      </w:pBdr>
    </w:pPr>
    <w:rPr>
      <w:color w:val="ADADAD"/>
    </w:rPr>
  </w:style>
  <w:style w:type="paragraph" w:default="1" w:styleId="16e902be-88ff-49dd-91d1-5fd3293c0340">
    <w:name w:val="Normal"/>
    <w:qFormat/>
    <w:pPr>
      <w:widowControl w:val="0"/>
      <w:jc w:val="both"/>
    </w:pPr>
  </w:style>
  <w:style w:type="character" w:default="1" w:styleId="d686b1bd-587c-4fff-b9da-496df78f2e01">
    <w:name w:val="Default Paragraph Font"/>
    <w:uiPriority w:val="1"/>
    <w:semiHidden/>
    <w:unhideWhenUsed/>
  </w:style>
  <w:style w:type="table" w:default="1" w:styleId="8d7f4bba-4226-428d-9f18-caf734139bd2">
    <w:name w:val="Normal Table"/>
    <w:uiPriority w:val="99"/>
    <w:semiHidden/>
    <w:unhideWhenUsed/>
    <w:tblPr>
      <w:tblInd w:w="0" w:type="dxa"/>
      <w:tblCellMar>
        <w:top w:w="0" w:type="dxa"/>
        <w:left w:w="108" w:type="dxa"/>
        <w:bottom w:w="0" w:type="dxa"/>
        <w:right w:w="108" w:type="dxa"/>
      </w:tblCellMar>
    </w:tblPr>
  </w:style>
  <w:style w:type="numbering" w:default="1" w:styleId="268f03af-b9c5-48c8-bf8d-24ccc919379a">
    <w:name w:val="No List"/>
    <w:uiPriority w:val="99"/>
    <w:semiHidden/>
    <w:unhideWhenUsed/>
  </w:style>
  <w:style w:type="paragraph" w:customStyle="1" w:styleId="12324741-c0dc-46ed-b5ff-ccb4baff603a">
    <w:name w:val="石墨文档正文"/>
    <w:qFormat/>
    <w:rPr>
      <w:szCs w:val="22"/>
    </w:rPr>
  </w:style>
  <w:style w:type="paragraph" w:customStyle="1" w:styleId="ae22994a-7cb0-4888-a54c-57cc2c97d70a">
    <w:name w:val="石墨文档副标题"/>
    <w:qFormat/>
    <w:rPr>
      <w:color w:val="888888"/>
      <w:sz w:val="48"/>
      <w:szCs w:val="48"/>
    </w:rPr>
  </w:style>
  <w:style w:type="paragraph" w:customStyle="1" w:styleId="1c0b57a8-a7d2-40c2-a8fb-40e3561b94f6">
    <w:name w:val="石墨文档大标题"/>
    <w:next w:val="a3"/>
    <w:uiPriority w:val="9"/>
    <w:unhideWhenUsed/>
    <w:qFormat/>
    <w:pPr>
      <w:spacing w:before="260" w:after="260"/>
      <w:outlineLvl w:val="0"/>
    </w:pPr>
    <w:rPr>
      <w:b/>
      <w:bCs/>
      <w:sz w:val="40"/>
      <w:szCs w:val="40"/>
    </w:rPr>
  </w:style>
  <w:style w:type="paragraph" w:customStyle="1" w:styleId="4643323a-2d14-4e18-a912-efa978f3b3c0">
    <w:name w:val="石墨文档中标题"/>
    <w:next w:val="a3"/>
    <w:uiPriority w:val="9"/>
    <w:unhideWhenUsed/>
    <w:qFormat/>
    <w:pPr>
      <w:spacing w:before="260" w:after="260"/>
      <w:outlineLvl w:val="1"/>
    </w:pPr>
    <w:rPr>
      <w:b/>
      <w:bCs/>
      <w:sz w:val="36"/>
      <w:szCs w:val="36"/>
    </w:rPr>
  </w:style>
  <w:style w:type="paragraph" w:customStyle="1" w:styleId="57d12316-e72c-4dd1-8971-b8fbfb060b38">
    <w:name w:val="石墨文档小标题"/>
    <w:next w:val="a3"/>
    <w:uiPriority w:val="9"/>
    <w:unhideWhenUsed/>
    <w:qFormat/>
    <w:pPr>
      <w:spacing w:before="260" w:after="260"/>
      <w:outlineLvl w:val="2"/>
    </w:pPr>
    <w:rPr>
      <w:b/>
      <w:bCs/>
      <w:sz w:val="32"/>
      <w:szCs w:val="32"/>
    </w:rPr>
  </w:style>
  <w:style w:type="paragraph" w:customStyle="1" w:styleId="0f81b1c1-cd6c-41e7-9fb9-236ce886d01e">
    <w:name w:val="石墨文档标题"/>
    <w:next w:val="a3"/>
    <w:uiPriority w:val="9"/>
    <w:unhideWhenUsed/>
    <w:qFormat/>
    <w:pPr>
      <w:spacing w:before="260" w:after="260"/>
      <w:outlineLvl w:val="3"/>
    </w:pPr>
    <w:rPr>
      <w:b/>
      <w:bCs/>
      <w:sz w:val="56"/>
      <w:szCs w:val="56"/>
    </w:rPr>
  </w:style>
  <w:style w:type="paragraph" w:customStyle="1" w:styleId="bed5e21b-8c04-4f69-b531-fef8f76ecc4f">
    <w:name w:val="石墨文档引用"/>
    <w:qFormat/>
    <w:pPr>
      <w:pBdr>
        <w:left w:val="single" w:sz="30" w:space="10" w:color="F0F0F0"/>
      </w:pBdr>
    </w:pPr>
    <w:rPr>
      <w:color w:val="ADADAD"/>
    </w:rPr>
  </w:style>
  <w:style w:type="paragraph" w:default="1" w:styleId="4e044dcd-44f1-446f-baa8-45127c9fd6c8">
    <w:name w:val="Normal"/>
    <w:qFormat/>
    <w:pPr>
      <w:widowControl w:val="0"/>
      <w:jc w:val="both"/>
    </w:pPr>
  </w:style>
  <w:style w:type="character" w:default="1" w:styleId="310437c4-0993-46e3-97d7-f9fba3aa9a1f">
    <w:name w:val="Default Paragraph Font"/>
    <w:uiPriority w:val="1"/>
    <w:semiHidden/>
    <w:unhideWhenUsed/>
  </w:style>
  <w:style w:type="table" w:default="1" w:styleId="e5a07aa5-a230-40e5-a067-6ee599abb086">
    <w:name w:val="Normal Table"/>
    <w:uiPriority w:val="99"/>
    <w:semiHidden/>
    <w:unhideWhenUsed/>
    <w:tblPr>
      <w:tblInd w:w="0" w:type="dxa"/>
      <w:tblCellMar>
        <w:top w:w="0" w:type="dxa"/>
        <w:left w:w="108" w:type="dxa"/>
        <w:bottom w:w="0" w:type="dxa"/>
        <w:right w:w="108" w:type="dxa"/>
      </w:tblCellMar>
    </w:tblPr>
  </w:style>
  <w:style w:type="numbering" w:default="1" w:styleId="f6a94e8a-2a15-4960-b36a-f0bb819767d4">
    <w:name w:val="No List"/>
    <w:uiPriority w:val="99"/>
    <w:semiHidden/>
    <w:unhideWhenUsed/>
  </w:style>
  <w:style w:type="paragraph" w:customStyle="1" w:styleId="acc9e813-635b-4594-9752-dd05a298358d">
    <w:name w:val="石墨文档正文"/>
    <w:qFormat/>
    <w:rPr>
      <w:szCs w:val="22"/>
    </w:rPr>
  </w:style>
  <w:style w:type="paragraph" w:customStyle="1" w:styleId="db7b2544-3840-4668-bbd1-a715639dd9e9">
    <w:name w:val="石墨文档副标题"/>
    <w:qFormat/>
    <w:rPr>
      <w:color w:val="888888"/>
      <w:sz w:val="48"/>
      <w:szCs w:val="48"/>
    </w:rPr>
  </w:style>
  <w:style w:type="paragraph" w:customStyle="1" w:styleId="1cbe8af1-01eb-4721-8149-74fd4f53defc">
    <w:name w:val="石墨文档大标题"/>
    <w:next w:val="a3"/>
    <w:uiPriority w:val="9"/>
    <w:unhideWhenUsed/>
    <w:qFormat/>
    <w:pPr>
      <w:spacing w:before="260" w:after="260"/>
      <w:outlineLvl w:val="0"/>
    </w:pPr>
    <w:rPr>
      <w:b/>
      <w:bCs/>
      <w:sz w:val="40"/>
      <w:szCs w:val="40"/>
    </w:rPr>
  </w:style>
  <w:style w:type="paragraph" w:customStyle="1" w:styleId="e09649fd-7b72-4cc8-a121-d52a375d7e31">
    <w:name w:val="石墨文档中标题"/>
    <w:next w:val="a3"/>
    <w:uiPriority w:val="9"/>
    <w:unhideWhenUsed/>
    <w:qFormat/>
    <w:pPr>
      <w:spacing w:before="260" w:after="260"/>
      <w:outlineLvl w:val="1"/>
    </w:pPr>
    <w:rPr>
      <w:b/>
      <w:bCs/>
      <w:sz w:val="36"/>
      <w:szCs w:val="36"/>
    </w:rPr>
  </w:style>
  <w:style w:type="paragraph" w:customStyle="1" w:styleId="455bf524-86f9-462d-b16b-bba5f710108d">
    <w:name w:val="石墨文档小标题"/>
    <w:next w:val="a3"/>
    <w:uiPriority w:val="9"/>
    <w:unhideWhenUsed/>
    <w:qFormat/>
    <w:pPr>
      <w:spacing w:before="260" w:after="260"/>
      <w:outlineLvl w:val="2"/>
    </w:pPr>
    <w:rPr>
      <w:b/>
      <w:bCs/>
      <w:sz w:val="32"/>
      <w:szCs w:val="32"/>
    </w:rPr>
  </w:style>
  <w:style w:type="paragraph" w:customStyle="1" w:styleId="7b64a60f-8be4-405b-b1b1-4093909707fa">
    <w:name w:val="石墨文档标题"/>
    <w:next w:val="a3"/>
    <w:uiPriority w:val="9"/>
    <w:unhideWhenUsed/>
    <w:qFormat/>
    <w:pPr>
      <w:spacing w:before="260" w:after="260"/>
      <w:outlineLvl w:val="3"/>
    </w:pPr>
    <w:rPr>
      <w:b/>
      <w:bCs/>
      <w:sz w:val="56"/>
      <w:szCs w:val="56"/>
    </w:rPr>
  </w:style>
  <w:style w:type="paragraph" w:customStyle="1" w:styleId="177082f4-d623-4c0d-a0d4-fbe3d8a84569">
    <w:name w:val="石墨文档引用"/>
    <w:qFormat/>
    <w:pPr>
      <w:pBdr>
        <w:left w:val="single" w:sz="30" w:space="10" w:color="F0F0F0"/>
      </w:pBdr>
    </w:pPr>
    <w:rPr>
      <w:color w:val="ADADAD"/>
    </w:rPr>
  </w:style>
  <w:style w:type="paragraph" w:default="1" w:styleId="e4a63a96-b02f-4b72-9cc3-49baff443328">
    <w:name w:val="Normal"/>
    <w:qFormat/>
    <w:pPr>
      <w:widowControl w:val="0"/>
      <w:jc w:val="both"/>
    </w:pPr>
  </w:style>
  <w:style w:type="character" w:default="1" w:styleId="8e1e3025-6b08-4d86-ad17-88b6398adaaa">
    <w:name w:val="Default Paragraph Font"/>
    <w:uiPriority w:val="1"/>
    <w:semiHidden/>
    <w:unhideWhenUsed/>
  </w:style>
  <w:style w:type="table" w:default="1" w:styleId="f235b25b-0497-4a0f-bfb5-237915b90a58">
    <w:name w:val="Normal Table"/>
    <w:uiPriority w:val="99"/>
    <w:semiHidden/>
    <w:unhideWhenUsed/>
    <w:tblPr>
      <w:tblInd w:w="0" w:type="dxa"/>
      <w:tblCellMar>
        <w:top w:w="0" w:type="dxa"/>
        <w:left w:w="108" w:type="dxa"/>
        <w:bottom w:w="0" w:type="dxa"/>
        <w:right w:w="108" w:type="dxa"/>
      </w:tblCellMar>
    </w:tblPr>
  </w:style>
  <w:style w:type="numbering" w:default="1" w:styleId="0644b352-d9d5-4e6b-9170-b36a49f3b4af">
    <w:name w:val="No List"/>
    <w:uiPriority w:val="99"/>
    <w:semiHidden/>
    <w:unhideWhenUsed/>
  </w:style>
  <w:style w:type="paragraph" w:customStyle="1" w:styleId="ab72456c-b8dc-469e-a044-417c5f771e8a">
    <w:name w:val="石墨文档正文"/>
    <w:qFormat/>
    <w:rPr>
      <w:szCs w:val="22"/>
    </w:rPr>
  </w:style>
  <w:style w:type="paragraph" w:customStyle="1" w:styleId="8ab8973a-c518-489f-957e-9cd9a52d8650">
    <w:name w:val="石墨文档副标题"/>
    <w:qFormat/>
    <w:rPr>
      <w:color w:val="888888"/>
      <w:sz w:val="48"/>
      <w:szCs w:val="48"/>
    </w:rPr>
  </w:style>
  <w:style w:type="paragraph" w:customStyle="1" w:styleId="e6e8fc6c-fb62-461b-8515-d23626ccdee6">
    <w:name w:val="石墨文档大标题"/>
    <w:next w:val="a3"/>
    <w:uiPriority w:val="9"/>
    <w:unhideWhenUsed/>
    <w:qFormat/>
    <w:pPr>
      <w:spacing w:before="260" w:after="260"/>
      <w:outlineLvl w:val="0"/>
    </w:pPr>
    <w:rPr>
      <w:b/>
      <w:bCs/>
      <w:sz w:val="40"/>
      <w:szCs w:val="40"/>
    </w:rPr>
  </w:style>
  <w:style w:type="paragraph" w:customStyle="1" w:styleId="29a02524-f26a-4fb3-b2fb-62fa37882722">
    <w:name w:val="石墨文档中标题"/>
    <w:next w:val="a3"/>
    <w:uiPriority w:val="9"/>
    <w:unhideWhenUsed/>
    <w:qFormat/>
    <w:pPr>
      <w:spacing w:before="260" w:after="260"/>
      <w:outlineLvl w:val="1"/>
    </w:pPr>
    <w:rPr>
      <w:b/>
      <w:bCs/>
      <w:sz w:val="36"/>
      <w:szCs w:val="36"/>
    </w:rPr>
  </w:style>
  <w:style w:type="paragraph" w:customStyle="1" w:styleId="490403f8-a810-4bcf-bb06-65d551c3ab06">
    <w:name w:val="石墨文档小标题"/>
    <w:next w:val="a3"/>
    <w:uiPriority w:val="9"/>
    <w:unhideWhenUsed/>
    <w:qFormat/>
    <w:pPr>
      <w:spacing w:before="260" w:after="260"/>
      <w:outlineLvl w:val="2"/>
    </w:pPr>
    <w:rPr>
      <w:b/>
      <w:bCs/>
      <w:sz w:val="32"/>
      <w:szCs w:val="32"/>
    </w:rPr>
  </w:style>
  <w:style w:type="paragraph" w:customStyle="1" w:styleId="22db3b79-95e2-43b2-8af0-55fbda7e718b">
    <w:name w:val="石墨文档标题"/>
    <w:next w:val="a3"/>
    <w:uiPriority w:val="9"/>
    <w:unhideWhenUsed/>
    <w:qFormat/>
    <w:pPr>
      <w:spacing w:before="260" w:after="260"/>
      <w:outlineLvl w:val="3"/>
    </w:pPr>
    <w:rPr>
      <w:b/>
      <w:bCs/>
      <w:sz w:val="56"/>
      <w:szCs w:val="56"/>
    </w:rPr>
  </w:style>
  <w:style w:type="paragraph" w:customStyle="1" w:styleId="cb1147e6-94a1-4916-aa72-68b74c244960">
    <w:name w:val="石墨文档引用"/>
    <w:qFormat/>
    <w:pPr>
      <w:pBdr>
        <w:left w:val="single" w:sz="30" w:space="10" w:color="F0F0F0"/>
      </w:pBdr>
    </w:pPr>
    <w:rPr>
      <w:color w:val="ADADAD"/>
    </w:rPr>
  </w:style>
  <w:style w:type="paragraph" w:default="1" w:styleId="6e865ef5-c127-4ded-a46c-254b877ad994">
    <w:name w:val="Normal"/>
    <w:qFormat/>
    <w:pPr>
      <w:widowControl w:val="0"/>
      <w:jc w:val="both"/>
    </w:pPr>
  </w:style>
  <w:style w:type="character" w:default="1" w:styleId="15491a38-7822-444f-8332-142e60924cbc">
    <w:name w:val="Default Paragraph Font"/>
    <w:uiPriority w:val="1"/>
    <w:semiHidden/>
    <w:unhideWhenUsed/>
  </w:style>
  <w:style w:type="table" w:default="1" w:styleId="3f97deb2-2bb6-4cce-a5a0-159c3455c179">
    <w:name w:val="Normal Table"/>
    <w:uiPriority w:val="99"/>
    <w:semiHidden/>
    <w:unhideWhenUsed/>
    <w:tblPr>
      <w:tblInd w:w="0" w:type="dxa"/>
      <w:tblCellMar>
        <w:top w:w="0" w:type="dxa"/>
        <w:left w:w="108" w:type="dxa"/>
        <w:bottom w:w="0" w:type="dxa"/>
        <w:right w:w="108" w:type="dxa"/>
      </w:tblCellMar>
    </w:tblPr>
  </w:style>
  <w:style w:type="numbering" w:default="1" w:styleId="3818bce8-43f1-4702-a012-f5f335a53ac4">
    <w:name w:val="No List"/>
    <w:uiPriority w:val="99"/>
    <w:semiHidden/>
    <w:unhideWhenUsed/>
  </w:style>
  <w:style w:type="paragraph" w:customStyle="1" w:styleId="c6273610-bd03-4e3d-a630-8298d66a0a76">
    <w:name w:val="石墨文档正文"/>
    <w:qFormat/>
    <w:rPr>
      <w:szCs w:val="22"/>
    </w:rPr>
  </w:style>
  <w:style w:type="paragraph" w:customStyle="1" w:styleId="b943789d-7666-47f9-ad2e-ea93a2f361c1">
    <w:name w:val="石墨文档副标题"/>
    <w:qFormat/>
    <w:rPr>
      <w:color w:val="888888"/>
      <w:sz w:val="48"/>
      <w:szCs w:val="48"/>
    </w:rPr>
  </w:style>
  <w:style w:type="paragraph" w:customStyle="1" w:styleId="9cdb2fb0-17d4-4fe1-86dd-cbed4eccb457">
    <w:name w:val="石墨文档大标题"/>
    <w:next w:val="a3"/>
    <w:uiPriority w:val="9"/>
    <w:unhideWhenUsed/>
    <w:qFormat/>
    <w:pPr>
      <w:spacing w:before="260" w:after="260"/>
      <w:outlineLvl w:val="0"/>
    </w:pPr>
    <w:rPr>
      <w:b/>
      <w:bCs/>
      <w:sz w:val="40"/>
      <w:szCs w:val="40"/>
    </w:rPr>
  </w:style>
  <w:style w:type="paragraph" w:customStyle="1" w:styleId="c7537f30-dcf8-4888-8b97-391c8816443b">
    <w:name w:val="石墨文档中标题"/>
    <w:next w:val="a3"/>
    <w:uiPriority w:val="9"/>
    <w:unhideWhenUsed/>
    <w:qFormat/>
    <w:pPr>
      <w:spacing w:before="260" w:after="260"/>
      <w:outlineLvl w:val="1"/>
    </w:pPr>
    <w:rPr>
      <w:b/>
      <w:bCs/>
      <w:sz w:val="36"/>
      <w:szCs w:val="36"/>
    </w:rPr>
  </w:style>
  <w:style w:type="paragraph" w:customStyle="1" w:styleId="85638d42-bf44-4d4b-b5c0-8fccdaab02b6">
    <w:name w:val="石墨文档小标题"/>
    <w:next w:val="a3"/>
    <w:uiPriority w:val="9"/>
    <w:unhideWhenUsed/>
    <w:qFormat/>
    <w:pPr>
      <w:spacing w:before="260" w:after="260"/>
      <w:outlineLvl w:val="2"/>
    </w:pPr>
    <w:rPr>
      <w:b/>
      <w:bCs/>
      <w:sz w:val="32"/>
      <w:szCs w:val="32"/>
    </w:rPr>
  </w:style>
  <w:style w:type="paragraph" w:customStyle="1" w:styleId="64f4dfaf-03f1-4746-a8f2-323a571a0246">
    <w:name w:val="石墨文档标题"/>
    <w:next w:val="a3"/>
    <w:uiPriority w:val="9"/>
    <w:unhideWhenUsed/>
    <w:qFormat/>
    <w:pPr>
      <w:spacing w:before="260" w:after="260"/>
      <w:outlineLvl w:val="3"/>
    </w:pPr>
    <w:rPr>
      <w:b/>
      <w:bCs/>
      <w:sz w:val="56"/>
      <w:szCs w:val="56"/>
    </w:rPr>
  </w:style>
  <w:style w:type="paragraph" w:customStyle="1" w:styleId="9f19633b-0b7f-4315-bfbb-cad74ad74b4a">
    <w:name w:val="石墨文档引用"/>
    <w:qFormat/>
    <w:pPr>
      <w:pBdr>
        <w:left w:val="single" w:sz="30" w:space="10" w:color="F0F0F0"/>
      </w:pBdr>
    </w:pPr>
    <w:rPr>
      <w:color w:val="ADADAD"/>
    </w:rPr>
  </w:style>
  <w:style w:type="paragraph" w:default="1" w:styleId="269a5e38-4ba7-4e03-8be2-e9d795079cf1">
    <w:name w:val="Normal"/>
    <w:qFormat/>
    <w:pPr>
      <w:widowControl w:val="0"/>
      <w:jc w:val="both"/>
    </w:pPr>
  </w:style>
  <w:style w:type="character" w:default="1" w:styleId="6ef0208b-d002-48e2-bf34-4e0bc7d4e134">
    <w:name w:val="Default Paragraph Font"/>
    <w:uiPriority w:val="1"/>
    <w:semiHidden/>
    <w:unhideWhenUsed/>
  </w:style>
  <w:style w:type="table" w:default="1" w:styleId="687f38c3-a35c-4137-8049-f2b38453ad62">
    <w:name w:val="Normal Table"/>
    <w:uiPriority w:val="99"/>
    <w:semiHidden/>
    <w:unhideWhenUsed/>
    <w:tblPr>
      <w:tblInd w:w="0" w:type="dxa"/>
      <w:tblCellMar>
        <w:top w:w="0" w:type="dxa"/>
        <w:left w:w="108" w:type="dxa"/>
        <w:bottom w:w="0" w:type="dxa"/>
        <w:right w:w="108" w:type="dxa"/>
      </w:tblCellMar>
    </w:tblPr>
  </w:style>
  <w:style w:type="numbering" w:default="1" w:styleId="9e0e6901-4ed7-4351-8190-9709535ed0a9">
    <w:name w:val="No List"/>
    <w:uiPriority w:val="99"/>
    <w:semiHidden/>
    <w:unhideWhenUsed/>
  </w:style>
  <w:style w:type="paragraph" w:customStyle="1" w:styleId="ea4f4238-9763-4025-b106-16c3141a9d0f">
    <w:name w:val="石墨文档正文"/>
    <w:qFormat/>
    <w:rPr>
      <w:szCs w:val="22"/>
    </w:rPr>
  </w:style>
  <w:style w:type="paragraph" w:customStyle="1" w:styleId="9b50488d-1e4e-4d93-9274-ef855d6d041a">
    <w:name w:val="石墨文档副标题"/>
    <w:qFormat/>
    <w:rPr>
      <w:color w:val="888888"/>
      <w:sz w:val="48"/>
      <w:szCs w:val="48"/>
    </w:rPr>
  </w:style>
  <w:style w:type="paragraph" w:customStyle="1" w:styleId="4164c552-09f8-4f23-8f1c-dec7fc2d81e9">
    <w:name w:val="石墨文档大标题"/>
    <w:next w:val="a3"/>
    <w:uiPriority w:val="9"/>
    <w:unhideWhenUsed/>
    <w:qFormat/>
    <w:pPr>
      <w:spacing w:before="260" w:after="260"/>
      <w:outlineLvl w:val="0"/>
    </w:pPr>
    <w:rPr>
      <w:b/>
      <w:bCs/>
      <w:sz w:val="40"/>
      <w:szCs w:val="40"/>
    </w:rPr>
  </w:style>
  <w:style w:type="paragraph" w:customStyle="1" w:styleId="5bd9c2c2-b963-4b1b-9181-a04fa6027e91">
    <w:name w:val="石墨文档中标题"/>
    <w:next w:val="a3"/>
    <w:uiPriority w:val="9"/>
    <w:unhideWhenUsed/>
    <w:qFormat/>
    <w:pPr>
      <w:spacing w:before="260" w:after="260"/>
      <w:outlineLvl w:val="1"/>
    </w:pPr>
    <w:rPr>
      <w:b/>
      <w:bCs/>
      <w:sz w:val="36"/>
      <w:szCs w:val="36"/>
    </w:rPr>
  </w:style>
  <w:style w:type="paragraph" w:customStyle="1" w:styleId="7aa6a74f-c0b1-42db-adde-90fa6ca3016e">
    <w:name w:val="石墨文档小标题"/>
    <w:next w:val="a3"/>
    <w:uiPriority w:val="9"/>
    <w:unhideWhenUsed/>
    <w:qFormat/>
    <w:pPr>
      <w:spacing w:before="260" w:after="260"/>
      <w:outlineLvl w:val="2"/>
    </w:pPr>
    <w:rPr>
      <w:b/>
      <w:bCs/>
      <w:sz w:val="32"/>
      <w:szCs w:val="32"/>
    </w:rPr>
  </w:style>
  <w:style w:type="paragraph" w:customStyle="1" w:styleId="9cbef604-8364-476f-b1d0-10c043008d61">
    <w:name w:val="石墨文档标题"/>
    <w:next w:val="a3"/>
    <w:uiPriority w:val="9"/>
    <w:unhideWhenUsed/>
    <w:qFormat/>
    <w:pPr>
      <w:spacing w:before="260" w:after="260"/>
      <w:outlineLvl w:val="3"/>
    </w:pPr>
    <w:rPr>
      <w:b/>
      <w:bCs/>
      <w:sz w:val="56"/>
      <w:szCs w:val="56"/>
    </w:rPr>
  </w:style>
  <w:style w:type="paragraph" w:customStyle="1" w:styleId="bddbaa3d-acb5-4066-9724-3befa56b2717">
    <w:name w:val="石墨文档引用"/>
    <w:qFormat/>
    <w:pPr>
      <w:pBdr>
        <w:left w:val="single" w:sz="30" w:space="10" w:color="F0F0F0"/>
      </w:pBdr>
    </w:pPr>
    <w:rPr>
      <w:color w:val="ADADAD"/>
    </w:rPr>
  </w:style>
  <w:style w:type="paragraph" w:default="1" w:styleId="de6f6f30-3820-4a6c-82d0-862fd50db2d5">
    <w:name w:val="Normal"/>
    <w:qFormat/>
    <w:pPr>
      <w:widowControl w:val="0"/>
      <w:jc w:val="both"/>
    </w:pPr>
  </w:style>
  <w:style w:type="character" w:default="1" w:styleId="9bddfa55-05d1-4d31-a5d0-a7ebfd121ace">
    <w:name w:val="Default Paragraph Font"/>
    <w:uiPriority w:val="1"/>
    <w:semiHidden/>
    <w:unhideWhenUsed/>
  </w:style>
  <w:style w:type="table" w:default="1" w:styleId="7496ef39-a142-4c80-96d2-65037cce56cb">
    <w:name w:val="Normal Table"/>
    <w:uiPriority w:val="99"/>
    <w:semiHidden/>
    <w:unhideWhenUsed/>
    <w:tblPr>
      <w:tblInd w:w="0" w:type="dxa"/>
      <w:tblCellMar>
        <w:top w:w="0" w:type="dxa"/>
        <w:left w:w="108" w:type="dxa"/>
        <w:bottom w:w="0" w:type="dxa"/>
        <w:right w:w="108" w:type="dxa"/>
      </w:tblCellMar>
    </w:tblPr>
  </w:style>
  <w:style w:type="numbering" w:default="1" w:styleId="1f89244b-3373-4a3a-b750-5df3526bd8fa">
    <w:name w:val="No List"/>
    <w:uiPriority w:val="99"/>
    <w:semiHidden/>
    <w:unhideWhenUsed/>
  </w:style>
  <w:style w:type="paragraph" w:customStyle="1" w:styleId="30e45785-8471-48e2-bbc6-e46f24fe8863">
    <w:name w:val="石墨文档正文"/>
    <w:qFormat/>
    <w:rPr>
      <w:szCs w:val="22"/>
    </w:rPr>
  </w:style>
  <w:style w:type="paragraph" w:customStyle="1" w:styleId="be785ba5-142c-4514-8467-ac5be494e479">
    <w:name w:val="石墨文档副标题"/>
    <w:qFormat/>
    <w:rPr>
      <w:color w:val="888888"/>
      <w:sz w:val="48"/>
      <w:szCs w:val="48"/>
    </w:rPr>
  </w:style>
  <w:style w:type="paragraph" w:customStyle="1" w:styleId="8c251066-d8ea-4dea-aac7-19a9b4200b7a">
    <w:name w:val="石墨文档大标题"/>
    <w:next w:val="a3"/>
    <w:uiPriority w:val="9"/>
    <w:unhideWhenUsed/>
    <w:qFormat/>
    <w:pPr>
      <w:spacing w:before="260" w:after="260"/>
      <w:outlineLvl w:val="0"/>
    </w:pPr>
    <w:rPr>
      <w:b/>
      <w:bCs/>
      <w:sz w:val="40"/>
      <w:szCs w:val="40"/>
    </w:rPr>
  </w:style>
  <w:style w:type="paragraph" w:customStyle="1" w:styleId="fc930d81-938d-41de-ba06-bf5b1736e841">
    <w:name w:val="石墨文档中标题"/>
    <w:next w:val="a3"/>
    <w:uiPriority w:val="9"/>
    <w:unhideWhenUsed/>
    <w:qFormat/>
    <w:pPr>
      <w:spacing w:before="260" w:after="260"/>
      <w:outlineLvl w:val="1"/>
    </w:pPr>
    <w:rPr>
      <w:b/>
      <w:bCs/>
      <w:sz w:val="36"/>
      <w:szCs w:val="36"/>
    </w:rPr>
  </w:style>
  <w:style w:type="paragraph" w:customStyle="1" w:styleId="6f5f82b5-5f58-4138-b19d-751c68034f0e">
    <w:name w:val="石墨文档小标题"/>
    <w:next w:val="a3"/>
    <w:uiPriority w:val="9"/>
    <w:unhideWhenUsed/>
    <w:qFormat/>
    <w:pPr>
      <w:spacing w:before="260" w:after="260"/>
      <w:outlineLvl w:val="2"/>
    </w:pPr>
    <w:rPr>
      <w:b/>
      <w:bCs/>
      <w:sz w:val="32"/>
      <w:szCs w:val="32"/>
    </w:rPr>
  </w:style>
  <w:style w:type="paragraph" w:customStyle="1" w:styleId="f195c7de-135b-45c2-a618-c7852338f76f">
    <w:name w:val="石墨文档标题"/>
    <w:next w:val="a3"/>
    <w:uiPriority w:val="9"/>
    <w:unhideWhenUsed/>
    <w:qFormat/>
    <w:pPr>
      <w:spacing w:before="260" w:after="260"/>
      <w:outlineLvl w:val="3"/>
    </w:pPr>
    <w:rPr>
      <w:b/>
      <w:bCs/>
      <w:sz w:val="56"/>
      <w:szCs w:val="56"/>
    </w:rPr>
  </w:style>
  <w:style w:type="paragraph" w:customStyle="1" w:styleId="d9781bcb-f8fa-481b-a6fb-42962bd51b1b">
    <w:name w:val="石墨文档引用"/>
    <w:qFormat/>
    <w:pPr>
      <w:pBdr>
        <w:left w:val="single" w:sz="30" w:space="10" w:color="F0F0F0"/>
      </w:pBdr>
    </w:pPr>
    <w:rPr>
      <w:color w:val="ADADAD"/>
    </w:rPr>
  </w:style>
  <w:style w:type="paragraph" w:default="1" w:styleId="e0ff41e0-48b5-4096-abe8-9ffbfdf6b722">
    <w:name w:val="Normal"/>
    <w:qFormat/>
    <w:pPr>
      <w:widowControl w:val="0"/>
      <w:jc w:val="both"/>
    </w:pPr>
  </w:style>
  <w:style w:type="character" w:default="1" w:styleId="baca4c64-4178-45b0-a174-6126f22d5f3f">
    <w:name w:val="Default Paragraph Font"/>
    <w:uiPriority w:val="1"/>
    <w:semiHidden/>
    <w:unhideWhenUsed/>
  </w:style>
  <w:style w:type="table" w:default="1" w:styleId="27f6eaf9-d50c-45d2-8dac-b0e41940553e">
    <w:name w:val="Normal Table"/>
    <w:uiPriority w:val="99"/>
    <w:semiHidden/>
    <w:unhideWhenUsed/>
    <w:tblPr>
      <w:tblInd w:w="0" w:type="dxa"/>
      <w:tblCellMar>
        <w:top w:w="0" w:type="dxa"/>
        <w:left w:w="108" w:type="dxa"/>
        <w:bottom w:w="0" w:type="dxa"/>
        <w:right w:w="108" w:type="dxa"/>
      </w:tblCellMar>
    </w:tblPr>
  </w:style>
  <w:style w:type="numbering" w:default="1" w:styleId="232ed829-72b6-448d-9af7-b90703545d29">
    <w:name w:val="No List"/>
    <w:uiPriority w:val="99"/>
    <w:semiHidden/>
    <w:unhideWhenUsed/>
  </w:style>
  <w:style w:type="paragraph" w:customStyle="1" w:styleId="53398061-f4fb-436f-be6d-6681c8b76c09">
    <w:name w:val="石墨文档正文"/>
    <w:qFormat/>
    <w:rPr>
      <w:szCs w:val="22"/>
    </w:rPr>
  </w:style>
  <w:style w:type="paragraph" w:customStyle="1" w:styleId="5a2cdf5d-afe9-4f70-998b-6adc6ccf169b">
    <w:name w:val="石墨文档副标题"/>
    <w:qFormat/>
    <w:rPr>
      <w:color w:val="888888"/>
      <w:sz w:val="48"/>
      <w:szCs w:val="48"/>
    </w:rPr>
  </w:style>
  <w:style w:type="paragraph" w:customStyle="1" w:styleId="53caae5d-046a-4c20-b02d-4fa0083d2d61">
    <w:name w:val="石墨文档大标题"/>
    <w:next w:val="a3"/>
    <w:uiPriority w:val="9"/>
    <w:unhideWhenUsed/>
    <w:qFormat/>
    <w:pPr>
      <w:spacing w:before="260" w:after="260"/>
      <w:outlineLvl w:val="0"/>
    </w:pPr>
    <w:rPr>
      <w:b/>
      <w:bCs/>
      <w:sz w:val="40"/>
      <w:szCs w:val="40"/>
    </w:rPr>
  </w:style>
  <w:style w:type="paragraph" w:customStyle="1" w:styleId="7ed9facf-3873-4180-bbf6-e218ec1aae8d">
    <w:name w:val="石墨文档中标题"/>
    <w:next w:val="a3"/>
    <w:uiPriority w:val="9"/>
    <w:unhideWhenUsed/>
    <w:qFormat/>
    <w:pPr>
      <w:spacing w:before="260" w:after="260"/>
      <w:outlineLvl w:val="1"/>
    </w:pPr>
    <w:rPr>
      <w:b/>
      <w:bCs/>
      <w:sz w:val="36"/>
      <w:szCs w:val="36"/>
    </w:rPr>
  </w:style>
  <w:style w:type="paragraph" w:customStyle="1" w:styleId="80dd8b8b-f976-4cf2-ac3b-f792c7610b8c">
    <w:name w:val="石墨文档小标题"/>
    <w:next w:val="a3"/>
    <w:uiPriority w:val="9"/>
    <w:unhideWhenUsed/>
    <w:qFormat/>
    <w:pPr>
      <w:spacing w:before="260" w:after="260"/>
      <w:outlineLvl w:val="2"/>
    </w:pPr>
    <w:rPr>
      <w:b/>
      <w:bCs/>
      <w:sz w:val="32"/>
      <w:szCs w:val="32"/>
    </w:rPr>
  </w:style>
  <w:style w:type="paragraph" w:customStyle="1" w:styleId="6d1ee8a3-c611-4015-a0b6-53cb0214aa0a">
    <w:name w:val="石墨文档标题"/>
    <w:next w:val="a3"/>
    <w:uiPriority w:val="9"/>
    <w:unhideWhenUsed/>
    <w:qFormat/>
    <w:pPr>
      <w:spacing w:before="260" w:after="260"/>
      <w:outlineLvl w:val="3"/>
    </w:pPr>
    <w:rPr>
      <w:b/>
      <w:bCs/>
      <w:sz w:val="56"/>
      <w:szCs w:val="56"/>
    </w:rPr>
  </w:style>
  <w:style w:type="paragraph" w:customStyle="1" w:styleId="62fa16c0-f8d9-4414-9200-fa91c36fec1f">
    <w:name w:val="石墨文档引用"/>
    <w:qFormat/>
    <w:pPr>
      <w:pBdr>
        <w:left w:val="single" w:sz="30" w:space="10" w:color="F0F0F0"/>
      </w:pBdr>
    </w:pPr>
    <w:rPr>
      <w:color w:val="ADADAD"/>
    </w:rPr>
  </w:style>
  <w:style w:type="paragraph" w:default="1" w:styleId="461f10ea-eb15-41a7-be26-fcfb81385aee">
    <w:name w:val="Normal"/>
    <w:qFormat/>
    <w:pPr>
      <w:widowControl w:val="0"/>
      <w:jc w:val="both"/>
    </w:pPr>
  </w:style>
  <w:style w:type="character" w:default="1" w:styleId="539bbeca-a78f-4819-8aa8-f6278b91c328">
    <w:name w:val="Default Paragraph Font"/>
    <w:uiPriority w:val="1"/>
    <w:semiHidden/>
    <w:unhideWhenUsed/>
  </w:style>
  <w:style w:type="table" w:default="1" w:styleId="d96e99e4-ad95-4491-bf70-3a3439fe0cd4">
    <w:name w:val="Normal Table"/>
    <w:uiPriority w:val="99"/>
    <w:semiHidden/>
    <w:unhideWhenUsed/>
    <w:tblPr>
      <w:tblInd w:w="0" w:type="dxa"/>
      <w:tblCellMar>
        <w:top w:w="0" w:type="dxa"/>
        <w:left w:w="108" w:type="dxa"/>
        <w:bottom w:w="0" w:type="dxa"/>
        <w:right w:w="108" w:type="dxa"/>
      </w:tblCellMar>
    </w:tblPr>
  </w:style>
  <w:style w:type="numbering" w:default="1" w:styleId="4012e849-2823-4d9c-ad85-669b35cfe1ac">
    <w:name w:val="No List"/>
    <w:uiPriority w:val="99"/>
    <w:semiHidden/>
    <w:unhideWhenUsed/>
  </w:style>
  <w:style w:type="paragraph" w:customStyle="1" w:styleId="ea99c101-5977-49fb-a745-908abd4d3ef7">
    <w:name w:val="石墨文档正文"/>
    <w:qFormat/>
    <w:rPr>
      <w:szCs w:val="22"/>
    </w:rPr>
  </w:style>
  <w:style w:type="paragraph" w:customStyle="1" w:styleId="52bde457-e02a-492a-8413-8f854cdcbae1">
    <w:name w:val="石墨文档副标题"/>
    <w:qFormat/>
    <w:rPr>
      <w:color w:val="888888"/>
      <w:sz w:val="48"/>
      <w:szCs w:val="48"/>
    </w:rPr>
  </w:style>
  <w:style w:type="paragraph" w:customStyle="1" w:styleId="97dd7a80-ca48-46ad-b0c3-5984b5965c13">
    <w:name w:val="石墨文档大标题"/>
    <w:next w:val="a3"/>
    <w:uiPriority w:val="9"/>
    <w:unhideWhenUsed/>
    <w:qFormat/>
    <w:pPr>
      <w:spacing w:before="260" w:after="260"/>
      <w:outlineLvl w:val="0"/>
    </w:pPr>
    <w:rPr>
      <w:b/>
      <w:bCs/>
      <w:sz w:val="40"/>
      <w:szCs w:val="40"/>
    </w:rPr>
  </w:style>
  <w:style w:type="paragraph" w:customStyle="1" w:styleId="44479a37-d432-48b3-b6c9-4e4ded93c448">
    <w:name w:val="石墨文档中标题"/>
    <w:next w:val="a3"/>
    <w:uiPriority w:val="9"/>
    <w:unhideWhenUsed/>
    <w:qFormat/>
    <w:pPr>
      <w:spacing w:before="260" w:after="260"/>
      <w:outlineLvl w:val="1"/>
    </w:pPr>
    <w:rPr>
      <w:b/>
      <w:bCs/>
      <w:sz w:val="36"/>
      <w:szCs w:val="36"/>
    </w:rPr>
  </w:style>
  <w:style w:type="paragraph" w:customStyle="1" w:styleId="744caf8b-d8ef-4d80-a715-c369b6580e34">
    <w:name w:val="石墨文档小标题"/>
    <w:next w:val="a3"/>
    <w:uiPriority w:val="9"/>
    <w:unhideWhenUsed/>
    <w:qFormat/>
    <w:pPr>
      <w:spacing w:before="260" w:after="260"/>
      <w:outlineLvl w:val="2"/>
    </w:pPr>
    <w:rPr>
      <w:b/>
      <w:bCs/>
      <w:sz w:val="32"/>
      <w:szCs w:val="32"/>
    </w:rPr>
  </w:style>
  <w:style w:type="paragraph" w:customStyle="1" w:styleId="cd2e9bb5-f4b4-46b6-9aa3-77a07ff7994f">
    <w:name w:val="石墨文档标题"/>
    <w:next w:val="a3"/>
    <w:uiPriority w:val="9"/>
    <w:unhideWhenUsed/>
    <w:qFormat/>
    <w:pPr>
      <w:spacing w:before="260" w:after="260"/>
      <w:outlineLvl w:val="3"/>
    </w:pPr>
    <w:rPr>
      <w:b/>
      <w:bCs/>
      <w:sz w:val="56"/>
      <w:szCs w:val="56"/>
    </w:rPr>
  </w:style>
  <w:style w:type="paragraph" w:customStyle="1" w:styleId="b94bd4d2-82f2-4d73-990d-97d10a04b94c">
    <w:name w:val="石墨文档引用"/>
    <w:qFormat/>
    <w:pPr>
      <w:pBdr>
        <w:left w:val="single" w:sz="30" w:space="10" w:color="F0F0F0"/>
      </w:pBdr>
    </w:pPr>
    <w:rPr>
      <w:color w:val="ADADAD"/>
    </w:rPr>
  </w:style>
  <w:style w:type="paragraph" w:default="1" w:styleId="50ab4879-9385-4313-ba96-e861f6786749">
    <w:name w:val="Normal"/>
    <w:qFormat/>
    <w:pPr>
      <w:widowControl w:val="0"/>
      <w:jc w:val="both"/>
    </w:pPr>
  </w:style>
  <w:style w:type="character" w:default="1" w:styleId="90a706dc-bd9e-430f-a97f-fd8b4720653b">
    <w:name w:val="Default Paragraph Font"/>
    <w:uiPriority w:val="1"/>
    <w:semiHidden/>
    <w:unhideWhenUsed/>
  </w:style>
  <w:style w:type="table" w:default="1" w:styleId="ac3d0476-1071-4f03-a7ee-df43d83d1e6a">
    <w:name w:val="Normal Table"/>
    <w:uiPriority w:val="99"/>
    <w:semiHidden/>
    <w:unhideWhenUsed/>
    <w:tblPr>
      <w:tblInd w:w="0" w:type="dxa"/>
      <w:tblCellMar>
        <w:top w:w="0" w:type="dxa"/>
        <w:left w:w="108" w:type="dxa"/>
        <w:bottom w:w="0" w:type="dxa"/>
        <w:right w:w="108" w:type="dxa"/>
      </w:tblCellMar>
    </w:tblPr>
  </w:style>
  <w:style w:type="numbering" w:default="1" w:styleId="d07d5c73-2d01-4753-b1dd-9c6d8e448627">
    <w:name w:val="No List"/>
    <w:uiPriority w:val="99"/>
    <w:semiHidden/>
    <w:unhideWhenUsed/>
  </w:style>
  <w:style w:type="paragraph" w:customStyle="1" w:styleId="f3797797-792d-4cf8-947a-38366d1c7668">
    <w:name w:val="石墨文档正文"/>
    <w:qFormat/>
    <w:rPr>
      <w:szCs w:val="22"/>
    </w:rPr>
  </w:style>
  <w:style w:type="paragraph" w:customStyle="1" w:styleId="4c1b6950-34ae-4d13-b3a7-e9a7388f865e">
    <w:name w:val="石墨文档副标题"/>
    <w:qFormat/>
    <w:rPr>
      <w:color w:val="888888"/>
      <w:sz w:val="48"/>
      <w:szCs w:val="48"/>
    </w:rPr>
  </w:style>
  <w:style w:type="paragraph" w:customStyle="1" w:styleId="10c065ee-041a-420a-ba77-67b5d6ddf271">
    <w:name w:val="石墨文档大标题"/>
    <w:next w:val="a3"/>
    <w:uiPriority w:val="9"/>
    <w:unhideWhenUsed/>
    <w:qFormat/>
    <w:pPr>
      <w:spacing w:before="260" w:after="260"/>
      <w:outlineLvl w:val="0"/>
    </w:pPr>
    <w:rPr>
      <w:b/>
      <w:bCs/>
      <w:sz w:val="40"/>
      <w:szCs w:val="40"/>
    </w:rPr>
  </w:style>
  <w:style w:type="paragraph" w:customStyle="1" w:styleId="bad6af68-85d5-4a3c-a07a-b9058f077fb9">
    <w:name w:val="石墨文档中标题"/>
    <w:next w:val="a3"/>
    <w:uiPriority w:val="9"/>
    <w:unhideWhenUsed/>
    <w:qFormat/>
    <w:pPr>
      <w:spacing w:before="260" w:after="260"/>
      <w:outlineLvl w:val="1"/>
    </w:pPr>
    <w:rPr>
      <w:b/>
      <w:bCs/>
      <w:sz w:val="36"/>
      <w:szCs w:val="36"/>
    </w:rPr>
  </w:style>
  <w:style w:type="paragraph" w:customStyle="1" w:styleId="32b8aa82-42aa-42ff-b2ba-650312a2f275">
    <w:name w:val="石墨文档小标题"/>
    <w:next w:val="a3"/>
    <w:uiPriority w:val="9"/>
    <w:unhideWhenUsed/>
    <w:qFormat/>
    <w:pPr>
      <w:spacing w:before="260" w:after="260"/>
      <w:outlineLvl w:val="2"/>
    </w:pPr>
    <w:rPr>
      <w:b/>
      <w:bCs/>
      <w:sz w:val="32"/>
      <w:szCs w:val="32"/>
    </w:rPr>
  </w:style>
  <w:style w:type="paragraph" w:customStyle="1" w:styleId="6b799aeb-3022-4167-a55b-af49a028f08b">
    <w:name w:val="石墨文档标题"/>
    <w:next w:val="a3"/>
    <w:uiPriority w:val="9"/>
    <w:unhideWhenUsed/>
    <w:qFormat/>
    <w:pPr>
      <w:spacing w:before="260" w:after="260"/>
      <w:outlineLvl w:val="3"/>
    </w:pPr>
    <w:rPr>
      <w:b/>
      <w:bCs/>
      <w:sz w:val="56"/>
      <w:szCs w:val="56"/>
    </w:rPr>
  </w:style>
  <w:style w:type="paragraph" w:customStyle="1" w:styleId="964cc0b1-29c8-4962-bcdc-a1bb87e4492f">
    <w:name w:val="石墨文档引用"/>
    <w:qFormat/>
    <w:pPr>
      <w:pBdr>
        <w:left w:val="single" w:sz="30" w:space="10" w:color="F0F0F0"/>
      </w:pBdr>
    </w:pPr>
    <w:rPr>
      <w:color w:val="ADADAD"/>
    </w:rPr>
  </w:style>
  <w:style w:type="paragraph" w:default="1" w:styleId="5994f04e-9e6d-447f-bca0-ec20b8fe0c66">
    <w:name w:val="Normal"/>
    <w:qFormat/>
    <w:pPr>
      <w:widowControl w:val="0"/>
      <w:jc w:val="both"/>
    </w:pPr>
  </w:style>
  <w:style w:type="character" w:default="1" w:styleId="3ffeb2d7-f76c-44ef-8fd4-b2e039b38f20">
    <w:name w:val="Default Paragraph Font"/>
    <w:uiPriority w:val="1"/>
    <w:semiHidden/>
    <w:unhideWhenUsed/>
  </w:style>
  <w:style w:type="table" w:default="1" w:styleId="a6886d18-443f-47bd-9f87-913bec6aad8e">
    <w:name w:val="Normal Table"/>
    <w:uiPriority w:val="99"/>
    <w:semiHidden/>
    <w:unhideWhenUsed/>
    <w:tblPr>
      <w:tblInd w:w="0" w:type="dxa"/>
      <w:tblCellMar>
        <w:top w:w="0" w:type="dxa"/>
        <w:left w:w="108" w:type="dxa"/>
        <w:bottom w:w="0" w:type="dxa"/>
        <w:right w:w="108" w:type="dxa"/>
      </w:tblCellMar>
    </w:tblPr>
  </w:style>
  <w:style w:type="numbering" w:default="1" w:styleId="2216abe9-ba51-4081-8ed1-54d488b8cef4">
    <w:name w:val="No List"/>
    <w:uiPriority w:val="99"/>
    <w:semiHidden/>
    <w:unhideWhenUsed/>
  </w:style>
  <w:style w:type="paragraph" w:customStyle="1" w:styleId="0f95f014-e0af-4a5e-b29f-815a4da3d476">
    <w:name w:val="石墨文档正文"/>
    <w:qFormat/>
    <w:rPr>
      <w:szCs w:val="22"/>
    </w:rPr>
  </w:style>
  <w:style w:type="paragraph" w:customStyle="1" w:styleId="ce180206-fa42-472b-98a0-49ca8c10b6b2">
    <w:name w:val="石墨文档副标题"/>
    <w:qFormat/>
    <w:rPr>
      <w:color w:val="888888"/>
      <w:sz w:val="48"/>
      <w:szCs w:val="48"/>
    </w:rPr>
  </w:style>
  <w:style w:type="paragraph" w:customStyle="1" w:styleId="416e8b57-0c88-4a29-bb80-5b1fb56564b6">
    <w:name w:val="石墨文档大标题"/>
    <w:next w:val="a3"/>
    <w:uiPriority w:val="9"/>
    <w:unhideWhenUsed/>
    <w:qFormat/>
    <w:pPr>
      <w:spacing w:before="260" w:after="260"/>
      <w:outlineLvl w:val="0"/>
    </w:pPr>
    <w:rPr>
      <w:b/>
      <w:bCs/>
      <w:sz w:val="40"/>
      <w:szCs w:val="40"/>
    </w:rPr>
  </w:style>
  <w:style w:type="paragraph" w:customStyle="1" w:styleId="151b0002-5c33-465b-9f8d-2d14578c9cd3">
    <w:name w:val="石墨文档中标题"/>
    <w:next w:val="a3"/>
    <w:uiPriority w:val="9"/>
    <w:unhideWhenUsed/>
    <w:qFormat/>
    <w:pPr>
      <w:spacing w:before="260" w:after="260"/>
      <w:outlineLvl w:val="1"/>
    </w:pPr>
    <w:rPr>
      <w:b/>
      <w:bCs/>
      <w:sz w:val="36"/>
      <w:szCs w:val="36"/>
    </w:rPr>
  </w:style>
  <w:style w:type="paragraph" w:customStyle="1" w:styleId="73e4da1f-01ac-4fcc-91c9-54c11cb0067f">
    <w:name w:val="石墨文档小标题"/>
    <w:next w:val="a3"/>
    <w:uiPriority w:val="9"/>
    <w:unhideWhenUsed/>
    <w:qFormat/>
    <w:pPr>
      <w:spacing w:before="260" w:after="260"/>
      <w:outlineLvl w:val="2"/>
    </w:pPr>
    <w:rPr>
      <w:b/>
      <w:bCs/>
      <w:sz w:val="32"/>
      <w:szCs w:val="32"/>
    </w:rPr>
  </w:style>
  <w:style w:type="paragraph" w:customStyle="1" w:styleId="1ab58e16-8516-455b-bf5c-f57ca8ede6d8">
    <w:name w:val="石墨文档标题"/>
    <w:next w:val="a3"/>
    <w:uiPriority w:val="9"/>
    <w:unhideWhenUsed/>
    <w:qFormat/>
    <w:pPr>
      <w:spacing w:before="260" w:after="260"/>
      <w:outlineLvl w:val="3"/>
    </w:pPr>
    <w:rPr>
      <w:b/>
      <w:bCs/>
      <w:sz w:val="56"/>
      <w:szCs w:val="56"/>
    </w:rPr>
  </w:style>
  <w:style w:type="paragraph" w:customStyle="1" w:styleId="826e083c-405c-4c92-b33c-777ae13054bc">
    <w:name w:val="石墨文档引用"/>
    <w:qFormat/>
    <w:pPr>
      <w:pBdr>
        <w:left w:val="single" w:sz="30" w:space="10" w:color="F0F0F0"/>
      </w:pBdr>
    </w:pPr>
    <w:rPr>
      <w:color w:val="ADADAD"/>
    </w:rPr>
  </w:style>
  <w:style w:type="paragraph" w:default="1" w:styleId="f04fdee3-eccc-4a3a-aa04-8877ea234e74">
    <w:name w:val="Normal"/>
    <w:qFormat/>
    <w:pPr>
      <w:widowControl w:val="0"/>
      <w:jc w:val="both"/>
    </w:pPr>
  </w:style>
  <w:style w:type="character" w:default="1" w:styleId="b605f5ad-ce11-4bf4-a5ab-10b2a25497d9">
    <w:name w:val="Default Paragraph Font"/>
    <w:uiPriority w:val="1"/>
    <w:semiHidden/>
    <w:unhideWhenUsed/>
  </w:style>
  <w:style w:type="table" w:default="1" w:styleId="4d8c5630-c838-4eea-9ca8-aaa13d82fc88">
    <w:name w:val="Normal Table"/>
    <w:uiPriority w:val="99"/>
    <w:semiHidden/>
    <w:unhideWhenUsed/>
    <w:tblPr>
      <w:tblInd w:w="0" w:type="dxa"/>
      <w:tblCellMar>
        <w:top w:w="0" w:type="dxa"/>
        <w:left w:w="108" w:type="dxa"/>
        <w:bottom w:w="0" w:type="dxa"/>
        <w:right w:w="108" w:type="dxa"/>
      </w:tblCellMar>
    </w:tblPr>
  </w:style>
  <w:style w:type="numbering" w:default="1" w:styleId="9ba7c781-5dee-4407-8b82-cdd5818deb40">
    <w:name w:val="No List"/>
    <w:uiPriority w:val="99"/>
    <w:semiHidden/>
    <w:unhideWhenUsed/>
  </w:style>
  <w:style w:type="paragraph" w:customStyle="1" w:styleId="834d6286-9cc9-434f-92fe-f493a6c150db">
    <w:name w:val="石墨文档正文"/>
    <w:qFormat/>
    <w:rPr>
      <w:szCs w:val="22"/>
    </w:rPr>
  </w:style>
  <w:style w:type="paragraph" w:customStyle="1" w:styleId="b82a5f11-ba8a-4bfb-8ebe-e0cce2dd3e3c">
    <w:name w:val="石墨文档副标题"/>
    <w:qFormat/>
    <w:rPr>
      <w:color w:val="888888"/>
      <w:sz w:val="48"/>
      <w:szCs w:val="48"/>
    </w:rPr>
  </w:style>
  <w:style w:type="paragraph" w:customStyle="1" w:styleId="ab145316-48b0-4473-b2b3-25d9b247d36d">
    <w:name w:val="石墨文档大标题"/>
    <w:next w:val="a3"/>
    <w:uiPriority w:val="9"/>
    <w:unhideWhenUsed/>
    <w:qFormat/>
    <w:pPr>
      <w:spacing w:before="260" w:after="260"/>
      <w:outlineLvl w:val="0"/>
    </w:pPr>
    <w:rPr>
      <w:b/>
      <w:bCs/>
      <w:sz w:val="40"/>
      <w:szCs w:val="40"/>
    </w:rPr>
  </w:style>
  <w:style w:type="paragraph" w:customStyle="1" w:styleId="1b7d6f53-f7c1-49e6-9a64-b4237d0212c3">
    <w:name w:val="石墨文档中标题"/>
    <w:next w:val="a3"/>
    <w:uiPriority w:val="9"/>
    <w:unhideWhenUsed/>
    <w:qFormat/>
    <w:pPr>
      <w:spacing w:before="260" w:after="260"/>
      <w:outlineLvl w:val="1"/>
    </w:pPr>
    <w:rPr>
      <w:b/>
      <w:bCs/>
      <w:sz w:val="36"/>
      <w:szCs w:val="36"/>
    </w:rPr>
  </w:style>
  <w:style w:type="paragraph" w:customStyle="1" w:styleId="16254023-4a96-4c3f-a916-a1106147566d">
    <w:name w:val="石墨文档小标题"/>
    <w:next w:val="a3"/>
    <w:uiPriority w:val="9"/>
    <w:unhideWhenUsed/>
    <w:qFormat/>
    <w:pPr>
      <w:spacing w:before="260" w:after="260"/>
      <w:outlineLvl w:val="2"/>
    </w:pPr>
    <w:rPr>
      <w:b/>
      <w:bCs/>
      <w:sz w:val="32"/>
      <w:szCs w:val="32"/>
    </w:rPr>
  </w:style>
  <w:style w:type="paragraph" w:customStyle="1" w:styleId="4994cfd3-0e59-4e63-b95a-8bc47c6a6d1d">
    <w:name w:val="石墨文档标题"/>
    <w:next w:val="a3"/>
    <w:uiPriority w:val="9"/>
    <w:unhideWhenUsed/>
    <w:qFormat/>
    <w:pPr>
      <w:spacing w:before="260" w:after="260"/>
      <w:outlineLvl w:val="3"/>
    </w:pPr>
    <w:rPr>
      <w:b/>
      <w:bCs/>
      <w:sz w:val="56"/>
      <w:szCs w:val="56"/>
    </w:rPr>
  </w:style>
  <w:style w:type="paragraph" w:customStyle="1" w:styleId="c68d869b-02cf-48bc-9756-8652e372286f">
    <w:name w:val="石墨文档引用"/>
    <w:qFormat/>
    <w:pPr>
      <w:pBdr>
        <w:left w:val="single" w:sz="30" w:space="10" w:color="F0F0F0"/>
      </w:pBdr>
    </w:pPr>
    <w:rPr>
      <w:color w:val="ADADAD"/>
    </w:rPr>
  </w:style>
  <w:style w:type="paragraph" w:default="1" w:styleId="b2dae7c3-6c54-462f-832b-e7be665735b0">
    <w:name w:val="Normal"/>
    <w:qFormat/>
    <w:pPr>
      <w:widowControl w:val="0"/>
      <w:jc w:val="both"/>
    </w:pPr>
  </w:style>
  <w:style w:type="character" w:default="1" w:styleId="d4839dca-f3a4-426e-8764-e46f468410b1">
    <w:name w:val="Default Paragraph Font"/>
    <w:uiPriority w:val="1"/>
    <w:semiHidden/>
    <w:unhideWhenUsed/>
  </w:style>
  <w:style w:type="table" w:default="1" w:styleId="da7ad334-9eff-445a-8767-688e269c635a">
    <w:name w:val="Normal Table"/>
    <w:uiPriority w:val="99"/>
    <w:semiHidden/>
    <w:unhideWhenUsed/>
    <w:tblPr>
      <w:tblInd w:w="0" w:type="dxa"/>
      <w:tblCellMar>
        <w:top w:w="0" w:type="dxa"/>
        <w:left w:w="108" w:type="dxa"/>
        <w:bottom w:w="0" w:type="dxa"/>
        <w:right w:w="108" w:type="dxa"/>
      </w:tblCellMar>
    </w:tblPr>
  </w:style>
  <w:style w:type="numbering" w:default="1" w:styleId="c060838e-e773-4861-9369-716e58ed6752">
    <w:name w:val="No List"/>
    <w:uiPriority w:val="99"/>
    <w:semiHidden/>
    <w:unhideWhenUsed/>
  </w:style>
  <w:style w:type="paragraph" w:customStyle="1" w:styleId="f60bb7a9-1af9-44a1-a82a-b1fc7de0ab39">
    <w:name w:val="石墨文档正文"/>
    <w:qFormat/>
    <w:rPr>
      <w:szCs w:val="22"/>
    </w:rPr>
  </w:style>
  <w:style w:type="paragraph" w:customStyle="1" w:styleId="167f8c6b-4109-4095-ae95-3275c5267663">
    <w:name w:val="石墨文档副标题"/>
    <w:qFormat/>
    <w:rPr>
      <w:color w:val="888888"/>
      <w:sz w:val="48"/>
      <w:szCs w:val="48"/>
    </w:rPr>
  </w:style>
  <w:style w:type="paragraph" w:customStyle="1" w:styleId="88ef5225-8ab6-4331-bc7e-451248c3e360">
    <w:name w:val="石墨文档大标题"/>
    <w:next w:val="a3"/>
    <w:uiPriority w:val="9"/>
    <w:unhideWhenUsed/>
    <w:qFormat/>
    <w:pPr>
      <w:spacing w:before="260" w:after="260"/>
      <w:outlineLvl w:val="0"/>
    </w:pPr>
    <w:rPr>
      <w:b/>
      <w:bCs/>
      <w:sz w:val="40"/>
      <w:szCs w:val="40"/>
    </w:rPr>
  </w:style>
  <w:style w:type="paragraph" w:customStyle="1" w:styleId="ca2c1042-734b-4947-b00a-2d9a5de92000">
    <w:name w:val="石墨文档中标题"/>
    <w:next w:val="a3"/>
    <w:uiPriority w:val="9"/>
    <w:unhideWhenUsed/>
    <w:qFormat/>
    <w:pPr>
      <w:spacing w:before="260" w:after="260"/>
      <w:outlineLvl w:val="1"/>
    </w:pPr>
    <w:rPr>
      <w:b/>
      <w:bCs/>
      <w:sz w:val="36"/>
      <w:szCs w:val="36"/>
    </w:rPr>
  </w:style>
  <w:style w:type="paragraph" w:customStyle="1" w:styleId="6df2d258-59a1-48fd-89d2-1769cf4bce08">
    <w:name w:val="石墨文档小标题"/>
    <w:next w:val="a3"/>
    <w:uiPriority w:val="9"/>
    <w:unhideWhenUsed/>
    <w:qFormat/>
    <w:pPr>
      <w:spacing w:before="260" w:after="260"/>
      <w:outlineLvl w:val="2"/>
    </w:pPr>
    <w:rPr>
      <w:b/>
      <w:bCs/>
      <w:sz w:val="32"/>
      <w:szCs w:val="32"/>
    </w:rPr>
  </w:style>
  <w:style w:type="paragraph" w:customStyle="1" w:styleId="4f39cdf5-4a98-4635-9073-fc73c705c9f1">
    <w:name w:val="石墨文档标题"/>
    <w:next w:val="a3"/>
    <w:uiPriority w:val="9"/>
    <w:unhideWhenUsed/>
    <w:qFormat/>
    <w:pPr>
      <w:spacing w:before="260" w:after="260"/>
      <w:outlineLvl w:val="3"/>
    </w:pPr>
    <w:rPr>
      <w:b/>
      <w:bCs/>
      <w:sz w:val="56"/>
      <w:szCs w:val="56"/>
    </w:rPr>
  </w:style>
  <w:style w:type="paragraph" w:customStyle="1" w:styleId="9bfaf72c-b03a-4b47-9e1a-8409c379b6d3">
    <w:name w:val="石墨文档引用"/>
    <w:qFormat/>
    <w:pPr>
      <w:pBdr>
        <w:left w:val="single" w:sz="30" w:space="10" w:color="F0F0F0"/>
      </w:pBdr>
    </w:pPr>
    <w:rPr>
      <w:color w:val="ADADAD"/>
    </w:rPr>
  </w:style>
  <w:style w:type="paragraph" w:default="1" w:styleId="294f550c-b436-4324-99c0-13d8354e7e2a">
    <w:name w:val="Normal"/>
    <w:qFormat/>
    <w:pPr>
      <w:widowControl w:val="0"/>
      <w:jc w:val="both"/>
    </w:pPr>
  </w:style>
  <w:style w:type="character" w:default="1" w:styleId="18b42948-63ce-4d1f-bcf4-b6a42936c627">
    <w:name w:val="Default Paragraph Font"/>
    <w:uiPriority w:val="1"/>
    <w:semiHidden/>
    <w:unhideWhenUsed/>
  </w:style>
  <w:style w:type="table" w:default="1" w:styleId="d57b0080-6344-4587-b903-f7deaa99a212">
    <w:name w:val="Normal Table"/>
    <w:uiPriority w:val="99"/>
    <w:semiHidden/>
    <w:unhideWhenUsed/>
    <w:tblPr>
      <w:tblInd w:w="0" w:type="dxa"/>
      <w:tblCellMar>
        <w:top w:w="0" w:type="dxa"/>
        <w:left w:w="108" w:type="dxa"/>
        <w:bottom w:w="0" w:type="dxa"/>
        <w:right w:w="108" w:type="dxa"/>
      </w:tblCellMar>
    </w:tblPr>
  </w:style>
  <w:style w:type="numbering" w:default="1" w:styleId="16b776c5-6f71-4310-98c4-00421cf52b33">
    <w:name w:val="No List"/>
    <w:uiPriority w:val="99"/>
    <w:semiHidden/>
    <w:unhideWhenUsed/>
  </w:style>
  <w:style w:type="paragraph" w:customStyle="1" w:styleId="2f20d154-9c80-48f4-866e-8edb85664d37">
    <w:name w:val="石墨文档正文"/>
    <w:qFormat/>
    <w:rPr>
      <w:szCs w:val="22"/>
    </w:rPr>
  </w:style>
  <w:style w:type="paragraph" w:customStyle="1" w:styleId="730475ab-3a33-433f-94fa-6d7760abfaff">
    <w:name w:val="石墨文档副标题"/>
    <w:qFormat/>
    <w:rPr>
      <w:color w:val="888888"/>
      <w:sz w:val="48"/>
      <w:szCs w:val="48"/>
    </w:rPr>
  </w:style>
  <w:style w:type="paragraph" w:customStyle="1" w:styleId="a74d5a17-3a7d-4d5e-a923-06ad591cdb03">
    <w:name w:val="石墨文档大标题"/>
    <w:next w:val="a3"/>
    <w:uiPriority w:val="9"/>
    <w:unhideWhenUsed/>
    <w:qFormat/>
    <w:pPr>
      <w:spacing w:before="260" w:after="260"/>
      <w:outlineLvl w:val="0"/>
    </w:pPr>
    <w:rPr>
      <w:b/>
      <w:bCs/>
      <w:sz w:val="40"/>
      <w:szCs w:val="40"/>
    </w:rPr>
  </w:style>
  <w:style w:type="paragraph" w:customStyle="1" w:styleId="07a4fdb2-9a64-4714-98f5-eaa03f24f48d">
    <w:name w:val="石墨文档中标题"/>
    <w:next w:val="a3"/>
    <w:uiPriority w:val="9"/>
    <w:unhideWhenUsed/>
    <w:qFormat/>
    <w:pPr>
      <w:spacing w:before="260" w:after="260"/>
      <w:outlineLvl w:val="1"/>
    </w:pPr>
    <w:rPr>
      <w:b/>
      <w:bCs/>
      <w:sz w:val="36"/>
      <w:szCs w:val="36"/>
    </w:rPr>
  </w:style>
  <w:style w:type="paragraph" w:customStyle="1" w:styleId="02995794-473b-466c-81f6-89294a07e16e">
    <w:name w:val="石墨文档小标题"/>
    <w:next w:val="a3"/>
    <w:uiPriority w:val="9"/>
    <w:unhideWhenUsed/>
    <w:qFormat/>
    <w:pPr>
      <w:spacing w:before="260" w:after="260"/>
      <w:outlineLvl w:val="2"/>
    </w:pPr>
    <w:rPr>
      <w:b/>
      <w:bCs/>
      <w:sz w:val="32"/>
      <w:szCs w:val="32"/>
    </w:rPr>
  </w:style>
  <w:style w:type="paragraph" w:customStyle="1" w:styleId="459bd149-f542-4e86-9a1e-dd14034baf97">
    <w:name w:val="石墨文档标题"/>
    <w:next w:val="a3"/>
    <w:uiPriority w:val="9"/>
    <w:unhideWhenUsed/>
    <w:qFormat/>
    <w:pPr>
      <w:spacing w:before="260" w:after="260"/>
      <w:outlineLvl w:val="3"/>
    </w:pPr>
    <w:rPr>
      <w:b/>
      <w:bCs/>
      <w:sz w:val="56"/>
      <w:szCs w:val="56"/>
    </w:rPr>
  </w:style>
  <w:style w:type="paragraph" w:customStyle="1" w:styleId="84d03173-c06a-4aa7-aed1-1625ee7e7c8f">
    <w:name w:val="石墨文档引用"/>
    <w:qFormat/>
    <w:pPr>
      <w:pBdr>
        <w:left w:val="single" w:sz="30" w:space="10" w:color="F0F0F0"/>
      </w:pBdr>
    </w:pPr>
    <w:rPr>
      <w:color w:val="ADADAD"/>
    </w:rPr>
  </w:style>
  <w:style w:type="paragraph" w:default="1" w:styleId="01b3b13b-a989-4b92-93c9-a7a5d2e08fc8">
    <w:name w:val="Normal"/>
    <w:qFormat/>
    <w:pPr>
      <w:widowControl w:val="0"/>
      <w:jc w:val="both"/>
    </w:pPr>
  </w:style>
  <w:style w:type="character" w:default="1" w:styleId="7f54d60c-da15-4750-bec4-912421e31b80">
    <w:name w:val="Default Paragraph Font"/>
    <w:uiPriority w:val="1"/>
    <w:semiHidden/>
    <w:unhideWhenUsed/>
  </w:style>
  <w:style w:type="table" w:default="1" w:styleId="3c310213-ee70-460a-ad2d-6cfcfca1f1fe">
    <w:name w:val="Normal Table"/>
    <w:uiPriority w:val="99"/>
    <w:semiHidden/>
    <w:unhideWhenUsed/>
    <w:tblPr>
      <w:tblInd w:w="0" w:type="dxa"/>
      <w:tblCellMar>
        <w:top w:w="0" w:type="dxa"/>
        <w:left w:w="108" w:type="dxa"/>
        <w:bottom w:w="0" w:type="dxa"/>
        <w:right w:w="108" w:type="dxa"/>
      </w:tblCellMar>
    </w:tblPr>
  </w:style>
  <w:style w:type="numbering" w:default="1" w:styleId="6892e3ae-dbb5-4d79-8bb3-8b22447a7b04">
    <w:name w:val="No List"/>
    <w:uiPriority w:val="99"/>
    <w:semiHidden/>
    <w:unhideWhenUsed/>
  </w:style>
  <w:style w:type="paragraph" w:customStyle="1" w:styleId="9e41d4e4-f4b4-4aea-8bba-4590c7c4b0b5">
    <w:name w:val="石墨文档正文"/>
    <w:qFormat/>
    <w:rPr>
      <w:szCs w:val="22"/>
    </w:rPr>
  </w:style>
  <w:style w:type="paragraph" w:customStyle="1" w:styleId="2e9e8aba-ebfd-4691-a615-c047003f6203">
    <w:name w:val="石墨文档副标题"/>
    <w:qFormat/>
    <w:rPr>
      <w:color w:val="888888"/>
      <w:sz w:val="48"/>
      <w:szCs w:val="48"/>
    </w:rPr>
  </w:style>
  <w:style w:type="paragraph" w:customStyle="1" w:styleId="237cdecd-7ac6-415c-b32d-13ccb15a08d6">
    <w:name w:val="石墨文档大标题"/>
    <w:next w:val="a3"/>
    <w:uiPriority w:val="9"/>
    <w:unhideWhenUsed/>
    <w:qFormat/>
    <w:pPr>
      <w:spacing w:before="260" w:after="260"/>
      <w:outlineLvl w:val="0"/>
    </w:pPr>
    <w:rPr>
      <w:b/>
      <w:bCs/>
      <w:sz w:val="40"/>
      <w:szCs w:val="40"/>
    </w:rPr>
  </w:style>
  <w:style w:type="paragraph" w:customStyle="1" w:styleId="98094902-1ed1-4937-9267-ce0684647711">
    <w:name w:val="石墨文档中标题"/>
    <w:next w:val="a3"/>
    <w:uiPriority w:val="9"/>
    <w:unhideWhenUsed/>
    <w:qFormat/>
    <w:pPr>
      <w:spacing w:before="260" w:after="260"/>
      <w:outlineLvl w:val="1"/>
    </w:pPr>
    <w:rPr>
      <w:b/>
      <w:bCs/>
      <w:sz w:val="36"/>
      <w:szCs w:val="36"/>
    </w:rPr>
  </w:style>
  <w:style w:type="paragraph" w:customStyle="1" w:styleId="b3c96d9a-2edb-4644-97e3-2335b2e9222c">
    <w:name w:val="石墨文档小标题"/>
    <w:next w:val="a3"/>
    <w:uiPriority w:val="9"/>
    <w:unhideWhenUsed/>
    <w:qFormat/>
    <w:pPr>
      <w:spacing w:before="260" w:after="260"/>
      <w:outlineLvl w:val="2"/>
    </w:pPr>
    <w:rPr>
      <w:b/>
      <w:bCs/>
      <w:sz w:val="32"/>
      <w:szCs w:val="32"/>
    </w:rPr>
  </w:style>
  <w:style w:type="paragraph" w:customStyle="1" w:styleId="337e8b11-5a75-45a3-b844-1a4a3d22b487">
    <w:name w:val="石墨文档标题"/>
    <w:next w:val="a3"/>
    <w:uiPriority w:val="9"/>
    <w:unhideWhenUsed/>
    <w:qFormat/>
    <w:pPr>
      <w:spacing w:before="260" w:after="260"/>
      <w:outlineLvl w:val="3"/>
    </w:pPr>
    <w:rPr>
      <w:b/>
      <w:bCs/>
      <w:sz w:val="56"/>
      <w:szCs w:val="56"/>
    </w:rPr>
  </w:style>
  <w:style w:type="paragraph" w:customStyle="1" w:styleId="79ad4c55-5821-4ed1-ab9c-29c87ec5e3c0">
    <w:name w:val="石墨文档引用"/>
    <w:qFormat/>
    <w:pPr>
      <w:pBdr>
        <w:left w:val="single" w:sz="30" w:space="10" w:color="F0F0F0"/>
      </w:pBdr>
    </w:pPr>
    <w:rPr>
      <w:color w:val="ADADAD"/>
    </w:rPr>
  </w:style>
  <w:style w:type="paragraph" w:default="1" w:styleId="104e5953-4907-4370-af9c-90e4ba0d2130">
    <w:name w:val="Normal"/>
    <w:qFormat/>
    <w:pPr>
      <w:widowControl w:val="0"/>
      <w:jc w:val="both"/>
    </w:pPr>
  </w:style>
  <w:style w:type="character" w:default="1" w:styleId="64536636-748d-45a2-9ae7-eb22f5eb4207">
    <w:name w:val="Default Paragraph Font"/>
    <w:uiPriority w:val="1"/>
    <w:semiHidden/>
    <w:unhideWhenUsed/>
  </w:style>
  <w:style w:type="table" w:default="1" w:styleId="d09c1cb7-5aa1-4ac6-b312-cec79e32ec3e">
    <w:name w:val="Normal Table"/>
    <w:uiPriority w:val="99"/>
    <w:semiHidden/>
    <w:unhideWhenUsed/>
    <w:tblPr>
      <w:tblInd w:w="0" w:type="dxa"/>
      <w:tblCellMar>
        <w:top w:w="0" w:type="dxa"/>
        <w:left w:w="108" w:type="dxa"/>
        <w:bottom w:w="0" w:type="dxa"/>
        <w:right w:w="108" w:type="dxa"/>
      </w:tblCellMar>
    </w:tblPr>
  </w:style>
  <w:style w:type="numbering" w:default="1" w:styleId="c11d8edf-b560-4b24-a073-24e6ebff7fa2">
    <w:name w:val="No List"/>
    <w:uiPriority w:val="99"/>
    <w:semiHidden/>
    <w:unhideWhenUsed/>
  </w:style>
  <w:style w:type="paragraph" w:customStyle="1" w:styleId="19264cbc-eeb5-4e91-a414-7f4707cb5d82">
    <w:name w:val="石墨文档正文"/>
    <w:qFormat/>
    <w:rPr>
      <w:szCs w:val="22"/>
    </w:rPr>
  </w:style>
  <w:style w:type="paragraph" w:customStyle="1" w:styleId="1c91e970-63a7-4c32-b2d2-2620a386237a">
    <w:name w:val="石墨文档副标题"/>
    <w:qFormat/>
    <w:rPr>
      <w:color w:val="888888"/>
      <w:sz w:val="48"/>
      <w:szCs w:val="48"/>
    </w:rPr>
  </w:style>
  <w:style w:type="paragraph" w:customStyle="1" w:styleId="b05ebfd9-f97e-40c9-bd12-8593d4b2911f">
    <w:name w:val="石墨文档大标题"/>
    <w:next w:val="a3"/>
    <w:uiPriority w:val="9"/>
    <w:unhideWhenUsed/>
    <w:qFormat/>
    <w:pPr>
      <w:spacing w:before="260" w:after="260"/>
      <w:outlineLvl w:val="0"/>
    </w:pPr>
    <w:rPr>
      <w:b/>
      <w:bCs/>
      <w:sz w:val="40"/>
      <w:szCs w:val="40"/>
    </w:rPr>
  </w:style>
  <w:style w:type="paragraph" w:customStyle="1" w:styleId="d3e809ed-1b42-4381-a6c7-209ddedd2fc9">
    <w:name w:val="石墨文档中标题"/>
    <w:next w:val="a3"/>
    <w:uiPriority w:val="9"/>
    <w:unhideWhenUsed/>
    <w:qFormat/>
    <w:pPr>
      <w:spacing w:before="260" w:after="260"/>
      <w:outlineLvl w:val="1"/>
    </w:pPr>
    <w:rPr>
      <w:b/>
      <w:bCs/>
      <w:sz w:val="36"/>
      <w:szCs w:val="36"/>
    </w:rPr>
  </w:style>
  <w:style w:type="paragraph" w:customStyle="1" w:styleId="1dce4194-24b7-4abd-b8ae-16cf4368e19b">
    <w:name w:val="石墨文档小标题"/>
    <w:next w:val="a3"/>
    <w:uiPriority w:val="9"/>
    <w:unhideWhenUsed/>
    <w:qFormat/>
    <w:pPr>
      <w:spacing w:before="260" w:after="260"/>
      <w:outlineLvl w:val="2"/>
    </w:pPr>
    <w:rPr>
      <w:b/>
      <w:bCs/>
      <w:sz w:val="32"/>
      <w:szCs w:val="32"/>
    </w:rPr>
  </w:style>
  <w:style w:type="paragraph" w:customStyle="1" w:styleId="1e3eb09d-6dd3-4cc9-9a4e-851e81a66c26">
    <w:name w:val="石墨文档标题"/>
    <w:next w:val="a3"/>
    <w:uiPriority w:val="9"/>
    <w:unhideWhenUsed/>
    <w:qFormat/>
    <w:pPr>
      <w:spacing w:before="260" w:after="260"/>
      <w:outlineLvl w:val="3"/>
    </w:pPr>
    <w:rPr>
      <w:b/>
      <w:bCs/>
      <w:sz w:val="56"/>
      <w:szCs w:val="56"/>
    </w:rPr>
  </w:style>
  <w:style w:type="paragraph" w:customStyle="1" w:styleId="19cbcb5e-eaf4-4b01-af0f-bb52b4068f1e">
    <w:name w:val="石墨文档引用"/>
    <w:qFormat/>
    <w:pPr>
      <w:pBdr>
        <w:left w:val="single" w:sz="30" w:space="10" w:color="F0F0F0"/>
      </w:pBdr>
    </w:pPr>
    <w:rPr>
      <w:color w:val="ADADAD"/>
    </w:rPr>
  </w:style>
  <w:style w:type="paragraph" w:default="1" w:styleId="734f55f1-6f2d-4c7d-96af-d861bf530c76">
    <w:name w:val="Normal"/>
    <w:qFormat/>
    <w:pPr>
      <w:widowControl w:val="0"/>
      <w:jc w:val="both"/>
    </w:pPr>
  </w:style>
  <w:style w:type="character" w:default="1" w:styleId="38347993-a383-4789-97b3-4f3d8317a2d4">
    <w:name w:val="Default Paragraph Font"/>
    <w:uiPriority w:val="1"/>
    <w:semiHidden/>
    <w:unhideWhenUsed/>
  </w:style>
  <w:style w:type="table" w:default="1" w:styleId="f24ac78a-169d-48a5-a01b-0e5123bd3e45">
    <w:name w:val="Normal Table"/>
    <w:uiPriority w:val="99"/>
    <w:semiHidden/>
    <w:unhideWhenUsed/>
    <w:tblPr>
      <w:tblInd w:w="0" w:type="dxa"/>
      <w:tblCellMar>
        <w:top w:w="0" w:type="dxa"/>
        <w:left w:w="108" w:type="dxa"/>
        <w:bottom w:w="0" w:type="dxa"/>
        <w:right w:w="108" w:type="dxa"/>
      </w:tblCellMar>
    </w:tblPr>
  </w:style>
  <w:style w:type="numbering" w:default="1" w:styleId="9b24f582-444d-47d2-9d47-311ba466c01c">
    <w:name w:val="No List"/>
    <w:uiPriority w:val="99"/>
    <w:semiHidden/>
    <w:unhideWhenUsed/>
  </w:style>
  <w:style w:type="paragraph" w:customStyle="1" w:styleId="14d8dd7b-8cef-487d-bf33-db883e8ea103">
    <w:name w:val="石墨文档正文"/>
    <w:qFormat/>
    <w:rPr>
      <w:szCs w:val="22"/>
    </w:rPr>
  </w:style>
  <w:style w:type="paragraph" w:customStyle="1" w:styleId="7a6e8c56-1518-45df-933c-577ad5537403">
    <w:name w:val="石墨文档副标题"/>
    <w:qFormat/>
    <w:rPr>
      <w:color w:val="888888"/>
      <w:sz w:val="48"/>
      <w:szCs w:val="48"/>
    </w:rPr>
  </w:style>
  <w:style w:type="paragraph" w:customStyle="1" w:styleId="8138d5c3-81b3-464d-bcb0-053883940e3e">
    <w:name w:val="石墨文档大标题"/>
    <w:next w:val="a3"/>
    <w:uiPriority w:val="9"/>
    <w:unhideWhenUsed/>
    <w:qFormat/>
    <w:pPr>
      <w:spacing w:before="260" w:after="260"/>
      <w:outlineLvl w:val="0"/>
    </w:pPr>
    <w:rPr>
      <w:b/>
      <w:bCs/>
      <w:sz w:val="40"/>
      <w:szCs w:val="40"/>
    </w:rPr>
  </w:style>
  <w:style w:type="paragraph" w:customStyle="1" w:styleId="0e56afb8-2222-4025-9b42-71d76a54f0ce">
    <w:name w:val="石墨文档中标题"/>
    <w:next w:val="a3"/>
    <w:uiPriority w:val="9"/>
    <w:unhideWhenUsed/>
    <w:qFormat/>
    <w:pPr>
      <w:spacing w:before="260" w:after="260"/>
      <w:outlineLvl w:val="1"/>
    </w:pPr>
    <w:rPr>
      <w:b/>
      <w:bCs/>
      <w:sz w:val="36"/>
      <w:szCs w:val="36"/>
    </w:rPr>
  </w:style>
  <w:style w:type="paragraph" w:customStyle="1" w:styleId="308ed048-1a26-43e8-855b-d2e7af8cfec4">
    <w:name w:val="石墨文档小标题"/>
    <w:next w:val="a3"/>
    <w:uiPriority w:val="9"/>
    <w:unhideWhenUsed/>
    <w:qFormat/>
    <w:pPr>
      <w:spacing w:before="260" w:after="260"/>
      <w:outlineLvl w:val="2"/>
    </w:pPr>
    <w:rPr>
      <w:b/>
      <w:bCs/>
      <w:sz w:val="32"/>
      <w:szCs w:val="32"/>
    </w:rPr>
  </w:style>
  <w:style w:type="paragraph" w:customStyle="1" w:styleId="910822e6-9060-412c-bc3b-b3becb6ac0db">
    <w:name w:val="石墨文档标题"/>
    <w:next w:val="a3"/>
    <w:uiPriority w:val="9"/>
    <w:unhideWhenUsed/>
    <w:qFormat/>
    <w:pPr>
      <w:spacing w:before="260" w:after="260"/>
      <w:outlineLvl w:val="3"/>
    </w:pPr>
    <w:rPr>
      <w:b/>
      <w:bCs/>
      <w:sz w:val="56"/>
      <w:szCs w:val="56"/>
    </w:rPr>
  </w:style>
  <w:style w:type="paragraph" w:customStyle="1" w:styleId="dccb76f9-6d8b-4f2b-8bd0-93a01b4f8e19">
    <w:name w:val="石墨文档引用"/>
    <w:qFormat/>
    <w:pPr>
      <w:pBdr>
        <w:left w:val="single" w:sz="30" w:space="10" w:color="F0F0F0"/>
      </w:pBdr>
    </w:pPr>
    <w:rPr>
      <w:color w:val="ADADAD"/>
    </w:rPr>
  </w:style>
  <w:style w:type="paragraph" w:default="1" w:styleId="0b620f15-7c66-4d93-93c2-37715e05a6fd">
    <w:name w:val="Normal"/>
    <w:qFormat/>
    <w:pPr>
      <w:widowControl w:val="0"/>
      <w:jc w:val="both"/>
    </w:pPr>
  </w:style>
  <w:style w:type="character" w:default="1" w:styleId="3e01c3ad-f609-4090-9643-41eaf3dddf02">
    <w:name w:val="Default Paragraph Font"/>
    <w:uiPriority w:val="1"/>
    <w:semiHidden/>
    <w:unhideWhenUsed/>
  </w:style>
  <w:style w:type="table" w:default="1" w:styleId="4e88fc61-38d3-441d-ad9e-6ba24661d842">
    <w:name w:val="Normal Table"/>
    <w:uiPriority w:val="99"/>
    <w:semiHidden/>
    <w:unhideWhenUsed/>
    <w:tblPr>
      <w:tblInd w:w="0" w:type="dxa"/>
      <w:tblCellMar>
        <w:top w:w="0" w:type="dxa"/>
        <w:left w:w="108" w:type="dxa"/>
        <w:bottom w:w="0" w:type="dxa"/>
        <w:right w:w="108" w:type="dxa"/>
      </w:tblCellMar>
    </w:tblPr>
  </w:style>
  <w:style w:type="numbering" w:default="1" w:styleId="99e59ee9-accb-4a39-8061-158cbe07dab4">
    <w:name w:val="No List"/>
    <w:uiPriority w:val="99"/>
    <w:semiHidden/>
    <w:unhideWhenUsed/>
  </w:style>
  <w:style w:type="paragraph" w:customStyle="1" w:styleId="6d9ac0e3-14a8-4bb9-8775-457f756ac650">
    <w:name w:val="石墨文档正文"/>
    <w:qFormat/>
    <w:rPr>
      <w:szCs w:val="22"/>
    </w:rPr>
  </w:style>
  <w:style w:type="paragraph" w:customStyle="1" w:styleId="12f32b57-db64-40ec-b9d0-3ee728eb1f6e">
    <w:name w:val="石墨文档副标题"/>
    <w:qFormat/>
    <w:rPr>
      <w:color w:val="888888"/>
      <w:sz w:val="48"/>
      <w:szCs w:val="48"/>
    </w:rPr>
  </w:style>
  <w:style w:type="paragraph" w:customStyle="1" w:styleId="191ab5da-80b3-44ae-9bd1-d24a9a6ef711">
    <w:name w:val="石墨文档大标题"/>
    <w:next w:val="a3"/>
    <w:uiPriority w:val="9"/>
    <w:unhideWhenUsed/>
    <w:qFormat/>
    <w:pPr>
      <w:spacing w:before="260" w:after="260"/>
      <w:outlineLvl w:val="0"/>
    </w:pPr>
    <w:rPr>
      <w:b/>
      <w:bCs/>
      <w:sz w:val="40"/>
      <w:szCs w:val="40"/>
    </w:rPr>
  </w:style>
  <w:style w:type="paragraph" w:customStyle="1" w:styleId="2bd5f575-098a-4c01-8cde-2aa245f12bda">
    <w:name w:val="石墨文档中标题"/>
    <w:next w:val="a3"/>
    <w:uiPriority w:val="9"/>
    <w:unhideWhenUsed/>
    <w:qFormat/>
    <w:pPr>
      <w:spacing w:before="260" w:after="260"/>
      <w:outlineLvl w:val="1"/>
    </w:pPr>
    <w:rPr>
      <w:b/>
      <w:bCs/>
      <w:sz w:val="36"/>
      <w:szCs w:val="36"/>
    </w:rPr>
  </w:style>
  <w:style w:type="paragraph" w:customStyle="1" w:styleId="eddd8790-c74d-4d73-8b3b-957df3c89fc2">
    <w:name w:val="石墨文档小标题"/>
    <w:next w:val="a3"/>
    <w:uiPriority w:val="9"/>
    <w:unhideWhenUsed/>
    <w:qFormat/>
    <w:pPr>
      <w:spacing w:before="260" w:after="260"/>
      <w:outlineLvl w:val="2"/>
    </w:pPr>
    <w:rPr>
      <w:b/>
      <w:bCs/>
      <w:sz w:val="32"/>
      <w:szCs w:val="32"/>
    </w:rPr>
  </w:style>
  <w:style w:type="paragraph" w:customStyle="1" w:styleId="839b8365-3db1-49b8-b550-58875790dc77">
    <w:name w:val="石墨文档标题"/>
    <w:next w:val="a3"/>
    <w:uiPriority w:val="9"/>
    <w:unhideWhenUsed/>
    <w:qFormat/>
    <w:pPr>
      <w:spacing w:before="260" w:after="260"/>
      <w:outlineLvl w:val="3"/>
    </w:pPr>
    <w:rPr>
      <w:b/>
      <w:bCs/>
      <w:sz w:val="56"/>
      <w:szCs w:val="56"/>
    </w:rPr>
  </w:style>
  <w:style w:type="paragraph" w:customStyle="1" w:styleId="76ab8f13-78b9-412f-9c33-cca81fe54e15">
    <w:name w:val="石墨文档引用"/>
    <w:qFormat/>
    <w:pPr>
      <w:pBdr>
        <w:left w:val="single" w:sz="30" w:space="10" w:color="F0F0F0"/>
      </w:pBdr>
    </w:pPr>
    <w:rPr>
      <w:color w:val="ADADAD"/>
    </w:rPr>
  </w:style>
  <w:style w:type="paragraph" w:default="1" w:styleId="6d82c7b8-1da8-4e37-8c1b-1f25d06ffc82">
    <w:name w:val="Normal"/>
    <w:qFormat/>
    <w:pPr>
      <w:widowControl w:val="0"/>
      <w:jc w:val="both"/>
    </w:pPr>
  </w:style>
  <w:style w:type="character" w:default="1" w:styleId="1db9485d-80c9-4cbe-8a23-18f9865a836a">
    <w:name w:val="Default Paragraph Font"/>
    <w:uiPriority w:val="1"/>
    <w:semiHidden/>
    <w:unhideWhenUsed/>
  </w:style>
  <w:style w:type="table" w:default="1" w:styleId="f6e2094f-13d3-4610-a649-675101a1682c">
    <w:name w:val="Normal Table"/>
    <w:uiPriority w:val="99"/>
    <w:semiHidden/>
    <w:unhideWhenUsed/>
    <w:tblPr>
      <w:tblInd w:w="0" w:type="dxa"/>
      <w:tblCellMar>
        <w:top w:w="0" w:type="dxa"/>
        <w:left w:w="108" w:type="dxa"/>
        <w:bottom w:w="0" w:type="dxa"/>
        <w:right w:w="108" w:type="dxa"/>
      </w:tblCellMar>
    </w:tblPr>
  </w:style>
  <w:style w:type="numbering" w:default="1" w:styleId="6f63c3c3-2a5c-4c4a-9136-4e8a325b0069">
    <w:name w:val="No List"/>
    <w:uiPriority w:val="99"/>
    <w:semiHidden/>
    <w:unhideWhenUsed/>
  </w:style>
  <w:style w:type="paragraph" w:customStyle="1" w:styleId="68f8ebfd-f2ca-48ce-b3e3-276fad068b1d">
    <w:name w:val="石墨文档正文"/>
    <w:qFormat/>
    <w:rPr>
      <w:szCs w:val="22"/>
    </w:rPr>
  </w:style>
  <w:style w:type="paragraph" w:customStyle="1" w:styleId="3b0b0507-8efc-443b-965e-129e417473ad">
    <w:name w:val="石墨文档副标题"/>
    <w:qFormat/>
    <w:rPr>
      <w:color w:val="888888"/>
      <w:sz w:val="48"/>
      <w:szCs w:val="48"/>
    </w:rPr>
  </w:style>
  <w:style w:type="paragraph" w:customStyle="1" w:styleId="c162416e-0a10-4380-886f-ece8e20a9661">
    <w:name w:val="石墨文档大标题"/>
    <w:next w:val="a3"/>
    <w:uiPriority w:val="9"/>
    <w:unhideWhenUsed/>
    <w:qFormat/>
    <w:pPr>
      <w:spacing w:before="260" w:after="260"/>
      <w:outlineLvl w:val="0"/>
    </w:pPr>
    <w:rPr>
      <w:b/>
      <w:bCs/>
      <w:sz w:val="40"/>
      <w:szCs w:val="40"/>
    </w:rPr>
  </w:style>
  <w:style w:type="paragraph" w:customStyle="1" w:styleId="adb4f242-2b31-4f86-8532-903604728e20">
    <w:name w:val="石墨文档中标题"/>
    <w:next w:val="a3"/>
    <w:uiPriority w:val="9"/>
    <w:unhideWhenUsed/>
    <w:qFormat/>
    <w:pPr>
      <w:spacing w:before="260" w:after="260"/>
      <w:outlineLvl w:val="1"/>
    </w:pPr>
    <w:rPr>
      <w:b/>
      <w:bCs/>
      <w:sz w:val="36"/>
      <w:szCs w:val="36"/>
    </w:rPr>
  </w:style>
  <w:style w:type="paragraph" w:customStyle="1" w:styleId="593937cb-2549-4272-9fb1-5043bf783b84">
    <w:name w:val="石墨文档小标题"/>
    <w:next w:val="a3"/>
    <w:uiPriority w:val="9"/>
    <w:unhideWhenUsed/>
    <w:qFormat/>
    <w:pPr>
      <w:spacing w:before="260" w:after="260"/>
      <w:outlineLvl w:val="2"/>
    </w:pPr>
    <w:rPr>
      <w:b/>
      <w:bCs/>
      <w:sz w:val="32"/>
      <w:szCs w:val="32"/>
    </w:rPr>
  </w:style>
  <w:style w:type="paragraph" w:customStyle="1" w:styleId="3ed809cd-4e0c-4ad4-8cc2-20752ab80322">
    <w:name w:val="石墨文档标题"/>
    <w:next w:val="a3"/>
    <w:uiPriority w:val="9"/>
    <w:unhideWhenUsed/>
    <w:qFormat/>
    <w:pPr>
      <w:spacing w:before="260" w:after="260"/>
      <w:outlineLvl w:val="3"/>
    </w:pPr>
    <w:rPr>
      <w:b/>
      <w:bCs/>
      <w:sz w:val="56"/>
      <w:szCs w:val="56"/>
    </w:rPr>
  </w:style>
  <w:style w:type="paragraph" w:customStyle="1" w:styleId="bac6b515-3d5f-469f-a6cc-8fd1f460aa78">
    <w:name w:val="石墨文档引用"/>
    <w:qFormat/>
    <w:pPr>
      <w:pBdr>
        <w:left w:val="single" w:sz="30" w:space="10" w:color="F0F0F0"/>
      </w:pBdr>
    </w:pPr>
    <w:rPr>
      <w:color w:val="ADADAD"/>
    </w:rPr>
  </w:style>
  <w:style w:type="paragraph" w:default="1" w:styleId="c11617c1-b3c1-42f5-a152-2be419d0f95e">
    <w:name w:val="Normal"/>
    <w:qFormat/>
    <w:pPr>
      <w:widowControl w:val="0"/>
      <w:jc w:val="both"/>
    </w:pPr>
  </w:style>
  <w:style w:type="character" w:default="1" w:styleId="08588619-3dfd-4554-9031-e11aa20344b3">
    <w:name w:val="Default Paragraph Font"/>
    <w:uiPriority w:val="1"/>
    <w:semiHidden/>
    <w:unhideWhenUsed/>
  </w:style>
  <w:style w:type="table" w:default="1" w:styleId="d56af856-705f-4c95-9d26-6c580dce8c11">
    <w:name w:val="Normal Table"/>
    <w:uiPriority w:val="99"/>
    <w:semiHidden/>
    <w:unhideWhenUsed/>
    <w:tblPr>
      <w:tblInd w:w="0" w:type="dxa"/>
      <w:tblCellMar>
        <w:top w:w="0" w:type="dxa"/>
        <w:left w:w="108" w:type="dxa"/>
        <w:bottom w:w="0" w:type="dxa"/>
        <w:right w:w="108" w:type="dxa"/>
      </w:tblCellMar>
    </w:tblPr>
  </w:style>
  <w:style w:type="numbering" w:default="1" w:styleId="2e294941-c851-45b1-b682-183fd6f65082">
    <w:name w:val="No List"/>
    <w:uiPriority w:val="99"/>
    <w:semiHidden/>
    <w:unhideWhenUsed/>
  </w:style>
  <w:style w:type="paragraph" w:customStyle="1" w:styleId="c1583c06-64ff-4594-9a69-c654c4f0d216">
    <w:name w:val="石墨文档正文"/>
    <w:qFormat/>
    <w:rPr>
      <w:szCs w:val="22"/>
    </w:rPr>
  </w:style>
  <w:style w:type="paragraph" w:customStyle="1" w:styleId="e77c5255-6d28-408c-8552-f2e8c7076ce1">
    <w:name w:val="石墨文档副标题"/>
    <w:qFormat/>
    <w:rPr>
      <w:color w:val="888888"/>
      <w:sz w:val="48"/>
      <w:szCs w:val="48"/>
    </w:rPr>
  </w:style>
  <w:style w:type="paragraph" w:customStyle="1" w:styleId="13129799-1251-4305-a9e4-20dcd5b1f7f4">
    <w:name w:val="石墨文档大标题"/>
    <w:next w:val="a3"/>
    <w:uiPriority w:val="9"/>
    <w:unhideWhenUsed/>
    <w:qFormat/>
    <w:pPr>
      <w:spacing w:before="260" w:after="260"/>
      <w:outlineLvl w:val="0"/>
    </w:pPr>
    <w:rPr>
      <w:b/>
      <w:bCs/>
      <w:sz w:val="40"/>
      <w:szCs w:val="40"/>
    </w:rPr>
  </w:style>
  <w:style w:type="paragraph" w:customStyle="1" w:styleId="a48d46f1-53bc-4682-8fa1-511bf7f54081">
    <w:name w:val="石墨文档中标题"/>
    <w:next w:val="a3"/>
    <w:uiPriority w:val="9"/>
    <w:unhideWhenUsed/>
    <w:qFormat/>
    <w:pPr>
      <w:spacing w:before="260" w:after="260"/>
      <w:outlineLvl w:val="1"/>
    </w:pPr>
    <w:rPr>
      <w:b/>
      <w:bCs/>
      <w:sz w:val="36"/>
      <w:szCs w:val="36"/>
    </w:rPr>
  </w:style>
  <w:style w:type="paragraph" w:customStyle="1" w:styleId="5d3aaf10-ff60-4291-9468-d2757b185662">
    <w:name w:val="石墨文档小标题"/>
    <w:next w:val="a3"/>
    <w:uiPriority w:val="9"/>
    <w:unhideWhenUsed/>
    <w:qFormat/>
    <w:pPr>
      <w:spacing w:before="260" w:after="260"/>
      <w:outlineLvl w:val="2"/>
    </w:pPr>
    <w:rPr>
      <w:b/>
      <w:bCs/>
      <w:sz w:val="32"/>
      <w:szCs w:val="32"/>
    </w:rPr>
  </w:style>
  <w:style w:type="paragraph" w:customStyle="1" w:styleId="3b967888-223c-4efa-bbd0-be3687d75a5c">
    <w:name w:val="石墨文档标题"/>
    <w:next w:val="a3"/>
    <w:uiPriority w:val="9"/>
    <w:unhideWhenUsed/>
    <w:qFormat/>
    <w:pPr>
      <w:spacing w:before="260" w:after="260"/>
      <w:outlineLvl w:val="3"/>
    </w:pPr>
    <w:rPr>
      <w:b/>
      <w:bCs/>
      <w:sz w:val="56"/>
      <w:szCs w:val="56"/>
    </w:rPr>
  </w:style>
  <w:style w:type="paragraph" w:customStyle="1" w:styleId="76241c4e-712d-492d-b0ca-62922ad59498">
    <w:name w:val="石墨文档引用"/>
    <w:qFormat/>
    <w:pPr>
      <w:pBdr>
        <w:left w:val="single" w:sz="30" w:space="10" w:color="F0F0F0"/>
      </w:pBdr>
    </w:pPr>
    <w:rPr>
      <w:color w:val="ADADAD"/>
    </w:rPr>
  </w:style>
  <w:style w:type="paragraph" w:default="1" w:styleId="4b0d4ff5-9385-4641-a55e-21b785fd9ddc">
    <w:name w:val="Normal"/>
    <w:qFormat/>
    <w:pPr>
      <w:widowControl w:val="0"/>
      <w:jc w:val="both"/>
    </w:pPr>
  </w:style>
  <w:style w:type="character" w:default="1" w:styleId="7e78b7f4-2824-44c6-bfa9-8e29ad9a10ef">
    <w:name w:val="Default Paragraph Font"/>
    <w:uiPriority w:val="1"/>
    <w:semiHidden/>
    <w:unhideWhenUsed/>
  </w:style>
  <w:style w:type="table" w:default="1" w:styleId="9d0cf400-7d60-4469-88a6-b1bbb214edab">
    <w:name w:val="Normal Table"/>
    <w:uiPriority w:val="99"/>
    <w:semiHidden/>
    <w:unhideWhenUsed/>
    <w:tblPr>
      <w:tblInd w:w="0" w:type="dxa"/>
      <w:tblCellMar>
        <w:top w:w="0" w:type="dxa"/>
        <w:left w:w="108" w:type="dxa"/>
        <w:bottom w:w="0" w:type="dxa"/>
        <w:right w:w="108" w:type="dxa"/>
      </w:tblCellMar>
    </w:tblPr>
  </w:style>
  <w:style w:type="numbering" w:default="1" w:styleId="6daea03e-606d-4107-94a7-bbde43ecfa3d">
    <w:name w:val="No List"/>
    <w:uiPriority w:val="99"/>
    <w:semiHidden/>
    <w:unhideWhenUsed/>
  </w:style>
  <w:style w:type="paragraph" w:customStyle="1" w:styleId="bb53c803-adba-45a0-b03c-c0bbdedd107f">
    <w:name w:val="石墨文档正文"/>
    <w:qFormat/>
    <w:rPr>
      <w:szCs w:val="22"/>
    </w:rPr>
  </w:style>
  <w:style w:type="paragraph" w:customStyle="1" w:styleId="b386b68e-f67b-417e-b2a9-a1fda2abac9b">
    <w:name w:val="石墨文档副标题"/>
    <w:qFormat/>
    <w:rPr>
      <w:color w:val="888888"/>
      <w:sz w:val="48"/>
      <w:szCs w:val="48"/>
    </w:rPr>
  </w:style>
  <w:style w:type="paragraph" w:customStyle="1" w:styleId="a7569888-6788-41ad-8e1f-1b895f0bc70c">
    <w:name w:val="石墨文档大标题"/>
    <w:next w:val="a3"/>
    <w:uiPriority w:val="9"/>
    <w:unhideWhenUsed/>
    <w:qFormat/>
    <w:pPr>
      <w:spacing w:before="260" w:after="260"/>
      <w:outlineLvl w:val="0"/>
    </w:pPr>
    <w:rPr>
      <w:b/>
      <w:bCs/>
      <w:sz w:val="40"/>
      <w:szCs w:val="40"/>
    </w:rPr>
  </w:style>
  <w:style w:type="paragraph" w:customStyle="1" w:styleId="79606113-9c17-4080-b01b-fb3cffe91404">
    <w:name w:val="石墨文档中标题"/>
    <w:next w:val="a3"/>
    <w:uiPriority w:val="9"/>
    <w:unhideWhenUsed/>
    <w:qFormat/>
    <w:pPr>
      <w:spacing w:before="260" w:after="260"/>
      <w:outlineLvl w:val="1"/>
    </w:pPr>
    <w:rPr>
      <w:b/>
      <w:bCs/>
      <w:sz w:val="36"/>
      <w:szCs w:val="36"/>
    </w:rPr>
  </w:style>
  <w:style w:type="paragraph" w:customStyle="1" w:styleId="50741f2e-e8cc-48b9-9ef7-ce7ff829e257">
    <w:name w:val="石墨文档小标题"/>
    <w:next w:val="a3"/>
    <w:uiPriority w:val="9"/>
    <w:unhideWhenUsed/>
    <w:qFormat/>
    <w:pPr>
      <w:spacing w:before="260" w:after="260"/>
      <w:outlineLvl w:val="2"/>
    </w:pPr>
    <w:rPr>
      <w:b/>
      <w:bCs/>
      <w:sz w:val="32"/>
      <w:szCs w:val="32"/>
    </w:rPr>
  </w:style>
  <w:style w:type="paragraph" w:customStyle="1" w:styleId="d8d04e58-93df-4a94-a6b7-2e8fe0c1a2d9">
    <w:name w:val="石墨文档标题"/>
    <w:next w:val="a3"/>
    <w:uiPriority w:val="9"/>
    <w:unhideWhenUsed/>
    <w:qFormat/>
    <w:pPr>
      <w:spacing w:before="260" w:after="260"/>
      <w:outlineLvl w:val="3"/>
    </w:pPr>
    <w:rPr>
      <w:b/>
      <w:bCs/>
      <w:sz w:val="56"/>
      <w:szCs w:val="56"/>
    </w:rPr>
  </w:style>
  <w:style w:type="paragraph" w:customStyle="1" w:styleId="db644e51-0125-45e7-a192-dde8c9919efc">
    <w:name w:val="石墨文档引用"/>
    <w:qFormat/>
    <w:pPr>
      <w:pBdr>
        <w:left w:val="single" w:sz="30" w:space="10" w:color="F0F0F0"/>
      </w:pBdr>
    </w:pPr>
    <w:rPr>
      <w:color w:val="ADADAD"/>
    </w:rPr>
  </w:style>
  <w:style w:type="paragraph" w:default="1" w:styleId="50f32815-62fe-4479-a13c-22f2d8284c62">
    <w:name w:val="Normal"/>
    <w:qFormat/>
    <w:pPr>
      <w:widowControl w:val="0"/>
      <w:jc w:val="both"/>
    </w:pPr>
  </w:style>
  <w:style w:type="character" w:default="1" w:styleId="a31911be-b1c5-40c3-9a73-4ab0397b7b65">
    <w:name w:val="Default Paragraph Font"/>
    <w:uiPriority w:val="1"/>
    <w:semiHidden/>
    <w:unhideWhenUsed/>
  </w:style>
  <w:style w:type="table" w:default="1" w:styleId="853c9283-9340-4f93-88a5-1bbeb7c579e2">
    <w:name w:val="Normal Table"/>
    <w:uiPriority w:val="99"/>
    <w:semiHidden/>
    <w:unhideWhenUsed/>
    <w:tblPr>
      <w:tblInd w:w="0" w:type="dxa"/>
      <w:tblCellMar>
        <w:top w:w="0" w:type="dxa"/>
        <w:left w:w="108" w:type="dxa"/>
        <w:bottom w:w="0" w:type="dxa"/>
        <w:right w:w="108" w:type="dxa"/>
      </w:tblCellMar>
    </w:tblPr>
  </w:style>
  <w:style w:type="numbering" w:default="1" w:styleId="424c2371-5151-46cd-880e-da07cf8c9880">
    <w:name w:val="No List"/>
    <w:uiPriority w:val="99"/>
    <w:semiHidden/>
    <w:unhideWhenUsed/>
  </w:style>
  <w:style w:type="paragraph" w:customStyle="1" w:styleId="6fb61aa9-d3f8-4cec-bc84-fae870926ce8">
    <w:name w:val="石墨文档正文"/>
    <w:qFormat/>
    <w:rPr>
      <w:szCs w:val="22"/>
    </w:rPr>
  </w:style>
  <w:style w:type="paragraph" w:customStyle="1" w:styleId="2784e0f2-6edb-4026-8651-cfb4b52d8e6d">
    <w:name w:val="石墨文档副标题"/>
    <w:qFormat/>
    <w:rPr>
      <w:color w:val="888888"/>
      <w:sz w:val="48"/>
      <w:szCs w:val="48"/>
    </w:rPr>
  </w:style>
  <w:style w:type="paragraph" w:customStyle="1" w:styleId="883104f4-438a-4b87-aa7d-f1c4d89dec05">
    <w:name w:val="石墨文档大标题"/>
    <w:next w:val="a3"/>
    <w:uiPriority w:val="9"/>
    <w:unhideWhenUsed/>
    <w:qFormat/>
    <w:pPr>
      <w:spacing w:before="260" w:after="260"/>
      <w:outlineLvl w:val="0"/>
    </w:pPr>
    <w:rPr>
      <w:b/>
      <w:bCs/>
      <w:sz w:val="40"/>
      <w:szCs w:val="40"/>
    </w:rPr>
  </w:style>
  <w:style w:type="paragraph" w:customStyle="1" w:styleId="0977acde-906f-4ae6-b103-9a2829d966dc">
    <w:name w:val="石墨文档中标题"/>
    <w:next w:val="a3"/>
    <w:uiPriority w:val="9"/>
    <w:unhideWhenUsed/>
    <w:qFormat/>
    <w:pPr>
      <w:spacing w:before="260" w:after="260"/>
      <w:outlineLvl w:val="1"/>
    </w:pPr>
    <w:rPr>
      <w:b/>
      <w:bCs/>
      <w:sz w:val="36"/>
      <w:szCs w:val="36"/>
    </w:rPr>
  </w:style>
  <w:style w:type="paragraph" w:customStyle="1" w:styleId="c8b2831b-fc12-4941-9ac5-829c83136d6a">
    <w:name w:val="石墨文档小标题"/>
    <w:next w:val="a3"/>
    <w:uiPriority w:val="9"/>
    <w:unhideWhenUsed/>
    <w:qFormat/>
    <w:pPr>
      <w:spacing w:before="260" w:after="260"/>
      <w:outlineLvl w:val="2"/>
    </w:pPr>
    <w:rPr>
      <w:b/>
      <w:bCs/>
      <w:sz w:val="32"/>
      <w:szCs w:val="32"/>
    </w:rPr>
  </w:style>
  <w:style w:type="paragraph" w:customStyle="1" w:styleId="9d07c429-fc27-43f2-adc4-89974ab5ef83">
    <w:name w:val="石墨文档标题"/>
    <w:next w:val="a3"/>
    <w:uiPriority w:val="9"/>
    <w:unhideWhenUsed/>
    <w:qFormat/>
    <w:pPr>
      <w:spacing w:before="260" w:after="260"/>
      <w:outlineLvl w:val="3"/>
    </w:pPr>
    <w:rPr>
      <w:b/>
      <w:bCs/>
      <w:sz w:val="56"/>
      <w:szCs w:val="56"/>
    </w:rPr>
  </w:style>
  <w:style w:type="paragraph" w:customStyle="1" w:styleId="06f5b722-98ce-40a9-939f-ab671e272818">
    <w:name w:val="石墨文档引用"/>
    <w:qFormat/>
    <w:pPr>
      <w:pBdr>
        <w:left w:val="single" w:sz="30" w:space="10" w:color="F0F0F0"/>
      </w:pBdr>
    </w:pPr>
    <w:rPr>
      <w:color w:val="ADADAD"/>
    </w:rPr>
  </w:style>
  <w:style w:type="paragraph" w:default="1" w:styleId="26b40156-8c0d-4e14-85d5-035cb00d57c5">
    <w:name w:val="Normal"/>
    <w:qFormat/>
    <w:pPr>
      <w:widowControl w:val="0"/>
      <w:jc w:val="both"/>
    </w:pPr>
  </w:style>
  <w:style w:type="character" w:default="1" w:styleId="7314b281-0668-414e-8177-e4244de04cce">
    <w:name w:val="Default Paragraph Font"/>
    <w:uiPriority w:val="1"/>
    <w:semiHidden/>
    <w:unhideWhenUsed/>
  </w:style>
  <w:style w:type="table" w:default="1" w:styleId="11714f18-63c0-47ef-9991-b02715ca145e">
    <w:name w:val="Normal Table"/>
    <w:uiPriority w:val="99"/>
    <w:semiHidden/>
    <w:unhideWhenUsed/>
    <w:tblPr>
      <w:tblInd w:w="0" w:type="dxa"/>
      <w:tblCellMar>
        <w:top w:w="0" w:type="dxa"/>
        <w:left w:w="108" w:type="dxa"/>
        <w:bottom w:w="0" w:type="dxa"/>
        <w:right w:w="108" w:type="dxa"/>
      </w:tblCellMar>
    </w:tblPr>
  </w:style>
  <w:style w:type="numbering" w:default="1" w:styleId="3e54adb8-84eb-4587-80ad-9aae4880cc13">
    <w:name w:val="No List"/>
    <w:uiPriority w:val="99"/>
    <w:semiHidden/>
    <w:unhideWhenUsed/>
  </w:style>
  <w:style w:type="paragraph" w:customStyle="1" w:styleId="4f5c66cb-1f64-4379-8216-2bf85cf853d2">
    <w:name w:val="石墨文档正文"/>
    <w:qFormat/>
    <w:rPr>
      <w:szCs w:val="22"/>
    </w:rPr>
  </w:style>
  <w:style w:type="paragraph" w:customStyle="1" w:styleId="aaec6349-2a6b-473a-bbc1-bfc625ef006c">
    <w:name w:val="石墨文档副标题"/>
    <w:qFormat/>
    <w:rPr>
      <w:color w:val="888888"/>
      <w:sz w:val="48"/>
      <w:szCs w:val="48"/>
    </w:rPr>
  </w:style>
  <w:style w:type="paragraph" w:customStyle="1" w:styleId="273a4d08-ab45-4a5a-a80b-a5bddb514cf6">
    <w:name w:val="石墨文档大标题"/>
    <w:next w:val="a3"/>
    <w:uiPriority w:val="9"/>
    <w:unhideWhenUsed/>
    <w:qFormat/>
    <w:pPr>
      <w:spacing w:before="260" w:after="260"/>
      <w:outlineLvl w:val="0"/>
    </w:pPr>
    <w:rPr>
      <w:b/>
      <w:bCs/>
      <w:sz w:val="40"/>
      <w:szCs w:val="40"/>
    </w:rPr>
  </w:style>
  <w:style w:type="paragraph" w:customStyle="1" w:styleId="af80c3c0-a40f-4cb7-a1ed-e8cb853814d4">
    <w:name w:val="石墨文档中标题"/>
    <w:next w:val="a3"/>
    <w:uiPriority w:val="9"/>
    <w:unhideWhenUsed/>
    <w:qFormat/>
    <w:pPr>
      <w:spacing w:before="260" w:after="260"/>
      <w:outlineLvl w:val="1"/>
    </w:pPr>
    <w:rPr>
      <w:b/>
      <w:bCs/>
      <w:sz w:val="36"/>
      <w:szCs w:val="36"/>
    </w:rPr>
  </w:style>
  <w:style w:type="paragraph" w:customStyle="1" w:styleId="262b4c1a-9f77-4eaf-aa01-eb9f799cf034">
    <w:name w:val="石墨文档小标题"/>
    <w:next w:val="a3"/>
    <w:uiPriority w:val="9"/>
    <w:unhideWhenUsed/>
    <w:qFormat/>
    <w:pPr>
      <w:spacing w:before="260" w:after="260"/>
      <w:outlineLvl w:val="2"/>
    </w:pPr>
    <w:rPr>
      <w:b/>
      <w:bCs/>
      <w:sz w:val="32"/>
      <w:szCs w:val="32"/>
    </w:rPr>
  </w:style>
  <w:style w:type="paragraph" w:customStyle="1" w:styleId="9a6052df-b2bc-4eae-9227-e0c8bf2f03f5">
    <w:name w:val="石墨文档标题"/>
    <w:next w:val="a3"/>
    <w:uiPriority w:val="9"/>
    <w:unhideWhenUsed/>
    <w:qFormat/>
    <w:pPr>
      <w:spacing w:before="260" w:after="260"/>
      <w:outlineLvl w:val="3"/>
    </w:pPr>
    <w:rPr>
      <w:b/>
      <w:bCs/>
      <w:sz w:val="56"/>
      <w:szCs w:val="56"/>
    </w:rPr>
  </w:style>
  <w:style w:type="paragraph" w:customStyle="1" w:styleId="db0c8a6c-3d19-48bb-b0b6-f003bba2bb1c">
    <w:name w:val="石墨文档引用"/>
    <w:qFormat/>
    <w:pPr>
      <w:pBdr>
        <w:left w:val="single" w:sz="30" w:space="10" w:color="F0F0F0"/>
      </w:pBdr>
    </w:pPr>
    <w:rPr>
      <w:color w:val="ADADAD"/>
    </w:rPr>
  </w:style>
  <w:style w:type="paragraph" w:default="1" w:styleId="3ae196fc-0818-44fb-ac7f-7fc8113dbb68">
    <w:name w:val="Normal"/>
    <w:qFormat/>
    <w:pPr>
      <w:widowControl w:val="0"/>
      <w:jc w:val="both"/>
    </w:pPr>
  </w:style>
  <w:style w:type="character" w:default="1" w:styleId="651ae805-6c9b-467b-a354-d2f4242f94f2">
    <w:name w:val="Default Paragraph Font"/>
    <w:uiPriority w:val="1"/>
    <w:semiHidden/>
    <w:unhideWhenUsed/>
  </w:style>
  <w:style w:type="table" w:default="1" w:styleId="d3859a7b-1030-4db6-bd60-418268116296">
    <w:name w:val="Normal Table"/>
    <w:uiPriority w:val="99"/>
    <w:semiHidden/>
    <w:unhideWhenUsed/>
    <w:tblPr>
      <w:tblInd w:w="0" w:type="dxa"/>
      <w:tblCellMar>
        <w:top w:w="0" w:type="dxa"/>
        <w:left w:w="108" w:type="dxa"/>
        <w:bottom w:w="0" w:type="dxa"/>
        <w:right w:w="108" w:type="dxa"/>
      </w:tblCellMar>
    </w:tblPr>
  </w:style>
  <w:style w:type="numbering" w:default="1" w:styleId="602991d7-e798-4821-80f0-3da53812a9fc">
    <w:name w:val="No List"/>
    <w:uiPriority w:val="99"/>
    <w:semiHidden/>
    <w:unhideWhenUsed/>
  </w:style>
  <w:style w:type="paragraph" w:customStyle="1" w:styleId="db01acb6-89b5-4b31-ac62-e2dd230f3a17">
    <w:name w:val="石墨文档正文"/>
    <w:qFormat/>
    <w:rPr>
      <w:szCs w:val="22"/>
    </w:rPr>
  </w:style>
  <w:style w:type="paragraph" w:customStyle="1" w:styleId="6a510c91-208a-403e-8a1c-7582773d174d">
    <w:name w:val="石墨文档副标题"/>
    <w:qFormat/>
    <w:rPr>
      <w:color w:val="888888"/>
      <w:sz w:val="48"/>
      <w:szCs w:val="48"/>
    </w:rPr>
  </w:style>
  <w:style w:type="paragraph" w:customStyle="1" w:styleId="a50bda33-afa8-4bcf-b24d-39f4fa28bb2b">
    <w:name w:val="石墨文档大标题"/>
    <w:next w:val="a3"/>
    <w:uiPriority w:val="9"/>
    <w:unhideWhenUsed/>
    <w:qFormat/>
    <w:pPr>
      <w:spacing w:before="260" w:after="260"/>
      <w:outlineLvl w:val="0"/>
    </w:pPr>
    <w:rPr>
      <w:b/>
      <w:bCs/>
      <w:sz w:val="40"/>
      <w:szCs w:val="40"/>
    </w:rPr>
  </w:style>
  <w:style w:type="paragraph" w:customStyle="1" w:styleId="827a9ce4-4816-4ee2-936d-638207401e3d">
    <w:name w:val="石墨文档中标题"/>
    <w:next w:val="a3"/>
    <w:uiPriority w:val="9"/>
    <w:unhideWhenUsed/>
    <w:qFormat/>
    <w:pPr>
      <w:spacing w:before="260" w:after="260"/>
      <w:outlineLvl w:val="1"/>
    </w:pPr>
    <w:rPr>
      <w:b/>
      <w:bCs/>
      <w:sz w:val="36"/>
      <w:szCs w:val="36"/>
    </w:rPr>
  </w:style>
  <w:style w:type="paragraph" w:customStyle="1" w:styleId="1e65222c-1fdb-487d-beb2-348687806ca2">
    <w:name w:val="石墨文档小标题"/>
    <w:next w:val="a3"/>
    <w:uiPriority w:val="9"/>
    <w:unhideWhenUsed/>
    <w:qFormat/>
    <w:pPr>
      <w:spacing w:before="260" w:after="260"/>
      <w:outlineLvl w:val="2"/>
    </w:pPr>
    <w:rPr>
      <w:b/>
      <w:bCs/>
      <w:sz w:val="32"/>
      <w:szCs w:val="32"/>
    </w:rPr>
  </w:style>
  <w:style w:type="paragraph" w:customStyle="1" w:styleId="4d9d9ea6-8b72-4c45-ba19-67ac90be6556">
    <w:name w:val="石墨文档标题"/>
    <w:next w:val="a3"/>
    <w:uiPriority w:val="9"/>
    <w:unhideWhenUsed/>
    <w:qFormat/>
    <w:pPr>
      <w:spacing w:before="260" w:after="260"/>
      <w:outlineLvl w:val="3"/>
    </w:pPr>
    <w:rPr>
      <w:b/>
      <w:bCs/>
      <w:sz w:val="56"/>
      <w:szCs w:val="56"/>
    </w:rPr>
  </w:style>
  <w:style w:type="paragraph" w:customStyle="1" w:styleId="5b687fa3-d708-45db-8776-bb3a125937a7">
    <w:name w:val="石墨文档引用"/>
    <w:qFormat/>
    <w:pPr>
      <w:pBdr>
        <w:left w:val="single" w:sz="30" w:space="10" w:color="F0F0F0"/>
      </w:pBdr>
    </w:pPr>
    <w:rPr>
      <w:color w:val="ADADAD"/>
    </w:rPr>
  </w:style>
  <w:style w:type="paragraph" w:default="1" w:styleId="d520ec7f-7dac-498c-b313-1af6c28909d5">
    <w:name w:val="Normal"/>
    <w:qFormat/>
    <w:pPr>
      <w:widowControl w:val="0"/>
      <w:jc w:val="both"/>
    </w:pPr>
  </w:style>
  <w:style w:type="character" w:default="1" w:styleId="6bf3c569-ff3d-4d1a-a2d6-b518c986c175">
    <w:name w:val="Default Paragraph Font"/>
    <w:uiPriority w:val="1"/>
    <w:semiHidden/>
    <w:unhideWhenUsed/>
  </w:style>
  <w:style w:type="table" w:default="1" w:styleId="2b03f7fc-3fcc-4822-9412-66501e8378e8">
    <w:name w:val="Normal Table"/>
    <w:uiPriority w:val="99"/>
    <w:semiHidden/>
    <w:unhideWhenUsed/>
    <w:tblPr>
      <w:tblInd w:w="0" w:type="dxa"/>
      <w:tblCellMar>
        <w:top w:w="0" w:type="dxa"/>
        <w:left w:w="108" w:type="dxa"/>
        <w:bottom w:w="0" w:type="dxa"/>
        <w:right w:w="108" w:type="dxa"/>
      </w:tblCellMar>
    </w:tblPr>
  </w:style>
  <w:style w:type="numbering" w:default="1" w:styleId="076178e9-0e1a-430b-bee3-c1c89387dbb2">
    <w:name w:val="No List"/>
    <w:uiPriority w:val="99"/>
    <w:semiHidden/>
    <w:unhideWhenUsed/>
  </w:style>
  <w:style w:type="paragraph" w:customStyle="1" w:styleId="307e2e96-f3c3-4754-b23b-4779d13da05a">
    <w:name w:val="石墨文档正文"/>
    <w:qFormat/>
    <w:rPr>
      <w:szCs w:val="22"/>
    </w:rPr>
  </w:style>
  <w:style w:type="paragraph" w:customStyle="1" w:styleId="3a59c0a2-3cb8-4014-90d4-7e81149174d2">
    <w:name w:val="石墨文档副标题"/>
    <w:qFormat/>
    <w:rPr>
      <w:color w:val="888888"/>
      <w:sz w:val="48"/>
      <w:szCs w:val="48"/>
    </w:rPr>
  </w:style>
  <w:style w:type="paragraph" w:customStyle="1" w:styleId="892ceda1-d0b0-4509-a7c3-8fd5b3ea2480">
    <w:name w:val="石墨文档大标题"/>
    <w:next w:val="a3"/>
    <w:uiPriority w:val="9"/>
    <w:unhideWhenUsed/>
    <w:qFormat/>
    <w:pPr>
      <w:spacing w:before="260" w:after="260"/>
      <w:outlineLvl w:val="0"/>
    </w:pPr>
    <w:rPr>
      <w:b/>
      <w:bCs/>
      <w:sz w:val="40"/>
      <w:szCs w:val="40"/>
    </w:rPr>
  </w:style>
  <w:style w:type="paragraph" w:customStyle="1" w:styleId="3b7b6148-3522-4cfa-b628-5b03c63a2434">
    <w:name w:val="石墨文档中标题"/>
    <w:next w:val="a3"/>
    <w:uiPriority w:val="9"/>
    <w:unhideWhenUsed/>
    <w:qFormat/>
    <w:pPr>
      <w:spacing w:before="260" w:after="260"/>
      <w:outlineLvl w:val="1"/>
    </w:pPr>
    <w:rPr>
      <w:b/>
      <w:bCs/>
      <w:sz w:val="36"/>
      <w:szCs w:val="36"/>
    </w:rPr>
  </w:style>
  <w:style w:type="paragraph" w:customStyle="1" w:styleId="56ade6d3-9d49-466b-9b69-497c34fcc8a9">
    <w:name w:val="石墨文档小标题"/>
    <w:next w:val="a3"/>
    <w:uiPriority w:val="9"/>
    <w:unhideWhenUsed/>
    <w:qFormat/>
    <w:pPr>
      <w:spacing w:before="260" w:after="260"/>
      <w:outlineLvl w:val="2"/>
    </w:pPr>
    <w:rPr>
      <w:b/>
      <w:bCs/>
      <w:sz w:val="32"/>
      <w:szCs w:val="32"/>
    </w:rPr>
  </w:style>
  <w:style w:type="paragraph" w:customStyle="1" w:styleId="4942beeb-56d4-4aa5-b3b3-3e2e24c3e4c0">
    <w:name w:val="石墨文档标题"/>
    <w:next w:val="a3"/>
    <w:uiPriority w:val="9"/>
    <w:unhideWhenUsed/>
    <w:qFormat/>
    <w:pPr>
      <w:spacing w:before="260" w:after="260"/>
      <w:outlineLvl w:val="3"/>
    </w:pPr>
    <w:rPr>
      <w:b/>
      <w:bCs/>
      <w:sz w:val="56"/>
      <w:szCs w:val="56"/>
    </w:rPr>
  </w:style>
  <w:style w:type="paragraph" w:customStyle="1" w:styleId="5730a494-c6a6-4188-9ce1-88d08b501396">
    <w:name w:val="石墨文档引用"/>
    <w:qFormat/>
    <w:pPr>
      <w:pBdr>
        <w:left w:val="single" w:sz="30" w:space="10" w:color="F0F0F0"/>
      </w:pBdr>
    </w:pPr>
    <w:rPr>
      <w:color w:val="ADADAD"/>
    </w:rPr>
  </w:style>
  <w:style w:type="paragraph" w:default="1" w:styleId="06388f2a-8a49-4441-8898-502707acbde5">
    <w:name w:val="Normal"/>
    <w:qFormat/>
    <w:pPr>
      <w:widowControl w:val="0"/>
      <w:jc w:val="both"/>
    </w:pPr>
  </w:style>
  <w:style w:type="character" w:default="1" w:styleId="42e94a97-a506-4904-8ec1-44b4e2fcded2">
    <w:name w:val="Default Paragraph Font"/>
    <w:uiPriority w:val="1"/>
    <w:semiHidden/>
    <w:unhideWhenUsed/>
  </w:style>
  <w:style w:type="table" w:default="1" w:styleId="d932834a-d7ab-4cc1-8474-ee0018fc5e32">
    <w:name w:val="Normal Table"/>
    <w:uiPriority w:val="99"/>
    <w:semiHidden/>
    <w:unhideWhenUsed/>
    <w:tblPr>
      <w:tblInd w:w="0" w:type="dxa"/>
      <w:tblCellMar>
        <w:top w:w="0" w:type="dxa"/>
        <w:left w:w="108" w:type="dxa"/>
        <w:bottom w:w="0" w:type="dxa"/>
        <w:right w:w="108" w:type="dxa"/>
      </w:tblCellMar>
    </w:tblPr>
  </w:style>
  <w:style w:type="numbering" w:default="1" w:styleId="472fcb61-3adf-43d2-83dd-c7a74eb54c3e">
    <w:name w:val="No List"/>
    <w:uiPriority w:val="99"/>
    <w:semiHidden/>
    <w:unhideWhenUsed/>
  </w:style>
  <w:style w:type="paragraph" w:customStyle="1" w:styleId="d601597a-e3b9-46ee-a28e-7abc8d16188b">
    <w:name w:val="石墨文档正文"/>
    <w:qFormat/>
    <w:rPr>
      <w:szCs w:val="22"/>
    </w:rPr>
  </w:style>
  <w:style w:type="paragraph" w:customStyle="1" w:styleId="65543304-8b84-4951-b875-174769de5648">
    <w:name w:val="石墨文档副标题"/>
    <w:qFormat/>
    <w:rPr>
      <w:color w:val="888888"/>
      <w:sz w:val="48"/>
      <w:szCs w:val="48"/>
    </w:rPr>
  </w:style>
  <w:style w:type="paragraph" w:customStyle="1" w:styleId="897f2901-41b8-4442-a31a-c8644404d9e1">
    <w:name w:val="石墨文档大标题"/>
    <w:next w:val="a3"/>
    <w:uiPriority w:val="9"/>
    <w:unhideWhenUsed/>
    <w:qFormat/>
    <w:pPr>
      <w:spacing w:before="260" w:after="260"/>
      <w:outlineLvl w:val="0"/>
    </w:pPr>
    <w:rPr>
      <w:b/>
      <w:bCs/>
      <w:sz w:val="40"/>
      <w:szCs w:val="40"/>
    </w:rPr>
  </w:style>
  <w:style w:type="paragraph" w:customStyle="1" w:styleId="b0ec6e31-5981-426b-a8dc-7ad30f5ffc59">
    <w:name w:val="石墨文档中标题"/>
    <w:next w:val="a3"/>
    <w:uiPriority w:val="9"/>
    <w:unhideWhenUsed/>
    <w:qFormat/>
    <w:pPr>
      <w:spacing w:before="260" w:after="260"/>
      <w:outlineLvl w:val="1"/>
    </w:pPr>
    <w:rPr>
      <w:b/>
      <w:bCs/>
      <w:sz w:val="36"/>
      <w:szCs w:val="36"/>
    </w:rPr>
  </w:style>
  <w:style w:type="paragraph" w:customStyle="1" w:styleId="75d7760a-c61c-4ab9-b568-f5535e1355ae">
    <w:name w:val="石墨文档小标题"/>
    <w:next w:val="a3"/>
    <w:uiPriority w:val="9"/>
    <w:unhideWhenUsed/>
    <w:qFormat/>
    <w:pPr>
      <w:spacing w:before="260" w:after="260"/>
      <w:outlineLvl w:val="2"/>
    </w:pPr>
    <w:rPr>
      <w:b/>
      <w:bCs/>
      <w:sz w:val="32"/>
      <w:szCs w:val="32"/>
    </w:rPr>
  </w:style>
  <w:style w:type="paragraph" w:customStyle="1" w:styleId="37df7f2b-bf6e-47f3-b33b-6fad9e47c6fe">
    <w:name w:val="石墨文档标题"/>
    <w:next w:val="a3"/>
    <w:uiPriority w:val="9"/>
    <w:unhideWhenUsed/>
    <w:qFormat/>
    <w:pPr>
      <w:spacing w:before="260" w:after="260"/>
      <w:outlineLvl w:val="3"/>
    </w:pPr>
    <w:rPr>
      <w:b/>
      <w:bCs/>
      <w:sz w:val="56"/>
      <w:szCs w:val="56"/>
    </w:rPr>
  </w:style>
  <w:style w:type="paragraph" w:customStyle="1" w:styleId="0a81a781-0fc7-4ea8-9171-06b07dfc18bd">
    <w:name w:val="石墨文档引用"/>
    <w:qFormat/>
    <w:pPr>
      <w:pBdr>
        <w:left w:val="single" w:sz="30" w:space="10" w:color="F0F0F0"/>
      </w:pBdr>
    </w:pPr>
    <w:rPr>
      <w:color w:val="ADADAD"/>
    </w:rPr>
  </w:style>
  <w:style w:type="paragraph" w:default="1" w:styleId="1bbdd432-d438-419b-89f6-5d42af73ea2b">
    <w:name w:val="Normal"/>
    <w:qFormat/>
    <w:pPr>
      <w:widowControl w:val="0"/>
      <w:jc w:val="both"/>
    </w:pPr>
  </w:style>
  <w:style w:type="character" w:default="1" w:styleId="08ac0ab1-b3e3-4426-9660-996de1b3fc6c">
    <w:name w:val="Default Paragraph Font"/>
    <w:uiPriority w:val="1"/>
    <w:semiHidden/>
    <w:unhideWhenUsed/>
  </w:style>
  <w:style w:type="table" w:default="1" w:styleId="8c64b235-a2ab-4260-8db0-c915767bf1c3">
    <w:name w:val="Normal Table"/>
    <w:uiPriority w:val="99"/>
    <w:semiHidden/>
    <w:unhideWhenUsed/>
    <w:tblPr>
      <w:tblInd w:w="0" w:type="dxa"/>
      <w:tblCellMar>
        <w:top w:w="0" w:type="dxa"/>
        <w:left w:w="108" w:type="dxa"/>
        <w:bottom w:w="0" w:type="dxa"/>
        <w:right w:w="108" w:type="dxa"/>
      </w:tblCellMar>
    </w:tblPr>
  </w:style>
  <w:style w:type="numbering" w:default="1" w:styleId="ff2846c6-473f-47e2-b45a-a828cbbc238e">
    <w:name w:val="No List"/>
    <w:uiPriority w:val="99"/>
    <w:semiHidden/>
    <w:unhideWhenUsed/>
  </w:style>
  <w:style w:type="paragraph" w:customStyle="1" w:styleId="41635f14-5e6f-4ff3-8709-082786703515">
    <w:name w:val="石墨文档正文"/>
    <w:qFormat/>
    <w:rPr>
      <w:szCs w:val="22"/>
    </w:rPr>
  </w:style>
  <w:style w:type="paragraph" w:customStyle="1" w:styleId="a19d1cef-9a25-4cf3-8370-597d98b27bb8">
    <w:name w:val="石墨文档副标题"/>
    <w:qFormat/>
    <w:rPr>
      <w:color w:val="888888"/>
      <w:sz w:val="48"/>
      <w:szCs w:val="48"/>
    </w:rPr>
  </w:style>
  <w:style w:type="paragraph" w:customStyle="1" w:styleId="4b778300-29b1-4c60-9732-915680c74c6b">
    <w:name w:val="石墨文档大标题"/>
    <w:next w:val="a3"/>
    <w:uiPriority w:val="9"/>
    <w:unhideWhenUsed/>
    <w:qFormat/>
    <w:pPr>
      <w:spacing w:before="260" w:after="260"/>
      <w:outlineLvl w:val="0"/>
    </w:pPr>
    <w:rPr>
      <w:b/>
      <w:bCs/>
      <w:sz w:val="40"/>
      <w:szCs w:val="40"/>
    </w:rPr>
  </w:style>
  <w:style w:type="paragraph" w:customStyle="1" w:styleId="dd823b15-b0ef-4232-8b59-df3a88c0335d">
    <w:name w:val="石墨文档中标题"/>
    <w:next w:val="a3"/>
    <w:uiPriority w:val="9"/>
    <w:unhideWhenUsed/>
    <w:qFormat/>
    <w:pPr>
      <w:spacing w:before="260" w:after="260"/>
      <w:outlineLvl w:val="1"/>
    </w:pPr>
    <w:rPr>
      <w:b/>
      <w:bCs/>
      <w:sz w:val="36"/>
      <w:szCs w:val="36"/>
    </w:rPr>
  </w:style>
  <w:style w:type="paragraph" w:customStyle="1" w:styleId="3d083539-a963-4118-abe6-4cc5797eb8c9">
    <w:name w:val="石墨文档小标题"/>
    <w:next w:val="a3"/>
    <w:uiPriority w:val="9"/>
    <w:unhideWhenUsed/>
    <w:qFormat/>
    <w:pPr>
      <w:spacing w:before="260" w:after="260"/>
      <w:outlineLvl w:val="2"/>
    </w:pPr>
    <w:rPr>
      <w:b/>
      <w:bCs/>
      <w:sz w:val="32"/>
      <w:szCs w:val="32"/>
    </w:rPr>
  </w:style>
  <w:style w:type="paragraph" w:customStyle="1" w:styleId="3e7f4e68-8531-4962-bdf9-ae214252348f">
    <w:name w:val="石墨文档标题"/>
    <w:next w:val="a3"/>
    <w:uiPriority w:val="9"/>
    <w:unhideWhenUsed/>
    <w:qFormat/>
    <w:pPr>
      <w:spacing w:before="260" w:after="260"/>
      <w:outlineLvl w:val="3"/>
    </w:pPr>
    <w:rPr>
      <w:b/>
      <w:bCs/>
      <w:sz w:val="56"/>
      <w:szCs w:val="56"/>
    </w:rPr>
  </w:style>
  <w:style w:type="paragraph" w:customStyle="1" w:styleId="865f16b4-eaf7-4012-a6e9-3a29268ca397">
    <w:name w:val="石墨文档引用"/>
    <w:qFormat/>
    <w:pPr>
      <w:pBdr>
        <w:left w:val="single" w:sz="30" w:space="10" w:color="F0F0F0"/>
      </w:pBdr>
    </w:pPr>
    <w:rPr>
      <w:color w:val="ADADAD"/>
    </w:rPr>
  </w:style>
  <w:style w:type="paragraph" w:default="1" w:styleId="12bed356-0157-476a-8be0-b727c9f2f391">
    <w:name w:val="Normal"/>
    <w:qFormat/>
    <w:pPr>
      <w:widowControl w:val="0"/>
      <w:jc w:val="both"/>
    </w:pPr>
  </w:style>
  <w:style w:type="character" w:default="1" w:styleId="db643070-7236-457e-b341-4b0698f60a82">
    <w:name w:val="Default Paragraph Font"/>
    <w:uiPriority w:val="1"/>
    <w:semiHidden/>
    <w:unhideWhenUsed/>
  </w:style>
  <w:style w:type="table" w:default="1" w:styleId="434b01d5-7061-4533-92f6-ef2abec78ad5">
    <w:name w:val="Normal Table"/>
    <w:uiPriority w:val="99"/>
    <w:semiHidden/>
    <w:unhideWhenUsed/>
    <w:tblPr>
      <w:tblInd w:w="0" w:type="dxa"/>
      <w:tblCellMar>
        <w:top w:w="0" w:type="dxa"/>
        <w:left w:w="108" w:type="dxa"/>
        <w:bottom w:w="0" w:type="dxa"/>
        <w:right w:w="108" w:type="dxa"/>
      </w:tblCellMar>
    </w:tblPr>
  </w:style>
  <w:style w:type="numbering" w:default="1" w:styleId="b73da9eb-659d-4080-a3ce-30b02108fb86">
    <w:name w:val="No List"/>
    <w:uiPriority w:val="99"/>
    <w:semiHidden/>
    <w:unhideWhenUsed/>
  </w:style>
  <w:style w:type="paragraph" w:customStyle="1" w:styleId="4c27160a-6bfe-4a5d-9c92-dd1e7fb4dd5a">
    <w:name w:val="石墨文档正文"/>
    <w:qFormat/>
    <w:rPr>
      <w:szCs w:val="22"/>
    </w:rPr>
  </w:style>
  <w:style w:type="paragraph" w:customStyle="1" w:styleId="7e3a6e58-3a9c-4431-8008-00d5692bdfae">
    <w:name w:val="石墨文档副标题"/>
    <w:qFormat/>
    <w:rPr>
      <w:color w:val="888888"/>
      <w:sz w:val="48"/>
      <w:szCs w:val="48"/>
    </w:rPr>
  </w:style>
  <w:style w:type="paragraph" w:customStyle="1" w:styleId="48873cad-8242-4182-96e7-6efe5e3eed35">
    <w:name w:val="石墨文档大标题"/>
    <w:next w:val="a3"/>
    <w:uiPriority w:val="9"/>
    <w:unhideWhenUsed/>
    <w:qFormat/>
    <w:pPr>
      <w:spacing w:before="260" w:after="260"/>
      <w:outlineLvl w:val="0"/>
    </w:pPr>
    <w:rPr>
      <w:b/>
      <w:bCs/>
      <w:sz w:val="40"/>
      <w:szCs w:val="40"/>
    </w:rPr>
  </w:style>
  <w:style w:type="paragraph" w:customStyle="1" w:styleId="321e4738-fc1d-4e6e-968e-b9143f4c1d11">
    <w:name w:val="石墨文档中标题"/>
    <w:next w:val="a3"/>
    <w:uiPriority w:val="9"/>
    <w:unhideWhenUsed/>
    <w:qFormat/>
    <w:pPr>
      <w:spacing w:before="260" w:after="260"/>
      <w:outlineLvl w:val="1"/>
    </w:pPr>
    <w:rPr>
      <w:b/>
      <w:bCs/>
      <w:sz w:val="36"/>
      <w:szCs w:val="36"/>
    </w:rPr>
  </w:style>
  <w:style w:type="paragraph" w:customStyle="1" w:styleId="687481ab-4ca6-4758-8985-fd899f45be2e">
    <w:name w:val="石墨文档小标题"/>
    <w:next w:val="a3"/>
    <w:uiPriority w:val="9"/>
    <w:unhideWhenUsed/>
    <w:qFormat/>
    <w:pPr>
      <w:spacing w:before="260" w:after="260"/>
      <w:outlineLvl w:val="2"/>
    </w:pPr>
    <w:rPr>
      <w:b/>
      <w:bCs/>
      <w:sz w:val="32"/>
      <w:szCs w:val="32"/>
    </w:rPr>
  </w:style>
  <w:style w:type="paragraph" w:customStyle="1" w:styleId="16b24dcf-9416-4d69-9bdd-4f5ee230203a">
    <w:name w:val="石墨文档标题"/>
    <w:next w:val="a3"/>
    <w:uiPriority w:val="9"/>
    <w:unhideWhenUsed/>
    <w:qFormat/>
    <w:pPr>
      <w:spacing w:before="260" w:after="260"/>
      <w:outlineLvl w:val="3"/>
    </w:pPr>
    <w:rPr>
      <w:b/>
      <w:bCs/>
      <w:sz w:val="56"/>
      <w:szCs w:val="56"/>
    </w:rPr>
  </w:style>
  <w:style w:type="paragraph" w:customStyle="1" w:styleId="57ff8dd6-2b30-4696-8417-fb425f99bdb3">
    <w:name w:val="石墨文档引用"/>
    <w:qFormat/>
    <w:pPr>
      <w:pBdr>
        <w:left w:val="single" w:sz="30" w:space="10" w:color="F0F0F0"/>
      </w:pBdr>
    </w:pPr>
    <w:rPr>
      <w:color w:val="ADADAD"/>
    </w:rPr>
  </w:style>
  <w:style w:type="paragraph" w:default="1" w:styleId="ecbc168d-392c-4c9e-bb81-2fe874df3614">
    <w:name w:val="Normal"/>
    <w:qFormat/>
    <w:pPr>
      <w:widowControl w:val="0"/>
      <w:jc w:val="both"/>
    </w:pPr>
  </w:style>
  <w:style w:type="character" w:default="1" w:styleId="0b2e6005-4c9d-475d-bcb6-2e8a6f85d13e">
    <w:name w:val="Default Paragraph Font"/>
    <w:uiPriority w:val="1"/>
    <w:semiHidden/>
    <w:unhideWhenUsed/>
  </w:style>
  <w:style w:type="table" w:default="1" w:styleId="44673ce4-6028-4df5-a364-d8da4d7d319e">
    <w:name w:val="Normal Table"/>
    <w:uiPriority w:val="99"/>
    <w:semiHidden/>
    <w:unhideWhenUsed/>
    <w:tblPr>
      <w:tblInd w:w="0" w:type="dxa"/>
      <w:tblCellMar>
        <w:top w:w="0" w:type="dxa"/>
        <w:left w:w="108" w:type="dxa"/>
        <w:bottom w:w="0" w:type="dxa"/>
        <w:right w:w="108" w:type="dxa"/>
      </w:tblCellMar>
    </w:tblPr>
  </w:style>
  <w:style w:type="numbering" w:default="1" w:styleId="9366f20f-21f7-49da-8466-cddbf6af7210">
    <w:name w:val="No List"/>
    <w:uiPriority w:val="99"/>
    <w:semiHidden/>
    <w:unhideWhenUsed/>
  </w:style>
  <w:style w:type="paragraph" w:customStyle="1" w:styleId="d883d65c-3f07-43f6-add9-65a523ea02d8">
    <w:name w:val="石墨文档正文"/>
    <w:qFormat/>
    <w:rPr>
      <w:szCs w:val="22"/>
    </w:rPr>
  </w:style>
  <w:style w:type="paragraph" w:customStyle="1" w:styleId="76ff76e0-f020-4463-8dd0-e6212ae6443f">
    <w:name w:val="石墨文档副标题"/>
    <w:qFormat/>
    <w:rPr>
      <w:color w:val="888888"/>
      <w:sz w:val="48"/>
      <w:szCs w:val="48"/>
    </w:rPr>
  </w:style>
  <w:style w:type="paragraph" w:customStyle="1" w:styleId="9df0b334-ea10-45fd-af88-946b891c7466">
    <w:name w:val="石墨文档大标题"/>
    <w:next w:val="a3"/>
    <w:uiPriority w:val="9"/>
    <w:unhideWhenUsed/>
    <w:qFormat/>
    <w:pPr>
      <w:spacing w:before="260" w:after="260"/>
      <w:outlineLvl w:val="0"/>
    </w:pPr>
    <w:rPr>
      <w:b/>
      <w:bCs/>
      <w:sz w:val="40"/>
      <w:szCs w:val="40"/>
    </w:rPr>
  </w:style>
  <w:style w:type="paragraph" w:customStyle="1" w:styleId="7a154546-3013-4922-b2c7-f8c850618302">
    <w:name w:val="石墨文档中标题"/>
    <w:next w:val="a3"/>
    <w:uiPriority w:val="9"/>
    <w:unhideWhenUsed/>
    <w:qFormat/>
    <w:pPr>
      <w:spacing w:before="260" w:after="260"/>
      <w:outlineLvl w:val="1"/>
    </w:pPr>
    <w:rPr>
      <w:b/>
      <w:bCs/>
      <w:sz w:val="36"/>
      <w:szCs w:val="36"/>
    </w:rPr>
  </w:style>
  <w:style w:type="paragraph" w:customStyle="1" w:styleId="2eb4c56d-992d-4b5d-b0c8-fb6ea803abe6">
    <w:name w:val="石墨文档小标题"/>
    <w:next w:val="a3"/>
    <w:uiPriority w:val="9"/>
    <w:unhideWhenUsed/>
    <w:qFormat/>
    <w:pPr>
      <w:spacing w:before="260" w:after="260"/>
      <w:outlineLvl w:val="2"/>
    </w:pPr>
    <w:rPr>
      <w:b/>
      <w:bCs/>
      <w:sz w:val="32"/>
      <w:szCs w:val="32"/>
    </w:rPr>
  </w:style>
  <w:style w:type="paragraph" w:customStyle="1" w:styleId="7084b650-de7a-4602-93dc-c4246c38d12f">
    <w:name w:val="石墨文档标题"/>
    <w:next w:val="a3"/>
    <w:uiPriority w:val="9"/>
    <w:unhideWhenUsed/>
    <w:qFormat/>
    <w:pPr>
      <w:spacing w:before="260" w:after="260"/>
      <w:outlineLvl w:val="3"/>
    </w:pPr>
    <w:rPr>
      <w:b/>
      <w:bCs/>
      <w:sz w:val="56"/>
      <w:szCs w:val="56"/>
    </w:rPr>
  </w:style>
  <w:style w:type="paragraph" w:customStyle="1" w:styleId="11c65be0-fba5-40b4-b825-4f9e9edd4d53">
    <w:name w:val="石墨文档引用"/>
    <w:qFormat/>
    <w:pPr>
      <w:pBdr>
        <w:left w:val="single" w:sz="30" w:space="10" w:color="F0F0F0"/>
      </w:pBdr>
    </w:pPr>
    <w:rPr>
      <w:color w:val="ADADAD"/>
    </w:rPr>
  </w:style>
  <w:style w:type="paragraph" w:default="1" w:styleId="657b4c38-e39e-4352-b809-dcb4c3a38587">
    <w:name w:val="Normal"/>
    <w:qFormat/>
    <w:pPr>
      <w:widowControl w:val="0"/>
      <w:jc w:val="both"/>
    </w:pPr>
  </w:style>
  <w:style w:type="character" w:default="1" w:styleId="4860f779-611b-4b08-9469-5a2ec1ed41b0">
    <w:name w:val="Default Paragraph Font"/>
    <w:uiPriority w:val="1"/>
    <w:semiHidden/>
    <w:unhideWhenUsed/>
  </w:style>
  <w:style w:type="table" w:default="1" w:styleId="5eccfe7b-badf-4091-b515-8d89b0b17119">
    <w:name w:val="Normal Table"/>
    <w:uiPriority w:val="99"/>
    <w:semiHidden/>
    <w:unhideWhenUsed/>
    <w:tblPr>
      <w:tblInd w:w="0" w:type="dxa"/>
      <w:tblCellMar>
        <w:top w:w="0" w:type="dxa"/>
        <w:left w:w="108" w:type="dxa"/>
        <w:bottom w:w="0" w:type="dxa"/>
        <w:right w:w="108" w:type="dxa"/>
      </w:tblCellMar>
    </w:tblPr>
  </w:style>
  <w:style w:type="numbering" w:default="1" w:styleId="afc0149a-1fee-429e-9cd5-6976c5ef016c">
    <w:name w:val="No List"/>
    <w:uiPriority w:val="99"/>
    <w:semiHidden/>
    <w:unhideWhenUsed/>
  </w:style>
  <w:style w:type="paragraph" w:customStyle="1" w:styleId="4c06e607-673b-4cb0-a8e0-82207ab1aaae">
    <w:name w:val="石墨文档正文"/>
    <w:qFormat/>
    <w:rPr>
      <w:szCs w:val="22"/>
    </w:rPr>
  </w:style>
  <w:style w:type="paragraph" w:customStyle="1" w:styleId="c887c9d8-b135-47ba-91bb-64609446fbcc">
    <w:name w:val="石墨文档副标题"/>
    <w:qFormat/>
    <w:rPr>
      <w:color w:val="888888"/>
      <w:sz w:val="48"/>
      <w:szCs w:val="48"/>
    </w:rPr>
  </w:style>
  <w:style w:type="paragraph" w:customStyle="1" w:styleId="715ff665-6472-4462-a07a-40635a696969">
    <w:name w:val="石墨文档大标题"/>
    <w:next w:val="a3"/>
    <w:uiPriority w:val="9"/>
    <w:unhideWhenUsed/>
    <w:qFormat/>
    <w:pPr>
      <w:spacing w:before="260" w:after="260"/>
      <w:outlineLvl w:val="0"/>
    </w:pPr>
    <w:rPr>
      <w:b/>
      <w:bCs/>
      <w:sz w:val="40"/>
      <w:szCs w:val="40"/>
    </w:rPr>
  </w:style>
  <w:style w:type="paragraph" w:customStyle="1" w:styleId="a3ab37fe-89c7-4807-81a2-291d53c3ebf5">
    <w:name w:val="石墨文档中标题"/>
    <w:next w:val="a3"/>
    <w:uiPriority w:val="9"/>
    <w:unhideWhenUsed/>
    <w:qFormat/>
    <w:pPr>
      <w:spacing w:before="260" w:after="260"/>
      <w:outlineLvl w:val="1"/>
    </w:pPr>
    <w:rPr>
      <w:b/>
      <w:bCs/>
      <w:sz w:val="36"/>
      <w:szCs w:val="36"/>
    </w:rPr>
  </w:style>
  <w:style w:type="paragraph" w:customStyle="1" w:styleId="a2184957-ca0b-4aff-8a75-5ed7a75a7186">
    <w:name w:val="石墨文档小标题"/>
    <w:next w:val="a3"/>
    <w:uiPriority w:val="9"/>
    <w:unhideWhenUsed/>
    <w:qFormat/>
    <w:pPr>
      <w:spacing w:before="260" w:after="260"/>
      <w:outlineLvl w:val="2"/>
    </w:pPr>
    <w:rPr>
      <w:b/>
      <w:bCs/>
      <w:sz w:val="32"/>
      <w:szCs w:val="32"/>
    </w:rPr>
  </w:style>
  <w:style w:type="paragraph" w:customStyle="1" w:styleId="5acfd96f-0c17-4eb7-8cfc-e19c05d7eef5">
    <w:name w:val="石墨文档标题"/>
    <w:next w:val="a3"/>
    <w:uiPriority w:val="9"/>
    <w:unhideWhenUsed/>
    <w:qFormat/>
    <w:pPr>
      <w:spacing w:before="260" w:after="260"/>
      <w:outlineLvl w:val="3"/>
    </w:pPr>
    <w:rPr>
      <w:b/>
      <w:bCs/>
      <w:sz w:val="56"/>
      <w:szCs w:val="56"/>
    </w:rPr>
  </w:style>
  <w:style w:type="paragraph" w:customStyle="1" w:styleId="98f6b4cf-fd89-4e4d-a6b6-ef2636060c2e">
    <w:name w:val="石墨文档引用"/>
    <w:qFormat/>
    <w:pPr>
      <w:pBdr>
        <w:left w:val="single" w:sz="30" w:space="10" w:color="F0F0F0"/>
      </w:pBdr>
    </w:pPr>
    <w:rPr>
      <w:color w:val="ADADAD"/>
    </w:rPr>
  </w:style>
  <w:style w:type="paragraph" w:default="1" w:styleId="d651e475-d9d7-44a1-ace1-0feb743d830e">
    <w:name w:val="Normal"/>
    <w:qFormat/>
    <w:pPr>
      <w:widowControl w:val="0"/>
      <w:jc w:val="both"/>
    </w:pPr>
  </w:style>
  <w:style w:type="character" w:default="1" w:styleId="ec271cc7-ccf7-4547-91c3-eb551c358c86">
    <w:name w:val="Default Paragraph Font"/>
    <w:uiPriority w:val="1"/>
    <w:semiHidden/>
    <w:unhideWhenUsed/>
  </w:style>
  <w:style w:type="table" w:default="1" w:styleId="dda81383-3f70-4197-a62c-b051941f0ae1">
    <w:name w:val="Normal Table"/>
    <w:uiPriority w:val="99"/>
    <w:semiHidden/>
    <w:unhideWhenUsed/>
    <w:tblPr>
      <w:tblInd w:w="0" w:type="dxa"/>
      <w:tblCellMar>
        <w:top w:w="0" w:type="dxa"/>
        <w:left w:w="108" w:type="dxa"/>
        <w:bottom w:w="0" w:type="dxa"/>
        <w:right w:w="108" w:type="dxa"/>
      </w:tblCellMar>
    </w:tblPr>
  </w:style>
  <w:style w:type="numbering" w:default="1" w:styleId="54dae127-4b16-4f12-897e-7f61e1a4eaf4">
    <w:name w:val="No List"/>
    <w:uiPriority w:val="99"/>
    <w:semiHidden/>
    <w:unhideWhenUsed/>
  </w:style>
  <w:style w:type="paragraph" w:customStyle="1" w:styleId="98f75be2-3718-4ce5-a104-bd3759146caf">
    <w:name w:val="石墨文档正文"/>
    <w:qFormat/>
    <w:rPr>
      <w:szCs w:val="22"/>
    </w:rPr>
  </w:style>
  <w:style w:type="paragraph" w:customStyle="1" w:styleId="dbebf991-5672-4a5b-bd74-96263d9d29e4">
    <w:name w:val="石墨文档副标题"/>
    <w:qFormat/>
    <w:rPr>
      <w:color w:val="888888"/>
      <w:sz w:val="48"/>
      <w:szCs w:val="48"/>
    </w:rPr>
  </w:style>
  <w:style w:type="paragraph" w:customStyle="1" w:styleId="69b1b248-626d-4ad6-af08-c5435aef190f">
    <w:name w:val="石墨文档大标题"/>
    <w:next w:val="a3"/>
    <w:uiPriority w:val="9"/>
    <w:unhideWhenUsed/>
    <w:qFormat/>
    <w:pPr>
      <w:spacing w:before="260" w:after="260"/>
      <w:outlineLvl w:val="0"/>
    </w:pPr>
    <w:rPr>
      <w:b/>
      <w:bCs/>
      <w:sz w:val="40"/>
      <w:szCs w:val="40"/>
    </w:rPr>
  </w:style>
  <w:style w:type="paragraph" w:customStyle="1" w:styleId="5587d03c-2808-46ff-bae8-d563e599f391">
    <w:name w:val="石墨文档中标题"/>
    <w:next w:val="a3"/>
    <w:uiPriority w:val="9"/>
    <w:unhideWhenUsed/>
    <w:qFormat/>
    <w:pPr>
      <w:spacing w:before="260" w:after="260"/>
      <w:outlineLvl w:val="1"/>
    </w:pPr>
    <w:rPr>
      <w:b/>
      <w:bCs/>
      <w:sz w:val="36"/>
      <w:szCs w:val="36"/>
    </w:rPr>
  </w:style>
  <w:style w:type="paragraph" w:customStyle="1" w:styleId="099353d9-48fb-4c2a-9909-31fc14294a08">
    <w:name w:val="石墨文档小标题"/>
    <w:next w:val="a3"/>
    <w:uiPriority w:val="9"/>
    <w:unhideWhenUsed/>
    <w:qFormat/>
    <w:pPr>
      <w:spacing w:before="260" w:after="260"/>
      <w:outlineLvl w:val="2"/>
    </w:pPr>
    <w:rPr>
      <w:b/>
      <w:bCs/>
      <w:sz w:val="32"/>
      <w:szCs w:val="32"/>
    </w:rPr>
  </w:style>
  <w:style w:type="paragraph" w:customStyle="1" w:styleId="4a69ef6e-ef03-4295-8f34-ad81659bc2fa">
    <w:name w:val="石墨文档标题"/>
    <w:next w:val="a3"/>
    <w:uiPriority w:val="9"/>
    <w:unhideWhenUsed/>
    <w:qFormat/>
    <w:pPr>
      <w:spacing w:before="260" w:after="260"/>
      <w:outlineLvl w:val="3"/>
    </w:pPr>
    <w:rPr>
      <w:b/>
      <w:bCs/>
      <w:sz w:val="56"/>
      <w:szCs w:val="56"/>
    </w:rPr>
  </w:style>
  <w:style w:type="paragraph" w:customStyle="1" w:styleId="71f72dbd-aa1d-4482-b532-9b2292bffb15">
    <w:name w:val="石墨文档引用"/>
    <w:qFormat/>
    <w:pPr>
      <w:pBdr>
        <w:left w:val="single" w:sz="30" w:space="10" w:color="F0F0F0"/>
      </w:pBdr>
    </w:pPr>
    <w:rPr>
      <w:color w:val="ADADAD"/>
    </w:rPr>
  </w:style>
  <w:style w:type="paragraph" w:default="1" w:styleId="af1946a2-d5b7-4fdf-adc7-2f2af567f0ed">
    <w:name w:val="Normal"/>
    <w:qFormat/>
    <w:pPr>
      <w:widowControl w:val="0"/>
      <w:jc w:val="both"/>
    </w:pPr>
  </w:style>
  <w:style w:type="character" w:default="1" w:styleId="f9466fc8-eebc-42d4-b02e-3b8a74bcc1a9">
    <w:name w:val="Default Paragraph Font"/>
    <w:uiPriority w:val="1"/>
    <w:semiHidden/>
    <w:unhideWhenUsed/>
  </w:style>
  <w:style w:type="table" w:default="1" w:styleId="75b0aadb-c094-42b7-a8fa-9f107d1e3369">
    <w:name w:val="Normal Table"/>
    <w:uiPriority w:val="99"/>
    <w:semiHidden/>
    <w:unhideWhenUsed/>
    <w:tblPr>
      <w:tblInd w:w="0" w:type="dxa"/>
      <w:tblCellMar>
        <w:top w:w="0" w:type="dxa"/>
        <w:left w:w="108" w:type="dxa"/>
        <w:bottom w:w="0" w:type="dxa"/>
        <w:right w:w="108" w:type="dxa"/>
      </w:tblCellMar>
    </w:tblPr>
  </w:style>
  <w:style w:type="numbering" w:default="1" w:styleId="02608064-8dd5-42f9-a69c-651542df2746">
    <w:name w:val="No List"/>
    <w:uiPriority w:val="99"/>
    <w:semiHidden/>
    <w:unhideWhenUsed/>
  </w:style>
  <w:style w:type="paragraph" w:customStyle="1" w:styleId="2cb7fa95-1368-43e6-b553-08329fb1662f">
    <w:name w:val="石墨文档正文"/>
    <w:qFormat/>
    <w:rPr>
      <w:szCs w:val="22"/>
    </w:rPr>
  </w:style>
  <w:style w:type="paragraph" w:customStyle="1" w:styleId="a990c736-9caa-4e46-9076-f10cea2fb41e">
    <w:name w:val="石墨文档副标题"/>
    <w:qFormat/>
    <w:rPr>
      <w:color w:val="888888"/>
      <w:sz w:val="48"/>
      <w:szCs w:val="48"/>
    </w:rPr>
  </w:style>
  <w:style w:type="paragraph" w:customStyle="1" w:styleId="e9fe6656-44a2-4cad-9557-22e0457f2110">
    <w:name w:val="石墨文档大标题"/>
    <w:next w:val="a3"/>
    <w:uiPriority w:val="9"/>
    <w:unhideWhenUsed/>
    <w:qFormat/>
    <w:pPr>
      <w:spacing w:before="260" w:after="260"/>
      <w:outlineLvl w:val="0"/>
    </w:pPr>
    <w:rPr>
      <w:b/>
      <w:bCs/>
      <w:sz w:val="40"/>
      <w:szCs w:val="40"/>
    </w:rPr>
  </w:style>
  <w:style w:type="paragraph" w:customStyle="1" w:styleId="f2f2d9e4-99a6-4803-b6dd-4f174d43fdb3">
    <w:name w:val="石墨文档中标题"/>
    <w:next w:val="a3"/>
    <w:uiPriority w:val="9"/>
    <w:unhideWhenUsed/>
    <w:qFormat/>
    <w:pPr>
      <w:spacing w:before="260" w:after="260"/>
      <w:outlineLvl w:val="1"/>
    </w:pPr>
    <w:rPr>
      <w:b/>
      <w:bCs/>
      <w:sz w:val="36"/>
      <w:szCs w:val="36"/>
    </w:rPr>
  </w:style>
  <w:style w:type="paragraph" w:customStyle="1" w:styleId="c0fc9cbe-489e-4673-858b-658972342965">
    <w:name w:val="石墨文档小标题"/>
    <w:next w:val="a3"/>
    <w:uiPriority w:val="9"/>
    <w:unhideWhenUsed/>
    <w:qFormat/>
    <w:pPr>
      <w:spacing w:before="260" w:after="260"/>
      <w:outlineLvl w:val="2"/>
    </w:pPr>
    <w:rPr>
      <w:b/>
      <w:bCs/>
      <w:sz w:val="32"/>
      <w:szCs w:val="32"/>
    </w:rPr>
  </w:style>
  <w:style w:type="paragraph" w:customStyle="1" w:styleId="9ed24650-9013-40d5-a4dd-8435e0ccf21f">
    <w:name w:val="石墨文档标题"/>
    <w:next w:val="a3"/>
    <w:uiPriority w:val="9"/>
    <w:unhideWhenUsed/>
    <w:qFormat/>
    <w:pPr>
      <w:spacing w:before="260" w:after="260"/>
      <w:outlineLvl w:val="3"/>
    </w:pPr>
    <w:rPr>
      <w:b/>
      <w:bCs/>
      <w:sz w:val="56"/>
      <w:szCs w:val="56"/>
    </w:rPr>
  </w:style>
  <w:style w:type="paragraph" w:customStyle="1" w:styleId="530babc9-5baa-4ec5-9cb1-3728d8c27137">
    <w:name w:val="石墨文档引用"/>
    <w:qFormat/>
    <w:pPr>
      <w:pBdr>
        <w:left w:val="single" w:sz="30" w:space="10" w:color="F0F0F0"/>
      </w:pBdr>
    </w:pPr>
    <w:rPr>
      <w:color w:val="ADADAD"/>
    </w:rPr>
  </w:style>
  <w:style w:type="paragraph" w:default="1" w:styleId="ceb23498-df01-44e6-b990-a2095a7cfd02">
    <w:name w:val="Normal"/>
    <w:qFormat/>
    <w:pPr>
      <w:widowControl w:val="0"/>
      <w:jc w:val="both"/>
    </w:pPr>
  </w:style>
  <w:style w:type="character" w:default="1" w:styleId="12e33deb-3001-41a2-a976-e7e15797e599">
    <w:name w:val="Default Paragraph Font"/>
    <w:uiPriority w:val="1"/>
    <w:semiHidden/>
    <w:unhideWhenUsed/>
  </w:style>
  <w:style w:type="table" w:default="1" w:styleId="72ee5b94-e87c-4219-be12-6d2ee997585a">
    <w:name w:val="Normal Table"/>
    <w:uiPriority w:val="99"/>
    <w:semiHidden/>
    <w:unhideWhenUsed/>
    <w:tblPr>
      <w:tblInd w:w="0" w:type="dxa"/>
      <w:tblCellMar>
        <w:top w:w="0" w:type="dxa"/>
        <w:left w:w="108" w:type="dxa"/>
        <w:bottom w:w="0" w:type="dxa"/>
        <w:right w:w="108" w:type="dxa"/>
      </w:tblCellMar>
    </w:tblPr>
  </w:style>
  <w:style w:type="numbering" w:default="1" w:styleId="077e1728-3983-495d-9029-2438703bb1b2">
    <w:name w:val="No List"/>
    <w:uiPriority w:val="99"/>
    <w:semiHidden/>
    <w:unhideWhenUsed/>
  </w:style>
  <w:style w:type="paragraph" w:customStyle="1" w:styleId="38f85d9b-5d5c-4834-a9cd-e25e5fc42a10">
    <w:name w:val="石墨文档正文"/>
    <w:qFormat/>
    <w:rPr>
      <w:szCs w:val="22"/>
    </w:rPr>
  </w:style>
  <w:style w:type="paragraph" w:customStyle="1" w:styleId="d8c1cc54-38a1-4343-9900-664942974e6c">
    <w:name w:val="石墨文档副标题"/>
    <w:qFormat/>
    <w:rPr>
      <w:color w:val="888888"/>
      <w:sz w:val="48"/>
      <w:szCs w:val="48"/>
    </w:rPr>
  </w:style>
  <w:style w:type="paragraph" w:customStyle="1" w:styleId="f6bed5a0-f6cf-489e-ac54-ef8d17cbb5a1">
    <w:name w:val="石墨文档大标题"/>
    <w:next w:val="a3"/>
    <w:uiPriority w:val="9"/>
    <w:unhideWhenUsed/>
    <w:qFormat/>
    <w:pPr>
      <w:spacing w:before="260" w:after="260"/>
      <w:outlineLvl w:val="0"/>
    </w:pPr>
    <w:rPr>
      <w:b/>
      <w:bCs/>
      <w:sz w:val="40"/>
      <w:szCs w:val="40"/>
    </w:rPr>
  </w:style>
  <w:style w:type="paragraph" w:customStyle="1" w:styleId="40d9793a-5c30-44ca-ab9a-a0211fbec7fe">
    <w:name w:val="石墨文档中标题"/>
    <w:next w:val="a3"/>
    <w:uiPriority w:val="9"/>
    <w:unhideWhenUsed/>
    <w:qFormat/>
    <w:pPr>
      <w:spacing w:before="260" w:after="260"/>
      <w:outlineLvl w:val="1"/>
    </w:pPr>
    <w:rPr>
      <w:b/>
      <w:bCs/>
      <w:sz w:val="36"/>
      <w:szCs w:val="36"/>
    </w:rPr>
  </w:style>
  <w:style w:type="paragraph" w:customStyle="1" w:styleId="3bd42fc1-a76f-468e-87a4-06dbb109bd08">
    <w:name w:val="石墨文档小标题"/>
    <w:next w:val="a3"/>
    <w:uiPriority w:val="9"/>
    <w:unhideWhenUsed/>
    <w:qFormat/>
    <w:pPr>
      <w:spacing w:before="260" w:after="260"/>
      <w:outlineLvl w:val="2"/>
    </w:pPr>
    <w:rPr>
      <w:b/>
      <w:bCs/>
      <w:sz w:val="32"/>
      <w:szCs w:val="32"/>
    </w:rPr>
  </w:style>
  <w:style w:type="paragraph" w:customStyle="1" w:styleId="859dc9c6-c5f0-4eda-ae02-3d8cf84e88fa">
    <w:name w:val="石墨文档标题"/>
    <w:next w:val="a3"/>
    <w:uiPriority w:val="9"/>
    <w:unhideWhenUsed/>
    <w:qFormat/>
    <w:pPr>
      <w:spacing w:before="260" w:after="260"/>
      <w:outlineLvl w:val="3"/>
    </w:pPr>
    <w:rPr>
      <w:b/>
      <w:bCs/>
      <w:sz w:val="56"/>
      <w:szCs w:val="56"/>
    </w:rPr>
  </w:style>
  <w:style w:type="paragraph" w:customStyle="1" w:styleId="3e5b84e3-d7e9-408b-9973-7d78195a3f7a">
    <w:name w:val="石墨文档引用"/>
    <w:qFormat/>
    <w:pPr>
      <w:pBdr>
        <w:left w:val="single" w:sz="30" w:space="10" w:color="F0F0F0"/>
      </w:pBdr>
    </w:pPr>
    <w:rPr>
      <w:color w:val="ADADAD"/>
    </w:rPr>
  </w:style>
  <w:style w:type="paragraph" w:default="1" w:styleId="eb712e6f-f07f-4044-b23a-463362a0bdec">
    <w:name w:val="Normal"/>
    <w:qFormat/>
    <w:pPr>
      <w:widowControl w:val="0"/>
      <w:jc w:val="both"/>
    </w:pPr>
  </w:style>
  <w:style w:type="character" w:default="1" w:styleId="d1480f68-2e25-47a7-a97f-1d46e91f55cd">
    <w:name w:val="Default Paragraph Font"/>
    <w:uiPriority w:val="1"/>
    <w:semiHidden/>
    <w:unhideWhenUsed/>
  </w:style>
  <w:style w:type="table" w:default="1" w:styleId="f2457b63-c104-45db-ae88-613a4fc3a516">
    <w:name w:val="Normal Table"/>
    <w:uiPriority w:val="99"/>
    <w:semiHidden/>
    <w:unhideWhenUsed/>
    <w:tblPr>
      <w:tblInd w:w="0" w:type="dxa"/>
      <w:tblCellMar>
        <w:top w:w="0" w:type="dxa"/>
        <w:left w:w="108" w:type="dxa"/>
        <w:bottom w:w="0" w:type="dxa"/>
        <w:right w:w="108" w:type="dxa"/>
      </w:tblCellMar>
    </w:tblPr>
  </w:style>
  <w:style w:type="numbering" w:default="1" w:styleId="17e5fac0-4dd5-4171-9096-46824d7285c4">
    <w:name w:val="No List"/>
    <w:uiPriority w:val="99"/>
    <w:semiHidden/>
    <w:unhideWhenUsed/>
  </w:style>
  <w:style w:type="paragraph" w:customStyle="1" w:styleId="a77ce4cf-757f-4a78-ad64-1d46f5a53b19">
    <w:name w:val="石墨文档正文"/>
    <w:qFormat/>
    <w:rPr>
      <w:szCs w:val="22"/>
    </w:rPr>
  </w:style>
  <w:style w:type="paragraph" w:customStyle="1" w:styleId="bb4d529f-126e-47d4-8607-96c3a1dff86a">
    <w:name w:val="石墨文档副标题"/>
    <w:qFormat/>
    <w:rPr>
      <w:color w:val="888888"/>
      <w:sz w:val="48"/>
      <w:szCs w:val="48"/>
    </w:rPr>
  </w:style>
  <w:style w:type="paragraph" w:customStyle="1" w:styleId="29fe2062-493f-4d53-a6be-7c4a70758306">
    <w:name w:val="石墨文档大标题"/>
    <w:next w:val="a3"/>
    <w:uiPriority w:val="9"/>
    <w:unhideWhenUsed/>
    <w:qFormat/>
    <w:pPr>
      <w:spacing w:before="260" w:after="260"/>
      <w:outlineLvl w:val="0"/>
    </w:pPr>
    <w:rPr>
      <w:b/>
      <w:bCs/>
      <w:sz w:val="40"/>
      <w:szCs w:val="40"/>
    </w:rPr>
  </w:style>
  <w:style w:type="paragraph" w:customStyle="1" w:styleId="774633cd-f465-4599-906c-ac60eb97f9a7">
    <w:name w:val="石墨文档中标题"/>
    <w:next w:val="a3"/>
    <w:uiPriority w:val="9"/>
    <w:unhideWhenUsed/>
    <w:qFormat/>
    <w:pPr>
      <w:spacing w:before="260" w:after="260"/>
      <w:outlineLvl w:val="1"/>
    </w:pPr>
    <w:rPr>
      <w:b/>
      <w:bCs/>
      <w:sz w:val="36"/>
      <w:szCs w:val="36"/>
    </w:rPr>
  </w:style>
  <w:style w:type="paragraph" w:customStyle="1" w:styleId="85556011-3406-4aa8-a099-0ac42d67e026">
    <w:name w:val="石墨文档小标题"/>
    <w:next w:val="a3"/>
    <w:uiPriority w:val="9"/>
    <w:unhideWhenUsed/>
    <w:qFormat/>
    <w:pPr>
      <w:spacing w:before="260" w:after="260"/>
      <w:outlineLvl w:val="2"/>
    </w:pPr>
    <w:rPr>
      <w:b/>
      <w:bCs/>
      <w:sz w:val="32"/>
      <w:szCs w:val="32"/>
    </w:rPr>
  </w:style>
  <w:style w:type="paragraph" w:customStyle="1" w:styleId="ceee0fb3-d730-4771-92bb-f9843084dbe3">
    <w:name w:val="石墨文档标题"/>
    <w:next w:val="a3"/>
    <w:uiPriority w:val="9"/>
    <w:unhideWhenUsed/>
    <w:qFormat/>
    <w:pPr>
      <w:spacing w:before="260" w:after="260"/>
      <w:outlineLvl w:val="3"/>
    </w:pPr>
    <w:rPr>
      <w:b/>
      <w:bCs/>
      <w:sz w:val="56"/>
      <w:szCs w:val="56"/>
    </w:rPr>
  </w:style>
  <w:style w:type="paragraph" w:customStyle="1" w:styleId="009224d5-e83d-4cd1-aa19-61ec474724d1">
    <w:name w:val="石墨文档引用"/>
    <w:qFormat/>
    <w:pPr>
      <w:pBdr>
        <w:left w:val="single" w:sz="30" w:space="10" w:color="F0F0F0"/>
      </w:pBdr>
    </w:pPr>
    <w:rPr>
      <w:color w:val="ADADAD"/>
    </w:rPr>
  </w:style>
  <w:style w:type="paragraph" w:default="1" w:styleId="41f14613-22d9-411c-8c71-d28c0423dee3">
    <w:name w:val="Normal"/>
    <w:qFormat/>
    <w:pPr>
      <w:widowControl w:val="0"/>
      <w:jc w:val="both"/>
    </w:pPr>
  </w:style>
  <w:style w:type="character" w:default="1" w:styleId="b7000d17-265a-4a51-a767-e7dc18312462">
    <w:name w:val="Default Paragraph Font"/>
    <w:uiPriority w:val="1"/>
    <w:semiHidden/>
    <w:unhideWhenUsed/>
  </w:style>
  <w:style w:type="table" w:default="1" w:styleId="e96c4462-5d25-47c7-9ecd-db628dfdb531">
    <w:name w:val="Normal Table"/>
    <w:uiPriority w:val="99"/>
    <w:semiHidden/>
    <w:unhideWhenUsed/>
    <w:tblPr>
      <w:tblInd w:w="0" w:type="dxa"/>
      <w:tblCellMar>
        <w:top w:w="0" w:type="dxa"/>
        <w:left w:w="108" w:type="dxa"/>
        <w:bottom w:w="0" w:type="dxa"/>
        <w:right w:w="108" w:type="dxa"/>
      </w:tblCellMar>
    </w:tblPr>
  </w:style>
  <w:style w:type="numbering" w:default="1" w:styleId="649880b9-67ba-44aa-ba3d-00350bcdf2a2">
    <w:name w:val="No List"/>
    <w:uiPriority w:val="99"/>
    <w:semiHidden/>
    <w:unhideWhenUsed/>
  </w:style>
  <w:style w:type="paragraph" w:customStyle="1" w:styleId="9fabb33f-fbaf-4c6d-afe9-304e1e7599f5">
    <w:name w:val="石墨文档正文"/>
    <w:qFormat/>
    <w:rPr>
      <w:szCs w:val="22"/>
    </w:rPr>
  </w:style>
  <w:style w:type="paragraph" w:customStyle="1" w:styleId="8164c23c-6db2-43b1-913a-8996adc8e8a0">
    <w:name w:val="石墨文档副标题"/>
    <w:qFormat/>
    <w:rPr>
      <w:color w:val="888888"/>
      <w:sz w:val="48"/>
      <w:szCs w:val="48"/>
    </w:rPr>
  </w:style>
  <w:style w:type="paragraph" w:customStyle="1" w:styleId="dd337794-d8ab-45a0-ad9b-7ce3111021e4">
    <w:name w:val="石墨文档大标题"/>
    <w:next w:val="a3"/>
    <w:uiPriority w:val="9"/>
    <w:unhideWhenUsed/>
    <w:qFormat/>
    <w:pPr>
      <w:spacing w:before="260" w:after="260"/>
      <w:outlineLvl w:val="0"/>
    </w:pPr>
    <w:rPr>
      <w:b/>
      <w:bCs/>
      <w:sz w:val="40"/>
      <w:szCs w:val="40"/>
    </w:rPr>
  </w:style>
  <w:style w:type="paragraph" w:customStyle="1" w:styleId="a78a9f59-7c43-4646-bdef-bb2cfecf12e4">
    <w:name w:val="石墨文档中标题"/>
    <w:next w:val="a3"/>
    <w:uiPriority w:val="9"/>
    <w:unhideWhenUsed/>
    <w:qFormat/>
    <w:pPr>
      <w:spacing w:before="260" w:after="260"/>
      <w:outlineLvl w:val="1"/>
    </w:pPr>
    <w:rPr>
      <w:b/>
      <w:bCs/>
      <w:sz w:val="36"/>
      <w:szCs w:val="36"/>
    </w:rPr>
  </w:style>
  <w:style w:type="paragraph" w:customStyle="1" w:styleId="06432376-da5f-4cc0-833b-46bb523bcbe2">
    <w:name w:val="石墨文档小标题"/>
    <w:next w:val="a3"/>
    <w:uiPriority w:val="9"/>
    <w:unhideWhenUsed/>
    <w:qFormat/>
    <w:pPr>
      <w:spacing w:before="260" w:after="260"/>
      <w:outlineLvl w:val="2"/>
    </w:pPr>
    <w:rPr>
      <w:b/>
      <w:bCs/>
      <w:sz w:val="32"/>
      <w:szCs w:val="32"/>
    </w:rPr>
  </w:style>
  <w:style w:type="paragraph" w:customStyle="1" w:styleId="ba8858d4-32b2-41f5-bd93-da33ead0a6af">
    <w:name w:val="石墨文档标题"/>
    <w:next w:val="a3"/>
    <w:uiPriority w:val="9"/>
    <w:unhideWhenUsed/>
    <w:qFormat/>
    <w:pPr>
      <w:spacing w:before="260" w:after="260"/>
      <w:outlineLvl w:val="3"/>
    </w:pPr>
    <w:rPr>
      <w:b/>
      <w:bCs/>
      <w:sz w:val="56"/>
      <w:szCs w:val="56"/>
    </w:rPr>
  </w:style>
  <w:style w:type="paragraph" w:customStyle="1" w:styleId="24795888-6832-46e3-8ed3-0e143f131f6e">
    <w:name w:val="石墨文档引用"/>
    <w:qFormat/>
    <w:pPr>
      <w:pBdr>
        <w:left w:val="single" w:sz="30" w:space="10" w:color="F0F0F0"/>
      </w:pBdr>
    </w:pPr>
    <w:rPr>
      <w:color w:val="ADADAD"/>
    </w:rPr>
  </w:style>
  <w:style w:type="paragraph" w:default="1" w:styleId="0dc1a45c-e512-4d73-9f47-650b5226aa75">
    <w:name w:val="Normal"/>
    <w:qFormat/>
    <w:pPr>
      <w:widowControl w:val="0"/>
      <w:jc w:val="both"/>
    </w:pPr>
  </w:style>
  <w:style w:type="character" w:default="1" w:styleId="6fb7f4c4-e397-4baf-849a-f16aec82bb99">
    <w:name w:val="Default Paragraph Font"/>
    <w:uiPriority w:val="1"/>
    <w:semiHidden/>
    <w:unhideWhenUsed/>
  </w:style>
  <w:style w:type="table" w:default="1" w:styleId="1aebc480-97ca-4601-85ea-31d5f1b8019f">
    <w:name w:val="Normal Table"/>
    <w:uiPriority w:val="99"/>
    <w:semiHidden/>
    <w:unhideWhenUsed/>
    <w:tblPr>
      <w:tblInd w:w="0" w:type="dxa"/>
      <w:tblCellMar>
        <w:top w:w="0" w:type="dxa"/>
        <w:left w:w="108" w:type="dxa"/>
        <w:bottom w:w="0" w:type="dxa"/>
        <w:right w:w="108" w:type="dxa"/>
      </w:tblCellMar>
    </w:tblPr>
  </w:style>
  <w:style w:type="numbering" w:default="1" w:styleId="36b7aac6-cc0b-4d17-a6da-b4280c7d2955">
    <w:name w:val="No List"/>
    <w:uiPriority w:val="99"/>
    <w:semiHidden/>
    <w:unhideWhenUsed/>
  </w:style>
  <w:style w:type="paragraph" w:customStyle="1" w:styleId="66cf5c0c-6028-4245-840a-d0655782bfca">
    <w:name w:val="石墨文档正文"/>
    <w:qFormat/>
    <w:rPr>
      <w:szCs w:val="22"/>
    </w:rPr>
  </w:style>
  <w:style w:type="paragraph" w:customStyle="1" w:styleId="35fb3043-be92-4503-869f-fcbe21d9da55">
    <w:name w:val="石墨文档副标题"/>
    <w:qFormat/>
    <w:rPr>
      <w:color w:val="888888"/>
      <w:sz w:val="48"/>
      <w:szCs w:val="48"/>
    </w:rPr>
  </w:style>
  <w:style w:type="paragraph" w:customStyle="1" w:styleId="978fd4d3-251e-46f8-a9ad-915b4a16939a">
    <w:name w:val="石墨文档大标题"/>
    <w:next w:val="a3"/>
    <w:uiPriority w:val="9"/>
    <w:unhideWhenUsed/>
    <w:qFormat/>
    <w:pPr>
      <w:spacing w:before="260" w:after="260"/>
      <w:outlineLvl w:val="0"/>
    </w:pPr>
    <w:rPr>
      <w:b/>
      <w:bCs/>
      <w:sz w:val="40"/>
      <w:szCs w:val="40"/>
    </w:rPr>
  </w:style>
  <w:style w:type="paragraph" w:customStyle="1" w:styleId="550eee1a-f150-47eb-8990-428880c6e31a">
    <w:name w:val="石墨文档中标题"/>
    <w:next w:val="a3"/>
    <w:uiPriority w:val="9"/>
    <w:unhideWhenUsed/>
    <w:qFormat/>
    <w:pPr>
      <w:spacing w:before="260" w:after="260"/>
      <w:outlineLvl w:val="1"/>
    </w:pPr>
    <w:rPr>
      <w:b/>
      <w:bCs/>
      <w:sz w:val="36"/>
      <w:szCs w:val="36"/>
    </w:rPr>
  </w:style>
  <w:style w:type="paragraph" w:customStyle="1" w:styleId="306abd3b-ab5a-46f0-8dc7-042cce846e93">
    <w:name w:val="石墨文档小标题"/>
    <w:next w:val="a3"/>
    <w:uiPriority w:val="9"/>
    <w:unhideWhenUsed/>
    <w:qFormat/>
    <w:pPr>
      <w:spacing w:before="260" w:after="260"/>
      <w:outlineLvl w:val="2"/>
    </w:pPr>
    <w:rPr>
      <w:b/>
      <w:bCs/>
      <w:sz w:val="32"/>
      <w:szCs w:val="32"/>
    </w:rPr>
  </w:style>
  <w:style w:type="paragraph" w:customStyle="1" w:styleId="9dc22097-7e87-4962-89b8-7b88ad1a639d">
    <w:name w:val="石墨文档标题"/>
    <w:next w:val="a3"/>
    <w:uiPriority w:val="9"/>
    <w:unhideWhenUsed/>
    <w:qFormat/>
    <w:pPr>
      <w:spacing w:before="260" w:after="260"/>
      <w:outlineLvl w:val="3"/>
    </w:pPr>
    <w:rPr>
      <w:b/>
      <w:bCs/>
      <w:sz w:val="56"/>
      <w:szCs w:val="56"/>
    </w:rPr>
  </w:style>
  <w:style w:type="paragraph" w:customStyle="1" w:styleId="8d2392de-6d35-4ae8-929c-0ce33c1dcbe4">
    <w:name w:val="石墨文档引用"/>
    <w:qFormat/>
    <w:pPr>
      <w:pBdr>
        <w:left w:val="single" w:sz="30" w:space="10" w:color="F0F0F0"/>
      </w:pBdr>
    </w:pPr>
    <w:rPr>
      <w:color w:val="ADADAD"/>
    </w:rPr>
  </w:style>
  <w:style w:type="paragraph" w:default="1" w:styleId="b513fbcf-236f-4585-ac0b-73f8e3f68f6b">
    <w:name w:val="Normal"/>
    <w:qFormat/>
    <w:pPr>
      <w:widowControl w:val="0"/>
      <w:jc w:val="both"/>
    </w:pPr>
  </w:style>
  <w:style w:type="character" w:default="1" w:styleId="a6ba792b-c736-450b-9662-1f8ecc198589">
    <w:name w:val="Default Paragraph Font"/>
    <w:uiPriority w:val="1"/>
    <w:semiHidden/>
    <w:unhideWhenUsed/>
  </w:style>
  <w:style w:type="table" w:default="1" w:styleId="f305c59e-dfe8-4256-91e9-ca7a8ce6bf05">
    <w:name w:val="Normal Table"/>
    <w:uiPriority w:val="99"/>
    <w:semiHidden/>
    <w:unhideWhenUsed/>
    <w:tblPr>
      <w:tblInd w:w="0" w:type="dxa"/>
      <w:tblCellMar>
        <w:top w:w="0" w:type="dxa"/>
        <w:left w:w="108" w:type="dxa"/>
        <w:bottom w:w="0" w:type="dxa"/>
        <w:right w:w="108" w:type="dxa"/>
      </w:tblCellMar>
    </w:tblPr>
  </w:style>
  <w:style w:type="numbering" w:default="1" w:styleId="fae151bb-5a0d-4d44-8235-d44828fb2f6e">
    <w:name w:val="No List"/>
    <w:uiPriority w:val="99"/>
    <w:semiHidden/>
    <w:unhideWhenUsed/>
  </w:style>
  <w:style w:type="paragraph" w:customStyle="1" w:styleId="05dc9734-849d-4ac8-8ef0-607e41ee22dc">
    <w:name w:val="石墨文档正文"/>
    <w:qFormat/>
    <w:rPr>
      <w:szCs w:val="22"/>
    </w:rPr>
  </w:style>
  <w:style w:type="paragraph" w:customStyle="1" w:styleId="21587f79-f869-487e-ac0d-d1b7d0d1a347">
    <w:name w:val="石墨文档副标题"/>
    <w:qFormat/>
    <w:rPr>
      <w:color w:val="888888"/>
      <w:sz w:val="48"/>
      <w:szCs w:val="48"/>
    </w:rPr>
  </w:style>
  <w:style w:type="paragraph" w:customStyle="1" w:styleId="6e1ab616-f8b7-4a00-ae92-e09770cd9291">
    <w:name w:val="石墨文档大标题"/>
    <w:next w:val="a3"/>
    <w:uiPriority w:val="9"/>
    <w:unhideWhenUsed/>
    <w:qFormat/>
    <w:pPr>
      <w:spacing w:before="260" w:after="260"/>
      <w:outlineLvl w:val="0"/>
    </w:pPr>
    <w:rPr>
      <w:b/>
      <w:bCs/>
      <w:sz w:val="40"/>
      <w:szCs w:val="40"/>
    </w:rPr>
  </w:style>
  <w:style w:type="paragraph" w:customStyle="1" w:styleId="0613ce23-b7d3-4bb2-b8b3-86c6f26c3c8b">
    <w:name w:val="石墨文档中标题"/>
    <w:next w:val="a3"/>
    <w:uiPriority w:val="9"/>
    <w:unhideWhenUsed/>
    <w:qFormat/>
    <w:pPr>
      <w:spacing w:before="260" w:after="260"/>
      <w:outlineLvl w:val="1"/>
    </w:pPr>
    <w:rPr>
      <w:b/>
      <w:bCs/>
      <w:sz w:val="36"/>
      <w:szCs w:val="36"/>
    </w:rPr>
  </w:style>
  <w:style w:type="paragraph" w:customStyle="1" w:styleId="5e8e27f9-9663-4810-b39c-415255fc1998">
    <w:name w:val="石墨文档小标题"/>
    <w:next w:val="a3"/>
    <w:uiPriority w:val="9"/>
    <w:unhideWhenUsed/>
    <w:qFormat/>
    <w:pPr>
      <w:spacing w:before="260" w:after="260"/>
      <w:outlineLvl w:val="2"/>
    </w:pPr>
    <w:rPr>
      <w:b/>
      <w:bCs/>
      <w:sz w:val="32"/>
      <w:szCs w:val="32"/>
    </w:rPr>
  </w:style>
  <w:style w:type="paragraph" w:customStyle="1" w:styleId="081c05f4-d8ee-4dc5-8d27-0f7986e5f106">
    <w:name w:val="石墨文档标题"/>
    <w:next w:val="a3"/>
    <w:uiPriority w:val="9"/>
    <w:unhideWhenUsed/>
    <w:qFormat/>
    <w:pPr>
      <w:spacing w:before="260" w:after="260"/>
      <w:outlineLvl w:val="3"/>
    </w:pPr>
    <w:rPr>
      <w:b/>
      <w:bCs/>
      <w:sz w:val="56"/>
      <w:szCs w:val="56"/>
    </w:rPr>
  </w:style>
  <w:style w:type="paragraph" w:customStyle="1" w:styleId="f9c1c61e-ee27-4309-8d01-c52b20232862">
    <w:name w:val="石墨文档引用"/>
    <w:qFormat/>
    <w:pPr>
      <w:pBdr>
        <w:left w:val="single" w:sz="30" w:space="10" w:color="F0F0F0"/>
      </w:pBdr>
    </w:pPr>
    <w:rPr>
      <w:color w:val="ADADAD"/>
    </w:rPr>
  </w:style>
  <w:style w:type="paragraph" w:default="1" w:styleId="f967144b-9b71-47c5-9990-4742cd78b0fc">
    <w:name w:val="Normal"/>
    <w:qFormat/>
    <w:pPr>
      <w:widowControl w:val="0"/>
      <w:jc w:val="both"/>
    </w:pPr>
  </w:style>
  <w:style w:type="character" w:default="1" w:styleId="67f8a8a0-be56-408f-9b52-6114e63697f4">
    <w:name w:val="Default Paragraph Font"/>
    <w:uiPriority w:val="1"/>
    <w:semiHidden/>
    <w:unhideWhenUsed/>
  </w:style>
  <w:style w:type="table" w:default="1" w:styleId="21deb2b1-e35d-4124-9527-4be8cc940a71">
    <w:name w:val="Normal Table"/>
    <w:uiPriority w:val="99"/>
    <w:semiHidden/>
    <w:unhideWhenUsed/>
    <w:tblPr>
      <w:tblInd w:w="0" w:type="dxa"/>
      <w:tblCellMar>
        <w:top w:w="0" w:type="dxa"/>
        <w:left w:w="108" w:type="dxa"/>
        <w:bottom w:w="0" w:type="dxa"/>
        <w:right w:w="108" w:type="dxa"/>
      </w:tblCellMar>
    </w:tblPr>
  </w:style>
  <w:style w:type="numbering" w:default="1" w:styleId="63db0524-23ec-4b56-a33a-7fcac6f8cc29">
    <w:name w:val="No List"/>
    <w:uiPriority w:val="99"/>
    <w:semiHidden/>
    <w:unhideWhenUsed/>
  </w:style>
  <w:style w:type="paragraph" w:customStyle="1" w:styleId="36c75566-baaf-4612-95c9-b26603c7421d">
    <w:name w:val="石墨文档正文"/>
    <w:qFormat/>
    <w:rPr>
      <w:szCs w:val="22"/>
    </w:rPr>
  </w:style>
  <w:style w:type="paragraph" w:customStyle="1" w:styleId="7a4ac3a0-f32e-46d9-a821-94382c5e4ba3">
    <w:name w:val="石墨文档副标题"/>
    <w:qFormat/>
    <w:rPr>
      <w:color w:val="888888"/>
      <w:sz w:val="48"/>
      <w:szCs w:val="48"/>
    </w:rPr>
  </w:style>
  <w:style w:type="paragraph" w:customStyle="1" w:styleId="ffe06827-030a-47ff-b0de-2ce22abd9aa1">
    <w:name w:val="石墨文档大标题"/>
    <w:next w:val="a3"/>
    <w:uiPriority w:val="9"/>
    <w:unhideWhenUsed/>
    <w:qFormat/>
    <w:pPr>
      <w:spacing w:before="260" w:after="260"/>
      <w:outlineLvl w:val="0"/>
    </w:pPr>
    <w:rPr>
      <w:b/>
      <w:bCs/>
      <w:sz w:val="40"/>
      <w:szCs w:val="40"/>
    </w:rPr>
  </w:style>
  <w:style w:type="paragraph" w:customStyle="1" w:styleId="99001d53-ac2f-429f-94b5-fdf02e287ccd">
    <w:name w:val="石墨文档中标题"/>
    <w:next w:val="a3"/>
    <w:uiPriority w:val="9"/>
    <w:unhideWhenUsed/>
    <w:qFormat/>
    <w:pPr>
      <w:spacing w:before="260" w:after="260"/>
      <w:outlineLvl w:val="1"/>
    </w:pPr>
    <w:rPr>
      <w:b/>
      <w:bCs/>
      <w:sz w:val="36"/>
      <w:szCs w:val="36"/>
    </w:rPr>
  </w:style>
  <w:style w:type="paragraph" w:customStyle="1" w:styleId="a472188c-8897-4c98-aad9-7ff794aa1999">
    <w:name w:val="石墨文档小标题"/>
    <w:next w:val="a3"/>
    <w:uiPriority w:val="9"/>
    <w:unhideWhenUsed/>
    <w:qFormat/>
    <w:pPr>
      <w:spacing w:before="260" w:after="260"/>
      <w:outlineLvl w:val="2"/>
    </w:pPr>
    <w:rPr>
      <w:b/>
      <w:bCs/>
      <w:sz w:val="32"/>
      <w:szCs w:val="32"/>
    </w:rPr>
  </w:style>
  <w:style w:type="paragraph" w:customStyle="1" w:styleId="d08e5296-4cad-4ec5-81f8-6ea5d14daa44">
    <w:name w:val="石墨文档标题"/>
    <w:next w:val="a3"/>
    <w:uiPriority w:val="9"/>
    <w:unhideWhenUsed/>
    <w:qFormat/>
    <w:pPr>
      <w:spacing w:before="260" w:after="260"/>
      <w:outlineLvl w:val="3"/>
    </w:pPr>
    <w:rPr>
      <w:b/>
      <w:bCs/>
      <w:sz w:val="56"/>
      <w:szCs w:val="56"/>
    </w:rPr>
  </w:style>
  <w:style w:type="paragraph" w:customStyle="1" w:styleId="3de0998e-d79b-477c-8bf6-50873389fcd2">
    <w:name w:val="石墨文档引用"/>
    <w:qFormat/>
    <w:pPr>
      <w:pBdr>
        <w:left w:val="single" w:sz="30" w:space="10" w:color="F0F0F0"/>
      </w:pBdr>
    </w:pPr>
    <w:rPr>
      <w:color w:val="ADADAD"/>
    </w:rPr>
  </w:style>
  <w:style w:type="paragraph" w:default="1" w:styleId="a7d2b43f-666e-4edf-981d-1dbf7a2385da">
    <w:name w:val="Normal"/>
    <w:qFormat/>
    <w:pPr>
      <w:widowControl w:val="0"/>
      <w:jc w:val="both"/>
    </w:pPr>
  </w:style>
  <w:style w:type="character" w:default="1" w:styleId="504243b0-dc2a-4162-b023-120a35c6485b">
    <w:name w:val="Default Paragraph Font"/>
    <w:uiPriority w:val="1"/>
    <w:semiHidden/>
    <w:unhideWhenUsed/>
  </w:style>
  <w:style w:type="table" w:default="1" w:styleId="3f9c57f4-077e-4f97-98ca-cf3a07877734">
    <w:name w:val="Normal Table"/>
    <w:uiPriority w:val="99"/>
    <w:semiHidden/>
    <w:unhideWhenUsed/>
    <w:tblPr>
      <w:tblInd w:w="0" w:type="dxa"/>
      <w:tblCellMar>
        <w:top w:w="0" w:type="dxa"/>
        <w:left w:w="108" w:type="dxa"/>
        <w:bottom w:w="0" w:type="dxa"/>
        <w:right w:w="108" w:type="dxa"/>
      </w:tblCellMar>
    </w:tblPr>
  </w:style>
  <w:style w:type="numbering" w:default="1" w:styleId="8c82ef2d-7bf1-4986-9bde-b1a5003866c6">
    <w:name w:val="No List"/>
    <w:uiPriority w:val="99"/>
    <w:semiHidden/>
    <w:unhideWhenUsed/>
  </w:style>
  <w:style w:type="paragraph" w:customStyle="1" w:styleId="2057bae3-6ecb-4f1c-86a7-0087129ced44">
    <w:name w:val="石墨文档正文"/>
    <w:qFormat/>
    <w:rPr>
      <w:szCs w:val="22"/>
    </w:rPr>
  </w:style>
  <w:style w:type="paragraph" w:customStyle="1" w:styleId="4d5bbdeb-79a3-4b8a-a822-30f548b2b971">
    <w:name w:val="石墨文档副标题"/>
    <w:qFormat/>
    <w:rPr>
      <w:color w:val="888888"/>
      <w:sz w:val="48"/>
      <w:szCs w:val="48"/>
    </w:rPr>
  </w:style>
  <w:style w:type="paragraph" w:customStyle="1" w:styleId="1541cfd3-db53-4550-805c-78ecd3382017">
    <w:name w:val="石墨文档大标题"/>
    <w:next w:val="a3"/>
    <w:uiPriority w:val="9"/>
    <w:unhideWhenUsed/>
    <w:qFormat/>
    <w:pPr>
      <w:spacing w:before="260" w:after="260"/>
      <w:outlineLvl w:val="0"/>
    </w:pPr>
    <w:rPr>
      <w:b/>
      <w:bCs/>
      <w:sz w:val="40"/>
      <w:szCs w:val="40"/>
    </w:rPr>
  </w:style>
  <w:style w:type="paragraph" w:customStyle="1" w:styleId="616d1a14-212b-4d65-a3ca-835985dee658">
    <w:name w:val="石墨文档中标题"/>
    <w:next w:val="a3"/>
    <w:uiPriority w:val="9"/>
    <w:unhideWhenUsed/>
    <w:qFormat/>
    <w:pPr>
      <w:spacing w:before="260" w:after="260"/>
      <w:outlineLvl w:val="1"/>
    </w:pPr>
    <w:rPr>
      <w:b/>
      <w:bCs/>
      <w:sz w:val="36"/>
      <w:szCs w:val="36"/>
    </w:rPr>
  </w:style>
  <w:style w:type="paragraph" w:customStyle="1" w:styleId="e7afb504-f3f1-4b23-a65f-e7c954f7db0e">
    <w:name w:val="石墨文档小标题"/>
    <w:next w:val="a3"/>
    <w:uiPriority w:val="9"/>
    <w:unhideWhenUsed/>
    <w:qFormat/>
    <w:pPr>
      <w:spacing w:before="260" w:after="260"/>
      <w:outlineLvl w:val="2"/>
    </w:pPr>
    <w:rPr>
      <w:b/>
      <w:bCs/>
      <w:sz w:val="32"/>
      <w:szCs w:val="32"/>
    </w:rPr>
  </w:style>
  <w:style w:type="paragraph" w:customStyle="1" w:styleId="625730ee-cc59-462f-80f8-a50e86b484ea">
    <w:name w:val="石墨文档标题"/>
    <w:next w:val="a3"/>
    <w:uiPriority w:val="9"/>
    <w:unhideWhenUsed/>
    <w:qFormat/>
    <w:pPr>
      <w:spacing w:before="260" w:after="260"/>
      <w:outlineLvl w:val="3"/>
    </w:pPr>
    <w:rPr>
      <w:b/>
      <w:bCs/>
      <w:sz w:val="56"/>
      <w:szCs w:val="56"/>
    </w:rPr>
  </w:style>
  <w:style w:type="paragraph" w:customStyle="1" w:styleId="8e9f1685-933d-4f37-904f-6ae544a429f6">
    <w:name w:val="石墨文档引用"/>
    <w:qFormat/>
    <w:pPr>
      <w:pBdr>
        <w:left w:val="single" w:sz="30" w:space="10" w:color="F0F0F0"/>
      </w:pBdr>
    </w:pPr>
    <w:rPr>
      <w:color w:val="ADADAD"/>
    </w:rPr>
  </w:style>
  <w:style w:type="paragraph" w:default="1" w:styleId="fec70c03-49be-4d5e-9676-3f7609b33c55">
    <w:name w:val="Normal"/>
    <w:qFormat/>
    <w:pPr>
      <w:widowControl w:val="0"/>
      <w:jc w:val="both"/>
    </w:pPr>
  </w:style>
  <w:style w:type="character" w:default="1" w:styleId="1dbdd5fd-cefa-435b-9f31-5d48f45228ce">
    <w:name w:val="Default Paragraph Font"/>
    <w:uiPriority w:val="1"/>
    <w:semiHidden/>
    <w:unhideWhenUsed/>
  </w:style>
  <w:style w:type="table" w:default="1" w:styleId="2f807ebd-13bd-4781-b997-ef63df5c9de4">
    <w:name w:val="Normal Table"/>
    <w:uiPriority w:val="99"/>
    <w:semiHidden/>
    <w:unhideWhenUsed/>
    <w:tblPr>
      <w:tblInd w:w="0" w:type="dxa"/>
      <w:tblCellMar>
        <w:top w:w="0" w:type="dxa"/>
        <w:left w:w="108" w:type="dxa"/>
        <w:bottom w:w="0" w:type="dxa"/>
        <w:right w:w="108" w:type="dxa"/>
      </w:tblCellMar>
    </w:tblPr>
  </w:style>
  <w:style w:type="numbering" w:default="1" w:styleId="122c83d0-b3a3-483a-9a4b-7d246897a7f3">
    <w:name w:val="No List"/>
    <w:uiPriority w:val="99"/>
    <w:semiHidden/>
    <w:unhideWhenUsed/>
  </w:style>
  <w:style w:type="paragraph" w:customStyle="1" w:styleId="b64ab354-dcbe-48ca-a491-b9c5bb5e325d">
    <w:name w:val="石墨文档正文"/>
    <w:qFormat/>
    <w:rPr>
      <w:szCs w:val="22"/>
    </w:rPr>
  </w:style>
  <w:style w:type="paragraph" w:customStyle="1" w:styleId="afe36668-6376-4243-b154-10ee533a2cca">
    <w:name w:val="石墨文档副标题"/>
    <w:qFormat/>
    <w:rPr>
      <w:color w:val="888888"/>
      <w:sz w:val="48"/>
      <w:szCs w:val="48"/>
    </w:rPr>
  </w:style>
  <w:style w:type="paragraph" w:customStyle="1" w:styleId="e60fac7f-2721-4470-b26f-562ce9caf90d">
    <w:name w:val="石墨文档大标题"/>
    <w:next w:val="a3"/>
    <w:uiPriority w:val="9"/>
    <w:unhideWhenUsed/>
    <w:qFormat/>
    <w:pPr>
      <w:spacing w:before="260" w:after="260"/>
      <w:outlineLvl w:val="0"/>
    </w:pPr>
    <w:rPr>
      <w:b/>
      <w:bCs/>
      <w:sz w:val="40"/>
      <w:szCs w:val="40"/>
    </w:rPr>
  </w:style>
  <w:style w:type="paragraph" w:customStyle="1" w:styleId="1c25c667-1f88-4907-aee9-0b0a15e2f6ca">
    <w:name w:val="石墨文档中标题"/>
    <w:next w:val="a3"/>
    <w:uiPriority w:val="9"/>
    <w:unhideWhenUsed/>
    <w:qFormat/>
    <w:pPr>
      <w:spacing w:before="260" w:after="260"/>
      <w:outlineLvl w:val="1"/>
    </w:pPr>
    <w:rPr>
      <w:b/>
      <w:bCs/>
      <w:sz w:val="36"/>
      <w:szCs w:val="36"/>
    </w:rPr>
  </w:style>
  <w:style w:type="paragraph" w:customStyle="1" w:styleId="583641a8-cf23-492b-a6f4-58ed6831cc0c">
    <w:name w:val="石墨文档小标题"/>
    <w:next w:val="a3"/>
    <w:uiPriority w:val="9"/>
    <w:unhideWhenUsed/>
    <w:qFormat/>
    <w:pPr>
      <w:spacing w:before="260" w:after="260"/>
      <w:outlineLvl w:val="2"/>
    </w:pPr>
    <w:rPr>
      <w:b/>
      <w:bCs/>
      <w:sz w:val="32"/>
      <w:szCs w:val="32"/>
    </w:rPr>
  </w:style>
  <w:style w:type="paragraph" w:customStyle="1" w:styleId="4c195cd7-a73f-4b9d-ba1e-47571b3c7231">
    <w:name w:val="石墨文档标题"/>
    <w:next w:val="a3"/>
    <w:uiPriority w:val="9"/>
    <w:unhideWhenUsed/>
    <w:qFormat/>
    <w:pPr>
      <w:spacing w:before="260" w:after="260"/>
      <w:outlineLvl w:val="3"/>
    </w:pPr>
    <w:rPr>
      <w:b/>
      <w:bCs/>
      <w:sz w:val="56"/>
      <w:szCs w:val="56"/>
    </w:rPr>
  </w:style>
  <w:style w:type="paragraph" w:customStyle="1" w:styleId="d8ee59b7-212d-41fd-b07d-4cc4526f04de">
    <w:name w:val="石墨文档引用"/>
    <w:qFormat/>
    <w:pPr>
      <w:pBdr>
        <w:left w:val="single" w:sz="30" w:space="10" w:color="F0F0F0"/>
      </w:pBdr>
    </w:pPr>
    <w:rPr>
      <w:color w:val="ADADAD"/>
    </w:rPr>
  </w:style>
  <w:style w:type="paragraph" w:default="1" w:styleId="1557d7d0-6078-4bc9-b00e-b6a09fa4c733">
    <w:name w:val="Normal"/>
    <w:qFormat/>
    <w:pPr>
      <w:widowControl w:val="0"/>
      <w:jc w:val="both"/>
    </w:pPr>
  </w:style>
  <w:style w:type="character" w:default="1" w:styleId="ea07de6f-3b08-4b60-b9f9-ced6c86a6ba8">
    <w:name w:val="Default Paragraph Font"/>
    <w:uiPriority w:val="1"/>
    <w:semiHidden/>
    <w:unhideWhenUsed/>
  </w:style>
  <w:style w:type="table" w:default="1" w:styleId="78a1a68f-2d88-45d3-b87b-f5c6ac860126">
    <w:name w:val="Normal Table"/>
    <w:uiPriority w:val="99"/>
    <w:semiHidden/>
    <w:unhideWhenUsed/>
    <w:tblPr>
      <w:tblInd w:w="0" w:type="dxa"/>
      <w:tblCellMar>
        <w:top w:w="0" w:type="dxa"/>
        <w:left w:w="108" w:type="dxa"/>
        <w:bottom w:w="0" w:type="dxa"/>
        <w:right w:w="108" w:type="dxa"/>
      </w:tblCellMar>
    </w:tblPr>
  </w:style>
  <w:style w:type="numbering" w:default="1" w:styleId="2f04bb0c-586e-47a3-866e-949ed9e62833">
    <w:name w:val="No List"/>
    <w:uiPriority w:val="99"/>
    <w:semiHidden/>
    <w:unhideWhenUsed/>
  </w:style>
  <w:style w:type="paragraph" w:customStyle="1" w:styleId="1af971d5-a887-4836-9435-45811b7aace5">
    <w:name w:val="石墨文档正文"/>
    <w:qFormat/>
    <w:rPr>
      <w:szCs w:val="22"/>
    </w:rPr>
  </w:style>
  <w:style w:type="paragraph" w:customStyle="1" w:styleId="108228d7-80a2-478a-ad63-4cca404f7dc2">
    <w:name w:val="石墨文档副标题"/>
    <w:qFormat/>
    <w:rPr>
      <w:color w:val="888888"/>
      <w:sz w:val="48"/>
      <w:szCs w:val="48"/>
    </w:rPr>
  </w:style>
  <w:style w:type="paragraph" w:customStyle="1" w:styleId="1a7c417f-c80e-47b8-a757-8318e7010da7">
    <w:name w:val="石墨文档大标题"/>
    <w:next w:val="a3"/>
    <w:uiPriority w:val="9"/>
    <w:unhideWhenUsed/>
    <w:qFormat/>
    <w:pPr>
      <w:spacing w:before="260" w:after="260"/>
      <w:outlineLvl w:val="0"/>
    </w:pPr>
    <w:rPr>
      <w:b/>
      <w:bCs/>
      <w:sz w:val="40"/>
      <w:szCs w:val="40"/>
    </w:rPr>
  </w:style>
  <w:style w:type="paragraph" w:customStyle="1" w:styleId="587f0532-ff4e-45b7-9581-d69ef4d88dfa">
    <w:name w:val="石墨文档中标题"/>
    <w:next w:val="a3"/>
    <w:uiPriority w:val="9"/>
    <w:unhideWhenUsed/>
    <w:qFormat/>
    <w:pPr>
      <w:spacing w:before="260" w:after="260"/>
      <w:outlineLvl w:val="1"/>
    </w:pPr>
    <w:rPr>
      <w:b/>
      <w:bCs/>
      <w:sz w:val="36"/>
      <w:szCs w:val="36"/>
    </w:rPr>
  </w:style>
  <w:style w:type="paragraph" w:customStyle="1" w:styleId="adfe1c3d-42b2-4ce0-892e-896da482c583">
    <w:name w:val="石墨文档小标题"/>
    <w:next w:val="a3"/>
    <w:uiPriority w:val="9"/>
    <w:unhideWhenUsed/>
    <w:qFormat/>
    <w:pPr>
      <w:spacing w:before="260" w:after="260"/>
      <w:outlineLvl w:val="2"/>
    </w:pPr>
    <w:rPr>
      <w:b/>
      <w:bCs/>
      <w:sz w:val="32"/>
      <w:szCs w:val="32"/>
    </w:rPr>
  </w:style>
  <w:style w:type="paragraph" w:customStyle="1" w:styleId="30b7e40c-7f07-4bc1-8c47-4584f3c06981">
    <w:name w:val="石墨文档标题"/>
    <w:next w:val="a3"/>
    <w:uiPriority w:val="9"/>
    <w:unhideWhenUsed/>
    <w:qFormat/>
    <w:pPr>
      <w:spacing w:before="260" w:after="260"/>
      <w:outlineLvl w:val="3"/>
    </w:pPr>
    <w:rPr>
      <w:b/>
      <w:bCs/>
      <w:sz w:val="56"/>
      <w:szCs w:val="56"/>
    </w:rPr>
  </w:style>
  <w:style w:type="paragraph" w:customStyle="1" w:styleId="f0dd42b9-b24f-4f6e-b223-17cfb6948c3f">
    <w:name w:val="石墨文档引用"/>
    <w:qFormat/>
    <w:pPr>
      <w:pBdr>
        <w:left w:val="single" w:sz="30" w:space="10" w:color="F0F0F0"/>
      </w:pBdr>
    </w:pPr>
    <w:rPr>
      <w:color w:val="ADADAD"/>
    </w:rPr>
  </w:style>
  <w:style w:type="paragraph" w:default="1" w:styleId="36735be5-31f6-4625-a186-6e01cabe150e">
    <w:name w:val="Normal"/>
    <w:qFormat/>
    <w:pPr>
      <w:widowControl w:val="0"/>
      <w:jc w:val="both"/>
    </w:pPr>
  </w:style>
  <w:style w:type="character" w:default="1" w:styleId="98ec364b-4dcb-41ba-9f49-fdf7068aa0cd">
    <w:name w:val="Default Paragraph Font"/>
    <w:uiPriority w:val="1"/>
    <w:semiHidden/>
    <w:unhideWhenUsed/>
  </w:style>
  <w:style w:type="table" w:default="1" w:styleId="ff4716b3-0980-4ad1-a799-7aa8f2f29fad">
    <w:name w:val="Normal Table"/>
    <w:uiPriority w:val="99"/>
    <w:semiHidden/>
    <w:unhideWhenUsed/>
    <w:tblPr>
      <w:tblInd w:w="0" w:type="dxa"/>
      <w:tblCellMar>
        <w:top w:w="0" w:type="dxa"/>
        <w:left w:w="108" w:type="dxa"/>
        <w:bottom w:w="0" w:type="dxa"/>
        <w:right w:w="108" w:type="dxa"/>
      </w:tblCellMar>
    </w:tblPr>
  </w:style>
  <w:style w:type="numbering" w:default="1" w:styleId="2a129158-2b72-4b86-9f90-5038129c61f9">
    <w:name w:val="No List"/>
    <w:uiPriority w:val="99"/>
    <w:semiHidden/>
    <w:unhideWhenUsed/>
  </w:style>
  <w:style w:type="paragraph" w:customStyle="1" w:styleId="eaf2ed75-6da5-4ee3-95a3-43017098b951">
    <w:name w:val="石墨文档正文"/>
    <w:qFormat/>
    <w:rPr>
      <w:szCs w:val="22"/>
    </w:rPr>
  </w:style>
  <w:style w:type="paragraph" w:customStyle="1" w:styleId="fc0836ff-b0cf-4fdd-942b-27130ad80e12">
    <w:name w:val="石墨文档副标题"/>
    <w:qFormat/>
    <w:rPr>
      <w:color w:val="888888"/>
      <w:sz w:val="48"/>
      <w:szCs w:val="48"/>
    </w:rPr>
  </w:style>
  <w:style w:type="paragraph" w:customStyle="1" w:styleId="4f09f143-ecaa-49b3-bbd2-5970be4678c6">
    <w:name w:val="石墨文档大标题"/>
    <w:next w:val="a3"/>
    <w:uiPriority w:val="9"/>
    <w:unhideWhenUsed/>
    <w:qFormat/>
    <w:pPr>
      <w:spacing w:before="260" w:after="260"/>
      <w:outlineLvl w:val="0"/>
    </w:pPr>
    <w:rPr>
      <w:b/>
      <w:bCs/>
      <w:sz w:val="40"/>
      <w:szCs w:val="40"/>
    </w:rPr>
  </w:style>
  <w:style w:type="paragraph" w:customStyle="1" w:styleId="0885e499-742b-416f-8b5c-1953a06b0373">
    <w:name w:val="石墨文档中标题"/>
    <w:next w:val="a3"/>
    <w:uiPriority w:val="9"/>
    <w:unhideWhenUsed/>
    <w:qFormat/>
    <w:pPr>
      <w:spacing w:before="260" w:after="260"/>
      <w:outlineLvl w:val="1"/>
    </w:pPr>
    <w:rPr>
      <w:b/>
      <w:bCs/>
      <w:sz w:val="36"/>
      <w:szCs w:val="36"/>
    </w:rPr>
  </w:style>
  <w:style w:type="paragraph" w:customStyle="1" w:styleId="9dd3491b-82cd-4be5-bcfc-af88563a919e">
    <w:name w:val="石墨文档小标题"/>
    <w:next w:val="a3"/>
    <w:uiPriority w:val="9"/>
    <w:unhideWhenUsed/>
    <w:qFormat/>
    <w:pPr>
      <w:spacing w:before="260" w:after="260"/>
      <w:outlineLvl w:val="2"/>
    </w:pPr>
    <w:rPr>
      <w:b/>
      <w:bCs/>
      <w:sz w:val="32"/>
      <w:szCs w:val="32"/>
    </w:rPr>
  </w:style>
  <w:style w:type="paragraph" w:customStyle="1" w:styleId="13376d8f-8fa3-4172-be48-6cfb3ec13afd">
    <w:name w:val="石墨文档标题"/>
    <w:next w:val="a3"/>
    <w:uiPriority w:val="9"/>
    <w:unhideWhenUsed/>
    <w:qFormat/>
    <w:pPr>
      <w:spacing w:before="260" w:after="260"/>
      <w:outlineLvl w:val="3"/>
    </w:pPr>
    <w:rPr>
      <w:b/>
      <w:bCs/>
      <w:sz w:val="56"/>
      <w:szCs w:val="56"/>
    </w:rPr>
  </w:style>
  <w:style w:type="paragraph" w:customStyle="1" w:styleId="a63e6c3b-946e-41fd-9c3f-c10ec154c09c">
    <w:name w:val="石墨文档引用"/>
    <w:qFormat/>
    <w:pPr>
      <w:pBdr>
        <w:left w:val="single" w:sz="30" w:space="10" w:color="F0F0F0"/>
      </w:pBdr>
    </w:pPr>
    <w:rPr>
      <w:color w:val="ADADAD"/>
    </w:rPr>
  </w:style>
  <w:style w:type="paragraph" w:default="1" w:styleId="27aeead0-3400-4063-a457-f14e82b2fcf2">
    <w:name w:val="Normal"/>
    <w:qFormat/>
    <w:pPr>
      <w:widowControl w:val="0"/>
      <w:jc w:val="both"/>
    </w:pPr>
  </w:style>
  <w:style w:type="character" w:default="1" w:styleId="18859690-27e5-456c-a9c5-5edcdcbaccb4">
    <w:name w:val="Default Paragraph Font"/>
    <w:uiPriority w:val="1"/>
    <w:semiHidden/>
    <w:unhideWhenUsed/>
  </w:style>
  <w:style w:type="table" w:default="1" w:styleId="5ddfaffa-4122-4b09-b97a-4588c4639f4a">
    <w:name w:val="Normal Table"/>
    <w:uiPriority w:val="99"/>
    <w:semiHidden/>
    <w:unhideWhenUsed/>
    <w:tblPr>
      <w:tblInd w:w="0" w:type="dxa"/>
      <w:tblCellMar>
        <w:top w:w="0" w:type="dxa"/>
        <w:left w:w="108" w:type="dxa"/>
        <w:bottom w:w="0" w:type="dxa"/>
        <w:right w:w="108" w:type="dxa"/>
      </w:tblCellMar>
    </w:tblPr>
  </w:style>
  <w:style w:type="numbering" w:default="1" w:styleId="4ebfa020-bfb8-478a-ac79-86e978e3145d">
    <w:name w:val="No List"/>
    <w:uiPriority w:val="99"/>
    <w:semiHidden/>
    <w:unhideWhenUsed/>
  </w:style>
  <w:style w:type="paragraph" w:customStyle="1" w:styleId="ae60206d-1cbd-4b5b-b5eb-93ea941fed73">
    <w:name w:val="石墨文档正文"/>
    <w:qFormat/>
    <w:rPr>
      <w:szCs w:val="22"/>
    </w:rPr>
  </w:style>
  <w:style w:type="paragraph" w:customStyle="1" w:styleId="b0f078bd-d465-40ac-8301-9c1a514fa6df">
    <w:name w:val="石墨文档副标题"/>
    <w:qFormat/>
    <w:rPr>
      <w:color w:val="888888"/>
      <w:sz w:val="48"/>
      <w:szCs w:val="48"/>
    </w:rPr>
  </w:style>
  <w:style w:type="paragraph" w:customStyle="1" w:styleId="41a823d2-3be3-4c9d-9aba-7813a04e4abb">
    <w:name w:val="石墨文档大标题"/>
    <w:next w:val="a3"/>
    <w:uiPriority w:val="9"/>
    <w:unhideWhenUsed/>
    <w:qFormat/>
    <w:pPr>
      <w:spacing w:before="260" w:after="260"/>
      <w:outlineLvl w:val="0"/>
    </w:pPr>
    <w:rPr>
      <w:b/>
      <w:bCs/>
      <w:sz w:val="40"/>
      <w:szCs w:val="40"/>
    </w:rPr>
  </w:style>
  <w:style w:type="paragraph" w:customStyle="1" w:styleId="8de30aeb-0afd-4639-8be4-a33848d2d53d">
    <w:name w:val="石墨文档中标题"/>
    <w:next w:val="a3"/>
    <w:uiPriority w:val="9"/>
    <w:unhideWhenUsed/>
    <w:qFormat/>
    <w:pPr>
      <w:spacing w:before="260" w:after="260"/>
      <w:outlineLvl w:val="1"/>
    </w:pPr>
    <w:rPr>
      <w:b/>
      <w:bCs/>
      <w:sz w:val="36"/>
      <w:szCs w:val="36"/>
    </w:rPr>
  </w:style>
  <w:style w:type="paragraph" w:customStyle="1" w:styleId="816ecc83-b938-4a7c-b1aa-40c884ff3d3b">
    <w:name w:val="石墨文档小标题"/>
    <w:next w:val="a3"/>
    <w:uiPriority w:val="9"/>
    <w:unhideWhenUsed/>
    <w:qFormat/>
    <w:pPr>
      <w:spacing w:before="260" w:after="260"/>
      <w:outlineLvl w:val="2"/>
    </w:pPr>
    <w:rPr>
      <w:b/>
      <w:bCs/>
      <w:sz w:val="32"/>
      <w:szCs w:val="32"/>
    </w:rPr>
  </w:style>
  <w:style w:type="paragraph" w:customStyle="1" w:styleId="af7f2107-b2c2-4386-9c4a-35952eecbea0">
    <w:name w:val="石墨文档标题"/>
    <w:next w:val="a3"/>
    <w:uiPriority w:val="9"/>
    <w:unhideWhenUsed/>
    <w:qFormat/>
    <w:pPr>
      <w:spacing w:before="260" w:after="260"/>
      <w:outlineLvl w:val="3"/>
    </w:pPr>
    <w:rPr>
      <w:b/>
      <w:bCs/>
      <w:sz w:val="56"/>
      <w:szCs w:val="56"/>
    </w:rPr>
  </w:style>
  <w:style w:type="paragraph" w:customStyle="1" w:styleId="a0e0adad-37f6-44f1-9eb0-aa06fef7765b">
    <w:name w:val="石墨文档引用"/>
    <w:qFormat/>
    <w:pPr>
      <w:pBdr>
        <w:left w:val="single" w:sz="30" w:space="10" w:color="F0F0F0"/>
      </w:pBdr>
    </w:pPr>
    <w:rPr>
      <w:color w:val="ADADAD"/>
    </w:rPr>
  </w:style>
  <w:style w:type="paragraph" w:default="1" w:styleId="b3a4f259-86bd-4269-ad4b-03a3212a48f6">
    <w:name w:val="Normal"/>
    <w:qFormat/>
    <w:pPr>
      <w:widowControl w:val="0"/>
      <w:jc w:val="both"/>
    </w:pPr>
  </w:style>
  <w:style w:type="character" w:default="1" w:styleId="0352c4d5-ff2d-4c63-be20-5c06a2106736">
    <w:name w:val="Default Paragraph Font"/>
    <w:uiPriority w:val="1"/>
    <w:semiHidden/>
    <w:unhideWhenUsed/>
  </w:style>
  <w:style w:type="table" w:default="1" w:styleId="98740ae2-945f-40ca-acf4-3f2cdae53c0f">
    <w:name w:val="Normal Table"/>
    <w:uiPriority w:val="99"/>
    <w:semiHidden/>
    <w:unhideWhenUsed/>
    <w:tblPr>
      <w:tblInd w:w="0" w:type="dxa"/>
      <w:tblCellMar>
        <w:top w:w="0" w:type="dxa"/>
        <w:left w:w="108" w:type="dxa"/>
        <w:bottom w:w="0" w:type="dxa"/>
        <w:right w:w="108" w:type="dxa"/>
      </w:tblCellMar>
    </w:tblPr>
  </w:style>
  <w:style w:type="numbering" w:default="1" w:styleId="0b0cdaf7-2eaf-4f29-a9d0-55b5e25c5cde">
    <w:name w:val="No List"/>
    <w:uiPriority w:val="99"/>
    <w:semiHidden/>
    <w:unhideWhenUsed/>
  </w:style>
  <w:style w:type="paragraph" w:customStyle="1" w:styleId="45086b68-6bfe-4afb-9e6a-c683af8711da">
    <w:name w:val="石墨文档正文"/>
    <w:qFormat/>
    <w:rPr>
      <w:szCs w:val="22"/>
    </w:rPr>
  </w:style>
  <w:style w:type="paragraph" w:customStyle="1" w:styleId="502a157c-16de-4a6f-b8b6-b4ab32acb815">
    <w:name w:val="石墨文档副标题"/>
    <w:qFormat/>
    <w:rPr>
      <w:color w:val="888888"/>
      <w:sz w:val="48"/>
      <w:szCs w:val="48"/>
    </w:rPr>
  </w:style>
  <w:style w:type="paragraph" w:customStyle="1" w:styleId="70d7c256-f0d6-4999-bf76-88699790a8ea">
    <w:name w:val="石墨文档大标题"/>
    <w:next w:val="a3"/>
    <w:uiPriority w:val="9"/>
    <w:unhideWhenUsed/>
    <w:qFormat/>
    <w:pPr>
      <w:spacing w:before="260" w:after="260"/>
      <w:outlineLvl w:val="0"/>
    </w:pPr>
    <w:rPr>
      <w:b/>
      <w:bCs/>
      <w:sz w:val="40"/>
      <w:szCs w:val="40"/>
    </w:rPr>
  </w:style>
  <w:style w:type="paragraph" w:customStyle="1" w:styleId="72f30abd-9c3c-46cd-b296-7edf61a2f792">
    <w:name w:val="石墨文档中标题"/>
    <w:next w:val="a3"/>
    <w:uiPriority w:val="9"/>
    <w:unhideWhenUsed/>
    <w:qFormat/>
    <w:pPr>
      <w:spacing w:before="260" w:after="260"/>
      <w:outlineLvl w:val="1"/>
    </w:pPr>
    <w:rPr>
      <w:b/>
      <w:bCs/>
      <w:sz w:val="36"/>
      <w:szCs w:val="36"/>
    </w:rPr>
  </w:style>
  <w:style w:type="paragraph" w:customStyle="1" w:styleId="19560119-8479-4502-bae7-dff7a89f5264">
    <w:name w:val="石墨文档小标题"/>
    <w:next w:val="a3"/>
    <w:uiPriority w:val="9"/>
    <w:unhideWhenUsed/>
    <w:qFormat/>
    <w:pPr>
      <w:spacing w:before="260" w:after="260"/>
      <w:outlineLvl w:val="2"/>
    </w:pPr>
    <w:rPr>
      <w:b/>
      <w:bCs/>
      <w:sz w:val="32"/>
      <w:szCs w:val="32"/>
    </w:rPr>
  </w:style>
  <w:style w:type="paragraph" w:customStyle="1" w:styleId="1c40215e-e0cc-420f-ac85-22e70a2aab0b">
    <w:name w:val="石墨文档标题"/>
    <w:next w:val="a3"/>
    <w:uiPriority w:val="9"/>
    <w:unhideWhenUsed/>
    <w:qFormat/>
    <w:pPr>
      <w:spacing w:before="260" w:after="260"/>
      <w:outlineLvl w:val="3"/>
    </w:pPr>
    <w:rPr>
      <w:b/>
      <w:bCs/>
      <w:sz w:val="56"/>
      <w:szCs w:val="56"/>
    </w:rPr>
  </w:style>
  <w:style w:type="paragraph" w:customStyle="1" w:styleId="3116166a-ffef-41d4-8e64-09596e0e2ace">
    <w:name w:val="石墨文档引用"/>
    <w:qFormat/>
    <w:pPr>
      <w:pBdr>
        <w:left w:val="single" w:sz="30" w:space="10" w:color="F0F0F0"/>
      </w:pBdr>
    </w:pPr>
    <w:rPr>
      <w:color w:val="ADADA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ntTable.xml" Type="http://schemas.openxmlformats.org/officeDocument/2006/relationships/fontTable"/><Relationship Id="rId6" Target="theme/theme1.xml" Type="http://schemas.openxmlformats.org/officeDocument/2006/relationships/theme"/></Relationships>
</file>

<file path=word/_rels/settings.xml.rels><?xml version="1.0" encoding="UTF-8" standalone="no"?><Relationships xmlns="http://schemas.openxmlformats.org/package/2006/relationships"><Relationship Id="rId1" Target="file:///C:/Users/Administrator/AppData/Roaming/kingsoft/office6/templates/download/G0UNwVfCOA65698/&#20170;&#22825;&#24320;&#22987;&#65292;&#21644;&#36807;&#21435;&#30340;&#33258;&#24049;&#35828;&#20877;&#35265;.doc" TargetMode="External" Type="http://schemas.openxmlformats.org/officeDocument/2006/relationships/attachedTemplate"/></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今天开始，和过去的自己说再见.doc</Template>
  <TotalTime>0</TotalTime>
  <Pages>1</Pages>
  <Words>4</Words>
  <Characters>24</Characters>
  <Application>Microsoft Office Word</Application>
  <DocSecurity>0</DocSecurity>
  <Lines>1</Lines>
  <Paragraphs>1</Paragraphs>
  <ScaleCrop>false</ScaleCrop>
  <Company/>
  <LinksUpToDate>false</LinksUpToDate>
  <CharactersWithSpaces>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2018-06-16T11:05:00Z</dcterms:created>
  <dc:creator>Administrator</dc:creator>
  <cp:lastModifiedBy>瑞琪 冯</cp:lastModifiedBy>
  <dcterms:modified xsi:type="dcterms:W3CDTF">2019-06-16T07:02:00Z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e">
    <vt:lpwstr>今天开始，和过去的自己说再见.doc</vt:lpwstr>
  </property>
  <property fmtid="{D5CDD505-2E9C-101B-9397-08002B2CF9AE}" pid="3" name="fileid">
    <vt:lpwstr>800132</vt:lpwstr>
  </property>
  <property fmtid="{D5CDD505-2E9C-101B-9397-08002B2CF9AE}" pid="4" name="KSOProductBuildVer">
    <vt:lpwstr>2052-10.1.0.6876</vt:lpwstr>
  </property>
</Properties>
</file>