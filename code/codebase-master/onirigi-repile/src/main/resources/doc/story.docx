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D2" w:rsidRDefault="00523ED4">
      <w:pPr>
        <w:pStyle w:val="a8"/>
      </w:pPr>
      <w:r>
        <w:rPr>
          <w:rFonts w:hint="eastAsia"/>
        </w:rPr>
        <w:t>{{</w:t>
      </w:r>
      <w:proofErr w:type="spellStart"/>
      <w:r>
        <w:rPr>
          <w:rFonts w:hint="eastAsia"/>
        </w:rPr>
        <w:t>tit</w:t>
      </w:r>
      <w:r>
        <w:t>le</w:t>
      </w:r>
      <w:r>
        <w:rPr>
          <w:rFonts w:hint="eastAsia"/>
        </w:rPr>
        <w:t>_name</w:t>
      </w:r>
      <w:proofErr w:type="spellEnd"/>
      <w:r>
        <w:rPr>
          <w:rFonts w:hint="eastAsia"/>
        </w:rPr>
        <w:t>}}</w:t>
      </w:r>
    </w:p>
    <w:p w:rsidR="00EC7CD2" w:rsidRDefault="00523ED4">
      <w:pPr>
        <w:pStyle w:val="1"/>
        <w:spacing w:before="0" w:line="240" w:lineRule="auto"/>
        <w:ind w:firstLineChars="0" w:firstLine="0"/>
      </w:pPr>
      <w:r>
        <w:rPr>
          <w:rFonts w:hint="eastAsia"/>
          <w:bCs/>
          <w:color w:val="333333"/>
          <w:sz w:val="30"/>
          <w:szCs w:val="30"/>
        </w:rPr>
        <w:t>{{+segment}}</w:t>
      </w:r>
      <w:bookmarkStart w:id="0" w:name="_GoBack"/>
      <w:bookmarkEnd w:id="0"/>
    </w:p>
    <w:sectPr w:rsidR="00EC7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CC03E3"/>
    <w:rsid w:val="000067DC"/>
    <w:rsid w:val="00044613"/>
    <w:rsid w:val="00070CE7"/>
    <w:rsid w:val="000729AD"/>
    <w:rsid w:val="00090F22"/>
    <w:rsid w:val="000B45E0"/>
    <w:rsid w:val="000E6FE5"/>
    <w:rsid w:val="001F77AE"/>
    <w:rsid w:val="002D2B80"/>
    <w:rsid w:val="00320E48"/>
    <w:rsid w:val="00353D00"/>
    <w:rsid w:val="00377DDE"/>
    <w:rsid w:val="003B2215"/>
    <w:rsid w:val="003D5769"/>
    <w:rsid w:val="004467D5"/>
    <w:rsid w:val="004624C6"/>
    <w:rsid w:val="0047528C"/>
    <w:rsid w:val="004915EF"/>
    <w:rsid w:val="00523ED4"/>
    <w:rsid w:val="00573740"/>
    <w:rsid w:val="005A364B"/>
    <w:rsid w:val="0068178F"/>
    <w:rsid w:val="006A409B"/>
    <w:rsid w:val="0073185E"/>
    <w:rsid w:val="00742F17"/>
    <w:rsid w:val="00754BFE"/>
    <w:rsid w:val="007C0128"/>
    <w:rsid w:val="008114D4"/>
    <w:rsid w:val="0081279E"/>
    <w:rsid w:val="0081400B"/>
    <w:rsid w:val="00850106"/>
    <w:rsid w:val="00850573"/>
    <w:rsid w:val="00894EAE"/>
    <w:rsid w:val="008A7068"/>
    <w:rsid w:val="00A162F5"/>
    <w:rsid w:val="00A258CC"/>
    <w:rsid w:val="00A57A5C"/>
    <w:rsid w:val="00A63CA5"/>
    <w:rsid w:val="00AB1C78"/>
    <w:rsid w:val="00AD1245"/>
    <w:rsid w:val="00AD2D81"/>
    <w:rsid w:val="00AD63F5"/>
    <w:rsid w:val="00AE4616"/>
    <w:rsid w:val="00B03786"/>
    <w:rsid w:val="00BA7E2F"/>
    <w:rsid w:val="00BF1C21"/>
    <w:rsid w:val="00C04AE7"/>
    <w:rsid w:val="00C20EC1"/>
    <w:rsid w:val="00D04066"/>
    <w:rsid w:val="00D77AEB"/>
    <w:rsid w:val="00DB40C7"/>
    <w:rsid w:val="00DE7045"/>
    <w:rsid w:val="00DF1B97"/>
    <w:rsid w:val="00E11901"/>
    <w:rsid w:val="00E22710"/>
    <w:rsid w:val="00E477F4"/>
    <w:rsid w:val="00E5282A"/>
    <w:rsid w:val="00EB6863"/>
    <w:rsid w:val="00EC7CD2"/>
    <w:rsid w:val="00ED7DEB"/>
    <w:rsid w:val="00EF4A96"/>
    <w:rsid w:val="00F00D81"/>
    <w:rsid w:val="00F211E6"/>
    <w:rsid w:val="00F350BF"/>
    <w:rsid w:val="0E0007CD"/>
    <w:rsid w:val="0FE628AF"/>
    <w:rsid w:val="17B97B36"/>
    <w:rsid w:val="253441DD"/>
    <w:rsid w:val="372A2255"/>
    <w:rsid w:val="446F3F2A"/>
    <w:rsid w:val="456E593D"/>
    <w:rsid w:val="45961EA1"/>
    <w:rsid w:val="4C697AFB"/>
    <w:rsid w:val="59AA03D3"/>
    <w:rsid w:val="5ECC03E3"/>
    <w:rsid w:val="61CA4B43"/>
    <w:rsid w:val="64E11E15"/>
    <w:rsid w:val="6C980F43"/>
    <w:rsid w:val="702625A3"/>
    <w:rsid w:val="703D09F2"/>
    <w:rsid w:val="783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76D42"/>
  <w15:docId w15:val="{F13F94F5-DCED-449F-B066-0E88E300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hd w:val="clear" w:color="auto" w:fill="FFFFFF"/>
      <w:spacing w:before="300" w:line="432" w:lineRule="atLeast"/>
      <w:ind w:firstLineChars="200" w:firstLine="540"/>
    </w:pPr>
    <w:rPr>
      <w:rFonts w:ascii="Helvetica" w:hAnsi="Helvetica" w:cs="Helvetica"/>
      <w:color w:val="333333"/>
      <w:sz w:val="27"/>
      <w:szCs w:val="27"/>
    </w:rPr>
  </w:style>
  <w:style w:type="paragraph" w:styleId="1">
    <w:name w:val="heading 1"/>
    <w:basedOn w:val="a"/>
    <w:next w:val="a"/>
    <w:link w:val="10"/>
    <w:qFormat/>
    <w:pPr>
      <w:ind w:firstLine="542"/>
      <w:outlineLvl w:val="0"/>
    </w:pPr>
    <w:rPr>
      <w:b/>
      <w:color w:val="5B9BD5"/>
    </w:rPr>
  </w:style>
  <w:style w:type="paragraph" w:styleId="2">
    <w:name w:val="heading 2"/>
    <w:basedOn w:val="a"/>
    <w:next w:val="a"/>
    <w:link w:val="20"/>
    <w:uiPriority w:val="9"/>
    <w:qFormat/>
    <w:pPr>
      <w:shd w:val="clear" w:color="auto" w:fill="auto"/>
      <w:spacing w:beforeLines="100" w:before="312" w:afterLines="50" w:after="156" w:line="360" w:lineRule="auto"/>
      <w:ind w:firstLineChars="0" w:firstLine="0"/>
      <w:outlineLvl w:val="1"/>
    </w:pPr>
    <w:rPr>
      <w:rFonts w:ascii="Arial" w:hAnsi="Arial" w:cs="Arial"/>
      <w:b/>
      <w:bCs/>
      <w:color w:val="FF4C4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link w:val="a4"/>
    <w:qFormat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5">
    <w:name w:val="header"/>
    <w:link w:val="a6"/>
    <w:qFormat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pPr>
      <w:shd w:val="clear" w:color="auto" w:fill="auto"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color w:val="auto"/>
      <w:sz w:val="24"/>
      <w:szCs w:val="24"/>
    </w:rPr>
  </w:style>
  <w:style w:type="paragraph" w:styleId="a8">
    <w:name w:val="Title"/>
    <w:next w:val="a"/>
    <w:link w:val="a9"/>
    <w:qFormat/>
    <w:pPr>
      <w:spacing w:after="75"/>
      <w:jc w:val="center"/>
    </w:pPr>
    <w:rPr>
      <w:rFonts w:ascii="Helvetica" w:hAnsi="Helvetica" w:cs="Helvetica"/>
      <w:b/>
      <w:bCs/>
      <w:color w:val="333333"/>
      <w:sz w:val="30"/>
      <w:szCs w:val="30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Emphasis"/>
    <w:uiPriority w:val="20"/>
    <w:qFormat/>
    <w:rPr>
      <w:i/>
      <w:iCs/>
    </w:rPr>
  </w:style>
  <w:style w:type="character" w:styleId="ac">
    <w:name w:val="Hyperlink"/>
    <w:uiPriority w:val="99"/>
    <w:unhideWhenUsed/>
    <w:rPr>
      <w:color w:val="0000FF"/>
      <w:u w:val="single"/>
    </w:rPr>
  </w:style>
  <w:style w:type="paragraph" w:customStyle="1" w:styleId="ad">
    <w:name w:val="编辑"/>
    <w:basedOn w:val="a"/>
    <w:qFormat/>
    <w:pPr>
      <w:spacing w:before="0" w:line="240" w:lineRule="auto"/>
      <w:jc w:val="right"/>
    </w:pPr>
  </w:style>
  <w:style w:type="paragraph" w:customStyle="1" w:styleId="ae">
    <w:name w:val="作者"/>
    <w:basedOn w:val="a"/>
    <w:qFormat/>
    <w:pPr>
      <w:ind w:firstLineChars="0" w:firstLine="0"/>
      <w:jc w:val="center"/>
    </w:pPr>
  </w:style>
  <w:style w:type="character" w:customStyle="1" w:styleId="a9">
    <w:name w:val="标题 字符"/>
    <w:link w:val="a8"/>
    <w:qFormat/>
    <w:rPr>
      <w:rFonts w:ascii="Helvetica" w:hAnsi="Helvetica" w:cs="Helvetica"/>
      <w:b/>
      <w:bCs/>
      <w:color w:val="333333"/>
      <w:sz w:val="30"/>
      <w:szCs w:val="30"/>
    </w:rPr>
  </w:style>
  <w:style w:type="character" w:customStyle="1" w:styleId="20">
    <w:name w:val="标题 2 字符"/>
    <w:link w:val="2"/>
    <w:uiPriority w:val="9"/>
    <w:qFormat/>
    <w:rPr>
      <w:rFonts w:ascii="Arial" w:hAnsi="Arial" w:cs="Arial"/>
      <w:b/>
      <w:bCs/>
      <w:color w:val="FF4C41"/>
      <w:sz w:val="24"/>
      <w:szCs w:val="24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Helvetica" w:hAnsi="Helvetica" w:cs="Helvetica"/>
      <w:b/>
      <w:color w:val="5B9BD5"/>
      <w:sz w:val="27"/>
      <w:szCs w:val="27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G0UNwVfCOA65698\&#20170;&#22825;&#24320;&#22987;&#65292;&#21644;&#36807;&#21435;&#30340;&#33258;&#24049;&#35828;&#20877;&#3526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今天开始，和过去的自己说再见.doc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瑞琪 冯</cp:lastModifiedBy>
  <cp:revision>3</cp:revision>
  <dcterms:created xsi:type="dcterms:W3CDTF">2018-06-16T11:05:00Z</dcterms:created>
  <dcterms:modified xsi:type="dcterms:W3CDTF">2019-06-16T07:02:00Z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今天开始，和过去的自己说再见.doc</vt:lpwstr>
  </property>
  <property fmtid="{D5CDD505-2E9C-101B-9397-08002B2CF9AE}" pid="3" name="fileid">
    <vt:lpwstr>800132</vt:lpwstr>
  </property>
  <property fmtid="{D5CDD505-2E9C-101B-9397-08002B2CF9AE}" pid="4" name="KSOProductBuildVer">
    <vt:lpwstr>2052-10.1.0.6876</vt:lpwstr>
  </property>
</Properties>
</file>